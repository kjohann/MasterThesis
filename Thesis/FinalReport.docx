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38F" w:rsidRDefault="0044238F" w:rsidP="0044238F">
      <w:pPr>
        <w:sectPr w:rsidR="0044238F" w:rsidSect="00EC6BC6">
          <w:footerReference w:type="default" r:id="rId7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44238F" w:rsidRDefault="0044238F" w:rsidP="0044238F">
      <w:pPr>
        <w:sectPr w:rsidR="0044238F" w:rsidSect="00EC6BC6"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</w:p>
    <w:p w:rsidR="0044238F" w:rsidRPr="0044238F" w:rsidRDefault="0044238F" w:rsidP="0044238F"/>
    <w:sectPr w:rsidR="0044238F" w:rsidRPr="0044238F" w:rsidSect="00EC6BC6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838" w:rsidRDefault="002D0838" w:rsidP="00EC6BC6">
      <w:pPr>
        <w:spacing w:after="0" w:line="240" w:lineRule="auto"/>
      </w:pPr>
      <w:r>
        <w:separator/>
      </w:r>
    </w:p>
  </w:endnote>
  <w:endnote w:type="continuationSeparator" w:id="0">
    <w:p w:rsidR="002D0838" w:rsidRDefault="002D0838" w:rsidP="00EC6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91756"/>
      <w:docPartObj>
        <w:docPartGallery w:val="Page Numbers (Bottom of Page)"/>
        <w:docPartUnique/>
      </w:docPartObj>
    </w:sdtPr>
    <w:sdtContent>
      <w:p w:rsidR="00EC6BC6" w:rsidRDefault="00372F9B">
        <w:pPr>
          <w:pStyle w:val="Bunntekst"/>
          <w:jc w:val="center"/>
        </w:pPr>
        <w:fldSimple w:instr=" PAGE   \* MERGEFORMAT ">
          <w:r w:rsidR="00E61412">
            <w:rPr>
              <w:noProof/>
            </w:rPr>
            <w:t>i</w:t>
          </w:r>
        </w:fldSimple>
      </w:p>
    </w:sdtContent>
  </w:sdt>
  <w:p w:rsidR="00EC6BC6" w:rsidRDefault="00EC6BC6">
    <w:pPr>
      <w:pStyle w:val="Bunn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838" w:rsidRDefault="002D0838" w:rsidP="00EC6BC6">
      <w:pPr>
        <w:spacing w:after="0" w:line="240" w:lineRule="auto"/>
      </w:pPr>
      <w:r>
        <w:separator/>
      </w:r>
    </w:p>
  </w:footnote>
  <w:footnote w:type="continuationSeparator" w:id="0">
    <w:p w:rsidR="002D0838" w:rsidRDefault="002D0838" w:rsidP="00EC6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624C3"/>
    <w:multiLevelType w:val="multilevel"/>
    <w:tmpl w:val="B89E133E"/>
    <w:lvl w:ilvl="0">
      <w:start w:val="1"/>
      <w:numFmt w:val="decimal"/>
      <w:pStyle w:val="Overskrift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Overskrift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4A02"/>
    <w:rsid w:val="00004DBC"/>
    <w:rsid w:val="00005991"/>
    <w:rsid w:val="0000743C"/>
    <w:rsid w:val="0001297A"/>
    <w:rsid w:val="00015084"/>
    <w:rsid w:val="00016520"/>
    <w:rsid w:val="000270F6"/>
    <w:rsid w:val="00033DA3"/>
    <w:rsid w:val="00040900"/>
    <w:rsid w:val="00041B52"/>
    <w:rsid w:val="000425C5"/>
    <w:rsid w:val="00044EB3"/>
    <w:rsid w:val="00061CC3"/>
    <w:rsid w:val="000631D8"/>
    <w:rsid w:val="00084400"/>
    <w:rsid w:val="00087D00"/>
    <w:rsid w:val="000A158F"/>
    <w:rsid w:val="000D1B99"/>
    <w:rsid w:val="000E5F20"/>
    <w:rsid w:val="000E61AF"/>
    <w:rsid w:val="000F78F7"/>
    <w:rsid w:val="0011333D"/>
    <w:rsid w:val="001238E1"/>
    <w:rsid w:val="00123E05"/>
    <w:rsid w:val="00130F6B"/>
    <w:rsid w:val="00136ED3"/>
    <w:rsid w:val="00137445"/>
    <w:rsid w:val="00140EE6"/>
    <w:rsid w:val="00142F8D"/>
    <w:rsid w:val="0015210A"/>
    <w:rsid w:val="00161012"/>
    <w:rsid w:val="0016131B"/>
    <w:rsid w:val="00164EAD"/>
    <w:rsid w:val="00170C8F"/>
    <w:rsid w:val="001729FD"/>
    <w:rsid w:val="00176BAA"/>
    <w:rsid w:val="00185070"/>
    <w:rsid w:val="001A7A95"/>
    <w:rsid w:val="001C63BD"/>
    <w:rsid w:val="001D733F"/>
    <w:rsid w:val="001D7F7F"/>
    <w:rsid w:val="001F109B"/>
    <w:rsid w:val="00212A2E"/>
    <w:rsid w:val="002252C5"/>
    <w:rsid w:val="002327CD"/>
    <w:rsid w:val="00243188"/>
    <w:rsid w:val="002440AA"/>
    <w:rsid w:val="002442A4"/>
    <w:rsid w:val="00256467"/>
    <w:rsid w:val="00274A02"/>
    <w:rsid w:val="002802AB"/>
    <w:rsid w:val="002969A3"/>
    <w:rsid w:val="002C0C9D"/>
    <w:rsid w:val="002D0838"/>
    <w:rsid w:val="002D0FAC"/>
    <w:rsid w:val="002D1C77"/>
    <w:rsid w:val="002E272C"/>
    <w:rsid w:val="002F3765"/>
    <w:rsid w:val="00300083"/>
    <w:rsid w:val="00303E5C"/>
    <w:rsid w:val="003167AE"/>
    <w:rsid w:val="00317FAF"/>
    <w:rsid w:val="00332927"/>
    <w:rsid w:val="00343295"/>
    <w:rsid w:val="00351E95"/>
    <w:rsid w:val="00352C13"/>
    <w:rsid w:val="0036045E"/>
    <w:rsid w:val="003641C4"/>
    <w:rsid w:val="00371B61"/>
    <w:rsid w:val="00372381"/>
    <w:rsid w:val="00372F9B"/>
    <w:rsid w:val="003744B7"/>
    <w:rsid w:val="003774AF"/>
    <w:rsid w:val="00392B68"/>
    <w:rsid w:val="003A1393"/>
    <w:rsid w:val="003A4FC3"/>
    <w:rsid w:val="003B029A"/>
    <w:rsid w:val="003B46D2"/>
    <w:rsid w:val="003C74C4"/>
    <w:rsid w:val="003D3794"/>
    <w:rsid w:val="003E2CA9"/>
    <w:rsid w:val="003F0B80"/>
    <w:rsid w:val="003F0EC5"/>
    <w:rsid w:val="00405903"/>
    <w:rsid w:val="00413F4D"/>
    <w:rsid w:val="004224B2"/>
    <w:rsid w:val="00423B06"/>
    <w:rsid w:val="00425A1B"/>
    <w:rsid w:val="0043448C"/>
    <w:rsid w:val="0044238F"/>
    <w:rsid w:val="00451843"/>
    <w:rsid w:val="004669D2"/>
    <w:rsid w:val="0047256E"/>
    <w:rsid w:val="00474630"/>
    <w:rsid w:val="0049277C"/>
    <w:rsid w:val="00493D53"/>
    <w:rsid w:val="004951D3"/>
    <w:rsid w:val="004A29D5"/>
    <w:rsid w:val="004A3EC2"/>
    <w:rsid w:val="004B5FF0"/>
    <w:rsid w:val="004C5130"/>
    <w:rsid w:val="005117AE"/>
    <w:rsid w:val="00512369"/>
    <w:rsid w:val="0054118E"/>
    <w:rsid w:val="00543374"/>
    <w:rsid w:val="0054790D"/>
    <w:rsid w:val="0055422F"/>
    <w:rsid w:val="005651B8"/>
    <w:rsid w:val="005706DE"/>
    <w:rsid w:val="005767E5"/>
    <w:rsid w:val="00580F2E"/>
    <w:rsid w:val="0059031A"/>
    <w:rsid w:val="00591509"/>
    <w:rsid w:val="005951ED"/>
    <w:rsid w:val="005953E1"/>
    <w:rsid w:val="005A480D"/>
    <w:rsid w:val="005A5806"/>
    <w:rsid w:val="005B1D37"/>
    <w:rsid w:val="005C1E00"/>
    <w:rsid w:val="005C29B9"/>
    <w:rsid w:val="005D53E7"/>
    <w:rsid w:val="005E1177"/>
    <w:rsid w:val="005E30F3"/>
    <w:rsid w:val="00611554"/>
    <w:rsid w:val="00620FF7"/>
    <w:rsid w:val="006312D0"/>
    <w:rsid w:val="006372D0"/>
    <w:rsid w:val="00642C57"/>
    <w:rsid w:val="00651169"/>
    <w:rsid w:val="00655D17"/>
    <w:rsid w:val="00660893"/>
    <w:rsid w:val="0066580B"/>
    <w:rsid w:val="00670EDB"/>
    <w:rsid w:val="00674DDB"/>
    <w:rsid w:val="006B1CF4"/>
    <w:rsid w:val="006B3EE4"/>
    <w:rsid w:val="006B5A9D"/>
    <w:rsid w:val="006C158D"/>
    <w:rsid w:val="006C361F"/>
    <w:rsid w:val="006D27BC"/>
    <w:rsid w:val="006D2818"/>
    <w:rsid w:val="006D3C8E"/>
    <w:rsid w:val="006D707D"/>
    <w:rsid w:val="00704509"/>
    <w:rsid w:val="007063AA"/>
    <w:rsid w:val="00713CF1"/>
    <w:rsid w:val="0071713C"/>
    <w:rsid w:val="00723391"/>
    <w:rsid w:val="00723513"/>
    <w:rsid w:val="00725FEA"/>
    <w:rsid w:val="00727A7E"/>
    <w:rsid w:val="00732950"/>
    <w:rsid w:val="00732B39"/>
    <w:rsid w:val="007341C8"/>
    <w:rsid w:val="00734305"/>
    <w:rsid w:val="00742057"/>
    <w:rsid w:val="0074640E"/>
    <w:rsid w:val="007479A6"/>
    <w:rsid w:val="00750E60"/>
    <w:rsid w:val="0075182A"/>
    <w:rsid w:val="0076300C"/>
    <w:rsid w:val="00765DD9"/>
    <w:rsid w:val="007720BC"/>
    <w:rsid w:val="00776C47"/>
    <w:rsid w:val="007772C5"/>
    <w:rsid w:val="00785642"/>
    <w:rsid w:val="007901FF"/>
    <w:rsid w:val="00790FF0"/>
    <w:rsid w:val="007930F7"/>
    <w:rsid w:val="007C50BD"/>
    <w:rsid w:val="007C6A3A"/>
    <w:rsid w:val="007D41CA"/>
    <w:rsid w:val="007D625C"/>
    <w:rsid w:val="007D7556"/>
    <w:rsid w:val="007E0E98"/>
    <w:rsid w:val="007E1297"/>
    <w:rsid w:val="007F5FAE"/>
    <w:rsid w:val="00805462"/>
    <w:rsid w:val="0080603B"/>
    <w:rsid w:val="00821392"/>
    <w:rsid w:val="00822C0E"/>
    <w:rsid w:val="00823B67"/>
    <w:rsid w:val="008314E9"/>
    <w:rsid w:val="008364EF"/>
    <w:rsid w:val="008405B6"/>
    <w:rsid w:val="008460D5"/>
    <w:rsid w:val="008910B2"/>
    <w:rsid w:val="008954CE"/>
    <w:rsid w:val="0089730C"/>
    <w:rsid w:val="008A0685"/>
    <w:rsid w:val="008A60F0"/>
    <w:rsid w:val="008B2381"/>
    <w:rsid w:val="008B2C52"/>
    <w:rsid w:val="008B738D"/>
    <w:rsid w:val="008C140A"/>
    <w:rsid w:val="008D1A0A"/>
    <w:rsid w:val="008E439E"/>
    <w:rsid w:val="008E6CF0"/>
    <w:rsid w:val="008F0094"/>
    <w:rsid w:val="008F0A3C"/>
    <w:rsid w:val="008F45D6"/>
    <w:rsid w:val="00904D3C"/>
    <w:rsid w:val="00924AFC"/>
    <w:rsid w:val="00944587"/>
    <w:rsid w:val="00962887"/>
    <w:rsid w:val="00985329"/>
    <w:rsid w:val="009875A9"/>
    <w:rsid w:val="009903AE"/>
    <w:rsid w:val="0099219C"/>
    <w:rsid w:val="00995F6A"/>
    <w:rsid w:val="009A5805"/>
    <w:rsid w:val="009A7F52"/>
    <w:rsid w:val="009B6583"/>
    <w:rsid w:val="009C1BC4"/>
    <w:rsid w:val="009E77C5"/>
    <w:rsid w:val="00A0135B"/>
    <w:rsid w:val="00A03598"/>
    <w:rsid w:val="00A03653"/>
    <w:rsid w:val="00A03998"/>
    <w:rsid w:val="00A06965"/>
    <w:rsid w:val="00A069E3"/>
    <w:rsid w:val="00A07201"/>
    <w:rsid w:val="00A116F2"/>
    <w:rsid w:val="00A26766"/>
    <w:rsid w:val="00A338B8"/>
    <w:rsid w:val="00A34144"/>
    <w:rsid w:val="00A55966"/>
    <w:rsid w:val="00A615A7"/>
    <w:rsid w:val="00A801EF"/>
    <w:rsid w:val="00A83A04"/>
    <w:rsid w:val="00A9055D"/>
    <w:rsid w:val="00A971C8"/>
    <w:rsid w:val="00A97E8A"/>
    <w:rsid w:val="00AA0CA0"/>
    <w:rsid w:val="00AA1D13"/>
    <w:rsid w:val="00AA20B7"/>
    <w:rsid w:val="00AB10B2"/>
    <w:rsid w:val="00AC042D"/>
    <w:rsid w:val="00AC7890"/>
    <w:rsid w:val="00AD0C88"/>
    <w:rsid w:val="00AD5B79"/>
    <w:rsid w:val="00AD7505"/>
    <w:rsid w:val="00AE0EFA"/>
    <w:rsid w:val="00B01BFE"/>
    <w:rsid w:val="00B1020A"/>
    <w:rsid w:val="00B158E1"/>
    <w:rsid w:val="00B178C4"/>
    <w:rsid w:val="00B32293"/>
    <w:rsid w:val="00B35A7D"/>
    <w:rsid w:val="00B37B02"/>
    <w:rsid w:val="00B40DE2"/>
    <w:rsid w:val="00B55941"/>
    <w:rsid w:val="00B6241A"/>
    <w:rsid w:val="00B634EB"/>
    <w:rsid w:val="00B70AA4"/>
    <w:rsid w:val="00B74121"/>
    <w:rsid w:val="00B76CE6"/>
    <w:rsid w:val="00B809EC"/>
    <w:rsid w:val="00B85C41"/>
    <w:rsid w:val="00B90BBD"/>
    <w:rsid w:val="00B91F30"/>
    <w:rsid w:val="00BA7AE0"/>
    <w:rsid w:val="00BC30D6"/>
    <w:rsid w:val="00BC5D24"/>
    <w:rsid w:val="00BE3C86"/>
    <w:rsid w:val="00C20696"/>
    <w:rsid w:val="00C4648F"/>
    <w:rsid w:val="00C4739D"/>
    <w:rsid w:val="00C53902"/>
    <w:rsid w:val="00C61340"/>
    <w:rsid w:val="00C66DB1"/>
    <w:rsid w:val="00C67F28"/>
    <w:rsid w:val="00C769FF"/>
    <w:rsid w:val="00C90919"/>
    <w:rsid w:val="00C916B1"/>
    <w:rsid w:val="00C97A49"/>
    <w:rsid w:val="00CB2294"/>
    <w:rsid w:val="00CB38B6"/>
    <w:rsid w:val="00CF7102"/>
    <w:rsid w:val="00D020A3"/>
    <w:rsid w:val="00D0254D"/>
    <w:rsid w:val="00D059EA"/>
    <w:rsid w:val="00D0785D"/>
    <w:rsid w:val="00D10F8F"/>
    <w:rsid w:val="00D20538"/>
    <w:rsid w:val="00D24ABB"/>
    <w:rsid w:val="00D47303"/>
    <w:rsid w:val="00D505B3"/>
    <w:rsid w:val="00D63AA9"/>
    <w:rsid w:val="00D83B7A"/>
    <w:rsid w:val="00D97974"/>
    <w:rsid w:val="00DA17F1"/>
    <w:rsid w:val="00DA7BA0"/>
    <w:rsid w:val="00DB230E"/>
    <w:rsid w:val="00DB5571"/>
    <w:rsid w:val="00DC7127"/>
    <w:rsid w:val="00DD1B10"/>
    <w:rsid w:val="00DD38F4"/>
    <w:rsid w:val="00DE1C0B"/>
    <w:rsid w:val="00DE311E"/>
    <w:rsid w:val="00DE5BA8"/>
    <w:rsid w:val="00DF0CF7"/>
    <w:rsid w:val="00DF515B"/>
    <w:rsid w:val="00DF5909"/>
    <w:rsid w:val="00DF7105"/>
    <w:rsid w:val="00DF75E3"/>
    <w:rsid w:val="00E03646"/>
    <w:rsid w:val="00E17AA8"/>
    <w:rsid w:val="00E371ED"/>
    <w:rsid w:val="00E56EF7"/>
    <w:rsid w:val="00E61412"/>
    <w:rsid w:val="00E62981"/>
    <w:rsid w:val="00E70107"/>
    <w:rsid w:val="00E7174C"/>
    <w:rsid w:val="00E71CBB"/>
    <w:rsid w:val="00E77183"/>
    <w:rsid w:val="00E84D70"/>
    <w:rsid w:val="00E8747D"/>
    <w:rsid w:val="00E964F7"/>
    <w:rsid w:val="00EA482D"/>
    <w:rsid w:val="00EA7B45"/>
    <w:rsid w:val="00EC117E"/>
    <w:rsid w:val="00EC1518"/>
    <w:rsid w:val="00EC6BC6"/>
    <w:rsid w:val="00EC6D7C"/>
    <w:rsid w:val="00ED573C"/>
    <w:rsid w:val="00EE4044"/>
    <w:rsid w:val="00EE7124"/>
    <w:rsid w:val="00EF4462"/>
    <w:rsid w:val="00EF6925"/>
    <w:rsid w:val="00F11173"/>
    <w:rsid w:val="00F15363"/>
    <w:rsid w:val="00F232B2"/>
    <w:rsid w:val="00F2462F"/>
    <w:rsid w:val="00F30D4D"/>
    <w:rsid w:val="00F3243D"/>
    <w:rsid w:val="00F440A3"/>
    <w:rsid w:val="00F47560"/>
    <w:rsid w:val="00F51D5A"/>
    <w:rsid w:val="00F53A07"/>
    <w:rsid w:val="00F54294"/>
    <w:rsid w:val="00F560E4"/>
    <w:rsid w:val="00F7533A"/>
    <w:rsid w:val="00F75E07"/>
    <w:rsid w:val="00F82FC6"/>
    <w:rsid w:val="00F92E87"/>
    <w:rsid w:val="00F93814"/>
    <w:rsid w:val="00F97F64"/>
    <w:rsid w:val="00FA4D44"/>
    <w:rsid w:val="00FA5891"/>
    <w:rsid w:val="00FD0192"/>
    <w:rsid w:val="00FE01CE"/>
    <w:rsid w:val="00FF0EAF"/>
    <w:rsid w:val="00FF6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5E3"/>
  </w:style>
  <w:style w:type="paragraph" w:styleId="Overskrift1">
    <w:name w:val="heading 1"/>
    <w:basedOn w:val="Normal"/>
    <w:next w:val="Normal"/>
    <w:link w:val="Overskrift1Tegn"/>
    <w:uiPriority w:val="9"/>
    <w:qFormat/>
    <w:rsid w:val="0044238F"/>
    <w:pPr>
      <w:keepNext/>
      <w:keepLines/>
      <w:numPr>
        <w:numId w:val="1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4238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4238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4238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44238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238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u w:val="singl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4238F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4238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4238F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44238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44238F"/>
    <w:rPr>
      <w:rFonts w:asciiTheme="majorHAnsi" w:eastAsiaTheme="majorEastAsia" w:hAnsiTheme="majorHAnsi" w:cstheme="majorBidi"/>
      <w:i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4238F"/>
    <w:rPr>
      <w:rFonts w:asciiTheme="majorHAnsi" w:eastAsiaTheme="majorEastAsia" w:hAnsiTheme="majorHAnsi" w:cstheme="majorBidi"/>
      <w:iCs/>
      <w:u w:val="single"/>
    </w:rPr>
  </w:style>
  <w:style w:type="paragraph" w:styleId="Topptekst">
    <w:name w:val="header"/>
    <w:basedOn w:val="Normal"/>
    <w:link w:val="TopptekstTegn"/>
    <w:uiPriority w:val="99"/>
    <w:semiHidden/>
    <w:unhideWhenUsed/>
    <w:rsid w:val="00EC6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C6BC6"/>
  </w:style>
  <w:style w:type="paragraph" w:styleId="Bunntekst">
    <w:name w:val="footer"/>
    <w:basedOn w:val="Normal"/>
    <w:link w:val="BunntekstTegn"/>
    <w:uiPriority w:val="99"/>
    <w:unhideWhenUsed/>
    <w:rsid w:val="00EC6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C6B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an\Documents\Kristian\Skole\UiO\Master\Oppgave\Hoved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Hovedmal.dotx</Template>
  <TotalTime>0</TotalTime>
  <Pages>3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Kristian</cp:lastModifiedBy>
  <cp:revision>2</cp:revision>
  <dcterms:created xsi:type="dcterms:W3CDTF">2013-06-26T16:37:00Z</dcterms:created>
  <dcterms:modified xsi:type="dcterms:W3CDTF">2013-06-26T16:37:00Z</dcterms:modified>
</cp:coreProperties>
</file>