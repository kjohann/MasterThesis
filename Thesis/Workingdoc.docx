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header8.xml" ContentType="application/vnd.openxmlformats-officedocument.wordprocessingml.header+xml"/>
  <Override PartName="/word/header9.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docProps/custom.xml" ContentType="application/vnd.openxmlformats-officedocument.custom-properties+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word/charts/chart1.xml" ContentType="application/vnd.openxmlformats-officedocument.drawingml.chart+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36E7C" w:rsidRDefault="00436E7C" w:rsidP="00436E7C"/>
    <w:p w:rsidR="00436E7C" w:rsidRDefault="00436E7C" w:rsidP="00436E7C"/>
    <w:p w:rsidR="00436E7C" w:rsidRDefault="00436E7C" w:rsidP="00436E7C"/>
    <w:p w:rsidR="00436E7C" w:rsidRDefault="00436E7C" w:rsidP="00436E7C"/>
    <w:p w:rsidR="00436E7C" w:rsidRDefault="00436E7C" w:rsidP="00436E7C"/>
    <w:p w:rsidR="00436E7C" w:rsidRDefault="00436E7C" w:rsidP="00436E7C"/>
    <w:p w:rsidR="00436E7C" w:rsidRDefault="00436E7C" w:rsidP="00436E7C"/>
    <w:p w:rsidR="00436E7C" w:rsidRDefault="00436E7C" w:rsidP="00436E7C"/>
    <w:p w:rsidR="00577802" w:rsidRDefault="00577802" w:rsidP="00436E7C"/>
    <w:p w:rsidR="003F7710" w:rsidRDefault="00436E7C" w:rsidP="00436E7C">
      <w:pPr>
        <w:pStyle w:val="Inndeling"/>
        <w:rPr>
          <w:sz w:val="44"/>
          <w:szCs w:val="44"/>
        </w:rPr>
      </w:pPr>
      <w:r w:rsidRPr="00436E7C">
        <w:rPr>
          <w:sz w:val="48"/>
          <w:szCs w:val="48"/>
        </w:rPr>
        <w:t>Real Time Web Applications</w:t>
      </w:r>
      <w:r>
        <w:br/>
      </w:r>
      <w:r w:rsidRPr="00436E7C">
        <w:rPr>
          <w:sz w:val="32"/>
          <w:szCs w:val="32"/>
        </w:rPr>
        <w:t xml:space="preserve">Comparing frameworks and </w:t>
      </w:r>
      <w:r w:rsidR="009A5468">
        <w:rPr>
          <w:sz w:val="32"/>
          <w:szCs w:val="32"/>
        </w:rPr>
        <w:t>transport mechanisms</w:t>
      </w:r>
    </w:p>
    <w:p w:rsidR="00436E7C" w:rsidRDefault="00436E7C" w:rsidP="00436E7C">
      <w:pPr>
        <w:pStyle w:val="Inndeling"/>
        <w:rPr>
          <w:sz w:val="44"/>
          <w:szCs w:val="44"/>
        </w:rPr>
      </w:pPr>
    </w:p>
    <w:p w:rsidR="00436E7C" w:rsidRDefault="00436E7C" w:rsidP="00436E7C">
      <w:pPr>
        <w:pStyle w:val="Inndeling"/>
        <w:rPr>
          <w:sz w:val="44"/>
          <w:szCs w:val="44"/>
        </w:rPr>
      </w:pPr>
    </w:p>
    <w:p w:rsidR="00436E7C" w:rsidRPr="00436E7C" w:rsidRDefault="00436E7C" w:rsidP="00436E7C">
      <w:pPr>
        <w:pStyle w:val="Inndeling"/>
        <w:rPr>
          <w:sz w:val="28"/>
          <w:szCs w:val="28"/>
          <w:u w:val="none"/>
        </w:rPr>
      </w:pPr>
      <w:proofErr w:type="spellStart"/>
      <w:r w:rsidRPr="00436E7C">
        <w:rPr>
          <w:sz w:val="28"/>
          <w:szCs w:val="28"/>
          <w:u w:val="none"/>
        </w:rPr>
        <w:t>Kristian</w:t>
      </w:r>
      <w:proofErr w:type="spellEnd"/>
      <w:r w:rsidRPr="00436E7C">
        <w:rPr>
          <w:sz w:val="28"/>
          <w:szCs w:val="28"/>
          <w:u w:val="none"/>
        </w:rPr>
        <w:t xml:space="preserve"> </w:t>
      </w:r>
      <w:proofErr w:type="spellStart"/>
      <w:r w:rsidRPr="00436E7C">
        <w:rPr>
          <w:sz w:val="28"/>
          <w:szCs w:val="28"/>
          <w:u w:val="none"/>
        </w:rPr>
        <w:t>Johannessen</w:t>
      </w:r>
      <w:proofErr w:type="spellEnd"/>
    </w:p>
    <w:p w:rsidR="00436E7C" w:rsidRPr="00436E7C" w:rsidRDefault="00436E7C" w:rsidP="00436E7C">
      <w:pPr>
        <w:pStyle w:val="Inndeling"/>
        <w:rPr>
          <w:sz w:val="28"/>
          <w:szCs w:val="28"/>
          <w:u w:val="none"/>
        </w:rPr>
      </w:pPr>
      <w:r w:rsidRPr="00436E7C">
        <w:rPr>
          <w:sz w:val="28"/>
          <w:szCs w:val="28"/>
          <w:u w:val="none"/>
        </w:rPr>
        <w:t>Master</w:t>
      </w:r>
      <w:r w:rsidR="00A70C20">
        <w:rPr>
          <w:sz w:val="28"/>
          <w:szCs w:val="28"/>
          <w:u w:val="none"/>
        </w:rPr>
        <w:t>’s</w:t>
      </w:r>
      <w:r w:rsidRPr="00436E7C">
        <w:rPr>
          <w:sz w:val="28"/>
          <w:szCs w:val="28"/>
          <w:u w:val="none"/>
        </w:rPr>
        <w:t xml:space="preserve"> thesis</w:t>
      </w:r>
    </w:p>
    <w:p w:rsidR="00436E7C" w:rsidRPr="00436E7C" w:rsidRDefault="00436E7C" w:rsidP="00436E7C">
      <w:pPr>
        <w:pStyle w:val="Inndeling"/>
        <w:rPr>
          <w:sz w:val="28"/>
          <w:szCs w:val="28"/>
          <w:u w:val="none"/>
        </w:rPr>
      </w:pPr>
      <w:r w:rsidRPr="00436E7C">
        <w:rPr>
          <w:sz w:val="28"/>
          <w:szCs w:val="28"/>
          <w:u w:val="none"/>
        </w:rPr>
        <w:t>University of Oslo</w:t>
      </w:r>
      <w:r w:rsidRPr="00436E7C">
        <w:rPr>
          <w:sz w:val="28"/>
          <w:szCs w:val="28"/>
          <w:u w:val="none"/>
        </w:rPr>
        <w:br/>
        <w:t>Department of Informatics</w:t>
      </w:r>
      <w:r w:rsidRPr="00436E7C">
        <w:rPr>
          <w:sz w:val="28"/>
          <w:szCs w:val="28"/>
          <w:u w:val="none"/>
        </w:rPr>
        <w:br/>
      </w:r>
      <w:hyperlink r:id="rId8" w:history="1">
        <w:r w:rsidRPr="00436E7C">
          <w:rPr>
            <w:rStyle w:val="Hyperkobling"/>
            <w:sz w:val="28"/>
            <w:szCs w:val="28"/>
          </w:rPr>
          <w:t>kjohann@ifi.uio.no</w:t>
        </w:r>
      </w:hyperlink>
      <w:r w:rsidRPr="00436E7C">
        <w:rPr>
          <w:sz w:val="28"/>
          <w:szCs w:val="28"/>
          <w:u w:val="none"/>
        </w:rPr>
        <w:t xml:space="preserve"> / </w:t>
      </w:r>
      <w:hyperlink r:id="rId9" w:history="1">
        <w:r w:rsidRPr="00436E7C">
          <w:rPr>
            <w:rStyle w:val="Hyperkobling"/>
            <w:sz w:val="28"/>
            <w:szCs w:val="28"/>
          </w:rPr>
          <w:t>kris-90@live.no</w:t>
        </w:r>
      </w:hyperlink>
    </w:p>
    <w:p w:rsidR="00436E7C" w:rsidRPr="00436E7C" w:rsidRDefault="00436E7C" w:rsidP="00436E7C">
      <w:pPr>
        <w:pStyle w:val="Inndeling"/>
        <w:rPr>
          <w:sz w:val="28"/>
          <w:szCs w:val="28"/>
          <w:u w:val="none"/>
        </w:rPr>
      </w:pPr>
    </w:p>
    <w:p w:rsidR="00436E7C" w:rsidRPr="00436E7C" w:rsidRDefault="00436E7C" w:rsidP="00436E7C">
      <w:pPr>
        <w:pStyle w:val="Inndeling"/>
        <w:rPr>
          <w:sz w:val="28"/>
          <w:szCs w:val="28"/>
          <w:u w:val="none"/>
        </w:rPr>
      </w:pPr>
      <w:r w:rsidRPr="00436E7C">
        <w:rPr>
          <w:sz w:val="28"/>
          <w:szCs w:val="28"/>
          <w:u w:val="none"/>
        </w:rPr>
        <w:t>May 1</w:t>
      </w:r>
      <w:r w:rsidRPr="00436E7C">
        <w:rPr>
          <w:sz w:val="28"/>
          <w:szCs w:val="28"/>
          <w:u w:val="none"/>
          <w:vertAlign w:val="superscript"/>
        </w:rPr>
        <w:t>st</w:t>
      </w:r>
      <w:r w:rsidRPr="00436E7C">
        <w:rPr>
          <w:sz w:val="28"/>
          <w:szCs w:val="28"/>
          <w:u w:val="none"/>
        </w:rPr>
        <w:t xml:space="preserve"> 2014</w:t>
      </w:r>
    </w:p>
    <w:p w:rsidR="00A41769" w:rsidRDefault="00A41769" w:rsidP="00436E7C">
      <w:pPr>
        <w:pStyle w:val="Inndeling"/>
        <w:jc w:val="both"/>
        <w:rPr>
          <w:sz w:val="36"/>
          <w:szCs w:val="36"/>
          <w:u w:val="none"/>
        </w:rPr>
      </w:pPr>
    </w:p>
    <w:p w:rsidR="00A41769" w:rsidRDefault="00A41769">
      <w:pPr>
        <w:jc w:val="left"/>
        <w:rPr>
          <w:sz w:val="36"/>
          <w:szCs w:val="36"/>
        </w:rPr>
        <w:sectPr w:rsidR="00A41769" w:rsidSect="00EC6BC6">
          <w:headerReference w:type="default" r:id="rId10"/>
          <w:footerReference w:type="default" r:id="rId11"/>
          <w:footerReference w:type="first" r:id="rId12"/>
          <w:pgSz w:w="11906" w:h="16838"/>
          <w:pgMar w:top="1417" w:right="1417" w:bottom="1417" w:left="1417" w:header="708" w:footer="708" w:gutter="0"/>
          <w:pgNumType w:start="0"/>
          <w:cols w:space="708"/>
          <w:titlePg/>
          <w:docGrid w:linePitch="360"/>
        </w:sectPr>
      </w:pPr>
      <w:r>
        <w:rPr>
          <w:sz w:val="36"/>
          <w:szCs w:val="36"/>
        </w:rPr>
        <w:br w:type="page"/>
      </w:r>
    </w:p>
    <w:p w:rsidR="00A41769" w:rsidRDefault="00A41769">
      <w:pPr>
        <w:jc w:val="left"/>
        <w:rPr>
          <w:sz w:val="36"/>
          <w:szCs w:val="36"/>
        </w:rPr>
      </w:pPr>
    </w:p>
    <w:p w:rsidR="00436E7C" w:rsidRPr="00436E7C" w:rsidRDefault="00436E7C" w:rsidP="00436E7C">
      <w:pPr>
        <w:pStyle w:val="Inndeling"/>
        <w:jc w:val="both"/>
        <w:rPr>
          <w:sz w:val="36"/>
          <w:szCs w:val="36"/>
          <w:u w:val="none"/>
        </w:rPr>
        <w:sectPr w:rsidR="00436E7C" w:rsidRPr="00436E7C" w:rsidSect="00EC6BC6">
          <w:pgSz w:w="11906" w:h="16838"/>
          <w:pgMar w:top="1417" w:right="1417" w:bottom="1417" w:left="1417" w:header="708" w:footer="708" w:gutter="0"/>
          <w:pgNumType w:start="0"/>
          <w:cols w:space="708"/>
          <w:titlePg/>
          <w:docGrid w:linePitch="360"/>
        </w:sectPr>
      </w:pPr>
    </w:p>
    <w:p w:rsidR="003F7710" w:rsidRDefault="003F7710" w:rsidP="00741568">
      <w:pPr>
        <w:pStyle w:val="Overskrift1"/>
        <w:numPr>
          <w:ilvl w:val="0"/>
          <w:numId w:val="0"/>
        </w:numPr>
        <w:ind w:left="709" w:hanging="709"/>
      </w:pPr>
      <w:bookmarkStart w:id="0" w:name="_Toc385341195"/>
      <w:r w:rsidRPr="000156A3">
        <w:lastRenderedPageBreak/>
        <w:t>Abstract</w:t>
      </w:r>
      <w:bookmarkEnd w:id="0"/>
    </w:p>
    <w:p w:rsidR="003F7710" w:rsidRDefault="0036131F" w:rsidP="00BC0672">
      <w:r w:rsidRPr="0036131F">
        <w:t>In a real time web application, clients (browsers) receive updates from a server as soon as they occur. With HTML5 a new protocol for this purpose was born: WebSockets. This thesis compares this</w:t>
      </w:r>
      <w:r w:rsidR="00F047A4">
        <w:t xml:space="preserve"> protocol to different HTTP methods </w:t>
      </w:r>
      <w:r w:rsidRPr="0036131F">
        <w:t>f</w:t>
      </w:r>
      <w:r w:rsidR="00F047A4">
        <w:t>or</w:t>
      </w:r>
      <w:r w:rsidRPr="0036131F">
        <w:t xml:space="preserve"> achieving real time in its second part. The first part compares five different frameworks for real time web applications from a programmer's perspective.</w:t>
      </w:r>
      <w:r w:rsidR="00031AFE" w:rsidRPr="00031AFE">
        <w:t xml:space="preserve"> Through this, I seek to find the </w:t>
      </w:r>
      <w:r w:rsidR="00F047A4">
        <w:t>most usable</w:t>
      </w:r>
      <w:r w:rsidR="00031AFE" w:rsidRPr="00031AFE">
        <w:t xml:space="preserve"> </w:t>
      </w:r>
      <w:r w:rsidR="00F047A4">
        <w:t>framework</w:t>
      </w:r>
      <w:r w:rsidR="00031AFE" w:rsidRPr="00031AFE">
        <w:t xml:space="preserve"> for real time</w:t>
      </w:r>
      <w:r w:rsidR="00F047A4">
        <w:t>, the one with the best performance</w:t>
      </w:r>
      <w:r w:rsidR="00031AFE" w:rsidRPr="00031AFE">
        <w:t xml:space="preserve"> and to see how WebSockets is better than HTTP for this purpose.</w:t>
      </w:r>
      <w:r w:rsidR="003F7710">
        <w:br w:type="page"/>
      </w:r>
    </w:p>
    <w:p w:rsidR="00CB0E20" w:rsidRDefault="00CB0E20" w:rsidP="00CB0E20">
      <w:pPr>
        <w:pStyle w:val="Overskrift1"/>
        <w:numPr>
          <w:ilvl w:val="0"/>
          <w:numId w:val="0"/>
        </w:numPr>
        <w:ind w:left="709" w:hanging="709"/>
      </w:pPr>
      <w:bookmarkStart w:id="1" w:name="_Toc385341196"/>
      <w:r>
        <w:lastRenderedPageBreak/>
        <w:t>Contents</w:t>
      </w:r>
      <w:bookmarkEnd w:id="1"/>
    </w:p>
    <w:p w:rsidR="00081674" w:rsidRDefault="00DD1C9C">
      <w:pPr>
        <w:pStyle w:val="INNH1"/>
        <w:tabs>
          <w:tab w:val="right" w:leader="underscore" w:pos="9062"/>
        </w:tabs>
        <w:rPr>
          <w:rFonts w:asciiTheme="minorHAnsi" w:eastAsiaTheme="minorEastAsia" w:hAnsiTheme="minorHAnsi"/>
          <w:noProof/>
          <w:sz w:val="22"/>
          <w:lang w:val="nb-NO" w:eastAsia="nb-NO"/>
        </w:rPr>
      </w:pPr>
      <w:r w:rsidRPr="00DD1C9C">
        <w:fldChar w:fldCharType="begin"/>
      </w:r>
      <w:r w:rsidR="00CB0E20">
        <w:instrText xml:space="preserve"> TOC \o "1-2" \h \z \u </w:instrText>
      </w:r>
      <w:r w:rsidRPr="00DD1C9C">
        <w:fldChar w:fldCharType="separate"/>
      </w:r>
      <w:hyperlink w:anchor="_Toc385341195" w:history="1">
        <w:r w:rsidR="00081674" w:rsidRPr="00735D72">
          <w:rPr>
            <w:rStyle w:val="Hyperkobling"/>
            <w:noProof/>
          </w:rPr>
          <w:t>Abstract</w:t>
        </w:r>
        <w:r w:rsidR="00081674">
          <w:rPr>
            <w:noProof/>
            <w:webHidden/>
          </w:rPr>
          <w:tab/>
        </w:r>
        <w:r>
          <w:rPr>
            <w:noProof/>
            <w:webHidden/>
          </w:rPr>
          <w:fldChar w:fldCharType="begin"/>
        </w:r>
        <w:r w:rsidR="00081674">
          <w:rPr>
            <w:noProof/>
            <w:webHidden/>
          </w:rPr>
          <w:instrText xml:space="preserve"> PAGEREF _Toc385341195 \h </w:instrText>
        </w:r>
        <w:r>
          <w:rPr>
            <w:noProof/>
            <w:webHidden/>
          </w:rPr>
        </w:r>
        <w:r>
          <w:rPr>
            <w:noProof/>
            <w:webHidden/>
          </w:rPr>
          <w:fldChar w:fldCharType="separate"/>
        </w:r>
        <w:r w:rsidR="005B33BA">
          <w:rPr>
            <w:noProof/>
            <w:webHidden/>
          </w:rPr>
          <w:t>i</w:t>
        </w:r>
        <w:r>
          <w:rPr>
            <w:noProof/>
            <w:webHidden/>
          </w:rPr>
          <w:fldChar w:fldCharType="end"/>
        </w:r>
      </w:hyperlink>
    </w:p>
    <w:p w:rsidR="00081674" w:rsidRDefault="00DD1C9C">
      <w:pPr>
        <w:pStyle w:val="INNH1"/>
        <w:tabs>
          <w:tab w:val="right" w:leader="underscore" w:pos="9062"/>
        </w:tabs>
        <w:rPr>
          <w:rFonts w:asciiTheme="minorHAnsi" w:eastAsiaTheme="minorEastAsia" w:hAnsiTheme="minorHAnsi"/>
          <w:noProof/>
          <w:sz w:val="22"/>
          <w:lang w:val="nb-NO" w:eastAsia="nb-NO"/>
        </w:rPr>
      </w:pPr>
      <w:hyperlink w:anchor="_Toc385341196" w:history="1">
        <w:r w:rsidR="00081674" w:rsidRPr="00735D72">
          <w:rPr>
            <w:rStyle w:val="Hyperkobling"/>
            <w:noProof/>
          </w:rPr>
          <w:t>Contents</w:t>
        </w:r>
        <w:r w:rsidR="00081674">
          <w:rPr>
            <w:noProof/>
            <w:webHidden/>
          </w:rPr>
          <w:tab/>
        </w:r>
        <w:r>
          <w:rPr>
            <w:noProof/>
            <w:webHidden/>
          </w:rPr>
          <w:fldChar w:fldCharType="begin"/>
        </w:r>
        <w:r w:rsidR="00081674">
          <w:rPr>
            <w:noProof/>
            <w:webHidden/>
          </w:rPr>
          <w:instrText xml:space="preserve"> PAGEREF _Toc385341196 \h </w:instrText>
        </w:r>
        <w:r>
          <w:rPr>
            <w:noProof/>
            <w:webHidden/>
          </w:rPr>
        </w:r>
        <w:r>
          <w:rPr>
            <w:noProof/>
            <w:webHidden/>
          </w:rPr>
          <w:fldChar w:fldCharType="separate"/>
        </w:r>
        <w:r w:rsidR="005B33BA">
          <w:rPr>
            <w:noProof/>
            <w:webHidden/>
          </w:rPr>
          <w:t>ii</w:t>
        </w:r>
        <w:r>
          <w:rPr>
            <w:noProof/>
            <w:webHidden/>
          </w:rPr>
          <w:fldChar w:fldCharType="end"/>
        </w:r>
      </w:hyperlink>
    </w:p>
    <w:p w:rsidR="00081674" w:rsidRDefault="00DD1C9C">
      <w:pPr>
        <w:pStyle w:val="INNH1"/>
        <w:tabs>
          <w:tab w:val="right" w:leader="underscore" w:pos="9062"/>
        </w:tabs>
        <w:rPr>
          <w:rFonts w:asciiTheme="minorHAnsi" w:eastAsiaTheme="minorEastAsia" w:hAnsiTheme="minorHAnsi"/>
          <w:noProof/>
          <w:sz w:val="22"/>
          <w:lang w:val="nb-NO" w:eastAsia="nb-NO"/>
        </w:rPr>
      </w:pPr>
      <w:hyperlink w:anchor="_Toc385341197" w:history="1">
        <w:r w:rsidR="00081674" w:rsidRPr="00735D72">
          <w:rPr>
            <w:rStyle w:val="Hyperkobling"/>
            <w:noProof/>
          </w:rPr>
          <w:t>List of figures</w:t>
        </w:r>
        <w:r w:rsidR="00081674">
          <w:rPr>
            <w:noProof/>
            <w:webHidden/>
          </w:rPr>
          <w:tab/>
        </w:r>
        <w:r>
          <w:rPr>
            <w:noProof/>
            <w:webHidden/>
          </w:rPr>
          <w:fldChar w:fldCharType="begin"/>
        </w:r>
        <w:r w:rsidR="00081674">
          <w:rPr>
            <w:noProof/>
            <w:webHidden/>
          </w:rPr>
          <w:instrText xml:space="preserve"> PAGEREF _Toc385341197 \h </w:instrText>
        </w:r>
        <w:r>
          <w:rPr>
            <w:noProof/>
            <w:webHidden/>
          </w:rPr>
        </w:r>
        <w:r>
          <w:rPr>
            <w:noProof/>
            <w:webHidden/>
          </w:rPr>
          <w:fldChar w:fldCharType="separate"/>
        </w:r>
        <w:r w:rsidR="005B33BA">
          <w:rPr>
            <w:noProof/>
            <w:webHidden/>
          </w:rPr>
          <w:t>vi</w:t>
        </w:r>
        <w:r>
          <w:rPr>
            <w:noProof/>
            <w:webHidden/>
          </w:rPr>
          <w:fldChar w:fldCharType="end"/>
        </w:r>
      </w:hyperlink>
    </w:p>
    <w:p w:rsidR="00081674" w:rsidRDefault="00DD1C9C">
      <w:pPr>
        <w:pStyle w:val="INNH1"/>
        <w:tabs>
          <w:tab w:val="right" w:leader="underscore" w:pos="9062"/>
        </w:tabs>
        <w:rPr>
          <w:rFonts w:asciiTheme="minorHAnsi" w:eastAsiaTheme="minorEastAsia" w:hAnsiTheme="minorHAnsi"/>
          <w:noProof/>
          <w:sz w:val="22"/>
          <w:lang w:val="nb-NO" w:eastAsia="nb-NO"/>
        </w:rPr>
      </w:pPr>
      <w:hyperlink w:anchor="_Toc385341198" w:history="1">
        <w:r w:rsidR="00081674" w:rsidRPr="00735D72">
          <w:rPr>
            <w:rStyle w:val="Hyperkobling"/>
            <w:noProof/>
          </w:rPr>
          <w:t>List of examples</w:t>
        </w:r>
        <w:r w:rsidR="00081674">
          <w:rPr>
            <w:noProof/>
            <w:webHidden/>
          </w:rPr>
          <w:tab/>
        </w:r>
        <w:r>
          <w:rPr>
            <w:noProof/>
            <w:webHidden/>
          </w:rPr>
          <w:fldChar w:fldCharType="begin"/>
        </w:r>
        <w:r w:rsidR="00081674">
          <w:rPr>
            <w:noProof/>
            <w:webHidden/>
          </w:rPr>
          <w:instrText xml:space="preserve"> PAGEREF _Toc385341198 \h </w:instrText>
        </w:r>
        <w:r>
          <w:rPr>
            <w:noProof/>
            <w:webHidden/>
          </w:rPr>
        </w:r>
        <w:r>
          <w:rPr>
            <w:noProof/>
            <w:webHidden/>
          </w:rPr>
          <w:fldChar w:fldCharType="separate"/>
        </w:r>
        <w:r w:rsidR="005B33BA">
          <w:rPr>
            <w:noProof/>
            <w:webHidden/>
          </w:rPr>
          <w:t>vii</w:t>
        </w:r>
        <w:r>
          <w:rPr>
            <w:noProof/>
            <w:webHidden/>
          </w:rPr>
          <w:fldChar w:fldCharType="end"/>
        </w:r>
      </w:hyperlink>
    </w:p>
    <w:p w:rsidR="00081674" w:rsidRDefault="00DD1C9C">
      <w:pPr>
        <w:pStyle w:val="INNH1"/>
        <w:tabs>
          <w:tab w:val="right" w:leader="underscore" w:pos="9062"/>
        </w:tabs>
        <w:rPr>
          <w:rFonts w:asciiTheme="minorHAnsi" w:eastAsiaTheme="minorEastAsia" w:hAnsiTheme="minorHAnsi"/>
          <w:noProof/>
          <w:sz w:val="22"/>
          <w:lang w:val="nb-NO" w:eastAsia="nb-NO"/>
        </w:rPr>
      </w:pPr>
      <w:hyperlink w:anchor="_Toc385341199" w:history="1">
        <w:r w:rsidR="00081674" w:rsidRPr="00735D72">
          <w:rPr>
            <w:rStyle w:val="Hyperkobling"/>
            <w:noProof/>
          </w:rPr>
          <w:t>List of tables</w:t>
        </w:r>
        <w:r w:rsidR="00081674">
          <w:rPr>
            <w:noProof/>
            <w:webHidden/>
          </w:rPr>
          <w:tab/>
        </w:r>
        <w:r>
          <w:rPr>
            <w:noProof/>
            <w:webHidden/>
          </w:rPr>
          <w:fldChar w:fldCharType="begin"/>
        </w:r>
        <w:r w:rsidR="00081674">
          <w:rPr>
            <w:noProof/>
            <w:webHidden/>
          </w:rPr>
          <w:instrText xml:space="preserve"> PAGEREF _Toc385341199 \h </w:instrText>
        </w:r>
        <w:r>
          <w:rPr>
            <w:noProof/>
            <w:webHidden/>
          </w:rPr>
        </w:r>
        <w:r>
          <w:rPr>
            <w:noProof/>
            <w:webHidden/>
          </w:rPr>
          <w:fldChar w:fldCharType="separate"/>
        </w:r>
        <w:r w:rsidR="005B33BA">
          <w:rPr>
            <w:noProof/>
            <w:webHidden/>
          </w:rPr>
          <w:t>viii</w:t>
        </w:r>
        <w:r>
          <w:rPr>
            <w:noProof/>
            <w:webHidden/>
          </w:rPr>
          <w:fldChar w:fldCharType="end"/>
        </w:r>
      </w:hyperlink>
    </w:p>
    <w:p w:rsidR="00081674" w:rsidRDefault="00DD1C9C">
      <w:pPr>
        <w:pStyle w:val="INNH1"/>
        <w:tabs>
          <w:tab w:val="right" w:leader="underscore" w:pos="9062"/>
        </w:tabs>
        <w:rPr>
          <w:rFonts w:asciiTheme="minorHAnsi" w:eastAsiaTheme="minorEastAsia" w:hAnsiTheme="minorHAnsi"/>
          <w:noProof/>
          <w:sz w:val="22"/>
          <w:lang w:val="nb-NO" w:eastAsia="nb-NO"/>
        </w:rPr>
      </w:pPr>
      <w:hyperlink w:anchor="_Toc385341200" w:history="1">
        <w:r w:rsidR="00081674" w:rsidRPr="00735D72">
          <w:rPr>
            <w:rStyle w:val="Hyperkobling"/>
            <w:noProof/>
          </w:rPr>
          <w:t>Preface</w:t>
        </w:r>
        <w:r w:rsidR="00081674">
          <w:rPr>
            <w:noProof/>
            <w:webHidden/>
          </w:rPr>
          <w:tab/>
        </w:r>
        <w:r>
          <w:rPr>
            <w:noProof/>
            <w:webHidden/>
          </w:rPr>
          <w:fldChar w:fldCharType="begin"/>
        </w:r>
        <w:r w:rsidR="00081674">
          <w:rPr>
            <w:noProof/>
            <w:webHidden/>
          </w:rPr>
          <w:instrText xml:space="preserve"> PAGEREF _Toc385341200 \h </w:instrText>
        </w:r>
        <w:r>
          <w:rPr>
            <w:noProof/>
            <w:webHidden/>
          </w:rPr>
        </w:r>
        <w:r>
          <w:rPr>
            <w:noProof/>
            <w:webHidden/>
          </w:rPr>
          <w:fldChar w:fldCharType="separate"/>
        </w:r>
        <w:r w:rsidR="005B33BA">
          <w:rPr>
            <w:noProof/>
            <w:webHidden/>
          </w:rPr>
          <w:t>ix</w:t>
        </w:r>
        <w:r>
          <w:rPr>
            <w:noProof/>
            <w:webHidden/>
          </w:rPr>
          <w:fldChar w:fldCharType="end"/>
        </w:r>
      </w:hyperlink>
    </w:p>
    <w:p w:rsidR="00081674" w:rsidRDefault="00DD1C9C">
      <w:pPr>
        <w:pStyle w:val="INNH1"/>
        <w:tabs>
          <w:tab w:val="right" w:leader="underscore" w:pos="9062"/>
        </w:tabs>
        <w:rPr>
          <w:rFonts w:asciiTheme="minorHAnsi" w:eastAsiaTheme="minorEastAsia" w:hAnsiTheme="minorHAnsi"/>
          <w:noProof/>
          <w:sz w:val="22"/>
          <w:lang w:val="nb-NO" w:eastAsia="nb-NO"/>
        </w:rPr>
      </w:pPr>
      <w:hyperlink w:anchor="_Toc385341201" w:history="1">
        <w:r w:rsidR="00081674" w:rsidRPr="00735D72">
          <w:rPr>
            <w:rStyle w:val="Hyperkobling"/>
            <w:noProof/>
          </w:rPr>
          <w:t>Acknowledgements</w:t>
        </w:r>
        <w:r w:rsidR="00081674">
          <w:rPr>
            <w:noProof/>
            <w:webHidden/>
          </w:rPr>
          <w:tab/>
        </w:r>
        <w:r>
          <w:rPr>
            <w:noProof/>
            <w:webHidden/>
          </w:rPr>
          <w:fldChar w:fldCharType="begin"/>
        </w:r>
        <w:r w:rsidR="00081674">
          <w:rPr>
            <w:noProof/>
            <w:webHidden/>
          </w:rPr>
          <w:instrText xml:space="preserve"> PAGEREF _Toc385341201 \h </w:instrText>
        </w:r>
        <w:r>
          <w:rPr>
            <w:noProof/>
            <w:webHidden/>
          </w:rPr>
        </w:r>
        <w:r>
          <w:rPr>
            <w:noProof/>
            <w:webHidden/>
          </w:rPr>
          <w:fldChar w:fldCharType="separate"/>
        </w:r>
        <w:r w:rsidR="005B33BA">
          <w:rPr>
            <w:noProof/>
            <w:webHidden/>
          </w:rPr>
          <w:t>x</w:t>
        </w:r>
        <w:r>
          <w:rPr>
            <w:noProof/>
            <w:webHidden/>
          </w:rPr>
          <w:fldChar w:fldCharType="end"/>
        </w:r>
      </w:hyperlink>
    </w:p>
    <w:p w:rsidR="00081674" w:rsidRDefault="00DD1C9C">
      <w:pPr>
        <w:pStyle w:val="INNH1"/>
        <w:tabs>
          <w:tab w:val="left" w:pos="440"/>
          <w:tab w:val="right" w:leader="underscore" w:pos="9062"/>
        </w:tabs>
        <w:rPr>
          <w:rFonts w:asciiTheme="minorHAnsi" w:eastAsiaTheme="minorEastAsia" w:hAnsiTheme="minorHAnsi"/>
          <w:noProof/>
          <w:sz w:val="22"/>
          <w:lang w:val="nb-NO" w:eastAsia="nb-NO"/>
        </w:rPr>
      </w:pPr>
      <w:hyperlink w:anchor="_Toc385341202" w:history="1">
        <w:r w:rsidR="00081674" w:rsidRPr="00735D72">
          <w:rPr>
            <w:rStyle w:val="Hyperkobling"/>
            <w:noProof/>
          </w:rPr>
          <w:t>1</w:t>
        </w:r>
        <w:r w:rsidR="00081674">
          <w:rPr>
            <w:rFonts w:asciiTheme="minorHAnsi" w:eastAsiaTheme="minorEastAsia" w:hAnsiTheme="minorHAnsi"/>
            <w:noProof/>
            <w:sz w:val="22"/>
            <w:lang w:val="nb-NO" w:eastAsia="nb-NO"/>
          </w:rPr>
          <w:tab/>
        </w:r>
        <w:r w:rsidR="00081674" w:rsidRPr="00735D72">
          <w:rPr>
            <w:rStyle w:val="Hyperkobling"/>
            <w:noProof/>
          </w:rPr>
          <w:t>Introduction</w:t>
        </w:r>
        <w:r w:rsidR="00081674">
          <w:rPr>
            <w:noProof/>
            <w:webHidden/>
          </w:rPr>
          <w:tab/>
        </w:r>
        <w:r>
          <w:rPr>
            <w:noProof/>
            <w:webHidden/>
          </w:rPr>
          <w:fldChar w:fldCharType="begin"/>
        </w:r>
        <w:r w:rsidR="00081674">
          <w:rPr>
            <w:noProof/>
            <w:webHidden/>
          </w:rPr>
          <w:instrText xml:space="preserve"> PAGEREF _Toc385341202 \h </w:instrText>
        </w:r>
        <w:r>
          <w:rPr>
            <w:noProof/>
            <w:webHidden/>
          </w:rPr>
        </w:r>
        <w:r>
          <w:rPr>
            <w:noProof/>
            <w:webHidden/>
          </w:rPr>
          <w:fldChar w:fldCharType="separate"/>
        </w:r>
        <w:r w:rsidR="005B33BA">
          <w:rPr>
            <w:noProof/>
            <w:webHidden/>
          </w:rPr>
          <w:t>1</w:t>
        </w:r>
        <w:r>
          <w:rPr>
            <w:noProof/>
            <w:webHidden/>
          </w:rPr>
          <w:fldChar w:fldCharType="end"/>
        </w:r>
      </w:hyperlink>
    </w:p>
    <w:p w:rsidR="00081674" w:rsidRDefault="00DD1C9C">
      <w:pPr>
        <w:pStyle w:val="INNH2"/>
        <w:tabs>
          <w:tab w:val="left" w:pos="880"/>
          <w:tab w:val="right" w:leader="underscore" w:pos="9062"/>
        </w:tabs>
        <w:rPr>
          <w:rFonts w:asciiTheme="minorHAnsi" w:eastAsiaTheme="minorEastAsia" w:hAnsiTheme="minorHAnsi"/>
          <w:noProof/>
          <w:sz w:val="22"/>
          <w:lang w:val="nb-NO" w:eastAsia="nb-NO"/>
        </w:rPr>
      </w:pPr>
      <w:hyperlink w:anchor="_Toc385341203" w:history="1">
        <w:r w:rsidR="00081674" w:rsidRPr="00735D72">
          <w:rPr>
            <w:rStyle w:val="Hyperkobling"/>
            <w:noProof/>
          </w:rPr>
          <w:t>1.1</w:t>
        </w:r>
        <w:r w:rsidR="00081674">
          <w:rPr>
            <w:rFonts w:asciiTheme="minorHAnsi" w:eastAsiaTheme="minorEastAsia" w:hAnsiTheme="minorHAnsi"/>
            <w:noProof/>
            <w:sz w:val="22"/>
            <w:lang w:val="nb-NO" w:eastAsia="nb-NO"/>
          </w:rPr>
          <w:tab/>
        </w:r>
        <w:r w:rsidR="00081674" w:rsidRPr="00735D72">
          <w:rPr>
            <w:rStyle w:val="Hyperkobling"/>
            <w:noProof/>
          </w:rPr>
          <w:t>Problem statement</w:t>
        </w:r>
        <w:r w:rsidR="00081674">
          <w:rPr>
            <w:noProof/>
            <w:webHidden/>
          </w:rPr>
          <w:tab/>
        </w:r>
        <w:r>
          <w:rPr>
            <w:noProof/>
            <w:webHidden/>
          </w:rPr>
          <w:fldChar w:fldCharType="begin"/>
        </w:r>
        <w:r w:rsidR="00081674">
          <w:rPr>
            <w:noProof/>
            <w:webHidden/>
          </w:rPr>
          <w:instrText xml:space="preserve"> PAGEREF _Toc385341203 \h </w:instrText>
        </w:r>
        <w:r>
          <w:rPr>
            <w:noProof/>
            <w:webHidden/>
          </w:rPr>
        </w:r>
        <w:r>
          <w:rPr>
            <w:noProof/>
            <w:webHidden/>
          </w:rPr>
          <w:fldChar w:fldCharType="separate"/>
        </w:r>
        <w:r w:rsidR="005B33BA">
          <w:rPr>
            <w:noProof/>
            <w:webHidden/>
          </w:rPr>
          <w:t>2</w:t>
        </w:r>
        <w:r>
          <w:rPr>
            <w:noProof/>
            <w:webHidden/>
          </w:rPr>
          <w:fldChar w:fldCharType="end"/>
        </w:r>
      </w:hyperlink>
    </w:p>
    <w:p w:rsidR="00081674" w:rsidRDefault="00DD1C9C">
      <w:pPr>
        <w:pStyle w:val="INNH2"/>
        <w:tabs>
          <w:tab w:val="left" w:pos="880"/>
          <w:tab w:val="right" w:leader="underscore" w:pos="9062"/>
        </w:tabs>
        <w:rPr>
          <w:rFonts w:asciiTheme="minorHAnsi" w:eastAsiaTheme="minorEastAsia" w:hAnsiTheme="minorHAnsi"/>
          <w:noProof/>
          <w:sz w:val="22"/>
          <w:lang w:val="nb-NO" w:eastAsia="nb-NO"/>
        </w:rPr>
      </w:pPr>
      <w:hyperlink w:anchor="_Toc385341204" w:history="1">
        <w:r w:rsidR="00081674" w:rsidRPr="00735D72">
          <w:rPr>
            <w:rStyle w:val="Hyperkobling"/>
            <w:noProof/>
          </w:rPr>
          <w:t>1.2</w:t>
        </w:r>
        <w:r w:rsidR="00081674">
          <w:rPr>
            <w:rFonts w:asciiTheme="minorHAnsi" w:eastAsiaTheme="minorEastAsia" w:hAnsiTheme="minorHAnsi"/>
            <w:noProof/>
            <w:sz w:val="22"/>
            <w:lang w:val="nb-NO" w:eastAsia="nb-NO"/>
          </w:rPr>
          <w:tab/>
        </w:r>
        <w:r w:rsidR="00081674" w:rsidRPr="00735D72">
          <w:rPr>
            <w:rStyle w:val="Hyperkobling"/>
            <w:noProof/>
          </w:rPr>
          <w:t>Related work</w:t>
        </w:r>
        <w:r w:rsidR="00081674">
          <w:rPr>
            <w:noProof/>
            <w:webHidden/>
          </w:rPr>
          <w:tab/>
        </w:r>
        <w:r>
          <w:rPr>
            <w:noProof/>
            <w:webHidden/>
          </w:rPr>
          <w:fldChar w:fldCharType="begin"/>
        </w:r>
        <w:r w:rsidR="00081674">
          <w:rPr>
            <w:noProof/>
            <w:webHidden/>
          </w:rPr>
          <w:instrText xml:space="preserve"> PAGEREF _Toc385341204 \h </w:instrText>
        </w:r>
        <w:r>
          <w:rPr>
            <w:noProof/>
            <w:webHidden/>
          </w:rPr>
        </w:r>
        <w:r>
          <w:rPr>
            <w:noProof/>
            <w:webHidden/>
          </w:rPr>
          <w:fldChar w:fldCharType="separate"/>
        </w:r>
        <w:r w:rsidR="005B33BA">
          <w:rPr>
            <w:noProof/>
            <w:webHidden/>
          </w:rPr>
          <w:t>2</w:t>
        </w:r>
        <w:r>
          <w:rPr>
            <w:noProof/>
            <w:webHidden/>
          </w:rPr>
          <w:fldChar w:fldCharType="end"/>
        </w:r>
      </w:hyperlink>
    </w:p>
    <w:p w:rsidR="00081674" w:rsidRDefault="00DD1C9C">
      <w:pPr>
        <w:pStyle w:val="INNH2"/>
        <w:tabs>
          <w:tab w:val="left" w:pos="880"/>
          <w:tab w:val="right" w:leader="underscore" w:pos="9062"/>
        </w:tabs>
        <w:rPr>
          <w:rFonts w:asciiTheme="minorHAnsi" w:eastAsiaTheme="minorEastAsia" w:hAnsiTheme="minorHAnsi"/>
          <w:noProof/>
          <w:sz w:val="22"/>
          <w:lang w:val="nb-NO" w:eastAsia="nb-NO"/>
        </w:rPr>
      </w:pPr>
      <w:hyperlink w:anchor="_Toc385341205" w:history="1">
        <w:r w:rsidR="00081674" w:rsidRPr="00735D72">
          <w:rPr>
            <w:rStyle w:val="Hyperkobling"/>
            <w:noProof/>
          </w:rPr>
          <w:t>1.3</w:t>
        </w:r>
        <w:r w:rsidR="00081674">
          <w:rPr>
            <w:rFonts w:asciiTheme="minorHAnsi" w:eastAsiaTheme="minorEastAsia" w:hAnsiTheme="minorHAnsi"/>
            <w:noProof/>
            <w:sz w:val="22"/>
            <w:lang w:val="nb-NO" w:eastAsia="nb-NO"/>
          </w:rPr>
          <w:tab/>
        </w:r>
        <w:r w:rsidR="00081674" w:rsidRPr="00735D72">
          <w:rPr>
            <w:rStyle w:val="Hyperkobling"/>
            <w:noProof/>
          </w:rPr>
          <w:t>Terminology</w:t>
        </w:r>
        <w:r w:rsidR="00081674">
          <w:rPr>
            <w:noProof/>
            <w:webHidden/>
          </w:rPr>
          <w:tab/>
        </w:r>
        <w:r>
          <w:rPr>
            <w:noProof/>
            <w:webHidden/>
          </w:rPr>
          <w:fldChar w:fldCharType="begin"/>
        </w:r>
        <w:r w:rsidR="00081674">
          <w:rPr>
            <w:noProof/>
            <w:webHidden/>
          </w:rPr>
          <w:instrText xml:space="preserve"> PAGEREF _Toc385341205 \h </w:instrText>
        </w:r>
        <w:r>
          <w:rPr>
            <w:noProof/>
            <w:webHidden/>
          </w:rPr>
        </w:r>
        <w:r>
          <w:rPr>
            <w:noProof/>
            <w:webHidden/>
          </w:rPr>
          <w:fldChar w:fldCharType="separate"/>
        </w:r>
        <w:r w:rsidR="005B33BA">
          <w:rPr>
            <w:noProof/>
            <w:webHidden/>
          </w:rPr>
          <w:t>3</w:t>
        </w:r>
        <w:r>
          <w:rPr>
            <w:noProof/>
            <w:webHidden/>
          </w:rPr>
          <w:fldChar w:fldCharType="end"/>
        </w:r>
      </w:hyperlink>
    </w:p>
    <w:p w:rsidR="00081674" w:rsidRDefault="00DD1C9C">
      <w:pPr>
        <w:pStyle w:val="INNH2"/>
        <w:tabs>
          <w:tab w:val="left" w:pos="880"/>
          <w:tab w:val="right" w:leader="underscore" w:pos="9062"/>
        </w:tabs>
        <w:rPr>
          <w:rFonts w:asciiTheme="minorHAnsi" w:eastAsiaTheme="minorEastAsia" w:hAnsiTheme="minorHAnsi"/>
          <w:noProof/>
          <w:sz w:val="22"/>
          <w:lang w:val="nb-NO" w:eastAsia="nb-NO"/>
        </w:rPr>
      </w:pPr>
      <w:hyperlink w:anchor="_Toc385341206" w:history="1">
        <w:r w:rsidR="00081674" w:rsidRPr="00735D72">
          <w:rPr>
            <w:rStyle w:val="Hyperkobling"/>
            <w:noProof/>
          </w:rPr>
          <w:t>1.4</w:t>
        </w:r>
        <w:r w:rsidR="00081674">
          <w:rPr>
            <w:rFonts w:asciiTheme="minorHAnsi" w:eastAsiaTheme="minorEastAsia" w:hAnsiTheme="minorHAnsi"/>
            <w:noProof/>
            <w:sz w:val="22"/>
            <w:lang w:val="nb-NO" w:eastAsia="nb-NO"/>
          </w:rPr>
          <w:tab/>
        </w:r>
        <w:r w:rsidR="00081674" w:rsidRPr="00735D72">
          <w:rPr>
            <w:rStyle w:val="Hyperkobling"/>
            <w:noProof/>
          </w:rPr>
          <w:t>List of acronyms</w:t>
        </w:r>
        <w:r w:rsidR="00081674">
          <w:rPr>
            <w:noProof/>
            <w:webHidden/>
          </w:rPr>
          <w:tab/>
        </w:r>
        <w:r>
          <w:rPr>
            <w:noProof/>
            <w:webHidden/>
          </w:rPr>
          <w:fldChar w:fldCharType="begin"/>
        </w:r>
        <w:r w:rsidR="00081674">
          <w:rPr>
            <w:noProof/>
            <w:webHidden/>
          </w:rPr>
          <w:instrText xml:space="preserve"> PAGEREF _Toc385341206 \h </w:instrText>
        </w:r>
        <w:r>
          <w:rPr>
            <w:noProof/>
            <w:webHidden/>
          </w:rPr>
        </w:r>
        <w:r>
          <w:rPr>
            <w:noProof/>
            <w:webHidden/>
          </w:rPr>
          <w:fldChar w:fldCharType="separate"/>
        </w:r>
        <w:r w:rsidR="005B33BA">
          <w:rPr>
            <w:noProof/>
            <w:webHidden/>
          </w:rPr>
          <w:t>4</w:t>
        </w:r>
        <w:r>
          <w:rPr>
            <w:noProof/>
            <w:webHidden/>
          </w:rPr>
          <w:fldChar w:fldCharType="end"/>
        </w:r>
      </w:hyperlink>
    </w:p>
    <w:p w:rsidR="00081674" w:rsidRDefault="00DD1C9C">
      <w:pPr>
        <w:pStyle w:val="INNH2"/>
        <w:tabs>
          <w:tab w:val="left" w:pos="880"/>
          <w:tab w:val="right" w:leader="underscore" w:pos="9062"/>
        </w:tabs>
        <w:rPr>
          <w:rFonts w:asciiTheme="minorHAnsi" w:eastAsiaTheme="minorEastAsia" w:hAnsiTheme="minorHAnsi"/>
          <w:noProof/>
          <w:sz w:val="22"/>
          <w:lang w:val="nb-NO" w:eastAsia="nb-NO"/>
        </w:rPr>
      </w:pPr>
      <w:hyperlink w:anchor="_Toc385341207" w:history="1">
        <w:r w:rsidR="00081674" w:rsidRPr="00735D72">
          <w:rPr>
            <w:rStyle w:val="Hyperkobling"/>
            <w:noProof/>
          </w:rPr>
          <w:t>1.5</w:t>
        </w:r>
        <w:r w:rsidR="00081674">
          <w:rPr>
            <w:rFonts w:asciiTheme="minorHAnsi" w:eastAsiaTheme="minorEastAsia" w:hAnsiTheme="minorHAnsi"/>
            <w:noProof/>
            <w:sz w:val="22"/>
            <w:lang w:val="nb-NO" w:eastAsia="nb-NO"/>
          </w:rPr>
          <w:tab/>
        </w:r>
        <w:r w:rsidR="00081674" w:rsidRPr="00735D72">
          <w:rPr>
            <w:rStyle w:val="Hyperkobling"/>
            <w:noProof/>
          </w:rPr>
          <w:t>Code base</w:t>
        </w:r>
        <w:r w:rsidR="00081674">
          <w:rPr>
            <w:noProof/>
            <w:webHidden/>
          </w:rPr>
          <w:tab/>
        </w:r>
        <w:r>
          <w:rPr>
            <w:noProof/>
            <w:webHidden/>
          </w:rPr>
          <w:fldChar w:fldCharType="begin"/>
        </w:r>
        <w:r w:rsidR="00081674">
          <w:rPr>
            <w:noProof/>
            <w:webHidden/>
          </w:rPr>
          <w:instrText xml:space="preserve"> PAGEREF _Toc385341207 \h </w:instrText>
        </w:r>
        <w:r>
          <w:rPr>
            <w:noProof/>
            <w:webHidden/>
          </w:rPr>
        </w:r>
        <w:r>
          <w:rPr>
            <w:noProof/>
            <w:webHidden/>
          </w:rPr>
          <w:fldChar w:fldCharType="separate"/>
        </w:r>
        <w:r w:rsidR="005B33BA">
          <w:rPr>
            <w:noProof/>
            <w:webHidden/>
          </w:rPr>
          <w:t>5</w:t>
        </w:r>
        <w:r>
          <w:rPr>
            <w:noProof/>
            <w:webHidden/>
          </w:rPr>
          <w:fldChar w:fldCharType="end"/>
        </w:r>
      </w:hyperlink>
    </w:p>
    <w:p w:rsidR="00081674" w:rsidRDefault="00DD1C9C">
      <w:pPr>
        <w:pStyle w:val="INNH2"/>
        <w:tabs>
          <w:tab w:val="left" w:pos="880"/>
          <w:tab w:val="right" w:leader="underscore" w:pos="9062"/>
        </w:tabs>
        <w:rPr>
          <w:rFonts w:asciiTheme="minorHAnsi" w:eastAsiaTheme="minorEastAsia" w:hAnsiTheme="minorHAnsi"/>
          <w:noProof/>
          <w:sz w:val="22"/>
          <w:lang w:val="nb-NO" w:eastAsia="nb-NO"/>
        </w:rPr>
      </w:pPr>
      <w:hyperlink w:anchor="_Toc385341208" w:history="1">
        <w:r w:rsidR="00081674" w:rsidRPr="00735D72">
          <w:rPr>
            <w:rStyle w:val="Hyperkobling"/>
            <w:noProof/>
          </w:rPr>
          <w:t>1.6</w:t>
        </w:r>
        <w:r w:rsidR="00081674">
          <w:rPr>
            <w:rFonts w:asciiTheme="minorHAnsi" w:eastAsiaTheme="minorEastAsia" w:hAnsiTheme="minorHAnsi"/>
            <w:noProof/>
            <w:sz w:val="22"/>
            <w:lang w:val="nb-NO" w:eastAsia="nb-NO"/>
          </w:rPr>
          <w:tab/>
        </w:r>
        <w:r w:rsidR="00081674" w:rsidRPr="00735D72">
          <w:rPr>
            <w:rStyle w:val="Hyperkobling"/>
            <w:noProof/>
          </w:rPr>
          <w:t>Outline</w:t>
        </w:r>
        <w:r w:rsidR="00081674">
          <w:rPr>
            <w:noProof/>
            <w:webHidden/>
          </w:rPr>
          <w:tab/>
        </w:r>
        <w:r>
          <w:rPr>
            <w:noProof/>
            <w:webHidden/>
          </w:rPr>
          <w:fldChar w:fldCharType="begin"/>
        </w:r>
        <w:r w:rsidR="00081674">
          <w:rPr>
            <w:noProof/>
            <w:webHidden/>
          </w:rPr>
          <w:instrText xml:space="preserve"> PAGEREF _Toc385341208 \h </w:instrText>
        </w:r>
        <w:r>
          <w:rPr>
            <w:noProof/>
            <w:webHidden/>
          </w:rPr>
        </w:r>
        <w:r>
          <w:rPr>
            <w:noProof/>
            <w:webHidden/>
          </w:rPr>
          <w:fldChar w:fldCharType="separate"/>
        </w:r>
        <w:r w:rsidR="005B33BA">
          <w:rPr>
            <w:noProof/>
            <w:webHidden/>
          </w:rPr>
          <w:t>5</w:t>
        </w:r>
        <w:r>
          <w:rPr>
            <w:noProof/>
            <w:webHidden/>
          </w:rPr>
          <w:fldChar w:fldCharType="end"/>
        </w:r>
      </w:hyperlink>
    </w:p>
    <w:p w:rsidR="00081674" w:rsidRDefault="00DD1C9C">
      <w:pPr>
        <w:pStyle w:val="INNH1"/>
        <w:tabs>
          <w:tab w:val="right" w:leader="underscore" w:pos="9062"/>
        </w:tabs>
        <w:rPr>
          <w:rFonts w:asciiTheme="minorHAnsi" w:eastAsiaTheme="minorEastAsia" w:hAnsiTheme="minorHAnsi"/>
          <w:noProof/>
          <w:sz w:val="22"/>
          <w:lang w:val="nb-NO" w:eastAsia="nb-NO"/>
        </w:rPr>
      </w:pPr>
      <w:hyperlink w:anchor="_Toc385341209" w:history="1">
        <w:r w:rsidR="00081674" w:rsidRPr="00735D72">
          <w:rPr>
            <w:rStyle w:val="Hyperkobling"/>
            <w:noProof/>
          </w:rPr>
          <w:t>Background</w:t>
        </w:r>
        <w:r w:rsidR="00081674">
          <w:rPr>
            <w:noProof/>
            <w:webHidden/>
          </w:rPr>
          <w:tab/>
        </w:r>
        <w:r>
          <w:rPr>
            <w:noProof/>
            <w:webHidden/>
          </w:rPr>
          <w:fldChar w:fldCharType="begin"/>
        </w:r>
        <w:r w:rsidR="00081674">
          <w:rPr>
            <w:noProof/>
            <w:webHidden/>
          </w:rPr>
          <w:instrText xml:space="preserve"> PAGEREF _Toc385341209 \h </w:instrText>
        </w:r>
        <w:r>
          <w:rPr>
            <w:noProof/>
            <w:webHidden/>
          </w:rPr>
        </w:r>
        <w:r>
          <w:rPr>
            <w:noProof/>
            <w:webHidden/>
          </w:rPr>
          <w:fldChar w:fldCharType="separate"/>
        </w:r>
        <w:r w:rsidR="005B33BA">
          <w:rPr>
            <w:noProof/>
            <w:webHidden/>
          </w:rPr>
          <w:t>7</w:t>
        </w:r>
        <w:r>
          <w:rPr>
            <w:noProof/>
            <w:webHidden/>
          </w:rPr>
          <w:fldChar w:fldCharType="end"/>
        </w:r>
      </w:hyperlink>
    </w:p>
    <w:p w:rsidR="00081674" w:rsidRDefault="00DD1C9C">
      <w:pPr>
        <w:pStyle w:val="INNH1"/>
        <w:tabs>
          <w:tab w:val="left" w:pos="440"/>
          <w:tab w:val="right" w:leader="underscore" w:pos="9062"/>
        </w:tabs>
        <w:rPr>
          <w:rFonts w:asciiTheme="minorHAnsi" w:eastAsiaTheme="minorEastAsia" w:hAnsiTheme="minorHAnsi"/>
          <w:noProof/>
          <w:sz w:val="22"/>
          <w:lang w:val="nb-NO" w:eastAsia="nb-NO"/>
        </w:rPr>
      </w:pPr>
      <w:hyperlink w:anchor="_Toc385341210" w:history="1">
        <w:r w:rsidR="00081674" w:rsidRPr="00735D72">
          <w:rPr>
            <w:rStyle w:val="Hyperkobling"/>
            <w:noProof/>
          </w:rPr>
          <w:t>2</w:t>
        </w:r>
        <w:r w:rsidR="00081674">
          <w:rPr>
            <w:rFonts w:asciiTheme="minorHAnsi" w:eastAsiaTheme="minorEastAsia" w:hAnsiTheme="minorHAnsi"/>
            <w:noProof/>
            <w:sz w:val="22"/>
            <w:lang w:val="nb-NO" w:eastAsia="nb-NO"/>
          </w:rPr>
          <w:tab/>
        </w:r>
        <w:r w:rsidR="00081674" w:rsidRPr="00735D72">
          <w:rPr>
            <w:rStyle w:val="Hyperkobling"/>
            <w:noProof/>
          </w:rPr>
          <w:t>The World Wide Web</w:t>
        </w:r>
        <w:r w:rsidR="00081674">
          <w:rPr>
            <w:noProof/>
            <w:webHidden/>
          </w:rPr>
          <w:tab/>
        </w:r>
        <w:r>
          <w:rPr>
            <w:noProof/>
            <w:webHidden/>
          </w:rPr>
          <w:fldChar w:fldCharType="begin"/>
        </w:r>
        <w:r w:rsidR="00081674">
          <w:rPr>
            <w:noProof/>
            <w:webHidden/>
          </w:rPr>
          <w:instrText xml:space="preserve"> PAGEREF _Toc385341210 \h </w:instrText>
        </w:r>
        <w:r>
          <w:rPr>
            <w:noProof/>
            <w:webHidden/>
          </w:rPr>
        </w:r>
        <w:r>
          <w:rPr>
            <w:noProof/>
            <w:webHidden/>
          </w:rPr>
          <w:fldChar w:fldCharType="separate"/>
        </w:r>
        <w:r w:rsidR="005B33BA">
          <w:rPr>
            <w:noProof/>
            <w:webHidden/>
          </w:rPr>
          <w:t>9</w:t>
        </w:r>
        <w:r>
          <w:rPr>
            <w:noProof/>
            <w:webHidden/>
          </w:rPr>
          <w:fldChar w:fldCharType="end"/>
        </w:r>
      </w:hyperlink>
    </w:p>
    <w:p w:rsidR="00081674" w:rsidRDefault="00DD1C9C">
      <w:pPr>
        <w:pStyle w:val="INNH2"/>
        <w:tabs>
          <w:tab w:val="left" w:pos="880"/>
          <w:tab w:val="right" w:leader="underscore" w:pos="9062"/>
        </w:tabs>
        <w:rPr>
          <w:rFonts w:asciiTheme="minorHAnsi" w:eastAsiaTheme="minorEastAsia" w:hAnsiTheme="minorHAnsi"/>
          <w:noProof/>
          <w:sz w:val="22"/>
          <w:lang w:val="nb-NO" w:eastAsia="nb-NO"/>
        </w:rPr>
      </w:pPr>
      <w:hyperlink w:anchor="_Toc385341211" w:history="1">
        <w:r w:rsidR="00081674" w:rsidRPr="00735D72">
          <w:rPr>
            <w:rStyle w:val="Hyperkobling"/>
            <w:noProof/>
          </w:rPr>
          <w:t>2.1</w:t>
        </w:r>
        <w:r w:rsidR="00081674">
          <w:rPr>
            <w:rFonts w:asciiTheme="minorHAnsi" w:eastAsiaTheme="minorEastAsia" w:hAnsiTheme="minorHAnsi"/>
            <w:noProof/>
            <w:sz w:val="22"/>
            <w:lang w:val="nb-NO" w:eastAsia="nb-NO"/>
          </w:rPr>
          <w:tab/>
        </w:r>
        <w:r w:rsidR="00081674" w:rsidRPr="00735D72">
          <w:rPr>
            <w:rStyle w:val="Hyperkobling"/>
            <w:noProof/>
          </w:rPr>
          <w:t>HTTP/1.0</w:t>
        </w:r>
        <w:r w:rsidR="00081674">
          <w:rPr>
            <w:noProof/>
            <w:webHidden/>
          </w:rPr>
          <w:tab/>
        </w:r>
        <w:r>
          <w:rPr>
            <w:noProof/>
            <w:webHidden/>
          </w:rPr>
          <w:fldChar w:fldCharType="begin"/>
        </w:r>
        <w:r w:rsidR="00081674">
          <w:rPr>
            <w:noProof/>
            <w:webHidden/>
          </w:rPr>
          <w:instrText xml:space="preserve"> PAGEREF _Toc385341211 \h </w:instrText>
        </w:r>
        <w:r>
          <w:rPr>
            <w:noProof/>
            <w:webHidden/>
          </w:rPr>
        </w:r>
        <w:r>
          <w:rPr>
            <w:noProof/>
            <w:webHidden/>
          </w:rPr>
          <w:fldChar w:fldCharType="separate"/>
        </w:r>
        <w:r w:rsidR="005B33BA">
          <w:rPr>
            <w:noProof/>
            <w:webHidden/>
          </w:rPr>
          <w:t>9</w:t>
        </w:r>
        <w:r>
          <w:rPr>
            <w:noProof/>
            <w:webHidden/>
          </w:rPr>
          <w:fldChar w:fldCharType="end"/>
        </w:r>
      </w:hyperlink>
    </w:p>
    <w:p w:rsidR="00081674" w:rsidRDefault="00DD1C9C">
      <w:pPr>
        <w:pStyle w:val="INNH2"/>
        <w:tabs>
          <w:tab w:val="left" w:pos="880"/>
          <w:tab w:val="right" w:leader="underscore" w:pos="9062"/>
        </w:tabs>
        <w:rPr>
          <w:rFonts w:asciiTheme="minorHAnsi" w:eastAsiaTheme="minorEastAsia" w:hAnsiTheme="minorHAnsi"/>
          <w:noProof/>
          <w:sz w:val="22"/>
          <w:lang w:val="nb-NO" w:eastAsia="nb-NO"/>
        </w:rPr>
      </w:pPr>
      <w:hyperlink w:anchor="_Toc385341212" w:history="1">
        <w:r w:rsidR="00081674" w:rsidRPr="00735D72">
          <w:rPr>
            <w:rStyle w:val="Hyperkobling"/>
            <w:noProof/>
          </w:rPr>
          <w:t>2.2</w:t>
        </w:r>
        <w:r w:rsidR="00081674">
          <w:rPr>
            <w:rFonts w:asciiTheme="minorHAnsi" w:eastAsiaTheme="minorEastAsia" w:hAnsiTheme="minorHAnsi"/>
            <w:noProof/>
            <w:sz w:val="22"/>
            <w:lang w:val="nb-NO" w:eastAsia="nb-NO"/>
          </w:rPr>
          <w:tab/>
        </w:r>
        <w:r w:rsidR="00081674" w:rsidRPr="00735D72">
          <w:rPr>
            <w:rStyle w:val="Hyperkobling"/>
            <w:noProof/>
          </w:rPr>
          <w:t>HTTP/1.1</w:t>
        </w:r>
        <w:r w:rsidR="00081674">
          <w:rPr>
            <w:noProof/>
            <w:webHidden/>
          </w:rPr>
          <w:tab/>
        </w:r>
        <w:r>
          <w:rPr>
            <w:noProof/>
            <w:webHidden/>
          </w:rPr>
          <w:fldChar w:fldCharType="begin"/>
        </w:r>
        <w:r w:rsidR="00081674">
          <w:rPr>
            <w:noProof/>
            <w:webHidden/>
          </w:rPr>
          <w:instrText xml:space="preserve"> PAGEREF _Toc385341212 \h </w:instrText>
        </w:r>
        <w:r>
          <w:rPr>
            <w:noProof/>
            <w:webHidden/>
          </w:rPr>
        </w:r>
        <w:r>
          <w:rPr>
            <w:noProof/>
            <w:webHidden/>
          </w:rPr>
          <w:fldChar w:fldCharType="separate"/>
        </w:r>
        <w:r w:rsidR="005B33BA">
          <w:rPr>
            <w:noProof/>
            <w:webHidden/>
          </w:rPr>
          <w:t>10</w:t>
        </w:r>
        <w:r>
          <w:rPr>
            <w:noProof/>
            <w:webHidden/>
          </w:rPr>
          <w:fldChar w:fldCharType="end"/>
        </w:r>
      </w:hyperlink>
    </w:p>
    <w:p w:rsidR="00081674" w:rsidRDefault="00DD1C9C">
      <w:pPr>
        <w:pStyle w:val="INNH2"/>
        <w:tabs>
          <w:tab w:val="left" w:pos="880"/>
          <w:tab w:val="right" w:leader="underscore" w:pos="9062"/>
        </w:tabs>
        <w:rPr>
          <w:rFonts w:asciiTheme="minorHAnsi" w:eastAsiaTheme="minorEastAsia" w:hAnsiTheme="minorHAnsi"/>
          <w:noProof/>
          <w:sz w:val="22"/>
          <w:lang w:val="nb-NO" w:eastAsia="nb-NO"/>
        </w:rPr>
      </w:pPr>
      <w:hyperlink w:anchor="_Toc385341213" w:history="1">
        <w:r w:rsidR="00081674" w:rsidRPr="00735D72">
          <w:rPr>
            <w:rStyle w:val="Hyperkobling"/>
            <w:noProof/>
          </w:rPr>
          <w:t>2.3</w:t>
        </w:r>
        <w:r w:rsidR="00081674">
          <w:rPr>
            <w:rFonts w:asciiTheme="minorHAnsi" w:eastAsiaTheme="minorEastAsia" w:hAnsiTheme="minorHAnsi"/>
            <w:noProof/>
            <w:sz w:val="22"/>
            <w:lang w:val="nb-NO" w:eastAsia="nb-NO"/>
          </w:rPr>
          <w:tab/>
        </w:r>
        <w:r w:rsidR="00081674" w:rsidRPr="00735D72">
          <w:rPr>
            <w:rStyle w:val="Hyperkobling"/>
            <w:noProof/>
          </w:rPr>
          <w:t>HTTP/2.0</w:t>
        </w:r>
        <w:r w:rsidR="00081674">
          <w:rPr>
            <w:noProof/>
            <w:webHidden/>
          </w:rPr>
          <w:tab/>
        </w:r>
        <w:r>
          <w:rPr>
            <w:noProof/>
            <w:webHidden/>
          </w:rPr>
          <w:fldChar w:fldCharType="begin"/>
        </w:r>
        <w:r w:rsidR="00081674">
          <w:rPr>
            <w:noProof/>
            <w:webHidden/>
          </w:rPr>
          <w:instrText xml:space="preserve"> PAGEREF _Toc385341213 \h </w:instrText>
        </w:r>
        <w:r>
          <w:rPr>
            <w:noProof/>
            <w:webHidden/>
          </w:rPr>
        </w:r>
        <w:r>
          <w:rPr>
            <w:noProof/>
            <w:webHidden/>
          </w:rPr>
          <w:fldChar w:fldCharType="separate"/>
        </w:r>
        <w:r w:rsidR="005B33BA">
          <w:rPr>
            <w:noProof/>
            <w:webHidden/>
          </w:rPr>
          <w:t>11</w:t>
        </w:r>
        <w:r>
          <w:rPr>
            <w:noProof/>
            <w:webHidden/>
          </w:rPr>
          <w:fldChar w:fldCharType="end"/>
        </w:r>
      </w:hyperlink>
    </w:p>
    <w:p w:rsidR="00081674" w:rsidRDefault="00DD1C9C">
      <w:pPr>
        <w:pStyle w:val="INNH1"/>
        <w:tabs>
          <w:tab w:val="left" w:pos="440"/>
          <w:tab w:val="right" w:leader="underscore" w:pos="9062"/>
        </w:tabs>
        <w:rPr>
          <w:rFonts w:asciiTheme="minorHAnsi" w:eastAsiaTheme="minorEastAsia" w:hAnsiTheme="minorHAnsi"/>
          <w:noProof/>
          <w:sz w:val="22"/>
          <w:lang w:val="nb-NO" w:eastAsia="nb-NO"/>
        </w:rPr>
      </w:pPr>
      <w:hyperlink w:anchor="_Toc385341214" w:history="1">
        <w:r w:rsidR="00081674" w:rsidRPr="00735D72">
          <w:rPr>
            <w:rStyle w:val="Hyperkobling"/>
            <w:noProof/>
          </w:rPr>
          <w:t>3</w:t>
        </w:r>
        <w:r w:rsidR="00081674">
          <w:rPr>
            <w:rFonts w:asciiTheme="minorHAnsi" w:eastAsiaTheme="minorEastAsia" w:hAnsiTheme="minorHAnsi"/>
            <w:noProof/>
            <w:sz w:val="22"/>
            <w:lang w:val="nb-NO" w:eastAsia="nb-NO"/>
          </w:rPr>
          <w:tab/>
        </w:r>
        <w:r w:rsidR="00081674" w:rsidRPr="00735D72">
          <w:rPr>
            <w:rStyle w:val="Hyperkobling"/>
            <w:noProof/>
          </w:rPr>
          <w:t>Real-time</w:t>
        </w:r>
        <w:r w:rsidR="00081674">
          <w:rPr>
            <w:noProof/>
            <w:webHidden/>
          </w:rPr>
          <w:tab/>
        </w:r>
        <w:r>
          <w:rPr>
            <w:noProof/>
            <w:webHidden/>
          </w:rPr>
          <w:fldChar w:fldCharType="begin"/>
        </w:r>
        <w:r w:rsidR="00081674">
          <w:rPr>
            <w:noProof/>
            <w:webHidden/>
          </w:rPr>
          <w:instrText xml:space="preserve"> PAGEREF _Toc385341214 \h </w:instrText>
        </w:r>
        <w:r>
          <w:rPr>
            <w:noProof/>
            <w:webHidden/>
          </w:rPr>
        </w:r>
        <w:r>
          <w:rPr>
            <w:noProof/>
            <w:webHidden/>
          </w:rPr>
          <w:fldChar w:fldCharType="separate"/>
        </w:r>
        <w:r w:rsidR="005B33BA">
          <w:rPr>
            <w:noProof/>
            <w:webHidden/>
          </w:rPr>
          <w:t>12</w:t>
        </w:r>
        <w:r>
          <w:rPr>
            <w:noProof/>
            <w:webHidden/>
          </w:rPr>
          <w:fldChar w:fldCharType="end"/>
        </w:r>
      </w:hyperlink>
    </w:p>
    <w:p w:rsidR="00081674" w:rsidRDefault="00DD1C9C">
      <w:pPr>
        <w:pStyle w:val="INNH2"/>
        <w:tabs>
          <w:tab w:val="left" w:pos="880"/>
          <w:tab w:val="right" w:leader="underscore" w:pos="9062"/>
        </w:tabs>
        <w:rPr>
          <w:rFonts w:asciiTheme="minorHAnsi" w:eastAsiaTheme="minorEastAsia" w:hAnsiTheme="minorHAnsi"/>
          <w:noProof/>
          <w:sz w:val="22"/>
          <w:lang w:val="nb-NO" w:eastAsia="nb-NO"/>
        </w:rPr>
      </w:pPr>
      <w:hyperlink w:anchor="_Toc385341215" w:history="1">
        <w:r w:rsidR="00081674" w:rsidRPr="00735D72">
          <w:rPr>
            <w:rStyle w:val="Hyperkobling"/>
            <w:noProof/>
          </w:rPr>
          <w:t>3.1</w:t>
        </w:r>
        <w:r w:rsidR="00081674">
          <w:rPr>
            <w:rFonts w:asciiTheme="minorHAnsi" w:eastAsiaTheme="minorEastAsia" w:hAnsiTheme="minorHAnsi"/>
            <w:noProof/>
            <w:sz w:val="22"/>
            <w:lang w:val="nb-NO" w:eastAsia="nb-NO"/>
          </w:rPr>
          <w:tab/>
        </w:r>
        <w:r w:rsidR="00081674" w:rsidRPr="00735D72">
          <w:rPr>
            <w:rStyle w:val="Hyperkobling"/>
            <w:noProof/>
          </w:rPr>
          <w:t>The Real-time Web with HTTP</w:t>
        </w:r>
        <w:r w:rsidR="00081674">
          <w:rPr>
            <w:noProof/>
            <w:webHidden/>
          </w:rPr>
          <w:tab/>
        </w:r>
        <w:r>
          <w:rPr>
            <w:noProof/>
            <w:webHidden/>
          </w:rPr>
          <w:fldChar w:fldCharType="begin"/>
        </w:r>
        <w:r w:rsidR="00081674">
          <w:rPr>
            <w:noProof/>
            <w:webHidden/>
          </w:rPr>
          <w:instrText xml:space="preserve"> PAGEREF _Toc385341215 \h </w:instrText>
        </w:r>
        <w:r>
          <w:rPr>
            <w:noProof/>
            <w:webHidden/>
          </w:rPr>
        </w:r>
        <w:r>
          <w:rPr>
            <w:noProof/>
            <w:webHidden/>
          </w:rPr>
          <w:fldChar w:fldCharType="separate"/>
        </w:r>
        <w:r w:rsidR="005B33BA">
          <w:rPr>
            <w:noProof/>
            <w:webHidden/>
          </w:rPr>
          <w:t>12</w:t>
        </w:r>
        <w:r>
          <w:rPr>
            <w:noProof/>
            <w:webHidden/>
          </w:rPr>
          <w:fldChar w:fldCharType="end"/>
        </w:r>
      </w:hyperlink>
    </w:p>
    <w:p w:rsidR="00081674" w:rsidRDefault="00DD1C9C">
      <w:pPr>
        <w:pStyle w:val="INNH2"/>
        <w:tabs>
          <w:tab w:val="left" w:pos="880"/>
          <w:tab w:val="right" w:leader="underscore" w:pos="9062"/>
        </w:tabs>
        <w:rPr>
          <w:rFonts w:asciiTheme="minorHAnsi" w:eastAsiaTheme="minorEastAsia" w:hAnsiTheme="minorHAnsi"/>
          <w:noProof/>
          <w:sz w:val="22"/>
          <w:lang w:val="nb-NO" w:eastAsia="nb-NO"/>
        </w:rPr>
      </w:pPr>
      <w:hyperlink w:anchor="_Toc385341216" w:history="1">
        <w:r w:rsidR="00081674" w:rsidRPr="00735D72">
          <w:rPr>
            <w:rStyle w:val="Hyperkobling"/>
            <w:noProof/>
          </w:rPr>
          <w:t>3.2</w:t>
        </w:r>
        <w:r w:rsidR="00081674">
          <w:rPr>
            <w:rFonts w:asciiTheme="minorHAnsi" w:eastAsiaTheme="minorEastAsia" w:hAnsiTheme="minorHAnsi"/>
            <w:noProof/>
            <w:sz w:val="22"/>
            <w:lang w:val="nb-NO" w:eastAsia="nb-NO"/>
          </w:rPr>
          <w:tab/>
        </w:r>
        <w:r w:rsidR="00081674" w:rsidRPr="00735D72">
          <w:rPr>
            <w:rStyle w:val="Hyperkobling"/>
            <w:noProof/>
          </w:rPr>
          <w:t>WebSockets</w:t>
        </w:r>
        <w:r w:rsidR="00081674">
          <w:rPr>
            <w:noProof/>
            <w:webHidden/>
          </w:rPr>
          <w:tab/>
        </w:r>
        <w:r>
          <w:rPr>
            <w:noProof/>
            <w:webHidden/>
          </w:rPr>
          <w:fldChar w:fldCharType="begin"/>
        </w:r>
        <w:r w:rsidR="00081674">
          <w:rPr>
            <w:noProof/>
            <w:webHidden/>
          </w:rPr>
          <w:instrText xml:space="preserve"> PAGEREF _Toc385341216 \h </w:instrText>
        </w:r>
        <w:r>
          <w:rPr>
            <w:noProof/>
            <w:webHidden/>
          </w:rPr>
        </w:r>
        <w:r>
          <w:rPr>
            <w:noProof/>
            <w:webHidden/>
          </w:rPr>
          <w:fldChar w:fldCharType="separate"/>
        </w:r>
        <w:r w:rsidR="005B33BA">
          <w:rPr>
            <w:noProof/>
            <w:webHidden/>
          </w:rPr>
          <w:t>17</w:t>
        </w:r>
        <w:r>
          <w:rPr>
            <w:noProof/>
            <w:webHidden/>
          </w:rPr>
          <w:fldChar w:fldCharType="end"/>
        </w:r>
      </w:hyperlink>
    </w:p>
    <w:p w:rsidR="00081674" w:rsidRDefault="00DD1C9C">
      <w:pPr>
        <w:pStyle w:val="INNH2"/>
        <w:tabs>
          <w:tab w:val="left" w:pos="880"/>
          <w:tab w:val="right" w:leader="underscore" w:pos="9062"/>
        </w:tabs>
        <w:rPr>
          <w:rFonts w:asciiTheme="minorHAnsi" w:eastAsiaTheme="minorEastAsia" w:hAnsiTheme="minorHAnsi"/>
          <w:noProof/>
          <w:sz w:val="22"/>
          <w:lang w:val="nb-NO" w:eastAsia="nb-NO"/>
        </w:rPr>
      </w:pPr>
      <w:hyperlink w:anchor="_Toc385341217" w:history="1">
        <w:r w:rsidR="00081674" w:rsidRPr="00735D72">
          <w:rPr>
            <w:rStyle w:val="Hyperkobling"/>
            <w:noProof/>
          </w:rPr>
          <w:t>3.3</w:t>
        </w:r>
        <w:r w:rsidR="00081674">
          <w:rPr>
            <w:rFonts w:asciiTheme="minorHAnsi" w:eastAsiaTheme="minorEastAsia" w:hAnsiTheme="minorHAnsi"/>
            <w:noProof/>
            <w:sz w:val="22"/>
            <w:lang w:val="nb-NO" w:eastAsia="nb-NO"/>
          </w:rPr>
          <w:tab/>
        </w:r>
        <w:r w:rsidR="00081674" w:rsidRPr="00735D72">
          <w:rPr>
            <w:rStyle w:val="Hyperkobling"/>
            <w:noProof/>
          </w:rPr>
          <w:t>Drawbacks of HTTP techniques</w:t>
        </w:r>
        <w:r w:rsidR="00081674">
          <w:rPr>
            <w:noProof/>
            <w:webHidden/>
          </w:rPr>
          <w:tab/>
        </w:r>
        <w:r>
          <w:rPr>
            <w:noProof/>
            <w:webHidden/>
          </w:rPr>
          <w:fldChar w:fldCharType="begin"/>
        </w:r>
        <w:r w:rsidR="00081674">
          <w:rPr>
            <w:noProof/>
            <w:webHidden/>
          </w:rPr>
          <w:instrText xml:space="preserve"> PAGEREF _Toc385341217 \h </w:instrText>
        </w:r>
        <w:r>
          <w:rPr>
            <w:noProof/>
            <w:webHidden/>
          </w:rPr>
        </w:r>
        <w:r>
          <w:rPr>
            <w:noProof/>
            <w:webHidden/>
          </w:rPr>
          <w:fldChar w:fldCharType="separate"/>
        </w:r>
        <w:r w:rsidR="005B33BA">
          <w:rPr>
            <w:noProof/>
            <w:webHidden/>
          </w:rPr>
          <w:t>18</w:t>
        </w:r>
        <w:r>
          <w:rPr>
            <w:noProof/>
            <w:webHidden/>
          </w:rPr>
          <w:fldChar w:fldCharType="end"/>
        </w:r>
      </w:hyperlink>
    </w:p>
    <w:p w:rsidR="00081674" w:rsidRDefault="00DD1C9C">
      <w:pPr>
        <w:pStyle w:val="INNH2"/>
        <w:tabs>
          <w:tab w:val="left" w:pos="880"/>
          <w:tab w:val="right" w:leader="underscore" w:pos="9062"/>
        </w:tabs>
        <w:rPr>
          <w:rFonts w:asciiTheme="minorHAnsi" w:eastAsiaTheme="minorEastAsia" w:hAnsiTheme="minorHAnsi"/>
          <w:noProof/>
          <w:sz w:val="22"/>
          <w:lang w:val="nb-NO" w:eastAsia="nb-NO"/>
        </w:rPr>
      </w:pPr>
      <w:hyperlink w:anchor="_Toc385341218" w:history="1">
        <w:r w:rsidR="00081674" w:rsidRPr="00735D72">
          <w:rPr>
            <w:rStyle w:val="Hyperkobling"/>
            <w:noProof/>
          </w:rPr>
          <w:t>3.4</w:t>
        </w:r>
        <w:r w:rsidR="00081674">
          <w:rPr>
            <w:rFonts w:asciiTheme="minorHAnsi" w:eastAsiaTheme="minorEastAsia" w:hAnsiTheme="minorHAnsi"/>
            <w:noProof/>
            <w:sz w:val="22"/>
            <w:lang w:val="nb-NO" w:eastAsia="nb-NO"/>
          </w:rPr>
          <w:tab/>
        </w:r>
        <w:r w:rsidR="00081674" w:rsidRPr="00735D72">
          <w:rPr>
            <w:rStyle w:val="Hyperkobling"/>
            <w:noProof/>
          </w:rPr>
          <w:t>HTTP was never designed for real time</w:t>
        </w:r>
        <w:r w:rsidR="00081674">
          <w:rPr>
            <w:noProof/>
            <w:webHidden/>
          </w:rPr>
          <w:tab/>
        </w:r>
        <w:r>
          <w:rPr>
            <w:noProof/>
            <w:webHidden/>
          </w:rPr>
          <w:fldChar w:fldCharType="begin"/>
        </w:r>
        <w:r w:rsidR="00081674">
          <w:rPr>
            <w:noProof/>
            <w:webHidden/>
          </w:rPr>
          <w:instrText xml:space="preserve"> PAGEREF _Toc385341218 \h </w:instrText>
        </w:r>
        <w:r>
          <w:rPr>
            <w:noProof/>
            <w:webHidden/>
          </w:rPr>
        </w:r>
        <w:r>
          <w:rPr>
            <w:noProof/>
            <w:webHidden/>
          </w:rPr>
          <w:fldChar w:fldCharType="separate"/>
        </w:r>
        <w:r w:rsidR="005B33BA">
          <w:rPr>
            <w:noProof/>
            <w:webHidden/>
          </w:rPr>
          <w:t>21</w:t>
        </w:r>
        <w:r>
          <w:rPr>
            <w:noProof/>
            <w:webHidden/>
          </w:rPr>
          <w:fldChar w:fldCharType="end"/>
        </w:r>
      </w:hyperlink>
    </w:p>
    <w:p w:rsidR="00081674" w:rsidRDefault="00DD1C9C">
      <w:pPr>
        <w:pStyle w:val="INNH2"/>
        <w:tabs>
          <w:tab w:val="left" w:pos="880"/>
          <w:tab w:val="right" w:leader="underscore" w:pos="9062"/>
        </w:tabs>
        <w:rPr>
          <w:rFonts w:asciiTheme="minorHAnsi" w:eastAsiaTheme="minorEastAsia" w:hAnsiTheme="minorHAnsi"/>
          <w:noProof/>
          <w:sz w:val="22"/>
          <w:lang w:val="nb-NO" w:eastAsia="nb-NO"/>
        </w:rPr>
      </w:pPr>
      <w:hyperlink w:anchor="_Toc385341219" w:history="1">
        <w:r w:rsidR="00081674" w:rsidRPr="00735D72">
          <w:rPr>
            <w:rStyle w:val="Hyperkobling"/>
            <w:noProof/>
          </w:rPr>
          <w:t>3.5</w:t>
        </w:r>
        <w:r w:rsidR="00081674">
          <w:rPr>
            <w:rFonts w:asciiTheme="minorHAnsi" w:eastAsiaTheme="minorEastAsia" w:hAnsiTheme="minorHAnsi"/>
            <w:noProof/>
            <w:sz w:val="22"/>
            <w:lang w:val="nb-NO" w:eastAsia="nb-NO"/>
          </w:rPr>
          <w:tab/>
        </w:r>
        <w:r w:rsidR="00081674" w:rsidRPr="00735D72">
          <w:rPr>
            <w:rStyle w:val="Hyperkobling"/>
            <w:noProof/>
          </w:rPr>
          <w:t>WebSockets is still young</w:t>
        </w:r>
        <w:r w:rsidR="00081674">
          <w:rPr>
            <w:noProof/>
            <w:webHidden/>
          </w:rPr>
          <w:tab/>
        </w:r>
        <w:r>
          <w:rPr>
            <w:noProof/>
            <w:webHidden/>
          </w:rPr>
          <w:fldChar w:fldCharType="begin"/>
        </w:r>
        <w:r w:rsidR="00081674">
          <w:rPr>
            <w:noProof/>
            <w:webHidden/>
          </w:rPr>
          <w:instrText xml:space="preserve"> PAGEREF _Toc385341219 \h </w:instrText>
        </w:r>
        <w:r>
          <w:rPr>
            <w:noProof/>
            <w:webHidden/>
          </w:rPr>
        </w:r>
        <w:r>
          <w:rPr>
            <w:noProof/>
            <w:webHidden/>
          </w:rPr>
          <w:fldChar w:fldCharType="separate"/>
        </w:r>
        <w:r w:rsidR="005B33BA">
          <w:rPr>
            <w:noProof/>
            <w:webHidden/>
          </w:rPr>
          <w:t>23</w:t>
        </w:r>
        <w:r>
          <w:rPr>
            <w:noProof/>
            <w:webHidden/>
          </w:rPr>
          <w:fldChar w:fldCharType="end"/>
        </w:r>
      </w:hyperlink>
    </w:p>
    <w:p w:rsidR="00081674" w:rsidRDefault="00DD1C9C">
      <w:pPr>
        <w:pStyle w:val="INNH2"/>
        <w:tabs>
          <w:tab w:val="left" w:pos="880"/>
          <w:tab w:val="right" w:leader="underscore" w:pos="9062"/>
        </w:tabs>
        <w:rPr>
          <w:rFonts w:asciiTheme="minorHAnsi" w:eastAsiaTheme="minorEastAsia" w:hAnsiTheme="minorHAnsi"/>
          <w:noProof/>
          <w:sz w:val="22"/>
          <w:lang w:val="nb-NO" w:eastAsia="nb-NO"/>
        </w:rPr>
      </w:pPr>
      <w:hyperlink w:anchor="_Toc385341220" w:history="1">
        <w:r w:rsidR="00081674" w:rsidRPr="00735D72">
          <w:rPr>
            <w:rStyle w:val="Hyperkobling"/>
            <w:noProof/>
          </w:rPr>
          <w:t>3.6</w:t>
        </w:r>
        <w:r w:rsidR="00081674">
          <w:rPr>
            <w:rFonts w:asciiTheme="minorHAnsi" w:eastAsiaTheme="minorEastAsia" w:hAnsiTheme="minorHAnsi"/>
            <w:noProof/>
            <w:sz w:val="22"/>
            <w:lang w:val="nb-NO" w:eastAsia="nb-NO"/>
          </w:rPr>
          <w:tab/>
        </w:r>
        <w:r w:rsidR="00081674" w:rsidRPr="00735D72">
          <w:rPr>
            <w:rStyle w:val="Hyperkobling"/>
            <w:noProof/>
          </w:rPr>
          <w:t>The use of real time</w:t>
        </w:r>
        <w:r w:rsidR="00081674">
          <w:rPr>
            <w:noProof/>
            <w:webHidden/>
          </w:rPr>
          <w:tab/>
        </w:r>
        <w:r>
          <w:rPr>
            <w:noProof/>
            <w:webHidden/>
          </w:rPr>
          <w:fldChar w:fldCharType="begin"/>
        </w:r>
        <w:r w:rsidR="00081674">
          <w:rPr>
            <w:noProof/>
            <w:webHidden/>
          </w:rPr>
          <w:instrText xml:space="preserve"> PAGEREF _Toc385341220 \h </w:instrText>
        </w:r>
        <w:r>
          <w:rPr>
            <w:noProof/>
            <w:webHidden/>
          </w:rPr>
        </w:r>
        <w:r>
          <w:rPr>
            <w:noProof/>
            <w:webHidden/>
          </w:rPr>
          <w:fldChar w:fldCharType="separate"/>
        </w:r>
        <w:r w:rsidR="005B33BA">
          <w:rPr>
            <w:noProof/>
            <w:webHidden/>
          </w:rPr>
          <w:t>24</w:t>
        </w:r>
        <w:r>
          <w:rPr>
            <w:noProof/>
            <w:webHidden/>
          </w:rPr>
          <w:fldChar w:fldCharType="end"/>
        </w:r>
      </w:hyperlink>
    </w:p>
    <w:p w:rsidR="00081674" w:rsidRDefault="00DD1C9C">
      <w:pPr>
        <w:pStyle w:val="INNH2"/>
        <w:tabs>
          <w:tab w:val="left" w:pos="880"/>
          <w:tab w:val="right" w:leader="underscore" w:pos="9062"/>
        </w:tabs>
        <w:rPr>
          <w:rFonts w:asciiTheme="minorHAnsi" w:eastAsiaTheme="minorEastAsia" w:hAnsiTheme="minorHAnsi"/>
          <w:noProof/>
          <w:sz w:val="22"/>
          <w:lang w:val="nb-NO" w:eastAsia="nb-NO"/>
        </w:rPr>
      </w:pPr>
      <w:hyperlink w:anchor="_Toc385341221" w:history="1">
        <w:r w:rsidR="00081674" w:rsidRPr="00735D72">
          <w:rPr>
            <w:rStyle w:val="Hyperkobling"/>
            <w:noProof/>
          </w:rPr>
          <w:t>3.7</w:t>
        </w:r>
        <w:r w:rsidR="00081674">
          <w:rPr>
            <w:rFonts w:asciiTheme="minorHAnsi" w:eastAsiaTheme="minorEastAsia" w:hAnsiTheme="minorHAnsi"/>
            <w:noProof/>
            <w:sz w:val="22"/>
            <w:lang w:val="nb-NO" w:eastAsia="nb-NO"/>
          </w:rPr>
          <w:tab/>
        </w:r>
        <w:r w:rsidR="00081674" w:rsidRPr="00735D72">
          <w:rPr>
            <w:rStyle w:val="Hyperkobling"/>
            <w:noProof/>
          </w:rPr>
          <w:t>Conclusion</w:t>
        </w:r>
        <w:r w:rsidR="00081674">
          <w:rPr>
            <w:noProof/>
            <w:webHidden/>
          </w:rPr>
          <w:tab/>
        </w:r>
        <w:r>
          <w:rPr>
            <w:noProof/>
            <w:webHidden/>
          </w:rPr>
          <w:fldChar w:fldCharType="begin"/>
        </w:r>
        <w:r w:rsidR="00081674">
          <w:rPr>
            <w:noProof/>
            <w:webHidden/>
          </w:rPr>
          <w:instrText xml:space="preserve"> PAGEREF _Toc385341221 \h </w:instrText>
        </w:r>
        <w:r>
          <w:rPr>
            <w:noProof/>
            <w:webHidden/>
          </w:rPr>
        </w:r>
        <w:r>
          <w:rPr>
            <w:noProof/>
            <w:webHidden/>
          </w:rPr>
          <w:fldChar w:fldCharType="separate"/>
        </w:r>
        <w:r w:rsidR="005B33BA">
          <w:rPr>
            <w:noProof/>
            <w:webHidden/>
          </w:rPr>
          <w:t>25</w:t>
        </w:r>
        <w:r>
          <w:rPr>
            <w:noProof/>
            <w:webHidden/>
          </w:rPr>
          <w:fldChar w:fldCharType="end"/>
        </w:r>
      </w:hyperlink>
    </w:p>
    <w:p w:rsidR="00081674" w:rsidRDefault="00DD1C9C">
      <w:pPr>
        <w:pStyle w:val="INNH1"/>
        <w:tabs>
          <w:tab w:val="left" w:pos="440"/>
          <w:tab w:val="right" w:leader="underscore" w:pos="9062"/>
        </w:tabs>
        <w:rPr>
          <w:rFonts w:asciiTheme="minorHAnsi" w:eastAsiaTheme="minorEastAsia" w:hAnsiTheme="minorHAnsi"/>
          <w:noProof/>
          <w:sz w:val="22"/>
          <w:lang w:val="nb-NO" w:eastAsia="nb-NO"/>
        </w:rPr>
      </w:pPr>
      <w:hyperlink w:anchor="_Toc385341222" w:history="1">
        <w:r w:rsidR="00081674" w:rsidRPr="00735D72">
          <w:rPr>
            <w:rStyle w:val="Hyperkobling"/>
            <w:noProof/>
          </w:rPr>
          <w:t>4</w:t>
        </w:r>
        <w:r w:rsidR="00081674">
          <w:rPr>
            <w:rFonts w:asciiTheme="minorHAnsi" w:eastAsiaTheme="minorEastAsia" w:hAnsiTheme="minorHAnsi"/>
            <w:noProof/>
            <w:sz w:val="22"/>
            <w:lang w:val="nb-NO" w:eastAsia="nb-NO"/>
          </w:rPr>
          <w:tab/>
        </w:r>
        <w:r w:rsidR="00081674" w:rsidRPr="00735D72">
          <w:rPr>
            <w:rStyle w:val="Hyperkobling"/>
            <w:noProof/>
          </w:rPr>
          <w:t>Frameworks for real time apps</w:t>
        </w:r>
        <w:r w:rsidR="00081674">
          <w:rPr>
            <w:noProof/>
            <w:webHidden/>
          </w:rPr>
          <w:tab/>
        </w:r>
        <w:r>
          <w:rPr>
            <w:noProof/>
            <w:webHidden/>
          </w:rPr>
          <w:fldChar w:fldCharType="begin"/>
        </w:r>
        <w:r w:rsidR="00081674">
          <w:rPr>
            <w:noProof/>
            <w:webHidden/>
          </w:rPr>
          <w:instrText xml:space="preserve"> PAGEREF _Toc385341222 \h </w:instrText>
        </w:r>
        <w:r>
          <w:rPr>
            <w:noProof/>
            <w:webHidden/>
          </w:rPr>
        </w:r>
        <w:r>
          <w:rPr>
            <w:noProof/>
            <w:webHidden/>
          </w:rPr>
          <w:fldChar w:fldCharType="separate"/>
        </w:r>
        <w:r w:rsidR="005B33BA">
          <w:rPr>
            <w:noProof/>
            <w:webHidden/>
          </w:rPr>
          <w:t>27</w:t>
        </w:r>
        <w:r>
          <w:rPr>
            <w:noProof/>
            <w:webHidden/>
          </w:rPr>
          <w:fldChar w:fldCharType="end"/>
        </w:r>
      </w:hyperlink>
    </w:p>
    <w:p w:rsidR="00081674" w:rsidRDefault="00DD1C9C">
      <w:pPr>
        <w:pStyle w:val="INNH2"/>
        <w:tabs>
          <w:tab w:val="left" w:pos="880"/>
          <w:tab w:val="right" w:leader="underscore" w:pos="9062"/>
        </w:tabs>
        <w:rPr>
          <w:rFonts w:asciiTheme="minorHAnsi" w:eastAsiaTheme="minorEastAsia" w:hAnsiTheme="minorHAnsi"/>
          <w:noProof/>
          <w:sz w:val="22"/>
          <w:lang w:val="nb-NO" w:eastAsia="nb-NO"/>
        </w:rPr>
      </w:pPr>
      <w:hyperlink w:anchor="_Toc385341223" w:history="1">
        <w:r w:rsidR="00081674" w:rsidRPr="00735D72">
          <w:rPr>
            <w:rStyle w:val="Hyperkobling"/>
            <w:noProof/>
          </w:rPr>
          <w:t>4.1</w:t>
        </w:r>
        <w:r w:rsidR="00081674">
          <w:rPr>
            <w:rFonts w:asciiTheme="minorHAnsi" w:eastAsiaTheme="minorEastAsia" w:hAnsiTheme="minorHAnsi"/>
            <w:noProof/>
            <w:sz w:val="22"/>
            <w:lang w:val="nb-NO" w:eastAsia="nb-NO"/>
          </w:rPr>
          <w:tab/>
        </w:r>
        <w:r w:rsidR="00081674" w:rsidRPr="00735D72">
          <w:rPr>
            <w:rStyle w:val="Hyperkobling"/>
            <w:noProof/>
          </w:rPr>
          <w:t>SignalR</w:t>
        </w:r>
        <w:r w:rsidR="00081674">
          <w:rPr>
            <w:noProof/>
            <w:webHidden/>
          </w:rPr>
          <w:tab/>
        </w:r>
        <w:r>
          <w:rPr>
            <w:noProof/>
            <w:webHidden/>
          </w:rPr>
          <w:fldChar w:fldCharType="begin"/>
        </w:r>
        <w:r w:rsidR="00081674">
          <w:rPr>
            <w:noProof/>
            <w:webHidden/>
          </w:rPr>
          <w:instrText xml:space="preserve"> PAGEREF _Toc385341223 \h </w:instrText>
        </w:r>
        <w:r>
          <w:rPr>
            <w:noProof/>
            <w:webHidden/>
          </w:rPr>
        </w:r>
        <w:r>
          <w:rPr>
            <w:noProof/>
            <w:webHidden/>
          </w:rPr>
          <w:fldChar w:fldCharType="separate"/>
        </w:r>
        <w:r w:rsidR="005B33BA">
          <w:rPr>
            <w:noProof/>
            <w:webHidden/>
          </w:rPr>
          <w:t>27</w:t>
        </w:r>
        <w:r>
          <w:rPr>
            <w:noProof/>
            <w:webHidden/>
          </w:rPr>
          <w:fldChar w:fldCharType="end"/>
        </w:r>
      </w:hyperlink>
    </w:p>
    <w:p w:rsidR="00081674" w:rsidRDefault="00DD1C9C">
      <w:pPr>
        <w:pStyle w:val="INNH2"/>
        <w:tabs>
          <w:tab w:val="left" w:pos="880"/>
          <w:tab w:val="right" w:leader="underscore" w:pos="9062"/>
        </w:tabs>
        <w:rPr>
          <w:rFonts w:asciiTheme="minorHAnsi" w:eastAsiaTheme="minorEastAsia" w:hAnsiTheme="minorHAnsi"/>
          <w:noProof/>
          <w:sz w:val="22"/>
          <w:lang w:val="nb-NO" w:eastAsia="nb-NO"/>
        </w:rPr>
      </w:pPr>
      <w:hyperlink w:anchor="_Toc385341224" w:history="1">
        <w:r w:rsidR="00081674" w:rsidRPr="00735D72">
          <w:rPr>
            <w:rStyle w:val="Hyperkobling"/>
            <w:noProof/>
          </w:rPr>
          <w:t>4.2</w:t>
        </w:r>
        <w:r w:rsidR="00081674">
          <w:rPr>
            <w:rFonts w:asciiTheme="minorHAnsi" w:eastAsiaTheme="minorEastAsia" w:hAnsiTheme="minorHAnsi"/>
            <w:noProof/>
            <w:sz w:val="22"/>
            <w:lang w:val="nb-NO" w:eastAsia="nb-NO"/>
          </w:rPr>
          <w:tab/>
        </w:r>
        <w:r w:rsidR="00081674" w:rsidRPr="00735D72">
          <w:rPr>
            <w:rStyle w:val="Hyperkobling"/>
            <w:noProof/>
          </w:rPr>
          <w:t>Socket.IO</w:t>
        </w:r>
        <w:r w:rsidR="00081674">
          <w:rPr>
            <w:noProof/>
            <w:webHidden/>
          </w:rPr>
          <w:tab/>
        </w:r>
        <w:r>
          <w:rPr>
            <w:noProof/>
            <w:webHidden/>
          </w:rPr>
          <w:fldChar w:fldCharType="begin"/>
        </w:r>
        <w:r w:rsidR="00081674">
          <w:rPr>
            <w:noProof/>
            <w:webHidden/>
          </w:rPr>
          <w:instrText xml:space="preserve"> PAGEREF _Toc385341224 \h </w:instrText>
        </w:r>
        <w:r>
          <w:rPr>
            <w:noProof/>
            <w:webHidden/>
          </w:rPr>
        </w:r>
        <w:r>
          <w:rPr>
            <w:noProof/>
            <w:webHidden/>
          </w:rPr>
          <w:fldChar w:fldCharType="separate"/>
        </w:r>
        <w:r w:rsidR="005B33BA">
          <w:rPr>
            <w:noProof/>
            <w:webHidden/>
          </w:rPr>
          <w:t>27</w:t>
        </w:r>
        <w:r>
          <w:rPr>
            <w:noProof/>
            <w:webHidden/>
          </w:rPr>
          <w:fldChar w:fldCharType="end"/>
        </w:r>
      </w:hyperlink>
    </w:p>
    <w:p w:rsidR="00081674" w:rsidRDefault="00DD1C9C">
      <w:pPr>
        <w:pStyle w:val="INNH2"/>
        <w:tabs>
          <w:tab w:val="left" w:pos="880"/>
          <w:tab w:val="right" w:leader="underscore" w:pos="9062"/>
        </w:tabs>
        <w:rPr>
          <w:rFonts w:asciiTheme="minorHAnsi" w:eastAsiaTheme="minorEastAsia" w:hAnsiTheme="minorHAnsi"/>
          <w:noProof/>
          <w:sz w:val="22"/>
          <w:lang w:val="nb-NO" w:eastAsia="nb-NO"/>
        </w:rPr>
      </w:pPr>
      <w:hyperlink w:anchor="_Toc385341225" w:history="1">
        <w:r w:rsidR="00081674" w:rsidRPr="00735D72">
          <w:rPr>
            <w:rStyle w:val="Hyperkobling"/>
            <w:noProof/>
          </w:rPr>
          <w:t>4.3</w:t>
        </w:r>
        <w:r w:rsidR="00081674">
          <w:rPr>
            <w:rFonts w:asciiTheme="minorHAnsi" w:eastAsiaTheme="minorEastAsia" w:hAnsiTheme="minorHAnsi"/>
            <w:noProof/>
            <w:sz w:val="22"/>
            <w:lang w:val="nb-NO" w:eastAsia="nb-NO"/>
          </w:rPr>
          <w:tab/>
        </w:r>
        <w:r w:rsidR="00081674" w:rsidRPr="00735D72">
          <w:rPr>
            <w:rStyle w:val="Hyperkobling"/>
            <w:noProof/>
          </w:rPr>
          <w:t>Atmosphere</w:t>
        </w:r>
        <w:r w:rsidR="00081674">
          <w:rPr>
            <w:noProof/>
            <w:webHidden/>
          </w:rPr>
          <w:tab/>
        </w:r>
        <w:r>
          <w:rPr>
            <w:noProof/>
            <w:webHidden/>
          </w:rPr>
          <w:fldChar w:fldCharType="begin"/>
        </w:r>
        <w:r w:rsidR="00081674">
          <w:rPr>
            <w:noProof/>
            <w:webHidden/>
          </w:rPr>
          <w:instrText xml:space="preserve"> PAGEREF _Toc385341225 \h </w:instrText>
        </w:r>
        <w:r>
          <w:rPr>
            <w:noProof/>
            <w:webHidden/>
          </w:rPr>
        </w:r>
        <w:r>
          <w:rPr>
            <w:noProof/>
            <w:webHidden/>
          </w:rPr>
          <w:fldChar w:fldCharType="separate"/>
        </w:r>
        <w:r w:rsidR="005B33BA">
          <w:rPr>
            <w:noProof/>
            <w:webHidden/>
          </w:rPr>
          <w:t>27</w:t>
        </w:r>
        <w:r>
          <w:rPr>
            <w:noProof/>
            <w:webHidden/>
          </w:rPr>
          <w:fldChar w:fldCharType="end"/>
        </w:r>
      </w:hyperlink>
    </w:p>
    <w:p w:rsidR="00081674" w:rsidRDefault="00DD1C9C">
      <w:pPr>
        <w:pStyle w:val="INNH2"/>
        <w:tabs>
          <w:tab w:val="left" w:pos="880"/>
          <w:tab w:val="right" w:leader="underscore" w:pos="9062"/>
        </w:tabs>
        <w:rPr>
          <w:rFonts w:asciiTheme="minorHAnsi" w:eastAsiaTheme="minorEastAsia" w:hAnsiTheme="minorHAnsi"/>
          <w:noProof/>
          <w:sz w:val="22"/>
          <w:lang w:val="nb-NO" w:eastAsia="nb-NO"/>
        </w:rPr>
      </w:pPr>
      <w:hyperlink w:anchor="_Toc385341226" w:history="1">
        <w:r w:rsidR="00081674" w:rsidRPr="00735D72">
          <w:rPr>
            <w:rStyle w:val="Hyperkobling"/>
            <w:noProof/>
          </w:rPr>
          <w:t>4.4</w:t>
        </w:r>
        <w:r w:rsidR="00081674">
          <w:rPr>
            <w:rFonts w:asciiTheme="minorHAnsi" w:eastAsiaTheme="minorEastAsia" w:hAnsiTheme="minorHAnsi"/>
            <w:noProof/>
            <w:sz w:val="22"/>
            <w:lang w:val="nb-NO" w:eastAsia="nb-NO"/>
          </w:rPr>
          <w:tab/>
        </w:r>
        <w:r w:rsidR="00081674" w:rsidRPr="00735D72">
          <w:rPr>
            <w:rStyle w:val="Hyperkobling"/>
            <w:noProof/>
          </w:rPr>
          <w:t>Sails.js</w:t>
        </w:r>
        <w:r w:rsidR="00081674">
          <w:rPr>
            <w:noProof/>
            <w:webHidden/>
          </w:rPr>
          <w:tab/>
        </w:r>
        <w:r>
          <w:rPr>
            <w:noProof/>
            <w:webHidden/>
          </w:rPr>
          <w:fldChar w:fldCharType="begin"/>
        </w:r>
        <w:r w:rsidR="00081674">
          <w:rPr>
            <w:noProof/>
            <w:webHidden/>
          </w:rPr>
          <w:instrText xml:space="preserve"> PAGEREF _Toc385341226 \h </w:instrText>
        </w:r>
        <w:r>
          <w:rPr>
            <w:noProof/>
            <w:webHidden/>
          </w:rPr>
        </w:r>
        <w:r>
          <w:rPr>
            <w:noProof/>
            <w:webHidden/>
          </w:rPr>
          <w:fldChar w:fldCharType="separate"/>
        </w:r>
        <w:r w:rsidR="005B33BA">
          <w:rPr>
            <w:noProof/>
            <w:webHidden/>
          </w:rPr>
          <w:t>28</w:t>
        </w:r>
        <w:r>
          <w:rPr>
            <w:noProof/>
            <w:webHidden/>
          </w:rPr>
          <w:fldChar w:fldCharType="end"/>
        </w:r>
      </w:hyperlink>
    </w:p>
    <w:p w:rsidR="00081674" w:rsidRDefault="00DD1C9C">
      <w:pPr>
        <w:pStyle w:val="INNH2"/>
        <w:tabs>
          <w:tab w:val="left" w:pos="880"/>
          <w:tab w:val="right" w:leader="underscore" w:pos="9062"/>
        </w:tabs>
        <w:rPr>
          <w:rFonts w:asciiTheme="minorHAnsi" w:eastAsiaTheme="minorEastAsia" w:hAnsiTheme="minorHAnsi"/>
          <w:noProof/>
          <w:sz w:val="22"/>
          <w:lang w:val="nb-NO" w:eastAsia="nb-NO"/>
        </w:rPr>
      </w:pPr>
      <w:hyperlink w:anchor="_Toc385341227" w:history="1">
        <w:r w:rsidR="00081674" w:rsidRPr="00735D72">
          <w:rPr>
            <w:rStyle w:val="Hyperkobling"/>
            <w:noProof/>
          </w:rPr>
          <w:t>4.5</w:t>
        </w:r>
        <w:r w:rsidR="00081674">
          <w:rPr>
            <w:rFonts w:asciiTheme="minorHAnsi" w:eastAsiaTheme="minorEastAsia" w:hAnsiTheme="minorHAnsi"/>
            <w:noProof/>
            <w:sz w:val="22"/>
            <w:lang w:val="nb-NO" w:eastAsia="nb-NO"/>
          </w:rPr>
          <w:tab/>
        </w:r>
        <w:r w:rsidR="00081674" w:rsidRPr="00735D72">
          <w:rPr>
            <w:rStyle w:val="Hyperkobling"/>
            <w:noProof/>
          </w:rPr>
          <w:t>Play! Framework</w:t>
        </w:r>
        <w:r w:rsidR="00081674">
          <w:rPr>
            <w:noProof/>
            <w:webHidden/>
          </w:rPr>
          <w:tab/>
        </w:r>
        <w:r>
          <w:rPr>
            <w:noProof/>
            <w:webHidden/>
          </w:rPr>
          <w:fldChar w:fldCharType="begin"/>
        </w:r>
        <w:r w:rsidR="00081674">
          <w:rPr>
            <w:noProof/>
            <w:webHidden/>
          </w:rPr>
          <w:instrText xml:space="preserve"> PAGEREF _Toc385341227 \h </w:instrText>
        </w:r>
        <w:r>
          <w:rPr>
            <w:noProof/>
            <w:webHidden/>
          </w:rPr>
        </w:r>
        <w:r>
          <w:rPr>
            <w:noProof/>
            <w:webHidden/>
          </w:rPr>
          <w:fldChar w:fldCharType="separate"/>
        </w:r>
        <w:r w:rsidR="005B33BA">
          <w:rPr>
            <w:noProof/>
            <w:webHidden/>
          </w:rPr>
          <w:t>28</w:t>
        </w:r>
        <w:r>
          <w:rPr>
            <w:noProof/>
            <w:webHidden/>
          </w:rPr>
          <w:fldChar w:fldCharType="end"/>
        </w:r>
      </w:hyperlink>
    </w:p>
    <w:p w:rsidR="00081674" w:rsidRDefault="00DD1C9C">
      <w:pPr>
        <w:pStyle w:val="INNH2"/>
        <w:tabs>
          <w:tab w:val="left" w:pos="880"/>
          <w:tab w:val="right" w:leader="underscore" w:pos="9062"/>
        </w:tabs>
        <w:rPr>
          <w:rFonts w:asciiTheme="minorHAnsi" w:eastAsiaTheme="minorEastAsia" w:hAnsiTheme="minorHAnsi"/>
          <w:noProof/>
          <w:sz w:val="22"/>
          <w:lang w:val="nb-NO" w:eastAsia="nb-NO"/>
        </w:rPr>
      </w:pPr>
      <w:hyperlink w:anchor="_Toc385341228" w:history="1">
        <w:r w:rsidR="00081674" w:rsidRPr="00735D72">
          <w:rPr>
            <w:rStyle w:val="Hyperkobling"/>
            <w:noProof/>
          </w:rPr>
          <w:t>4.6</w:t>
        </w:r>
        <w:r w:rsidR="00081674">
          <w:rPr>
            <w:rFonts w:asciiTheme="minorHAnsi" w:eastAsiaTheme="minorEastAsia" w:hAnsiTheme="minorHAnsi"/>
            <w:noProof/>
            <w:sz w:val="22"/>
            <w:lang w:val="nb-NO" w:eastAsia="nb-NO"/>
          </w:rPr>
          <w:tab/>
        </w:r>
        <w:r w:rsidR="00081674" w:rsidRPr="00735D72">
          <w:rPr>
            <w:rStyle w:val="Hyperkobling"/>
            <w:noProof/>
          </w:rPr>
          <w:t>SockJS</w:t>
        </w:r>
        <w:r w:rsidR="00081674">
          <w:rPr>
            <w:noProof/>
            <w:webHidden/>
          </w:rPr>
          <w:tab/>
        </w:r>
        <w:r>
          <w:rPr>
            <w:noProof/>
            <w:webHidden/>
          </w:rPr>
          <w:fldChar w:fldCharType="begin"/>
        </w:r>
        <w:r w:rsidR="00081674">
          <w:rPr>
            <w:noProof/>
            <w:webHidden/>
          </w:rPr>
          <w:instrText xml:space="preserve"> PAGEREF _Toc385341228 \h </w:instrText>
        </w:r>
        <w:r>
          <w:rPr>
            <w:noProof/>
            <w:webHidden/>
          </w:rPr>
        </w:r>
        <w:r>
          <w:rPr>
            <w:noProof/>
            <w:webHidden/>
          </w:rPr>
          <w:fldChar w:fldCharType="separate"/>
        </w:r>
        <w:r w:rsidR="005B33BA">
          <w:rPr>
            <w:noProof/>
            <w:webHidden/>
          </w:rPr>
          <w:t>28</w:t>
        </w:r>
        <w:r>
          <w:rPr>
            <w:noProof/>
            <w:webHidden/>
          </w:rPr>
          <w:fldChar w:fldCharType="end"/>
        </w:r>
      </w:hyperlink>
    </w:p>
    <w:p w:rsidR="00081674" w:rsidRDefault="00DD1C9C">
      <w:pPr>
        <w:pStyle w:val="INNH2"/>
        <w:tabs>
          <w:tab w:val="left" w:pos="880"/>
          <w:tab w:val="right" w:leader="underscore" w:pos="9062"/>
        </w:tabs>
        <w:rPr>
          <w:rFonts w:asciiTheme="minorHAnsi" w:eastAsiaTheme="minorEastAsia" w:hAnsiTheme="minorHAnsi"/>
          <w:noProof/>
          <w:sz w:val="22"/>
          <w:lang w:val="nb-NO" w:eastAsia="nb-NO"/>
        </w:rPr>
      </w:pPr>
      <w:hyperlink w:anchor="_Toc385341229" w:history="1">
        <w:r w:rsidR="00081674" w:rsidRPr="00735D72">
          <w:rPr>
            <w:rStyle w:val="Hyperkobling"/>
            <w:noProof/>
          </w:rPr>
          <w:t>4.7</w:t>
        </w:r>
        <w:r w:rsidR="00081674">
          <w:rPr>
            <w:rFonts w:asciiTheme="minorHAnsi" w:eastAsiaTheme="minorEastAsia" w:hAnsiTheme="minorHAnsi"/>
            <w:noProof/>
            <w:sz w:val="22"/>
            <w:lang w:val="nb-NO" w:eastAsia="nb-NO"/>
          </w:rPr>
          <w:tab/>
        </w:r>
        <w:r w:rsidR="00081674" w:rsidRPr="00735D72">
          <w:rPr>
            <w:rStyle w:val="Hyperkobling"/>
            <w:noProof/>
          </w:rPr>
          <w:t>Meteor</w:t>
        </w:r>
        <w:r w:rsidR="00081674">
          <w:rPr>
            <w:noProof/>
            <w:webHidden/>
          </w:rPr>
          <w:tab/>
        </w:r>
        <w:r>
          <w:rPr>
            <w:noProof/>
            <w:webHidden/>
          </w:rPr>
          <w:fldChar w:fldCharType="begin"/>
        </w:r>
        <w:r w:rsidR="00081674">
          <w:rPr>
            <w:noProof/>
            <w:webHidden/>
          </w:rPr>
          <w:instrText xml:space="preserve"> PAGEREF _Toc385341229 \h </w:instrText>
        </w:r>
        <w:r>
          <w:rPr>
            <w:noProof/>
            <w:webHidden/>
          </w:rPr>
        </w:r>
        <w:r>
          <w:rPr>
            <w:noProof/>
            <w:webHidden/>
          </w:rPr>
          <w:fldChar w:fldCharType="separate"/>
        </w:r>
        <w:r w:rsidR="005B33BA">
          <w:rPr>
            <w:noProof/>
            <w:webHidden/>
          </w:rPr>
          <w:t>28</w:t>
        </w:r>
        <w:r>
          <w:rPr>
            <w:noProof/>
            <w:webHidden/>
          </w:rPr>
          <w:fldChar w:fldCharType="end"/>
        </w:r>
      </w:hyperlink>
    </w:p>
    <w:p w:rsidR="00081674" w:rsidRDefault="00DD1C9C">
      <w:pPr>
        <w:pStyle w:val="INNH2"/>
        <w:tabs>
          <w:tab w:val="left" w:pos="880"/>
          <w:tab w:val="right" w:leader="underscore" w:pos="9062"/>
        </w:tabs>
        <w:rPr>
          <w:rFonts w:asciiTheme="minorHAnsi" w:eastAsiaTheme="minorEastAsia" w:hAnsiTheme="minorHAnsi"/>
          <w:noProof/>
          <w:sz w:val="22"/>
          <w:lang w:val="nb-NO" w:eastAsia="nb-NO"/>
        </w:rPr>
      </w:pPr>
      <w:hyperlink w:anchor="_Toc385341230" w:history="1">
        <w:r w:rsidR="00081674" w:rsidRPr="00735D72">
          <w:rPr>
            <w:rStyle w:val="Hyperkobling"/>
            <w:noProof/>
          </w:rPr>
          <w:t>4.8</w:t>
        </w:r>
        <w:r w:rsidR="00081674">
          <w:rPr>
            <w:rFonts w:asciiTheme="minorHAnsi" w:eastAsiaTheme="minorEastAsia" w:hAnsiTheme="minorHAnsi"/>
            <w:noProof/>
            <w:sz w:val="22"/>
            <w:lang w:val="nb-NO" w:eastAsia="nb-NO"/>
          </w:rPr>
          <w:tab/>
        </w:r>
        <w:r w:rsidR="00081674" w:rsidRPr="00735D72">
          <w:rPr>
            <w:rStyle w:val="Hyperkobling"/>
            <w:noProof/>
          </w:rPr>
          <w:t>Lightstreamer</w:t>
        </w:r>
        <w:r w:rsidR="00081674">
          <w:rPr>
            <w:noProof/>
            <w:webHidden/>
          </w:rPr>
          <w:tab/>
        </w:r>
        <w:r>
          <w:rPr>
            <w:noProof/>
            <w:webHidden/>
          </w:rPr>
          <w:fldChar w:fldCharType="begin"/>
        </w:r>
        <w:r w:rsidR="00081674">
          <w:rPr>
            <w:noProof/>
            <w:webHidden/>
          </w:rPr>
          <w:instrText xml:space="preserve"> PAGEREF _Toc385341230 \h </w:instrText>
        </w:r>
        <w:r>
          <w:rPr>
            <w:noProof/>
            <w:webHidden/>
          </w:rPr>
        </w:r>
        <w:r>
          <w:rPr>
            <w:noProof/>
            <w:webHidden/>
          </w:rPr>
          <w:fldChar w:fldCharType="separate"/>
        </w:r>
        <w:r w:rsidR="005B33BA">
          <w:rPr>
            <w:noProof/>
            <w:webHidden/>
          </w:rPr>
          <w:t>28</w:t>
        </w:r>
        <w:r>
          <w:rPr>
            <w:noProof/>
            <w:webHidden/>
          </w:rPr>
          <w:fldChar w:fldCharType="end"/>
        </w:r>
      </w:hyperlink>
    </w:p>
    <w:p w:rsidR="00081674" w:rsidRDefault="00DD1C9C">
      <w:pPr>
        <w:pStyle w:val="INNH2"/>
        <w:tabs>
          <w:tab w:val="left" w:pos="880"/>
          <w:tab w:val="right" w:leader="underscore" w:pos="9062"/>
        </w:tabs>
        <w:rPr>
          <w:rFonts w:asciiTheme="minorHAnsi" w:eastAsiaTheme="minorEastAsia" w:hAnsiTheme="minorHAnsi"/>
          <w:noProof/>
          <w:sz w:val="22"/>
          <w:lang w:val="nb-NO" w:eastAsia="nb-NO"/>
        </w:rPr>
      </w:pPr>
      <w:hyperlink w:anchor="_Toc385341231" w:history="1">
        <w:r w:rsidR="00081674" w:rsidRPr="00735D72">
          <w:rPr>
            <w:rStyle w:val="Hyperkobling"/>
            <w:noProof/>
          </w:rPr>
          <w:t>4.9</w:t>
        </w:r>
        <w:r w:rsidR="00081674">
          <w:rPr>
            <w:rFonts w:asciiTheme="minorHAnsi" w:eastAsiaTheme="minorEastAsia" w:hAnsiTheme="minorHAnsi"/>
            <w:noProof/>
            <w:sz w:val="22"/>
            <w:lang w:val="nb-NO" w:eastAsia="nb-NO"/>
          </w:rPr>
          <w:tab/>
        </w:r>
        <w:r w:rsidR="00081674" w:rsidRPr="00735D72">
          <w:rPr>
            <w:rStyle w:val="Hyperkobling"/>
            <w:noProof/>
          </w:rPr>
          <w:t>Planet Framework</w:t>
        </w:r>
        <w:r w:rsidR="00081674">
          <w:rPr>
            <w:noProof/>
            <w:webHidden/>
          </w:rPr>
          <w:tab/>
        </w:r>
        <w:r>
          <w:rPr>
            <w:noProof/>
            <w:webHidden/>
          </w:rPr>
          <w:fldChar w:fldCharType="begin"/>
        </w:r>
        <w:r w:rsidR="00081674">
          <w:rPr>
            <w:noProof/>
            <w:webHidden/>
          </w:rPr>
          <w:instrText xml:space="preserve"> PAGEREF _Toc385341231 \h </w:instrText>
        </w:r>
        <w:r>
          <w:rPr>
            <w:noProof/>
            <w:webHidden/>
          </w:rPr>
        </w:r>
        <w:r>
          <w:rPr>
            <w:noProof/>
            <w:webHidden/>
          </w:rPr>
          <w:fldChar w:fldCharType="separate"/>
        </w:r>
        <w:r w:rsidR="005B33BA">
          <w:rPr>
            <w:noProof/>
            <w:webHidden/>
          </w:rPr>
          <w:t>29</w:t>
        </w:r>
        <w:r>
          <w:rPr>
            <w:noProof/>
            <w:webHidden/>
          </w:rPr>
          <w:fldChar w:fldCharType="end"/>
        </w:r>
      </w:hyperlink>
    </w:p>
    <w:p w:rsidR="00081674" w:rsidRDefault="00DD1C9C">
      <w:pPr>
        <w:pStyle w:val="INNH2"/>
        <w:tabs>
          <w:tab w:val="left" w:pos="1100"/>
          <w:tab w:val="right" w:leader="underscore" w:pos="9062"/>
        </w:tabs>
        <w:rPr>
          <w:rFonts w:asciiTheme="minorHAnsi" w:eastAsiaTheme="minorEastAsia" w:hAnsiTheme="minorHAnsi"/>
          <w:noProof/>
          <w:sz w:val="22"/>
          <w:lang w:val="nb-NO" w:eastAsia="nb-NO"/>
        </w:rPr>
      </w:pPr>
      <w:hyperlink w:anchor="_Toc385341232" w:history="1">
        <w:r w:rsidR="00081674" w:rsidRPr="00735D72">
          <w:rPr>
            <w:rStyle w:val="Hyperkobling"/>
            <w:noProof/>
          </w:rPr>
          <w:t>4.10</w:t>
        </w:r>
        <w:r w:rsidR="00081674">
          <w:rPr>
            <w:rFonts w:asciiTheme="minorHAnsi" w:eastAsiaTheme="minorEastAsia" w:hAnsiTheme="minorHAnsi"/>
            <w:noProof/>
            <w:sz w:val="22"/>
            <w:lang w:val="nb-NO" w:eastAsia="nb-NO"/>
          </w:rPr>
          <w:tab/>
        </w:r>
        <w:r w:rsidR="00081674" w:rsidRPr="00735D72">
          <w:rPr>
            <w:rStyle w:val="Hyperkobling"/>
            <w:noProof/>
          </w:rPr>
          <w:t>XSockets.NET</w:t>
        </w:r>
        <w:r w:rsidR="00081674">
          <w:rPr>
            <w:noProof/>
            <w:webHidden/>
          </w:rPr>
          <w:tab/>
        </w:r>
        <w:r>
          <w:rPr>
            <w:noProof/>
            <w:webHidden/>
          </w:rPr>
          <w:fldChar w:fldCharType="begin"/>
        </w:r>
        <w:r w:rsidR="00081674">
          <w:rPr>
            <w:noProof/>
            <w:webHidden/>
          </w:rPr>
          <w:instrText xml:space="preserve"> PAGEREF _Toc385341232 \h </w:instrText>
        </w:r>
        <w:r>
          <w:rPr>
            <w:noProof/>
            <w:webHidden/>
          </w:rPr>
        </w:r>
        <w:r>
          <w:rPr>
            <w:noProof/>
            <w:webHidden/>
          </w:rPr>
          <w:fldChar w:fldCharType="separate"/>
        </w:r>
        <w:r w:rsidR="005B33BA">
          <w:rPr>
            <w:noProof/>
            <w:webHidden/>
          </w:rPr>
          <w:t>29</w:t>
        </w:r>
        <w:r>
          <w:rPr>
            <w:noProof/>
            <w:webHidden/>
          </w:rPr>
          <w:fldChar w:fldCharType="end"/>
        </w:r>
      </w:hyperlink>
    </w:p>
    <w:p w:rsidR="00081674" w:rsidRDefault="00DD1C9C">
      <w:pPr>
        <w:pStyle w:val="INNH1"/>
        <w:tabs>
          <w:tab w:val="left" w:pos="440"/>
          <w:tab w:val="right" w:leader="underscore" w:pos="9062"/>
        </w:tabs>
        <w:rPr>
          <w:rFonts w:asciiTheme="minorHAnsi" w:eastAsiaTheme="minorEastAsia" w:hAnsiTheme="minorHAnsi"/>
          <w:noProof/>
          <w:sz w:val="22"/>
          <w:lang w:val="nb-NO" w:eastAsia="nb-NO"/>
        </w:rPr>
      </w:pPr>
      <w:hyperlink w:anchor="_Toc385341233" w:history="1">
        <w:r w:rsidR="00081674" w:rsidRPr="00735D72">
          <w:rPr>
            <w:rStyle w:val="Hyperkobling"/>
            <w:noProof/>
          </w:rPr>
          <w:t>5</w:t>
        </w:r>
        <w:r w:rsidR="00081674">
          <w:rPr>
            <w:rFonts w:asciiTheme="minorHAnsi" w:eastAsiaTheme="minorEastAsia" w:hAnsiTheme="minorHAnsi"/>
            <w:noProof/>
            <w:sz w:val="22"/>
            <w:lang w:val="nb-NO" w:eastAsia="nb-NO"/>
          </w:rPr>
          <w:tab/>
        </w:r>
        <w:r w:rsidR="00081674" w:rsidRPr="00735D72">
          <w:rPr>
            <w:rStyle w:val="Hyperkobling"/>
            <w:noProof/>
          </w:rPr>
          <w:t>Server software</w:t>
        </w:r>
        <w:r w:rsidR="00081674">
          <w:rPr>
            <w:noProof/>
            <w:webHidden/>
          </w:rPr>
          <w:tab/>
        </w:r>
        <w:r>
          <w:rPr>
            <w:noProof/>
            <w:webHidden/>
          </w:rPr>
          <w:fldChar w:fldCharType="begin"/>
        </w:r>
        <w:r w:rsidR="00081674">
          <w:rPr>
            <w:noProof/>
            <w:webHidden/>
          </w:rPr>
          <w:instrText xml:space="preserve"> PAGEREF _Toc385341233 \h </w:instrText>
        </w:r>
        <w:r>
          <w:rPr>
            <w:noProof/>
            <w:webHidden/>
          </w:rPr>
        </w:r>
        <w:r>
          <w:rPr>
            <w:noProof/>
            <w:webHidden/>
          </w:rPr>
          <w:fldChar w:fldCharType="separate"/>
        </w:r>
        <w:r w:rsidR="005B33BA">
          <w:rPr>
            <w:noProof/>
            <w:webHidden/>
          </w:rPr>
          <w:t>30</w:t>
        </w:r>
        <w:r>
          <w:rPr>
            <w:noProof/>
            <w:webHidden/>
          </w:rPr>
          <w:fldChar w:fldCharType="end"/>
        </w:r>
      </w:hyperlink>
    </w:p>
    <w:p w:rsidR="00081674" w:rsidRDefault="00DD1C9C">
      <w:pPr>
        <w:pStyle w:val="INNH2"/>
        <w:tabs>
          <w:tab w:val="left" w:pos="880"/>
          <w:tab w:val="right" w:leader="underscore" w:pos="9062"/>
        </w:tabs>
        <w:rPr>
          <w:rFonts w:asciiTheme="minorHAnsi" w:eastAsiaTheme="minorEastAsia" w:hAnsiTheme="minorHAnsi"/>
          <w:noProof/>
          <w:sz w:val="22"/>
          <w:lang w:val="nb-NO" w:eastAsia="nb-NO"/>
        </w:rPr>
      </w:pPr>
      <w:hyperlink w:anchor="_Toc385341234" w:history="1">
        <w:r w:rsidR="00081674" w:rsidRPr="00735D72">
          <w:rPr>
            <w:rStyle w:val="Hyperkobling"/>
            <w:noProof/>
            <w:lang w:val="nb-NO"/>
          </w:rPr>
          <w:t>5.1</w:t>
        </w:r>
        <w:r w:rsidR="00081674">
          <w:rPr>
            <w:rFonts w:asciiTheme="minorHAnsi" w:eastAsiaTheme="minorEastAsia" w:hAnsiTheme="minorHAnsi"/>
            <w:noProof/>
            <w:sz w:val="22"/>
            <w:lang w:val="nb-NO" w:eastAsia="nb-NO"/>
          </w:rPr>
          <w:tab/>
        </w:r>
        <w:r w:rsidR="00081674" w:rsidRPr="00735D72">
          <w:rPr>
            <w:rStyle w:val="Hyperkobling"/>
            <w:noProof/>
            <w:lang w:val="nb-NO"/>
          </w:rPr>
          <w:t>ASP.NET</w:t>
        </w:r>
        <w:r w:rsidR="00081674">
          <w:rPr>
            <w:noProof/>
            <w:webHidden/>
          </w:rPr>
          <w:tab/>
        </w:r>
        <w:r>
          <w:rPr>
            <w:noProof/>
            <w:webHidden/>
          </w:rPr>
          <w:fldChar w:fldCharType="begin"/>
        </w:r>
        <w:r w:rsidR="00081674">
          <w:rPr>
            <w:noProof/>
            <w:webHidden/>
          </w:rPr>
          <w:instrText xml:space="preserve"> PAGEREF _Toc385341234 \h </w:instrText>
        </w:r>
        <w:r>
          <w:rPr>
            <w:noProof/>
            <w:webHidden/>
          </w:rPr>
        </w:r>
        <w:r>
          <w:rPr>
            <w:noProof/>
            <w:webHidden/>
          </w:rPr>
          <w:fldChar w:fldCharType="separate"/>
        </w:r>
        <w:r w:rsidR="005B33BA">
          <w:rPr>
            <w:noProof/>
            <w:webHidden/>
          </w:rPr>
          <w:t>30</w:t>
        </w:r>
        <w:r>
          <w:rPr>
            <w:noProof/>
            <w:webHidden/>
          </w:rPr>
          <w:fldChar w:fldCharType="end"/>
        </w:r>
      </w:hyperlink>
    </w:p>
    <w:p w:rsidR="00081674" w:rsidRDefault="00DD1C9C">
      <w:pPr>
        <w:pStyle w:val="INNH2"/>
        <w:tabs>
          <w:tab w:val="left" w:pos="880"/>
          <w:tab w:val="right" w:leader="underscore" w:pos="9062"/>
        </w:tabs>
        <w:rPr>
          <w:rFonts w:asciiTheme="minorHAnsi" w:eastAsiaTheme="minorEastAsia" w:hAnsiTheme="minorHAnsi"/>
          <w:noProof/>
          <w:sz w:val="22"/>
          <w:lang w:val="nb-NO" w:eastAsia="nb-NO"/>
        </w:rPr>
      </w:pPr>
      <w:hyperlink w:anchor="_Toc385341235" w:history="1">
        <w:r w:rsidR="00081674" w:rsidRPr="00735D72">
          <w:rPr>
            <w:rStyle w:val="Hyperkobling"/>
            <w:noProof/>
            <w:lang w:val="nb-NO"/>
          </w:rPr>
          <w:t>5.2</w:t>
        </w:r>
        <w:r w:rsidR="00081674">
          <w:rPr>
            <w:rFonts w:asciiTheme="minorHAnsi" w:eastAsiaTheme="minorEastAsia" w:hAnsiTheme="minorHAnsi"/>
            <w:noProof/>
            <w:sz w:val="22"/>
            <w:lang w:val="nb-NO" w:eastAsia="nb-NO"/>
          </w:rPr>
          <w:tab/>
        </w:r>
        <w:r w:rsidR="00081674" w:rsidRPr="00735D72">
          <w:rPr>
            <w:rStyle w:val="Hyperkobling"/>
            <w:noProof/>
            <w:lang w:val="nb-NO"/>
          </w:rPr>
          <w:t>Java</w:t>
        </w:r>
        <w:r w:rsidR="00081674">
          <w:rPr>
            <w:noProof/>
            <w:webHidden/>
          </w:rPr>
          <w:tab/>
        </w:r>
        <w:r>
          <w:rPr>
            <w:noProof/>
            <w:webHidden/>
          </w:rPr>
          <w:fldChar w:fldCharType="begin"/>
        </w:r>
        <w:r w:rsidR="00081674">
          <w:rPr>
            <w:noProof/>
            <w:webHidden/>
          </w:rPr>
          <w:instrText xml:space="preserve"> PAGEREF _Toc385341235 \h </w:instrText>
        </w:r>
        <w:r>
          <w:rPr>
            <w:noProof/>
            <w:webHidden/>
          </w:rPr>
        </w:r>
        <w:r>
          <w:rPr>
            <w:noProof/>
            <w:webHidden/>
          </w:rPr>
          <w:fldChar w:fldCharType="separate"/>
        </w:r>
        <w:r w:rsidR="005B33BA">
          <w:rPr>
            <w:noProof/>
            <w:webHidden/>
          </w:rPr>
          <w:t>30</w:t>
        </w:r>
        <w:r>
          <w:rPr>
            <w:noProof/>
            <w:webHidden/>
          </w:rPr>
          <w:fldChar w:fldCharType="end"/>
        </w:r>
      </w:hyperlink>
    </w:p>
    <w:p w:rsidR="00081674" w:rsidRDefault="00DD1C9C">
      <w:pPr>
        <w:pStyle w:val="INNH2"/>
        <w:tabs>
          <w:tab w:val="left" w:pos="880"/>
          <w:tab w:val="right" w:leader="underscore" w:pos="9062"/>
        </w:tabs>
        <w:rPr>
          <w:rFonts w:asciiTheme="minorHAnsi" w:eastAsiaTheme="minorEastAsia" w:hAnsiTheme="minorHAnsi"/>
          <w:noProof/>
          <w:sz w:val="22"/>
          <w:lang w:val="nb-NO" w:eastAsia="nb-NO"/>
        </w:rPr>
      </w:pPr>
      <w:hyperlink w:anchor="_Toc385341236" w:history="1">
        <w:r w:rsidR="00081674" w:rsidRPr="00735D72">
          <w:rPr>
            <w:rStyle w:val="Hyperkobling"/>
            <w:noProof/>
            <w:lang w:val="nb-NO"/>
          </w:rPr>
          <w:t>5.3</w:t>
        </w:r>
        <w:r w:rsidR="00081674">
          <w:rPr>
            <w:rFonts w:asciiTheme="minorHAnsi" w:eastAsiaTheme="minorEastAsia" w:hAnsiTheme="minorHAnsi"/>
            <w:noProof/>
            <w:sz w:val="22"/>
            <w:lang w:val="nb-NO" w:eastAsia="nb-NO"/>
          </w:rPr>
          <w:tab/>
        </w:r>
        <w:r w:rsidR="00081674" w:rsidRPr="00735D72">
          <w:rPr>
            <w:rStyle w:val="Hyperkobling"/>
            <w:noProof/>
            <w:lang w:val="nb-NO"/>
          </w:rPr>
          <w:t>JavaScript</w:t>
        </w:r>
        <w:r w:rsidR="00081674">
          <w:rPr>
            <w:noProof/>
            <w:webHidden/>
          </w:rPr>
          <w:tab/>
        </w:r>
        <w:r>
          <w:rPr>
            <w:noProof/>
            <w:webHidden/>
          </w:rPr>
          <w:fldChar w:fldCharType="begin"/>
        </w:r>
        <w:r w:rsidR="00081674">
          <w:rPr>
            <w:noProof/>
            <w:webHidden/>
          </w:rPr>
          <w:instrText xml:space="preserve"> PAGEREF _Toc385341236 \h </w:instrText>
        </w:r>
        <w:r>
          <w:rPr>
            <w:noProof/>
            <w:webHidden/>
          </w:rPr>
        </w:r>
        <w:r>
          <w:rPr>
            <w:noProof/>
            <w:webHidden/>
          </w:rPr>
          <w:fldChar w:fldCharType="separate"/>
        </w:r>
        <w:r w:rsidR="005B33BA">
          <w:rPr>
            <w:noProof/>
            <w:webHidden/>
          </w:rPr>
          <w:t>31</w:t>
        </w:r>
        <w:r>
          <w:rPr>
            <w:noProof/>
            <w:webHidden/>
          </w:rPr>
          <w:fldChar w:fldCharType="end"/>
        </w:r>
      </w:hyperlink>
    </w:p>
    <w:p w:rsidR="00081674" w:rsidRDefault="00DD1C9C">
      <w:pPr>
        <w:pStyle w:val="INNH2"/>
        <w:tabs>
          <w:tab w:val="left" w:pos="880"/>
          <w:tab w:val="right" w:leader="underscore" w:pos="9062"/>
        </w:tabs>
        <w:rPr>
          <w:rFonts w:asciiTheme="minorHAnsi" w:eastAsiaTheme="minorEastAsia" w:hAnsiTheme="minorHAnsi"/>
          <w:noProof/>
          <w:sz w:val="22"/>
          <w:lang w:val="nb-NO" w:eastAsia="nb-NO"/>
        </w:rPr>
      </w:pPr>
      <w:hyperlink w:anchor="_Toc385341237" w:history="1">
        <w:r w:rsidR="00081674" w:rsidRPr="00735D72">
          <w:rPr>
            <w:rStyle w:val="Hyperkobling"/>
            <w:noProof/>
          </w:rPr>
          <w:t>5.4</w:t>
        </w:r>
        <w:r w:rsidR="00081674">
          <w:rPr>
            <w:rFonts w:asciiTheme="minorHAnsi" w:eastAsiaTheme="minorEastAsia" w:hAnsiTheme="minorHAnsi"/>
            <w:noProof/>
            <w:sz w:val="22"/>
            <w:lang w:val="nb-NO" w:eastAsia="nb-NO"/>
          </w:rPr>
          <w:tab/>
        </w:r>
        <w:r w:rsidR="00081674" w:rsidRPr="00735D72">
          <w:rPr>
            <w:rStyle w:val="Hyperkobling"/>
            <w:noProof/>
          </w:rPr>
          <w:t>Writing your own in C# or Java</w:t>
        </w:r>
        <w:r w:rsidR="00081674">
          <w:rPr>
            <w:noProof/>
            <w:webHidden/>
          </w:rPr>
          <w:tab/>
        </w:r>
        <w:r>
          <w:rPr>
            <w:noProof/>
            <w:webHidden/>
          </w:rPr>
          <w:fldChar w:fldCharType="begin"/>
        </w:r>
        <w:r w:rsidR="00081674">
          <w:rPr>
            <w:noProof/>
            <w:webHidden/>
          </w:rPr>
          <w:instrText xml:space="preserve"> PAGEREF _Toc385341237 \h </w:instrText>
        </w:r>
        <w:r>
          <w:rPr>
            <w:noProof/>
            <w:webHidden/>
          </w:rPr>
        </w:r>
        <w:r>
          <w:rPr>
            <w:noProof/>
            <w:webHidden/>
          </w:rPr>
          <w:fldChar w:fldCharType="separate"/>
        </w:r>
        <w:r w:rsidR="005B33BA">
          <w:rPr>
            <w:noProof/>
            <w:webHidden/>
          </w:rPr>
          <w:t>31</w:t>
        </w:r>
        <w:r>
          <w:rPr>
            <w:noProof/>
            <w:webHidden/>
          </w:rPr>
          <w:fldChar w:fldCharType="end"/>
        </w:r>
      </w:hyperlink>
    </w:p>
    <w:p w:rsidR="00081674" w:rsidRDefault="00DD1C9C">
      <w:pPr>
        <w:pStyle w:val="INNH1"/>
        <w:tabs>
          <w:tab w:val="right" w:leader="underscore" w:pos="9062"/>
        </w:tabs>
        <w:rPr>
          <w:rFonts w:asciiTheme="minorHAnsi" w:eastAsiaTheme="minorEastAsia" w:hAnsiTheme="minorHAnsi"/>
          <w:noProof/>
          <w:sz w:val="22"/>
          <w:lang w:val="nb-NO" w:eastAsia="nb-NO"/>
        </w:rPr>
      </w:pPr>
      <w:hyperlink w:anchor="_Toc385341238" w:history="1">
        <w:r w:rsidR="00081674" w:rsidRPr="00735D72">
          <w:rPr>
            <w:rStyle w:val="Hyperkobling"/>
            <w:noProof/>
          </w:rPr>
          <w:t>Project part 1: Hands on development</w:t>
        </w:r>
        <w:r w:rsidR="00081674">
          <w:rPr>
            <w:noProof/>
            <w:webHidden/>
          </w:rPr>
          <w:tab/>
        </w:r>
        <w:r>
          <w:rPr>
            <w:noProof/>
            <w:webHidden/>
          </w:rPr>
          <w:fldChar w:fldCharType="begin"/>
        </w:r>
        <w:r w:rsidR="00081674">
          <w:rPr>
            <w:noProof/>
            <w:webHidden/>
          </w:rPr>
          <w:instrText xml:space="preserve"> PAGEREF _Toc385341238 \h </w:instrText>
        </w:r>
        <w:r>
          <w:rPr>
            <w:noProof/>
            <w:webHidden/>
          </w:rPr>
        </w:r>
        <w:r>
          <w:rPr>
            <w:noProof/>
            <w:webHidden/>
          </w:rPr>
          <w:fldChar w:fldCharType="separate"/>
        </w:r>
        <w:r w:rsidR="005B33BA">
          <w:rPr>
            <w:noProof/>
            <w:webHidden/>
          </w:rPr>
          <w:t>33</w:t>
        </w:r>
        <w:r>
          <w:rPr>
            <w:noProof/>
            <w:webHidden/>
          </w:rPr>
          <w:fldChar w:fldCharType="end"/>
        </w:r>
      </w:hyperlink>
    </w:p>
    <w:p w:rsidR="00081674" w:rsidRDefault="00DD1C9C">
      <w:pPr>
        <w:pStyle w:val="INNH1"/>
        <w:tabs>
          <w:tab w:val="left" w:pos="440"/>
          <w:tab w:val="right" w:leader="underscore" w:pos="9062"/>
        </w:tabs>
        <w:rPr>
          <w:rFonts w:asciiTheme="minorHAnsi" w:eastAsiaTheme="minorEastAsia" w:hAnsiTheme="minorHAnsi"/>
          <w:noProof/>
          <w:sz w:val="22"/>
          <w:lang w:val="nb-NO" w:eastAsia="nb-NO"/>
        </w:rPr>
      </w:pPr>
      <w:hyperlink w:anchor="_Toc385341239" w:history="1">
        <w:r w:rsidR="00081674" w:rsidRPr="00735D72">
          <w:rPr>
            <w:rStyle w:val="Hyperkobling"/>
            <w:noProof/>
          </w:rPr>
          <w:t>6</w:t>
        </w:r>
        <w:r w:rsidR="00081674">
          <w:rPr>
            <w:rFonts w:asciiTheme="minorHAnsi" w:eastAsiaTheme="minorEastAsia" w:hAnsiTheme="minorHAnsi"/>
            <w:noProof/>
            <w:sz w:val="22"/>
            <w:lang w:val="nb-NO" w:eastAsia="nb-NO"/>
          </w:rPr>
          <w:tab/>
        </w:r>
        <w:r w:rsidR="00081674" w:rsidRPr="00735D72">
          <w:rPr>
            <w:rStyle w:val="Hyperkobling"/>
            <w:noProof/>
          </w:rPr>
          <w:t>Methodology</w:t>
        </w:r>
        <w:r w:rsidR="00081674">
          <w:rPr>
            <w:noProof/>
            <w:webHidden/>
          </w:rPr>
          <w:tab/>
        </w:r>
        <w:r>
          <w:rPr>
            <w:noProof/>
            <w:webHidden/>
          </w:rPr>
          <w:fldChar w:fldCharType="begin"/>
        </w:r>
        <w:r w:rsidR="00081674">
          <w:rPr>
            <w:noProof/>
            <w:webHidden/>
          </w:rPr>
          <w:instrText xml:space="preserve"> PAGEREF _Toc385341239 \h </w:instrText>
        </w:r>
        <w:r>
          <w:rPr>
            <w:noProof/>
            <w:webHidden/>
          </w:rPr>
        </w:r>
        <w:r>
          <w:rPr>
            <w:noProof/>
            <w:webHidden/>
          </w:rPr>
          <w:fldChar w:fldCharType="separate"/>
        </w:r>
        <w:r w:rsidR="005B33BA">
          <w:rPr>
            <w:noProof/>
            <w:webHidden/>
          </w:rPr>
          <w:t>35</w:t>
        </w:r>
        <w:r>
          <w:rPr>
            <w:noProof/>
            <w:webHidden/>
          </w:rPr>
          <w:fldChar w:fldCharType="end"/>
        </w:r>
      </w:hyperlink>
    </w:p>
    <w:p w:rsidR="00081674" w:rsidRDefault="00DD1C9C">
      <w:pPr>
        <w:pStyle w:val="INNH2"/>
        <w:tabs>
          <w:tab w:val="left" w:pos="880"/>
          <w:tab w:val="right" w:leader="underscore" w:pos="9062"/>
        </w:tabs>
        <w:rPr>
          <w:rFonts w:asciiTheme="minorHAnsi" w:eastAsiaTheme="minorEastAsia" w:hAnsiTheme="minorHAnsi"/>
          <w:noProof/>
          <w:sz w:val="22"/>
          <w:lang w:val="nb-NO" w:eastAsia="nb-NO"/>
        </w:rPr>
      </w:pPr>
      <w:hyperlink w:anchor="_Toc385341240" w:history="1">
        <w:r w:rsidR="00081674" w:rsidRPr="00735D72">
          <w:rPr>
            <w:rStyle w:val="Hyperkobling"/>
            <w:noProof/>
          </w:rPr>
          <w:t>6.1</w:t>
        </w:r>
        <w:r w:rsidR="00081674">
          <w:rPr>
            <w:rFonts w:asciiTheme="minorHAnsi" w:eastAsiaTheme="minorEastAsia" w:hAnsiTheme="minorHAnsi"/>
            <w:noProof/>
            <w:sz w:val="22"/>
            <w:lang w:val="nb-NO" w:eastAsia="nb-NO"/>
          </w:rPr>
          <w:tab/>
        </w:r>
        <w:r w:rsidR="00081674" w:rsidRPr="00735D72">
          <w:rPr>
            <w:rStyle w:val="Hyperkobling"/>
            <w:noProof/>
          </w:rPr>
          <w:t>Selection criteria</w:t>
        </w:r>
        <w:r w:rsidR="00081674">
          <w:rPr>
            <w:noProof/>
            <w:webHidden/>
          </w:rPr>
          <w:tab/>
        </w:r>
        <w:r>
          <w:rPr>
            <w:noProof/>
            <w:webHidden/>
          </w:rPr>
          <w:fldChar w:fldCharType="begin"/>
        </w:r>
        <w:r w:rsidR="00081674">
          <w:rPr>
            <w:noProof/>
            <w:webHidden/>
          </w:rPr>
          <w:instrText xml:space="preserve"> PAGEREF _Toc385341240 \h </w:instrText>
        </w:r>
        <w:r>
          <w:rPr>
            <w:noProof/>
            <w:webHidden/>
          </w:rPr>
        </w:r>
        <w:r>
          <w:rPr>
            <w:noProof/>
            <w:webHidden/>
          </w:rPr>
          <w:fldChar w:fldCharType="separate"/>
        </w:r>
        <w:r w:rsidR="005B33BA">
          <w:rPr>
            <w:noProof/>
            <w:webHidden/>
          </w:rPr>
          <w:t>35</w:t>
        </w:r>
        <w:r>
          <w:rPr>
            <w:noProof/>
            <w:webHidden/>
          </w:rPr>
          <w:fldChar w:fldCharType="end"/>
        </w:r>
      </w:hyperlink>
    </w:p>
    <w:p w:rsidR="00081674" w:rsidRDefault="00DD1C9C">
      <w:pPr>
        <w:pStyle w:val="INNH2"/>
        <w:tabs>
          <w:tab w:val="left" w:pos="880"/>
          <w:tab w:val="right" w:leader="underscore" w:pos="9062"/>
        </w:tabs>
        <w:rPr>
          <w:rFonts w:asciiTheme="minorHAnsi" w:eastAsiaTheme="minorEastAsia" w:hAnsiTheme="minorHAnsi"/>
          <w:noProof/>
          <w:sz w:val="22"/>
          <w:lang w:val="nb-NO" w:eastAsia="nb-NO"/>
        </w:rPr>
      </w:pPr>
      <w:hyperlink w:anchor="_Toc385341241" w:history="1">
        <w:r w:rsidR="00081674" w:rsidRPr="00735D72">
          <w:rPr>
            <w:rStyle w:val="Hyperkobling"/>
            <w:noProof/>
          </w:rPr>
          <w:t>6.2</w:t>
        </w:r>
        <w:r w:rsidR="00081674">
          <w:rPr>
            <w:rFonts w:asciiTheme="minorHAnsi" w:eastAsiaTheme="minorEastAsia" w:hAnsiTheme="minorHAnsi"/>
            <w:noProof/>
            <w:sz w:val="22"/>
            <w:lang w:val="nb-NO" w:eastAsia="nb-NO"/>
          </w:rPr>
          <w:tab/>
        </w:r>
        <w:r w:rsidR="00081674" w:rsidRPr="00735D72">
          <w:rPr>
            <w:rStyle w:val="Hyperkobling"/>
            <w:noProof/>
          </w:rPr>
          <w:t>Description of test application</w:t>
        </w:r>
        <w:r w:rsidR="00081674">
          <w:rPr>
            <w:noProof/>
            <w:webHidden/>
          </w:rPr>
          <w:tab/>
        </w:r>
        <w:r>
          <w:rPr>
            <w:noProof/>
            <w:webHidden/>
          </w:rPr>
          <w:fldChar w:fldCharType="begin"/>
        </w:r>
        <w:r w:rsidR="00081674">
          <w:rPr>
            <w:noProof/>
            <w:webHidden/>
          </w:rPr>
          <w:instrText xml:space="preserve"> PAGEREF _Toc385341241 \h </w:instrText>
        </w:r>
        <w:r>
          <w:rPr>
            <w:noProof/>
            <w:webHidden/>
          </w:rPr>
        </w:r>
        <w:r>
          <w:rPr>
            <w:noProof/>
            <w:webHidden/>
          </w:rPr>
          <w:fldChar w:fldCharType="separate"/>
        </w:r>
        <w:r w:rsidR="005B33BA">
          <w:rPr>
            <w:noProof/>
            <w:webHidden/>
          </w:rPr>
          <w:t>36</w:t>
        </w:r>
        <w:r>
          <w:rPr>
            <w:noProof/>
            <w:webHidden/>
          </w:rPr>
          <w:fldChar w:fldCharType="end"/>
        </w:r>
      </w:hyperlink>
    </w:p>
    <w:p w:rsidR="00081674" w:rsidRDefault="00DD1C9C">
      <w:pPr>
        <w:pStyle w:val="INNH2"/>
        <w:tabs>
          <w:tab w:val="left" w:pos="880"/>
          <w:tab w:val="right" w:leader="underscore" w:pos="9062"/>
        </w:tabs>
        <w:rPr>
          <w:rFonts w:asciiTheme="minorHAnsi" w:eastAsiaTheme="minorEastAsia" w:hAnsiTheme="minorHAnsi"/>
          <w:noProof/>
          <w:sz w:val="22"/>
          <w:lang w:val="nb-NO" w:eastAsia="nb-NO"/>
        </w:rPr>
      </w:pPr>
      <w:hyperlink w:anchor="_Toc385341242" w:history="1">
        <w:r w:rsidR="00081674" w:rsidRPr="00735D72">
          <w:rPr>
            <w:rStyle w:val="Hyperkobling"/>
            <w:noProof/>
          </w:rPr>
          <w:t>6.3</w:t>
        </w:r>
        <w:r w:rsidR="00081674">
          <w:rPr>
            <w:rFonts w:asciiTheme="minorHAnsi" w:eastAsiaTheme="minorEastAsia" w:hAnsiTheme="minorHAnsi"/>
            <w:noProof/>
            <w:sz w:val="22"/>
            <w:lang w:val="nb-NO" w:eastAsia="nb-NO"/>
          </w:rPr>
          <w:tab/>
        </w:r>
        <w:r w:rsidR="00081674" w:rsidRPr="00735D72">
          <w:rPr>
            <w:rStyle w:val="Hyperkobling"/>
            <w:noProof/>
          </w:rPr>
          <w:t>Discussion of use cases</w:t>
        </w:r>
        <w:r w:rsidR="00081674">
          <w:rPr>
            <w:noProof/>
            <w:webHidden/>
          </w:rPr>
          <w:tab/>
        </w:r>
        <w:r>
          <w:rPr>
            <w:noProof/>
            <w:webHidden/>
          </w:rPr>
          <w:fldChar w:fldCharType="begin"/>
        </w:r>
        <w:r w:rsidR="00081674">
          <w:rPr>
            <w:noProof/>
            <w:webHidden/>
          </w:rPr>
          <w:instrText xml:space="preserve"> PAGEREF _Toc385341242 \h </w:instrText>
        </w:r>
        <w:r>
          <w:rPr>
            <w:noProof/>
            <w:webHidden/>
          </w:rPr>
        </w:r>
        <w:r>
          <w:rPr>
            <w:noProof/>
            <w:webHidden/>
          </w:rPr>
          <w:fldChar w:fldCharType="separate"/>
        </w:r>
        <w:r w:rsidR="005B33BA">
          <w:rPr>
            <w:noProof/>
            <w:webHidden/>
          </w:rPr>
          <w:t>36</w:t>
        </w:r>
        <w:r>
          <w:rPr>
            <w:noProof/>
            <w:webHidden/>
          </w:rPr>
          <w:fldChar w:fldCharType="end"/>
        </w:r>
      </w:hyperlink>
    </w:p>
    <w:p w:rsidR="00081674" w:rsidRDefault="00DD1C9C">
      <w:pPr>
        <w:pStyle w:val="INNH2"/>
        <w:tabs>
          <w:tab w:val="left" w:pos="880"/>
          <w:tab w:val="right" w:leader="underscore" w:pos="9062"/>
        </w:tabs>
        <w:rPr>
          <w:rFonts w:asciiTheme="minorHAnsi" w:eastAsiaTheme="minorEastAsia" w:hAnsiTheme="minorHAnsi"/>
          <w:noProof/>
          <w:sz w:val="22"/>
          <w:lang w:val="nb-NO" w:eastAsia="nb-NO"/>
        </w:rPr>
      </w:pPr>
      <w:hyperlink w:anchor="_Toc385341243" w:history="1">
        <w:r w:rsidR="00081674" w:rsidRPr="00735D72">
          <w:rPr>
            <w:rStyle w:val="Hyperkobling"/>
            <w:noProof/>
          </w:rPr>
          <w:t>6.4</w:t>
        </w:r>
        <w:r w:rsidR="00081674">
          <w:rPr>
            <w:rFonts w:asciiTheme="minorHAnsi" w:eastAsiaTheme="minorEastAsia" w:hAnsiTheme="minorHAnsi"/>
            <w:noProof/>
            <w:sz w:val="22"/>
            <w:lang w:val="nb-NO" w:eastAsia="nb-NO"/>
          </w:rPr>
          <w:tab/>
        </w:r>
        <w:r w:rsidR="00081674" w:rsidRPr="00735D72">
          <w:rPr>
            <w:rStyle w:val="Hyperkobling"/>
            <w:noProof/>
          </w:rPr>
          <w:t>Evaluation</w:t>
        </w:r>
        <w:r w:rsidR="00081674">
          <w:rPr>
            <w:noProof/>
            <w:webHidden/>
          </w:rPr>
          <w:tab/>
        </w:r>
        <w:r>
          <w:rPr>
            <w:noProof/>
            <w:webHidden/>
          </w:rPr>
          <w:fldChar w:fldCharType="begin"/>
        </w:r>
        <w:r w:rsidR="00081674">
          <w:rPr>
            <w:noProof/>
            <w:webHidden/>
          </w:rPr>
          <w:instrText xml:space="preserve"> PAGEREF _Toc385341243 \h </w:instrText>
        </w:r>
        <w:r>
          <w:rPr>
            <w:noProof/>
            <w:webHidden/>
          </w:rPr>
        </w:r>
        <w:r>
          <w:rPr>
            <w:noProof/>
            <w:webHidden/>
          </w:rPr>
          <w:fldChar w:fldCharType="separate"/>
        </w:r>
        <w:r w:rsidR="005B33BA">
          <w:rPr>
            <w:noProof/>
            <w:webHidden/>
          </w:rPr>
          <w:t>37</w:t>
        </w:r>
        <w:r>
          <w:rPr>
            <w:noProof/>
            <w:webHidden/>
          </w:rPr>
          <w:fldChar w:fldCharType="end"/>
        </w:r>
      </w:hyperlink>
    </w:p>
    <w:p w:rsidR="00081674" w:rsidRDefault="00DD1C9C">
      <w:pPr>
        <w:pStyle w:val="INNH2"/>
        <w:tabs>
          <w:tab w:val="left" w:pos="880"/>
          <w:tab w:val="right" w:leader="underscore" w:pos="9062"/>
        </w:tabs>
        <w:rPr>
          <w:rFonts w:asciiTheme="minorHAnsi" w:eastAsiaTheme="minorEastAsia" w:hAnsiTheme="minorHAnsi"/>
          <w:noProof/>
          <w:sz w:val="22"/>
          <w:lang w:val="nb-NO" w:eastAsia="nb-NO"/>
        </w:rPr>
      </w:pPr>
      <w:hyperlink w:anchor="_Toc385341244" w:history="1">
        <w:r w:rsidR="00081674" w:rsidRPr="00735D72">
          <w:rPr>
            <w:rStyle w:val="Hyperkobling"/>
            <w:noProof/>
          </w:rPr>
          <w:t>6.5</w:t>
        </w:r>
        <w:r w:rsidR="00081674">
          <w:rPr>
            <w:rFonts w:asciiTheme="minorHAnsi" w:eastAsiaTheme="minorEastAsia" w:hAnsiTheme="minorHAnsi"/>
            <w:noProof/>
            <w:sz w:val="22"/>
            <w:lang w:val="nb-NO" w:eastAsia="nb-NO"/>
          </w:rPr>
          <w:tab/>
        </w:r>
        <w:r w:rsidR="00081674" w:rsidRPr="00735D72">
          <w:rPr>
            <w:rStyle w:val="Hyperkobling"/>
            <w:noProof/>
          </w:rPr>
          <w:t>Limitations</w:t>
        </w:r>
        <w:r w:rsidR="00081674">
          <w:rPr>
            <w:noProof/>
            <w:webHidden/>
          </w:rPr>
          <w:tab/>
        </w:r>
        <w:r>
          <w:rPr>
            <w:noProof/>
            <w:webHidden/>
          </w:rPr>
          <w:fldChar w:fldCharType="begin"/>
        </w:r>
        <w:r w:rsidR="00081674">
          <w:rPr>
            <w:noProof/>
            <w:webHidden/>
          </w:rPr>
          <w:instrText xml:space="preserve"> PAGEREF _Toc385341244 \h </w:instrText>
        </w:r>
        <w:r>
          <w:rPr>
            <w:noProof/>
            <w:webHidden/>
          </w:rPr>
        </w:r>
        <w:r>
          <w:rPr>
            <w:noProof/>
            <w:webHidden/>
          </w:rPr>
          <w:fldChar w:fldCharType="separate"/>
        </w:r>
        <w:r w:rsidR="005B33BA">
          <w:rPr>
            <w:noProof/>
            <w:webHidden/>
          </w:rPr>
          <w:t>39</w:t>
        </w:r>
        <w:r>
          <w:rPr>
            <w:noProof/>
            <w:webHidden/>
          </w:rPr>
          <w:fldChar w:fldCharType="end"/>
        </w:r>
      </w:hyperlink>
    </w:p>
    <w:p w:rsidR="00081674" w:rsidRDefault="00DD1C9C">
      <w:pPr>
        <w:pStyle w:val="INNH2"/>
        <w:tabs>
          <w:tab w:val="left" w:pos="880"/>
          <w:tab w:val="right" w:leader="underscore" w:pos="9062"/>
        </w:tabs>
        <w:rPr>
          <w:rFonts w:asciiTheme="minorHAnsi" w:eastAsiaTheme="minorEastAsia" w:hAnsiTheme="minorHAnsi"/>
          <w:noProof/>
          <w:sz w:val="22"/>
          <w:lang w:val="nb-NO" w:eastAsia="nb-NO"/>
        </w:rPr>
      </w:pPr>
      <w:hyperlink w:anchor="_Toc385341245" w:history="1">
        <w:r w:rsidR="00081674" w:rsidRPr="00735D72">
          <w:rPr>
            <w:rStyle w:val="Hyperkobling"/>
            <w:noProof/>
          </w:rPr>
          <w:t>6.6</w:t>
        </w:r>
        <w:r w:rsidR="00081674">
          <w:rPr>
            <w:rFonts w:asciiTheme="minorHAnsi" w:eastAsiaTheme="minorEastAsia" w:hAnsiTheme="minorHAnsi"/>
            <w:noProof/>
            <w:sz w:val="22"/>
            <w:lang w:val="nb-NO" w:eastAsia="nb-NO"/>
          </w:rPr>
          <w:tab/>
        </w:r>
        <w:r w:rsidR="00081674" w:rsidRPr="00735D72">
          <w:rPr>
            <w:rStyle w:val="Hyperkobling"/>
            <w:noProof/>
          </w:rPr>
          <w:t>Other choices</w:t>
        </w:r>
        <w:r w:rsidR="00081674">
          <w:rPr>
            <w:noProof/>
            <w:webHidden/>
          </w:rPr>
          <w:tab/>
        </w:r>
        <w:r>
          <w:rPr>
            <w:noProof/>
            <w:webHidden/>
          </w:rPr>
          <w:fldChar w:fldCharType="begin"/>
        </w:r>
        <w:r w:rsidR="00081674">
          <w:rPr>
            <w:noProof/>
            <w:webHidden/>
          </w:rPr>
          <w:instrText xml:space="preserve"> PAGEREF _Toc385341245 \h </w:instrText>
        </w:r>
        <w:r>
          <w:rPr>
            <w:noProof/>
            <w:webHidden/>
          </w:rPr>
        </w:r>
        <w:r>
          <w:rPr>
            <w:noProof/>
            <w:webHidden/>
          </w:rPr>
          <w:fldChar w:fldCharType="separate"/>
        </w:r>
        <w:r w:rsidR="005B33BA">
          <w:rPr>
            <w:noProof/>
            <w:webHidden/>
          </w:rPr>
          <w:t>39</w:t>
        </w:r>
        <w:r>
          <w:rPr>
            <w:noProof/>
            <w:webHidden/>
          </w:rPr>
          <w:fldChar w:fldCharType="end"/>
        </w:r>
      </w:hyperlink>
    </w:p>
    <w:p w:rsidR="00081674" w:rsidRDefault="00DD1C9C">
      <w:pPr>
        <w:pStyle w:val="INNH2"/>
        <w:tabs>
          <w:tab w:val="left" w:pos="880"/>
          <w:tab w:val="right" w:leader="underscore" w:pos="9062"/>
        </w:tabs>
        <w:rPr>
          <w:rFonts w:asciiTheme="minorHAnsi" w:eastAsiaTheme="minorEastAsia" w:hAnsiTheme="minorHAnsi"/>
          <w:noProof/>
          <w:sz w:val="22"/>
          <w:lang w:val="nb-NO" w:eastAsia="nb-NO"/>
        </w:rPr>
      </w:pPr>
      <w:hyperlink w:anchor="_Toc385341246" w:history="1">
        <w:r w:rsidR="00081674" w:rsidRPr="00735D72">
          <w:rPr>
            <w:rStyle w:val="Hyperkobling"/>
            <w:noProof/>
          </w:rPr>
          <w:t>6.7</w:t>
        </w:r>
        <w:r w:rsidR="00081674">
          <w:rPr>
            <w:rFonts w:asciiTheme="minorHAnsi" w:eastAsiaTheme="minorEastAsia" w:hAnsiTheme="minorHAnsi"/>
            <w:noProof/>
            <w:sz w:val="22"/>
            <w:lang w:val="nb-NO" w:eastAsia="nb-NO"/>
          </w:rPr>
          <w:tab/>
        </w:r>
        <w:r w:rsidR="00081674" w:rsidRPr="00735D72">
          <w:rPr>
            <w:rStyle w:val="Hyperkobling"/>
            <w:noProof/>
          </w:rPr>
          <w:t>Selected frameworks</w:t>
        </w:r>
        <w:r w:rsidR="00081674">
          <w:rPr>
            <w:noProof/>
            <w:webHidden/>
          </w:rPr>
          <w:tab/>
        </w:r>
        <w:r>
          <w:rPr>
            <w:noProof/>
            <w:webHidden/>
          </w:rPr>
          <w:fldChar w:fldCharType="begin"/>
        </w:r>
        <w:r w:rsidR="00081674">
          <w:rPr>
            <w:noProof/>
            <w:webHidden/>
          </w:rPr>
          <w:instrText xml:space="preserve"> PAGEREF _Toc385341246 \h </w:instrText>
        </w:r>
        <w:r>
          <w:rPr>
            <w:noProof/>
            <w:webHidden/>
          </w:rPr>
        </w:r>
        <w:r>
          <w:rPr>
            <w:noProof/>
            <w:webHidden/>
          </w:rPr>
          <w:fldChar w:fldCharType="separate"/>
        </w:r>
        <w:r w:rsidR="005B33BA">
          <w:rPr>
            <w:noProof/>
            <w:webHidden/>
          </w:rPr>
          <w:t>40</w:t>
        </w:r>
        <w:r>
          <w:rPr>
            <w:noProof/>
            <w:webHidden/>
          </w:rPr>
          <w:fldChar w:fldCharType="end"/>
        </w:r>
      </w:hyperlink>
    </w:p>
    <w:p w:rsidR="00081674" w:rsidRDefault="00DD1C9C">
      <w:pPr>
        <w:pStyle w:val="INNH1"/>
        <w:tabs>
          <w:tab w:val="left" w:pos="440"/>
          <w:tab w:val="right" w:leader="underscore" w:pos="9062"/>
        </w:tabs>
        <w:rPr>
          <w:rFonts w:asciiTheme="minorHAnsi" w:eastAsiaTheme="minorEastAsia" w:hAnsiTheme="minorHAnsi"/>
          <w:noProof/>
          <w:sz w:val="22"/>
          <w:lang w:val="nb-NO" w:eastAsia="nb-NO"/>
        </w:rPr>
      </w:pPr>
      <w:hyperlink w:anchor="_Toc385341247" w:history="1">
        <w:r w:rsidR="00081674" w:rsidRPr="00735D72">
          <w:rPr>
            <w:rStyle w:val="Hyperkobling"/>
            <w:noProof/>
          </w:rPr>
          <w:t>7</w:t>
        </w:r>
        <w:r w:rsidR="00081674">
          <w:rPr>
            <w:rFonts w:asciiTheme="minorHAnsi" w:eastAsiaTheme="minorEastAsia" w:hAnsiTheme="minorHAnsi"/>
            <w:noProof/>
            <w:sz w:val="22"/>
            <w:lang w:val="nb-NO" w:eastAsia="nb-NO"/>
          </w:rPr>
          <w:tab/>
        </w:r>
        <w:r w:rsidR="00081674" w:rsidRPr="00735D72">
          <w:rPr>
            <w:rStyle w:val="Hyperkobling"/>
            <w:noProof/>
          </w:rPr>
          <w:t>Results</w:t>
        </w:r>
        <w:r w:rsidR="00081674">
          <w:rPr>
            <w:noProof/>
            <w:webHidden/>
          </w:rPr>
          <w:tab/>
        </w:r>
        <w:r>
          <w:rPr>
            <w:noProof/>
            <w:webHidden/>
          </w:rPr>
          <w:fldChar w:fldCharType="begin"/>
        </w:r>
        <w:r w:rsidR="00081674">
          <w:rPr>
            <w:noProof/>
            <w:webHidden/>
          </w:rPr>
          <w:instrText xml:space="preserve"> PAGEREF _Toc385341247 \h </w:instrText>
        </w:r>
        <w:r>
          <w:rPr>
            <w:noProof/>
            <w:webHidden/>
          </w:rPr>
        </w:r>
        <w:r>
          <w:rPr>
            <w:noProof/>
            <w:webHidden/>
          </w:rPr>
          <w:fldChar w:fldCharType="separate"/>
        </w:r>
        <w:r w:rsidR="005B33BA">
          <w:rPr>
            <w:noProof/>
            <w:webHidden/>
          </w:rPr>
          <w:t>44</w:t>
        </w:r>
        <w:r>
          <w:rPr>
            <w:noProof/>
            <w:webHidden/>
          </w:rPr>
          <w:fldChar w:fldCharType="end"/>
        </w:r>
      </w:hyperlink>
    </w:p>
    <w:p w:rsidR="00081674" w:rsidRDefault="00DD1C9C">
      <w:pPr>
        <w:pStyle w:val="INNH2"/>
        <w:tabs>
          <w:tab w:val="left" w:pos="880"/>
          <w:tab w:val="right" w:leader="underscore" w:pos="9062"/>
        </w:tabs>
        <w:rPr>
          <w:rFonts w:asciiTheme="minorHAnsi" w:eastAsiaTheme="minorEastAsia" w:hAnsiTheme="minorHAnsi"/>
          <w:noProof/>
          <w:sz w:val="22"/>
          <w:lang w:val="nb-NO" w:eastAsia="nb-NO"/>
        </w:rPr>
      </w:pPr>
      <w:hyperlink w:anchor="_Toc385341248" w:history="1">
        <w:r w:rsidR="00081674" w:rsidRPr="00735D72">
          <w:rPr>
            <w:rStyle w:val="Hyperkobling"/>
            <w:noProof/>
          </w:rPr>
          <w:t>7.1</w:t>
        </w:r>
        <w:r w:rsidR="00081674">
          <w:rPr>
            <w:rFonts w:asciiTheme="minorHAnsi" w:eastAsiaTheme="minorEastAsia" w:hAnsiTheme="minorHAnsi"/>
            <w:noProof/>
            <w:sz w:val="22"/>
            <w:lang w:val="nb-NO" w:eastAsia="nb-NO"/>
          </w:rPr>
          <w:tab/>
        </w:r>
        <w:r w:rsidR="00081674" w:rsidRPr="00735D72">
          <w:rPr>
            <w:rStyle w:val="Hyperkobling"/>
            <w:noProof/>
          </w:rPr>
          <w:t>Socket.IO</w:t>
        </w:r>
        <w:r w:rsidR="00081674">
          <w:rPr>
            <w:noProof/>
            <w:webHidden/>
          </w:rPr>
          <w:tab/>
        </w:r>
        <w:r>
          <w:rPr>
            <w:noProof/>
            <w:webHidden/>
          </w:rPr>
          <w:fldChar w:fldCharType="begin"/>
        </w:r>
        <w:r w:rsidR="00081674">
          <w:rPr>
            <w:noProof/>
            <w:webHidden/>
          </w:rPr>
          <w:instrText xml:space="preserve"> PAGEREF _Toc385341248 \h </w:instrText>
        </w:r>
        <w:r>
          <w:rPr>
            <w:noProof/>
            <w:webHidden/>
          </w:rPr>
        </w:r>
        <w:r>
          <w:rPr>
            <w:noProof/>
            <w:webHidden/>
          </w:rPr>
          <w:fldChar w:fldCharType="separate"/>
        </w:r>
        <w:r w:rsidR="005B33BA">
          <w:rPr>
            <w:noProof/>
            <w:webHidden/>
          </w:rPr>
          <w:t>44</w:t>
        </w:r>
        <w:r>
          <w:rPr>
            <w:noProof/>
            <w:webHidden/>
          </w:rPr>
          <w:fldChar w:fldCharType="end"/>
        </w:r>
      </w:hyperlink>
    </w:p>
    <w:p w:rsidR="00081674" w:rsidRDefault="00DD1C9C">
      <w:pPr>
        <w:pStyle w:val="INNH2"/>
        <w:tabs>
          <w:tab w:val="left" w:pos="880"/>
          <w:tab w:val="right" w:leader="underscore" w:pos="9062"/>
        </w:tabs>
        <w:rPr>
          <w:rFonts w:asciiTheme="minorHAnsi" w:eastAsiaTheme="minorEastAsia" w:hAnsiTheme="minorHAnsi"/>
          <w:noProof/>
          <w:sz w:val="22"/>
          <w:lang w:val="nb-NO" w:eastAsia="nb-NO"/>
        </w:rPr>
      </w:pPr>
      <w:hyperlink w:anchor="_Toc385341249" w:history="1">
        <w:r w:rsidR="00081674" w:rsidRPr="00735D72">
          <w:rPr>
            <w:rStyle w:val="Hyperkobling"/>
            <w:noProof/>
          </w:rPr>
          <w:t>7.2</w:t>
        </w:r>
        <w:r w:rsidR="00081674">
          <w:rPr>
            <w:rFonts w:asciiTheme="minorHAnsi" w:eastAsiaTheme="minorEastAsia" w:hAnsiTheme="minorHAnsi"/>
            <w:noProof/>
            <w:sz w:val="22"/>
            <w:lang w:val="nb-NO" w:eastAsia="nb-NO"/>
          </w:rPr>
          <w:tab/>
        </w:r>
        <w:r w:rsidR="00081674" w:rsidRPr="00735D72">
          <w:rPr>
            <w:rStyle w:val="Hyperkobling"/>
            <w:noProof/>
          </w:rPr>
          <w:t>Lightstreamer</w:t>
        </w:r>
        <w:r w:rsidR="00081674">
          <w:rPr>
            <w:noProof/>
            <w:webHidden/>
          </w:rPr>
          <w:tab/>
        </w:r>
        <w:r>
          <w:rPr>
            <w:noProof/>
            <w:webHidden/>
          </w:rPr>
          <w:fldChar w:fldCharType="begin"/>
        </w:r>
        <w:r w:rsidR="00081674">
          <w:rPr>
            <w:noProof/>
            <w:webHidden/>
          </w:rPr>
          <w:instrText xml:space="preserve"> PAGEREF _Toc385341249 \h </w:instrText>
        </w:r>
        <w:r>
          <w:rPr>
            <w:noProof/>
            <w:webHidden/>
          </w:rPr>
        </w:r>
        <w:r>
          <w:rPr>
            <w:noProof/>
            <w:webHidden/>
          </w:rPr>
          <w:fldChar w:fldCharType="separate"/>
        </w:r>
        <w:r w:rsidR="005B33BA">
          <w:rPr>
            <w:noProof/>
            <w:webHidden/>
          </w:rPr>
          <w:t>48</w:t>
        </w:r>
        <w:r>
          <w:rPr>
            <w:noProof/>
            <w:webHidden/>
          </w:rPr>
          <w:fldChar w:fldCharType="end"/>
        </w:r>
      </w:hyperlink>
    </w:p>
    <w:p w:rsidR="00081674" w:rsidRDefault="00DD1C9C">
      <w:pPr>
        <w:pStyle w:val="INNH2"/>
        <w:tabs>
          <w:tab w:val="left" w:pos="880"/>
          <w:tab w:val="right" w:leader="underscore" w:pos="9062"/>
        </w:tabs>
        <w:rPr>
          <w:rFonts w:asciiTheme="minorHAnsi" w:eastAsiaTheme="minorEastAsia" w:hAnsiTheme="minorHAnsi"/>
          <w:noProof/>
          <w:sz w:val="22"/>
          <w:lang w:val="nb-NO" w:eastAsia="nb-NO"/>
        </w:rPr>
      </w:pPr>
      <w:hyperlink w:anchor="_Toc385341250" w:history="1">
        <w:r w:rsidR="00081674" w:rsidRPr="00735D72">
          <w:rPr>
            <w:rStyle w:val="Hyperkobling"/>
            <w:noProof/>
          </w:rPr>
          <w:t>7.3</w:t>
        </w:r>
        <w:r w:rsidR="00081674">
          <w:rPr>
            <w:rFonts w:asciiTheme="minorHAnsi" w:eastAsiaTheme="minorEastAsia" w:hAnsiTheme="minorHAnsi"/>
            <w:noProof/>
            <w:sz w:val="22"/>
            <w:lang w:val="nb-NO" w:eastAsia="nb-NO"/>
          </w:rPr>
          <w:tab/>
        </w:r>
        <w:r w:rsidR="00081674" w:rsidRPr="00735D72">
          <w:rPr>
            <w:rStyle w:val="Hyperkobling"/>
            <w:noProof/>
          </w:rPr>
          <w:t>Play Framework</w:t>
        </w:r>
        <w:r w:rsidR="00081674">
          <w:rPr>
            <w:noProof/>
            <w:webHidden/>
          </w:rPr>
          <w:tab/>
        </w:r>
        <w:r>
          <w:rPr>
            <w:noProof/>
            <w:webHidden/>
          </w:rPr>
          <w:fldChar w:fldCharType="begin"/>
        </w:r>
        <w:r w:rsidR="00081674">
          <w:rPr>
            <w:noProof/>
            <w:webHidden/>
          </w:rPr>
          <w:instrText xml:space="preserve"> PAGEREF _Toc385341250 \h </w:instrText>
        </w:r>
        <w:r>
          <w:rPr>
            <w:noProof/>
            <w:webHidden/>
          </w:rPr>
        </w:r>
        <w:r>
          <w:rPr>
            <w:noProof/>
            <w:webHidden/>
          </w:rPr>
          <w:fldChar w:fldCharType="separate"/>
        </w:r>
        <w:r w:rsidR="005B33BA">
          <w:rPr>
            <w:noProof/>
            <w:webHidden/>
          </w:rPr>
          <w:t>55</w:t>
        </w:r>
        <w:r>
          <w:rPr>
            <w:noProof/>
            <w:webHidden/>
          </w:rPr>
          <w:fldChar w:fldCharType="end"/>
        </w:r>
      </w:hyperlink>
    </w:p>
    <w:p w:rsidR="00081674" w:rsidRDefault="00DD1C9C">
      <w:pPr>
        <w:pStyle w:val="INNH2"/>
        <w:tabs>
          <w:tab w:val="left" w:pos="880"/>
          <w:tab w:val="right" w:leader="underscore" w:pos="9062"/>
        </w:tabs>
        <w:rPr>
          <w:rFonts w:asciiTheme="minorHAnsi" w:eastAsiaTheme="minorEastAsia" w:hAnsiTheme="minorHAnsi"/>
          <w:noProof/>
          <w:sz w:val="22"/>
          <w:lang w:val="nb-NO" w:eastAsia="nb-NO"/>
        </w:rPr>
      </w:pPr>
      <w:hyperlink w:anchor="_Toc385341251" w:history="1">
        <w:r w:rsidR="00081674" w:rsidRPr="00735D72">
          <w:rPr>
            <w:rStyle w:val="Hyperkobling"/>
            <w:noProof/>
          </w:rPr>
          <w:t>7.4</w:t>
        </w:r>
        <w:r w:rsidR="00081674">
          <w:rPr>
            <w:rFonts w:asciiTheme="minorHAnsi" w:eastAsiaTheme="minorEastAsia" w:hAnsiTheme="minorHAnsi"/>
            <w:noProof/>
            <w:sz w:val="22"/>
            <w:lang w:val="nb-NO" w:eastAsia="nb-NO"/>
          </w:rPr>
          <w:tab/>
        </w:r>
        <w:r w:rsidR="00081674" w:rsidRPr="00735D72">
          <w:rPr>
            <w:rStyle w:val="Hyperkobling"/>
            <w:noProof/>
          </w:rPr>
          <w:t>SignalR</w:t>
        </w:r>
        <w:r w:rsidR="00081674">
          <w:rPr>
            <w:noProof/>
            <w:webHidden/>
          </w:rPr>
          <w:tab/>
        </w:r>
        <w:r>
          <w:rPr>
            <w:noProof/>
            <w:webHidden/>
          </w:rPr>
          <w:fldChar w:fldCharType="begin"/>
        </w:r>
        <w:r w:rsidR="00081674">
          <w:rPr>
            <w:noProof/>
            <w:webHidden/>
          </w:rPr>
          <w:instrText xml:space="preserve"> PAGEREF _Toc385341251 \h </w:instrText>
        </w:r>
        <w:r>
          <w:rPr>
            <w:noProof/>
            <w:webHidden/>
          </w:rPr>
        </w:r>
        <w:r>
          <w:rPr>
            <w:noProof/>
            <w:webHidden/>
          </w:rPr>
          <w:fldChar w:fldCharType="separate"/>
        </w:r>
        <w:r w:rsidR="005B33BA">
          <w:rPr>
            <w:noProof/>
            <w:webHidden/>
          </w:rPr>
          <w:t>61</w:t>
        </w:r>
        <w:r>
          <w:rPr>
            <w:noProof/>
            <w:webHidden/>
          </w:rPr>
          <w:fldChar w:fldCharType="end"/>
        </w:r>
      </w:hyperlink>
    </w:p>
    <w:p w:rsidR="00081674" w:rsidRDefault="00DD1C9C">
      <w:pPr>
        <w:pStyle w:val="INNH2"/>
        <w:tabs>
          <w:tab w:val="left" w:pos="880"/>
          <w:tab w:val="right" w:leader="underscore" w:pos="9062"/>
        </w:tabs>
        <w:rPr>
          <w:rFonts w:asciiTheme="minorHAnsi" w:eastAsiaTheme="minorEastAsia" w:hAnsiTheme="minorHAnsi"/>
          <w:noProof/>
          <w:sz w:val="22"/>
          <w:lang w:val="nb-NO" w:eastAsia="nb-NO"/>
        </w:rPr>
      </w:pPr>
      <w:hyperlink w:anchor="_Toc385341252" w:history="1">
        <w:r w:rsidR="00081674" w:rsidRPr="00735D72">
          <w:rPr>
            <w:rStyle w:val="Hyperkobling"/>
            <w:noProof/>
          </w:rPr>
          <w:t>7.5</w:t>
        </w:r>
        <w:r w:rsidR="00081674">
          <w:rPr>
            <w:rFonts w:asciiTheme="minorHAnsi" w:eastAsiaTheme="minorEastAsia" w:hAnsiTheme="minorHAnsi"/>
            <w:noProof/>
            <w:sz w:val="22"/>
            <w:lang w:val="nb-NO" w:eastAsia="nb-NO"/>
          </w:rPr>
          <w:tab/>
        </w:r>
        <w:r w:rsidR="00081674" w:rsidRPr="00735D72">
          <w:rPr>
            <w:rStyle w:val="Hyperkobling"/>
            <w:noProof/>
          </w:rPr>
          <w:t>Meteor</w:t>
        </w:r>
        <w:r w:rsidR="00081674">
          <w:rPr>
            <w:noProof/>
            <w:webHidden/>
          </w:rPr>
          <w:tab/>
        </w:r>
        <w:r>
          <w:rPr>
            <w:noProof/>
            <w:webHidden/>
          </w:rPr>
          <w:fldChar w:fldCharType="begin"/>
        </w:r>
        <w:r w:rsidR="00081674">
          <w:rPr>
            <w:noProof/>
            <w:webHidden/>
          </w:rPr>
          <w:instrText xml:space="preserve"> PAGEREF _Toc385341252 \h </w:instrText>
        </w:r>
        <w:r>
          <w:rPr>
            <w:noProof/>
            <w:webHidden/>
          </w:rPr>
        </w:r>
        <w:r>
          <w:rPr>
            <w:noProof/>
            <w:webHidden/>
          </w:rPr>
          <w:fldChar w:fldCharType="separate"/>
        </w:r>
        <w:r w:rsidR="005B33BA">
          <w:rPr>
            <w:noProof/>
            <w:webHidden/>
          </w:rPr>
          <w:t>65</w:t>
        </w:r>
        <w:r>
          <w:rPr>
            <w:noProof/>
            <w:webHidden/>
          </w:rPr>
          <w:fldChar w:fldCharType="end"/>
        </w:r>
      </w:hyperlink>
    </w:p>
    <w:p w:rsidR="00081674" w:rsidRDefault="00DD1C9C">
      <w:pPr>
        <w:pStyle w:val="INNH1"/>
        <w:tabs>
          <w:tab w:val="right" w:leader="underscore" w:pos="9062"/>
        </w:tabs>
        <w:rPr>
          <w:rFonts w:asciiTheme="minorHAnsi" w:eastAsiaTheme="minorEastAsia" w:hAnsiTheme="minorHAnsi"/>
          <w:noProof/>
          <w:sz w:val="22"/>
          <w:lang w:val="nb-NO" w:eastAsia="nb-NO"/>
        </w:rPr>
      </w:pPr>
      <w:hyperlink w:anchor="_Toc385341253" w:history="1">
        <w:r w:rsidR="00081674" w:rsidRPr="00735D72">
          <w:rPr>
            <w:rStyle w:val="Hyperkobling"/>
            <w:noProof/>
          </w:rPr>
          <w:t>Project part 2: Load testing</w:t>
        </w:r>
        <w:r w:rsidR="00081674">
          <w:rPr>
            <w:noProof/>
            <w:webHidden/>
          </w:rPr>
          <w:tab/>
        </w:r>
        <w:r>
          <w:rPr>
            <w:noProof/>
            <w:webHidden/>
          </w:rPr>
          <w:fldChar w:fldCharType="begin"/>
        </w:r>
        <w:r w:rsidR="00081674">
          <w:rPr>
            <w:noProof/>
            <w:webHidden/>
          </w:rPr>
          <w:instrText xml:space="preserve"> PAGEREF _Toc385341253 \h </w:instrText>
        </w:r>
        <w:r>
          <w:rPr>
            <w:noProof/>
            <w:webHidden/>
          </w:rPr>
        </w:r>
        <w:r>
          <w:rPr>
            <w:noProof/>
            <w:webHidden/>
          </w:rPr>
          <w:fldChar w:fldCharType="separate"/>
        </w:r>
        <w:r w:rsidR="005B33BA">
          <w:rPr>
            <w:noProof/>
            <w:webHidden/>
          </w:rPr>
          <w:t>71</w:t>
        </w:r>
        <w:r>
          <w:rPr>
            <w:noProof/>
            <w:webHidden/>
          </w:rPr>
          <w:fldChar w:fldCharType="end"/>
        </w:r>
      </w:hyperlink>
    </w:p>
    <w:p w:rsidR="00081674" w:rsidRDefault="00DD1C9C">
      <w:pPr>
        <w:pStyle w:val="INNH1"/>
        <w:tabs>
          <w:tab w:val="left" w:pos="440"/>
          <w:tab w:val="right" w:leader="underscore" w:pos="9062"/>
        </w:tabs>
        <w:rPr>
          <w:rFonts w:asciiTheme="minorHAnsi" w:eastAsiaTheme="minorEastAsia" w:hAnsiTheme="minorHAnsi"/>
          <w:noProof/>
          <w:sz w:val="22"/>
          <w:lang w:val="nb-NO" w:eastAsia="nb-NO"/>
        </w:rPr>
      </w:pPr>
      <w:hyperlink w:anchor="_Toc385341254" w:history="1">
        <w:r w:rsidR="00081674" w:rsidRPr="00735D72">
          <w:rPr>
            <w:rStyle w:val="Hyperkobling"/>
            <w:noProof/>
          </w:rPr>
          <w:t>8</w:t>
        </w:r>
        <w:r w:rsidR="00081674">
          <w:rPr>
            <w:rFonts w:asciiTheme="minorHAnsi" w:eastAsiaTheme="minorEastAsia" w:hAnsiTheme="minorHAnsi"/>
            <w:noProof/>
            <w:sz w:val="22"/>
            <w:lang w:val="nb-NO" w:eastAsia="nb-NO"/>
          </w:rPr>
          <w:tab/>
        </w:r>
        <w:r w:rsidR="00081674" w:rsidRPr="00735D72">
          <w:rPr>
            <w:rStyle w:val="Hyperkobling"/>
            <w:noProof/>
          </w:rPr>
          <w:t>Methodology</w:t>
        </w:r>
        <w:r w:rsidR="00081674">
          <w:rPr>
            <w:noProof/>
            <w:webHidden/>
          </w:rPr>
          <w:tab/>
        </w:r>
        <w:r>
          <w:rPr>
            <w:noProof/>
            <w:webHidden/>
          </w:rPr>
          <w:fldChar w:fldCharType="begin"/>
        </w:r>
        <w:r w:rsidR="00081674">
          <w:rPr>
            <w:noProof/>
            <w:webHidden/>
          </w:rPr>
          <w:instrText xml:space="preserve"> PAGEREF _Toc385341254 \h </w:instrText>
        </w:r>
        <w:r>
          <w:rPr>
            <w:noProof/>
            <w:webHidden/>
          </w:rPr>
        </w:r>
        <w:r>
          <w:rPr>
            <w:noProof/>
            <w:webHidden/>
          </w:rPr>
          <w:fldChar w:fldCharType="separate"/>
        </w:r>
        <w:r w:rsidR="005B33BA">
          <w:rPr>
            <w:noProof/>
            <w:webHidden/>
          </w:rPr>
          <w:t>73</w:t>
        </w:r>
        <w:r>
          <w:rPr>
            <w:noProof/>
            <w:webHidden/>
          </w:rPr>
          <w:fldChar w:fldCharType="end"/>
        </w:r>
      </w:hyperlink>
    </w:p>
    <w:p w:rsidR="00081674" w:rsidRDefault="00DD1C9C">
      <w:pPr>
        <w:pStyle w:val="INNH2"/>
        <w:tabs>
          <w:tab w:val="left" w:pos="880"/>
          <w:tab w:val="right" w:leader="underscore" w:pos="9062"/>
        </w:tabs>
        <w:rPr>
          <w:rFonts w:asciiTheme="minorHAnsi" w:eastAsiaTheme="minorEastAsia" w:hAnsiTheme="minorHAnsi"/>
          <w:noProof/>
          <w:sz w:val="22"/>
          <w:lang w:val="nb-NO" w:eastAsia="nb-NO"/>
        </w:rPr>
      </w:pPr>
      <w:hyperlink w:anchor="_Toc385341255" w:history="1">
        <w:r w:rsidR="00081674" w:rsidRPr="00735D72">
          <w:rPr>
            <w:rStyle w:val="Hyperkobling"/>
            <w:noProof/>
          </w:rPr>
          <w:t>8.1</w:t>
        </w:r>
        <w:r w:rsidR="00081674">
          <w:rPr>
            <w:rFonts w:asciiTheme="minorHAnsi" w:eastAsiaTheme="minorEastAsia" w:hAnsiTheme="minorHAnsi"/>
            <w:noProof/>
            <w:sz w:val="22"/>
            <w:lang w:val="nb-NO" w:eastAsia="nb-NO"/>
          </w:rPr>
          <w:tab/>
        </w:r>
        <w:r w:rsidR="00081674" w:rsidRPr="00735D72">
          <w:rPr>
            <w:rStyle w:val="Hyperkobling"/>
            <w:noProof/>
          </w:rPr>
          <w:t>Test scenario</w:t>
        </w:r>
        <w:r w:rsidR="00081674">
          <w:rPr>
            <w:noProof/>
            <w:webHidden/>
          </w:rPr>
          <w:tab/>
        </w:r>
        <w:r>
          <w:rPr>
            <w:noProof/>
            <w:webHidden/>
          </w:rPr>
          <w:fldChar w:fldCharType="begin"/>
        </w:r>
        <w:r w:rsidR="00081674">
          <w:rPr>
            <w:noProof/>
            <w:webHidden/>
          </w:rPr>
          <w:instrText xml:space="preserve"> PAGEREF _Toc385341255 \h </w:instrText>
        </w:r>
        <w:r>
          <w:rPr>
            <w:noProof/>
            <w:webHidden/>
          </w:rPr>
        </w:r>
        <w:r>
          <w:rPr>
            <w:noProof/>
            <w:webHidden/>
          </w:rPr>
          <w:fldChar w:fldCharType="separate"/>
        </w:r>
        <w:r w:rsidR="005B33BA">
          <w:rPr>
            <w:noProof/>
            <w:webHidden/>
          </w:rPr>
          <w:t>73</w:t>
        </w:r>
        <w:r>
          <w:rPr>
            <w:noProof/>
            <w:webHidden/>
          </w:rPr>
          <w:fldChar w:fldCharType="end"/>
        </w:r>
      </w:hyperlink>
    </w:p>
    <w:p w:rsidR="00081674" w:rsidRDefault="00DD1C9C">
      <w:pPr>
        <w:pStyle w:val="INNH2"/>
        <w:tabs>
          <w:tab w:val="left" w:pos="880"/>
          <w:tab w:val="right" w:leader="underscore" w:pos="9062"/>
        </w:tabs>
        <w:rPr>
          <w:rFonts w:asciiTheme="minorHAnsi" w:eastAsiaTheme="minorEastAsia" w:hAnsiTheme="minorHAnsi"/>
          <w:noProof/>
          <w:sz w:val="22"/>
          <w:lang w:val="nb-NO" w:eastAsia="nb-NO"/>
        </w:rPr>
      </w:pPr>
      <w:hyperlink w:anchor="_Toc385341256" w:history="1">
        <w:r w:rsidR="00081674" w:rsidRPr="00735D72">
          <w:rPr>
            <w:rStyle w:val="Hyperkobling"/>
            <w:noProof/>
          </w:rPr>
          <w:t>8.2</w:t>
        </w:r>
        <w:r w:rsidR="00081674">
          <w:rPr>
            <w:rFonts w:asciiTheme="minorHAnsi" w:eastAsiaTheme="minorEastAsia" w:hAnsiTheme="minorHAnsi"/>
            <w:noProof/>
            <w:sz w:val="22"/>
            <w:lang w:val="nb-NO" w:eastAsia="nb-NO"/>
          </w:rPr>
          <w:tab/>
        </w:r>
        <w:r w:rsidR="00081674" w:rsidRPr="00735D72">
          <w:rPr>
            <w:rStyle w:val="Hyperkobling"/>
            <w:noProof/>
          </w:rPr>
          <w:t>Test data</w:t>
        </w:r>
        <w:r w:rsidR="00081674">
          <w:rPr>
            <w:noProof/>
            <w:webHidden/>
          </w:rPr>
          <w:tab/>
        </w:r>
        <w:r>
          <w:rPr>
            <w:noProof/>
            <w:webHidden/>
          </w:rPr>
          <w:fldChar w:fldCharType="begin"/>
        </w:r>
        <w:r w:rsidR="00081674">
          <w:rPr>
            <w:noProof/>
            <w:webHidden/>
          </w:rPr>
          <w:instrText xml:space="preserve"> PAGEREF _Toc385341256 \h </w:instrText>
        </w:r>
        <w:r>
          <w:rPr>
            <w:noProof/>
            <w:webHidden/>
          </w:rPr>
        </w:r>
        <w:r>
          <w:rPr>
            <w:noProof/>
            <w:webHidden/>
          </w:rPr>
          <w:fldChar w:fldCharType="separate"/>
        </w:r>
        <w:r w:rsidR="005B33BA">
          <w:rPr>
            <w:noProof/>
            <w:webHidden/>
          </w:rPr>
          <w:t>74</w:t>
        </w:r>
        <w:r>
          <w:rPr>
            <w:noProof/>
            <w:webHidden/>
          </w:rPr>
          <w:fldChar w:fldCharType="end"/>
        </w:r>
      </w:hyperlink>
    </w:p>
    <w:p w:rsidR="00081674" w:rsidRDefault="00DD1C9C">
      <w:pPr>
        <w:pStyle w:val="INNH2"/>
        <w:tabs>
          <w:tab w:val="left" w:pos="880"/>
          <w:tab w:val="right" w:leader="underscore" w:pos="9062"/>
        </w:tabs>
        <w:rPr>
          <w:rFonts w:asciiTheme="minorHAnsi" w:eastAsiaTheme="minorEastAsia" w:hAnsiTheme="minorHAnsi"/>
          <w:noProof/>
          <w:sz w:val="22"/>
          <w:lang w:val="nb-NO" w:eastAsia="nb-NO"/>
        </w:rPr>
      </w:pPr>
      <w:hyperlink w:anchor="_Toc385341257" w:history="1">
        <w:r w:rsidR="00081674" w:rsidRPr="00735D72">
          <w:rPr>
            <w:rStyle w:val="Hyperkobling"/>
            <w:noProof/>
          </w:rPr>
          <w:t>8.3</w:t>
        </w:r>
        <w:r w:rsidR="00081674">
          <w:rPr>
            <w:rFonts w:asciiTheme="minorHAnsi" w:eastAsiaTheme="minorEastAsia" w:hAnsiTheme="minorHAnsi"/>
            <w:noProof/>
            <w:sz w:val="22"/>
            <w:lang w:val="nb-NO" w:eastAsia="nb-NO"/>
          </w:rPr>
          <w:tab/>
        </w:r>
        <w:r w:rsidR="00081674" w:rsidRPr="00735D72">
          <w:rPr>
            <w:rStyle w:val="Hyperkobling"/>
            <w:noProof/>
          </w:rPr>
          <w:t>Test setup</w:t>
        </w:r>
        <w:r w:rsidR="00081674">
          <w:rPr>
            <w:noProof/>
            <w:webHidden/>
          </w:rPr>
          <w:tab/>
        </w:r>
        <w:r>
          <w:rPr>
            <w:noProof/>
            <w:webHidden/>
          </w:rPr>
          <w:fldChar w:fldCharType="begin"/>
        </w:r>
        <w:r w:rsidR="00081674">
          <w:rPr>
            <w:noProof/>
            <w:webHidden/>
          </w:rPr>
          <w:instrText xml:space="preserve"> PAGEREF _Toc385341257 \h </w:instrText>
        </w:r>
        <w:r>
          <w:rPr>
            <w:noProof/>
            <w:webHidden/>
          </w:rPr>
        </w:r>
        <w:r>
          <w:rPr>
            <w:noProof/>
            <w:webHidden/>
          </w:rPr>
          <w:fldChar w:fldCharType="separate"/>
        </w:r>
        <w:r w:rsidR="005B33BA">
          <w:rPr>
            <w:noProof/>
            <w:webHidden/>
          </w:rPr>
          <w:t>75</w:t>
        </w:r>
        <w:r>
          <w:rPr>
            <w:noProof/>
            <w:webHidden/>
          </w:rPr>
          <w:fldChar w:fldCharType="end"/>
        </w:r>
      </w:hyperlink>
    </w:p>
    <w:p w:rsidR="00081674" w:rsidRDefault="00DD1C9C">
      <w:pPr>
        <w:pStyle w:val="INNH2"/>
        <w:tabs>
          <w:tab w:val="left" w:pos="880"/>
          <w:tab w:val="right" w:leader="underscore" w:pos="9062"/>
        </w:tabs>
        <w:rPr>
          <w:rFonts w:asciiTheme="minorHAnsi" w:eastAsiaTheme="minorEastAsia" w:hAnsiTheme="minorHAnsi"/>
          <w:noProof/>
          <w:sz w:val="22"/>
          <w:lang w:val="nb-NO" w:eastAsia="nb-NO"/>
        </w:rPr>
      </w:pPr>
      <w:hyperlink w:anchor="_Toc385341258" w:history="1">
        <w:r w:rsidR="00081674" w:rsidRPr="00735D72">
          <w:rPr>
            <w:rStyle w:val="Hyperkobling"/>
            <w:noProof/>
          </w:rPr>
          <w:t>8.4</w:t>
        </w:r>
        <w:r w:rsidR="00081674">
          <w:rPr>
            <w:rFonts w:asciiTheme="minorHAnsi" w:eastAsiaTheme="minorEastAsia" w:hAnsiTheme="minorHAnsi"/>
            <w:noProof/>
            <w:sz w:val="22"/>
            <w:lang w:val="nb-NO" w:eastAsia="nb-NO"/>
          </w:rPr>
          <w:tab/>
        </w:r>
        <w:r w:rsidR="00081674" w:rsidRPr="00735D72">
          <w:rPr>
            <w:rStyle w:val="Hyperkobling"/>
            <w:noProof/>
          </w:rPr>
          <w:t>Choice of setup</w:t>
        </w:r>
        <w:r w:rsidR="00081674">
          <w:rPr>
            <w:noProof/>
            <w:webHidden/>
          </w:rPr>
          <w:tab/>
        </w:r>
        <w:r>
          <w:rPr>
            <w:noProof/>
            <w:webHidden/>
          </w:rPr>
          <w:fldChar w:fldCharType="begin"/>
        </w:r>
        <w:r w:rsidR="00081674">
          <w:rPr>
            <w:noProof/>
            <w:webHidden/>
          </w:rPr>
          <w:instrText xml:space="preserve"> PAGEREF _Toc385341258 \h </w:instrText>
        </w:r>
        <w:r>
          <w:rPr>
            <w:noProof/>
            <w:webHidden/>
          </w:rPr>
        </w:r>
        <w:r>
          <w:rPr>
            <w:noProof/>
            <w:webHidden/>
          </w:rPr>
          <w:fldChar w:fldCharType="separate"/>
        </w:r>
        <w:r w:rsidR="005B33BA">
          <w:rPr>
            <w:noProof/>
            <w:webHidden/>
          </w:rPr>
          <w:t>76</w:t>
        </w:r>
        <w:r>
          <w:rPr>
            <w:noProof/>
            <w:webHidden/>
          </w:rPr>
          <w:fldChar w:fldCharType="end"/>
        </w:r>
      </w:hyperlink>
    </w:p>
    <w:p w:rsidR="00081674" w:rsidRDefault="00DD1C9C">
      <w:pPr>
        <w:pStyle w:val="INNH2"/>
        <w:tabs>
          <w:tab w:val="left" w:pos="880"/>
          <w:tab w:val="right" w:leader="underscore" w:pos="9062"/>
        </w:tabs>
        <w:rPr>
          <w:rFonts w:asciiTheme="minorHAnsi" w:eastAsiaTheme="minorEastAsia" w:hAnsiTheme="minorHAnsi"/>
          <w:noProof/>
          <w:sz w:val="22"/>
          <w:lang w:val="nb-NO" w:eastAsia="nb-NO"/>
        </w:rPr>
      </w:pPr>
      <w:hyperlink w:anchor="_Toc385341259" w:history="1">
        <w:r w:rsidR="00081674" w:rsidRPr="00735D72">
          <w:rPr>
            <w:rStyle w:val="Hyperkobling"/>
            <w:noProof/>
          </w:rPr>
          <w:t>8.5</w:t>
        </w:r>
        <w:r w:rsidR="00081674">
          <w:rPr>
            <w:rFonts w:asciiTheme="minorHAnsi" w:eastAsiaTheme="minorEastAsia" w:hAnsiTheme="minorHAnsi"/>
            <w:noProof/>
            <w:sz w:val="22"/>
            <w:lang w:val="nb-NO" w:eastAsia="nb-NO"/>
          </w:rPr>
          <w:tab/>
        </w:r>
        <w:r w:rsidR="00081674" w:rsidRPr="00735D72">
          <w:rPr>
            <w:rStyle w:val="Hyperkobling"/>
            <w:noProof/>
          </w:rPr>
          <w:t>Number of runs</w:t>
        </w:r>
        <w:r w:rsidR="00081674">
          <w:rPr>
            <w:noProof/>
            <w:webHidden/>
          </w:rPr>
          <w:tab/>
        </w:r>
        <w:r>
          <w:rPr>
            <w:noProof/>
            <w:webHidden/>
          </w:rPr>
          <w:fldChar w:fldCharType="begin"/>
        </w:r>
        <w:r w:rsidR="00081674">
          <w:rPr>
            <w:noProof/>
            <w:webHidden/>
          </w:rPr>
          <w:instrText xml:space="preserve"> PAGEREF _Toc385341259 \h </w:instrText>
        </w:r>
        <w:r>
          <w:rPr>
            <w:noProof/>
            <w:webHidden/>
          </w:rPr>
        </w:r>
        <w:r>
          <w:rPr>
            <w:noProof/>
            <w:webHidden/>
          </w:rPr>
          <w:fldChar w:fldCharType="separate"/>
        </w:r>
        <w:r w:rsidR="005B33BA">
          <w:rPr>
            <w:noProof/>
            <w:webHidden/>
          </w:rPr>
          <w:t>77</w:t>
        </w:r>
        <w:r>
          <w:rPr>
            <w:noProof/>
            <w:webHidden/>
          </w:rPr>
          <w:fldChar w:fldCharType="end"/>
        </w:r>
      </w:hyperlink>
    </w:p>
    <w:p w:rsidR="00081674" w:rsidRDefault="00DD1C9C">
      <w:pPr>
        <w:pStyle w:val="INNH2"/>
        <w:tabs>
          <w:tab w:val="left" w:pos="880"/>
          <w:tab w:val="right" w:leader="underscore" w:pos="9062"/>
        </w:tabs>
        <w:rPr>
          <w:rFonts w:asciiTheme="minorHAnsi" w:eastAsiaTheme="minorEastAsia" w:hAnsiTheme="minorHAnsi"/>
          <w:noProof/>
          <w:sz w:val="22"/>
          <w:lang w:val="nb-NO" w:eastAsia="nb-NO"/>
        </w:rPr>
      </w:pPr>
      <w:hyperlink w:anchor="_Toc385341260" w:history="1">
        <w:r w:rsidR="00081674" w:rsidRPr="00735D72">
          <w:rPr>
            <w:rStyle w:val="Hyperkobling"/>
            <w:noProof/>
          </w:rPr>
          <w:t>8.6</w:t>
        </w:r>
        <w:r w:rsidR="00081674">
          <w:rPr>
            <w:rFonts w:asciiTheme="minorHAnsi" w:eastAsiaTheme="minorEastAsia" w:hAnsiTheme="minorHAnsi"/>
            <w:noProof/>
            <w:sz w:val="22"/>
            <w:lang w:val="nb-NO" w:eastAsia="nb-NO"/>
          </w:rPr>
          <w:tab/>
        </w:r>
        <w:r w:rsidR="00081674" w:rsidRPr="00735D72">
          <w:rPr>
            <w:rStyle w:val="Hyperkobling"/>
            <w:noProof/>
          </w:rPr>
          <w:t>Displaying data</w:t>
        </w:r>
        <w:r w:rsidR="00081674">
          <w:rPr>
            <w:noProof/>
            <w:webHidden/>
          </w:rPr>
          <w:tab/>
        </w:r>
        <w:r>
          <w:rPr>
            <w:noProof/>
            <w:webHidden/>
          </w:rPr>
          <w:fldChar w:fldCharType="begin"/>
        </w:r>
        <w:r w:rsidR="00081674">
          <w:rPr>
            <w:noProof/>
            <w:webHidden/>
          </w:rPr>
          <w:instrText xml:space="preserve"> PAGEREF _Toc385341260 \h </w:instrText>
        </w:r>
        <w:r>
          <w:rPr>
            <w:noProof/>
            <w:webHidden/>
          </w:rPr>
        </w:r>
        <w:r>
          <w:rPr>
            <w:noProof/>
            <w:webHidden/>
          </w:rPr>
          <w:fldChar w:fldCharType="separate"/>
        </w:r>
        <w:r w:rsidR="005B33BA">
          <w:rPr>
            <w:noProof/>
            <w:webHidden/>
          </w:rPr>
          <w:t>77</w:t>
        </w:r>
        <w:r>
          <w:rPr>
            <w:noProof/>
            <w:webHidden/>
          </w:rPr>
          <w:fldChar w:fldCharType="end"/>
        </w:r>
      </w:hyperlink>
    </w:p>
    <w:p w:rsidR="00081674" w:rsidRDefault="00DD1C9C">
      <w:pPr>
        <w:pStyle w:val="INNH2"/>
        <w:tabs>
          <w:tab w:val="left" w:pos="880"/>
          <w:tab w:val="right" w:leader="underscore" w:pos="9062"/>
        </w:tabs>
        <w:rPr>
          <w:rFonts w:asciiTheme="minorHAnsi" w:eastAsiaTheme="minorEastAsia" w:hAnsiTheme="minorHAnsi"/>
          <w:noProof/>
          <w:sz w:val="22"/>
          <w:lang w:val="nb-NO" w:eastAsia="nb-NO"/>
        </w:rPr>
      </w:pPr>
      <w:hyperlink w:anchor="_Toc385341261" w:history="1">
        <w:r w:rsidR="00081674" w:rsidRPr="00735D72">
          <w:rPr>
            <w:rStyle w:val="Hyperkobling"/>
            <w:noProof/>
          </w:rPr>
          <w:t>8.7</w:t>
        </w:r>
        <w:r w:rsidR="00081674">
          <w:rPr>
            <w:rFonts w:asciiTheme="minorHAnsi" w:eastAsiaTheme="minorEastAsia" w:hAnsiTheme="minorHAnsi"/>
            <w:noProof/>
            <w:sz w:val="22"/>
            <w:lang w:val="nb-NO" w:eastAsia="nb-NO"/>
          </w:rPr>
          <w:tab/>
        </w:r>
        <w:r w:rsidR="00081674" w:rsidRPr="00735D72">
          <w:rPr>
            <w:rStyle w:val="Hyperkobling"/>
            <w:noProof/>
          </w:rPr>
          <w:t>Configurations</w:t>
        </w:r>
        <w:r w:rsidR="00081674">
          <w:rPr>
            <w:noProof/>
            <w:webHidden/>
          </w:rPr>
          <w:tab/>
        </w:r>
        <w:r>
          <w:rPr>
            <w:noProof/>
            <w:webHidden/>
          </w:rPr>
          <w:fldChar w:fldCharType="begin"/>
        </w:r>
        <w:r w:rsidR="00081674">
          <w:rPr>
            <w:noProof/>
            <w:webHidden/>
          </w:rPr>
          <w:instrText xml:space="preserve"> PAGEREF _Toc385341261 \h </w:instrText>
        </w:r>
        <w:r>
          <w:rPr>
            <w:noProof/>
            <w:webHidden/>
          </w:rPr>
        </w:r>
        <w:r>
          <w:rPr>
            <w:noProof/>
            <w:webHidden/>
          </w:rPr>
          <w:fldChar w:fldCharType="separate"/>
        </w:r>
        <w:r w:rsidR="005B33BA">
          <w:rPr>
            <w:noProof/>
            <w:webHidden/>
          </w:rPr>
          <w:t>77</w:t>
        </w:r>
        <w:r>
          <w:rPr>
            <w:noProof/>
            <w:webHidden/>
          </w:rPr>
          <w:fldChar w:fldCharType="end"/>
        </w:r>
      </w:hyperlink>
    </w:p>
    <w:p w:rsidR="00081674" w:rsidRDefault="00DD1C9C">
      <w:pPr>
        <w:pStyle w:val="INNH2"/>
        <w:tabs>
          <w:tab w:val="left" w:pos="880"/>
          <w:tab w:val="right" w:leader="underscore" w:pos="9062"/>
        </w:tabs>
        <w:rPr>
          <w:rFonts w:asciiTheme="minorHAnsi" w:eastAsiaTheme="minorEastAsia" w:hAnsiTheme="minorHAnsi"/>
          <w:noProof/>
          <w:sz w:val="22"/>
          <w:lang w:val="nb-NO" w:eastAsia="nb-NO"/>
        </w:rPr>
      </w:pPr>
      <w:hyperlink w:anchor="_Toc385341262" w:history="1">
        <w:r w:rsidR="00081674" w:rsidRPr="00735D72">
          <w:rPr>
            <w:rStyle w:val="Hyperkobling"/>
            <w:noProof/>
          </w:rPr>
          <w:t>8.8</w:t>
        </w:r>
        <w:r w:rsidR="00081674">
          <w:rPr>
            <w:rFonts w:asciiTheme="minorHAnsi" w:eastAsiaTheme="minorEastAsia" w:hAnsiTheme="minorHAnsi"/>
            <w:noProof/>
            <w:sz w:val="22"/>
            <w:lang w:val="nb-NO" w:eastAsia="nb-NO"/>
          </w:rPr>
          <w:tab/>
        </w:r>
        <w:r w:rsidR="00081674" w:rsidRPr="00735D72">
          <w:rPr>
            <w:rStyle w:val="Hyperkobling"/>
            <w:noProof/>
          </w:rPr>
          <w:t>Monitoring network traffic</w:t>
        </w:r>
        <w:r w:rsidR="00081674">
          <w:rPr>
            <w:noProof/>
            <w:webHidden/>
          </w:rPr>
          <w:tab/>
        </w:r>
        <w:r>
          <w:rPr>
            <w:noProof/>
            <w:webHidden/>
          </w:rPr>
          <w:fldChar w:fldCharType="begin"/>
        </w:r>
        <w:r w:rsidR="00081674">
          <w:rPr>
            <w:noProof/>
            <w:webHidden/>
          </w:rPr>
          <w:instrText xml:space="preserve"> PAGEREF _Toc385341262 \h </w:instrText>
        </w:r>
        <w:r>
          <w:rPr>
            <w:noProof/>
            <w:webHidden/>
          </w:rPr>
        </w:r>
        <w:r>
          <w:rPr>
            <w:noProof/>
            <w:webHidden/>
          </w:rPr>
          <w:fldChar w:fldCharType="separate"/>
        </w:r>
        <w:r w:rsidR="005B33BA">
          <w:rPr>
            <w:noProof/>
            <w:webHidden/>
          </w:rPr>
          <w:t>78</w:t>
        </w:r>
        <w:r>
          <w:rPr>
            <w:noProof/>
            <w:webHidden/>
          </w:rPr>
          <w:fldChar w:fldCharType="end"/>
        </w:r>
      </w:hyperlink>
    </w:p>
    <w:p w:rsidR="00081674" w:rsidRDefault="00DD1C9C">
      <w:pPr>
        <w:pStyle w:val="INNH2"/>
        <w:tabs>
          <w:tab w:val="left" w:pos="880"/>
          <w:tab w:val="right" w:leader="underscore" w:pos="9062"/>
        </w:tabs>
        <w:rPr>
          <w:rFonts w:asciiTheme="minorHAnsi" w:eastAsiaTheme="minorEastAsia" w:hAnsiTheme="minorHAnsi"/>
          <w:noProof/>
          <w:sz w:val="22"/>
          <w:lang w:val="nb-NO" w:eastAsia="nb-NO"/>
        </w:rPr>
      </w:pPr>
      <w:hyperlink w:anchor="_Toc385341263" w:history="1">
        <w:r w:rsidR="00081674" w:rsidRPr="00735D72">
          <w:rPr>
            <w:rStyle w:val="Hyperkobling"/>
            <w:noProof/>
          </w:rPr>
          <w:t>8.9</w:t>
        </w:r>
        <w:r w:rsidR="00081674">
          <w:rPr>
            <w:rFonts w:asciiTheme="minorHAnsi" w:eastAsiaTheme="minorEastAsia" w:hAnsiTheme="minorHAnsi"/>
            <w:noProof/>
            <w:sz w:val="22"/>
            <w:lang w:val="nb-NO" w:eastAsia="nb-NO"/>
          </w:rPr>
          <w:tab/>
        </w:r>
        <w:r w:rsidR="00081674" w:rsidRPr="00735D72">
          <w:rPr>
            <w:rStyle w:val="Hyperkobling"/>
            <w:noProof/>
          </w:rPr>
          <w:t>Monitoring of processor</w:t>
        </w:r>
        <w:r w:rsidR="00081674">
          <w:rPr>
            <w:noProof/>
            <w:webHidden/>
          </w:rPr>
          <w:tab/>
        </w:r>
        <w:r>
          <w:rPr>
            <w:noProof/>
            <w:webHidden/>
          </w:rPr>
          <w:fldChar w:fldCharType="begin"/>
        </w:r>
        <w:r w:rsidR="00081674">
          <w:rPr>
            <w:noProof/>
            <w:webHidden/>
          </w:rPr>
          <w:instrText xml:space="preserve"> PAGEREF _Toc385341263 \h </w:instrText>
        </w:r>
        <w:r>
          <w:rPr>
            <w:noProof/>
            <w:webHidden/>
          </w:rPr>
        </w:r>
        <w:r>
          <w:rPr>
            <w:noProof/>
            <w:webHidden/>
          </w:rPr>
          <w:fldChar w:fldCharType="separate"/>
        </w:r>
        <w:r w:rsidR="005B33BA">
          <w:rPr>
            <w:noProof/>
            <w:webHidden/>
          </w:rPr>
          <w:t>78</w:t>
        </w:r>
        <w:r>
          <w:rPr>
            <w:noProof/>
            <w:webHidden/>
          </w:rPr>
          <w:fldChar w:fldCharType="end"/>
        </w:r>
      </w:hyperlink>
    </w:p>
    <w:p w:rsidR="00081674" w:rsidRDefault="00DD1C9C">
      <w:pPr>
        <w:pStyle w:val="INNH2"/>
        <w:tabs>
          <w:tab w:val="left" w:pos="1100"/>
          <w:tab w:val="right" w:leader="underscore" w:pos="9062"/>
        </w:tabs>
        <w:rPr>
          <w:rFonts w:asciiTheme="minorHAnsi" w:eastAsiaTheme="minorEastAsia" w:hAnsiTheme="minorHAnsi"/>
          <w:noProof/>
          <w:sz w:val="22"/>
          <w:lang w:val="nb-NO" w:eastAsia="nb-NO"/>
        </w:rPr>
      </w:pPr>
      <w:hyperlink w:anchor="_Toc385341264" w:history="1">
        <w:r w:rsidR="00081674" w:rsidRPr="00735D72">
          <w:rPr>
            <w:rStyle w:val="Hyperkobling"/>
            <w:noProof/>
          </w:rPr>
          <w:t>8.10</w:t>
        </w:r>
        <w:r w:rsidR="00081674">
          <w:rPr>
            <w:rFonts w:asciiTheme="minorHAnsi" w:eastAsiaTheme="minorEastAsia" w:hAnsiTheme="minorHAnsi"/>
            <w:noProof/>
            <w:sz w:val="22"/>
            <w:lang w:val="nb-NO" w:eastAsia="nb-NO"/>
          </w:rPr>
          <w:tab/>
        </w:r>
        <w:r w:rsidR="00081674" w:rsidRPr="00735D72">
          <w:rPr>
            <w:rStyle w:val="Hyperkobling"/>
            <w:noProof/>
          </w:rPr>
          <w:t>Monitoring of memory usage</w:t>
        </w:r>
        <w:r w:rsidR="00081674">
          <w:rPr>
            <w:noProof/>
            <w:webHidden/>
          </w:rPr>
          <w:tab/>
        </w:r>
        <w:r>
          <w:rPr>
            <w:noProof/>
            <w:webHidden/>
          </w:rPr>
          <w:fldChar w:fldCharType="begin"/>
        </w:r>
        <w:r w:rsidR="00081674">
          <w:rPr>
            <w:noProof/>
            <w:webHidden/>
          </w:rPr>
          <w:instrText xml:space="preserve"> PAGEREF _Toc385341264 \h </w:instrText>
        </w:r>
        <w:r>
          <w:rPr>
            <w:noProof/>
            <w:webHidden/>
          </w:rPr>
        </w:r>
        <w:r>
          <w:rPr>
            <w:noProof/>
            <w:webHidden/>
          </w:rPr>
          <w:fldChar w:fldCharType="separate"/>
        </w:r>
        <w:r w:rsidR="005B33BA">
          <w:rPr>
            <w:noProof/>
            <w:webHidden/>
          </w:rPr>
          <w:t>79</w:t>
        </w:r>
        <w:r>
          <w:rPr>
            <w:noProof/>
            <w:webHidden/>
          </w:rPr>
          <w:fldChar w:fldCharType="end"/>
        </w:r>
      </w:hyperlink>
    </w:p>
    <w:p w:rsidR="00081674" w:rsidRDefault="00DD1C9C">
      <w:pPr>
        <w:pStyle w:val="INNH2"/>
        <w:tabs>
          <w:tab w:val="left" w:pos="880"/>
          <w:tab w:val="right" w:leader="underscore" w:pos="9062"/>
        </w:tabs>
        <w:rPr>
          <w:rFonts w:asciiTheme="minorHAnsi" w:eastAsiaTheme="minorEastAsia" w:hAnsiTheme="minorHAnsi"/>
          <w:noProof/>
          <w:sz w:val="22"/>
          <w:lang w:val="nb-NO" w:eastAsia="nb-NO"/>
        </w:rPr>
      </w:pPr>
      <w:hyperlink w:anchor="_Toc385341265" w:history="1">
        <w:r w:rsidR="00081674" w:rsidRPr="00735D72">
          <w:rPr>
            <w:rStyle w:val="Hyperkobling"/>
            <w:noProof/>
          </w:rPr>
          <w:t>8.11</w:t>
        </w:r>
        <w:r w:rsidR="00081674">
          <w:rPr>
            <w:rFonts w:asciiTheme="minorHAnsi" w:eastAsiaTheme="minorEastAsia" w:hAnsiTheme="minorHAnsi"/>
            <w:noProof/>
            <w:sz w:val="22"/>
            <w:lang w:val="nb-NO" w:eastAsia="nb-NO"/>
          </w:rPr>
          <w:tab/>
        </w:r>
        <w:r w:rsidR="00081674" w:rsidRPr="00735D72">
          <w:rPr>
            <w:rStyle w:val="Hyperkobling"/>
            <w:noProof/>
          </w:rPr>
          <w:t>Different servers and platforms</w:t>
        </w:r>
        <w:r w:rsidR="00081674">
          <w:rPr>
            <w:noProof/>
            <w:webHidden/>
          </w:rPr>
          <w:tab/>
        </w:r>
        <w:r>
          <w:rPr>
            <w:noProof/>
            <w:webHidden/>
          </w:rPr>
          <w:fldChar w:fldCharType="begin"/>
        </w:r>
        <w:r w:rsidR="00081674">
          <w:rPr>
            <w:noProof/>
            <w:webHidden/>
          </w:rPr>
          <w:instrText xml:space="preserve"> PAGEREF _Toc385341265 \h </w:instrText>
        </w:r>
        <w:r>
          <w:rPr>
            <w:noProof/>
            <w:webHidden/>
          </w:rPr>
        </w:r>
        <w:r>
          <w:rPr>
            <w:noProof/>
            <w:webHidden/>
          </w:rPr>
          <w:fldChar w:fldCharType="separate"/>
        </w:r>
        <w:r w:rsidR="005B33BA">
          <w:rPr>
            <w:noProof/>
            <w:webHidden/>
          </w:rPr>
          <w:t>79</w:t>
        </w:r>
        <w:r>
          <w:rPr>
            <w:noProof/>
            <w:webHidden/>
          </w:rPr>
          <w:fldChar w:fldCharType="end"/>
        </w:r>
      </w:hyperlink>
    </w:p>
    <w:p w:rsidR="00081674" w:rsidRDefault="00DD1C9C">
      <w:pPr>
        <w:pStyle w:val="INNH2"/>
        <w:tabs>
          <w:tab w:val="left" w:pos="1100"/>
          <w:tab w:val="right" w:leader="underscore" w:pos="9062"/>
        </w:tabs>
        <w:rPr>
          <w:rFonts w:asciiTheme="minorHAnsi" w:eastAsiaTheme="minorEastAsia" w:hAnsiTheme="minorHAnsi"/>
          <w:noProof/>
          <w:sz w:val="22"/>
          <w:lang w:val="nb-NO" w:eastAsia="nb-NO"/>
        </w:rPr>
      </w:pPr>
      <w:hyperlink w:anchor="_Toc385341266" w:history="1">
        <w:r w:rsidR="00081674" w:rsidRPr="00735D72">
          <w:rPr>
            <w:rStyle w:val="Hyperkobling"/>
            <w:noProof/>
          </w:rPr>
          <w:t>8.12</w:t>
        </w:r>
        <w:r w:rsidR="00081674">
          <w:rPr>
            <w:rFonts w:asciiTheme="minorHAnsi" w:eastAsiaTheme="minorEastAsia" w:hAnsiTheme="minorHAnsi"/>
            <w:noProof/>
            <w:sz w:val="22"/>
            <w:lang w:val="nb-NO" w:eastAsia="nb-NO"/>
          </w:rPr>
          <w:tab/>
        </w:r>
        <w:r w:rsidR="00081674" w:rsidRPr="00735D72">
          <w:rPr>
            <w:rStyle w:val="Hyperkobling"/>
            <w:noProof/>
          </w:rPr>
          <w:t>Use case of test setup</w:t>
        </w:r>
        <w:r w:rsidR="00081674">
          <w:rPr>
            <w:noProof/>
            <w:webHidden/>
          </w:rPr>
          <w:tab/>
        </w:r>
        <w:r>
          <w:rPr>
            <w:noProof/>
            <w:webHidden/>
          </w:rPr>
          <w:fldChar w:fldCharType="begin"/>
        </w:r>
        <w:r w:rsidR="00081674">
          <w:rPr>
            <w:noProof/>
            <w:webHidden/>
          </w:rPr>
          <w:instrText xml:space="preserve"> PAGEREF _Toc385341266 \h </w:instrText>
        </w:r>
        <w:r>
          <w:rPr>
            <w:noProof/>
            <w:webHidden/>
          </w:rPr>
        </w:r>
        <w:r>
          <w:rPr>
            <w:noProof/>
            <w:webHidden/>
          </w:rPr>
          <w:fldChar w:fldCharType="separate"/>
        </w:r>
        <w:r w:rsidR="005B33BA">
          <w:rPr>
            <w:noProof/>
            <w:webHidden/>
          </w:rPr>
          <w:t>79</w:t>
        </w:r>
        <w:r>
          <w:rPr>
            <w:noProof/>
            <w:webHidden/>
          </w:rPr>
          <w:fldChar w:fldCharType="end"/>
        </w:r>
      </w:hyperlink>
    </w:p>
    <w:p w:rsidR="00081674" w:rsidRDefault="00DD1C9C">
      <w:pPr>
        <w:pStyle w:val="INNH2"/>
        <w:tabs>
          <w:tab w:val="left" w:pos="1100"/>
          <w:tab w:val="right" w:leader="underscore" w:pos="9062"/>
        </w:tabs>
        <w:rPr>
          <w:rFonts w:asciiTheme="minorHAnsi" w:eastAsiaTheme="minorEastAsia" w:hAnsiTheme="minorHAnsi"/>
          <w:noProof/>
          <w:sz w:val="22"/>
          <w:lang w:val="nb-NO" w:eastAsia="nb-NO"/>
        </w:rPr>
      </w:pPr>
      <w:hyperlink w:anchor="_Toc385341267" w:history="1">
        <w:r w:rsidR="00081674" w:rsidRPr="00735D72">
          <w:rPr>
            <w:rStyle w:val="Hyperkobling"/>
            <w:noProof/>
          </w:rPr>
          <w:t>8.13</w:t>
        </w:r>
        <w:r w:rsidR="00081674">
          <w:rPr>
            <w:rFonts w:asciiTheme="minorHAnsi" w:eastAsiaTheme="minorEastAsia" w:hAnsiTheme="minorHAnsi"/>
            <w:noProof/>
            <w:sz w:val="22"/>
            <w:lang w:val="nb-NO" w:eastAsia="nb-NO"/>
          </w:rPr>
          <w:tab/>
        </w:r>
        <w:r w:rsidR="00081674" w:rsidRPr="00735D72">
          <w:rPr>
            <w:rStyle w:val="Hyperkobling"/>
            <w:noProof/>
          </w:rPr>
          <w:t>Limitations</w:t>
        </w:r>
        <w:r w:rsidR="00081674">
          <w:rPr>
            <w:noProof/>
            <w:webHidden/>
          </w:rPr>
          <w:tab/>
        </w:r>
        <w:r>
          <w:rPr>
            <w:noProof/>
            <w:webHidden/>
          </w:rPr>
          <w:fldChar w:fldCharType="begin"/>
        </w:r>
        <w:r w:rsidR="00081674">
          <w:rPr>
            <w:noProof/>
            <w:webHidden/>
          </w:rPr>
          <w:instrText xml:space="preserve"> PAGEREF _Toc385341267 \h </w:instrText>
        </w:r>
        <w:r>
          <w:rPr>
            <w:noProof/>
            <w:webHidden/>
          </w:rPr>
        </w:r>
        <w:r>
          <w:rPr>
            <w:noProof/>
            <w:webHidden/>
          </w:rPr>
          <w:fldChar w:fldCharType="separate"/>
        </w:r>
        <w:r w:rsidR="005B33BA">
          <w:rPr>
            <w:noProof/>
            <w:webHidden/>
          </w:rPr>
          <w:t>80</w:t>
        </w:r>
        <w:r>
          <w:rPr>
            <w:noProof/>
            <w:webHidden/>
          </w:rPr>
          <w:fldChar w:fldCharType="end"/>
        </w:r>
      </w:hyperlink>
    </w:p>
    <w:p w:rsidR="00081674" w:rsidRDefault="00DD1C9C">
      <w:pPr>
        <w:pStyle w:val="INNH2"/>
        <w:tabs>
          <w:tab w:val="left" w:pos="1100"/>
          <w:tab w:val="right" w:leader="underscore" w:pos="9062"/>
        </w:tabs>
        <w:rPr>
          <w:rFonts w:asciiTheme="minorHAnsi" w:eastAsiaTheme="minorEastAsia" w:hAnsiTheme="minorHAnsi"/>
          <w:noProof/>
          <w:sz w:val="22"/>
          <w:lang w:val="nb-NO" w:eastAsia="nb-NO"/>
        </w:rPr>
      </w:pPr>
      <w:hyperlink w:anchor="_Toc385341268" w:history="1">
        <w:r w:rsidR="00081674" w:rsidRPr="00735D72">
          <w:rPr>
            <w:rStyle w:val="Hyperkobling"/>
            <w:noProof/>
          </w:rPr>
          <w:t>8.14</w:t>
        </w:r>
        <w:r w:rsidR="00081674">
          <w:rPr>
            <w:rFonts w:asciiTheme="minorHAnsi" w:eastAsiaTheme="minorEastAsia" w:hAnsiTheme="minorHAnsi"/>
            <w:noProof/>
            <w:sz w:val="22"/>
            <w:lang w:val="nb-NO" w:eastAsia="nb-NO"/>
          </w:rPr>
          <w:tab/>
        </w:r>
        <w:r w:rsidR="00081674" w:rsidRPr="00735D72">
          <w:rPr>
            <w:rStyle w:val="Hyperkobling"/>
            <w:noProof/>
          </w:rPr>
          <w:t>Testing idle connections’ resource usage</w:t>
        </w:r>
        <w:r w:rsidR="00081674">
          <w:rPr>
            <w:noProof/>
            <w:webHidden/>
          </w:rPr>
          <w:tab/>
        </w:r>
        <w:r>
          <w:rPr>
            <w:noProof/>
            <w:webHidden/>
          </w:rPr>
          <w:fldChar w:fldCharType="begin"/>
        </w:r>
        <w:r w:rsidR="00081674">
          <w:rPr>
            <w:noProof/>
            <w:webHidden/>
          </w:rPr>
          <w:instrText xml:space="preserve"> PAGEREF _Toc385341268 \h </w:instrText>
        </w:r>
        <w:r>
          <w:rPr>
            <w:noProof/>
            <w:webHidden/>
          </w:rPr>
        </w:r>
        <w:r>
          <w:rPr>
            <w:noProof/>
            <w:webHidden/>
          </w:rPr>
          <w:fldChar w:fldCharType="separate"/>
        </w:r>
        <w:r w:rsidR="005B33BA">
          <w:rPr>
            <w:noProof/>
            <w:webHidden/>
          </w:rPr>
          <w:t>81</w:t>
        </w:r>
        <w:r>
          <w:rPr>
            <w:noProof/>
            <w:webHidden/>
          </w:rPr>
          <w:fldChar w:fldCharType="end"/>
        </w:r>
      </w:hyperlink>
    </w:p>
    <w:p w:rsidR="00081674" w:rsidRDefault="00DD1C9C">
      <w:pPr>
        <w:pStyle w:val="INNH2"/>
        <w:tabs>
          <w:tab w:val="left" w:pos="880"/>
          <w:tab w:val="right" w:leader="underscore" w:pos="9062"/>
        </w:tabs>
        <w:rPr>
          <w:rFonts w:asciiTheme="minorHAnsi" w:eastAsiaTheme="minorEastAsia" w:hAnsiTheme="minorHAnsi"/>
          <w:noProof/>
          <w:sz w:val="22"/>
          <w:lang w:val="nb-NO" w:eastAsia="nb-NO"/>
        </w:rPr>
      </w:pPr>
      <w:hyperlink w:anchor="_Toc385341269" w:history="1">
        <w:r w:rsidR="00081674" w:rsidRPr="00735D72">
          <w:rPr>
            <w:rStyle w:val="Hyperkobling"/>
            <w:noProof/>
          </w:rPr>
          <w:t>8.15</w:t>
        </w:r>
        <w:r w:rsidR="00081674">
          <w:rPr>
            <w:rFonts w:asciiTheme="minorHAnsi" w:eastAsiaTheme="minorEastAsia" w:hAnsiTheme="minorHAnsi"/>
            <w:noProof/>
            <w:sz w:val="22"/>
            <w:lang w:val="nb-NO" w:eastAsia="nb-NO"/>
          </w:rPr>
          <w:tab/>
        </w:r>
        <w:r w:rsidR="00081674" w:rsidRPr="00735D72">
          <w:rPr>
            <w:rStyle w:val="Hyperkobling"/>
            <w:noProof/>
          </w:rPr>
          <w:t>Raw data</w:t>
        </w:r>
        <w:r w:rsidR="00081674">
          <w:rPr>
            <w:noProof/>
            <w:webHidden/>
          </w:rPr>
          <w:tab/>
        </w:r>
        <w:r>
          <w:rPr>
            <w:noProof/>
            <w:webHidden/>
          </w:rPr>
          <w:fldChar w:fldCharType="begin"/>
        </w:r>
        <w:r w:rsidR="00081674">
          <w:rPr>
            <w:noProof/>
            <w:webHidden/>
          </w:rPr>
          <w:instrText xml:space="preserve"> PAGEREF _Toc385341269 \h </w:instrText>
        </w:r>
        <w:r>
          <w:rPr>
            <w:noProof/>
            <w:webHidden/>
          </w:rPr>
        </w:r>
        <w:r>
          <w:rPr>
            <w:noProof/>
            <w:webHidden/>
          </w:rPr>
          <w:fldChar w:fldCharType="separate"/>
        </w:r>
        <w:r w:rsidR="005B33BA">
          <w:rPr>
            <w:noProof/>
            <w:webHidden/>
          </w:rPr>
          <w:t>81</w:t>
        </w:r>
        <w:r>
          <w:rPr>
            <w:noProof/>
            <w:webHidden/>
          </w:rPr>
          <w:fldChar w:fldCharType="end"/>
        </w:r>
      </w:hyperlink>
    </w:p>
    <w:p w:rsidR="00081674" w:rsidRDefault="00DD1C9C">
      <w:pPr>
        <w:pStyle w:val="INNH1"/>
        <w:tabs>
          <w:tab w:val="left" w:pos="440"/>
          <w:tab w:val="right" w:leader="underscore" w:pos="9062"/>
        </w:tabs>
        <w:rPr>
          <w:rFonts w:asciiTheme="minorHAnsi" w:eastAsiaTheme="minorEastAsia" w:hAnsiTheme="minorHAnsi"/>
          <w:noProof/>
          <w:sz w:val="22"/>
          <w:lang w:val="nb-NO" w:eastAsia="nb-NO"/>
        </w:rPr>
      </w:pPr>
      <w:hyperlink w:anchor="_Toc385341270" w:history="1">
        <w:r w:rsidR="00081674" w:rsidRPr="00735D72">
          <w:rPr>
            <w:rStyle w:val="Hyperkobling"/>
            <w:noProof/>
          </w:rPr>
          <w:t>9</w:t>
        </w:r>
        <w:r w:rsidR="00081674">
          <w:rPr>
            <w:rFonts w:asciiTheme="minorHAnsi" w:eastAsiaTheme="minorEastAsia" w:hAnsiTheme="minorHAnsi"/>
            <w:noProof/>
            <w:sz w:val="22"/>
            <w:lang w:val="nb-NO" w:eastAsia="nb-NO"/>
          </w:rPr>
          <w:tab/>
        </w:r>
        <w:r w:rsidR="00081674" w:rsidRPr="00735D72">
          <w:rPr>
            <w:rStyle w:val="Hyperkobling"/>
            <w:noProof/>
          </w:rPr>
          <w:t>Results</w:t>
        </w:r>
        <w:r w:rsidR="00081674">
          <w:rPr>
            <w:noProof/>
            <w:webHidden/>
          </w:rPr>
          <w:tab/>
        </w:r>
        <w:r>
          <w:rPr>
            <w:noProof/>
            <w:webHidden/>
          </w:rPr>
          <w:fldChar w:fldCharType="begin"/>
        </w:r>
        <w:r w:rsidR="00081674">
          <w:rPr>
            <w:noProof/>
            <w:webHidden/>
          </w:rPr>
          <w:instrText xml:space="preserve"> PAGEREF _Toc385341270 \h </w:instrText>
        </w:r>
        <w:r>
          <w:rPr>
            <w:noProof/>
            <w:webHidden/>
          </w:rPr>
        </w:r>
        <w:r>
          <w:rPr>
            <w:noProof/>
            <w:webHidden/>
          </w:rPr>
          <w:fldChar w:fldCharType="separate"/>
        </w:r>
        <w:r w:rsidR="005B33BA">
          <w:rPr>
            <w:noProof/>
            <w:webHidden/>
          </w:rPr>
          <w:t>82</w:t>
        </w:r>
        <w:r>
          <w:rPr>
            <w:noProof/>
            <w:webHidden/>
          </w:rPr>
          <w:fldChar w:fldCharType="end"/>
        </w:r>
      </w:hyperlink>
    </w:p>
    <w:p w:rsidR="00081674" w:rsidRDefault="00DD1C9C">
      <w:pPr>
        <w:pStyle w:val="INNH2"/>
        <w:tabs>
          <w:tab w:val="left" w:pos="880"/>
          <w:tab w:val="right" w:leader="underscore" w:pos="9062"/>
        </w:tabs>
        <w:rPr>
          <w:rFonts w:asciiTheme="minorHAnsi" w:eastAsiaTheme="minorEastAsia" w:hAnsiTheme="minorHAnsi"/>
          <w:noProof/>
          <w:sz w:val="22"/>
          <w:lang w:val="nb-NO" w:eastAsia="nb-NO"/>
        </w:rPr>
      </w:pPr>
      <w:hyperlink w:anchor="_Toc385341271" w:history="1">
        <w:r w:rsidR="00081674" w:rsidRPr="00735D72">
          <w:rPr>
            <w:rStyle w:val="Hyperkobling"/>
            <w:noProof/>
          </w:rPr>
          <w:t>9.1</w:t>
        </w:r>
        <w:r w:rsidR="00081674">
          <w:rPr>
            <w:rFonts w:asciiTheme="minorHAnsi" w:eastAsiaTheme="minorEastAsia" w:hAnsiTheme="minorHAnsi"/>
            <w:noProof/>
            <w:sz w:val="22"/>
            <w:lang w:val="nb-NO" w:eastAsia="nb-NO"/>
          </w:rPr>
          <w:tab/>
        </w:r>
        <w:r w:rsidR="00081674" w:rsidRPr="00735D72">
          <w:rPr>
            <w:rStyle w:val="Hyperkobling"/>
            <w:noProof/>
          </w:rPr>
          <w:t>Messages sent from clients</w:t>
        </w:r>
        <w:r w:rsidR="00081674">
          <w:rPr>
            <w:noProof/>
            <w:webHidden/>
          </w:rPr>
          <w:tab/>
        </w:r>
        <w:r>
          <w:rPr>
            <w:noProof/>
            <w:webHidden/>
          </w:rPr>
          <w:fldChar w:fldCharType="begin"/>
        </w:r>
        <w:r w:rsidR="00081674">
          <w:rPr>
            <w:noProof/>
            <w:webHidden/>
          </w:rPr>
          <w:instrText xml:space="preserve"> PAGEREF _Toc385341271 \h </w:instrText>
        </w:r>
        <w:r>
          <w:rPr>
            <w:noProof/>
            <w:webHidden/>
          </w:rPr>
        </w:r>
        <w:r>
          <w:rPr>
            <w:noProof/>
            <w:webHidden/>
          </w:rPr>
          <w:fldChar w:fldCharType="separate"/>
        </w:r>
        <w:r w:rsidR="005B33BA">
          <w:rPr>
            <w:noProof/>
            <w:webHidden/>
          </w:rPr>
          <w:t>82</w:t>
        </w:r>
        <w:r>
          <w:rPr>
            <w:noProof/>
            <w:webHidden/>
          </w:rPr>
          <w:fldChar w:fldCharType="end"/>
        </w:r>
      </w:hyperlink>
    </w:p>
    <w:p w:rsidR="00081674" w:rsidRDefault="00DD1C9C">
      <w:pPr>
        <w:pStyle w:val="INNH2"/>
        <w:tabs>
          <w:tab w:val="left" w:pos="880"/>
          <w:tab w:val="right" w:leader="underscore" w:pos="9062"/>
        </w:tabs>
        <w:rPr>
          <w:rFonts w:asciiTheme="minorHAnsi" w:eastAsiaTheme="minorEastAsia" w:hAnsiTheme="minorHAnsi"/>
          <w:noProof/>
          <w:sz w:val="22"/>
          <w:lang w:val="nb-NO" w:eastAsia="nb-NO"/>
        </w:rPr>
      </w:pPr>
      <w:hyperlink w:anchor="_Toc385341272" w:history="1">
        <w:r w:rsidR="00081674" w:rsidRPr="00735D72">
          <w:rPr>
            <w:rStyle w:val="Hyperkobling"/>
            <w:noProof/>
          </w:rPr>
          <w:t>9.2</w:t>
        </w:r>
        <w:r w:rsidR="00081674">
          <w:rPr>
            <w:rFonts w:asciiTheme="minorHAnsi" w:eastAsiaTheme="minorEastAsia" w:hAnsiTheme="minorHAnsi"/>
            <w:noProof/>
            <w:sz w:val="22"/>
            <w:lang w:val="nb-NO" w:eastAsia="nb-NO"/>
          </w:rPr>
          <w:tab/>
        </w:r>
        <w:r w:rsidR="00081674" w:rsidRPr="00735D72">
          <w:rPr>
            <w:rStyle w:val="Hyperkobling"/>
            <w:noProof/>
          </w:rPr>
          <w:t>Messages received by server</w:t>
        </w:r>
        <w:r w:rsidR="00081674">
          <w:rPr>
            <w:noProof/>
            <w:webHidden/>
          </w:rPr>
          <w:tab/>
        </w:r>
        <w:r>
          <w:rPr>
            <w:noProof/>
            <w:webHidden/>
          </w:rPr>
          <w:fldChar w:fldCharType="begin"/>
        </w:r>
        <w:r w:rsidR="00081674">
          <w:rPr>
            <w:noProof/>
            <w:webHidden/>
          </w:rPr>
          <w:instrText xml:space="preserve"> PAGEREF _Toc385341272 \h </w:instrText>
        </w:r>
        <w:r>
          <w:rPr>
            <w:noProof/>
            <w:webHidden/>
          </w:rPr>
        </w:r>
        <w:r>
          <w:rPr>
            <w:noProof/>
            <w:webHidden/>
          </w:rPr>
          <w:fldChar w:fldCharType="separate"/>
        </w:r>
        <w:r w:rsidR="005B33BA">
          <w:rPr>
            <w:noProof/>
            <w:webHidden/>
          </w:rPr>
          <w:t>84</w:t>
        </w:r>
        <w:r>
          <w:rPr>
            <w:noProof/>
            <w:webHidden/>
          </w:rPr>
          <w:fldChar w:fldCharType="end"/>
        </w:r>
      </w:hyperlink>
    </w:p>
    <w:p w:rsidR="00081674" w:rsidRDefault="00DD1C9C">
      <w:pPr>
        <w:pStyle w:val="INNH2"/>
        <w:tabs>
          <w:tab w:val="left" w:pos="880"/>
          <w:tab w:val="right" w:leader="underscore" w:pos="9062"/>
        </w:tabs>
        <w:rPr>
          <w:rFonts w:asciiTheme="minorHAnsi" w:eastAsiaTheme="minorEastAsia" w:hAnsiTheme="minorHAnsi"/>
          <w:noProof/>
          <w:sz w:val="22"/>
          <w:lang w:val="nb-NO" w:eastAsia="nb-NO"/>
        </w:rPr>
      </w:pPr>
      <w:hyperlink w:anchor="_Toc385341273" w:history="1">
        <w:r w:rsidR="00081674" w:rsidRPr="00735D72">
          <w:rPr>
            <w:rStyle w:val="Hyperkobling"/>
            <w:noProof/>
          </w:rPr>
          <w:t>9.3</w:t>
        </w:r>
        <w:r w:rsidR="00081674">
          <w:rPr>
            <w:rFonts w:asciiTheme="minorHAnsi" w:eastAsiaTheme="minorEastAsia" w:hAnsiTheme="minorHAnsi"/>
            <w:noProof/>
            <w:sz w:val="22"/>
            <w:lang w:val="nb-NO" w:eastAsia="nb-NO"/>
          </w:rPr>
          <w:tab/>
        </w:r>
        <w:r w:rsidR="00081674" w:rsidRPr="00735D72">
          <w:rPr>
            <w:rStyle w:val="Hyperkobling"/>
            <w:noProof/>
          </w:rPr>
          <w:t>Messages sent from server</w:t>
        </w:r>
        <w:r w:rsidR="00081674">
          <w:rPr>
            <w:noProof/>
            <w:webHidden/>
          </w:rPr>
          <w:tab/>
        </w:r>
        <w:r>
          <w:rPr>
            <w:noProof/>
            <w:webHidden/>
          </w:rPr>
          <w:fldChar w:fldCharType="begin"/>
        </w:r>
        <w:r w:rsidR="00081674">
          <w:rPr>
            <w:noProof/>
            <w:webHidden/>
          </w:rPr>
          <w:instrText xml:space="preserve"> PAGEREF _Toc385341273 \h </w:instrText>
        </w:r>
        <w:r>
          <w:rPr>
            <w:noProof/>
            <w:webHidden/>
          </w:rPr>
        </w:r>
        <w:r>
          <w:rPr>
            <w:noProof/>
            <w:webHidden/>
          </w:rPr>
          <w:fldChar w:fldCharType="separate"/>
        </w:r>
        <w:r w:rsidR="005B33BA">
          <w:rPr>
            <w:noProof/>
            <w:webHidden/>
          </w:rPr>
          <w:t>85</w:t>
        </w:r>
        <w:r>
          <w:rPr>
            <w:noProof/>
            <w:webHidden/>
          </w:rPr>
          <w:fldChar w:fldCharType="end"/>
        </w:r>
      </w:hyperlink>
    </w:p>
    <w:p w:rsidR="00081674" w:rsidRDefault="00DD1C9C">
      <w:pPr>
        <w:pStyle w:val="INNH2"/>
        <w:tabs>
          <w:tab w:val="left" w:pos="880"/>
          <w:tab w:val="right" w:leader="underscore" w:pos="9062"/>
        </w:tabs>
        <w:rPr>
          <w:rFonts w:asciiTheme="minorHAnsi" w:eastAsiaTheme="minorEastAsia" w:hAnsiTheme="minorHAnsi"/>
          <w:noProof/>
          <w:sz w:val="22"/>
          <w:lang w:val="nb-NO" w:eastAsia="nb-NO"/>
        </w:rPr>
      </w:pPr>
      <w:hyperlink w:anchor="_Toc385341274" w:history="1">
        <w:r w:rsidR="00081674" w:rsidRPr="00735D72">
          <w:rPr>
            <w:rStyle w:val="Hyperkobling"/>
            <w:noProof/>
          </w:rPr>
          <w:t>9.4</w:t>
        </w:r>
        <w:r w:rsidR="00081674">
          <w:rPr>
            <w:rFonts w:asciiTheme="minorHAnsi" w:eastAsiaTheme="minorEastAsia" w:hAnsiTheme="minorHAnsi"/>
            <w:noProof/>
            <w:sz w:val="22"/>
            <w:lang w:val="nb-NO" w:eastAsia="nb-NO"/>
          </w:rPr>
          <w:tab/>
        </w:r>
        <w:r w:rsidR="00081674" w:rsidRPr="00735D72">
          <w:rPr>
            <w:rStyle w:val="Hyperkobling"/>
            <w:noProof/>
          </w:rPr>
          <w:t>Average latency</w:t>
        </w:r>
        <w:r w:rsidR="00081674">
          <w:rPr>
            <w:noProof/>
            <w:webHidden/>
          </w:rPr>
          <w:tab/>
        </w:r>
        <w:r>
          <w:rPr>
            <w:noProof/>
            <w:webHidden/>
          </w:rPr>
          <w:fldChar w:fldCharType="begin"/>
        </w:r>
        <w:r w:rsidR="00081674">
          <w:rPr>
            <w:noProof/>
            <w:webHidden/>
          </w:rPr>
          <w:instrText xml:space="preserve"> PAGEREF _Toc385341274 \h </w:instrText>
        </w:r>
        <w:r>
          <w:rPr>
            <w:noProof/>
            <w:webHidden/>
          </w:rPr>
        </w:r>
        <w:r>
          <w:rPr>
            <w:noProof/>
            <w:webHidden/>
          </w:rPr>
          <w:fldChar w:fldCharType="separate"/>
        </w:r>
        <w:r w:rsidR="005B33BA">
          <w:rPr>
            <w:noProof/>
            <w:webHidden/>
          </w:rPr>
          <w:t>86</w:t>
        </w:r>
        <w:r>
          <w:rPr>
            <w:noProof/>
            <w:webHidden/>
          </w:rPr>
          <w:fldChar w:fldCharType="end"/>
        </w:r>
      </w:hyperlink>
    </w:p>
    <w:p w:rsidR="00081674" w:rsidRDefault="00DD1C9C">
      <w:pPr>
        <w:pStyle w:val="INNH2"/>
        <w:tabs>
          <w:tab w:val="left" w:pos="880"/>
          <w:tab w:val="right" w:leader="underscore" w:pos="9062"/>
        </w:tabs>
        <w:rPr>
          <w:rFonts w:asciiTheme="minorHAnsi" w:eastAsiaTheme="minorEastAsia" w:hAnsiTheme="minorHAnsi"/>
          <w:noProof/>
          <w:sz w:val="22"/>
          <w:lang w:val="nb-NO" w:eastAsia="nb-NO"/>
        </w:rPr>
      </w:pPr>
      <w:hyperlink w:anchor="_Toc385341275" w:history="1">
        <w:r w:rsidR="00081674" w:rsidRPr="00735D72">
          <w:rPr>
            <w:rStyle w:val="Hyperkobling"/>
            <w:noProof/>
          </w:rPr>
          <w:t>9.5</w:t>
        </w:r>
        <w:r w:rsidR="00081674">
          <w:rPr>
            <w:rFonts w:asciiTheme="minorHAnsi" w:eastAsiaTheme="minorEastAsia" w:hAnsiTheme="minorHAnsi"/>
            <w:noProof/>
            <w:sz w:val="22"/>
            <w:lang w:val="nb-NO" w:eastAsia="nb-NO"/>
          </w:rPr>
          <w:tab/>
        </w:r>
        <w:r w:rsidR="00081674" w:rsidRPr="00735D72">
          <w:rPr>
            <w:rStyle w:val="Hyperkobling"/>
            <w:noProof/>
          </w:rPr>
          <w:t>Median processor usage</w:t>
        </w:r>
        <w:r w:rsidR="00081674">
          <w:rPr>
            <w:noProof/>
            <w:webHidden/>
          </w:rPr>
          <w:tab/>
        </w:r>
        <w:r>
          <w:rPr>
            <w:noProof/>
            <w:webHidden/>
          </w:rPr>
          <w:fldChar w:fldCharType="begin"/>
        </w:r>
        <w:r w:rsidR="00081674">
          <w:rPr>
            <w:noProof/>
            <w:webHidden/>
          </w:rPr>
          <w:instrText xml:space="preserve"> PAGEREF _Toc385341275 \h </w:instrText>
        </w:r>
        <w:r>
          <w:rPr>
            <w:noProof/>
            <w:webHidden/>
          </w:rPr>
        </w:r>
        <w:r>
          <w:rPr>
            <w:noProof/>
            <w:webHidden/>
          </w:rPr>
          <w:fldChar w:fldCharType="separate"/>
        </w:r>
        <w:r w:rsidR="005B33BA">
          <w:rPr>
            <w:noProof/>
            <w:webHidden/>
          </w:rPr>
          <w:t>90</w:t>
        </w:r>
        <w:r>
          <w:rPr>
            <w:noProof/>
            <w:webHidden/>
          </w:rPr>
          <w:fldChar w:fldCharType="end"/>
        </w:r>
      </w:hyperlink>
    </w:p>
    <w:p w:rsidR="00081674" w:rsidRDefault="00DD1C9C">
      <w:pPr>
        <w:pStyle w:val="INNH2"/>
        <w:tabs>
          <w:tab w:val="left" w:pos="880"/>
          <w:tab w:val="right" w:leader="underscore" w:pos="9062"/>
        </w:tabs>
        <w:rPr>
          <w:rFonts w:asciiTheme="minorHAnsi" w:eastAsiaTheme="minorEastAsia" w:hAnsiTheme="minorHAnsi"/>
          <w:noProof/>
          <w:sz w:val="22"/>
          <w:lang w:val="nb-NO" w:eastAsia="nb-NO"/>
        </w:rPr>
      </w:pPr>
      <w:hyperlink w:anchor="_Toc385341276" w:history="1">
        <w:r w:rsidR="00081674" w:rsidRPr="00735D72">
          <w:rPr>
            <w:rStyle w:val="Hyperkobling"/>
            <w:noProof/>
          </w:rPr>
          <w:t>9.6</w:t>
        </w:r>
        <w:r w:rsidR="00081674">
          <w:rPr>
            <w:rFonts w:asciiTheme="minorHAnsi" w:eastAsiaTheme="minorEastAsia" w:hAnsiTheme="minorHAnsi"/>
            <w:noProof/>
            <w:sz w:val="22"/>
            <w:lang w:val="nb-NO" w:eastAsia="nb-NO"/>
          </w:rPr>
          <w:tab/>
        </w:r>
        <w:r w:rsidR="00081674" w:rsidRPr="00735D72">
          <w:rPr>
            <w:rStyle w:val="Hyperkobling"/>
            <w:noProof/>
          </w:rPr>
          <w:t>Maximum memory usage</w:t>
        </w:r>
        <w:r w:rsidR="00081674">
          <w:rPr>
            <w:noProof/>
            <w:webHidden/>
          </w:rPr>
          <w:tab/>
        </w:r>
        <w:r>
          <w:rPr>
            <w:noProof/>
            <w:webHidden/>
          </w:rPr>
          <w:fldChar w:fldCharType="begin"/>
        </w:r>
        <w:r w:rsidR="00081674">
          <w:rPr>
            <w:noProof/>
            <w:webHidden/>
          </w:rPr>
          <w:instrText xml:space="preserve"> PAGEREF _Toc385341276 \h </w:instrText>
        </w:r>
        <w:r>
          <w:rPr>
            <w:noProof/>
            <w:webHidden/>
          </w:rPr>
        </w:r>
        <w:r>
          <w:rPr>
            <w:noProof/>
            <w:webHidden/>
          </w:rPr>
          <w:fldChar w:fldCharType="separate"/>
        </w:r>
        <w:r w:rsidR="005B33BA">
          <w:rPr>
            <w:noProof/>
            <w:webHidden/>
          </w:rPr>
          <w:t>90</w:t>
        </w:r>
        <w:r>
          <w:rPr>
            <w:noProof/>
            <w:webHidden/>
          </w:rPr>
          <w:fldChar w:fldCharType="end"/>
        </w:r>
      </w:hyperlink>
    </w:p>
    <w:p w:rsidR="00081674" w:rsidRDefault="00DD1C9C">
      <w:pPr>
        <w:pStyle w:val="INNH2"/>
        <w:tabs>
          <w:tab w:val="left" w:pos="880"/>
          <w:tab w:val="right" w:leader="underscore" w:pos="9062"/>
        </w:tabs>
        <w:rPr>
          <w:rFonts w:asciiTheme="minorHAnsi" w:eastAsiaTheme="minorEastAsia" w:hAnsiTheme="minorHAnsi"/>
          <w:noProof/>
          <w:sz w:val="22"/>
          <w:lang w:val="nb-NO" w:eastAsia="nb-NO"/>
        </w:rPr>
      </w:pPr>
      <w:hyperlink w:anchor="_Toc385341277" w:history="1">
        <w:r w:rsidR="00081674" w:rsidRPr="00735D72">
          <w:rPr>
            <w:rStyle w:val="Hyperkobling"/>
            <w:noProof/>
          </w:rPr>
          <w:t>9.7</w:t>
        </w:r>
        <w:r w:rsidR="00081674">
          <w:rPr>
            <w:rFonts w:asciiTheme="minorHAnsi" w:eastAsiaTheme="minorEastAsia" w:hAnsiTheme="minorHAnsi"/>
            <w:noProof/>
            <w:sz w:val="22"/>
            <w:lang w:val="nb-NO" w:eastAsia="nb-NO"/>
          </w:rPr>
          <w:tab/>
        </w:r>
        <w:r w:rsidR="00081674" w:rsidRPr="00735D72">
          <w:rPr>
            <w:rStyle w:val="Hyperkobling"/>
            <w:noProof/>
          </w:rPr>
          <w:t>Bytes sent/received</w:t>
        </w:r>
        <w:r w:rsidR="00081674">
          <w:rPr>
            <w:noProof/>
            <w:webHidden/>
          </w:rPr>
          <w:tab/>
        </w:r>
        <w:r>
          <w:rPr>
            <w:noProof/>
            <w:webHidden/>
          </w:rPr>
          <w:fldChar w:fldCharType="begin"/>
        </w:r>
        <w:r w:rsidR="00081674">
          <w:rPr>
            <w:noProof/>
            <w:webHidden/>
          </w:rPr>
          <w:instrText xml:space="preserve"> PAGEREF _Toc385341277 \h </w:instrText>
        </w:r>
        <w:r>
          <w:rPr>
            <w:noProof/>
            <w:webHidden/>
          </w:rPr>
        </w:r>
        <w:r>
          <w:rPr>
            <w:noProof/>
            <w:webHidden/>
          </w:rPr>
          <w:fldChar w:fldCharType="separate"/>
        </w:r>
        <w:r w:rsidR="005B33BA">
          <w:rPr>
            <w:noProof/>
            <w:webHidden/>
          </w:rPr>
          <w:t>91</w:t>
        </w:r>
        <w:r>
          <w:rPr>
            <w:noProof/>
            <w:webHidden/>
          </w:rPr>
          <w:fldChar w:fldCharType="end"/>
        </w:r>
      </w:hyperlink>
    </w:p>
    <w:p w:rsidR="00081674" w:rsidRDefault="00DD1C9C">
      <w:pPr>
        <w:pStyle w:val="INNH2"/>
        <w:tabs>
          <w:tab w:val="left" w:pos="880"/>
          <w:tab w:val="right" w:leader="underscore" w:pos="9062"/>
        </w:tabs>
        <w:rPr>
          <w:rFonts w:asciiTheme="minorHAnsi" w:eastAsiaTheme="minorEastAsia" w:hAnsiTheme="minorHAnsi"/>
          <w:noProof/>
          <w:sz w:val="22"/>
          <w:lang w:val="nb-NO" w:eastAsia="nb-NO"/>
        </w:rPr>
      </w:pPr>
      <w:hyperlink w:anchor="_Toc385341278" w:history="1">
        <w:r w:rsidR="00081674" w:rsidRPr="00735D72">
          <w:rPr>
            <w:rStyle w:val="Hyperkobling"/>
            <w:noProof/>
          </w:rPr>
          <w:t>9.8</w:t>
        </w:r>
        <w:r w:rsidR="00081674">
          <w:rPr>
            <w:rFonts w:asciiTheme="minorHAnsi" w:eastAsiaTheme="minorEastAsia" w:hAnsiTheme="minorHAnsi"/>
            <w:noProof/>
            <w:sz w:val="22"/>
            <w:lang w:val="nb-NO" w:eastAsia="nb-NO"/>
          </w:rPr>
          <w:tab/>
        </w:r>
        <w:r w:rsidR="00081674" w:rsidRPr="00735D72">
          <w:rPr>
            <w:rStyle w:val="Hyperkobling"/>
            <w:noProof/>
          </w:rPr>
          <w:t>Idle clients with WebSockets</w:t>
        </w:r>
        <w:r w:rsidR="00081674">
          <w:rPr>
            <w:noProof/>
            <w:webHidden/>
          </w:rPr>
          <w:tab/>
        </w:r>
        <w:r>
          <w:rPr>
            <w:noProof/>
            <w:webHidden/>
          </w:rPr>
          <w:fldChar w:fldCharType="begin"/>
        </w:r>
        <w:r w:rsidR="00081674">
          <w:rPr>
            <w:noProof/>
            <w:webHidden/>
          </w:rPr>
          <w:instrText xml:space="preserve"> PAGEREF _Toc385341278 \h </w:instrText>
        </w:r>
        <w:r>
          <w:rPr>
            <w:noProof/>
            <w:webHidden/>
          </w:rPr>
        </w:r>
        <w:r>
          <w:rPr>
            <w:noProof/>
            <w:webHidden/>
          </w:rPr>
          <w:fldChar w:fldCharType="separate"/>
        </w:r>
        <w:r w:rsidR="005B33BA">
          <w:rPr>
            <w:noProof/>
            <w:webHidden/>
          </w:rPr>
          <w:t>92</w:t>
        </w:r>
        <w:r>
          <w:rPr>
            <w:noProof/>
            <w:webHidden/>
          </w:rPr>
          <w:fldChar w:fldCharType="end"/>
        </w:r>
      </w:hyperlink>
    </w:p>
    <w:p w:rsidR="00081674" w:rsidRDefault="00DD1C9C">
      <w:pPr>
        <w:pStyle w:val="INNH1"/>
        <w:tabs>
          <w:tab w:val="left" w:pos="660"/>
          <w:tab w:val="right" w:leader="underscore" w:pos="9062"/>
        </w:tabs>
        <w:rPr>
          <w:rFonts w:asciiTheme="minorHAnsi" w:eastAsiaTheme="minorEastAsia" w:hAnsiTheme="minorHAnsi"/>
          <w:noProof/>
          <w:sz w:val="22"/>
          <w:lang w:val="nb-NO" w:eastAsia="nb-NO"/>
        </w:rPr>
      </w:pPr>
      <w:hyperlink w:anchor="_Toc385341279" w:history="1">
        <w:r w:rsidR="00081674" w:rsidRPr="00735D72">
          <w:rPr>
            <w:rStyle w:val="Hyperkobling"/>
            <w:noProof/>
          </w:rPr>
          <w:t>10</w:t>
        </w:r>
        <w:r w:rsidR="00081674">
          <w:rPr>
            <w:rFonts w:asciiTheme="minorHAnsi" w:eastAsiaTheme="minorEastAsia" w:hAnsiTheme="minorHAnsi"/>
            <w:noProof/>
            <w:sz w:val="22"/>
            <w:lang w:val="nb-NO" w:eastAsia="nb-NO"/>
          </w:rPr>
          <w:tab/>
        </w:r>
        <w:r w:rsidR="00081674" w:rsidRPr="00735D72">
          <w:rPr>
            <w:rStyle w:val="Hyperkobling"/>
            <w:noProof/>
          </w:rPr>
          <w:t>Analysis</w:t>
        </w:r>
        <w:r w:rsidR="00081674">
          <w:rPr>
            <w:noProof/>
            <w:webHidden/>
          </w:rPr>
          <w:tab/>
        </w:r>
        <w:r>
          <w:rPr>
            <w:noProof/>
            <w:webHidden/>
          </w:rPr>
          <w:fldChar w:fldCharType="begin"/>
        </w:r>
        <w:r w:rsidR="00081674">
          <w:rPr>
            <w:noProof/>
            <w:webHidden/>
          </w:rPr>
          <w:instrText xml:space="preserve"> PAGEREF _Toc385341279 \h </w:instrText>
        </w:r>
        <w:r>
          <w:rPr>
            <w:noProof/>
            <w:webHidden/>
          </w:rPr>
        </w:r>
        <w:r>
          <w:rPr>
            <w:noProof/>
            <w:webHidden/>
          </w:rPr>
          <w:fldChar w:fldCharType="separate"/>
        </w:r>
        <w:r w:rsidR="005B33BA">
          <w:rPr>
            <w:noProof/>
            <w:webHidden/>
          </w:rPr>
          <w:t>93</w:t>
        </w:r>
        <w:r>
          <w:rPr>
            <w:noProof/>
            <w:webHidden/>
          </w:rPr>
          <w:fldChar w:fldCharType="end"/>
        </w:r>
      </w:hyperlink>
    </w:p>
    <w:p w:rsidR="00081674" w:rsidRDefault="00DD1C9C">
      <w:pPr>
        <w:pStyle w:val="INNH2"/>
        <w:tabs>
          <w:tab w:val="left" w:pos="880"/>
          <w:tab w:val="right" w:leader="underscore" w:pos="9062"/>
        </w:tabs>
        <w:rPr>
          <w:rFonts w:asciiTheme="minorHAnsi" w:eastAsiaTheme="minorEastAsia" w:hAnsiTheme="minorHAnsi"/>
          <w:noProof/>
          <w:sz w:val="22"/>
          <w:lang w:val="nb-NO" w:eastAsia="nb-NO"/>
        </w:rPr>
      </w:pPr>
      <w:hyperlink w:anchor="_Toc385341280" w:history="1">
        <w:r w:rsidR="00081674" w:rsidRPr="00735D72">
          <w:rPr>
            <w:rStyle w:val="Hyperkobling"/>
            <w:noProof/>
          </w:rPr>
          <w:t>10.1</w:t>
        </w:r>
        <w:r w:rsidR="00081674">
          <w:rPr>
            <w:rFonts w:asciiTheme="minorHAnsi" w:eastAsiaTheme="minorEastAsia" w:hAnsiTheme="minorHAnsi"/>
            <w:noProof/>
            <w:sz w:val="22"/>
            <w:lang w:val="nb-NO" w:eastAsia="nb-NO"/>
          </w:rPr>
          <w:tab/>
        </w:r>
        <w:r w:rsidR="00081674" w:rsidRPr="00735D72">
          <w:rPr>
            <w:rStyle w:val="Hyperkobling"/>
            <w:noProof/>
          </w:rPr>
          <w:t>Message frequency</w:t>
        </w:r>
        <w:r w:rsidR="00081674">
          <w:rPr>
            <w:noProof/>
            <w:webHidden/>
          </w:rPr>
          <w:tab/>
        </w:r>
        <w:r>
          <w:rPr>
            <w:noProof/>
            <w:webHidden/>
          </w:rPr>
          <w:fldChar w:fldCharType="begin"/>
        </w:r>
        <w:r w:rsidR="00081674">
          <w:rPr>
            <w:noProof/>
            <w:webHidden/>
          </w:rPr>
          <w:instrText xml:space="preserve"> PAGEREF _Toc385341280 \h </w:instrText>
        </w:r>
        <w:r>
          <w:rPr>
            <w:noProof/>
            <w:webHidden/>
          </w:rPr>
        </w:r>
        <w:r>
          <w:rPr>
            <w:noProof/>
            <w:webHidden/>
          </w:rPr>
          <w:fldChar w:fldCharType="separate"/>
        </w:r>
        <w:r w:rsidR="005B33BA">
          <w:rPr>
            <w:noProof/>
            <w:webHidden/>
          </w:rPr>
          <w:t>93</w:t>
        </w:r>
        <w:r>
          <w:rPr>
            <w:noProof/>
            <w:webHidden/>
          </w:rPr>
          <w:fldChar w:fldCharType="end"/>
        </w:r>
      </w:hyperlink>
    </w:p>
    <w:p w:rsidR="00081674" w:rsidRDefault="00DD1C9C">
      <w:pPr>
        <w:pStyle w:val="INNH2"/>
        <w:tabs>
          <w:tab w:val="left" w:pos="1100"/>
          <w:tab w:val="right" w:leader="underscore" w:pos="9062"/>
        </w:tabs>
        <w:rPr>
          <w:rFonts w:asciiTheme="minorHAnsi" w:eastAsiaTheme="minorEastAsia" w:hAnsiTheme="minorHAnsi"/>
          <w:noProof/>
          <w:sz w:val="22"/>
          <w:lang w:val="nb-NO" w:eastAsia="nb-NO"/>
        </w:rPr>
      </w:pPr>
      <w:hyperlink w:anchor="_Toc385341281" w:history="1">
        <w:r w:rsidR="00081674" w:rsidRPr="00735D72">
          <w:rPr>
            <w:rStyle w:val="Hyperkobling"/>
            <w:noProof/>
          </w:rPr>
          <w:t>10.2</w:t>
        </w:r>
        <w:r w:rsidR="00081674">
          <w:rPr>
            <w:rFonts w:asciiTheme="minorHAnsi" w:eastAsiaTheme="minorEastAsia" w:hAnsiTheme="minorHAnsi"/>
            <w:noProof/>
            <w:sz w:val="22"/>
            <w:lang w:val="nb-NO" w:eastAsia="nb-NO"/>
          </w:rPr>
          <w:tab/>
        </w:r>
        <w:r w:rsidR="00081674" w:rsidRPr="00735D72">
          <w:rPr>
            <w:rStyle w:val="Hyperkobling"/>
            <w:noProof/>
          </w:rPr>
          <w:t>Average latency</w:t>
        </w:r>
        <w:r w:rsidR="00081674">
          <w:rPr>
            <w:noProof/>
            <w:webHidden/>
          </w:rPr>
          <w:tab/>
        </w:r>
        <w:r>
          <w:rPr>
            <w:noProof/>
            <w:webHidden/>
          </w:rPr>
          <w:fldChar w:fldCharType="begin"/>
        </w:r>
        <w:r w:rsidR="00081674">
          <w:rPr>
            <w:noProof/>
            <w:webHidden/>
          </w:rPr>
          <w:instrText xml:space="preserve"> PAGEREF _Toc385341281 \h </w:instrText>
        </w:r>
        <w:r>
          <w:rPr>
            <w:noProof/>
            <w:webHidden/>
          </w:rPr>
        </w:r>
        <w:r>
          <w:rPr>
            <w:noProof/>
            <w:webHidden/>
          </w:rPr>
          <w:fldChar w:fldCharType="separate"/>
        </w:r>
        <w:r w:rsidR="005B33BA">
          <w:rPr>
            <w:noProof/>
            <w:webHidden/>
          </w:rPr>
          <w:t>98</w:t>
        </w:r>
        <w:r>
          <w:rPr>
            <w:noProof/>
            <w:webHidden/>
          </w:rPr>
          <w:fldChar w:fldCharType="end"/>
        </w:r>
      </w:hyperlink>
    </w:p>
    <w:p w:rsidR="00081674" w:rsidRDefault="00DD1C9C">
      <w:pPr>
        <w:pStyle w:val="INNH2"/>
        <w:tabs>
          <w:tab w:val="left" w:pos="1100"/>
          <w:tab w:val="right" w:leader="underscore" w:pos="9062"/>
        </w:tabs>
        <w:rPr>
          <w:rFonts w:asciiTheme="minorHAnsi" w:eastAsiaTheme="minorEastAsia" w:hAnsiTheme="minorHAnsi"/>
          <w:noProof/>
          <w:sz w:val="22"/>
          <w:lang w:val="nb-NO" w:eastAsia="nb-NO"/>
        </w:rPr>
      </w:pPr>
      <w:hyperlink w:anchor="_Toc385341282" w:history="1">
        <w:r w:rsidR="00081674" w:rsidRPr="00735D72">
          <w:rPr>
            <w:rStyle w:val="Hyperkobling"/>
            <w:noProof/>
          </w:rPr>
          <w:t>10.3</w:t>
        </w:r>
        <w:r w:rsidR="00081674">
          <w:rPr>
            <w:rFonts w:asciiTheme="minorHAnsi" w:eastAsiaTheme="minorEastAsia" w:hAnsiTheme="minorHAnsi"/>
            <w:noProof/>
            <w:sz w:val="22"/>
            <w:lang w:val="nb-NO" w:eastAsia="nb-NO"/>
          </w:rPr>
          <w:tab/>
        </w:r>
        <w:r w:rsidR="00081674" w:rsidRPr="00735D72">
          <w:rPr>
            <w:rStyle w:val="Hyperkobling"/>
            <w:noProof/>
          </w:rPr>
          <w:t>Machine resources</w:t>
        </w:r>
        <w:r w:rsidR="00081674">
          <w:rPr>
            <w:noProof/>
            <w:webHidden/>
          </w:rPr>
          <w:tab/>
        </w:r>
        <w:r>
          <w:rPr>
            <w:noProof/>
            <w:webHidden/>
          </w:rPr>
          <w:fldChar w:fldCharType="begin"/>
        </w:r>
        <w:r w:rsidR="00081674">
          <w:rPr>
            <w:noProof/>
            <w:webHidden/>
          </w:rPr>
          <w:instrText xml:space="preserve"> PAGEREF _Toc385341282 \h </w:instrText>
        </w:r>
        <w:r>
          <w:rPr>
            <w:noProof/>
            <w:webHidden/>
          </w:rPr>
        </w:r>
        <w:r>
          <w:rPr>
            <w:noProof/>
            <w:webHidden/>
          </w:rPr>
          <w:fldChar w:fldCharType="separate"/>
        </w:r>
        <w:r w:rsidR="005B33BA">
          <w:rPr>
            <w:noProof/>
            <w:webHidden/>
          </w:rPr>
          <w:t>101</w:t>
        </w:r>
        <w:r>
          <w:rPr>
            <w:noProof/>
            <w:webHidden/>
          </w:rPr>
          <w:fldChar w:fldCharType="end"/>
        </w:r>
      </w:hyperlink>
    </w:p>
    <w:p w:rsidR="00081674" w:rsidRDefault="00DD1C9C">
      <w:pPr>
        <w:pStyle w:val="INNH2"/>
        <w:tabs>
          <w:tab w:val="left" w:pos="1100"/>
          <w:tab w:val="right" w:leader="underscore" w:pos="9062"/>
        </w:tabs>
        <w:rPr>
          <w:rFonts w:asciiTheme="minorHAnsi" w:eastAsiaTheme="minorEastAsia" w:hAnsiTheme="minorHAnsi"/>
          <w:noProof/>
          <w:sz w:val="22"/>
          <w:lang w:val="nb-NO" w:eastAsia="nb-NO"/>
        </w:rPr>
      </w:pPr>
      <w:hyperlink w:anchor="_Toc385341283" w:history="1">
        <w:r w:rsidR="00081674" w:rsidRPr="00735D72">
          <w:rPr>
            <w:rStyle w:val="Hyperkobling"/>
            <w:noProof/>
          </w:rPr>
          <w:t>10.4</w:t>
        </w:r>
        <w:r w:rsidR="00081674">
          <w:rPr>
            <w:rFonts w:asciiTheme="minorHAnsi" w:eastAsiaTheme="minorEastAsia" w:hAnsiTheme="minorHAnsi"/>
            <w:noProof/>
            <w:sz w:val="22"/>
            <w:lang w:val="nb-NO" w:eastAsia="nb-NO"/>
          </w:rPr>
          <w:tab/>
        </w:r>
        <w:r w:rsidR="00081674" w:rsidRPr="00735D72">
          <w:rPr>
            <w:rStyle w:val="Hyperkobling"/>
            <w:noProof/>
          </w:rPr>
          <w:t>Network performance of frameworks</w:t>
        </w:r>
        <w:r w:rsidR="00081674">
          <w:rPr>
            <w:noProof/>
            <w:webHidden/>
          </w:rPr>
          <w:tab/>
        </w:r>
        <w:r>
          <w:rPr>
            <w:noProof/>
            <w:webHidden/>
          </w:rPr>
          <w:fldChar w:fldCharType="begin"/>
        </w:r>
        <w:r w:rsidR="00081674">
          <w:rPr>
            <w:noProof/>
            <w:webHidden/>
          </w:rPr>
          <w:instrText xml:space="preserve"> PAGEREF _Toc385341283 \h </w:instrText>
        </w:r>
        <w:r>
          <w:rPr>
            <w:noProof/>
            <w:webHidden/>
          </w:rPr>
        </w:r>
        <w:r>
          <w:rPr>
            <w:noProof/>
            <w:webHidden/>
          </w:rPr>
          <w:fldChar w:fldCharType="separate"/>
        </w:r>
        <w:r w:rsidR="005B33BA">
          <w:rPr>
            <w:noProof/>
            <w:webHidden/>
          </w:rPr>
          <w:t>102</w:t>
        </w:r>
        <w:r>
          <w:rPr>
            <w:noProof/>
            <w:webHidden/>
          </w:rPr>
          <w:fldChar w:fldCharType="end"/>
        </w:r>
      </w:hyperlink>
    </w:p>
    <w:p w:rsidR="00081674" w:rsidRDefault="00DD1C9C">
      <w:pPr>
        <w:pStyle w:val="INNH2"/>
        <w:tabs>
          <w:tab w:val="left" w:pos="1100"/>
          <w:tab w:val="right" w:leader="underscore" w:pos="9062"/>
        </w:tabs>
        <w:rPr>
          <w:rFonts w:asciiTheme="minorHAnsi" w:eastAsiaTheme="minorEastAsia" w:hAnsiTheme="minorHAnsi"/>
          <w:noProof/>
          <w:sz w:val="22"/>
          <w:lang w:val="nb-NO" w:eastAsia="nb-NO"/>
        </w:rPr>
      </w:pPr>
      <w:hyperlink w:anchor="_Toc385341284" w:history="1">
        <w:r w:rsidR="00081674" w:rsidRPr="00735D72">
          <w:rPr>
            <w:rStyle w:val="Hyperkobling"/>
            <w:noProof/>
          </w:rPr>
          <w:t>10.5</w:t>
        </w:r>
        <w:r w:rsidR="00081674">
          <w:rPr>
            <w:rFonts w:asciiTheme="minorHAnsi" w:eastAsiaTheme="minorEastAsia" w:hAnsiTheme="minorHAnsi"/>
            <w:noProof/>
            <w:sz w:val="22"/>
            <w:lang w:val="nb-NO" w:eastAsia="nb-NO"/>
          </w:rPr>
          <w:tab/>
        </w:r>
        <w:r w:rsidR="00081674" w:rsidRPr="00735D72">
          <w:rPr>
            <w:rStyle w:val="Hyperkobling"/>
            <w:noProof/>
          </w:rPr>
          <w:t>Transports effect on network traffic</w:t>
        </w:r>
        <w:r w:rsidR="00081674">
          <w:rPr>
            <w:noProof/>
            <w:webHidden/>
          </w:rPr>
          <w:tab/>
        </w:r>
        <w:r>
          <w:rPr>
            <w:noProof/>
            <w:webHidden/>
          </w:rPr>
          <w:fldChar w:fldCharType="begin"/>
        </w:r>
        <w:r w:rsidR="00081674">
          <w:rPr>
            <w:noProof/>
            <w:webHidden/>
          </w:rPr>
          <w:instrText xml:space="preserve"> PAGEREF _Toc385341284 \h </w:instrText>
        </w:r>
        <w:r>
          <w:rPr>
            <w:noProof/>
            <w:webHidden/>
          </w:rPr>
        </w:r>
        <w:r>
          <w:rPr>
            <w:noProof/>
            <w:webHidden/>
          </w:rPr>
          <w:fldChar w:fldCharType="separate"/>
        </w:r>
        <w:r w:rsidR="005B33BA">
          <w:rPr>
            <w:noProof/>
            <w:webHidden/>
          </w:rPr>
          <w:t>103</w:t>
        </w:r>
        <w:r>
          <w:rPr>
            <w:noProof/>
            <w:webHidden/>
          </w:rPr>
          <w:fldChar w:fldCharType="end"/>
        </w:r>
      </w:hyperlink>
    </w:p>
    <w:p w:rsidR="00081674" w:rsidRDefault="00DD1C9C">
      <w:pPr>
        <w:pStyle w:val="INNH2"/>
        <w:tabs>
          <w:tab w:val="left" w:pos="1100"/>
          <w:tab w:val="right" w:leader="underscore" w:pos="9062"/>
        </w:tabs>
        <w:rPr>
          <w:rFonts w:asciiTheme="minorHAnsi" w:eastAsiaTheme="minorEastAsia" w:hAnsiTheme="minorHAnsi"/>
          <w:noProof/>
          <w:sz w:val="22"/>
          <w:lang w:val="nb-NO" w:eastAsia="nb-NO"/>
        </w:rPr>
      </w:pPr>
      <w:hyperlink w:anchor="_Toc385341285" w:history="1">
        <w:r w:rsidR="00081674" w:rsidRPr="00735D72">
          <w:rPr>
            <w:rStyle w:val="Hyperkobling"/>
            <w:noProof/>
          </w:rPr>
          <w:t>10.6</w:t>
        </w:r>
        <w:r w:rsidR="00081674">
          <w:rPr>
            <w:rFonts w:asciiTheme="minorHAnsi" w:eastAsiaTheme="minorEastAsia" w:hAnsiTheme="minorHAnsi"/>
            <w:noProof/>
            <w:sz w:val="22"/>
            <w:lang w:val="nb-NO" w:eastAsia="nb-NO"/>
          </w:rPr>
          <w:tab/>
        </w:r>
        <w:r w:rsidR="00081674" w:rsidRPr="00735D72">
          <w:rPr>
            <w:rStyle w:val="Hyperkobling"/>
            <w:noProof/>
          </w:rPr>
          <w:t>Idle clients with WebSockets</w:t>
        </w:r>
        <w:r w:rsidR="00081674">
          <w:rPr>
            <w:noProof/>
            <w:webHidden/>
          </w:rPr>
          <w:tab/>
        </w:r>
        <w:r>
          <w:rPr>
            <w:noProof/>
            <w:webHidden/>
          </w:rPr>
          <w:fldChar w:fldCharType="begin"/>
        </w:r>
        <w:r w:rsidR="00081674">
          <w:rPr>
            <w:noProof/>
            <w:webHidden/>
          </w:rPr>
          <w:instrText xml:space="preserve"> PAGEREF _Toc385341285 \h </w:instrText>
        </w:r>
        <w:r>
          <w:rPr>
            <w:noProof/>
            <w:webHidden/>
          </w:rPr>
        </w:r>
        <w:r>
          <w:rPr>
            <w:noProof/>
            <w:webHidden/>
          </w:rPr>
          <w:fldChar w:fldCharType="separate"/>
        </w:r>
        <w:r w:rsidR="005B33BA">
          <w:rPr>
            <w:noProof/>
            <w:webHidden/>
          </w:rPr>
          <w:t>105</w:t>
        </w:r>
        <w:r>
          <w:rPr>
            <w:noProof/>
            <w:webHidden/>
          </w:rPr>
          <w:fldChar w:fldCharType="end"/>
        </w:r>
      </w:hyperlink>
    </w:p>
    <w:p w:rsidR="00081674" w:rsidRDefault="00DD1C9C">
      <w:pPr>
        <w:pStyle w:val="INNH1"/>
        <w:tabs>
          <w:tab w:val="right" w:leader="underscore" w:pos="9062"/>
        </w:tabs>
        <w:rPr>
          <w:rFonts w:asciiTheme="minorHAnsi" w:eastAsiaTheme="minorEastAsia" w:hAnsiTheme="minorHAnsi"/>
          <w:noProof/>
          <w:sz w:val="22"/>
          <w:lang w:val="nb-NO" w:eastAsia="nb-NO"/>
        </w:rPr>
      </w:pPr>
      <w:hyperlink w:anchor="_Toc385341286" w:history="1">
        <w:r w:rsidR="00081674" w:rsidRPr="00735D72">
          <w:rPr>
            <w:rStyle w:val="Hyperkobling"/>
            <w:noProof/>
          </w:rPr>
          <w:t>Conclusion</w:t>
        </w:r>
        <w:r w:rsidR="00081674">
          <w:rPr>
            <w:noProof/>
            <w:webHidden/>
          </w:rPr>
          <w:tab/>
        </w:r>
        <w:r>
          <w:rPr>
            <w:noProof/>
            <w:webHidden/>
          </w:rPr>
          <w:fldChar w:fldCharType="begin"/>
        </w:r>
        <w:r w:rsidR="00081674">
          <w:rPr>
            <w:noProof/>
            <w:webHidden/>
          </w:rPr>
          <w:instrText xml:space="preserve"> PAGEREF _Toc385341286 \h </w:instrText>
        </w:r>
        <w:r>
          <w:rPr>
            <w:noProof/>
            <w:webHidden/>
          </w:rPr>
        </w:r>
        <w:r>
          <w:rPr>
            <w:noProof/>
            <w:webHidden/>
          </w:rPr>
          <w:fldChar w:fldCharType="separate"/>
        </w:r>
        <w:r w:rsidR="005B33BA">
          <w:rPr>
            <w:noProof/>
            <w:webHidden/>
          </w:rPr>
          <w:t>107</w:t>
        </w:r>
        <w:r>
          <w:rPr>
            <w:noProof/>
            <w:webHidden/>
          </w:rPr>
          <w:fldChar w:fldCharType="end"/>
        </w:r>
      </w:hyperlink>
    </w:p>
    <w:p w:rsidR="00081674" w:rsidRDefault="00DD1C9C">
      <w:pPr>
        <w:pStyle w:val="INNH1"/>
        <w:tabs>
          <w:tab w:val="left" w:pos="440"/>
          <w:tab w:val="right" w:leader="underscore" w:pos="9062"/>
        </w:tabs>
        <w:rPr>
          <w:rFonts w:asciiTheme="minorHAnsi" w:eastAsiaTheme="minorEastAsia" w:hAnsiTheme="minorHAnsi"/>
          <w:noProof/>
          <w:sz w:val="22"/>
          <w:lang w:val="nb-NO" w:eastAsia="nb-NO"/>
        </w:rPr>
      </w:pPr>
      <w:hyperlink w:anchor="_Toc385341287" w:history="1">
        <w:r w:rsidR="00081674" w:rsidRPr="00735D72">
          <w:rPr>
            <w:rStyle w:val="Hyperkobling"/>
            <w:noProof/>
          </w:rPr>
          <w:t>11</w:t>
        </w:r>
        <w:r w:rsidR="00081674">
          <w:rPr>
            <w:rFonts w:asciiTheme="minorHAnsi" w:eastAsiaTheme="minorEastAsia" w:hAnsiTheme="minorHAnsi"/>
            <w:noProof/>
            <w:sz w:val="22"/>
            <w:lang w:val="nb-NO" w:eastAsia="nb-NO"/>
          </w:rPr>
          <w:tab/>
        </w:r>
        <w:r w:rsidR="00081674" w:rsidRPr="00735D72">
          <w:rPr>
            <w:rStyle w:val="Hyperkobling"/>
            <w:noProof/>
          </w:rPr>
          <w:t>Frameworks</w:t>
        </w:r>
        <w:r w:rsidR="00081674">
          <w:rPr>
            <w:noProof/>
            <w:webHidden/>
          </w:rPr>
          <w:tab/>
        </w:r>
        <w:r>
          <w:rPr>
            <w:noProof/>
            <w:webHidden/>
          </w:rPr>
          <w:fldChar w:fldCharType="begin"/>
        </w:r>
        <w:r w:rsidR="00081674">
          <w:rPr>
            <w:noProof/>
            <w:webHidden/>
          </w:rPr>
          <w:instrText xml:space="preserve"> PAGEREF _Toc385341287 \h </w:instrText>
        </w:r>
        <w:r>
          <w:rPr>
            <w:noProof/>
            <w:webHidden/>
          </w:rPr>
        </w:r>
        <w:r>
          <w:rPr>
            <w:noProof/>
            <w:webHidden/>
          </w:rPr>
          <w:fldChar w:fldCharType="separate"/>
        </w:r>
        <w:r w:rsidR="005B33BA">
          <w:rPr>
            <w:noProof/>
            <w:webHidden/>
          </w:rPr>
          <w:t>109</w:t>
        </w:r>
        <w:r>
          <w:rPr>
            <w:noProof/>
            <w:webHidden/>
          </w:rPr>
          <w:fldChar w:fldCharType="end"/>
        </w:r>
      </w:hyperlink>
    </w:p>
    <w:p w:rsidR="00081674" w:rsidRDefault="00DD1C9C">
      <w:pPr>
        <w:pStyle w:val="INNH1"/>
        <w:tabs>
          <w:tab w:val="left" w:pos="660"/>
          <w:tab w:val="right" w:leader="underscore" w:pos="9062"/>
        </w:tabs>
        <w:rPr>
          <w:rFonts w:asciiTheme="minorHAnsi" w:eastAsiaTheme="minorEastAsia" w:hAnsiTheme="minorHAnsi"/>
          <w:noProof/>
          <w:sz w:val="22"/>
          <w:lang w:val="nb-NO" w:eastAsia="nb-NO"/>
        </w:rPr>
      </w:pPr>
      <w:hyperlink w:anchor="_Toc385341288" w:history="1">
        <w:r w:rsidR="00081674" w:rsidRPr="00735D72">
          <w:rPr>
            <w:rStyle w:val="Hyperkobling"/>
            <w:noProof/>
          </w:rPr>
          <w:t>12</w:t>
        </w:r>
        <w:r w:rsidR="00081674">
          <w:rPr>
            <w:rFonts w:asciiTheme="minorHAnsi" w:eastAsiaTheme="minorEastAsia" w:hAnsiTheme="minorHAnsi"/>
            <w:noProof/>
            <w:sz w:val="22"/>
            <w:lang w:val="nb-NO" w:eastAsia="nb-NO"/>
          </w:rPr>
          <w:tab/>
        </w:r>
        <w:r w:rsidR="00081674" w:rsidRPr="00735D72">
          <w:rPr>
            <w:rStyle w:val="Hyperkobling"/>
            <w:noProof/>
          </w:rPr>
          <w:t>WebSockets versus HTTP</w:t>
        </w:r>
        <w:r w:rsidR="00081674">
          <w:rPr>
            <w:noProof/>
            <w:webHidden/>
          </w:rPr>
          <w:tab/>
        </w:r>
        <w:r>
          <w:rPr>
            <w:noProof/>
            <w:webHidden/>
          </w:rPr>
          <w:fldChar w:fldCharType="begin"/>
        </w:r>
        <w:r w:rsidR="00081674">
          <w:rPr>
            <w:noProof/>
            <w:webHidden/>
          </w:rPr>
          <w:instrText xml:space="preserve"> PAGEREF _Toc385341288 \h </w:instrText>
        </w:r>
        <w:r>
          <w:rPr>
            <w:noProof/>
            <w:webHidden/>
          </w:rPr>
        </w:r>
        <w:r>
          <w:rPr>
            <w:noProof/>
            <w:webHidden/>
          </w:rPr>
          <w:fldChar w:fldCharType="separate"/>
        </w:r>
        <w:r w:rsidR="005B33BA">
          <w:rPr>
            <w:noProof/>
            <w:webHidden/>
          </w:rPr>
          <w:t>112</w:t>
        </w:r>
        <w:r>
          <w:rPr>
            <w:noProof/>
            <w:webHidden/>
          </w:rPr>
          <w:fldChar w:fldCharType="end"/>
        </w:r>
      </w:hyperlink>
    </w:p>
    <w:p w:rsidR="00081674" w:rsidRDefault="00DD1C9C">
      <w:pPr>
        <w:pStyle w:val="INNH1"/>
        <w:tabs>
          <w:tab w:val="left" w:pos="660"/>
          <w:tab w:val="right" w:leader="underscore" w:pos="9062"/>
        </w:tabs>
        <w:rPr>
          <w:rFonts w:asciiTheme="minorHAnsi" w:eastAsiaTheme="minorEastAsia" w:hAnsiTheme="minorHAnsi"/>
          <w:noProof/>
          <w:sz w:val="22"/>
          <w:lang w:val="nb-NO" w:eastAsia="nb-NO"/>
        </w:rPr>
      </w:pPr>
      <w:hyperlink w:anchor="_Toc385341289" w:history="1">
        <w:r w:rsidR="00081674" w:rsidRPr="00735D72">
          <w:rPr>
            <w:rStyle w:val="Hyperkobling"/>
            <w:noProof/>
          </w:rPr>
          <w:t>13</w:t>
        </w:r>
        <w:r w:rsidR="00081674">
          <w:rPr>
            <w:rFonts w:asciiTheme="minorHAnsi" w:eastAsiaTheme="minorEastAsia" w:hAnsiTheme="minorHAnsi"/>
            <w:noProof/>
            <w:sz w:val="22"/>
            <w:lang w:val="nb-NO" w:eastAsia="nb-NO"/>
          </w:rPr>
          <w:tab/>
        </w:r>
        <w:r w:rsidR="00081674" w:rsidRPr="00735D72">
          <w:rPr>
            <w:rStyle w:val="Hyperkobling"/>
            <w:noProof/>
          </w:rPr>
          <w:t>Further work</w:t>
        </w:r>
        <w:r w:rsidR="00081674">
          <w:rPr>
            <w:noProof/>
            <w:webHidden/>
          </w:rPr>
          <w:tab/>
        </w:r>
        <w:r>
          <w:rPr>
            <w:noProof/>
            <w:webHidden/>
          </w:rPr>
          <w:fldChar w:fldCharType="begin"/>
        </w:r>
        <w:r w:rsidR="00081674">
          <w:rPr>
            <w:noProof/>
            <w:webHidden/>
          </w:rPr>
          <w:instrText xml:space="preserve"> PAGEREF _Toc385341289 \h </w:instrText>
        </w:r>
        <w:r>
          <w:rPr>
            <w:noProof/>
            <w:webHidden/>
          </w:rPr>
        </w:r>
        <w:r>
          <w:rPr>
            <w:noProof/>
            <w:webHidden/>
          </w:rPr>
          <w:fldChar w:fldCharType="separate"/>
        </w:r>
        <w:r w:rsidR="005B33BA">
          <w:rPr>
            <w:noProof/>
            <w:webHidden/>
          </w:rPr>
          <w:t>114</w:t>
        </w:r>
        <w:r>
          <w:rPr>
            <w:noProof/>
            <w:webHidden/>
          </w:rPr>
          <w:fldChar w:fldCharType="end"/>
        </w:r>
      </w:hyperlink>
    </w:p>
    <w:p w:rsidR="00081674" w:rsidRDefault="00DD1C9C">
      <w:pPr>
        <w:pStyle w:val="INNH2"/>
        <w:tabs>
          <w:tab w:val="left" w:pos="880"/>
          <w:tab w:val="right" w:leader="underscore" w:pos="9062"/>
        </w:tabs>
        <w:rPr>
          <w:rFonts w:asciiTheme="minorHAnsi" w:eastAsiaTheme="minorEastAsia" w:hAnsiTheme="minorHAnsi"/>
          <w:noProof/>
          <w:sz w:val="22"/>
          <w:lang w:val="nb-NO" w:eastAsia="nb-NO"/>
        </w:rPr>
      </w:pPr>
      <w:hyperlink w:anchor="_Toc385341290" w:history="1">
        <w:r w:rsidR="00081674" w:rsidRPr="00735D72">
          <w:rPr>
            <w:rStyle w:val="Hyperkobling"/>
            <w:noProof/>
          </w:rPr>
          <w:t>13.1</w:t>
        </w:r>
        <w:r w:rsidR="00081674">
          <w:rPr>
            <w:rFonts w:asciiTheme="minorHAnsi" w:eastAsiaTheme="minorEastAsia" w:hAnsiTheme="minorHAnsi"/>
            <w:noProof/>
            <w:sz w:val="22"/>
            <w:lang w:val="nb-NO" w:eastAsia="nb-NO"/>
          </w:rPr>
          <w:tab/>
        </w:r>
        <w:r w:rsidR="00081674" w:rsidRPr="00735D72">
          <w:rPr>
            <w:rStyle w:val="Hyperkobling"/>
            <w:noProof/>
          </w:rPr>
          <w:t>Scalability</w:t>
        </w:r>
        <w:r w:rsidR="00081674">
          <w:rPr>
            <w:noProof/>
            <w:webHidden/>
          </w:rPr>
          <w:tab/>
        </w:r>
        <w:r>
          <w:rPr>
            <w:noProof/>
            <w:webHidden/>
          </w:rPr>
          <w:fldChar w:fldCharType="begin"/>
        </w:r>
        <w:r w:rsidR="00081674">
          <w:rPr>
            <w:noProof/>
            <w:webHidden/>
          </w:rPr>
          <w:instrText xml:space="preserve"> PAGEREF _Toc385341290 \h </w:instrText>
        </w:r>
        <w:r>
          <w:rPr>
            <w:noProof/>
            <w:webHidden/>
          </w:rPr>
        </w:r>
        <w:r>
          <w:rPr>
            <w:noProof/>
            <w:webHidden/>
          </w:rPr>
          <w:fldChar w:fldCharType="separate"/>
        </w:r>
        <w:r w:rsidR="005B33BA">
          <w:rPr>
            <w:noProof/>
            <w:webHidden/>
          </w:rPr>
          <w:t>114</w:t>
        </w:r>
        <w:r>
          <w:rPr>
            <w:noProof/>
            <w:webHidden/>
          </w:rPr>
          <w:fldChar w:fldCharType="end"/>
        </w:r>
      </w:hyperlink>
    </w:p>
    <w:p w:rsidR="00081674" w:rsidRDefault="00DD1C9C">
      <w:pPr>
        <w:pStyle w:val="INNH2"/>
        <w:tabs>
          <w:tab w:val="left" w:pos="880"/>
          <w:tab w:val="right" w:leader="underscore" w:pos="9062"/>
        </w:tabs>
        <w:rPr>
          <w:rFonts w:asciiTheme="minorHAnsi" w:eastAsiaTheme="minorEastAsia" w:hAnsiTheme="minorHAnsi"/>
          <w:noProof/>
          <w:sz w:val="22"/>
          <w:lang w:val="nb-NO" w:eastAsia="nb-NO"/>
        </w:rPr>
      </w:pPr>
      <w:hyperlink w:anchor="_Toc385341291" w:history="1">
        <w:r w:rsidR="00081674" w:rsidRPr="00735D72">
          <w:rPr>
            <w:rStyle w:val="Hyperkobling"/>
            <w:noProof/>
          </w:rPr>
          <w:t>13.2</w:t>
        </w:r>
        <w:r w:rsidR="00081674">
          <w:rPr>
            <w:rFonts w:asciiTheme="minorHAnsi" w:eastAsiaTheme="minorEastAsia" w:hAnsiTheme="minorHAnsi"/>
            <w:noProof/>
            <w:sz w:val="22"/>
            <w:lang w:val="nb-NO" w:eastAsia="nb-NO"/>
          </w:rPr>
          <w:tab/>
        </w:r>
        <w:r w:rsidR="00081674" w:rsidRPr="00735D72">
          <w:rPr>
            <w:rStyle w:val="Hyperkobling"/>
            <w:noProof/>
          </w:rPr>
          <w:t>Separate message directions</w:t>
        </w:r>
        <w:r w:rsidR="00081674">
          <w:rPr>
            <w:noProof/>
            <w:webHidden/>
          </w:rPr>
          <w:tab/>
        </w:r>
        <w:r>
          <w:rPr>
            <w:noProof/>
            <w:webHidden/>
          </w:rPr>
          <w:fldChar w:fldCharType="begin"/>
        </w:r>
        <w:r w:rsidR="00081674">
          <w:rPr>
            <w:noProof/>
            <w:webHidden/>
          </w:rPr>
          <w:instrText xml:space="preserve"> PAGEREF _Toc385341291 \h </w:instrText>
        </w:r>
        <w:r>
          <w:rPr>
            <w:noProof/>
            <w:webHidden/>
          </w:rPr>
        </w:r>
        <w:r>
          <w:rPr>
            <w:noProof/>
            <w:webHidden/>
          </w:rPr>
          <w:fldChar w:fldCharType="separate"/>
        </w:r>
        <w:r w:rsidR="005B33BA">
          <w:rPr>
            <w:noProof/>
            <w:webHidden/>
          </w:rPr>
          <w:t>114</w:t>
        </w:r>
        <w:r>
          <w:rPr>
            <w:noProof/>
            <w:webHidden/>
          </w:rPr>
          <w:fldChar w:fldCharType="end"/>
        </w:r>
      </w:hyperlink>
    </w:p>
    <w:p w:rsidR="00081674" w:rsidRDefault="00DD1C9C">
      <w:pPr>
        <w:pStyle w:val="INNH2"/>
        <w:tabs>
          <w:tab w:val="left" w:pos="880"/>
          <w:tab w:val="right" w:leader="underscore" w:pos="9062"/>
        </w:tabs>
        <w:rPr>
          <w:rFonts w:asciiTheme="minorHAnsi" w:eastAsiaTheme="minorEastAsia" w:hAnsiTheme="minorHAnsi"/>
          <w:noProof/>
          <w:sz w:val="22"/>
          <w:lang w:val="nb-NO" w:eastAsia="nb-NO"/>
        </w:rPr>
      </w:pPr>
      <w:hyperlink w:anchor="_Toc385341292" w:history="1">
        <w:r w:rsidR="00081674" w:rsidRPr="00735D72">
          <w:rPr>
            <w:rStyle w:val="Hyperkobling"/>
            <w:noProof/>
          </w:rPr>
          <w:t>13.3</w:t>
        </w:r>
        <w:r w:rsidR="00081674">
          <w:rPr>
            <w:rFonts w:asciiTheme="minorHAnsi" w:eastAsiaTheme="minorEastAsia" w:hAnsiTheme="minorHAnsi"/>
            <w:noProof/>
            <w:sz w:val="22"/>
            <w:lang w:val="nb-NO" w:eastAsia="nb-NO"/>
          </w:rPr>
          <w:tab/>
        </w:r>
        <w:r w:rsidR="00081674" w:rsidRPr="00735D72">
          <w:rPr>
            <w:rStyle w:val="Hyperkobling"/>
            <w:noProof/>
          </w:rPr>
          <w:t>Cluster of Node servers</w:t>
        </w:r>
        <w:r w:rsidR="00081674">
          <w:rPr>
            <w:noProof/>
            <w:webHidden/>
          </w:rPr>
          <w:tab/>
        </w:r>
        <w:r>
          <w:rPr>
            <w:noProof/>
            <w:webHidden/>
          </w:rPr>
          <w:fldChar w:fldCharType="begin"/>
        </w:r>
        <w:r w:rsidR="00081674">
          <w:rPr>
            <w:noProof/>
            <w:webHidden/>
          </w:rPr>
          <w:instrText xml:space="preserve"> PAGEREF _Toc385341292 \h </w:instrText>
        </w:r>
        <w:r>
          <w:rPr>
            <w:noProof/>
            <w:webHidden/>
          </w:rPr>
        </w:r>
        <w:r>
          <w:rPr>
            <w:noProof/>
            <w:webHidden/>
          </w:rPr>
          <w:fldChar w:fldCharType="separate"/>
        </w:r>
        <w:r w:rsidR="005B33BA">
          <w:rPr>
            <w:noProof/>
            <w:webHidden/>
          </w:rPr>
          <w:t>114</w:t>
        </w:r>
        <w:r>
          <w:rPr>
            <w:noProof/>
            <w:webHidden/>
          </w:rPr>
          <w:fldChar w:fldCharType="end"/>
        </w:r>
      </w:hyperlink>
    </w:p>
    <w:p w:rsidR="00081674" w:rsidRDefault="00DD1C9C">
      <w:pPr>
        <w:pStyle w:val="INNH2"/>
        <w:tabs>
          <w:tab w:val="left" w:pos="880"/>
          <w:tab w:val="right" w:leader="underscore" w:pos="9062"/>
        </w:tabs>
        <w:rPr>
          <w:rFonts w:asciiTheme="minorHAnsi" w:eastAsiaTheme="minorEastAsia" w:hAnsiTheme="minorHAnsi"/>
          <w:noProof/>
          <w:sz w:val="22"/>
          <w:lang w:val="nb-NO" w:eastAsia="nb-NO"/>
        </w:rPr>
      </w:pPr>
      <w:hyperlink w:anchor="_Toc385341293" w:history="1">
        <w:r w:rsidR="00081674" w:rsidRPr="00735D72">
          <w:rPr>
            <w:rStyle w:val="Hyperkobling"/>
            <w:noProof/>
          </w:rPr>
          <w:t>13.4</w:t>
        </w:r>
        <w:r w:rsidR="00081674">
          <w:rPr>
            <w:rFonts w:asciiTheme="minorHAnsi" w:eastAsiaTheme="minorEastAsia" w:hAnsiTheme="minorHAnsi"/>
            <w:noProof/>
            <w:sz w:val="22"/>
            <w:lang w:val="nb-NO" w:eastAsia="nb-NO"/>
          </w:rPr>
          <w:tab/>
        </w:r>
        <w:r w:rsidR="00081674" w:rsidRPr="00735D72">
          <w:rPr>
            <w:rStyle w:val="Hyperkobling"/>
            <w:noProof/>
          </w:rPr>
          <w:t>Atmosphere</w:t>
        </w:r>
        <w:r w:rsidR="00081674">
          <w:rPr>
            <w:noProof/>
            <w:webHidden/>
          </w:rPr>
          <w:tab/>
        </w:r>
        <w:r>
          <w:rPr>
            <w:noProof/>
            <w:webHidden/>
          </w:rPr>
          <w:fldChar w:fldCharType="begin"/>
        </w:r>
        <w:r w:rsidR="00081674">
          <w:rPr>
            <w:noProof/>
            <w:webHidden/>
          </w:rPr>
          <w:instrText xml:space="preserve"> PAGEREF _Toc385341293 \h </w:instrText>
        </w:r>
        <w:r>
          <w:rPr>
            <w:noProof/>
            <w:webHidden/>
          </w:rPr>
        </w:r>
        <w:r>
          <w:rPr>
            <w:noProof/>
            <w:webHidden/>
          </w:rPr>
          <w:fldChar w:fldCharType="separate"/>
        </w:r>
        <w:r w:rsidR="005B33BA">
          <w:rPr>
            <w:noProof/>
            <w:webHidden/>
          </w:rPr>
          <w:t>115</w:t>
        </w:r>
        <w:r>
          <w:rPr>
            <w:noProof/>
            <w:webHidden/>
          </w:rPr>
          <w:fldChar w:fldCharType="end"/>
        </w:r>
      </w:hyperlink>
    </w:p>
    <w:p w:rsidR="00081674" w:rsidRDefault="00DD1C9C">
      <w:pPr>
        <w:pStyle w:val="INNH2"/>
        <w:tabs>
          <w:tab w:val="left" w:pos="880"/>
          <w:tab w:val="right" w:leader="underscore" w:pos="9062"/>
        </w:tabs>
        <w:rPr>
          <w:rFonts w:asciiTheme="minorHAnsi" w:eastAsiaTheme="minorEastAsia" w:hAnsiTheme="minorHAnsi"/>
          <w:noProof/>
          <w:sz w:val="22"/>
          <w:lang w:val="nb-NO" w:eastAsia="nb-NO"/>
        </w:rPr>
      </w:pPr>
      <w:hyperlink w:anchor="_Toc385341294" w:history="1">
        <w:r w:rsidR="00081674" w:rsidRPr="00735D72">
          <w:rPr>
            <w:rStyle w:val="Hyperkobling"/>
            <w:noProof/>
          </w:rPr>
          <w:t>13.5</w:t>
        </w:r>
        <w:r w:rsidR="00081674">
          <w:rPr>
            <w:rFonts w:asciiTheme="minorHAnsi" w:eastAsiaTheme="minorEastAsia" w:hAnsiTheme="minorHAnsi"/>
            <w:noProof/>
            <w:sz w:val="22"/>
            <w:lang w:val="nb-NO" w:eastAsia="nb-NO"/>
          </w:rPr>
          <w:tab/>
        </w:r>
        <w:r w:rsidR="00081674" w:rsidRPr="00735D72">
          <w:rPr>
            <w:rStyle w:val="Hyperkobling"/>
            <w:noProof/>
          </w:rPr>
          <w:t>HTTP/2.0</w:t>
        </w:r>
        <w:r w:rsidR="00081674">
          <w:rPr>
            <w:noProof/>
            <w:webHidden/>
          </w:rPr>
          <w:tab/>
        </w:r>
        <w:r>
          <w:rPr>
            <w:noProof/>
            <w:webHidden/>
          </w:rPr>
          <w:fldChar w:fldCharType="begin"/>
        </w:r>
        <w:r w:rsidR="00081674">
          <w:rPr>
            <w:noProof/>
            <w:webHidden/>
          </w:rPr>
          <w:instrText xml:space="preserve"> PAGEREF _Toc385341294 \h </w:instrText>
        </w:r>
        <w:r>
          <w:rPr>
            <w:noProof/>
            <w:webHidden/>
          </w:rPr>
        </w:r>
        <w:r>
          <w:rPr>
            <w:noProof/>
            <w:webHidden/>
          </w:rPr>
          <w:fldChar w:fldCharType="separate"/>
        </w:r>
        <w:r w:rsidR="005B33BA">
          <w:rPr>
            <w:noProof/>
            <w:webHidden/>
          </w:rPr>
          <w:t>115</w:t>
        </w:r>
        <w:r>
          <w:rPr>
            <w:noProof/>
            <w:webHidden/>
          </w:rPr>
          <w:fldChar w:fldCharType="end"/>
        </w:r>
      </w:hyperlink>
    </w:p>
    <w:p w:rsidR="00081674" w:rsidRDefault="00DD1C9C">
      <w:pPr>
        <w:pStyle w:val="INNH1"/>
        <w:tabs>
          <w:tab w:val="right" w:leader="underscore" w:pos="9062"/>
        </w:tabs>
        <w:rPr>
          <w:rFonts w:asciiTheme="minorHAnsi" w:eastAsiaTheme="minorEastAsia" w:hAnsiTheme="minorHAnsi"/>
          <w:noProof/>
          <w:sz w:val="22"/>
          <w:lang w:val="nb-NO" w:eastAsia="nb-NO"/>
        </w:rPr>
      </w:pPr>
      <w:hyperlink w:anchor="_Toc385341295" w:history="1">
        <w:r w:rsidR="00081674" w:rsidRPr="00735D72">
          <w:rPr>
            <w:rStyle w:val="Hyperkobling"/>
            <w:noProof/>
          </w:rPr>
          <w:t>Sources</w:t>
        </w:r>
        <w:r w:rsidR="00081674">
          <w:rPr>
            <w:noProof/>
            <w:webHidden/>
          </w:rPr>
          <w:tab/>
        </w:r>
        <w:r>
          <w:rPr>
            <w:noProof/>
            <w:webHidden/>
          </w:rPr>
          <w:fldChar w:fldCharType="begin"/>
        </w:r>
        <w:r w:rsidR="00081674">
          <w:rPr>
            <w:noProof/>
            <w:webHidden/>
          </w:rPr>
          <w:instrText xml:space="preserve"> PAGEREF _Toc385341295 \h </w:instrText>
        </w:r>
        <w:r>
          <w:rPr>
            <w:noProof/>
            <w:webHidden/>
          </w:rPr>
        </w:r>
        <w:r>
          <w:rPr>
            <w:noProof/>
            <w:webHidden/>
          </w:rPr>
          <w:fldChar w:fldCharType="separate"/>
        </w:r>
        <w:r w:rsidR="005B33BA">
          <w:rPr>
            <w:noProof/>
            <w:webHidden/>
          </w:rPr>
          <w:t>117</w:t>
        </w:r>
        <w:r>
          <w:rPr>
            <w:noProof/>
            <w:webHidden/>
          </w:rPr>
          <w:fldChar w:fldCharType="end"/>
        </w:r>
      </w:hyperlink>
    </w:p>
    <w:p w:rsidR="00081674" w:rsidRDefault="00DD1C9C">
      <w:pPr>
        <w:pStyle w:val="INNH1"/>
        <w:tabs>
          <w:tab w:val="right" w:leader="underscore" w:pos="9062"/>
        </w:tabs>
        <w:rPr>
          <w:rFonts w:asciiTheme="minorHAnsi" w:eastAsiaTheme="minorEastAsia" w:hAnsiTheme="minorHAnsi"/>
          <w:noProof/>
          <w:sz w:val="22"/>
          <w:lang w:val="nb-NO" w:eastAsia="nb-NO"/>
        </w:rPr>
      </w:pPr>
      <w:hyperlink w:anchor="_Toc385341296" w:history="1">
        <w:r w:rsidR="00081674" w:rsidRPr="00735D72">
          <w:rPr>
            <w:rStyle w:val="Hyperkobling"/>
            <w:noProof/>
          </w:rPr>
          <w:t>Appendix</w:t>
        </w:r>
        <w:r w:rsidR="00081674">
          <w:rPr>
            <w:noProof/>
            <w:webHidden/>
          </w:rPr>
          <w:tab/>
        </w:r>
        <w:r>
          <w:rPr>
            <w:noProof/>
            <w:webHidden/>
          </w:rPr>
          <w:fldChar w:fldCharType="begin"/>
        </w:r>
        <w:r w:rsidR="00081674">
          <w:rPr>
            <w:noProof/>
            <w:webHidden/>
          </w:rPr>
          <w:instrText xml:space="preserve"> PAGEREF _Toc385341296 \h </w:instrText>
        </w:r>
        <w:r>
          <w:rPr>
            <w:noProof/>
            <w:webHidden/>
          </w:rPr>
        </w:r>
        <w:r>
          <w:rPr>
            <w:noProof/>
            <w:webHidden/>
          </w:rPr>
          <w:fldChar w:fldCharType="separate"/>
        </w:r>
        <w:r w:rsidR="005B33BA">
          <w:rPr>
            <w:noProof/>
            <w:webHidden/>
          </w:rPr>
          <w:t>131</w:t>
        </w:r>
        <w:r>
          <w:rPr>
            <w:noProof/>
            <w:webHidden/>
          </w:rPr>
          <w:fldChar w:fldCharType="end"/>
        </w:r>
      </w:hyperlink>
    </w:p>
    <w:p w:rsidR="00081674" w:rsidRDefault="00DD1C9C">
      <w:pPr>
        <w:pStyle w:val="INNH1"/>
        <w:tabs>
          <w:tab w:val="right" w:leader="underscore" w:pos="9062"/>
        </w:tabs>
        <w:rPr>
          <w:rFonts w:asciiTheme="minorHAnsi" w:eastAsiaTheme="minorEastAsia" w:hAnsiTheme="minorHAnsi"/>
          <w:noProof/>
          <w:sz w:val="22"/>
          <w:lang w:val="nb-NO" w:eastAsia="nb-NO"/>
        </w:rPr>
      </w:pPr>
      <w:hyperlink w:anchor="_Toc385341297" w:history="1">
        <w:r w:rsidR="00081674" w:rsidRPr="00735D72">
          <w:rPr>
            <w:rStyle w:val="Hyperkobling"/>
            <w:noProof/>
          </w:rPr>
          <w:t>Appendix A: E-mail communication with Weswit</w:t>
        </w:r>
        <w:r w:rsidR="00081674">
          <w:rPr>
            <w:noProof/>
            <w:webHidden/>
          </w:rPr>
          <w:tab/>
        </w:r>
        <w:r>
          <w:rPr>
            <w:noProof/>
            <w:webHidden/>
          </w:rPr>
          <w:fldChar w:fldCharType="begin"/>
        </w:r>
        <w:r w:rsidR="00081674">
          <w:rPr>
            <w:noProof/>
            <w:webHidden/>
          </w:rPr>
          <w:instrText xml:space="preserve"> PAGEREF _Toc385341297 \h </w:instrText>
        </w:r>
        <w:r>
          <w:rPr>
            <w:noProof/>
            <w:webHidden/>
          </w:rPr>
        </w:r>
        <w:r>
          <w:rPr>
            <w:noProof/>
            <w:webHidden/>
          </w:rPr>
          <w:fldChar w:fldCharType="separate"/>
        </w:r>
        <w:r w:rsidR="005B33BA">
          <w:rPr>
            <w:noProof/>
            <w:webHidden/>
          </w:rPr>
          <w:t>133</w:t>
        </w:r>
        <w:r>
          <w:rPr>
            <w:noProof/>
            <w:webHidden/>
          </w:rPr>
          <w:fldChar w:fldCharType="end"/>
        </w:r>
      </w:hyperlink>
    </w:p>
    <w:p w:rsidR="00081674" w:rsidRDefault="00DD1C9C">
      <w:pPr>
        <w:pStyle w:val="INNH1"/>
        <w:tabs>
          <w:tab w:val="right" w:leader="underscore" w:pos="9062"/>
        </w:tabs>
        <w:rPr>
          <w:rFonts w:asciiTheme="minorHAnsi" w:eastAsiaTheme="minorEastAsia" w:hAnsiTheme="minorHAnsi"/>
          <w:noProof/>
          <w:sz w:val="22"/>
          <w:lang w:val="nb-NO" w:eastAsia="nb-NO"/>
        </w:rPr>
      </w:pPr>
      <w:hyperlink w:anchor="_Toc385341298" w:history="1">
        <w:r w:rsidR="00081674" w:rsidRPr="00735D72">
          <w:rPr>
            <w:rStyle w:val="Hyperkobling"/>
            <w:noProof/>
          </w:rPr>
          <w:t>Appendix B: All standard charts</w:t>
        </w:r>
        <w:r w:rsidR="00081674">
          <w:rPr>
            <w:noProof/>
            <w:webHidden/>
          </w:rPr>
          <w:tab/>
        </w:r>
        <w:r>
          <w:rPr>
            <w:noProof/>
            <w:webHidden/>
          </w:rPr>
          <w:fldChar w:fldCharType="begin"/>
        </w:r>
        <w:r w:rsidR="00081674">
          <w:rPr>
            <w:noProof/>
            <w:webHidden/>
          </w:rPr>
          <w:instrText xml:space="preserve"> PAGEREF _Toc385341298 \h </w:instrText>
        </w:r>
        <w:r>
          <w:rPr>
            <w:noProof/>
            <w:webHidden/>
          </w:rPr>
        </w:r>
        <w:r>
          <w:rPr>
            <w:noProof/>
            <w:webHidden/>
          </w:rPr>
          <w:fldChar w:fldCharType="separate"/>
        </w:r>
        <w:r w:rsidR="005B33BA">
          <w:rPr>
            <w:noProof/>
            <w:webHidden/>
          </w:rPr>
          <w:t>138</w:t>
        </w:r>
        <w:r>
          <w:rPr>
            <w:noProof/>
            <w:webHidden/>
          </w:rPr>
          <w:fldChar w:fldCharType="end"/>
        </w:r>
      </w:hyperlink>
    </w:p>
    <w:p w:rsidR="004F7C35" w:rsidRDefault="00DD1C9C" w:rsidP="00CB0E20">
      <w:pPr>
        <w:pStyle w:val="Overskrift1"/>
        <w:numPr>
          <w:ilvl w:val="0"/>
          <w:numId w:val="0"/>
        </w:numPr>
      </w:pPr>
      <w:r>
        <w:fldChar w:fldCharType="end"/>
      </w:r>
      <w:r w:rsidR="003F7710" w:rsidRPr="001239CB">
        <w:br w:type="page"/>
      </w:r>
      <w:bookmarkStart w:id="2" w:name="_Toc385341197"/>
      <w:r w:rsidR="00D53EF1" w:rsidRPr="00757172">
        <w:lastRenderedPageBreak/>
        <w:t>List of figures</w:t>
      </w:r>
      <w:bookmarkEnd w:id="2"/>
    </w:p>
    <w:p w:rsidR="004E26B7" w:rsidRPr="004E26B7" w:rsidRDefault="00DD1C9C">
      <w:pPr>
        <w:pStyle w:val="Figurliste"/>
        <w:tabs>
          <w:tab w:val="right" w:leader="underscore" w:pos="9062"/>
        </w:tabs>
        <w:rPr>
          <w:rFonts w:ascii="Georgia" w:eastAsiaTheme="minorEastAsia" w:hAnsi="Georgia"/>
          <w:i w:val="0"/>
          <w:iCs w:val="0"/>
          <w:noProof/>
          <w:sz w:val="22"/>
          <w:szCs w:val="22"/>
          <w:lang w:val="nb-NO" w:eastAsia="nb-NO"/>
        </w:rPr>
      </w:pPr>
      <w:r w:rsidRPr="00DD1C9C">
        <w:rPr>
          <w:rFonts w:ascii="Georgia" w:hAnsi="Georgia"/>
          <w:b/>
          <w:bCs/>
        </w:rPr>
        <w:fldChar w:fldCharType="begin"/>
      </w:r>
      <w:r w:rsidR="00BD5FEB" w:rsidRPr="00BD5FEB">
        <w:rPr>
          <w:rFonts w:ascii="Georgia" w:hAnsi="Georgia"/>
          <w:b/>
          <w:bCs/>
        </w:rPr>
        <w:instrText xml:space="preserve"> TOC \h \z \c "Figure" </w:instrText>
      </w:r>
      <w:r w:rsidRPr="00DD1C9C">
        <w:rPr>
          <w:rFonts w:ascii="Georgia" w:hAnsi="Georgia"/>
          <w:b/>
          <w:bCs/>
        </w:rPr>
        <w:fldChar w:fldCharType="separate"/>
      </w:r>
      <w:hyperlink w:anchor="_Toc385266138" w:history="1">
        <w:r w:rsidR="004E26B7" w:rsidRPr="004E26B7">
          <w:rPr>
            <w:rStyle w:val="Hyperkobling"/>
            <w:rFonts w:ascii="Georgia" w:hAnsi="Georgia"/>
            <w:noProof/>
          </w:rPr>
          <w:t>Figure 2</w:t>
        </w:r>
        <w:r w:rsidR="004E26B7" w:rsidRPr="004E26B7">
          <w:rPr>
            <w:rStyle w:val="Hyperkobling"/>
            <w:rFonts w:ascii="Georgia" w:hAnsi="Georgia"/>
            <w:noProof/>
          </w:rPr>
          <w:noBreakHyphen/>
          <w:t>1: Several request to get the whole page.</w:t>
        </w:r>
        <w:r w:rsidR="004E26B7" w:rsidRPr="004E26B7">
          <w:rPr>
            <w:rFonts w:ascii="Georgia" w:hAnsi="Georgia"/>
            <w:noProof/>
            <w:webHidden/>
          </w:rPr>
          <w:tab/>
        </w:r>
        <w:r w:rsidRPr="004E26B7">
          <w:rPr>
            <w:rFonts w:ascii="Georgia" w:hAnsi="Georgia"/>
            <w:noProof/>
            <w:webHidden/>
          </w:rPr>
          <w:fldChar w:fldCharType="begin"/>
        </w:r>
        <w:r w:rsidR="004E26B7" w:rsidRPr="004E26B7">
          <w:rPr>
            <w:rFonts w:ascii="Georgia" w:hAnsi="Georgia"/>
            <w:noProof/>
            <w:webHidden/>
          </w:rPr>
          <w:instrText xml:space="preserve"> PAGEREF _Toc385266138 \h </w:instrText>
        </w:r>
        <w:r w:rsidRPr="004E26B7">
          <w:rPr>
            <w:rFonts w:ascii="Georgia" w:hAnsi="Georgia"/>
            <w:noProof/>
            <w:webHidden/>
          </w:rPr>
        </w:r>
        <w:r w:rsidRPr="004E26B7">
          <w:rPr>
            <w:rFonts w:ascii="Georgia" w:hAnsi="Georgia"/>
            <w:noProof/>
            <w:webHidden/>
          </w:rPr>
          <w:fldChar w:fldCharType="separate"/>
        </w:r>
        <w:r w:rsidR="005B33BA">
          <w:rPr>
            <w:rFonts w:ascii="Georgia" w:hAnsi="Georgia"/>
            <w:noProof/>
            <w:webHidden/>
          </w:rPr>
          <w:t>10</w:t>
        </w:r>
        <w:r w:rsidRPr="004E26B7">
          <w:rPr>
            <w:rFonts w:ascii="Georgia" w:hAnsi="Georgia"/>
            <w:noProof/>
            <w:webHidden/>
          </w:rPr>
          <w:fldChar w:fldCharType="end"/>
        </w:r>
      </w:hyperlink>
    </w:p>
    <w:p w:rsidR="004E26B7" w:rsidRPr="004E26B7" w:rsidRDefault="00DD1C9C">
      <w:pPr>
        <w:pStyle w:val="Figurliste"/>
        <w:tabs>
          <w:tab w:val="right" w:leader="underscore" w:pos="9062"/>
        </w:tabs>
        <w:rPr>
          <w:rFonts w:ascii="Georgia" w:eastAsiaTheme="minorEastAsia" w:hAnsi="Georgia"/>
          <w:i w:val="0"/>
          <w:iCs w:val="0"/>
          <w:noProof/>
          <w:sz w:val="22"/>
          <w:szCs w:val="22"/>
          <w:lang w:val="nb-NO" w:eastAsia="nb-NO"/>
        </w:rPr>
      </w:pPr>
      <w:hyperlink w:anchor="_Toc385266139" w:history="1">
        <w:r w:rsidR="004E26B7" w:rsidRPr="004E26B7">
          <w:rPr>
            <w:rStyle w:val="Hyperkobling"/>
            <w:rFonts w:ascii="Georgia" w:hAnsi="Georgia"/>
            <w:noProof/>
          </w:rPr>
          <w:t>Figure 2</w:t>
        </w:r>
        <w:r w:rsidR="004E26B7" w:rsidRPr="004E26B7">
          <w:rPr>
            <w:rStyle w:val="Hyperkobling"/>
            <w:rFonts w:ascii="Georgia" w:hAnsi="Georgia"/>
            <w:noProof/>
          </w:rPr>
          <w:noBreakHyphen/>
          <w:t>2: Several responses pushed to a client after a single request.</w:t>
        </w:r>
        <w:r w:rsidR="004E26B7" w:rsidRPr="004E26B7">
          <w:rPr>
            <w:rFonts w:ascii="Georgia" w:hAnsi="Georgia"/>
            <w:noProof/>
            <w:webHidden/>
          </w:rPr>
          <w:tab/>
        </w:r>
        <w:r w:rsidRPr="004E26B7">
          <w:rPr>
            <w:rFonts w:ascii="Georgia" w:hAnsi="Georgia"/>
            <w:noProof/>
            <w:webHidden/>
          </w:rPr>
          <w:fldChar w:fldCharType="begin"/>
        </w:r>
        <w:r w:rsidR="004E26B7" w:rsidRPr="004E26B7">
          <w:rPr>
            <w:rFonts w:ascii="Georgia" w:hAnsi="Georgia"/>
            <w:noProof/>
            <w:webHidden/>
          </w:rPr>
          <w:instrText xml:space="preserve"> PAGEREF _Toc385266139 \h </w:instrText>
        </w:r>
        <w:r w:rsidRPr="004E26B7">
          <w:rPr>
            <w:rFonts w:ascii="Georgia" w:hAnsi="Georgia"/>
            <w:noProof/>
            <w:webHidden/>
          </w:rPr>
        </w:r>
        <w:r w:rsidRPr="004E26B7">
          <w:rPr>
            <w:rFonts w:ascii="Georgia" w:hAnsi="Georgia"/>
            <w:noProof/>
            <w:webHidden/>
          </w:rPr>
          <w:fldChar w:fldCharType="separate"/>
        </w:r>
        <w:r w:rsidR="005B33BA">
          <w:rPr>
            <w:rFonts w:ascii="Georgia" w:hAnsi="Georgia"/>
            <w:noProof/>
            <w:webHidden/>
          </w:rPr>
          <w:t>11</w:t>
        </w:r>
        <w:r w:rsidRPr="004E26B7">
          <w:rPr>
            <w:rFonts w:ascii="Georgia" w:hAnsi="Georgia"/>
            <w:noProof/>
            <w:webHidden/>
          </w:rPr>
          <w:fldChar w:fldCharType="end"/>
        </w:r>
      </w:hyperlink>
    </w:p>
    <w:p w:rsidR="004E26B7" w:rsidRPr="004E26B7" w:rsidRDefault="00DD1C9C">
      <w:pPr>
        <w:pStyle w:val="Figurliste"/>
        <w:tabs>
          <w:tab w:val="right" w:leader="underscore" w:pos="9062"/>
        </w:tabs>
        <w:rPr>
          <w:rFonts w:ascii="Georgia" w:eastAsiaTheme="minorEastAsia" w:hAnsi="Georgia"/>
          <w:i w:val="0"/>
          <w:iCs w:val="0"/>
          <w:noProof/>
          <w:sz w:val="22"/>
          <w:szCs w:val="22"/>
          <w:lang w:val="nb-NO" w:eastAsia="nb-NO"/>
        </w:rPr>
      </w:pPr>
      <w:hyperlink w:anchor="_Toc385266140" w:history="1">
        <w:r w:rsidR="004E26B7" w:rsidRPr="004E26B7">
          <w:rPr>
            <w:rStyle w:val="Hyperkobling"/>
            <w:rFonts w:ascii="Georgia" w:hAnsi="Georgia"/>
            <w:noProof/>
          </w:rPr>
          <w:t>Figure 3</w:t>
        </w:r>
        <w:r w:rsidR="004E26B7" w:rsidRPr="004E26B7">
          <w:rPr>
            <w:rStyle w:val="Hyperkobling"/>
            <w:rFonts w:ascii="Georgia" w:hAnsi="Georgia"/>
            <w:noProof/>
          </w:rPr>
          <w:noBreakHyphen/>
          <w:t>1: Screenshot of real-time updates in Facebook.</w:t>
        </w:r>
        <w:r w:rsidR="004E26B7" w:rsidRPr="004E26B7">
          <w:rPr>
            <w:rFonts w:ascii="Georgia" w:hAnsi="Georgia"/>
            <w:noProof/>
            <w:webHidden/>
          </w:rPr>
          <w:tab/>
        </w:r>
        <w:r w:rsidRPr="004E26B7">
          <w:rPr>
            <w:rFonts w:ascii="Georgia" w:hAnsi="Georgia"/>
            <w:noProof/>
            <w:webHidden/>
          </w:rPr>
          <w:fldChar w:fldCharType="begin"/>
        </w:r>
        <w:r w:rsidR="004E26B7" w:rsidRPr="004E26B7">
          <w:rPr>
            <w:rFonts w:ascii="Georgia" w:hAnsi="Georgia"/>
            <w:noProof/>
            <w:webHidden/>
          </w:rPr>
          <w:instrText xml:space="preserve"> PAGEREF _Toc385266140 \h </w:instrText>
        </w:r>
        <w:r w:rsidRPr="004E26B7">
          <w:rPr>
            <w:rFonts w:ascii="Georgia" w:hAnsi="Georgia"/>
            <w:noProof/>
            <w:webHidden/>
          </w:rPr>
        </w:r>
        <w:r w:rsidRPr="004E26B7">
          <w:rPr>
            <w:rFonts w:ascii="Georgia" w:hAnsi="Georgia"/>
            <w:noProof/>
            <w:webHidden/>
          </w:rPr>
          <w:fldChar w:fldCharType="separate"/>
        </w:r>
        <w:r w:rsidR="005B33BA">
          <w:rPr>
            <w:rFonts w:ascii="Georgia" w:hAnsi="Georgia"/>
            <w:noProof/>
            <w:webHidden/>
          </w:rPr>
          <w:t>12</w:t>
        </w:r>
        <w:r w:rsidRPr="004E26B7">
          <w:rPr>
            <w:rFonts w:ascii="Georgia" w:hAnsi="Georgia"/>
            <w:noProof/>
            <w:webHidden/>
          </w:rPr>
          <w:fldChar w:fldCharType="end"/>
        </w:r>
      </w:hyperlink>
    </w:p>
    <w:p w:rsidR="004E26B7" w:rsidRPr="004E26B7" w:rsidRDefault="00DD1C9C">
      <w:pPr>
        <w:pStyle w:val="Figurliste"/>
        <w:tabs>
          <w:tab w:val="right" w:leader="underscore" w:pos="9062"/>
        </w:tabs>
        <w:rPr>
          <w:rFonts w:ascii="Georgia" w:eastAsiaTheme="minorEastAsia" w:hAnsi="Georgia"/>
          <w:i w:val="0"/>
          <w:iCs w:val="0"/>
          <w:noProof/>
          <w:sz w:val="22"/>
          <w:szCs w:val="22"/>
          <w:lang w:val="nb-NO" w:eastAsia="nb-NO"/>
        </w:rPr>
      </w:pPr>
      <w:hyperlink w:anchor="_Toc385266141" w:history="1">
        <w:r w:rsidR="004E26B7" w:rsidRPr="004E26B7">
          <w:rPr>
            <w:rStyle w:val="Hyperkobling"/>
            <w:rFonts w:ascii="Georgia" w:hAnsi="Georgia"/>
            <w:noProof/>
          </w:rPr>
          <w:t>Figure 3</w:t>
        </w:r>
        <w:r w:rsidR="004E26B7" w:rsidRPr="004E26B7">
          <w:rPr>
            <w:rStyle w:val="Hyperkobling"/>
            <w:rFonts w:ascii="Georgia" w:hAnsi="Georgia"/>
            <w:noProof/>
          </w:rPr>
          <w:noBreakHyphen/>
          <w:t>2: Polling.</w:t>
        </w:r>
        <w:r w:rsidR="004E26B7" w:rsidRPr="004E26B7">
          <w:rPr>
            <w:rFonts w:ascii="Georgia" w:hAnsi="Georgia"/>
            <w:noProof/>
            <w:webHidden/>
          </w:rPr>
          <w:tab/>
        </w:r>
        <w:r w:rsidRPr="004E26B7">
          <w:rPr>
            <w:rFonts w:ascii="Georgia" w:hAnsi="Georgia"/>
            <w:noProof/>
            <w:webHidden/>
          </w:rPr>
          <w:fldChar w:fldCharType="begin"/>
        </w:r>
        <w:r w:rsidR="004E26B7" w:rsidRPr="004E26B7">
          <w:rPr>
            <w:rFonts w:ascii="Georgia" w:hAnsi="Georgia"/>
            <w:noProof/>
            <w:webHidden/>
          </w:rPr>
          <w:instrText xml:space="preserve"> PAGEREF _Toc385266141 \h </w:instrText>
        </w:r>
        <w:r w:rsidRPr="004E26B7">
          <w:rPr>
            <w:rFonts w:ascii="Georgia" w:hAnsi="Georgia"/>
            <w:noProof/>
            <w:webHidden/>
          </w:rPr>
        </w:r>
        <w:r w:rsidRPr="004E26B7">
          <w:rPr>
            <w:rFonts w:ascii="Georgia" w:hAnsi="Georgia"/>
            <w:noProof/>
            <w:webHidden/>
          </w:rPr>
          <w:fldChar w:fldCharType="separate"/>
        </w:r>
        <w:r w:rsidR="005B33BA">
          <w:rPr>
            <w:rFonts w:ascii="Georgia" w:hAnsi="Georgia"/>
            <w:noProof/>
            <w:webHidden/>
          </w:rPr>
          <w:t>13</w:t>
        </w:r>
        <w:r w:rsidRPr="004E26B7">
          <w:rPr>
            <w:rFonts w:ascii="Georgia" w:hAnsi="Georgia"/>
            <w:noProof/>
            <w:webHidden/>
          </w:rPr>
          <w:fldChar w:fldCharType="end"/>
        </w:r>
      </w:hyperlink>
    </w:p>
    <w:p w:rsidR="004E26B7" w:rsidRPr="004E26B7" w:rsidRDefault="00DD1C9C">
      <w:pPr>
        <w:pStyle w:val="Figurliste"/>
        <w:tabs>
          <w:tab w:val="right" w:leader="underscore" w:pos="9062"/>
        </w:tabs>
        <w:rPr>
          <w:rFonts w:ascii="Georgia" w:eastAsiaTheme="minorEastAsia" w:hAnsi="Georgia"/>
          <w:i w:val="0"/>
          <w:iCs w:val="0"/>
          <w:noProof/>
          <w:sz w:val="22"/>
          <w:szCs w:val="22"/>
          <w:lang w:val="nb-NO" w:eastAsia="nb-NO"/>
        </w:rPr>
      </w:pPr>
      <w:hyperlink w:anchor="_Toc385266142" w:history="1">
        <w:r w:rsidR="004E26B7" w:rsidRPr="004E26B7">
          <w:rPr>
            <w:rStyle w:val="Hyperkobling"/>
            <w:rFonts w:ascii="Georgia" w:hAnsi="Georgia"/>
            <w:noProof/>
          </w:rPr>
          <w:t>Figure 3</w:t>
        </w:r>
        <w:r w:rsidR="004E26B7" w:rsidRPr="004E26B7">
          <w:rPr>
            <w:rStyle w:val="Hyperkobling"/>
            <w:rFonts w:ascii="Georgia" w:hAnsi="Georgia"/>
            <w:noProof/>
          </w:rPr>
          <w:noBreakHyphen/>
          <w:t>3: Polling with piggybacking.</w:t>
        </w:r>
        <w:r w:rsidR="004E26B7" w:rsidRPr="004E26B7">
          <w:rPr>
            <w:rFonts w:ascii="Georgia" w:hAnsi="Georgia"/>
            <w:noProof/>
            <w:webHidden/>
          </w:rPr>
          <w:tab/>
        </w:r>
        <w:r w:rsidRPr="004E26B7">
          <w:rPr>
            <w:rFonts w:ascii="Georgia" w:hAnsi="Georgia"/>
            <w:noProof/>
            <w:webHidden/>
          </w:rPr>
          <w:fldChar w:fldCharType="begin"/>
        </w:r>
        <w:r w:rsidR="004E26B7" w:rsidRPr="004E26B7">
          <w:rPr>
            <w:rFonts w:ascii="Georgia" w:hAnsi="Georgia"/>
            <w:noProof/>
            <w:webHidden/>
          </w:rPr>
          <w:instrText xml:space="preserve"> PAGEREF _Toc385266142 \h </w:instrText>
        </w:r>
        <w:r w:rsidRPr="004E26B7">
          <w:rPr>
            <w:rFonts w:ascii="Georgia" w:hAnsi="Georgia"/>
            <w:noProof/>
            <w:webHidden/>
          </w:rPr>
        </w:r>
        <w:r w:rsidRPr="004E26B7">
          <w:rPr>
            <w:rFonts w:ascii="Georgia" w:hAnsi="Georgia"/>
            <w:noProof/>
            <w:webHidden/>
          </w:rPr>
          <w:fldChar w:fldCharType="separate"/>
        </w:r>
        <w:r w:rsidR="005B33BA">
          <w:rPr>
            <w:rFonts w:ascii="Georgia" w:hAnsi="Georgia"/>
            <w:noProof/>
            <w:webHidden/>
          </w:rPr>
          <w:t>14</w:t>
        </w:r>
        <w:r w:rsidRPr="004E26B7">
          <w:rPr>
            <w:rFonts w:ascii="Georgia" w:hAnsi="Georgia"/>
            <w:noProof/>
            <w:webHidden/>
          </w:rPr>
          <w:fldChar w:fldCharType="end"/>
        </w:r>
      </w:hyperlink>
    </w:p>
    <w:p w:rsidR="004E26B7" w:rsidRPr="004E26B7" w:rsidRDefault="00DD1C9C">
      <w:pPr>
        <w:pStyle w:val="Figurliste"/>
        <w:tabs>
          <w:tab w:val="right" w:leader="underscore" w:pos="9062"/>
        </w:tabs>
        <w:rPr>
          <w:rFonts w:ascii="Georgia" w:eastAsiaTheme="minorEastAsia" w:hAnsi="Georgia"/>
          <w:i w:val="0"/>
          <w:iCs w:val="0"/>
          <w:noProof/>
          <w:sz w:val="22"/>
          <w:szCs w:val="22"/>
          <w:lang w:val="nb-NO" w:eastAsia="nb-NO"/>
        </w:rPr>
      </w:pPr>
      <w:hyperlink w:anchor="_Toc385266143" w:history="1">
        <w:r w:rsidR="004E26B7" w:rsidRPr="004E26B7">
          <w:rPr>
            <w:rStyle w:val="Hyperkobling"/>
            <w:rFonts w:ascii="Georgia" w:hAnsi="Georgia"/>
            <w:noProof/>
          </w:rPr>
          <w:t>Figure 3</w:t>
        </w:r>
        <w:r w:rsidR="004E26B7" w:rsidRPr="004E26B7">
          <w:rPr>
            <w:rStyle w:val="Hyperkobling"/>
            <w:rFonts w:ascii="Georgia" w:hAnsi="Georgia"/>
            <w:noProof/>
          </w:rPr>
          <w:noBreakHyphen/>
          <w:t>4: Long-polling.</w:t>
        </w:r>
        <w:r w:rsidR="004E26B7" w:rsidRPr="004E26B7">
          <w:rPr>
            <w:rFonts w:ascii="Georgia" w:hAnsi="Georgia"/>
            <w:noProof/>
            <w:webHidden/>
          </w:rPr>
          <w:tab/>
        </w:r>
        <w:r w:rsidRPr="004E26B7">
          <w:rPr>
            <w:rFonts w:ascii="Georgia" w:hAnsi="Georgia"/>
            <w:noProof/>
            <w:webHidden/>
          </w:rPr>
          <w:fldChar w:fldCharType="begin"/>
        </w:r>
        <w:r w:rsidR="004E26B7" w:rsidRPr="004E26B7">
          <w:rPr>
            <w:rFonts w:ascii="Georgia" w:hAnsi="Georgia"/>
            <w:noProof/>
            <w:webHidden/>
          </w:rPr>
          <w:instrText xml:space="preserve"> PAGEREF _Toc385266143 \h </w:instrText>
        </w:r>
        <w:r w:rsidRPr="004E26B7">
          <w:rPr>
            <w:rFonts w:ascii="Georgia" w:hAnsi="Georgia"/>
            <w:noProof/>
            <w:webHidden/>
          </w:rPr>
        </w:r>
        <w:r w:rsidRPr="004E26B7">
          <w:rPr>
            <w:rFonts w:ascii="Georgia" w:hAnsi="Georgia"/>
            <w:noProof/>
            <w:webHidden/>
          </w:rPr>
          <w:fldChar w:fldCharType="separate"/>
        </w:r>
        <w:r w:rsidR="005B33BA">
          <w:rPr>
            <w:rFonts w:ascii="Georgia" w:hAnsi="Georgia"/>
            <w:noProof/>
            <w:webHidden/>
          </w:rPr>
          <w:t>14</w:t>
        </w:r>
        <w:r w:rsidRPr="004E26B7">
          <w:rPr>
            <w:rFonts w:ascii="Georgia" w:hAnsi="Georgia"/>
            <w:noProof/>
            <w:webHidden/>
          </w:rPr>
          <w:fldChar w:fldCharType="end"/>
        </w:r>
      </w:hyperlink>
    </w:p>
    <w:p w:rsidR="004E26B7" w:rsidRPr="004E26B7" w:rsidRDefault="00DD1C9C">
      <w:pPr>
        <w:pStyle w:val="Figurliste"/>
        <w:tabs>
          <w:tab w:val="right" w:leader="underscore" w:pos="9062"/>
        </w:tabs>
        <w:rPr>
          <w:rFonts w:ascii="Georgia" w:eastAsiaTheme="minorEastAsia" w:hAnsi="Georgia"/>
          <w:i w:val="0"/>
          <w:iCs w:val="0"/>
          <w:noProof/>
          <w:sz w:val="22"/>
          <w:szCs w:val="22"/>
          <w:lang w:val="nb-NO" w:eastAsia="nb-NO"/>
        </w:rPr>
      </w:pPr>
      <w:hyperlink w:anchor="_Toc385266144" w:history="1">
        <w:r w:rsidR="004E26B7" w:rsidRPr="004E26B7">
          <w:rPr>
            <w:rStyle w:val="Hyperkobling"/>
            <w:rFonts w:ascii="Georgia" w:hAnsi="Georgia"/>
            <w:noProof/>
          </w:rPr>
          <w:t>Figure 3</w:t>
        </w:r>
        <w:r w:rsidR="004E26B7" w:rsidRPr="004E26B7">
          <w:rPr>
            <w:rStyle w:val="Hyperkobling"/>
            <w:rFonts w:ascii="Georgia" w:hAnsi="Georgia"/>
            <w:noProof/>
          </w:rPr>
          <w:noBreakHyphen/>
          <w:t>5: A client using the forever frame technique receives script-tags from the server.</w:t>
        </w:r>
        <w:r w:rsidR="004E26B7" w:rsidRPr="004E26B7">
          <w:rPr>
            <w:rFonts w:ascii="Georgia" w:hAnsi="Georgia"/>
            <w:noProof/>
            <w:webHidden/>
          </w:rPr>
          <w:tab/>
        </w:r>
        <w:r w:rsidRPr="004E26B7">
          <w:rPr>
            <w:rFonts w:ascii="Georgia" w:hAnsi="Georgia"/>
            <w:noProof/>
            <w:webHidden/>
          </w:rPr>
          <w:fldChar w:fldCharType="begin"/>
        </w:r>
        <w:r w:rsidR="004E26B7" w:rsidRPr="004E26B7">
          <w:rPr>
            <w:rFonts w:ascii="Georgia" w:hAnsi="Georgia"/>
            <w:noProof/>
            <w:webHidden/>
          </w:rPr>
          <w:instrText xml:space="preserve"> PAGEREF _Toc385266144 \h </w:instrText>
        </w:r>
        <w:r w:rsidRPr="004E26B7">
          <w:rPr>
            <w:rFonts w:ascii="Georgia" w:hAnsi="Georgia"/>
            <w:noProof/>
            <w:webHidden/>
          </w:rPr>
        </w:r>
        <w:r w:rsidRPr="004E26B7">
          <w:rPr>
            <w:rFonts w:ascii="Georgia" w:hAnsi="Georgia"/>
            <w:noProof/>
            <w:webHidden/>
          </w:rPr>
          <w:fldChar w:fldCharType="separate"/>
        </w:r>
        <w:r w:rsidR="005B33BA">
          <w:rPr>
            <w:rFonts w:ascii="Georgia" w:hAnsi="Georgia"/>
            <w:noProof/>
            <w:webHidden/>
          </w:rPr>
          <w:t>15</w:t>
        </w:r>
        <w:r w:rsidRPr="004E26B7">
          <w:rPr>
            <w:rFonts w:ascii="Georgia" w:hAnsi="Georgia"/>
            <w:noProof/>
            <w:webHidden/>
          </w:rPr>
          <w:fldChar w:fldCharType="end"/>
        </w:r>
      </w:hyperlink>
    </w:p>
    <w:p w:rsidR="004E26B7" w:rsidRPr="004E26B7" w:rsidRDefault="00DD1C9C">
      <w:pPr>
        <w:pStyle w:val="Figurliste"/>
        <w:tabs>
          <w:tab w:val="right" w:leader="underscore" w:pos="9062"/>
        </w:tabs>
        <w:rPr>
          <w:rFonts w:ascii="Georgia" w:eastAsiaTheme="minorEastAsia" w:hAnsi="Georgia"/>
          <w:i w:val="0"/>
          <w:iCs w:val="0"/>
          <w:noProof/>
          <w:sz w:val="22"/>
          <w:szCs w:val="22"/>
          <w:lang w:val="nb-NO" w:eastAsia="nb-NO"/>
        </w:rPr>
      </w:pPr>
      <w:hyperlink w:anchor="_Toc385266145" w:history="1">
        <w:r w:rsidR="004E26B7" w:rsidRPr="004E26B7">
          <w:rPr>
            <w:rStyle w:val="Hyperkobling"/>
            <w:rFonts w:ascii="Georgia" w:hAnsi="Georgia"/>
            <w:noProof/>
          </w:rPr>
          <w:t>Figure 3</w:t>
        </w:r>
        <w:r w:rsidR="004E26B7" w:rsidRPr="004E26B7">
          <w:rPr>
            <w:rStyle w:val="Hyperkobling"/>
            <w:rFonts w:ascii="Georgia" w:hAnsi="Georgia"/>
            <w:noProof/>
          </w:rPr>
          <w:noBreakHyphen/>
          <w:t>6:  Server-Sent Events resembles long-polling.</w:t>
        </w:r>
        <w:r w:rsidR="004E26B7" w:rsidRPr="004E26B7">
          <w:rPr>
            <w:rFonts w:ascii="Georgia" w:hAnsi="Georgia"/>
            <w:noProof/>
            <w:webHidden/>
          </w:rPr>
          <w:tab/>
        </w:r>
        <w:r w:rsidRPr="004E26B7">
          <w:rPr>
            <w:rFonts w:ascii="Georgia" w:hAnsi="Georgia"/>
            <w:noProof/>
            <w:webHidden/>
          </w:rPr>
          <w:fldChar w:fldCharType="begin"/>
        </w:r>
        <w:r w:rsidR="004E26B7" w:rsidRPr="004E26B7">
          <w:rPr>
            <w:rFonts w:ascii="Georgia" w:hAnsi="Georgia"/>
            <w:noProof/>
            <w:webHidden/>
          </w:rPr>
          <w:instrText xml:space="preserve"> PAGEREF _Toc385266145 \h </w:instrText>
        </w:r>
        <w:r w:rsidRPr="004E26B7">
          <w:rPr>
            <w:rFonts w:ascii="Georgia" w:hAnsi="Georgia"/>
            <w:noProof/>
            <w:webHidden/>
          </w:rPr>
        </w:r>
        <w:r w:rsidRPr="004E26B7">
          <w:rPr>
            <w:rFonts w:ascii="Georgia" w:hAnsi="Georgia"/>
            <w:noProof/>
            <w:webHidden/>
          </w:rPr>
          <w:fldChar w:fldCharType="separate"/>
        </w:r>
        <w:r w:rsidR="005B33BA">
          <w:rPr>
            <w:rFonts w:ascii="Georgia" w:hAnsi="Georgia"/>
            <w:noProof/>
            <w:webHidden/>
          </w:rPr>
          <w:t>16</w:t>
        </w:r>
        <w:r w:rsidRPr="004E26B7">
          <w:rPr>
            <w:rFonts w:ascii="Georgia" w:hAnsi="Georgia"/>
            <w:noProof/>
            <w:webHidden/>
          </w:rPr>
          <w:fldChar w:fldCharType="end"/>
        </w:r>
      </w:hyperlink>
    </w:p>
    <w:p w:rsidR="004E26B7" w:rsidRPr="004E26B7" w:rsidRDefault="00DD1C9C">
      <w:pPr>
        <w:pStyle w:val="Figurliste"/>
        <w:tabs>
          <w:tab w:val="right" w:leader="underscore" w:pos="9062"/>
        </w:tabs>
        <w:rPr>
          <w:rFonts w:ascii="Georgia" w:eastAsiaTheme="minorEastAsia" w:hAnsi="Georgia"/>
          <w:i w:val="0"/>
          <w:iCs w:val="0"/>
          <w:noProof/>
          <w:sz w:val="22"/>
          <w:szCs w:val="22"/>
          <w:lang w:val="nb-NO" w:eastAsia="nb-NO"/>
        </w:rPr>
      </w:pPr>
      <w:hyperlink w:anchor="_Toc385266146" w:history="1">
        <w:r w:rsidR="004E26B7" w:rsidRPr="004E26B7">
          <w:rPr>
            <w:rStyle w:val="Hyperkobling"/>
            <w:rFonts w:ascii="Georgia" w:hAnsi="Georgia"/>
            <w:noProof/>
          </w:rPr>
          <w:t>Figure 3</w:t>
        </w:r>
        <w:r w:rsidR="004E26B7" w:rsidRPr="004E26B7">
          <w:rPr>
            <w:rStyle w:val="Hyperkobling"/>
            <w:rFonts w:ascii="Georgia" w:hAnsi="Georgia"/>
            <w:noProof/>
          </w:rPr>
          <w:noBreakHyphen/>
          <w:t>7: WebSocket handshake as seen in Google Chrome.</w:t>
        </w:r>
        <w:r w:rsidR="004E26B7" w:rsidRPr="004E26B7">
          <w:rPr>
            <w:rFonts w:ascii="Georgia" w:hAnsi="Georgia"/>
            <w:noProof/>
            <w:webHidden/>
          </w:rPr>
          <w:tab/>
        </w:r>
        <w:r w:rsidRPr="004E26B7">
          <w:rPr>
            <w:rFonts w:ascii="Georgia" w:hAnsi="Georgia"/>
            <w:noProof/>
            <w:webHidden/>
          </w:rPr>
          <w:fldChar w:fldCharType="begin"/>
        </w:r>
        <w:r w:rsidR="004E26B7" w:rsidRPr="004E26B7">
          <w:rPr>
            <w:rFonts w:ascii="Georgia" w:hAnsi="Georgia"/>
            <w:noProof/>
            <w:webHidden/>
          </w:rPr>
          <w:instrText xml:space="preserve"> PAGEREF _Toc385266146 \h </w:instrText>
        </w:r>
        <w:r w:rsidRPr="004E26B7">
          <w:rPr>
            <w:rFonts w:ascii="Georgia" w:hAnsi="Georgia"/>
            <w:noProof/>
            <w:webHidden/>
          </w:rPr>
        </w:r>
        <w:r w:rsidRPr="004E26B7">
          <w:rPr>
            <w:rFonts w:ascii="Georgia" w:hAnsi="Georgia"/>
            <w:noProof/>
            <w:webHidden/>
          </w:rPr>
          <w:fldChar w:fldCharType="separate"/>
        </w:r>
        <w:r w:rsidR="005B33BA">
          <w:rPr>
            <w:rFonts w:ascii="Georgia" w:hAnsi="Georgia"/>
            <w:noProof/>
            <w:webHidden/>
          </w:rPr>
          <w:t>17</w:t>
        </w:r>
        <w:r w:rsidRPr="004E26B7">
          <w:rPr>
            <w:rFonts w:ascii="Georgia" w:hAnsi="Georgia"/>
            <w:noProof/>
            <w:webHidden/>
          </w:rPr>
          <w:fldChar w:fldCharType="end"/>
        </w:r>
      </w:hyperlink>
    </w:p>
    <w:p w:rsidR="004E26B7" w:rsidRPr="004E26B7" w:rsidRDefault="00DD1C9C">
      <w:pPr>
        <w:pStyle w:val="Figurliste"/>
        <w:tabs>
          <w:tab w:val="right" w:leader="underscore" w:pos="9062"/>
        </w:tabs>
        <w:rPr>
          <w:rFonts w:ascii="Georgia" w:eastAsiaTheme="minorEastAsia" w:hAnsi="Georgia"/>
          <w:i w:val="0"/>
          <w:iCs w:val="0"/>
          <w:noProof/>
          <w:sz w:val="22"/>
          <w:szCs w:val="22"/>
          <w:lang w:val="nb-NO" w:eastAsia="nb-NO"/>
        </w:rPr>
      </w:pPr>
      <w:hyperlink w:anchor="_Toc385266147" w:history="1">
        <w:r w:rsidR="004E26B7" w:rsidRPr="004E26B7">
          <w:rPr>
            <w:rStyle w:val="Hyperkobling"/>
            <w:rFonts w:ascii="Georgia" w:hAnsi="Georgia"/>
            <w:noProof/>
          </w:rPr>
          <w:t>Figure 3</w:t>
        </w:r>
        <w:r w:rsidR="004E26B7" w:rsidRPr="004E26B7">
          <w:rPr>
            <w:rStyle w:val="Hyperkobling"/>
            <w:rFonts w:ascii="Georgia" w:hAnsi="Georgia"/>
            <w:noProof/>
          </w:rPr>
          <w:noBreakHyphen/>
          <w:t>8: Frames can pass both way through one connection.</w:t>
        </w:r>
        <w:r w:rsidR="004E26B7" w:rsidRPr="004E26B7">
          <w:rPr>
            <w:rFonts w:ascii="Georgia" w:hAnsi="Georgia"/>
            <w:noProof/>
            <w:webHidden/>
          </w:rPr>
          <w:tab/>
        </w:r>
        <w:r w:rsidRPr="004E26B7">
          <w:rPr>
            <w:rFonts w:ascii="Georgia" w:hAnsi="Georgia"/>
            <w:noProof/>
            <w:webHidden/>
          </w:rPr>
          <w:fldChar w:fldCharType="begin"/>
        </w:r>
        <w:r w:rsidR="004E26B7" w:rsidRPr="004E26B7">
          <w:rPr>
            <w:rFonts w:ascii="Georgia" w:hAnsi="Georgia"/>
            <w:noProof/>
            <w:webHidden/>
          </w:rPr>
          <w:instrText xml:space="preserve"> PAGEREF _Toc385266147 \h </w:instrText>
        </w:r>
        <w:r w:rsidRPr="004E26B7">
          <w:rPr>
            <w:rFonts w:ascii="Georgia" w:hAnsi="Georgia"/>
            <w:noProof/>
            <w:webHidden/>
          </w:rPr>
        </w:r>
        <w:r w:rsidRPr="004E26B7">
          <w:rPr>
            <w:rFonts w:ascii="Georgia" w:hAnsi="Georgia"/>
            <w:noProof/>
            <w:webHidden/>
          </w:rPr>
          <w:fldChar w:fldCharType="separate"/>
        </w:r>
        <w:r w:rsidR="005B33BA">
          <w:rPr>
            <w:rFonts w:ascii="Georgia" w:hAnsi="Georgia"/>
            <w:noProof/>
            <w:webHidden/>
          </w:rPr>
          <w:t>18</w:t>
        </w:r>
        <w:r w:rsidRPr="004E26B7">
          <w:rPr>
            <w:rFonts w:ascii="Georgia" w:hAnsi="Georgia"/>
            <w:noProof/>
            <w:webHidden/>
          </w:rPr>
          <w:fldChar w:fldCharType="end"/>
        </w:r>
      </w:hyperlink>
    </w:p>
    <w:p w:rsidR="004E26B7" w:rsidRPr="004E26B7" w:rsidRDefault="00DD1C9C">
      <w:pPr>
        <w:pStyle w:val="Figurliste"/>
        <w:tabs>
          <w:tab w:val="right" w:leader="underscore" w:pos="9062"/>
        </w:tabs>
        <w:rPr>
          <w:rFonts w:ascii="Georgia" w:eastAsiaTheme="minorEastAsia" w:hAnsi="Georgia"/>
          <w:i w:val="0"/>
          <w:iCs w:val="0"/>
          <w:noProof/>
          <w:sz w:val="22"/>
          <w:szCs w:val="22"/>
          <w:lang w:val="nb-NO" w:eastAsia="nb-NO"/>
        </w:rPr>
      </w:pPr>
      <w:hyperlink w:anchor="_Toc385266148" w:history="1">
        <w:r w:rsidR="004E26B7" w:rsidRPr="004E26B7">
          <w:rPr>
            <w:rStyle w:val="Hyperkobling"/>
            <w:rFonts w:ascii="Georgia" w:hAnsi="Georgia"/>
            <w:noProof/>
          </w:rPr>
          <w:t>Figure 3</w:t>
        </w:r>
        <w:r w:rsidR="004E26B7" w:rsidRPr="004E26B7">
          <w:rPr>
            <w:rStyle w:val="Hyperkobling"/>
            <w:rFonts w:ascii="Georgia" w:hAnsi="Georgia"/>
            <w:noProof/>
          </w:rPr>
          <w:noBreakHyphen/>
          <w:t>9: Short poll interval gets new data fast, but demands server resources.</w:t>
        </w:r>
        <w:r w:rsidR="004E26B7" w:rsidRPr="004E26B7">
          <w:rPr>
            <w:rFonts w:ascii="Georgia" w:hAnsi="Georgia"/>
            <w:noProof/>
            <w:webHidden/>
          </w:rPr>
          <w:tab/>
        </w:r>
        <w:r w:rsidRPr="004E26B7">
          <w:rPr>
            <w:rFonts w:ascii="Georgia" w:hAnsi="Georgia"/>
            <w:noProof/>
            <w:webHidden/>
          </w:rPr>
          <w:fldChar w:fldCharType="begin"/>
        </w:r>
        <w:r w:rsidR="004E26B7" w:rsidRPr="004E26B7">
          <w:rPr>
            <w:rFonts w:ascii="Georgia" w:hAnsi="Georgia"/>
            <w:noProof/>
            <w:webHidden/>
          </w:rPr>
          <w:instrText xml:space="preserve"> PAGEREF _Toc385266148 \h </w:instrText>
        </w:r>
        <w:r w:rsidRPr="004E26B7">
          <w:rPr>
            <w:rFonts w:ascii="Georgia" w:hAnsi="Georgia"/>
            <w:noProof/>
            <w:webHidden/>
          </w:rPr>
        </w:r>
        <w:r w:rsidRPr="004E26B7">
          <w:rPr>
            <w:rFonts w:ascii="Georgia" w:hAnsi="Georgia"/>
            <w:noProof/>
            <w:webHidden/>
          </w:rPr>
          <w:fldChar w:fldCharType="separate"/>
        </w:r>
        <w:r w:rsidR="005B33BA">
          <w:rPr>
            <w:rFonts w:ascii="Georgia" w:hAnsi="Georgia"/>
            <w:noProof/>
            <w:webHidden/>
          </w:rPr>
          <w:t>19</w:t>
        </w:r>
        <w:r w:rsidRPr="004E26B7">
          <w:rPr>
            <w:rFonts w:ascii="Georgia" w:hAnsi="Georgia"/>
            <w:noProof/>
            <w:webHidden/>
          </w:rPr>
          <w:fldChar w:fldCharType="end"/>
        </w:r>
      </w:hyperlink>
    </w:p>
    <w:p w:rsidR="004E26B7" w:rsidRPr="004E26B7" w:rsidRDefault="00DD1C9C">
      <w:pPr>
        <w:pStyle w:val="Figurliste"/>
        <w:tabs>
          <w:tab w:val="right" w:leader="underscore" w:pos="9062"/>
        </w:tabs>
        <w:rPr>
          <w:rFonts w:ascii="Georgia" w:eastAsiaTheme="minorEastAsia" w:hAnsi="Georgia"/>
          <w:i w:val="0"/>
          <w:iCs w:val="0"/>
          <w:noProof/>
          <w:sz w:val="22"/>
          <w:szCs w:val="22"/>
          <w:lang w:val="nb-NO" w:eastAsia="nb-NO"/>
        </w:rPr>
      </w:pPr>
      <w:hyperlink w:anchor="_Toc385266149" w:history="1">
        <w:r w:rsidR="004E26B7" w:rsidRPr="004E26B7">
          <w:rPr>
            <w:rStyle w:val="Hyperkobling"/>
            <w:rFonts w:ascii="Georgia" w:hAnsi="Georgia"/>
            <w:noProof/>
          </w:rPr>
          <w:t>Figure 3</w:t>
        </w:r>
        <w:r w:rsidR="004E26B7" w:rsidRPr="004E26B7">
          <w:rPr>
            <w:rStyle w:val="Hyperkobling"/>
            <w:rFonts w:ascii="Georgia" w:hAnsi="Georgia"/>
            <w:noProof/>
          </w:rPr>
          <w:noBreakHyphen/>
          <w:t>10: Long interval makes the client miss a lot of updates in most cases.</w:t>
        </w:r>
        <w:r w:rsidR="004E26B7" w:rsidRPr="004E26B7">
          <w:rPr>
            <w:rFonts w:ascii="Georgia" w:hAnsi="Georgia"/>
            <w:noProof/>
            <w:webHidden/>
          </w:rPr>
          <w:tab/>
        </w:r>
        <w:r w:rsidRPr="004E26B7">
          <w:rPr>
            <w:rFonts w:ascii="Georgia" w:hAnsi="Georgia"/>
            <w:noProof/>
            <w:webHidden/>
          </w:rPr>
          <w:fldChar w:fldCharType="begin"/>
        </w:r>
        <w:r w:rsidR="004E26B7" w:rsidRPr="004E26B7">
          <w:rPr>
            <w:rFonts w:ascii="Georgia" w:hAnsi="Georgia"/>
            <w:noProof/>
            <w:webHidden/>
          </w:rPr>
          <w:instrText xml:space="preserve"> PAGEREF _Toc385266149 \h </w:instrText>
        </w:r>
        <w:r w:rsidRPr="004E26B7">
          <w:rPr>
            <w:rFonts w:ascii="Georgia" w:hAnsi="Georgia"/>
            <w:noProof/>
            <w:webHidden/>
          </w:rPr>
        </w:r>
        <w:r w:rsidRPr="004E26B7">
          <w:rPr>
            <w:rFonts w:ascii="Georgia" w:hAnsi="Georgia"/>
            <w:noProof/>
            <w:webHidden/>
          </w:rPr>
          <w:fldChar w:fldCharType="separate"/>
        </w:r>
        <w:r w:rsidR="005B33BA">
          <w:rPr>
            <w:rFonts w:ascii="Georgia" w:hAnsi="Georgia"/>
            <w:noProof/>
            <w:webHidden/>
          </w:rPr>
          <w:t>19</w:t>
        </w:r>
        <w:r w:rsidRPr="004E26B7">
          <w:rPr>
            <w:rFonts w:ascii="Georgia" w:hAnsi="Georgia"/>
            <w:noProof/>
            <w:webHidden/>
          </w:rPr>
          <w:fldChar w:fldCharType="end"/>
        </w:r>
      </w:hyperlink>
    </w:p>
    <w:p w:rsidR="004E26B7" w:rsidRPr="004E26B7" w:rsidRDefault="00DD1C9C">
      <w:pPr>
        <w:pStyle w:val="Figurliste"/>
        <w:tabs>
          <w:tab w:val="right" w:leader="underscore" w:pos="9062"/>
        </w:tabs>
        <w:rPr>
          <w:rFonts w:ascii="Georgia" w:eastAsiaTheme="minorEastAsia" w:hAnsi="Georgia"/>
          <w:i w:val="0"/>
          <w:iCs w:val="0"/>
          <w:noProof/>
          <w:sz w:val="22"/>
          <w:szCs w:val="22"/>
          <w:lang w:val="nb-NO" w:eastAsia="nb-NO"/>
        </w:rPr>
      </w:pPr>
      <w:hyperlink w:anchor="_Toc385266150" w:history="1">
        <w:r w:rsidR="004E26B7" w:rsidRPr="004E26B7">
          <w:rPr>
            <w:rStyle w:val="Hyperkobling"/>
            <w:rFonts w:ascii="Georgia" w:hAnsi="Georgia"/>
            <w:noProof/>
          </w:rPr>
          <w:t>Figure 3</w:t>
        </w:r>
        <w:r w:rsidR="004E26B7" w:rsidRPr="004E26B7">
          <w:rPr>
            <w:rStyle w:val="Hyperkobling"/>
            <w:rFonts w:ascii="Georgia" w:hAnsi="Georgia"/>
            <w:noProof/>
          </w:rPr>
          <w:noBreakHyphen/>
          <w:t>11:  Long-polling has no benefit over polling at high update-rates.</w:t>
        </w:r>
        <w:r w:rsidR="004E26B7" w:rsidRPr="004E26B7">
          <w:rPr>
            <w:rFonts w:ascii="Georgia" w:hAnsi="Georgia"/>
            <w:noProof/>
            <w:webHidden/>
          </w:rPr>
          <w:tab/>
        </w:r>
        <w:r w:rsidRPr="004E26B7">
          <w:rPr>
            <w:rFonts w:ascii="Georgia" w:hAnsi="Georgia"/>
            <w:noProof/>
            <w:webHidden/>
          </w:rPr>
          <w:fldChar w:fldCharType="begin"/>
        </w:r>
        <w:r w:rsidR="004E26B7" w:rsidRPr="004E26B7">
          <w:rPr>
            <w:rFonts w:ascii="Georgia" w:hAnsi="Georgia"/>
            <w:noProof/>
            <w:webHidden/>
          </w:rPr>
          <w:instrText xml:space="preserve"> PAGEREF _Toc385266150 \h </w:instrText>
        </w:r>
        <w:r w:rsidRPr="004E26B7">
          <w:rPr>
            <w:rFonts w:ascii="Georgia" w:hAnsi="Georgia"/>
            <w:noProof/>
            <w:webHidden/>
          </w:rPr>
        </w:r>
        <w:r w:rsidRPr="004E26B7">
          <w:rPr>
            <w:rFonts w:ascii="Georgia" w:hAnsi="Georgia"/>
            <w:noProof/>
            <w:webHidden/>
          </w:rPr>
          <w:fldChar w:fldCharType="separate"/>
        </w:r>
        <w:r w:rsidR="005B33BA">
          <w:rPr>
            <w:rFonts w:ascii="Georgia" w:hAnsi="Georgia"/>
            <w:noProof/>
            <w:webHidden/>
          </w:rPr>
          <w:t>20</w:t>
        </w:r>
        <w:r w:rsidRPr="004E26B7">
          <w:rPr>
            <w:rFonts w:ascii="Georgia" w:hAnsi="Georgia"/>
            <w:noProof/>
            <w:webHidden/>
          </w:rPr>
          <w:fldChar w:fldCharType="end"/>
        </w:r>
      </w:hyperlink>
    </w:p>
    <w:p w:rsidR="004E26B7" w:rsidRPr="004E26B7" w:rsidRDefault="00DD1C9C">
      <w:pPr>
        <w:pStyle w:val="Figurliste"/>
        <w:tabs>
          <w:tab w:val="right" w:leader="underscore" w:pos="9062"/>
        </w:tabs>
        <w:rPr>
          <w:rFonts w:ascii="Georgia" w:eastAsiaTheme="minorEastAsia" w:hAnsi="Georgia"/>
          <w:i w:val="0"/>
          <w:iCs w:val="0"/>
          <w:noProof/>
          <w:sz w:val="22"/>
          <w:szCs w:val="22"/>
          <w:lang w:val="nb-NO" w:eastAsia="nb-NO"/>
        </w:rPr>
      </w:pPr>
      <w:hyperlink w:anchor="_Toc385266151" w:history="1">
        <w:r w:rsidR="004E26B7" w:rsidRPr="004E26B7">
          <w:rPr>
            <w:rStyle w:val="Hyperkobling"/>
            <w:rFonts w:ascii="Georgia" w:hAnsi="Georgia"/>
            <w:noProof/>
          </w:rPr>
          <w:t>Figure 3</w:t>
        </w:r>
        <w:r w:rsidR="004E26B7" w:rsidRPr="004E26B7">
          <w:rPr>
            <w:rStyle w:val="Hyperkobling"/>
            <w:rFonts w:ascii="Georgia" w:hAnsi="Georgia"/>
            <w:noProof/>
          </w:rPr>
          <w:noBreakHyphen/>
          <w:t>12: Intervening proxy buffering response-stream from server.</w:t>
        </w:r>
        <w:r w:rsidR="004E26B7" w:rsidRPr="004E26B7">
          <w:rPr>
            <w:rFonts w:ascii="Georgia" w:hAnsi="Georgia"/>
            <w:noProof/>
            <w:webHidden/>
          </w:rPr>
          <w:tab/>
        </w:r>
        <w:r w:rsidRPr="004E26B7">
          <w:rPr>
            <w:rFonts w:ascii="Georgia" w:hAnsi="Georgia"/>
            <w:noProof/>
            <w:webHidden/>
          </w:rPr>
          <w:fldChar w:fldCharType="begin"/>
        </w:r>
        <w:r w:rsidR="004E26B7" w:rsidRPr="004E26B7">
          <w:rPr>
            <w:rFonts w:ascii="Georgia" w:hAnsi="Georgia"/>
            <w:noProof/>
            <w:webHidden/>
          </w:rPr>
          <w:instrText xml:space="preserve"> PAGEREF _Toc385266151 \h </w:instrText>
        </w:r>
        <w:r w:rsidRPr="004E26B7">
          <w:rPr>
            <w:rFonts w:ascii="Georgia" w:hAnsi="Georgia"/>
            <w:noProof/>
            <w:webHidden/>
          </w:rPr>
        </w:r>
        <w:r w:rsidRPr="004E26B7">
          <w:rPr>
            <w:rFonts w:ascii="Georgia" w:hAnsi="Georgia"/>
            <w:noProof/>
            <w:webHidden/>
          </w:rPr>
          <w:fldChar w:fldCharType="separate"/>
        </w:r>
        <w:r w:rsidR="005B33BA">
          <w:rPr>
            <w:rFonts w:ascii="Georgia" w:hAnsi="Georgia"/>
            <w:noProof/>
            <w:webHidden/>
          </w:rPr>
          <w:t>21</w:t>
        </w:r>
        <w:r w:rsidRPr="004E26B7">
          <w:rPr>
            <w:rFonts w:ascii="Georgia" w:hAnsi="Georgia"/>
            <w:noProof/>
            <w:webHidden/>
          </w:rPr>
          <w:fldChar w:fldCharType="end"/>
        </w:r>
      </w:hyperlink>
    </w:p>
    <w:p w:rsidR="004E26B7" w:rsidRPr="004E26B7" w:rsidRDefault="00DD1C9C">
      <w:pPr>
        <w:pStyle w:val="Figurliste"/>
        <w:tabs>
          <w:tab w:val="right" w:leader="underscore" w:pos="9062"/>
        </w:tabs>
        <w:rPr>
          <w:rFonts w:ascii="Georgia" w:eastAsiaTheme="minorEastAsia" w:hAnsi="Georgia"/>
          <w:i w:val="0"/>
          <w:iCs w:val="0"/>
          <w:noProof/>
          <w:sz w:val="22"/>
          <w:szCs w:val="22"/>
          <w:lang w:val="nb-NO" w:eastAsia="nb-NO"/>
        </w:rPr>
      </w:pPr>
      <w:hyperlink w:anchor="_Toc385266152" w:history="1">
        <w:r w:rsidR="004E26B7" w:rsidRPr="004E26B7">
          <w:rPr>
            <w:rStyle w:val="Hyperkobling"/>
            <w:rFonts w:ascii="Georgia" w:hAnsi="Georgia"/>
            <w:noProof/>
          </w:rPr>
          <w:t>Figure 3</w:t>
        </w:r>
        <w:r w:rsidR="004E26B7" w:rsidRPr="004E26B7">
          <w:rPr>
            <w:rStyle w:val="Hyperkobling"/>
            <w:rFonts w:ascii="Georgia" w:hAnsi="Georgia"/>
            <w:noProof/>
          </w:rPr>
          <w:noBreakHyphen/>
          <w:t>13: Two TCP connections simulating bi-directional communication.</w:t>
        </w:r>
        <w:r w:rsidR="004E26B7" w:rsidRPr="004E26B7">
          <w:rPr>
            <w:rFonts w:ascii="Georgia" w:hAnsi="Georgia"/>
            <w:noProof/>
            <w:webHidden/>
          </w:rPr>
          <w:tab/>
        </w:r>
        <w:r w:rsidRPr="004E26B7">
          <w:rPr>
            <w:rFonts w:ascii="Georgia" w:hAnsi="Georgia"/>
            <w:noProof/>
            <w:webHidden/>
          </w:rPr>
          <w:fldChar w:fldCharType="begin"/>
        </w:r>
        <w:r w:rsidR="004E26B7" w:rsidRPr="004E26B7">
          <w:rPr>
            <w:rFonts w:ascii="Georgia" w:hAnsi="Georgia"/>
            <w:noProof/>
            <w:webHidden/>
          </w:rPr>
          <w:instrText xml:space="preserve"> PAGEREF _Toc385266152 \h </w:instrText>
        </w:r>
        <w:r w:rsidRPr="004E26B7">
          <w:rPr>
            <w:rFonts w:ascii="Georgia" w:hAnsi="Georgia"/>
            <w:noProof/>
            <w:webHidden/>
          </w:rPr>
        </w:r>
        <w:r w:rsidRPr="004E26B7">
          <w:rPr>
            <w:rFonts w:ascii="Georgia" w:hAnsi="Georgia"/>
            <w:noProof/>
            <w:webHidden/>
          </w:rPr>
          <w:fldChar w:fldCharType="separate"/>
        </w:r>
        <w:r w:rsidR="005B33BA">
          <w:rPr>
            <w:rFonts w:ascii="Georgia" w:hAnsi="Georgia"/>
            <w:noProof/>
            <w:webHidden/>
          </w:rPr>
          <w:t>22</w:t>
        </w:r>
        <w:r w:rsidRPr="004E26B7">
          <w:rPr>
            <w:rFonts w:ascii="Georgia" w:hAnsi="Georgia"/>
            <w:noProof/>
            <w:webHidden/>
          </w:rPr>
          <w:fldChar w:fldCharType="end"/>
        </w:r>
      </w:hyperlink>
    </w:p>
    <w:p w:rsidR="004E26B7" w:rsidRPr="004E26B7" w:rsidRDefault="00DD1C9C">
      <w:pPr>
        <w:pStyle w:val="Figurliste"/>
        <w:tabs>
          <w:tab w:val="right" w:leader="underscore" w:pos="9062"/>
        </w:tabs>
        <w:rPr>
          <w:rFonts w:ascii="Georgia" w:eastAsiaTheme="minorEastAsia" w:hAnsi="Georgia"/>
          <w:i w:val="0"/>
          <w:iCs w:val="0"/>
          <w:noProof/>
          <w:sz w:val="22"/>
          <w:szCs w:val="22"/>
          <w:lang w:val="nb-NO" w:eastAsia="nb-NO"/>
        </w:rPr>
      </w:pPr>
      <w:hyperlink w:anchor="_Toc385266153" w:history="1">
        <w:r w:rsidR="004E26B7" w:rsidRPr="004E26B7">
          <w:rPr>
            <w:rStyle w:val="Hyperkobling"/>
            <w:rFonts w:ascii="Georgia" w:hAnsi="Georgia"/>
            <w:noProof/>
          </w:rPr>
          <w:t>Figure 3</w:t>
        </w:r>
        <w:r w:rsidR="004E26B7" w:rsidRPr="004E26B7">
          <w:rPr>
            <w:rStyle w:val="Hyperkobling"/>
            <w:rFonts w:ascii="Georgia" w:hAnsi="Georgia"/>
            <w:noProof/>
          </w:rPr>
          <w:noBreakHyphen/>
          <w:t>14: No need for exchanging messages leaves idle connections.</w:t>
        </w:r>
        <w:r w:rsidR="004E26B7" w:rsidRPr="004E26B7">
          <w:rPr>
            <w:rFonts w:ascii="Georgia" w:hAnsi="Georgia"/>
            <w:noProof/>
            <w:webHidden/>
          </w:rPr>
          <w:tab/>
        </w:r>
        <w:r w:rsidRPr="004E26B7">
          <w:rPr>
            <w:rFonts w:ascii="Georgia" w:hAnsi="Georgia"/>
            <w:noProof/>
            <w:webHidden/>
          </w:rPr>
          <w:fldChar w:fldCharType="begin"/>
        </w:r>
        <w:r w:rsidR="004E26B7" w:rsidRPr="004E26B7">
          <w:rPr>
            <w:rFonts w:ascii="Georgia" w:hAnsi="Georgia"/>
            <w:noProof/>
            <w:webHidden/>
          </w:rPr>
          <w:instrText xml:space="preserve"> PAGEREF _Toc385266153 \h </w:instrText>
        </w:r>
        <w:r w:rsidRPr="004E26B7">
          <w:rPr>
            <w:rFonts w:ascii="Georgia" w:hAnsi="Georgia"/>
            <w:noProof/>
            <w:webHidden/>
          </w:rPr>
        </w:r>
        <w:r w:rsidRPr="004E26B7">
          <w:rPr>
            <w:rFonts w:ascii="Georgia" w:hAnsi="Georgia"/>
            <w:noProof/>
            <w:webHidden/>
          </w:rPr>
          <w:fldChar w:fldCharType="separate"/>
        </w:r>
        <w:r w:rsidR="005B33BA">
          <w:rPr>
            <w:rFonts w:ascii="Georgia" w:hAnsi="Georgia"/>
            <w:noProof/>
            <w:webHidden/>
          </w:rPr>
          <w:t>24</w:t>
        </w:r>
        <w:r w:rsidRPr="004E26B7">
          <w:rPr>
            <w:rFonts w:ascii="Georgia" w:hAnsi="Georgia"/>
            <w:noProof/>
            <w:webHidden/>
          </w:rPr>
          <w:fldChar w:fldCharType="end"/>
        </w:r>
      </w:hyperlink>
    </w:p>
    <w:p w:rsidR="004E26B7" w:rsidRPr="004E26B7" w:rsidRDefault="00DD1C9C">
      <w:pPr>
        <w:pStyle w:val="Figurliste"/>
        <w:tabs>
          <w:tab w:val="right" w:leader="underscore" w:pos="9062"/>
        </w:tabs>
        <w:rPr>
          <w:rFonts w:ascii="Georgia" w:eastAsiaTheme="minorEastAsia" w:hAnsi="Georgia"/>
          <w:i w:val="0"/>
          <w:iCs w:val="0"/>
          <w:noProof/>
          <w:sz w:val="22"/>
          <w:szCs w:val="22"/>
          <w:lang w:val="nb-NO" w:eastAsia="nb-NO"/>
        </w:rPr>
      </w:pPr>
      <w:hyperlink w:anchor="_Toc385266154" w:history="1">
        <w:r w:rsidR="004E26B7" w:rsidRPr="004E26B7">
          <w:rPr>
            <w:rStyle w:val="Hyperkobling"/>
            <w:rFonts w:ascii="Georgia" w:hAnsi="Georgia"/>
            <w:noProof/>
          </w:rPr>
          <w:t>Figure 3</w:t>
        </w:r>
        <w:r w:rsidR="004E26B7" w:rsidRPr="004E26B7">
          <w:rPr>
            <w:rStyle w:val="Hyperkobling"/>
            <w:rFonts w:ascii="Georgia" w:hAnsi="Georgia"/>
            <w:noProof/>
          </w:rPr>
          <w:noBreakHyphen/>
          <w:t>15: Hopefully, this scenario will be a thing of the past in a not too distant future.</w:t>
        </w:r>
        <w:r w:rsidR="004E26B7" w:rsidRPr="004E26B7">
          <w:rPr>
            <w:rFonts w:ascii="Georgia" w:hAnsi="Georgia"/>
            <w:noProof/>
            <w:webHidden/>
          </w:rPr>
          <w:tab/>
        </w:r>
        <w:r w:rsidRPr="004E26B7">
          <w:rPr>
            <w:rFonts w:ascii="Georgia" w:hAnsi="Georgia"/>
            <w:noProof/>
            <w:webHidden/>
          </w:rPr>
          <w:fldChar w:fldCharType="begin"/>
        </w:r>
        <w:r w:rsidR="004E26B7" w:rsidRPr="004E26B7">
          <w:rPr>
            <w:rFonts w:ascii="Georgia" w:hAnsi="Georgia"/>
            <w:noProof/>
            <w:webHidden/>
          </w:rPr>
          <w:instrText xml:space="preserve"> PAGEREF _Toc385266154 \h </w:instrText>
        </w:r>
        <w:r w:rsidRPr="004E26B7">
          <w:rPr>
            <w:rFonts w:ascii="Georgia" w:hAnsi="Georgia"/>
            <w:noProof/>
            <w:webHidden/>
          </w:rPr>
        </w:r>
        <w:r w:rsidRPr="004E26B7">
          <w:rPr>
            <w:rFonts w:ascii="Georgia" w:hAnsi="Georgia"/>
            <w:noProof/>
            <w:webHidden/>
          </w:rPr>
          <w:fldChar w:fldCharType="separate"/>
        </w:r>
        <w:r w:rsidR="005B33BA">
          <w:rPr>
            <w:rFonts w:ascii="Georgia" w:hAnsi="Georgia"/>
            <w:noProof/>
            <w:webHidden/>
          </w:rPr>
          <w:t>25</w:t>
        </w:r>
        <w:r w:rsidRPr="004E26B7">
          <w:rPr>
            <w:rFonts w:ascii="Georgia" w:hAnsi="Georgia"/>
            <w:noProof/>
            <w:webHidden/>
          </w:rPr>
          <w:fldChar w:fldCharType="end"/>
        </w:r>
      </w:hyperlink>
    </w:p>
    <w:p w:rsidR="004E26B7" w:rsidRPr="004E26B7" w:rsidRDefault="00DD1C9C">
      <w:pPr>
        <w:pStyle w:val="Figurliste"/>
        <w:tabs>
          <w:tab w:val="right" w:leader="underscore" w:pos="9062"/>
        </w:tabs>
        <w:rPr>
          <w:rFonts w:ascii="Georgia" w:eastAsiaTheme="minorEastAsia" w:hAnsi="Georgia"/>
          <w:i w:val="0"/>
          <w:iCs w:val="0"/>
          <w:noProof/>
          <w:sz w:val="22"/>
          <w:szCs w:val="22"/>
          <w:lang w:val="nb-NO" w:eastAsia="nb-NO"/>
        </w:rPr>
      </w:pPr>
      <w:hyperlink w:anchor="_Toc385266155" w:history="1">
        <w:r w:rsidR="004E26B7" w:rsidRPr="004E26B7">
          <w:rPr>
            <w:rStyle w:val="Hyperkobling"/>
            <w:rFonts w:ascii="Georgia" w:hAnsi="Georgia"/>
            <w:noProof/>
          </w:rPr>
          <w:t>Figure 7</w:t>
        </w:r>
        <w:r w:rsidR="004E26B7" w:rsidRPr="004E26B7">
          <w:rPr>
            <w:rStyle w:val="Hyperkobling"/>
            <w:rFonts w:ascii="Georgia" w:hAnsi="Georgia"/>
            <w:noProof/>
          </w:rPr>
          <w:noBreakHyphen/>
          <w:t>1: The contents of Lightstreamer’s "demos" folder (for JavaScript client)</w:t>
        </w:r>
        <w:r w:rsidR="004E26B7" w:rsidRPr="004E26B7">
          <w:rPr>
            <w:rFonts w:ascii="Georgia" w:hAnsi="Georgia"/>
            <w:noProof/>
            <w:webHidden/>
          </w:rPr>
          <w:tab/>
        </w:r>
        <w:r w:rsidRPr="004E26B7">
          <w:rPr>
            <w:rFonts w:ascii="Georgia" w:hAnsi="Georgia"/>
            <w:noProof/>
            <w:webHidden/>
          </w:rPr>
          <w:fldChar w:fldCharType="begin"/>
        </w:r>
        <w:r w:rsidR="004E26B7" w:rsidRPr="004E26B7">
          <w:rPr>
            <w:rFonts w:ascii="Georgia" w:hAnsi="Georgia"/>
            <w:noProof/>
            <w:webHidden/>
          </w:rPr>
          <w:instrText xml:space="preserve"> PAGEREF _Toc385266155 \h </w:instrText>
        </w:r>
        <w:r w:rsidRPr="004E26B7">
          <w:rPr>
            <w:rFonts w:ascii="Georgia" w:hAnsi="Georgia"/>
            <w:noProof/>
            <w:webHidden/>
          </w:rPr>
        </w:r>
        <w:r w:rsidRPr="004E26B7">
          <w:rPr>
            <w:rFonts w:ascii="Georgia" w:hAnsi="Georgia"/>
            <w:noProof/>
            <w:webHidden/>
          </w:rPr>
          <w:fldChar w:fldCharType="separate"/>
        </w:r>
        <w:r w:rsidR="005B33BA">
          <w:rPr>
            <w:rFonts w:ascii="Georgia" w:hAnsi="Georgia"/>
            <w:noProof/>
            <w:webHidden/>
          </w:rPr>
          <w:t>49</w:t>
        </w:r>
        <w:r w:rsidRPr="004E26B7">
          <w:rPr>
            <w:rFonts w:ascii="Georgia" w:hAnsi="Georgia"/>
            <w:noProof/>
            <w:webHidden/>
          </w:rPr>
          <w:fldChar w:fldCharType="end"/>
        </w:r>
      </w:hyperlink>
    </w:p>
    <w:p w:rsidR="004E26B7" w:rsidRPr="004E26B7" w:rsidRDefault="00DD1C9C">
      <w:pPr>
        <w:pStyle w:val="Figurliste"/>
        <w:tabs>
          <w:tab w:val="right" w:leader="underscore" w:pos="9062"/>
        </w:tabs>
        <w:rPr>
          <w:rFonts w:ascii="Georgia" w:eastAsiaTheme="minorEastAsia" w:hAnsi="Georgia"/>
          <w:i w:val="0"/>
          <w:iCs w:val="0"/>
          <w:noProof/>
          <w:sz w:val="22"/>
          <w:szCs w:val="22"/>
          <w:lang w:val="nb-NO" w:eastAsia="nb-NO"/>
        </w:rPr>
      </w:pPr>
      <w:hyperlink w:anchor="_Toc385266156" w:history="1">
        <w:r w:rsidR="004E26B7" w:rsidRPr="004E26B7">
          <w:rPr>
            <w:rStyle w:val="Hyperkobling"/>
            <w:rFonts w:ascii="Georgia" w:hAnsi="Georgia"/>
            <w:noProof/>
          </w:rPr>
          <w:t>Figure 7</w:t>
        </w:r>
        <w:r w:rsidR="004E26B7" w:rsidRPr="004E26B7">
          <w:rPr>
            <w:rStyle w:val="Hyperkobling"/>
            <w:rFonts w:ascii="Georgia" w:hAnsi="Georgia"/>
            <w:noProof/>
          </w:rPr>
          <w:noBreakHyphen/>
          <w:t>2: The Lightstreamer server's purpose is real time only.</w:t>
        </w:r>
        <w:r w:rsidR="004E26B7" w:rsidRPr="004E26B7">
          <w:rPr>
            <w:rFonts w:ascii="Georgia" w:hAnsi="Georgia"/>
            <w:noProof/>
            <w:webHidden/>
          </w:rPr>
          <w:tab/>
        </w:r>
        <w:r w:rsidRPr="004E26B7">
          <w:rPr>
            <w:rFonts w:ascii="Georgia" w:hAnsi="Georgia"/>
            <w:noProof/>
            <w:webHidden/>
          </w:rPr>
          <w:fldChar w:fldCharType="begin"/>
        </w:r>
        <w:r w:rsidR="004E26B7" w:rsidRPr="004E26B7">
          <w:rPr>
            <w:rFonts w:ascii="Georgia" w:hAnsi="Georgia"/>
            <w:noProof/>
            <w:webHidden/>
          </w:rPr>
          <w:instrText xml:space="preserve"> PAGEREF _Toc385266156 \h </w:instrText>
        </w:r>
        <w:r w:rsidRPr="004E26B7">
          <w:rPr>
            <w:rFonts w:ascii="Georgia" w:hAnsi="Georgia"/>
            <w:noProof/>
            <w:webHidden/>
          </w:rPr>
        </w:r>
        <w:r w:rsidRPr="004E26B7">
          <w:rPr>
            <w:rFonts w:ascii="Georgia" w:hAnsi="Georgia"/>
            <w:noProof/>
            <w:webHidden/>
          </w:rPr>
          <w:fldChar w:fldCharType="separate"/>
        </w:r>
        <w:r w:rsidR="005B33BA">
          <w:rPr>
            <w:rFonts w:ascii="Georgia" w:hAnsi="Georgia"/>
            <w:noProof/>
            <w:webHidden/>
          </w:rPr>
          <w:t>50</w:t>
        </w:r>
        <w:r w:rsidRPr="004E26B7">
          <w:rPr>
            <w:rFonts w:ascii="Georgia" w:hAnsi="Georgia"/>
            <w:noProof/>
            <w:webHidden/>
          </w:rPr>
          <w:fldChar w:fldCharType="end"/>
        </w:r>
      </w:hyperlink>
    </w:p>
    <w:p w:rsidR="004E26B7" w:rsidRPr="004E26B7" w:rsidRDefault="00DD1C9C">
      <w:pPr>
        <w:pStyle w:val="Figurliste"/>
        <w:tabs>
          <w:tab w:val="right" w:leader="underscore" w:pos="9062"/>
        </w:tabs>
        <w:rPr>
          <w:rFonts w:ascii="Georgia" w:eastAsiaTheme="minorEastAsia" w:hAnsi="Georgia"/>
          <w:i w:val="0"/>
          <w:iCs w:val="0"/>
          <w:noProof/>
          <w:sz w:val="22"/>
          <w:szCs w:val="22"/>
          <w:lang w:val="nb-NO" w:eastAsia="nb-NO"/>
        </w:rPr>
      </w:pPr>
      <w:hyperlink w:anchor="_Toc385266157" w:history="1">
        <w:r w:rsidR="004E26B7" w:rsidRPr="004E26B7">
          <w:rPr>
            <w:rStyle w:val="Hyperkobling"/>
            <w:rFonts w:ascii="Georgia" w:hAnsi="Georgia"/>
            <w:noProof/>
          </w:rPr>
          <w:t>Figure 7</w:t>
        </w:r>
        <w:r w:rsidR="004E26B7" w:rsidRPr="004E26B7">
          <w:rPr>
            <w:rStyle w:val="Hyperkobling"/>
            <w:rFonts w:ascii="Georgia" w:hAnsi="Georgia"/>
            <w:noProof/>
          </w:rPr>
          <w:noBreakHyphen/>
          <w:t>3: How the various adapters can interact through a shared service layer.</w:t>
        </w:r>
        <w:r w:rsidR="004E26B7" w:rsidRPr="004E26B7">
          <w:rPr>
            <w:rFonts w:ascii="Georgia" w:hAnsi="Georgia"/>
            <w:noProof/>
            <w:webHidden/>
          </w:rPr>
          <w:tab/>
        </w:r>
        <w:r w:rsidRPr="004E26B7">
          <w:rPr>
            <w:rFonts w:ascii="Georgia" w:hAnsi="Georgia"/>
            <w:noProof/>
            <w:webHidden/>
          </w:rPr>
          <w:fldChar w:fldCharType="begin"/>
        </w:r>
        <w:r w:rsidR="004E26B7" w:rsidRPr="004E26B7">
          <w:rPr>
            <w:rFonts w:ascii="Georgia" w:hAnsi="Georgia"/>
            <w:noProof/>
            <w:webHidden/>
          </w:rPr>
          <w:instrText xml:space="preserve"> PAGEREF _Toc385266157 \h </w:instrText>
        </w:r>
        <w:r w:rsidRPr="004E26B7">
          <w:rPr>
            <w:rFonts w:ascii="Georgia" w:hAnsi="Georgia"/>
            <w:noProof/>
            <w:webHidden/>
          </w:rPr>
        </w:r>
        <w:r w:rsidRPr="004E26B7">
          <w:rPr>
            <w:rFonts w:ascii="Georgia" w:hAnsi="Georgia"/>
            <w:noProof/>
            <w:webHidden/>
          </w:rPr>
          <w:fldChar w:fldCharType="separate"/>
        </w:r>
        <w:r w:rsidR="005B33BA">
          <w:rPr>
            <w:rFonts w:ascii="Georgia" w:hAnsi="Georgia"/>
            <w:noProof/>
            <w:webHidden/>
          </w:rPr>
          <w:t>51</w:t>
        </w:r>
        <w:r w:rsidRPr="004E26B7">
          <w:rPr>
            <w:rFonts w:ascii="Georgia" w:hAnsi="Georgia"/>
            <w:noProof/>
            <w:webHidden/>
          </w:rPr>
          <w:fldChar w:fldCharType="end"/>
        </w:r>
      </w:hyperlink>
    </w:p>
    <w:p w:rsidR="004E26B7" w:rsidRPr="004E26B7" w:rsidRDefault="00DD1C9C">
      <w:pPr>
        <w:pStyle w:val="Figurliste"/>
        <w:tabs>
          <w:tab w:val="right" w:leader="underscore" w:pos="9062"/>
        </w:tabs>
        <w:rPr>
          <w:rFonts w:ascii="Georgia" w:eastAsiaTheme="minorEastAsia" w:hAnsi="Georgia"/>
          <w:i w:val="0"/>
          <w:iCs w:val="0"/>
          <w:noProof/>
          <w:sz w:val="22"/>
          <w:szCs w:val="22"/>
          <w:lang w:val="nb-NO" w:eastAsia="nb-NO"/>
        </w:rPr>
      </w:pPr>
      <w:hyperlink w:anchor="_Toc385266158" w:history="1">
        <w:r w:rsidR="004E26B7" w:rsidRPr="004E26B7">
          <w:rPr>
            <w:rStyle w:val="Hyperkobling"/>
            <w:rFonts w:ascii="Georgia" w:hAnsi="Georgia"/>
            <w:noProof/>
          </w:rPr>
          <w:t>Figure 7</w:t>
        </w:r>
        <w:r w:rsidR="004E26B7" w:rsidRPr="004E26B7">
          <w:rPr>
            <w:rStyle w:val="Hyperkobling"/>
            <w:rFonts w:ascii="Georgia" w:hAnsi="Georgia"/>
            <w:noProof/>
          </w:rPr>
          <w:noBreakHyphen/>
          <w:t>4: Compilation error with Play.</w:t>
        </w:r>
        <w:r w:rsidR="004E26B7" w:rsidRPr="004E26B7">
          <w:rPr>
            <w:rFonts w:ascii="Georgia" w:hAnsi="Georgia"/>
            <w:noProof/>
            <w:webHidden/>
          </w:rPr>
          <w:tab/>
        </w:r>
        <w:r w:rsidRPr="004E26B7">
          <w:rPr>
            <w:rFonts w:ascii="Georgia" w:hAnsi="Georgia"/>
            <w:noProof/>
            <w:webHidden/>
          </w:rPr>
          <w:fldChar w:fldCharType="begin"/>
        </w:r>
        <w:r w:rsidR="004E26B7" w:rsidRPr="004E26B7">
          <w:rPr>
            <w:rFonts w:ascii="Georgia" w:hAnsi="Georgia"/>
            <w:noProof/>
            <w:webHidden/>
          </w:rPr>
          <w:instrText xml:space="preserve"> PAGEREF _Toc385266158 \h </w:instrText>
        </w:r>
        <w:r w:rsidRPr="004E26B7">
          <w:rPr>
            <w:rFonts w:ascii="Georgia" w:hAnsi="Georgia"/>
            <w:noProof/>
            <w:webHidden/>
          </w:rPr>
        </w:r>
        <w:r w:rsidRPr="004E26B7">
          <w:rPr>
            <w:rFonts w:ascii="Georgia" w:hAnsi="Georgia"/>
            <w:noProof/>
            <w:webHidden/>
          </w:rPr>
          <w:fldChar w:fldCharType="separate"/>
        </w:r>
        <w:r w:rsidR="005B33BA">
          <w:rPr>
            <w:rFonts w:ascii="Georgia" w:hAnsi="Georgia"/>
            <w:noProof/>
            <w:webHidden/>
          </w:rPr>
          <w:t>56</w:t>
        </w:r>
        <w:r w:rsidRPr="004E26B7">
          <w:rPr>
            <w:rFonts w:ascii="Georgia" w:hAnsi="Georgia"/>
            <w:noProof/>
            <w:webHidden/>
          </w:rPr>
          <w:fldChar w:fldCharType="end"/>
        </w:r>
      </w:hyperlink>
    </w:p>
    <w:p w:rsidR="004E26B7" w:rsidRPr="004E26B7" w:rsidRDefault="00DD1C9C">
      <w:pPr>
        <w:pStyle w:val="Figurliste"/>
        <w:tabs>
          <w:tab w:val="right" w:leader="underscore" w:pos="9062"/>
        </w:tabs>
        <w:rPr>
          <w:rFonts w:ascii="Georgia" w:eastAsiaTheme="minorEastAsia" w:hAnsi="Georgia"/>
          <w:i w:val="0"/>
          <w:iCs w:val="0"/>
          <w:noProof/>
          <w:sz w:val="22"/>
          <w:szCs w:val="22"/>
          <w:lang w:val="nb-NO" w:eastAsia="nb-NO"/>
        </w:rPr>
      </w:pPr>
      <w:hyperlink w:anchor="_Toc385266159" w:history="1">
        <w:r w:rsidR="004E26B7" w:rsidRPr="004E26B7">
          <w:rPr>
            <w:rStyle w:val="Hyperkobling"/>
            <w:rFonts w:ascii="Georgia" w:hAnsi="Georgia"/>
            <w:noProof/>
          </w:rPr>
          <w:t>Figure 7</w:t>
        </w:r>
        <w:r w:rsidR="004E26B7" w:rsidRPr="004E26B7">
          <w:rPr>
            <w:rStyle w:val="Hyperkobling"/>
            <w:rFonts w:ascii="Georgia" w:hAnsi="Georgia"/>
            <w:noProof/>
          </w:rPr>
          <w:noBreakHyphen/>
          <w:t>5: Socket helper class hierarchy.</w:t>
        </w:r>
        <w:r w:rsidR="004E26B7" w:rsidRPr="004E26B7">
          <w:rPr>
            <w:rFonts w:ascii="Georgia" w:hAnsi="Georgia"/>
            <w:noProof/>
            <w:webHidden/>
          </w:rPr>
          <w:tab/>
        </w:r>
        <w:r w:rsidRPr="004E26B7">
          <w:rPr>
            <w:rFonts w:ascii="Georgia" w:hAnsi="Georgia"/>
            <w:noProof/>
            <w:webHidden/>
          </w:rPr>
          <w:fldChar w:fldCharType="begin"/>
        </w:r>
        <w:r w:rsidR="004E26B7" w:rsidRPr="004E26B7">
          <w:rPr>
            <w:rFonts w:ascii="Georgia" w:hAnsi="Georgia"/>
            <w:noProof/>
            <w:webHidden/>
          </w:rPr>
          <w:instrText xml:space="preserve"> PAGEREF _Toc385266159 \h </w:instrText>
        </w:r>
        <w:r w:rsidRPr="004E26B7">
          <w:rPr>
            <w:rFonts w:ascii="Georgia" w:hAnsi="Georgia"/>
            <w:noProof/>
            <w:webHidden/>
          </w:rPr>
        </w:r>
        <w:r w:rsidRPr="004E26B7">
          <w:rPr>
            <w:rFonts w:ascii="Georgia" w:hAnsi="Georgia"/>
            <w:noProof/>
            <w:webHidden/>
          </w:rPr>
          <w:fldChar w:fldCharType="separate"/>
        </w:r>
        <w:r w:rsidR="005B33BA">
          <w:rPr>
            <w:rFonts w:ascii="Georgia" w:hAnsi="Georgia"/>
            <w:noProof/>
            <w:webHidden/>
          </w:rPr>
          <w:t>58</w:t>
        </w:r>
        <w:r w:rsidRPr="004E26B7">
          <w:rPr>
            <w:rFonts w:ascii="Georgia" w:hAnsi="Georgia"/>
            <w:noProof/>
            <w:webHidden/>
          </w:rPr>
          <w:fldChar w:fldCharType="end"/>
        </w:r>
      </w:hyperlink>
    </w:p>
    <w:p w:rsidR="004E26B7" w:rsidRPr="004E26B7" w:rsidRDefault="00DD1C9C">
      <w:pPr>
        <w:pStyle w:val="Figurliste"/>
        <w:tabs>
          <w:tab w:val="right" w:leader="underscore" w:pos="9062"/>
        </w:tabs>
        <w:rPr>
          <w:rFonts w:ascii="Georgia" w:eastAsiaTheme="minorEastAsia" w:hAnsi="Georgia"/>
          <w:i w:val="0"/>
          <w:iCs w:val="0"/>
          <w:noProof/>
          <w:sz w:val="22"/>
          <w:szCs w:val="22"/>
          <w:lang w:val="nb-NO" w:eastAsia="nb-NO"/>
        </w:rPr>
      </w:pPr>
      <w:hyperlink w:anchor="_Toc385266160" w:history="1">
        <w:r w:rsidR="004E26B7" w:rsidRPr="004E26B7">
          <w:rPr>
            <w:rStyle w:val="Hyperkobling"/>
            <w:rFonts w:ascii="Georgia" w:hAnsi="Georgia"/>
            <w:noProof/>
          </w:rPr>
          <w:t>Figure 7</w:t>
        </w:r>
        <w:r w:rsidR="004E26B7" w:rsidRPr="004E26B7">
          <w:rPr>
            <w:rStyle w:val="Hyperkobling"/>
            <w:rFonts w:ascii="Georgia" w:hAnsi="Georgia"/>
            <w:noProof/>
          </w:rPr>
          <w:noBreakHyphen/>
          <w:t>6: Hard to keep track of stability of features in Meteor's documentation.</w:t>
        </w:r>
        <w:r w:rsidR="004E26B7" w:rsidRPr="004E26B7">
          <w:rPr>
            <w:rFonts w:ascii="Georgia" w:hAnsi="Georgia"/>
            <w:noProof/>
            <w:webHidden/>
          </w:rPr>
          <w:tab/>
        </w:r>
        <w:r w:rsidRPr="004E26B7">
          <w:rPr>
            <w:rFonts w:ascii="Georgia" w:hAnsi="Georgia"/>
            <w:noProof/>
            <w:webHidden/>
          </w:rPr>
          <w:fldChar w:fldCharType="begin"/>
        </w:r>
        <w:r w:rsidR="004E26B7" w:rsidRPr="004E26B7">
          <w:rPr>
            <w:rFonts w:ascii="Georgia" w:hAnsi="Georgia"/>
            <w:noProof/>
            <w:webHidden/>
          </w:rPr>
          <w:instrText xml:space="preserve"> PAGEREF _Toc385266160 \h </w:instrText>
        </w:r>
        <w:r w:rsidRPr="004E26B7">
          <w:rPr>
            <w:rFonts w:ascii="Georgia" w:hAnsi="Georgia"/>
            <w:noProof/>
            <w:webHidden/>
          </w:rPr>
        </w:r>
        <w:r w:rsidRPr="004E26B7">
          <w:rPr>
            <w:rFonts w:ascii="Georgia" w:hAnsi="Georgia"/>
            <w:noProof/>
            <w:webHidden/>
          </w:rPr>
          <w:fldChar w:fldCharType="separate"/>
        </w:r>
        <w:r w:rsidR="005B33BA">
          <w:rPr>
            <w:rFonts w:ascii="Georgia" w:hAnsi="Georgia"/>
            <w:noProof/>
            <w:webHidden/>
          </w:rPr>
          <w:t>66</w:t>
        </w:r>
        <w:r w:rsidRPr="004E26B7">
          <w:rPr>
            <w:rFonts w:ascii="Georgia" w:hAnsi="Georgia"/>
            <w:noProof/>
            <w:webHidden/>
          </w:rPr>
          <w:fldChar w:fldCharType="end"/>
        </w:r>
      </w:hyperlink>
    </w:p>
    <w:p w:rsidR="004E26B7" w:rsidRPr="004E26B7" w:rsidRDefault="00DD1C9C">
      <w:pPr>
        <w:pStyle w:val="Figurliste"/>
        <w:tabs>
          <w:tab w:val="right" w:leader="underscore" w:pos="9062"/>
        </w:tabs>
        <w:rPr>
          <w:rFonts w:ascii="Georgia" w:eastAsiaTheme="minorEastAsia" w:hAnsi="Georgia"/>
          <w:i w:val="0"/>
          <w:iCs w:val="0"/>
          <w:noProof/>
          <w:sz w:val="22"/>
          <w:szCs w:val="22"/>
          <w:lang w:val="nb-NO" w:eastAsia="nb-NO"/>
        </w:rPr>
      </w:pPr>
      <w:hyperlink w:anchor="_Toc385266161" w:history="1">
        <w:r w:rsidR="004E26B7" w:rsidRPr="004E26B7">
          <w:rPr>
            <w:rStyle w:val="Hyperkobling"/>
            <w:rFonts w:ascii="Georgia" w:hAnsi="Georgia"/>
            <w:noProof/>
          </w:rPr>
          <w:t>Figure 8</w:t>
        </w:r>
        <w:r w:rsidR="004E26B7" w:rsidRPr="004E26B7">
          <w:rPr>
            <w:rStyle w:val="Hyperkobling"/>
            <w:rFonts w:ascii="Georgia" w:hAnsi="Georgia"/>
            <w:noProof/>
          </w:rPr>
          <w:noBreakHyphen/>
          <w:t>1: Message flow in a test run.</w:t>
        </w:r>
        <w:r w:rsidR="004E26B7" w:rsidRPr="004E26B7">
          <w:rPr>
            <w:rFonts w:ascii="Georgia" w:hAnsi="Georgia"/>
            <w:noProof/>
            <w:webHidden/>
          </w:rPr>
          <w:tab/>
        </w:r>
        <w:r w:rsidRPr="004E26B7">
          <w:rPr>
            <w:rFonts w:ascii="Georgia" w:hAnsi="Georgia"/>
            <w:noProof/>
            <w:webHidden/>
          </w:rPr>
          <w:fldChar w:fldCharType="begin"/>
        </w:r>
        <w:r w:rsidR="004E26B7" w:rsidRPr="004E26B7">
          <w:rPr>
            <w:rFonts w:ascii="Georgia" w:hAnsi="Georgia"/>
            <w:noProof/>
            <w:webHidden/>
          </w:rPr>
          <w:instrText xml:space="preserve"> PAGEREF _Toc385266161 \h </w:instrText>
        </w:r>
        <w:r w:rsidRPr="004E26B7">
          <w:rPr>
            <w:rFonts w:ascii="Georgia" w:hAnsi="Georgia"/>
            <w:noProof/>
            <w:webHidden/>
          </w:rPr>
        </w:r>
        <w:r w:rsidRPr="004E26B7">
          <w:rPr>
            <w:rFonts w:ascii="Georgia" w:hAnsi="Georgia"/>
            <w:noProof/>
            <w:webHidden/>
          </w:rPr>
          <w:fldChar w:fldCharType="separate"/>
        </w:r>
        <w:r w:rsidR="005B33BA">
          <w:rPr>
            <w:rFonts w:ascii="Georgia" w:hAnsi="Georgia"/>
            <w:noProof/>
            <w:webHidden/>
          </w:rPr>
          <w:t>73</w:t>
        </w:r>
        <w:r w:rsidRPr="004E26B7">
          <w:rPr>
            <w:rFonts w:ascii="Georgia" w:hAnsi="Georgia"/>
            <w:noProof/>
            <w:webHidden/>
          </w:rPr>
          <w:fldChar w:fldCharType="end"/>
        </w:r>
      </w:hyperlink>
    </w:p>
    <w:p w:rsidR="004E26B7" w:rsidRPr="004E26B7" w:rsidRDefault="00DD1C9C">
      <w:pPr>
        <w:pStyle w:val="Figurliste"/>
        <w:tabs>
          <w:tab w:val="right" w:leader="underscore" w:pos="9062"/>
        </w:tabs>
        <w:rPr>
          <w:rFonts w:ascii="Georgia" w:eastAsiaTheme="minorEastAsia" w:hAnsi="Georgia"/>
          <w:i w:val="0"/>
          <w:iCs w:val="0"/>
          <w:noProof/>
          <w:sz w:val="22"/>
          <w:szCs w:val="22"/>
          <w:lang w:val="nb-NO" w:eastAsia="nb-NO"/>
        </w:rPr>
      </w:pPr>
      <w:hyperlink w:anchor="_Toc385266162" w:history="1">
        <w:r w:rsidR="004E26B7" w:rsidRPr="004E26B7">
          <w:rPr>
            <w:rStyle w:val="Hyperkobling"/>
            <w:rFonts w:ascii="Georgia" w:hAnsi="Georgia"/>
            <w:noProof/>
          </w:rPr>
          <w:t>Figure 9</w:t>
        </w:r>
        <w:r w:rsidR="004E26B7" w:rsidRPr="004E26B7">
          <w:rPr>
            <w:rStyle w:val="Hyperkobling"/>
            <w:rFonts w:ascii="Georgia" w:hAnsi="Georgia"/>
            <w:noProof/>
          </w:rPr>
          <w:noBreakHyphen/>
          <w:t>1: Messages sent from clients using WebSockets.</w:t>
        </w:r>
        <w:r w:rsidR="004E26B7" w:rsidRPr="004E26B7">
          <w:rPr>
            <w:rFonts w:ascii="Georgia" w:hAnsi="Georgia"/>
            <w:noProof/>
            <w:webHidden/>
          </w:rPr>
          <w:tab/>
        </w:r>
        <w:r w:rsidRPr="004E26B7">
          <w:rPr>
            <w:rFonts w:ascii="Georgia" w:hAnsi="Georgia"/>
            <w:noProof/>
            <w:webHidden/>
          </w:rPr>
          <w:fldChar w:fldCharType="begin"/>
        </w:r>
        <w:r w:rsidR="004E26B7" w:rsidRPr="004E26B7">
          <w:rPr>
            <w:rFonts w:ascii="Georgia" w:hAnsi="Georgia"/>
            <w:noProof/>
            <w:webHidden/>
          </w:rPr>
          <w:instrText xml:space="preserve"> PAGEREF _Toc385266162 \h </w:instrText>
        </w:r>
        <w:r w:rsidRPr="004E26B7">
          <w:rPr>
            <w:rFonts w:ascii="Georgia" w:hAnsi="Georgia"/>
            <w:noProof/>
            <w:webHidden/>
          </w:rPr>
        </w:r>
        <w:r w:rsidRPr="004E26B7">
          <w:rPr>
            <w:rFonts w:ascii="Georgia" w:hAnsi="Georgia"/>
            <w:noProof/>
            <w:webHidden/>
          </w:rPr>
          <w:fldChar w:fldCharType="separate"/>
        </w:r>
        <w:r w:rsidR="005B33BA">
          <w:rPr>
            <w:rFonts w:ascii="Georgia" w:hAnsi="Georgia"/>
            <w:noProof/>
            <w:webHidden/>
          </w:rPr>
          <w:t>82</w:t>
        </w:r>
        <w:r w:rsidRPr="004E26B7">
          <w:rPr>
            <w:rFonts w:ascii="Georgia" w:hAnsi="Georgia"/>
            <w:noProof/>
            <w:webHidden/>
          </w:rPr>
          <w:fldChar w:fldCharType="end"/>
        </w:r>
      </w:hyperlink>
    </w:p>
    <w:p w:rsidR="004E26B7" w:rsidRPr="004E26B7" w:rsidRDefault="00DD1C9C">
      <w:pPr>
        <w:pStyle w:val="Figurliste"/>
        <w:tabs>
          <w:tab w:val="right" w:leader="underscore" w:pos="9062"/>
        </w:tabs>
        <w:rPr>
          <w:rFonts w:ascii="Georgia" w:eastAsiaTheme="minorEastAsia" w:hAnsi="Georgia"/>
          <w:i w:val="0"/>
          <w:iCs w:val="0"/>
          <w:noProof/>
          <w:sz w:val="22"/>
          <w:szCs w:val="22"/>
          <w:lang w:val="nb-NO" w:eastAsia="nb-NO"/>
        </w:rPr>
      </w:pPr>
      <w:hyperlink w:anchor="_Toc385266163" w:history="1">
        <w:r w:rsidR="004E26B7" w:rsidRPr="004E26B7">
          <w:rPr>
            <w:rStyle w:val="Hyperkobling"/>
            <w:rFonts w:ascii="Georgia" w:hAnsi="Georgia"/>
            <w:noProof/>
          </w:rPr>
          <w:t>Figure 9</w:t>
        </w:r>
        <w:r w:rsidR="004E26B7" w:rsidRPr="004E26B7">
          <w:rPr>
            <w:rStyle w:val="Hyperkobling"/>
            <w:rFonts w:ascii="Georgia" w:hAnsi="Georgia"/>
            <w:noProof/>
          </w:rPr>
          <w:noBreakHyphen/>
          <w:t>2: Messages sent from clients using polling.</w:t>
        </w:r>
        <w:r w:rsidR="004E26B7" w:rsidRPr="004E26B7">
          <w:rPr>
            <w:rFonts w:ascii="Georgia" w:hAnsi="Georgia"/>
            <w:noProof/>
            <w:webHidden/>
          </w:rPr>
          <w:tab/>
        </w:r>
        <w:r w:rsidRPr="004E26B7">
          <w:rPr>
            <w:rFonts w:ascii="Georgia" w:hAnsi="Georgia"/>
            <w:noProof/>
            <w:webHidden/>
          </w:rPr>
          <w:fldChar w:fldCharType="begin"/>
        </w:r>
        <w:r w:rsidR="004E26B7" w:rsidRPr="004E26B7">
          <w:rPr>
            <w:rFonts w:ascii="Georgia" w:hAnsi="Georgia"/>
            <w:noProof/>
            <w:webHidden/>
          </w:rPr>
          <w:instrText xml:space="preserve"> PAGEREF _Toc385266163 \h </w:instrText>
        </w:r>
        <w:r w:rsidRPr="004E26B7">
          <w:rPr>
            <w:rFonts w:ascii="Georgia" w:hAnsi="Georgia"/>
            <w:noProof/>
            <w:webHidden/>
          </w:rPr>
        </w:r>
        <w:r w:rsidRPr="004E26B7">
          <w:rPr>
            <w:rFonts w:ascii="Georgia" w:hAnsi="Georgia"/>
            <w:noProof/>
            <w:webHidden/>
          </w:rPr>
          <w:fldChar w:fldCharType="separate"/>
        </w:r>
        <w:r w:rsidR="005B33BA">
          <w:rPr>
            <w:rFonts w:ascii="Georgia" w:hAnsi="Georgia"/>
            <w:noProof/>
            <w:webHidden/>
          </w:rPr>
          <w:t>83</w:t>
        </w:r>
        <w:r w:rsidRPr="004E26B7">
          <w:rPr>
            <w:rFonts w:ascii="Georgia" w:hAnsi="Georgia"/>
            <w:noProof/>
            <w:webHidden/>
          </w:rPr>
          <w:fldChar w:fldCharType="end"/>
        </w:r>
      </w:hyperlink>
    </w:p>
    <w:p w:rsidR="004E26B7" w:rsidRPr="004E26B7" w:rsidRDefault="00DD1C9C">
      <w:pPr>
        <w:pStyle w:val="Figurliste"/>
        <w:tabs>
          <w:tab w:val="right" w:leader="underscore" w:pos="9062"/>
        </w:tabs>
        <w:rPr>
          <w:rFonts w:ascii="Georgia" w:eastAsiaTheme="minorEastAsia" w:hAnsi="Georgia"/>
          <w:i w:val="0"/>
          <w:iCs w:val="0"/>
          <w:noProof/>
          <w:sz w:val="22"/>
          <w:szCs w:val="22"/>
          <w:lang w:val="nb-NO" w:eastAsia="nb-NO"/>
        </w:rPr>
      </w:pPr>
      <w:hyperlink w:anchor="_Toc385266164" w:history="1">
        <w:r w:rsidR="004E26B7" w:rsidRPr="004E26B7">
          <w:rPr>
            <w:rStyle w:val="Hyperkobling"/>
            <w:rFonts w:ascii="Georgia" w:hAnsi="Georgia"/>
            <w:noProof/>
          </w:rPr>
          <w:t>Figure 9</w:t>
        </w:r>
        <w:r w:rsidR="004E26B7" w:rsidRPr="004E26B7">
          <w:rPr>
            <w:rStyle w:val="Hyperkobling"/>
            <w:rFonts w:ascii="Georgia" w:hAnsi="Georgia"/>
            <w:noProof/>
          </w:rPr>
          <w:noBreakHyphen/>
          <w:t>3: Messages sent from clients using HTTP-streaming.</w:t>
        </w:r>
        <w:r w:rsidR="004E26B7" w:rsidRPr="004E26B7">
          <w:rPr>
            <w:rFonts w:ascii="Georgia" w:hAnsi="Georgia"/>
            <w:noProof/>
            <w:webHidden/>
          </w:rPr>
          <w:tab/>
        </w:r>
        <w:r w:rsidRPr="004E26B7">
          <w:rPr>
            <w:rFonts w:ascii="Georgia" w:hAnsi="Georgia"/>
            <w:noProof/>
            <w:webHidden/>
          </w:rPr>
          <w:fldChar w:fldCharType="begin"/>
        </w:r>
        <w:r w:rsidR="004E26B7" w:rsidRPr="004E26B7">
          <w:rPr>
            <w:rFonts w:ascii="Georgia" w:hAnsi="Georgia"/>
            <w:noProof/>
            <w:webHidden/>
          </w:rPr>
          <w:instrText xml:space="preserve"> PAGEREF _Toc385266164 \h </w:instrText>
        </w:r>
        <w:r w:rsidRPr="004E26B7">
          <w:rPr>
            <w:rFonts w:ascii="Georgia" w:hAnsi="Georgia"/>
            <w:noProof/>
            <w:webHidden/>
          </w:rPr>
        </w:r>
        <w:r w:rsidRPr="004E26B7">
          <w:rPr>
            <w:rFonts w:ascii="Georgia" w:hAnsi="Georgia"/>
            <w:noProof/>
            <w:webHidden/>
          </w:rPr>
          <w:fldChar w:fldCharType="separate"/>
        </w:r>
        <w:r w:rsidR="005B33BA">
          <w:rPr>
            <w:rFonts w:ascii="Georgia" w:hAnsi="Georgia"/>
            <w:noProof/>
            <w:webHidden/>
          </w:rPr>
          <w:t>83</w:t>
        </w:r>
        <w:r w:rsidRPr="004E26B7">
          <w:rPr>
            <w:rFonts w:ascii="Georgia" w:hAnsi="Georgia"/>
            <w:noProof/>
            <w:webHidden/>
          </w:rPr>
          <w:fldChar w:fldCharType="end"/>
        </w:r>
      </w:hyperlink>
    </w:p>
    <w:p w:rsidR="004E26B7" w:rsidRPr="004E26B7" w:rsidRDefault="00DD1C9C">
      <w:pPr>
        <w:pStyle w:val="Figurliste"/>
        <w:tabs>
          <w:tab w:val="right" w:leader="underscore" w:pos="9062"/>
        </w:tabs>
        <w:rPr>
          <w:rFonts w:ascii="Georgia" w:eastAsiaTheme="minorEastAsia" w:hAnsi="Georgia"/>
          <w:i w:val="0"/>
          <w:iCs w:val="0"/>
          <w:noProof/>
          <w:sz w:val="22"/>
          <w:szCs w:val="22"/>
          <w:lang w:val="nb-NO" w:eastAsia="nb-NO"/>
        </w:rPr>
      </w:pPr>
      <w:hyperlink w:anchor="_Toc385266165" w:history="1">
        <w:r w:rsidR="004E26B7" w:rsidRPr="004E26B7">
          <w:rPr>
            <w:rStyle w:val="Hyperkobling"/>
            <w:rFonts w:ascii="Georgia" w:hAnsi="Georgia"/>
            <w:noProof/>
          </w:rPr>
          <w:t>Figure 9</w:t>
        </w:r>
        <w:r w:rsidR="004E26B7" w:rsidRPr="004E26B7">
          <w:rPr>
            <w:rStyle w:val="Hyperkobling"/>
            <w:rFonts w:ascii="Georgia" w:hAnsi="Georgia"/>
            <w:noProof/>
          </w:rPr>
          <w:noBreakHyphen/>
          <w:t>4: Messages sent from clients and received by server using long-polling.</w:t>
        </w:r>
        <w:r w:rsidR="004E26B7" w:rsidRPr="004E26B7">
          <w:rPr>
            <w:rFonts w:ascii="Georgia" w:hAnsi="Georgia"/>
            <w:noProof/>
            <w:webHidden/>
          </w:rPr>
          <w:tab/>
        </w:r>
        <w:r w:rsidRPr="004E26B7">
          <w:rPr>
            <w:rFonts w:ascii="Georgia" w:hAnsi="Georgia"/>
            <w:noProof/>
            <w:webHidden/>
          </w:rPr>
          <w:fldChar w:fldCharType="begin"/>
        </w:r>
        <w:r w:rsidR="004E26B7" w:rsidRPr="004E26B7">
          <w:rPr>
            <w:rFonts w:ascii="Georgia" w:hAnsi="Georgia"/>
            <w:noProof/>
            <w:webHidden/>
          </w:rPr>
          <w:instrText xml:space="preserve"> PAGEREF _Toc385266165 \h </w:instrText>
        </w:r>
        <w:r w:rsidRPr="004E26B7">
          <w:rPr>
            <w:rFonts w:ascii="Georgia" w:hAnsi="Georgia"/>
            <w:noProof/>
            <w:webHidden/>
          </w:rPr>
        </w:r>
        <w:r w:rsidRPr="004E26B7">
          <w:rPr>
            <w:rFonts w:ascii="Georgia" w:hAnsi="Georgia"/>
            <w:noProof/>
            <w:webHidden/>
          </w:rPr>
          <w:fldChar w:fldCharType="separate"/>
        </w:r>
        <w:r w:rsidR="005B33BA">
          <w:rPr>
            <w:rFonts w:ascii="Georgia" w:hAnsi="Georgia"/>
            <w:noProof/>
            <w:webHidden/>
          </w:rPr>
          <w:t>84</w:t>
        </w:r>
        <w:r w:rsidRPr="004E26B7">
          <w:rPr>
            <w:rFonts w:ascii="Georgia" w:hAnsi="Georgia"/>
            <w:noProof/>
            <w:webHidden/>
          </w:rPr>
          <w:fldChar w:fldCharType="end"/>
        </w:r>
      </w:hyperlink>
    </w:p>
    <w:p w:rsidR="004E26B7" w:rsidRPr="004E26B7" w:rsidRDefault="00DD1C9C">
      <w:pPr>
        <w:pStyle w:val="Figurliste"/>
        <w:tabs>
          <w:tab w:val="right" w:leader="underscore" w:pos="9062"/>
        </w:tabs>
        <w:rPr>
          <w:rFonts w:ascii="Georgia" w:eastAsiaTheme="minorEastAsia" w:hAnsi="Georgia"/>
          <w:i w:val="0"/>
          <w:iCs w:val="0"/>
          <w:noProof/>
          <w:sz w:val="22"/>
          <w:szCs w:val="22"/>
          <w:lang w:val="nb-NO" w:eastAsia="nb-NO"/>
        </w:rPr>
      </w:pPr>
      <w:hyperlink w:anchor="_Toc385266166" w:history="1">
        <w:r w:rsidR="004E26B7" w:rsidRPr="004E26B7">
          <w:rPr>
            <w:rStyle w:val="Hyperkobling"/>
            <w:rFonts w:ascii="Georgia" w:hAnsi="Georgia"/>
            <w:noProof/>
          </w:rPr>
          <w:t>Figure 9</w:t>
        </w:r>
        <w:r w:rsidR="004E26B7" w:rsidRPr="004E26B7">
          <w:rPr>
            <w:rStyle w:val="Hyperkobling"/>
            <w:rFonts w:ascii="Georgia" w:hAnsi="Georgia"/>
            <w:noProof/>
          </w:rPr>
          <w:noBreakHyphen/>
          <w:t>5: Messages sent from clients and received by server with Lightstreamer WebSockets.</w:t>
        </w:r>
        <w:r w:rsidR="004E26B7" w:rsidRPr="004E26B7">
          <w:rPr>
            <w:rFonts w:ascii="Georgia" w:hAnsi="Georgia"/>
            <w:noProof/>
            <w:webHidden/>
          </w:rPr>
          <w:tab/>
        </w:r>
        <w:r w:rsidRPr="004E26B7">
          <w:rPr>
            <w:rFonts w:ascii="Georgia" w:hAnsi="Georgia"/>
            <w:noProof/>
            <w:webHidden/>
          </w:rPr>
          <w:fldChar w:fldCharType="begin"/>
        </w:r>
        <w:r w:rsidR="004E26B7" w:rsidRPr="004E26B7">
          <w:rPr>
            <w:rFonts w:ascii="Georgia" w:hAnsi="Georgia"/>
            <w:noProof/>
            <w:webHidden/>
          </w:rPr>
          <w:instrText xml:space="preserve"> PAGEREF _Toc385266166 \h </w:instrText>
        </w:r>
        <w:r w:rsidRPr="004E26B7">
          <w:rPr>
            <w:rFonts w:ascii="Georgia" w:hAnsi="Georgia"/>
            <w:noProof/>
            <w:webHidden/>
          </w:rPr>
        </w:r>
        <w:r w:rsidRPr="004E26B7">
          <w:rPr>
            <w:rFonts w:ascii="Georgia" w:hAnsi="Georgia"/>
            <w:noProof/>
            <w:webHidden/>
          </w:rPr>
          <w:fldChar w:fldCharType="separate"/>
        </w:r>
        <w:r w:rsidR="005B33BA">
          <w:rPr>
            <w:rFonts w:ascii="Georgia" w:hAnsi="Georgia"/>
            <w:noProof/>
            <w:webHidden/>
          </w:rPr>
          <w:t>84</w:t>
        </w:r>
        <w:r w:rsidRPr="004E26B7">
          <w:rPr>
            <w:rFonts w:ascii="Georgia" w:hAnsi="Georgia"/>
            <w:noProof/>
            <w:webHidden/>
          </w:rPr>
          <w:fldChar w:fldCharType="end"/>
        </w:r>
      </w:hyperlink>
    </w:p>
    <w:p w:rsidR="004E26B7" w:rsidRPr="004E26B7" w:rsidRDefault="00DD1C9C">
      <w:pPr>
        <w:pStyle w:val="Figurliste"/>
        <w:tabs>
          <w:tab w:val="right" w:leader="underscore" w:pos="9062"/>
        </w:tabs>
        <w:rPr>
          <w:rFonts w:ascii="Georgia" w:eastAsiaTheme="minorEastAsia" w:hAnsi="Georgia"/>
          <w:i w:val="0"/>
          <w:iCs w:val="0"/>
          <w:noProof/>
          <w:sz w:val="22"/>
          <w:szCs w:val="22"/>
          <w:lang w:val="nb-NO" w:eastAsia="nb-NO"/>
        </w:rPr>
      </w:pPr>
      <w:hyperlink w:anchor="_Toc385266167" w:history="1">
        <w:r w:rsidR="004E26B7" w:rsidRPr="004E26B7">
          <w:rPr>
            <w:rStyle w:val="Hyperkobling"/>
            <w:rFonts w:ascii="Georgia" w:hAnsi="Georgia"/>
            <w:noProof/>
          </w:rPr>
          <w:t>Figure 9</w:t>
        </w:r>
        <w:r w:rsidR="004E26B7" w:rsidRPr="004E26B7">
          <w:rPr>
            <w:rStyle w:val="Hyperkobling"/>
            <w:rFonts w:ascii="Georgia" w:hAnsi="Georgia"/>
            <w:noProof/>
          </w:rPr>
          <w:noBreakHyphen/>
          <w:t>6: Messages sent by server (divided by 60), corresponds with messages received.</w:t>
        </w:r>
        <w:r w:rsidR="004E26B7" w:rsidRPr="004E26B7">
          <w:rPr>
            <w:rFonts w:ascii="Georgia" w:hAnsi="Georgia"/>
            <w:noProof/>
            <w:webHidden/>
          </w:rPr>
          <w:tab/>
        </w:r>
        <w:r w:rsidRPr="004E26B7">
          <w:rPr>
            <w:rFonts w:ascii="Georgia" w:hAnsi="Georgia"/>
            <w:noProof/>
            <w:webHidden/>
          </w:rPr>
          <w:fldChar w:fldCharType="begin"/>
        </w:r>
        <w:r w:rsidR="004E26B7" w:rsidRPr="004E26B7">
          <w:rPr>
            <w:rFonts w:ascii="Georgia" w:hAnsi="Georgia"/>
            <w:noProof/>
            <w:webHidden/>
          </w:rPr>
          <w:instrText xml:space="preserve"> PAGEREF _Toc385266167 \h </w:instrText>
        </w:r>
        <w:r w:rsidRPr="004E26B7">
          <w:rPr>
            <w:rFonts w:ascii="Georgia" w:hAnsi="Georgia"/>
            <w:noProof/>
            <w:webHidden/>
          </w:rPr>
        </w:r>
        <w:r w:rsidRPr="004E26B7">
          <w:rPr>
            <w:rFonts w:ascii="Georgia" w:hAnsi="Georgia"/>
            <w:noProof/>
            <w:webHidden/>
          </w:rPr>
          <w:fldChar w:fldCharType="separate"/>
        </w:r>
        <w:r w:rsidR="005B33BA">
          <w:rPr>
            <w:rFonts w:ascii="Georgia" w:hAnsi="Georgia"/>
            <w:noProof/>
            <w:webHidden/>
          </w:rPr>
          <w:t>85</w:t>
        </w:r>
        <w:r w:rsidRPr="004E26B7">
          <w:rPr>
            <w:rFonts w:ascii="Georgia" w:hAnsi="Georgia"/>
            <w:noProof/>
            <w:webHidden/>
          </w:rPr>
          <w:fldChar w:fldCharType="end"/>
        </w:r>
      </w:hyperlink>
    </w:p>
    <w:p w:rsidR="004E26B7" w:rsidRPr="004E26B7" w:rsidRDefault="00DD1C9C">
      <w:pPr>
        <w:pStyle w:val="Figurliste"/>
        <w:tabs>
          <w:tab w:val="right" w:leader="underscore" w:pos="9062"/>
        </w:tabs>
        <w:rPr>
          <w:rFonts w:ascii="Georgia" w:eastAsiaTheme="minorEastAsia" w:hAnsi="Georgia"/>
          <w:i w:val="0"/>
          <w:iCs w:val="0"/>
          <w:noProof/>
          <w:sz w:val="22"/>
          <w:szCs w:val="22"/>
          <w:lang w:val="nb-NO" w:eastAsia="nb-NO"/>
        </w:rPr>
      </w:pPr>
      <w:hyperlink w:anchor="_Toc385266168" w:history="1">
        <w:r w:rsidR="004E26B7" w:rsidRPr="004E26B7">
          <w:rPr>
            <w:rStyle w:val="Hyperkobling"/>
            <w:rFonts w:ascii="Georgia" w:hAnsi="Georgia"/>
            <w:noProof/>
          </w:rPr>
          <w:t>Figure 9</w:t>
        </w:r>
        <w:r w:rsidR="004E26B7" w:rsidRPr="004E26B7">
          <w:rPr>
            <w:rStyle w:val="Hyperkobling"/>
            <w:rFonts w:ascii="Georgia" w:hAnsi="Georgia"/>
            <w:noProof/>
          </w:rPr>
          <w:noBreakHyphen/>
          <w:t>7: Average latency using WebSockets.</w:t>
        </w:r>
        <w:r w:rsidR="004E26B7" w:rsidRPr="004E26B7">
          <w:rPr>
            <w:rFonts w:ascii="Georgia" w:hAnsi="Georgia"/>
            <w:noProof/>
            <w:webHidden/>
          </w:rPr>
          <w:tab/>
        </w:r>
        <w:r w:rsidRPr="004E26B7">
          <w:rPr>
            <w:rFonts w:ascii="Georgia" w:hAnsi="Georgia"/>
            <w:noProof/>
            <w:webHidden/>
          </w:rPr>
          <w:fldChar w:fldCharType="begin"/>
        </w:r>
        <w:r w:rsidR="004E26B7" w:rsidRPr="004E26B7">
          <w:rPr>
            <w:rFonts w:ascii="Georgia" w:hAnsi="Georgia"/>
            <w:noProof/>
            <w:webHidden/>
          </w:rPr>
          <w:instrText xml:space="preserve"> PAGEREF _Toc385266168 \h </w:instrText>
        </w:r>
        <w:r w:rsidRPr="004E26B7">
          <w:rPr>
            <w:rFonts w:ascii="Georgia" w:hAnsi="Georgia"/>
            <w:noProof/>
            <w:webHidden/>
          </w:rPr>
        </w:r>
        <w:r w:rsidRPr="004E26B7">
          <w:rPr>
            <w:rFonts w:ascii="Georgia" w:hAnsi="Georgia"/>
            <w:noProof/>
            <w:webHidden/>
          </w:rPr>
          <w:fldChar w:fldCharType="separate"/>
        </w:r>
        <w:r w:rsidR="005B33BA">
          <w:rPr>
            <w:rFonts w:ascii="Georgia" w:hAnsi="Georgia"/>
            <w:noProof/>
            <w:webHidden/>
          </w:rPr>
          <w:t>86</w:t>
        </w:r>
        <w:r w:rsidRPr="004E26B7">
          <w:rPr>
            <w:rFonts w:ascii="Georgia" w:hAnsi="Georgia"/>
            <w:noProof/>
            <w:webHidden/>
          </w:rPr>
          <w:fldChar w:fldCharType="end"/>
        </w:r>
      </w:hyperlink>
    </w:p>
    <w:p w:rsidR="004E26B7" w:rsidRPr="004E26B7" w:rsidRDefault="00DD1C9C">
      <w:pPr>
        <w:pStyle w:val="Figurliste"/>
        <w:tabs>
          <w:tab w:val="right" w:leader="underscore" w:pos="9062"/>
        </w:tabs>
        <w:rPr>
          <w:rFonts w:ascii="Georgia" w:eastAsiaTheme="minorEastAsia" w:hAnsi="Georgia"/>
          <w:i w:val="0"/>
          <w:iCs w:val="0"/>
          <w:noProof/>
          <w:sz w:val="22"/>
          <w:szCs w:val="22"/>
          <w:lang w:val="nb-NO" w:eastAsia="nb-NO"/>
        </w:rPr>
      </w:pPr>
      <w:hyperlink w:anchor="_Toc385266169" w:history="1">
        <w:r w:rsidR="004E26B7" w:rsidRPr="004E26B7">
          <w:rPr>
            <w:rStyle w:val="Hyperkobling"/>
            <w:rFonts w:ascii="Georgia" w:hAnsi="Georgia"/>
            <w:noProof/>
          </w:rPr>
          <w:t>Figure 9</w:t>
        </w:r>
        <w:r w:rsidR="004E26B7" w:rsidRPr="004E26B7">
          <w:rPr>
            <w:rStyle w:val="Hyperkobling"/>
            <w:rFonts w:ascii="Georgia" w:hAnsi="Georgia"/>
            <w:noProof/>
          </w:rPr>
          <w:noBreakHyphen/>
          <w:t>8: Average latency of SignalR with Server-Sent Events and WebSockets.</w:t>
        </w:r>
        <w:r w:rsidR="004E26B7" w:rsidRPr="004E26B7">
          <w:rPr>
            <w:rFonts w:ascii="Georgia" w:hAnsi="Georgia"/>
            <w:noProof/>
            <w:webHidden/>
          </w:rPr>
          <w:tab/>
        </w:r>
        <w:r w:rsidRPr="004E26B7">
          <w:rPr>
            <w:rFonts w:ascii="Georgia" w:hAnsi="Georgia"/>
            <w:noProof/>
            <w:webHidden/>
          </w:rPr>
          <w:fldChar w:fldCharType="begin"/>
        </w:r>
        <w:r w:rsidR="004E26B7" w:rsidRPr="004E26B7">
          <w:rPr>
            <w:rFonts w:ascii="Georgia" w:hAnsi="Georgia"/>
            <w:noProof/>
            <w:webHidden/>
          </w:rPr>
          <w:instrText xml:space="preserve"> PAGEREF _Toc385266169 \h </w:instrText>
        </w:r>
        <w:r w:rsidRPr="004E26B7">
          <w:rPr>
            <w:rFonts w:ascii="Georgia" w:hAnsi="Georgia"/>
            <w:noProof/>
            <w:webHidden/>
          </w:rPr>
        </w:r>
        <w:r w:rsidRPr="004E26B7">
          <w:rPr>
            <w:rFonts w:ascii="Georgia" w:hAnsi="Georgia"/>
            <w:noProof/>
            <w:webHidden/>
          </w:rPr>
          <w:fldChar w:fldCharType="separate"/>
        </w:r>
        <w:r w:rsidR="005B33BA">
          <w:rPr>
            <w:rFonts w:ascii="Georgia" w:hAnsi="Georgia"/>
            <w:noProof/>
            <w:webHidden/>
          </w:rPr>
          <w:t>87</w:t>
        </w:r>
        <w:r w:rsidRPr="004E26B7">
          <w:rPr>
            <w:rFonts w:ascii="Georgia" w:hAnsi="Georgia"/>
            <w:noProof/>
            <w:webHidden/>
          </w:rPr>
          <w:fldChar w:fldCharType="end"/>
        </w:r>
      </w:hyperlink>
    </w:p>
    <w:p w:rsidR="004E26B7" w:rsidRPr="004E26B7" w:rsidRDefault="00DD1C9C">
      <w:pPr>
        <w:pStyle w:val="Figurliste"/>
        <w:tabs>
          <w:tab w:val="right" w:leader="underscore" w:pos="9062"/>
        </w:tabs>
        <w:rPr>
          <w:rFonts w:ascii="Georgia" w:eastAsiaTheme="minorEastAsia" w:hAnsi="Georgia"/>
          <w:i w:val="0"/>
          <w:iCs w:val="0"/>
          <w:noProof/>
          <w:sz w:val="22"/>
          <w:szCs w:val="22"/>
          <w:lang w:val="nb-NO" w:eastAsia="nb-NO"/>
        </w:rPr>
      </w:pPr>
      <w:hyperlink w:anchor="_Toc385266170" w:history="1">
        <w:r w:rsidR="004E26B7" w:rsidRPr="004E26B7">
          <w:rPr>
            <w:rStyle w:val="Hyperkobling"/>
            <w:rFonts w:ascii="Georgia" w:hAnsi="Georgia"/>
            <w:noProof/>
          </w:rPr>
          <w:t>Figure 9</w:t>
        </w:r>
        <w:r w:rsidR="004E26B7" w:rsidRPr="004E26B7">
          <w:rPr>
            <w:rStyle w:val="Hyperkobling"/>
            <w:rFonts w:ascii="Georgia" w:hAnsi="Georgia"/>
            <w:noProof/>
          </w:rPr>
          <w:noBreakHyphen/>
          <w:t>9: Average latency with HTTP-streaming</w:t>
        </w:r>
        <w:r w:rsidR="004E26B7" w:rsidRPr="004E26B7">
          <w:rPr>
            <w:rFonts w:ascii="Georgia" w:hAnsi="Georgia"/>
            <w:noProof/>
            <w:webHidden/>
          </w:rPr>
          <w:tab/>
        </w:r>
        <w:r w:rsidRPr="004E26B7">
          <w:rPr>
            <w:rFonts w:ascii="Georgia" w:hAnsi="Georgia"/>
            <w:noProof/>
            <w:webHidden/>
          </w:rPr>
          <w:fldChar w:fldCharType="begin"/>
        </w:r>
        <w:r w:rsidR="004E26B7" w:rsidRPr="004E26B7">
          <w:rPr>
            <w:rFonts w:ascii="Georgia" w:hAnsi="Georgia"/>
            <w:noProof/>
            <w:webHidden/>
          </w:rPr>
          <w:instrText xml:space="preserve"> PAGEREF _Toc385266170 \h </w:instrText>
        </w:r>
        <w:r w:rsidRPr="004E26B7">
          <w:rPr>
            <w:rFonts w:ascii="Georgia" w:hAnsi="Georgia"/>
            <w:noProof/>
            <w:webHidden/>
          </w:rPr>
        </w:r>
        <w:r w:rsidRPr="004E26B7">
          <w:rPr>
            <w:rFonts w:ascii="Georgia" w:hAnsi="Georgia"/>
            <w:noProof/>
            <w:webHidden/>
          </w:rPr>
          <w:fldChar w:fldCharType="separate"/>
        </w:r>
        <w:r w:rsidR="005B33BA">
          <w:rPr>
            <w:rFonts w:ascii="Georgia" w:hAnsi="Georgia"/>
            <w:noProof/>
            <w:webHidden/>
          </w:rPr>
          <w:t>88</w:t>
        </w:r>
        <w:r w:rsidRPr="004E26B7">
          <w:rPr>
            <w:rFonts w:ascii="Georgia" w:hAnsi="Georgia"/>
            <w:noProof/>
            <w:webHidden/>
          </w:rPr>
          <w:fldChar w:fldCharType="end"/>
        </w:r>
      </w:hyperlink>
    </w:p>
    <w:p w:rsidR="004E26B7" w:rsidRPr="004E26B7" w:rsidRDefault="00DD1C9C">
      <w:pPr>
        <w:pStyle w:val="Figurliste"/>
        <w:tabs>
          <w:tab w:val="right" w:leader="underscore" w:pos="9062"/>
        </w:tabs>
        <w:rPr>
          <w:rFonts w:ascii="Georgia" w:eastAsiaTheme="minorEastAsia" w:hAnsi="Georgia"/>
          <w:i w:val="0"/>
          <w:iCs w:val="0"/>
          <w:noProof/>
          <w:sz w:val="22"/>
          <w:szCs w:val="22"/>
          <w:lang w:val="nb-NO" w:eastAsia="nb-NO"/>
        </w:rPr>
      </w:pPr>
      <w:hyperlink w:anchor="_Toc385266171" w:history="1">
        <w:r w:rsidR="004E26B7" w:rsidRPr="004E26B7">
          <w:rPr>
            <w:rStyle w:val="Hyperkobling"/>
            <w:rFonts w:ascii="Georgia" w:hAnsi="Georgia"/>
            <w:noProof/>
          </w:rPr>
          <w:t>Figure 9</w:t>
        </w:r>
        <w:r w:rsidR="004E26B7" w:rsidRPr="004E26B7">
          <w:rPr>
            <w:rStyle w:val="Hyperkobling"/>
            <w:rFonts w:ascii="Georgia" w:hAnsi="Georgia"/>
            <w:noProof/>
          </w:rPr>
          <w:noBreakHyphen/>
          <w:t>10: Average latency with long-polling.</w:t>
        </w:r>
        <w:r w:rsidR="004E26B7" w:rsidRPr="004E26B7">
          <w:rPr>
            <w:rFonts w:ascii="Georgia" w:hAnsi="Georgia"/>
            <w:noProof/>
            <w:webHidden/>
          </w:rPr>
          <w:tab/>
        </w:r>
        <w:r w:rsidRPr="004E26B7">
          <w:rPr>
            <w:rFonts w:ascii="Georgia" w:hAnsi="Georgia"/>
            <w:noProof/>
            <w:webHidden/>
          </w:rPr>
          <w:fldChar w:fldCharType="begin"/>
        </w:r>
        <w:r w:rsidR="004E26B7" w:rsidRPr="004E26B7">
          <w:rPr>
            <w:rFonts w:ascii="Georgia" w:hAnsi="Georgia"/>
            <w:noProof/>
            <w:webHidden/>
          </w:rPr>
          <w:instrText xml:space="preserve"> PAGEREF _Toc385266171 \h </w:instrText>
        </w:r>
        <w:r w:rsidRPr="004E26B7">
          <w:rPr>
            <w:rFonts w:ascii="Georgia" w:hAnsi="Georgia"/>
            <w:noProof/>
            <w:webHidden/>
          </w:rPr>
        </w:r>
        <w:r w:rsidRPr="004E26B7">
          <w:rPr>
            <w:rFonts w:ascii="Georgia" w:hAnsi="Georgia"/>
            <w:noProof/>
            <w:webHidden/>
          </w:rPr>
          <w:fldChar w:fldCharType="separate"/>
        </w:r>
        <w:r w:rsidR="005B33BA">
          <w:rPr>
            <w:rFonts w:ascii="Georgia" w:hAnsi="Georgia"/>
            <w:noProof/>
            <w:webHidden/>
          </w:rPr>
          <w:t>88</w:t>
        </w:r>
        <w:r w:rsidRPr="004E26B7">
          <w:rPr>
            <w:rFonts w:ascii="Georgia" w:hAnsi="Georgia"/>
            <w:noProof/>
            <w:webHidden/>
          </w:rPr>
          <w:fldChar w:fldCharType="end"/>
        </w:r>
      </w:hyperlink>
    </w:p>
    <w:p w:rsidR="004E26B7" w:rsidRPr="004E26B7" w:rsidRDefault="00DD1C9C">
      <w:pPr>
        <w:pStyle w:val="Figurliste"/>
        <w:tabs>
          <w:tab w:val="right" w:leader="underscore" w:pos="9062"/>
        </w:tabs>
        <w:rPr>
          <w:rFonts w:ascii="Georgia" w:eastAsiaTheme="minorEastAsia" w:hAnsi="Georgia"/>
          <w:i w:val="0"/>
          <w:iCs w:val="0"/>
          <w:noProof/>
          <w:sz w:val="22"/>
          <w:szCs w:val="22"/>
          <w:lang w:val="nb-NO" w:eastAsia="nb-NO"/>
        </w:rPr>
      </w:pPr>
      <w:hyperlink w:anchor="_Toc385266172" w:history="1">
        <w:r w:rsidR="004E26B7" w:rsidRPr="004E26B7">
          <w:rPr>
            <w:rStyle w:val="Hyperkobling"/>
            <w:rFonts w:ascii="Georgia" w:hAnsi="Georgia"/>
            <w:noProof/>
          </w:rPr>
          <w:t>Figure 9</w:t>
        </w:r>
        <w:r w:rsidR="004E26B7" w:rsidRPr="004E26B7">
          <w:rPr>
            <w:rStyle w:val="Hyperkobling"/>
            <w:rFonts w:ascii="Georgia" w:hAnsi="Georgia"/>
            <w:noProof/>
          </w:rPr>
          <w:noBreakHyphen/>
          <w:t>11: Average latency with polling.</w:t>
        </w:r>
        <w:r w:rsidR="004E26B7" w:rsidRPr="004E26B7">
          <w:rPr>
            <w:rFonts w:ascii="Georgia" w:hAnsi="Georgia"/>
            <w:noProof/>
            <w:webHidden/>
          </w:rPr>
          <w:tab/>
        </w:r>
        <w:r w:rsidRPr="004E26B7">
          <w:rPr>
            <w:rFonts w:ascii="Georgia" w:hAnsi="Georgia"/>
            <w:noProof/>
            <w:webHidden/>
          </w:rPr>
          <w:fldChar w:fldCharType="begin"/>
        </w:r>
        <w:r w:rsidR="004E26B7" w:rsidRPr="004E26B7">
          <w:rPr>
            <w:rFonts w:ascii="Georgia" w:hAnsi="Georgia"/>
            <w:noProof/>
            <w:webHidden/>
          </w:rPr>
          <w:instrText xml:space="preserve"> PAGEREF _Toc385266172 \h </w:instrText>
        </w:r>
        <w:r w:rsidRPr="004E26B7">
          <w:rPr>
            <w:rFonts w:ascii="Georgia" w:hAnsi="Georgia"/>
            <w:noProof/>
            <w:webHidden/>
          </w:rPr>
        </w:r>
        <w:r w:rsidRPr="004E26B7">
          <w:rPr>
            <w:rFonts w:ascii="Georgia" w:hAnsi="Georgia"/>
            <w:noProof/>
            <w:webHidden/>
          </w:rPr>
          <w:fldChar w:fldCharType="separate"/>
        </w:r>
        <w:r w:rsidR="005B33BA">
          <w:rPr>
            <w:rFonts w:ascii="Georgia" w:hAnsi="Georgia"/>
            <w:noProof/>
            <w:webHidden/>
          </w:rPr>
          <w:t>89</w:t>
        </w:r>
        <w:r w:rsidRPr="004E26B7">
          <w:rPr>
            <w:rFonts w:ascii="Georgia" w:hAnsi="Georgia"/>
            <w:noProof/>
            <w:webHidden/>
          </w:rPr>
          <w:fldChar w:fldCharType="end"/>
        </w:r>
      </w:hyperlink>
    </w:p>
    <w:p w:rsidR="004E26B7" w:rsidRPr="004E26B7" w:rsidRDefault="00DD1C9C">
      <w:pPr>
        <w:pStyle w:val="Figurliste"/>
        <w:tabs>
          <w:tab w:val="right" w:leader="underscore" w:pos="9062"/>
        </w:tabs>
        <w:rPr>
          <w:rFonts w:ascii="Georgia" w:eastAsiaTheme="minorEastAsia" w:hAnsi="Georgia"/>
          <w:i w:val="0"/>
          <w:iCs w:val="0"/>
          <w:noProof/>
          <w:sz w:val="22"/>
          <w:szCs w:val="22"/>
          <w:lang w:val="nb-NO" w:eastAsia="nb-NO"/>
        </w:rPr>
      </w:pPr>
      <w:hyperlink w:anchor="_Toc385266173" w:history="1">
        <w:r w:rsidR="004E26B7" w:rsidRPr="004E26B7">
          <w:rPr>
            <w:rStyle w:val="Hyperkobling"/>
            <w:rFonts w:ascii="Georgia" w:hAnsi="Georgia"/>
            <w:noProof/>
          </w:rPr>
          <w:t>Figure 9</w:t>
        </w:r>
        <w:r w:rsidR="004E26B7" w:rsidRPr="004E26B7">
          <w:rPr>
            <w:rStyle w:val="Hyperkobling"/>
            <w:rFonts w:ascii="Georgia" w:hAnsi="Georgia"/>
            <w:noProof/>
          </w:rPr>
          <w:noBreakHyphen/>
          <w:t>12: Average latency with Lightstreamer using WebSockets and polling over WebSockets.</w:t>
        </w:r>
        <w:r w:rsidR="004E26B7" w:rsidRPr="004E26B7">
          <w:rPr>
            <w:rFonts w:ascii="Georgia" w:hAnsi="Georgia"/>
            <w:noProof/>
            <w:webHidden/>
          </w:rPr>
          <w:tab/>
        </w:r>
        <w:r w:rsidRPr="004E26B7">
          <w:rPr>
            <w:rFonts w:ascii="Georgia" w:hAnsi="Georgia"/>
            <w:noProof/>
            <w:webHidden/>
          </w:rPr>
          <w:fldChar w:fldCharType="begin"/>
        </w:r>
        <w:r w:rsidR="004E26B7" w:rsidRPr="004E26B7">
          <w:rPr>
            <w:rFonts w:ascii="Georgia" w:hAnsi="Georgia"/>
            <w:noProof/>
            <w:webHidden/>
          </w:rPr>
          <w:instrText xml:space="preserve"> PAGEREF _Toc385266173 \h </w:instrText>
        </w:r>
        <w:r w:rsidRPr="004E26B7">
          <w:rPr>
            <w:rFonts w:ascii="Georgia" w:hAnsi="Georgia"/>
            <w:noProof/>
            <w:webHidden/>
          </w:rPr>
        </w:r>
        <w:r w:rsidRPr="004E26B7">
          <w:rPr>
            <w:rFonts w:ascii="Georgia" w:hAnsi="Georgia"/>
            <w:noProof/>
            <w:webHidden/>
          </w:rPr>
          <w:fldChar w:fldCharType="separate"/>
        </w:r>
        <w:r w:rsidR="005B33BA">
          <w:rPr>
            <w:rFonts w:ascii="Georgia" w:hAnsi="Georgia"/>
            <w:noProof/>
            <w:webHidden/>
          </w:rPr>
          <w:t>89</w:t>
        </w:r>
        <w:r w:rsidRPr="004E26B7">
          <w:rPr>
            <w:rFonts w:ascii="Georgia" w:hAnsi="Georgia"/>
            <w:noProof/>
            <w:webHidden/>
          </w:rPr>
          <w:fldChar w:fldCharType="end"/>
        </w:r>
      </w:hyperlink>
    </w:p>
    <w:p w:rsidR="004E26B7" w:rsidRPr="004E26B7" w:rsidRDefault="00DD1C9C">
      <w:pPr>
        <w:pStyle w:val="Figurliste"/>
        <w:tabs>
          <w:tab w:val="right" w:leader="underscore" w:pos="9062"/>
        </w:tabs>
        <w:rPr>
          <w:rFonts w:ascii="Georgia" w:eastAsiaTheme="minorEastAsia" w:hAnsi="Georgia"/>
          <w:i w:val="0"/>
          <w:iCs w:val="0"/>
          <w:noProof/>
          <w:sz w:val="22"/>
          <w:szCs w:val="22"/>
          <w:lang w:val="nb-NO" w:eastAsia="nb-NO"/>
        </w:rPr>
      </w:pPr>
      <w:hyperlink w:anchor="_Toc385266174" w:history="1">
        <w:r w:rsidR="004E26B7" w:rsidRPr="004E26B7">
          <w:rPr>
            <w:rStyle w:val="Hyperkobling"/>
            <w:rFonts w:ascii="Georgia" w:hAnsi="Georgia"/>
            <w:noProof/>
          </w:rPr>
          <w:t>Figure 9</w:t>
        </w:r>
        <w:r w:rsidR="004E26B7" w:rsidRPr="004E26B7">
          <w:rPr>
            <w:rStyle w:val="Hyperkobling"/>
            <w:rFonts w:ascii="Georgia" w:hAnsi="Georgia"/>
            <w:noProof/>
          </w:rPr>
          <w:noBreakHyphen/>
          <w:t>13: Median processor usage - all frameworks and transports.</w:t>
        </w:r>
        <w:r w:rsidR="004E26B7" w:rsidRPr="004E26B7">
          <w:rPr>
            <w:rFonts w:ascii="Georgia" w:hAnsi="Georgia"/>
            <w:noProof/>
            <w:webHidden/>
          </w:rPr>
          <w:tab/>
        </w:r>
        <w:r w:rsidRPr="004E26B7">
          <w:rPr>
            <w:rFonts w:ascii="Georgia" w:hAnsi="Georgia"/>
            <w:noProof/>
            <w:webHidden/>
          </w:rPr>
          <w:fldChar w:fldCharType="begin"/>
        </w:r>
        <w:r w:rsidR="004E26B7" w:rsidRPr="004E26B7">
          <w:rPr>
            <w:rFonts w:ascii="Georgia" w:hAnsi="Georgia"/>
            <w:noProof/>
            <w:webHidden/>
          </w:rPr>
          <w:instrText xml:space="preserve"> PAGEREF _Toc385266174 \h </w:instrText>
        </w:r>
        <w:r w:rsidRPr="004E26B7">
          <w:rPr>
            <w:rFonts w:ascii="Georgia" w:hAnsi="Georgia"/>
            <w:noProof/>
            <w:webHidden/>
          </w:rPr>
        </w:r>
        <w:r w:rsidRPr="004E26B7">
          <w:rPr>
            <w:rFonts w:ascii="Georgia" w:hAnsi="Georgia"/>
            <w:noProof/>
            <w:webHidden/>
          </w:rPr>
          <w:fldChar w:fldCharType="separate"/>
        </w:r>
        <w:r w:rsidR="005B33BA">
          <w:rPr>
            <w:rFonts w:ascii="Georgia" w:hAnsi="Georgia"/>
            <w:noProof/>
            <w:webHidden/>
          </w:rPr>
          <w:t>90</w:t>
        </w:r>
        <w:r w:rsidRPr="004E26B7">
          <w:rPr>
            <w:rFonts w:ascii="Georgia" w:hAnsi="Georgia"/>
            <w:noProof/>
            <w:webHidden/>
          </w:rPr>
          <w:fldChar w:fldCharType="end"/>
        </w:r>
      </w:hyperlink>
    </w:p>
    <w:p w:rsidR="004E26B7" w:rsidRPr="004E26B7" w:rsidRDefault="00DD1C9C">
      <w:pPr>
        <w:pStyle w:val="Figurliste"/>
        <w:tabs>
          <w:tab w:val="right" w:leader="underscore" w:pos="9062"/>
        </w:tabs>
        <w:rPr>
          <w:rFonts w:ascii="Georgia" w:eastAsiaTheme="minorEastAsia" w:hAnsi="Georgia"/>
          <w:i w:val="0"/>
          <w:iCs w:val="0"/>
          <w:noProof/>
          <w:sz w:val="22"/>
          <w:szCs w:val="22"/>
          <w:lang w:val="nb-NO" w:eastAsia="nb-NO"/>
        </w:rPr>
      </w:pPr>
      <w:hyperlink w:anchor="_Toc385266175" w:history="1">
        <w:r w:rsidR="004E26B7" w:rsidRPr="004E26B7">
          <w:rPr>
            <w:rStyle w:val="Hyperkobling"/>
            <w:rFonts w:ascii="Georgia" w:hAnsi="Georgia"/>
            <w:noProof/>
          </w:rPr>
          <w:t>Figure 9</w:t>
        </w:r>
        <w:r w:rsidR="004E26B7" w:rsidRPr="004E26B7">
          <w:rPr>
            <w:rStyle w:val="Hyperkobling"/>
            <w:rFonts w:ascii="Georgia" w:hAnsi="Georgia"/>
            <w:noProof/>
          </w:rPr>
          <w:noBreakHyphen/>
          <w:t>14: Maximum memory consumption - all frameworks and transports.</w:t>
        </w:r>
        <w:r w:rsidR="004E26B7" w:rsidRPr="004E26B7">
          <w:rPr>
            <w:rFonts w:ascii="Georgia" w:hAnsi="Georgia"/>
            <w:noProof/>
            <w:webHidden/>
          </w:rPr>
          <w:tab/>
        </w:r>
        <w:r w:rsidRPr="004E26B7">
          <w:rPr>
            <w:rFonts w:ascii="Georgia" w:hAnsi="Georgia"/>
            <w:noProof/>
            <w:webHidden/>
          </w:rPr>
          <w:fldChar w:fldCharType="begin"/>
        </w:r>
        <w:r w:rsidR="004E26B7" w:rsidRPr="004E26B7">
          <w:rPr>
            <w:rFonts w:ascii="Georgia" w:hAnsi="Georgia"/>
            <w:noProof/>
            <w:webHidden/>
          </w:rPr>
          <w:instrText xml:space="preserve"> PAGEREF _Toc385266175 \h </w:instrText>
        </w:r>
        <w:r w:rsidRPr="004E26B7">
          <w:rPr>
            <w:rFonts w:ascii="Georgia" w:hAnsi="Georgia"/>
            <w:noProof/>
            <w:webHidden/>
          </w:rPr>
        </w:r>
        <w:r w:rsidRPr="004E26B7">
          <w:rPr>
            <w:rFonts w:ascii="Georgia" w:hAnsi="Georgia"/>
            <w:noProof/>
            <w:webHidden/>
          </w:rPr>
          <w:fldChar w:fldCharType="separate"/>
        </w:r>
        <w:r w:rsidR="005B33BA">
          <w:rPr>
            <w:rFonts w:ascii="Georgia" w:hAnsi="Georgia"/>
            <w:noProof/>
            <w:webHidden/>
          </w:rPr>
          <w:t>91</w:t>
        </w:r>
        <w:r w:rsidRPr="004E26B7">
          <w:rPr>
            <w:rFonts w:ascii="Georgia" w:hAnsi="Georgia"/>
            <w:noProof/>
            <w:webHidden/>
          </w:rPr>
          <w:fldChar w:fldCharType="end"/>
        </w:r>
      </w:hyperlink>
    </w:p>
    <w:p w:rsidR="004E26B7" w:rsidRPr="004E26B7" w:rsidRDefault="00DD1C9C">
      <w:pPr>
        <w:pStyle w:val="Figurliste"/>
        <w:tabs>
          <w:tab w:val="right" w:leader="underscore" w:pos="9062"/>
        </w:tabs>
        <w:rPr>
          <w:rFonts w:ascii="Georgia" w:eastAsiaTheme="minorEastAsia" w:hAnsi="Georgia"/>
          <w:i w:val="0"/>
          <w:iCs w:val="0"/>
          <w:noProof/>
          <w:sz w:val="22"/>
          <w:szCs w:val="22"/>
          <w:lang w:val="nb-NO" w:eastAsia="nb-NO"/>
        </w:rPr>
      </w:pPr>
      <w:hyperlink w:anchor="_Toc385266176" w:history="1">
        <w:r w:rsidR="004E26B7" w:rsidRPr="004E26B7">
          <w:rPr>
            <w:rStyle w:val="Hyperkobling"/>
            <w:rFonts w:ascii="Georgia" w:hAnsi="Georgia"/>
            <w:noProof/>
          </w:rPr>
          <w:t>Figure 9</w:t>
        </w:r>
        <w:r w:rsidR="004E26B7" w:rsidRPr="004E26B7">
          <w:rPr>
            <w:rStyle w:val="Hyperkobling"/>
            <w:rFonts w:ascii="Georgia" w:hAnsi="Georgia"/>
            <w:noProof/>
          </w:rPr>
          <w:noBreakHyphen/>
          <w:t>15: Bytes sent/received (captured) - all frameworks and transports.</w:t>
        </w:r>
        <w:r w:rsidR="004E26B7" w:rsidRPr="004E26B7">
          <w:rPr>
            <w:rFonts w:ascii="Georgia" w:hAnsi="Georgia"/>
            <w:noProof/>
            <w:webHidden/>
          </w:rPr>
          <w:tab/>
        </w:r>
        <w:r w:rsidRPr="004E26B7">
          <w:rPr>
            <w:rFonts w:ascii="Georgia" w:hAnsi="Georgia"/>
            <w:noProof/>
            <w:webHidden/>
          </w:rPr>
          <w:fldChar w:fldCharType="begin"/>
        </w:r>
        <w:r w:rsidR="004E26B7" w:rsidRPr="004E26B7">
          <w:rPr>
            <w:rFonts w:ascii="Georgia" w:hAnsi="Georgia"/>
            <w:noProof/>
            <w:webHidden/>
          </w:rPr>
          <w:instrText xml:space="preserve"> PAGEREF _Toc385266176 \h </w:instrText>
        </w:r>
        <w:r w:rsidRPr="004E26B7">
          <w:rPr>
            <w:rFonts w:ascii="Georgia" w:hAnsi="Georgia"/>
            <w:noProof/>
            <w:webHidden/>
          </w:rPr>
        </w:r>
        <w:r w:rsidRPr="004E26B7">
          <w:rPr>
            <w:rFonts w:ascii="Georgia" w:hAnsi="Georgia"/>
            <w:noProof/>
            <w:webHidden/>
          </w:rPr>
          <w:fldChar w:fldCharType="separate"/>
        </w:r>
        <w:r w:rsidR="005B33BA">
          <w:rPr>
            <w:rFonts w:ascii="Georgia" w:hAnsi="Georgia"/>
            <w:noProof/>
            <w:webHidden/>
          </w:rPr>
          <w:t>91</w:t>
        </w:r>
        <w:r w:rsidRPr="004E26B7">
          <w:rPr>
            <w:rFonts w:ascii="Georgia" w:hAnsi="Georgia"/>
            <w:noProof/>
            <w:webHidden/>
          </w:rPr>
          <w:fldChar w:fldCharType="end"/>
        </w:r>
      </w:hyperlink>
    </w:p>
    <w:p w:rsidR="004E26B7" w:rsidRPr="004E26B7" w:rsidRDefault="00DD1C9C">
      <w:pPr>
        <w:pStyle w:val="Figurliste"/>
        <w:tabs>
          <w:tab w:val="right" w:leader="underscore" w:pos="9062"/>
        </w:tabs>
        <w:rPr>
          <w:rFonts w:ascii="Georgia" w:eastAsiaTheme="minorEastAsia" w:hAnsi="Georgia"/>
          <w:i w:val="0"/>
          <w:iCs w:val="0"/>
          <w:noProof/>
          <w:sz w:val="22"/>
          <w:szCs w:val="22"/>
          <w:lang w:val="nb-NO" w:eastAsia="nb-NO"/>
        </w:rPr>
      </w:pPr>
      <w:hyperlink w:anchor="_Toc385266177" w:history="1">
        <w:r w:rsidR="004E26B7" w:rsidRPr="004E26B7">
          <w:rPr>
            <w:rStyle w:val="Hyperkobling"/>
            <w:rFonts w:ascii="Georgia" w:hAnsi="Georgia"/>
            <w:noProof/>
          </w:rPr>
          <w:t>Figure 9</w:t>
        </w:r>
        <w:r w:rsidR="004E26B7" w:rsidRPr="004E26B7">
          <w:rPr>
            <w:rStyle w:val="Hyperkobling"/>
            <w:rFonts w:ascii="Georgia" w:hAnsi="Georgia"/>
            <w:noProof/>
          </w:rPr>
          <w:noBreakHyphen/>
          <w:t>16: sent/received (calculated) - all frameworks and transports.</w:t>
        </w:r>
        <w:r w:rsidR="004E26B7" w:rsidRPr="004E26B7">
          <w:rPr>
            <w:rFonts w:ascii="Georgia" w:hAnsi="Georgia"/>
            <w:noProof/>
            <w:webHidden/>
          </w:rPr>
          <w:tab/>
        </w:r>
        <w:r w:rsidRPr="004E26B7">
          <w:rPr>
            <w:rFonts w:ascii="Georgia" w:hAnsi="Georgia"/>
            <w:noProof/>
            <w:webHidden/>
          </w:rPr>
          <w:fldChar w:fldCharType="begin"/>
        </w:r>
        <w:r w:rsidR="004E26B7" w:rsidRPr="004E26B7">
          <w:rPr>
            <w:rFonts w:ascii="Georgia" w:hAnsi="Georgia"/>
            <w:noProof/>
            <w:webHidden/>
          </w:rPr>
          <w:instrText xml:space="preserve"> PAGEREF _Toc385266177 \h </w:instrText>
        </w:r>
        <w:r w:rsidRPr="004E26B7">
          <w:rPr>
            <w:rFonts w:ascii="Georgia" w:hAnsi="Georgia"/>
            <w:noProof/>
            <w:webHidden/>
          </w:rPr>
        </w:r>
        <w:r w:rsidRPr="004E26B7">
          <w:rPr>
            <w:rFonts w:ascii="Georgia" w:hAnsi="Georgia"/>
            <w:noProof/>
            <w:webHidden/>
          </w:rPr>
          <w:fldChar w:fldCharType="separate"/>
        </w:r>
        <w:r w:rsidR="005B33BA">
          <w:rPr>
            <w:rFonts w:ascii="Georgia" w:hAnsi="Georgia"/>
            <w:noProof/>
            <w:webHidden/>
          </w:rPr>
          <w:t>92</w:t>
        </w:r>
        <w:r w:rsidRPr="004E26B7">
          <w:rPr>
            <w:rFonts w:ascii="Georgia" w:hAnsi="Georgia"/>
            <w:noProof/>
            <w:webHidden/>
          </w:rPr>
          <w:fldChar w:fldCharType="end"/>
        </w:r>
      </w:hyperlink>
    </w:p>
    <w:p w:rsidR="004E26B7" w:rsidRPr="004E26B7" w:rsidRDefault="00DD1C9C">
      <w:pPr>
        <w:pStyle w:val="Figurliste"/>
        <w:tabs>
          <w:tab w:val="right" w:leader="underscore" w:pos="9062"/>
        </w:tabs>
        <w:rPr>
          <w:rFonts w:ascii="Georgia" w:eastAsiaTheme="minorEastAsia" w:hAnsi="Georgia"/>
          <w:i w:val="0"/>
          <w:iCs w:val="0"/>
          <w:noProof/>
          <w:sz w:val="22"/>
          <w:szCs w:val="22"/>
          <w:lang w:val="nb-NO" w:eastAsia="nb-NO"/>
        </w:rPr>
      </w:pPr>
      <w:hyperlink w:anchor="_Toc385266178" w:history="1">
        <w:r w:rsidR="004E26B7" w:rsidRPr="004E26B7">
          <w:rPr>
            <w:rStyle w:val="Hyperkobling"/>
            <w:rFonts w:ascii="Georgia" w:hAnsi="Georgia"/>
            <w:noProof/>
          </w:rPr>
          <w:t>Figure 10</w:t>
        </w:r>
        <w:r w:rsidR="004E26B7" w:rsidRPr="004E26B7">
          <w:rPr>
            <w:rStyle w:val="Hyperkobling"/>
            <w:rFonts w:ascii="Georgia" w:hAnsi="Georgia"/>
            <w:noProof/>
          </w:rPr>
          <w:noBreakHyphen/>
          <w:t>1: Average latency as bar chart.</w:t>
        </w:r>
        <w:r w:rsidR="004E26B7" w:rsidRPr="004E26B7">
          <w:rPr>
            <w:rFonts w:ascii="Georgia" w:hAnsi="Georgia"/>
            <w:noProof/>
            <w:webHidden/>
          </w:rPr>
          <w:tab/>
        </w:r>
        <w:r w:rsidRPr="004E26B7">
          <w:rPr>
            <w:rFonts w:ascii="Georgia" w:hAnsi="Georgia"/>
            <w:noProof/>
            <w:webHidden/>
          </w:rPr>
          <w:fldChar w:fldCharType="begin"/>
        </w:r>
        <w:r w:rsidR="004E26B7" w:rsidRPr="004E26B7">
          <w:rPr>
            <w:rFonts w:ascii="Georgia" w:hAnsi="Georgia"/>
            <w:noProof/>
            <w:webHidden/>
          </w:rPr>
          <w:instrText xml:space="preserve"> PAGEREF _Toc385266178 \h </w:instrText>
        </w:r>
        <w:r w:rsidRPr="004E26B7">
          <w:rPr>
            <w:rFonts w:ascii="Georgia" w:hAnsi="Georgia"/>
            <w:noProof/>
            <w:webHidden/>
          </w:rPr>
        </w:r>
        <w:r w:rsidRPr="004E26B7">
          <w:rPr>
            <w:rFonts w:ascii="Georgia" w:hAnsi="Georgia"/>
            <w:noProof/>
            <w:webHidden/>
          </w:rPr>
          <w:fldChar w:fldCharType="separate"/>
        </w:r>
        <w:r w:rsidR="005B33BA">
          <w:rPr>
            <w:rFonts w:ascii="Georgia" w:hAnsi="Georgia"/>
            <w:noProof/>
            <w:webHidden/>
          </w:rPr>
          <w:t>100</w:t>
        </w:r>
        <w:r w:rsidRPr="004E26B7">
          <w:rPr>
            <w:rFonts w:ascii="Georgia" w:hAnsi="Georgia"/>
            <w:noProof/>
            <w:webHidden/>
          </w:rPr>
          <w:fldChar w:fldCharType="end"/>
        </w:r>
      </w:hyperlink>
    </w:p>
    <w:p w:rsidR="004E26B7" w:rsidRPr="004E26B7" w:rsidRDefault="00DD1C9C">
      <w:pPr>
        <w:pStyle w:val="Figurliste"/>
        <w:tabs>
          <w:tab w:val="right" w:leader="underscore" w:pos="9062"/>
        </w:tabs>
        <w:rPr>
          <w:rFonts w:ascii="Georgia" w:eastAsiaTheme="minorEastAsia" w:hAnsi="Georgia"/>
          <w:i w:val="0"/>
          <w:iCs w:val="0"/>
          <w:noProof/>
          <w:sz w:val="22"/>
          <w:szCs w:val="22"/>
          <w:lang w:val="nb-NO" w:eastAsia="nb-NO"/>
        </w:rPr>
      </w:pPr>
      <w:hyperlink w:anchor="_Toc385266179" w:history="1">
        <w:r w:rsidR="004E26B7" w:rsidRPr="004E26B7">
          <w:rPr>
            <w:rStyle w:val="Hyperkobling"/>
            <w:rFonts w:ascii="Georgia" w:hAnsi="Georgia"/>
            <w:noProof/>
          </w:rPr>
          <w:t>Figure 10</w:t>
        </w:r>
        <w:r w:rsidR="004E26B7" w:rsidRPr="004E26B7">
          <w:rPr>
            <w:rStyle w:val="Hyperkobling"/>
            <w:rFonts w:ascii="Georgia" w:hAnsi="Georgia"/>
            <w:noProof/>
          </w:rPr>
          <w:noBreakHyphen/>
          <w:t>2: Piechart that shows relationship between messages to and from the server.</w:t>
        </w:r>
        <w:r w:rsidR="004E26B7" w:rsidRPr="004E26B7">
          <w:rPr>
            <w:rFonts w:ascii="Georgia" w:hAnsi="Georgia"/>
            <w:noProof/>
            <w:webHidden/>
          </w:rPr>
          <w:tab/>
        </w:r>
        <w:r w:rsidRPr="004E26B7">
          <w:rPr>
            <w:rFonts w:ascii="Georgia" w:hAnsi="Georgia"/>
            <w:noProof/>
            <w:webHidden/>
          </w:rPr>
          <w:fldChar w:fldCharType="begin"/>
        </w:r>
        <w:r w:rsidR="004E26B7" w:rsidRPr="004E26B7">
          <w:rPr>
            <w:rFonts w:ascii="Georgia" w:hAnsi="Georgia"/>
            <w:noProof/>
            <w:webHidden/>
          </w:rPr>
          <w:instrText xml:space="preserve"> PAGEREF _Toc385266179 \h </w:instrText>
        </w:r>
        <w:r w:rsidRPr="004E26B7">
          <w:rPr>
            <w:rFonts w:ascii="Georgia" w:hAnsi="Georgia"/>
            <w:noProof/>
            <w:webHidden/>
          </w:rPr>
        </w:r>
        <w:r w:rsidRPr="004E26B7">
          <w:rPr>
            <w:rFonts w:ascii="Georgia" w:hAnsi="Georgia"/>
            <w:noProof/>
            <w:webHidden/>
          </w:rPr>
          <w:fldChar w:fldCharType="separate"/>
        </w:r>
        <w:r w:rsidR="005B33BA">
          <w:rPr>
            <w:rFonts w:ascii="Georgia" w:hAnsi="Georgia"/>
            <w:noProof/>
            <w:webHidden/>
          </w:rPr>
          <w:t>104</w:t>
        </w:r>
        <w:r w:rsidRPr="004E26B7">
          <w:rPr>
            <w:rFonts w:ascii="Georgia" w:hAnsi="Georgia"/>
            <w:noProof/>
            <w:webHidden/>
          </w:rPr>
          <w:fldChar w:fldCharType="end"/>
        </w:r>
      </w:hyperlink>
    </w:p>
    <w:p w:rsidR="004E26B7" w:rsidRPr="004E26B7" w:rsidRDefault="00DD1C9C">
      <w:pPr>
        <w:pStyle w:val="Figurliste"/>
        <w:tabs>
          <w:tab w:val="right" w:leader="underscore" w:pos="9062"/>
        </w:tabs>
        <w:rPr>
          <w:rFonts w:ascii="Georgia" w:eastAsiaTheme="minorEastAsia" w:hAnsi="Georgia"/>
          <w:i w:val="0"/>
          <w:iCs w:val="0"/>
          <w:noProof/>
          <w:sz w:val="22"/>
          <w:szCs w:val="22"/>
          <w:lang w:val="nb-NO" w:eastAsia="nb-NO"/>
        </w:rPr>
      </w:pPr>
      <w:hyperlink w:anchor="_Toc385266180" w:history="1">
        <w:r w:rsidR="004E26B7" w:rsidRPr="004E26B7">
          <w:rPr>
            <w:rStyle w:val="Hyperkobling"/>
            <w:rFonts w:ascii="Georgia" w:hAnsi="Georgia"/>
            <w:noProof/>
          </w:rPr>
          <w:t>Figure 10</w:t>
        </w:r>
        <w:r w:rsidR="004E26B7" w:rsidRPr="004E26B7">
          <w:rPr>
            <w:rStyle w:val="Hyperkobling"/>
            <w:rFonts w:ascii="Georgia" w:hAnsi="Georgia"/>
            <w:noProof/>
          </w:rPr>
          <w:noBreakHyphen/>
          <w:t>3: Theoretical development of memory usage of idle WebSockets clients with Play.</w:t>
        </w:r>
        <w:r w:rsidR="004E26B7" w:rsidRPr="004E26B7">
          <w:rPr>
            <w:rFonts w:ascii="Georgia" w:hAnsi="Georgia"/>
            <w:noProof/>
            <w:webHidden/>
          </w:rPr>
          <w:tab/>
        </w:r>
        <w:r w:rsidRPr="004E26B7">
          <w:rPr>
            <w:rFonts w:ascii="Georgia" w:hAnsi="Georgia"/>
            <w:noProof/>
            <w:webHidden/>
          </w:rPr>
          <w:fldChar w:fldCharType="begin"/>
        </w:r>
        <w:r w:rsidR="004E26B7" w:rsidRPr="004E26B7">
          <w:rPr>
            <w:rFonts w:ascii="Georgia" w:hAnsi="Georgia"/>
            <w:noProof/>
            <w:webHidden/>
          </w:rPr>
          <w:instrText xml:space="preserve"> PAGEREF _Toc385266180 \h </w:instrText>
        </w:r>
        <w:r w:rsidRPr="004E26B7">
          <w:rPr>
            <w:rFonts w:ascii="Georgia" w:hAnsi="Georgia"/>
            <w:noProof/>
            <w:webHidden/>
          </w:rPr>
        </w:r>
        <w:r w:rsidRPr="004E26B7">
          <w:rPr>
            <w:rFonts w:ascii="Georgia" w:hAnsi="Georgia"/>
            <w:noProof/>
            <w:webHidden/>
          </w:rPr>
          <w:fldChar w:fldCharType="separate"/>
        </w:r>
        <w:r w:rsidR="005B33BA">
          <w:rPr>
            <w:rFonts w:ascii="Georgia" w:hAnsi="Georgia"/>
            <w:noProof/>
            <w:webHidden/>
          </w:rPr>
          <w:t>105</w:t>
        </w:r>
        <w:r w:rsidRPr="004E26B7">
          <w:rPr>
            <w:rFonts w:ascii="Georgia" w:hAnsi="Georgia"/>
            <w:noProof/>
            <w:webHidden/>
          </w:rPr>
          <w:fldChar w:fldCharType="end"/>
        </w:r>
      </w:hyperlink>
    </w:p>
    <w:p w:rsidR="004F7C35" w:rsidRDefault="00DD1C9C">
      <w:pPr>
        <w:jc w:val="left"/>
      </w:pPr>
      <w:r w:rsidRPr="00BD5FEB">
        <w:rPr>
          <w:b/>
          <w:bCs/>
          <w:sz w:val="20"/>
          <w:szCs w:val="20"/>
        </w:rPr>
        <w:fldChar w:fldCharType="end"/>
      </w:r>
    </w:p>
    <w:p w:rsidR="00BD5FEB" w:rsidRDefault="00BD5FEB">
      <w:pPr>
        <w:jc w:val="left"/>
        <w:rPr>
          <w:rFonts w:eastAsiaTheme="majorEastAsia" w:cstheme="majorBidi"/>
          <w:b/>
          <w:bCs/>
          <w:sz w:val="52"/>
          <w:szCs w:val="52"/>
        </w:rPr>
      </w:pPr>
      <w:r>
        <w:br w:type="page"/>
      </w:r>
    </w:p>
    <w:p w:rsidR="004F7C35" w:rsidRDefault="004F7C35" w:rsidP="00741568">
      <w:pPr>
        <w:pStyle w:val="Overskrift1"/>
        <w:numPr>
          <w:ilvl w:val="0"/>
          <w:numId w:val="0"/>
        </w:numPr>
        <w:ind w:left="709" w:hanging="709"/>
      </w:pPr>
      <w:bookmarkStart w:id="3" w:name="_Toc385341198"/>
      <w:r w:rsidRPr="004F7C35">
        <w:lastRenderedPageBreak/>
        <w:t>List of examples</w:t>
      </w:r>
      <w:bookmarkEnd w:id="3"/>
    </w:p>
    <w:p w:rsidR="004E26B7" w:rsidRPr="004E26B7" w:rsidRDefault="00DD1C9C">
      <w:pPr>
        <w:pStyle w:val="Figurliste"/>
        <w:tabs>
          <w:tab w:val="right" w:leader="underscore" w:pos="9062"/>
        </w:tabs>
        <w:rPr>
          <w:rFonts w:ascii="Georgia" w:eastAsiaTheme="minorEastAsia" w:hAnsi="Georgia"/>
          <w:i w:val="0"/>
          <w:iCs w:val="0"/>
          <w:noProof/>
          <w:sz w:val="22"/>
          <w:szCs w:val="22"/>
          <w:lang w:val="nb-NO" w:eastAsia="nb-NO"/>
        </w:rPr>
      </w:pPr>
      <w:r w:rsidRPr="00DD1C9C">
        <w:fldChar w:fldCharType="begin"/>
      </w:r>
      <w:r w:rsidR="00311A82">
        <w:instrText xml:space="preserve"> TOC \h \z \c "Example" </w:instrText>
      </w:r>
      <w:r w:rsidRPr="00DD1C9C">
        <w:fldChar w:fldCharType="separate"/>
      </w:r>
      <w:hyperlink w:anchor="_Toc385266181" w:history="1">
        <w:r w:rsidR="004E26B7" w:rsidRPr="004E26B7">
          <w:rPr>
            <w:rStyle w:val="Hyperkobling"/>
            <w:rFonts w:ascii="Georgia" w:hAnsi="Georgia"/>
            <w:noProof/>
          </w:rPr>
          <w:t>Example 5</w:t>
        </w:r>
        <w:r w:rsidR="004E26B7" w:rsidRPr="004E26B7">
          <w:rPr>
            <w:rStyle w:val="Hyperkobling"/>
            <w:rFonts w:ascii="Georgia" w:hAnsi="Georgia"/>
            <w:noProof/>
          </w:rPr>
          <w:noBreakHyphen/>
          <w:t>1: Using OWIN to make a server.</w:t>
        </w:r>
        <w:r w:rsidR="004E26B7" w:rsidRPr="004E26B7">
          <w:rPr>
            <w:rFonts w:ascii="Georgia" w:hAnsi="Georgia"/>
            <w:noProof/>
            <w:webHidden/>
          </w:rPr>
          <w:tab/>
        </w:r>
        <w:r w:rsidRPr="004E26B7">
          <w:rPr>
            <w:rFonts w:ascii="Georgia" w:hAnsi="Georgia"/>
            <w:noProof/>
            <w:webHidden/>
          </w:rPr>
          <w:fldChar w:fldCharType="begin"/>
        </w:r>
        <w:r w:rsidR="004E26B7" w:rsidRPr="004E26B7">
          <w:rPr>
            <w:rFonts w:ascii="Georgia" w:hAnsi="Georgia"/>
            <w:noProof/>
            <w:webHidden/>
          </w:rPr>
          <w:instrText xml:space="preserve"> PAGEREF _Toc385266181 \h </w:instrText>
        </w:r>
        <w:r w:rsidRPr="004E26B7">
          <w:rPr>
            <w:rFonts w:ascii="Georgia" w:hAnsi="Georgia"/>
            <w:noProof/>
            <w:webHidden/>
          </w:rPr>
        </w:r>
        <w:r w:rsidRPr="004E26B7">
          <w:rPr>
            <w:rFonts w:ascii="Georgia" w:hAnsi="Georgia"/>
            <w:noProof/>
            <w:webHidden/>
          </w:rPr>
          <w:fldChar w:fldCharType="separate"/>
        </w:r>
        <w:r w:rsidR="005B33BA">
          <w:rPr>
            <w:rFonts w:ascii="Georgia" w:hAnsi="Georgia"/>
            <w:noProof/>
            <w:webHidden/>
          </w:rPr>
          <w:t>31</w:t>
        </w:r>
        <w:r w:rsidRPr="004E26B7">
          <w:rPr>
            <w:rFonts w:ascii="Georgia" w:hAnsi="Georgia"/>
            <w:noProof/>
            <w:webHidden/>
          </w:rPr>
          <w:fldChar w:fldCharType="end"/>
        </w:r>
      </w:hyperlink>
    </w:p>
    <w:p w:rsidR="004E26B7" w:rsidRPr="004E26B7" w:rsidRDefault="00DD1C9C">
      <w:pPr>
        <w:pStyle w:val="Figurliste"/>
        <w:tabs>
          <w:tab w:val="right" w:leader="underscore" w:pos="9062"/>
        </w:tabs>
        <w:rPr>
          <w:rFonts w:ascii="Georgia" w:eastAsiaTheme="minorEastAsia" w:hAnsi="Georgia"/>
          <w:i w:val="0"/>
          <w:iCs w:val="0"/>
          <w:noProof/>
          <w:sz w:val="22"/>
          <w:szCs w:val="22"/>
          <w:lang w:val="nb-NO" w:eastAsia="nb-NO"/>
        </w:rPr>
      </w:pPr>
      <w:hyperlink w:anchor="_Toc385266182" w:history="1">
        <w:r w:rsidR="004E26B7" w:rsidRPr="004E26B7">
          <w:rPr>
            <w:rStyle w:val="Hyperkobling"/>
            <w:rFonts w:ascii="Georgia" w:hAnsi="Georgia"/>
            <w:noProof/>
          </w:rPr>
          <w:t>Example 7</w:t>
        </w:r>
        <w:r w:rsidR="004E26B7" w:rsidRPr="004E26B7">
          <w:rPr>
            <w:rStyle w:val="Hyperkobling"/>
            <w:rFonts w:ascii="Georgia" w:hAnsi="Georgia"/>
            <w:noProof/>
          </w:rPr>
          <w:noBreakHyphen/>
          <w:t>1: Serialization of objects happens behind the scenes.</w:t>
        </w:r>
        <w:r w:rsidR="004E26B7" w:rsidRPr="004E26B7">
          <w:rPr>
            <w:rFonts w:ascii="Georgia" w:hAnsi="Georgia"/>
            <w:noProof/>
            <w:webHidden/>
          </w:rPr>
          <w:tab/>
        </w:r>
        <w:r w:rsidRPr="004E26B7">
          <w:rPr>
            <w:rFonts w:ascii="Georgia" w:hAnsi="Georgia"/>
            <w:noProof/>
            <w:webHidden/>
          </w:rPr>
          <w:fldChar w:fldCharType="begin"/>
        </w:r>
        <w:r w:rsidR="004E26B7" w:rsidRPr="004E26B7">
          <w:rPr>
            <w:rFonts w:ascii="Georgia" w:hAnsi="Georgia"/>
            <w:noProof/>
            <w:webHidden/>
          </w:rPr>
          <w:instrText xml:space="preserve"> PAGEREF _Toc385266182 \h </w:instrText>
        </w:r>
        <w:r w:rsidRPr="004E26B7">
          <w:rPr>
            <w:rFonts w:ascii="Georgia" w:hAnsi="Georgia"/>
            <w:noProof/>
            <w:webHidden/>
          </w:rPr>
        </w:r>
        <w:r w:rsidRPr="004E26B7">
          <w:rPr>
            <w:rFonts w:ascii="Georgia" w:hAnsi="Georgia"/>
            <w:noProof/>
            <w:webHidden/>
          </w:rPr>
          <w:fldChar w:fldCharType="separate"/>
        </w:r>
        <w:r w:rsidR="005B33BA">
          <w:rPr>
            <w:rFonts w:ascii="Georgia" w:hAnsi="Georgia"/>
            <w:noProof/>
            <w:webHidden/>
          </w:rPr>
          <w:t>45</w:t>
        </w:r>
        <w:r w:rsidRPr="004E26B7">
          <w:rPr>
            <w:rFonts w:ascii="Georgia" w:hAnsi="Georgia"/>
            <w:noProof/>
            <w:webHidden/>
          </w:rPr>
          <w:fldChar w:fldCharType="end"/>
        </w:r>
      </w:hyperlink>
    </w:p>
    <w:p w:rsidR="004E26B7" w:rsidRPr="004E26B7" w:rsidRDefault="00DD1C9C">
      <w:pPr>
        <w:pStyle w:val="Figurliste"/>
        <w:tabs>
          <w:tab w:val="right" w:leader="underscore" w:pos="9062"/>
        </w:tabs>
        <w:rPr>
          <w:rFonts w:ascii="Georgia" w:eastAsiaTheme="minorEastAsia" w:hAnsi="Georgia"/>
          <w:i w:val="0"/>
          <w:iCs w:val="0"/>
          <w:noProof/>
          <w:sz w:val="22"/>
          <w:szCs w:val="22"/>
          <w:lang w:val="nb-NO" w:eastAsia="nb-NO"/>
        </w:rPr>
      </w:pPr>
      <w:hyperlink w:anchor="_Toc385266183" w:history="1">
        <w:r w:rsidR="004E26B7" w:rsidRPr="004E26B7">
          <w:rPr>
            <w:rStyle w:val="Hyperkobling"/>
            <w:rFonts w:ascii="Georgia" w:hAnsi="Georgia"/>
            <w:noProof/>
          </w:rPr>
          <w:t>Example 7</w:t>
        </w:r>
        <w:r w:rsidR="004E26B7" w:rsidRPr="004E26B7">
          <w:rPr>
            <w:rStyle w:val="Hyperkobling"/>
            <w:rFonts w:ascii="Georgia" w:hAnsi="Georgia"/>
            <w:noProof/>
          </w:rPr>
          <w:noBreakHyphen/>
          <w:t>2: Simple response and message broadcast with Socket.IO.</w:t>
        </w:r>
        <w:r w:rsidR="004E26B7" w:rsidRPr="004E26B7">
          <w:rPr>
            <w:rFonts w:ascii="Georgia" w:hAnsi="Georgia"/>
            <w:noProof/>
            <w:webHidden/>
          </w:rPr>
          <w:tab/>
        </w:r>
        <w:r w:rsidRPr="004E26B7">
          <w:rPr>
            <w:rFonts w:ascii="Georgia" w:hAnsi="Georgia"/>
            <w:noProof/>
            <w:webHidden/>
          </w:rPr>
          <w:fldChar w:fldCharType="begin"/>
        </w:r>
        <w:r w:rsidR="004E26B7" w:rsidRPr="004E26B7">
          <w:rPr>
            <w:rFonts w:ascii="Georgia" w:hAnsi="Georgia"/>
            <w:noProof/>
            <w:webHidden/>
          </w:rPr>
          <w:instrText xml:space="preserve"> PAGEREF _Toc385266183 \h </w:instrText>
        </w:r>
        <w:r w:rsidRPr="004E26B7">
          <w:rPr>
            <w:rFonts w:ascii="Georgia" w:hAnsi="Georgia"/>
            <w:noProof/>
            <w:webHidden/>
          </w:rPr>
        </w:r>
        <w:r w:rsidRPr="004E26B7">
          <w:rPr>
            <w:rFonts w:ascii="Georgia" w:hAnsi="Georgia"/>
            <w:noProof/>
            <w:webHidden/>
          </w:rPr>
          <w:fldChar w:fldCharType="separate"/>
        </w:r>
        <w:r w:rsidR="005B33BA">
          <w:rPr>
            <w:rFonts w:ascii="Georgia" w:hAnsi="Georgia"/>
            <w:noProof/>
            <w:webHidden/>
          </w:rPr>
          <w:t>46</w:t>
        </w:r>
        <w:r w:rsidRPr="004E26B7">
          <w:rPr>
            <w:rFonts w:ascii="Georgia" w:hAnsi="Georgia"/>
            <w:noProof/>
            <w:webHidden/>
          </w:rPr>
          <w:fldChar w:fldCharType="end"/>
        </w:r>
      </w:hyperlink>
    </w:p>
    <w:p w:rsidR="004E26B7" w:rsidRPr="004E26B7" w:rsidRDefault="00DD1C9C">
      <w:pPr>
        <w:pStyle w:val="Figurliste"/>
        <w:tabs>
          <w:tab w:val="right" w:leader="underscore" w:pos="9062"/>
        </w:tabs>
        <w:rPr>
          <w:rFonts w:ascii="Georgia" w:eastAsiaTheme="minorEastAsia" w:hAnsi="Georgia"/>
          <w:i w:val="0"/>
          <w:iCs w:val="0"/>
          <w:noProof/>
          <w:sz w:val="22"/>
          <w:szCs w:val="22"/>
          <w:lang w:val="nb-NO" w:eastAsia="nb-NO"/>
        </w:rPr>
      </w:pPr>
      <w:hyperlink w:anchor="_Toc385266184" w:history="1">
        <w:r w:rsidR="004E26B7" w:rsidRPr="004E26B7">
          <w:rPr>
            <w:rStyle w:val="Hyperkobling"/>
            <w:rFonts w:ascii="Georgia" w:hAnsi="Georgia"/>
            <w:noProof/>
          </w:rPr>
          <w:t>Example 7</w:t>
        </w:r>
        <w:r w:rsidR="004E26B7" w:rsidRPr="004E26B7">
          <w:rPr>
            <w:rStyle w:val="Hyperkobling"/>
            <w:rFonts w:ascii="Georgia" w:hAnsi="Georgia"/>
            <w:noProof/>
          </w:rPr>
          <w:noBreakHyphen/>
          <w:t>3: Separate logic within callback to separate module.</w:t>
        </w:r>
        <w:r w:rsidR="004E26B7" w:rsidRPr="004E26B7">
          <w:rPr>
            <w:rFonts w:ascii="Georgia" w:hAnsi="Georgia"/>
            <w:noProof/>
            <w:webHidden/>
          </w:rPr>
          <w:tab/>
        </w:r>
        <w:r w:rsidRPr="004E26B7">
          <w:rPr>
            <w:rFonts w:ascii="Georgia" w:hAnsi="Georgia"/>
            <w:noProof/>
            <w:webHidden/>
          </w:rPr>
          <w:fldChar w:fldCharType="begin"/>
        </w:r>
        <w:r w:rsidR="004E26B7" w:rsidRPr="004E26B7">
          <w:rPr>
            <w:rFonts w:ascii="Georgia" w:hAnsi="Georgia"/>
            <w:noProof/>
            <w:webHidden/>
          </w:rPr>
          <w:instrText xml:space="preserve"> PAGEREF _Toc385266184 \h </w:instrText>
        </w:r>
        <w:r w:rsidRPr="004E26B7">
          <w:rPr>
            <w:rFonts w:ascii="Georgia" w:hAnsi="Georgia"/>
            <w:noProof/>
            <w:webHidden/>
          </w:rPr>
        </w:r>
        <w:r w:rsidRPr="004E26B7">
          <w:rPr>
            <w:rFonts w:ascii="Georgia" w:hAnsi="Georgia"/>
            <w:noProof/>
            <w:webHidden/>
          </w:rPr>
          <w:fldChar w:fldCharType="separate"/>
        </w:r>
        <w:r w:rsidR="005B33BA">
          <w:rPr>
            <w:rFonts w:ascii="Georgia" w:hAnsi="Georgia"/>
            <w:noProof/>
            <w:webHidden/>
          </w:rPr>
          <w:t>46</w:t>
        </w:r>
        <w:r w:rsidRPr="004E26B7">
          <w:rPr>
            <w:rFonts w:ascii="Georgia" w:hAnsi="Georgia"/>
            <w:noProof/>
            <w:webHidden/>
          </w:rPr>
          <w:fldChar w:fldCharType="end"/>
        </w:r>
      </w:hyperlink>
    </w:p>
    <w:p w:rsidR="004E26B7" w:rsidRPr="004E26B7" w:rsidRDefault="00DD1C9C">
      <w:pPr>
        <w:pStyle w:val="Figurliste"/>
        <w:tabs>
          <w:tab w:val="right" w:leader="underscore" w:pos="9062"/>
        </w:tabs>
        <w:rPr>
          <w:rFonts w:ascii="Georgia" w:eastAsiaTheme="minorEastAsia" w:hAnsi="Georgia"/>
          <w:i w:val="0"/>
          <w:iCs w:val="0"/>
          <w:noProof/>
          <w:sz w:val="22"/>
          <w:szCs w:val="22"/>
          <w:lang w:val="nb-NO" w:eastAsia="nb-NO"/>
        </w:rPr>
      </w:pPr>
      <w:hyperlink w:anchor="_Toc385266185" w:history="1">
        <w:r w:rsidR="004E26B7" w:rsidRPr="004E26B7">
          <w:rPr>
            <w:rStyle w:val="Hyperkobling"/>
            <w:rFonts w:ascii="Georgia" w:hAnsi="Georgia"/>
            <w:noProof/>
          </w:rPr>
          <w:t>Example 7</w:t>
        </w:r>
        <w:r w:rsidR="004E26B7" w:rsidRPr="004E26B7">
          <w:rPr>
            <w:rStyle w:val="Hyperkobling"/>
            <w:rFonts w:ascii="Georgia" w:hAnsi="Georgia"/>
            <w:noProof/>
          </w:rPr>
          <w:noBreakHyphen/>
          <w:t>4: Testing events with Socket.IO.</w:t>
        </w:r>
        <w:r w:rsidR="004E26B7" w:rsidRPr="004E26B7">
          <w:rPr>
            <w:rFonts w:ascii="Georgia" w:hAnsi="Georgia"/>
            <w:noProof/>
            <w:webHidden/>
          </w:rPr>
          <w:tab/>
        </w:r>
        <w:r w:rsidRPr="004E26B7">
          <w:rPr>
            <w:rFonts w:ascii="Georgia" w:hAnsi="Georgia"/>
            <w:noProof/>
            <w:webHidden/>
          </w:rPr>
          <w:fldChar w:fldCharType="begin"/>
        </w:r>
        <w:r w:rsidR="004E26B7" w:rsidRPr="004E26B7">
          <w:rPr>
            <w:rFonts w:ascii="Georgia" w:hAnsi="Georgia"/>
            <w:noProof/>
            <w:webHidden/>
          </w:rPr>
          <w:instrText xml:space="preserve"> PAGEREF _Toc385266185 \h </w:instrText>
        </w:r>
        <w:r w:rsidRPr="004E26B7">
          <w:rPr>
            <w:rFonts w:ascii="Georgia" w:hAnsi="Georgia"/>
            <w:noProof/>
            <w:webHidden/>
          </w:rPr>
        </w:r>
        <w:r w:rsidRPr="004E26B7">
          <w:rPr>
            <w:rFonts w:ascii="Georgia" w:hAnsi="Georgia"/>
            <w:noProof/>
            <w:webHidden/>
          </w:rPr>
          <w:fldChar w:fldCharType="separate"/>
        </w:r>
        <w:r w:rsidR="005B33BA">
          <w:rPr>
            <w:rFonts w:ascii="Georgia" w:hAnsi="Georgia"/>
            <w:noProof/>
            <w:webHidden/>
          </w:rPr>
          <w:t>47</w:t>
        </w:r>
        <w:r w:rsidRPr="004E26B7">
          <w:rPr>
            <w:rFonts w:ascii="Georgia" w:hAnsi="Georgia"/>
            <w:noProof/>
            <w:webHidden/>
          </w:rPr>
          <w:fldChar w:fldCharType="end"/>
        </w:r>
      </w:hyperlink>
    </w:p>
    <w:p w:rsidR="004E26B7" w:rsidRPr="004E26B7" w:rsidRDefault="00DD1C9C">
      <w:pPr>
        <w:pStyle w:val="Figurliste"/>
        <w:tabs>
          <w:tab w:val="right" w:leader="underscore" w:pos="9062"/>
        </w:tabs>
        <w:rPr>
          <w:rFonts w:ascii="Georgia" w:eastAsiaTheme="minorEastAsia" w:hAnsi="Georgia"/>
          <w:i w:val="0"/>
          <w:iCs w:val="0"/>
          <w:noProof/>
          <w:sz w:val="22"/>
          <w:szCs w:val="22"/>
          <w:lang w:val="nb-NO" w:eastAsia="nb-NO"/>
        </w:rPr>
      </w:pPr>
      <w:hyperlink w:anchor="_Toc385266186" w:history="1">
        <w:r w:rsidR="004E26B7" w:rsidRPr="004E26B7">
          <w:rPr>
            <w:rStyle w:val="Hyperkobling"/>
            <w:rFonts w:ascii="Georgia" w:hAnsi="Georgia"/>
            <w:noProof/>
          </w:rPr>
          <w:t>Example 7</w:t>
        </w:r>
        <w:r w:rsidR="004E26B7" w:rsidRPr="004E26B7">
          <w:rPr>
            <w:rStyle w:val="Hyperkobling"/>
            <w:rFonts w:ascii="Georgia" w:hAnsi="Georgia"/>
            <w:noProof/>
          </w:rPr>
          <w:noBreakHyphen/>
          <w:t>5: Tight coupling to the DOM.</w:t>
        </w:r>
        <w:r w:rsidR="004E26B7" w:rsidRPr="004E26B7">
          <w:rPr>
            <w:rFonts w:ascii="Georgia" w:hAnsi="Georgia"/>
            <w:noProof/>
            <w:webHidden/>
          </w:rPr>
          <w:tab/>
        </w:r>
        <w:r w:rsidRPr="004E26B7">
          <w:rPr>
            <w:rFonts w:ascii="Georgia" w:hAnsi="Georgia"/>
            <w:noProof/>
            <w:webHidden/>
          </w:rPr>
          <w:fldChar w:fldCharType="begin"/>
        </w:r>
        <w:r w:rsidR="004E26B7" w:rsidRPr="004E26B7">
          <w:rPr>
            <w:rFonts w:ascii="Georgia" w:hAnsi="Georgia"/>
            <w:noProof/>
            <w:webHidden/>
          </w:rPr>
          <w:instrText xml:space="preserve"> PAGEREF _Toc385266186 \h </w:instrText>
        </w:r>
        <w:r w:rsidRPr="004E26B7">
          <w:rPr>
            <w:rFonts w:ascii="Georgia" w:hAnsi="Georgia"/>
            <w:noProof/>
            <w:webHidden/>
          </w:rPr>
        </w:r>
        <w:r w:rsidRPr="004E26B7">
          <w:rPr>
            <w:rFonts w:ascii="Georgia" w:hAnsi="Georgia"/>
            <w:noProof/>
            <w:webHidden/>
          </w:rPr>
          <w:fldChar w:fldCharType="separate"/>
        </w:r>
        <w:r w:rsidR="005B33BA">
          <w:rPr>
            <w:rFonts w:ascii="Georgia" w:hAnsi="Georgia"/>
            <w:noProof/>
            <w:webHidden/>
          </w:rPr>
          <w:t>51</w:t>
        </w:r>
        <w:r w:rsidRPr="004E26B7">
          <w:rPr>
            <w:rFonts w:ascii="Georgia" w:hAnsi="Georgia"/>
            <w:noProof/>
            <w:webHidden/>
          </w:rPr>
          <w:fldChar w:fldCharType="end"/>
        </w:r>
      </w:hyperlink>
    </w:p>
    <w:p w:rsidR="004E26B7" w:rsidRPr="004E26B7" w:rsidRDefault="00DD1C9C">
      <w:pPr>
        <w:pStyle w:val="Figurliste"/>
        <w:tabs>
          <w:tab w:val="right" w:leader="underscore" w:pos="9062"/>
        </w:tabs>
        <w:rPr>
          <w:rFonts w:ascii="Georgia" w:eastAsiaTheme="minorEastAsia" w:hAnsi="Georgia"/>
          <w:i w:val="0"/>
          <w:iCs w:val="0"/>
          <w:noProof/>
          <w:sz w:val="22"/>
          <w:szCs w:val="22"/>
          <w:lang w:val="nb-NO" w:eastAsia="nb-NO"/>
        </w:rPr>
      </w:pPr>
      <w:hyperlink w:anchor="_Toc385266187" w:history="1">
        <w:r w:rsidR="004E26B7" w:rsidRPr="004E26B7">
          <w:rPr>
            <w:rStyle w:val="Hyperkobling"/>
            <w:rFonts w:ascii="Georgia" w:hAnsi="Georgia"/>
            <w:noProof/>
          </w:rPr>
          <w:t>Example 7</w:t>
        </w:r>
        <w:r w:rsidR="004E26B7" w:rsidRPr="004E26B7">
          <w:rPr>
            <w:rStyle w:val="Hyperkobling"/>
            <w:rFonts w:ascii="Georgia" w:hAnsi="Georgia"/>
            <w:noProof/>
          </w:rPr>
          <w:noBreakHyphen/>
          <w:t>6: Serialization of data bound for clients.</w:t>
        </w:r>
        <w:r w:rsidR="004E26B7" w:rsidRPr="004E26B7">
          <w:rPr>
            <w:rFonts w:ascii="Georgia" w:hAnsi="Georgia"/>
            <w:noProof/>
            <w:webHidden/>
          </w:rPr>
          <w:tab/>
        </w:r>
        <w:r w:rsidRPr="004E26B7">
          <w:rPr>
            <w:rFonts w:ascii="Georgia" w:hAnsi="Georgia"/>
            <w:noProof/>
            <w:webHidden/>
          </w:rPr>
          <w:fldChar w:fldCharType="begin"/>
        </w:r>
        <w:r w:rsidR="004E26B7" w:rsidRPr="004E26B7">
          <w:rPr>
            <w:rFonts w:ascii="Georgia" w:hAnsi="Georgia"/>
            <w:noProof/>
            <w:webHidden/>
          </w:rPr>
          <w:instrText xml:space="preserve"> PAGEREF _Toc385266187 \h </w:instrText>
        </w:r>
        <w:r w:rsidRPr="004E26B7">
          <w:rPr>
            <w:rFonts w:ascii="Georgia" w:hAnsi="Georgia"/>
            <w:noProof/>
            <w:webHidden/>
          </w:rPr>
        </w:r>
        <w:r w:rsidRPr="004E26B7">
          <w:rPr>
            <w:rFonts w:ascii="Georgia" w:hAnsi="Georgia"/>
            <w:noProof/>
            <w:webHidden/>
          </w:rPr>
          <w:fldChar w:fldCharType="separate"/>
        </w:r>
        <w:r w:rsidR="005B33BA">
          <w:rPr>
            <w:rFonts w:ascii="Georgia" w:hAnsi="Georgia"/>
            <w:noProof/>
            <w:webHidden/>
          </w:rPr>
          <w:t>52</w:t>
        </w:r>
        <w:r w:rsidRPr="004E26B7">
          <w:rPr>
            <w:rFonts w:ascii="Georgia" w:hAnsi="Georgia"/>
            <w:noProof/>
            <w:webHidden/>
          </w:rPr>
          <w:fldChar w:fldCharType="end"/>
        </w:r>
      </w:hyperlink>
    </w:p>
    <w:p w:rsidR="004E26B7" w:rsidRPr="004E26B7" w:rsidRDefault="00DD1C9C">
      <w:pPr>
        <w:pStyle w:val="Figurliste"/>
        <w:tabs>
          <w:tab w:val="right" w:leader="underscore" w:pos="9062"/>
        </w:tabs>
        <w:rPr>
          <w:rFonts w:ascii="Georgia" w:eastAsiaTheme="minorEastAsia" w:hAnsi="Georgia"/>
          <w:i w:val="0"/>
          <w:iCs w:val="0"/>
          <w:noProof/>
          <w:sz w:val="22"/>
          <w:szCs w:val="22"/>
          <w:lang w:val="nb-NO" w:eastAsia="nb-NO"/>
        </w:rPr>
      </w:pPr>
      <w:hyperlink w:anchor="_Toc385266188" w:history="1">
        <w:r w:rsidR="004E26B7" w:rsidRPr="004E26B7">
          <w:rPr>
            <w:rStyle w:val="Hyperkobling"/>
            <w:rFonts w:ascii="Georgia" w:hAnsi="Georgia"/>
            <w:noProof/>
          </w:rPr>
          <w:t>Example 7</w:t>
        </w:r>
        <w:r w:rsidR="004E26B7" w:rsidRPr="004E26B7">
          <w:rPr>
            <w:rStyle w:val="Hyperkobling"/>
            <w:rFonts w:ascii="Georgia" w:hAnsi="Georgia"/>
            <w:noProof/>
          </w:rPr>
          <w:noBreakHyphen/>
          <w:t>7: The flow of a message from it is received to a broadcast is sent.</w:t>
        </w:r>
        <w:r w:rsidR="004E26B7" w:rsidRPr="004E26B7">
          <w:rPr>
            <w:rFonts w:ascii="Georgia" w:hAnsi="Georgia"/>
            <w:noProof/>
            <w:webHidden/>
          </w:rPr>
          <w:tab/>
        </w:r>
        <w:r w:rsidRPr="004E26B7">
          <w:rPr>
            <w:rFonts w:ascii="Georgia" w:hAnsi="Georgia"/>
            <w:noProof/>
            <w:webHidden/>
          </w:rPr>
          <w:fldChar w:fldCharType="begin"/>
        </w:r>
        <w:r w:rsidR="004E26B7" w:rsidRPr="004E26B7">
          <w:rPr>
            <w:rFonts w:ascii="Georgia" w:hAnsi="Georgia"/>
            <w:noProof/>
            <w:webHidden/>
          </w:rPr>
          <w:instrText xml:space="preserve"> PAGEREF _Toc385266188 \h </w:instrText>
        </w:r>
        <w:r w:rsidRPr="004E26B7">
          <w:rPr>
            <w:rFonts w:ascii="Georgia" w:hAnsi="Georgia"/>
            <w:noProof/>
            <w:webHidden/>
          </w:rPr>
        </w:r>
        <w:r w:rsidRPr="004E26B7">
          <w:rPr>
            <w:rFonts w:ascii="Georgia" w:hAnsi="Georgia"/>
            <w:noProof/>
            <w:webHidden/>
          </w:rPr>
          <w:fldChar w:fldCharType="separate"/>
        </w:r>
        <w:r w:rsidR="005B33BA">
          <w:rPr>
            <w:rFonts w:ascii="Georgia" w:hAnsi="Georgia"/>
            <w:noProof/>
            <w:webHidden/>
          </w:rPr>
          <w:t>53</w:t>
        </w:r>
        <w:r w:rsidRPr="004E26B7">
          <w:rPr>
            <w:rFonts w:ascii="Georgia" w:hAnsi="Georgia"/>
            <w:noProof/>
            <w:webHidden/>
          </w:rPr>
          <w:fldChar w:fldCharType="end"/>
        </w:r>
      </w:hyperlink>
    </w:p>
    <w:p w:rsidR="004E26B7" w:rsidRPr="004E26B7" w:rsidRDefault="00DD1C9C">
      <w:pPr>
        <w:pStyle w:val="Figurliste"/>
        <w:tabs>
          <w:tab w:val="right" w:leader="underscore" w:pos="9062"/>
        </w:tabs>
        <w:rPr>
          <w:rFonts w:ascii="Georgia" w:eastAsiaTheme="minorEastAsia" w:hAnsi="Georgia"/>
          <w:i w:val="0"/>
          <w:iCs w:val="0"/>
          <w:noProof/>
          <w:sz w:val="22"/>
          <w:szCs w:val="22"/>
          <w:lang w:val="nb-NO" w:eastAsia="nb-NO"/>
        </w:rPr>
      </w:pPr>
      <w:hyperlink w:anchor="_Toc385266189" w:history="1">
        <w:r w:rsidR="004E26B7" w:rsidRPr="004E26B7">
          <w:rPr>
            <w:rStyle w:val="Hyperkobling"/>
            <w:rFonts w:ascii="Georgia" w:hAnsi="Georgia"/>
            <w:noProof/>
          </w:rPr>
          <w:t>Example 7</w:t>
        </w:r>
        <w:r w:rsidR="004E26B7" w:rsidRPr="004E26B7">
          <w:rPr>
            <w:rStyle w:val="Hyperkobling"/>
            <w:rFonts w:ascii="Georgia" w:hAnsi="Georgia"/>
            <w:noProof/>
          </w:rPr>
          <w:noBreakHyphen/>
          <w:t>8: Plays WebSocket provide an "in" and an "out" channel when it's ready.</w:t>
        </w:r>
        <w:r w:rsidR="004E26B7" w:rsidRPr="004E26B7">
          <w:rPr>
            <w:rFonts w:ascii="Georgia" w:hAnsi="Georgia"/>
            <w:noProof/>
            <w:webHidden/>
          </w:rPr>
          <w:tab/>
        </w:r>
        <w:r w:rsidRPr="004E26B7">
          <w:rPr>
            <w:rFonts w:ascii="Georgia" w:hAnsi="Georgia"/>
            <w:noProof/>
            <w:webHidden/>
          </w:rPr>
          <w:fldChar w:fldCharType="begin"/>
        </w:r>
        <w:r w:rsidR="004E26B7" w:rsidRPr="004E26B7">
          <w:rPr>
            <w:rFonts w:ascii="Georgia" w:hAnsi="Georgia"/>
            <w:noProof/>
            <w:webHidden/>
          </w:rPr>
          <w:instrText xml:space="preserve"> PAGEREF _Toc385266189 \h </w:instrText>
        </w:r>
        <w:r w:rsidRPr="004E26B7">
          <w:rPr>
            <w:rFonts w:ascii="Georgia" w:hAnsi="Georgia"/>
            <w:noProof/>
            <w:webHidden/>
          </w:rPr>
        </w:r>
        <w:r w:rsidRPr="004E26B7">
          <w:rPr>
            <w:rFonts w:ascii="Georgia" w:hAnsi="Georgia"/>
            <w:noProof/>
            <w:webHidden/>
          </w:rPr>
          <w:fldChar w:fldCharType="separate"/>
        </w:r>
        <w:r w:rsidR="005B33BA">
          <w:rPr>
            <w:rFonts w:ascii="Georgia" w:hAnsi="Georgia"/>
            <w:noProof/>
            <w:webHidden/>
          </w:rPr>
          <w:t>57</w:t>
        </w:r>
        <w:r w:rsidRPr="004E26B7">
          <w:rPr>
            <w:rFonts w:ascii="Georgia" w:hAnsi="Georgia"/>
            <w:noProof/>
            <w:webHidden/>
          </w:rPr>
          <w:fldChar w:fldCharType="end"/>
        </w:r>
      </w:hyperlink>
    </w:p>
    <w:p w:rsidR="004E26B7" w:rsidRPr="004E26B7" w:rsidRDefault="00DD1C9C">
      <w:pPr>
        <w:pStyle w:val="Figurliste"/>
        <w:tabs>
          <w:tab w:val="right" w:leader="underscore" w:pos="9062"/>
        </w:tabs>
        <w:rPr>
          <w:rFonts w:ascii="Georgia" w:eastAsiaTheme="minorEastAsia" w:hAnsi="Georgia"/>
          <w:i w:val="0"/>
          <w:iCs w:val="0"/>
          <w:noProof/>
          <w:sz w:val="22"/>
          <w:szCs w:val="22"/>
          <w:lang w:val="nb-NO" w:eastAsia="nb-NO"/>
        </w:rPr>
      </w:pPr>
      <w:hyperlink w:anchor="_Toc385266190" w:history="1">
        <w:r w:rsidR="004E26B7" w:rsidRPr="004E26B7">
          <w:rPr>
            <w:rStyle w:val="Hyperkobling"/>
            <w:rFonts w:ascii="Georgia" w:hAnsi="Georgia"/>
            <w:noProof/>
          </w:rPr>
          <w:t>Example 7</w:t>
        </w:r>
        <w:r w:rsidR="004E26B7" w:rsidRPr="004E26B7">
          <w:rPr>
            <w:rStyle w:val="Hyperkobling"/>
            <w:rFonts w:ascii="Georgia" w:hAnsi="Georgia"/>
            <w:noProof/>
          </w:rPr>
          <w:noBreakHyphen/>
          <w:t>9: The Comet class provides an event for disconnection handling.</w:t>
        </w:r>
        <w:r w:rsidR="004E26B7" w:rsidRPr="004E26B7">
          <w:rPr>
            <w:rFonts w:ascii="Georgia" w:hAnsi="Georgia"/>
            <w:noProof/>
            <w:webHidden/>
          </w:rPr>
          <w:tab/>
        </w:r>
        <w:r w:rsidRPr="004E26B7">
          <w:rPr>
            <w:rFonts w:ascii="Georgia" w:hAnsi="Georgia"/>
            <w:noProof/>
            <w:webHidden/>
          </w:rPr>
          <w:fldChar w:fldCharType="begin"/>
        </w:r>
        <w:r w:rsidR="004E26B7" w:rsidRPr="004E26B7">
          <w:rPr>
            <w:rFonts w:ascii="Georgia" w:hAnsi="Georgia"/>
            <w:noProof/>
            <w:webHidden/>
          </w:rPr>
          <w:instrText xml:space="preserve"> PAGEREF _Toc385266190 \h </w:instrText>
        </w:r>
        <w:r w:rsidRPr="004E26B7">
          <w:rPr>
            <w:rFonts w:ascii="Georgia" w:hAnsi="Georgia"/>
            <w:noProof/>
            <w:webHidden/>
          </w:rPr>
        </w:r>
        <w:r w:rsidRPr="004E26B7">
          <w:rPr>
            <w:rFonts w:ascii="Georgia" w:hAnsi="Georgia"/>
            <w:noProof/>
            <w:webHidden/>
          </w:rPr>
          <w:fldChar w:fldCharType="separate"/>
        </w:r>
        <w:r w:rsidR="005B33BA">
          <w:rPr>
            <w:rFonts w:ascii="Georgia" w:hAnsi="Georgia"/>
            <w:noProof/>
            <w:webHidden/>
          </w:rPr>
          <w:t>57</w:t>
        </w:r>
        <w:r w:rsidRPr="004E26B7">
          <w:rPr>
            <w:rFonts w:ascii="Georgia" w:hAnsi="Georgia"/>
            <w:noProof/>
            <w:webHidden/>
          </w:rPr>
          <w:fldChar w:fldCharType="end"/>
        </w:r>
      </w:hyperlink>
    </w:p>
    <w:p w:rsidR="004E26B7" w:rsidRPr="004E26B7" w:rsidRDefault="00DD1C9C">
      <w:pPr>
        <w:pStyle w:val="Figurliste"/>
        <w:tabs>
          <w:tab w:val="right" w:leader="underscore" w:pos="9062"/>
        </w:tabs>
        <w:rPr>
          <w:rFonts w:ascii="Georgia" w:eastAsiaTheme="minorEastAsia" w:hAnsi="Georgia"/>
          <w:i w:val="0"/>
          <w:iCs w:val="0"/>
          <w:noProof/>
          <w:sz w:val="22"/>
          <w:szCs w:val="22"/>
          <w:lang w:val="nb-NO" w:eastAsia="nb-NO"/>
        </w:rPr>
      </w:pPr>
      <w:hyperlink w:anchor="_Toc385266191" w:history="1">
        <w:r w:rsidR="004E26B7" w:rsidRPr="004E26B7">
          <w:rPr>
            <w:rStyle w:val="Hyperkobling"/>
            <w:rFonts w:ascii="Georgia" w:hAnsi="Georgia"/>
            <w:noProof/>
          </w:rPr>
          <w:t>Example 7</w:t>
        </w:r>
        <w:r w:rsidR="004E26B7" w:rsidRPr="004E26B7">
          <w:rPr>
            <w:rStyle w:val="Hyperkobling"/>
            <w:rFonts w:ascii="Georgia" w:hAnsi="Georgia"/>
            <w:noProof/>
          </w:rPr>
          <w:noBreakHyphen/>
          <w:t>10: A lot of work to serialize complex objects to JSON.</w:t>
        </w:r>
        <w:r w:rsidR="004E26B7" w:rsidRPr="004E26B7">
          <w:rPr>
            <w:rFonts w:ascii="Georgia" w:hAnsi="Georgia"/>
            <w:noProof/>
            <w:webHidden/>
          </w:rPr>
          <w:tab/>
        </w:r>
        <w:r w:rsidRPr="004E26B7">
          <w:rPr>
            <w:rFonts w:ascii="Georgia" w:hAnsi="Georgia"/>
            <w:noProof/>
            <w:webHidden/>
          </w:rPr>
          <w:fldChar w:fldCharType="begin"/>
        </w:r>
        <w:r w:rsidR="004E26B7" w:rsidRPr="004E26B7">
          <w:rPr>
            <w:rFonts w:ascii="Georgia" w:hAnsi="Georgia"/>
            <w:noProof/>
            <w:webHidden/>
          </w:rPr>
          <w:instrText xml:space="preserve"> PAGEREF _Toc385266191 \h </w:instrText>
        </w:r>
        <w:r w:rsidRPr="004E26B7">
          <w:rPr>
            <w:rFonts w:ascii="Georgia" w:hAnsi="Georgia"/>
            <w:noProof/>
            <w:webHidden/>
          </w:rPr>
        </w:r>
        <w:r w:rsidRPr="004E26B7">
          <w:rPr>
            <w:rFonts w:ascii="Georgia" w:hAnsi="Georgia"/>
            <w:noProof/>
            <w:webHidden/>
          </w:rPr>
          <w:fldChar w:fldCharType="separate"/>
        </w:r>
        <w:r w:rsidR="005B33BA">
          <w:rPr>
            <w:rFonts w:ascii="Georgia" w:hAnsi="Georgia"/>
            <w:noProof/>
            <w:webHidden/>
          </w:rPr>
          <w:t>58</w:t>
        </w:r>
        <w:r w:rsidRPr="004E26B7">
          <w:rPr>
            <w:rFonts w:ascii="Georgia" w:hAnsi="Georgia"/>
            <w:noProof/>
            <w:webHidden/>
          </w:rPr>
          <w:fldChar w:fldCharType="end"/>
        </w:r>
      </w:hyperlink>
    </w:p>
    <w:p w:rsidR="004E26B7" w:rsidRPr="004E26B7" w:rsidRDefault="00DD1C9C">
      <w:pPr>
        <w:pStyle w:val="Figurliste"/>
        <w:tabs>
          <w:tab w:val="right" w:leader="underscore" w:pos="9062"/>
        </w:tabs>
        <w:rPr>
          <w:rFonts w:ascii="Georgia" w:eastAsiaTheme="minorEastAsia" w:hAnsi="Georgia"/>
          <w:i w:val="0"/>
          <w:iCs w:val="0"/>
          <w:noProof/>
          <w:sz w:val="22"/>
          <w:szCs w:val="22"/>
          <w:lang w:val="nb-NO" w:eastAsia="nb-NO"/>
        </w:rPr>
      </w:pPr>
      <w:hyperlink w:anchor="_Toc385266192" w:history="1">
        <w:r w:rsidR="004E26B7" w:rsidRPr="004E26B7">
          <w:rPr>
            <w:rStyle w:val="Hyperkobling"/>
            <w:rFonts w:ascii="Georgia" w:hAnsi="Georgia"/>
            <w:noProof/>
          </w:rPr>
          <w:t>Example 7</w:t>
        </w:r>
        <w:r w:rsidR="004E26B7" w:rsidRPr="004E26B7">
          <w:rPr>
            <w:rStyle w:val="Hyperkobling"/>
            <w:rFonts w:ascii="Georgia" w:hAnsi="Georgia"/>
            <w:noProof/>
          </w:rPr>
          <w:noBreakHyphen/>
          <w:t>11: Anonymous callbacks in JavaScript and Java.</w:t>
        </w:r>
        <w:r w:rsidR="004E26B7" w:rsidRPr="004E26B7">
          <w:rPr>
            <w:rFonts w:ascii="Georgia" w:hAnsi="Georgia"/>
            <w:noProof/>
            <w:webHidden/>
          </w:rPr>
          <w:tab/>
        </w:r>
        <w:r w:rsidRPr="004E26B7">
          <w:rPr>
            <w:rFonts w:ascii="Georgia" w:hAnsi="Georgia"/>
            <w:noProof/>
            <w:webHidden/>
          </w:rPr>
          <w:fldChar w:fldCharType="begin"/>
        </w:r>
        <w:r w:rsidR="004E26B7" w:rsidRPr="004E26B7">
          <w:rPr>
            <w:rFonts w:ascii="Georgia" w:hAnsi="Georgia"/>
            <w:noProof/>
            <w:webHidden/>
          </w:rPr>
          <w:instrText xml:space="preserve"> PAGEREF _Toc385266192 \h </w:instrText>
        </w:r>
        <w:r w:rsidRPr="004E26B7">
          <w:rPr>
            <w:rFonts w:ascii="Georgia" w:hAnsi="Georgia"/>
            <w:noProof/>
            <w:webHidden/>
          </w:rPr>
        </w:r>
        <w:r w:rsidRPr="004E26B7">
          <w:rPr>
            <w:rFonts w:ascii="Georgia" w:hAnsi="Georgia"/>
            <w:noProof/>
            <w:webHidden/>
          </w:rPr>
          <w:fldChar w:fldCharType="separate"/>
        </w:r>
        <w:r w:rsidR="005B33BA">
          <w:rPr>
            <w:rFonts w:ascii="Georgia" w:hAnsi="Georgia"/>
            <w:noProof/>
            <w:webHidden/>
          </w:rPr>
          <w:t>59</w:t>
        </w:r>
        <w:r w:rsidRPr="004E26B7">
          <w:rPr>
            <w:rFonts w:ascii="Georgia" w:hAnsi="Georgia"/>
            <w:noProof/>
            <w:webHidden/>
          </w:rPr>
          <w:fldChar w:fldCharType="end"/>
        </w:r>
      </w:hyperlink>
    </w:p>
    <w:p w:rsidR="004E26B7" w:rsidRPr="004E26B7" w:rsidRDefault="00DD1C9C">
      <w:pPr>
        <w:pStyle w:val="Figurliste"/>
        <w:tabs>
          <w:tab w:val="right" w:leader="underscore" w:pos="9062"/>
        </w:tabs>
        <w:rPr>
          <w:rFonts w:ascii="Georgia" w:eastAsiaTheme="minorEastAsia" w:hAnsi="Georgia"/>
          <w:i w:val="0"/>
          <w:iCs w:val="0"/>
          <w:noProof/>
          <w:sz w:val="22"/>
          <w:szCs w:val="22"/>
          <w:lang w:val="nb-NO" w:eastAsia="nb-NO"/>
        </w:rPr>
      </w:pPr>
      <w:hyperlink w:anchor="_Toc385266193" w:history="1">
        <w:r w:rsidR="004E26B7" w:rsidRPr="004E26B7">
          <w:rPr>
            <w:rStyle w:val="Hyperkobling"/>
            <w:rFonts w:ascii="Georgia" w:hAnsi="Georgia"/>
            <w:noProof/>
          </w:rPr>
          <w:t>Example 7</w:t>
        </w:r>
        <w:r w:rsidR="004E26B7" w:rsidRPr="004E26B7">
          <w:rPr>
            <w:rStyle w:val="Hyperkobling"/>
            <w:rFonts w:ascii="Georgia" w:hAnsi="Georgia"/>
            <w:noProof/>
          </w:rPr>
          <w:noBreakHyphen/>
          <w:t>12: Code to determine WebSockets support based on browser type.</w:t>
        </w:r>
        <w:r w:rsidR="004E26B7" w:rsidRPr="004E26B7">
          <w:rPr>
            <w:rFonts w:ascii="Georgia" w:hAnsi="Georgia"/>
            <w:noProof/>
            <w:webHidden/>
          </w:rPr>
          <w:tab/>
        </w:r>
        <w:r w:rsidRPr="004E26B7">
          <w:rPr>
            <w:rFonts w:ascii="Georgia" w:hAnsi="Georgia"/>
            <w:noProof/>
            <w:webHidden/>
          </w:rPr>
          <w:fldChar w:fldCharType="begin"/>
        </w:r>
        <w:r w:rsidR="004E26B7" w:rsidRPr="004E26B7">
          <w:rPr>
            <w:rFonts w:ascii="Georgia" w:hAnsi="Georgia"/>
            <w:noProof/>
            <w:webHidden/>
          </w:rPr>
          <w:instrText xml:space="preserve"> PAGEREF _Toc385266193 \h </w:instrText>
        </w:r>
        <w:r w:rsidRPr="004E26B7">
          <w:rPr>
            <w:rFonts w:ascii="Georgia" w:hAnsi="Georgia"/>
            <w:noProof/>
            <w:webHidden/>
          </w:rPr>
        </w:r>
        <w:r w:rsidRPr="004E26B7">
          <w:rPr>
            <w:rFonts w:ascii="Georgia" w:hAnsi="Georgia"/>
            <w:noProof/>
            <w:webHidden/>
          </w:rPr>
          <w:fldChar w:fldCharType="separate"/>
        </w:r>
        <w:r w:rsidR="005B33BA">
          <w:rPr>
            <w:rFonts w:ascii="Georgia" w:hAnsi="Georgia"/>
            <w:noProof/>
            <w:webHidden/>
          </w:rPr>
          <w:t>60</w:t>
        </w:r>
        <w:r w:rsidRPr="004E26B7">
          <w:rPr>
            <w:rFonts w:ascii="Georgia" w:hAnsi="Georgia"/>
            <w:noProof/>
            <w:webHidden/>
          </w:rPr>
          <w:fldChar w:fldCharType="end"/>
        </w:r>
      </w:hyperlink>
    </w:p>
    <w:p w:rsidR="004E26B7" w:rsidRPr="004E26B7" w:rsidRDefault="00DD1C9C">
      <w:pPr>
        <w:pStyle w:val="Figurliste"/>
        <w:tabs>
          <w:tab w:val="right" w:leader="underscore" w:pos="9062"/>
        </w:tabs>
        <w:rPr>
          <w:rFonts w:ascii="Georgia" w:eastAsiaTheme="minorEastAsia" w:hAnsi="Georgia"/>
          <w:i w:val="0"/>
          <w:iCs w:val="0"/>
          <w:noProof/>
          <w:sz w:val="22"/>
          <w:szCs w:val="22"/>
          <w:lang w:val="nb-NO" w:eastAsia="nb-NO"/>
        </w:rPr>
      </w:pPr>
      <w:hyperlink w:anchor="_Toc385266194" w:history="1">
        <w:r w:rsidR="004E26B7" w:rsidRPr="004E26B7">
          <w:rPr>
            <w:rStyle w:val="Hyperkobling"/>
            <w:rFonts w:ascii="Georgia" w:hAnsi="Georgia"/>
            <w:noProof/>
          </w:rPr>
          <w:t>Example 7</w:t>
        </w:r>
        <w:r w:rsidR="004E26B7" w:rsidRPr="004E26B7">
          <w:rPr>
            <w:rStyle w:val="Hyperkobling"/>
            <w:rFonts w:ascii="Georgia" w:hAnsi="Georgia"/>
            <w:noProof/>
          </w:rPr>
          <w:noBreakHyphen/>
          <w:t>13: SignalR's RPC model makes it simple and understandable.</w:t>
        </w:r>
        <w:r w:rsidR="004E26B7" w:rsidRPr="004E26B7">
          <w:rPr>
            <w:rFonts w:ascii="Georgia" w:hAnsi="Georgia"/>
            <w:noProof/>
            <w:webHidden/>
          </w:rPr>
          <w:tab/>
        </w:r>
        <w:r w:rsidRPr="004E26B7">
          <w:rPr>
            <w:rFonts w:ascii="Georgia" w:hAnsi="Georgia"/>
            <w:noProof/>
            <w:webHidden/>
          </w:rPr>
          <w:fldChar w:fldCharType="begin"/>
        </w:r>
        <w:r w:rsidR="004E26B7" w:rsidRPr="004E26B7">
          <w:rPr>
            <w:rFonts w:ascii="Georgia" w:hAnsi="Georgia"/>
            <w:noProof/>
            <w:webHidden/>
          </w:rPr>
          <w:instrText xml:space="preserve"> PAGEREF _Toc385266194 \h </w:instrText>
        </w:r>
        <w:r w:rsidRPr="004E26B7">
          <w:rPr>
            <w:rFonts w:ascii="Georgia" w:hAnsi="Georgia"/>
            <w:noProof/>
            <w:webHidden/>
          </w:rPr>
        </w:r>
        <w:r w:rsidRPr="004E26B7">
          <w:rPr>
            <w:rFonts w:ascii="Georgia" w:hAnsi="Georgia"/>
            <w:noProof/>
            <w:webHidden/>
          </w:rPr>
          <w:fldChar w:fldCharType="separate"/>
        </w:r>
        <w:r w:rsidR="005B33BA">
          <w:rPr>
            <w:rFonts w:ascii="Georgia" w:hAnsi="Georgia"/>
            <w:noProof/>
            <w:webHidden/>
          </w:rPr>
          <w:t>62</w:t>
        </w:r>
        <w:r w:rsidRPr="004E26B7">
          <w:rPr>
            <w:rFonts w:ascii="Georgia" w:hAnsi="Georgia"/>
            <w:noProof/>
            <w:webHidden/>
          </w:rPr>
          <w:fldChar w:fldCharType="end"/>
        </w:r>
      </w:hyperlink>
    </w:p>
    <w:p w:rsidR="004E26B7" w:rsidRPr="004E26B7" w:rsidRDefault="00DD1C9C">
      <w:pPr>
        <w:pStyle w:val="Figurliste"/>
        <w:tabs>
          <w:tab w:val="right" w:leader="underscore" w:pos="9062"/>
        </w:tabs>
        <w:rPr>
          <w:rFonts w:ascii="Georgia" w:eastAsiaTheme="minorEastAsia" w:hAnsi="Georgia"/>
          <w:i w:val="0"/>
          <w:iCs w:val="0"/>
          <w:noProof/>
          <w:sz w:val="22"/>
          <w:szCs w:val="22"/>
          <w:lang w:val="nb-NO" w:eastAsia="nb-NO"/>
        </w:rPr>
      </w:pPr>
      <w:hyperlink w:anchor="_Toc385266195" w:history="1">
        <w:r w:rsidR="004E26B7" w:rsidRPr="004E26B7">
          <w:rPr>
            <w:rStyle w:val="Hyperkobling"/>
            <w:rFonts w:ascii="Georgia" w:hAnsi="Georgia"/>
            <w:noProof/>
          </w:rPr>
          <w:t>Example 7</w:t>
        </w:r>
        <w:r w:rsidR="004E26B7" w:rsidRPr="004E26B7">
          <w:rPr>
            <w:rStyle w:val="Hyperkobling"/>
            <w:rFonts w:ascii="Georgia" w:hAnsi="Georgia"/>
            <w:noProof/>
          </w:rPr>
          <w:noBreakHyphen/>
          <w:t>14: Clients can specify functions for the server to invoke.</w:t>
        </w:r>
        <w:r w:rsidR="004E26B7" w:rsidRPr="004E26B7">
          <w:rPr>
            <w:rFonts w:ascii="Georgia" w:hAnsi="Georgia"/>
            <w:noProof/>
            <w:webHidden/>
          </w:rPr>
          <w:tab/>
        </w:r>
        <w:r w:rsidRPr="004E26B7">
          <w:rPr>
            <w:rFonts w:ascii="Georgia" w:hAnsi="Georgia"/>
            <w:noProof/>
            <w:webHidden/>
          </w:rPr>
          <w:fldChar w:fldCharType="begin"/>
        </w:r>
        <w:r w:rsidR="004E26B7" w:rsidRPr="004E26B7">
          <w:rPr>
            <w:rFonts w:ascii="Georgia" w:hAnsi="Georgia"/>
            <w:noProof/>
            <w:webHidden/>
          </w:rPr>
          <w:instrText xml:space="preserve"> PAGEREF _Toc385266195 \h </w:instrText>
        </w:r>
        <w:r w:rsidRPr="004E26B7">
          <w:rPr>
            <w:rFonts w:ascii="Georgia" w:hAnsi="Georgia"/>
            <w:noProof/>
            <w:webHidden/>
          </w:rPr>
        </w:r>
        <w:r w:rsidRPr="004E26B7">
          <w:rPr>
            <w:rFonts w:ascii="Georgia" w:hAnsi="Georgia"/>
            <w:noProof/>
            <w:webHidden/>
          </w:rPr>
          <w:fldChar w:fldCharType="separate"/>
        </w:r>
        <w:r w:rsidR="005B33BA">
          <w:rPr>
            <w:rFonts w:ascii="Georgia" w:hAnsi="Georgia"/>
            <w:noProof/>
            <w:webHidden/>
          </w:rPr>
          <w:t>63</w:t>
        </w:r>
        <w:r w:rsidRPr="004E26B7">
          <w:rPr>
            <w:rFonts w:ascii="Georgia" w:hAnsi="Georgia"/>
            <w:noProof/>
            <w:webHidden/>
          </w:rPr>
          <w:fldChar w:fldCharType="end"/>
        </w:r>
      </w:hyperlink>
    </w:p>
    <w:p w:rsidR="004E26B7" w:rsidRPr="004E26B7" w:rsidRDefault="00DD1C9C">
      <w:pPr>
        <w:pStyle w:val="Figurliste"/>
        <w:tabs>
          <w:tab w:val="right" w:leader="underscore" w:pos="9062"/>
        </w:tabs>
        <w:rPr>
          <w:rFonts w:ascii="Georgia" w:eastAsiaTheme="minorEastAsia" w:hAnsi="Georgia"/>
          <w:i w:val="0"/>
          <w:iCs w:val="0"/>
          <w:noProof/>
          <w:sz w:val="22"/>
          <w:szCs w:val="22"/>
          <w:lang w:val="nb-NO" w:eastAsia="nb-NO"/>
        </w:rPr>
      </w:pPr>
      <w:hyperlink w:anchor="_Toc385266196" w:history="1">
        <w:r w:rsidR="004E26B7" w:rsidRPr="004E26B7">
          <w:rPr>
            <w:rStyle w:val="Hyperkobling"/>
            <w:rFonts w:ascii="Georgia" w:hAnsi="Georgia"/>
            <w:noProof/>
          </w:rPr>
          <w:t>Example 7</w:t>
        </w:r>
        <w:r w:rsidR="004E26B7" w:rsidRPr="004E26B7">
          <w:rPr>
            <w:rStyle w:val="Hyperkobling"/>
            <w:rFonts w:ascii="Georgia" w:hAnsi="Georgia"/>
            <w:noProof/>
          </w:rPr>
          <w:noBreakHyphen/>
          <w:t>15: Unit test code for a SignalR Hub method.</w:t>
        </w:r>
        <w:r w:rsidR="004E26B7" w:rsidRPr="004E26B7">
          <w:rPr>
            <w:rFonts w:ascii="Georgia" w:hAnsi="Georgia"/>
            <w:noProof/>
            <w:webHidden/>
          </w:rPr>
          <w:tab/>
        </w:r>
        <w:r w:rsidRPr="004E26B7">
          <w:rPr>
            <w:rFonts w:ascii="Georgia" w:hAnsi="Georgia"/>
            <w:noProof/>
            <w:webHidden/>
          </w:rPr>
          <w:fldChar w:fldCharType="begin"/>
        </w:r>
        <w:r w:rsidR="004E26B7" w:rsidRPr="004E26B7">
          <w:rPr>
            <w:rFonts w:ascii="Georgia" w:hAnsi="Georgia"/>
            <w:noProof/>
            <w:webHidden/>
          </w:rPr>
          <w:instrText xml:space="preserve"> PAGEREF _Toc385266196 \h </w:instrText>
        </w:r>
        <w:r w:rsidRPr="004E26B7">
          <w:rPr>
            <w:rFonts w:ascii="Georgia" w:hAnsi="Georgia"/>
            <w:noProof/>
            <w:webHidden/>
          </w:rPr>
        </w:r>
        <w:r w:rsidRPr="004E26B7">
          <w:rPr>
            <w:rFonts w:ascii="Georgia" w:hAnsi="Georgia"/>
            <w:noProof/>
            <w:webHidden/>
          </w:rPr>
          <w:fldChar w:fldCharType="separate"/>
        </w:r>
        <w:r w:rsidR="005B33BA">
          <w:rPr>
            <w:rFonts w:ascii="Georgia" w:hAnsi="Georgia"/>
            <w:noProof/>
            <w:webHidden/>
          </w:rPr>
          <w:t>64</w:t>
        </w:r>
        <w:r w:rsidRPr="004E26B7">
          <w:rPr>
            <w:rFonts w:ascii="Georgia" w:hAnsi="Georgia"/>
            <w:noProof/>
            <w:webHidden/>
          </w:rPr>
          <w:fldChar w:fldCharType="end"/>
        </w:r>
      </w:hyperlink>
    </w:p>
    <w:p w:rsidR="004E26B7" w:rsidRPr="004E26B7" w:rsidRDefault="00DD1C9C">
      <w:pPr>
        <w:pStyle w:val="Figurliste"/>
        <w:tabs>
          <w:tab w:val="right" w:leader="underscore" w:pos="9062"/>
        </w:tabs>
        <w:rPr>
          <w:rFonts w:ascii="Georgia" w:eastAsiaTheme="minorEastAsia" w:hAnsi="Georgia"/>
          <w:i w:val="0"/>
          <w:iCs w:val="0"/>
          <w:noProof/>
          <w:sz w:val="22"/>
          <w:szCs w:val="22"/>
          <w:lang w:val="nb-NO" w:eastAsia="nb-NO"/>
        </w:rPr>
      </w:pPr>
      <w:hyperlink w:anchor="_Toc385266197" w:history="1">
        <w:r w:rsidR="004E26B7" w:rsidRPr="004E26B7">
          <w:rPr>
            <w:rStyle w:val="Hyperkobling"/>
            <w:rFonts w:ascii="Georgia" w:hAnsi="Georgia"/>
            <w:noProof/>
          </w:rPr>
          <w:t>Example 7</w:t>
        </w:r>
        <w:r w:rsidR="004E26B7" w:rsidRPr="004E26B7">
          <w:rPr>
            <w:rStyle w:val="Hyperkobling"/>
            <w:rFonts w:ascii="Georgia" w:hAnsi="Georgia"/>
            <w:noProof/>
          </w:rPr>
          <w:noBreakHyphen/>
          <w:t>16: Meteor wraps your client side files automatically in a scope.</w:t>
        </w:r>
        <w:r w:rsidR="004E26B7" w:rsidRPr="004E26B7">
          <w:rPr>
            <w:rFonts w:ascii="Georgia" w:hAnsi="Georgia"/>
            <w:noProof/>
            <w:webHidden/>
          </w:rPr>
          <w:tab/>
        </w:r>
        <w:r w:rsidRPr="004E26B7">
          <w:rPr>
            <w:rFonts w:ascii="Georgia" w:hAnsi="Georgia"/>
            <w:noProof/>
            <w:webHidden/>
          </w:rPr>
          <w:fldChar w:fldCharType="begin"/>
        </w:r>
        <w:r w:rsidR="004E26B7" w:rsidRPr="004E26B7">
          <w:rPr>
            <w:rFonts w:ascii="Georgia" w:hAnsi="Georgia"/>
            <w:noProof/>
            <w:webHidden/>
          </w:rPr>
          <w:instrText xml:space="preserve"> PAGEREF _Toc385266197 \h </w:instrText>
        </w:r>
        <w:r w:rsidRPr="004E26B7">
          <w:rPr>
            <w:rFonts w:ascii="Georgia" w:hAnsi="Georgia"/>
            <w:noProof/>
            <w:webHidden/>
          </w:rPr>
        </w:r>
        <w:r w:rsidRPr="004E26B7">
          <w:rPr>
            <w:rFonts w:ascii="Georgia" w:hAnsi="Georgia"/>
            <w:noProof/>
            <w:webHidden/>
          </w:rPr>
          <w:fldChar w:fldCharType="separate"/>
        </w:r>
        <w:r w:rsidR="005B33BA">
          <w:rPr>
            <w:rFonts w:ascii="Georgia" w:hAnsi="Georgia"/>
            <w:noProof/>
            <w:webHidden/>
          </w:rPr>
          <w:t>67</w:t>
        </w:r>
        <w:r w:rsidRPr="004E26B7">
          <w:rPr>
            <w:rFonts w:ascii="Georgia" w:hAnsi="Georgia"/>
            <w:noProof/>
            <w:webHidden/>
          </w:rPr>
          <w:fldChar w:fldCharType="end"/>
        </w:r>
      </w:hyperlink>
    </w:p>
    <w:p w:rsidR="004E26B7" w:rsidRPr="004E26B7" w:rsidRDefault="00DD1C9C">
      <w:pPr>
        <w:pStyle w:val="Figurliste"/>
        <w:tabs>
          <w:tab w:val="right" w:leader="underscore" w:pos="9062"/>
        </w:tabs>
        <w:rPr>
          <w:rFonts w:ascii="Georgia" w:eastAsiaTheme="minorEastAsia" w:hAnsi="Georgia"/>
          <w:i w:val="0"/>
          <w:iCs w:val="0"/>
          <w:noProof/>
          <w:sz w:val="22"/>
          <w:szCs w:val="22"/>
          <w:lang w:val="nb-NO" w:eastAsia="nb-NO"/>
        </w:rPr>
      </w:pPr>
      <w:hyperlink w:anchor="_Toc385266198" w:history="1">
        <w:r w:rsidR="004E26B7" w:rsidRPr="004E26B7">
          <w:rPr>
            <w:rStyle w:val="Hyperkobling"/>
            <w:rFonts w:ascii="Georgia" w:hAnsi="Georgia"/>
            <w:noProof/>
          </w:rPr>
          <w:t>Example 7</w:t>
        </w:r>
        <w:r w:rsidR="004E26B7" w:rsidRPr="004E26B7">
          <w:rPr>
            <w:rStyle w:val="Hyperkobling"/>
            <w:rFonts w:ascii="Georgia" w:hAnsi="Georgia"/>
            <w:noProof/>
          </w:rPr>
          <w:noBreakHyphen/>
          <w:t>17: Meteor method used for request/response functionality.</w:t>
        </w:r>
        <w:r w:rsidR="004E26B7" w:rsidRPr="004E26B7">
          <w:rPr>
            <w:rFonts w:ascii="Georgia" w:hAnsi="Georgia"/>
            <w:noProof/>
            <w:webHidden/>
          </w:rPr>
          <w:tab/>
        </w:r>
        <w:r w:rsidRPr="004E26B7">
          <w:rPr>
            <w:rFonts w:ascii="Georgia" w:hAnsi="Georgia"/>
            <w:noProof/>
            <w:webHidden/>
          </w:rPr>
          <w:fldChar w:fldCharType="begin"/>
        </w:r>
        <w:r w:rsidR="004E26B7" w:rsidRPr="004E26B7">
          <w:rPr>
            <w:rFonts w:ascii="Georgia" w:hAnsi="Georgia"/>
            <w:noProof/>
            <w:webHidden/>
          </w:rPr>
          <w:instrText xml:space="preserve"> PAGEREF _Toc385266198 \h </w:instrText>
        </w:r>
        <w:r w:rsidRPr="004E26B7">
          <w:rPr>
            <w:rFonts w:ascii="Georgia" w:hAnsi="Georgia"/>
            <w:noProof/>
            <w:webHidden/>
          </w:rPr>
        </w:r>
        <w:r w:rsidRPr="004E26B7">
          <w:rPr>
            <w:rFonts w:ascii="Georgia" w:hAnsi="Georgia"/>
            <w:noProof/>
            <w:webHidden/>
          </w:rPr>
          <w:fldChar w:fldCharType="separate"/>
        </w:r>
        <w:r w:rsidR="005B33BA">
          <w:rPr>
            <w:rFonts w:ascii="Georgia" w:hAnsi="Georgia"/>
            <w:noProof/>
            <w:webHidden/>
          </w:rPr>
          <w:t>68</w:t>
        </w:r>
        <w:r w:rsidRPr="004E26B7">
          <w:rPr>
            <w:rFonts w:ascii="Georgia" w:hAnsi="Georgia"/>
            <w:noProof/>
            <w:webHidden/>
          </w:rPr>
          <w:fldChar w:fldCharType="end"/>
        </w:r>
      </w:hyperlink>
    </w:p>
    <w:p w:rsidR="004E26B7" w:rsidRPr="004E26B7" w:rsidRDefault="00DD1C9C">
      <w:pPr>
        <w:pStyle w:val="Figurliste"/>
        <w:tabs>
          <w:tab w:val="right" w:leader="underscore" w:pos="9062"/>
        </w:tabs>
        <w:rPr>
          <w:rFonts w:ascii="Georgia" w:eastAsiaTheme="minorEastAsia" w:hAnsi="Georgia"/>
          <w:i w:val="0"/>
          <w:iCs w:val="0"/>
          <w:noProof/>
          <w:sz w:val="22"/>
          <w:szCs w:val="22"/>
          <w:lang w:val="nb-NO" w:eastAsia="nb-NO"/>
        </w:rPr>
      </w:pPr>
      <w:hyperlink w:anchor="_Toc385266199" w:history="1">
        <w:r w:rsidR="004E26B7" w:rsidRPr="004E26B7">
          <w:rPr>
            <w:rStyle w:val="Hyperkobling"/>
            <w:rFonts w:ascii="Georgia" w:hAnsi="Georgia"/>
            <w:noProof/>
          </w:rPr>
          <w:t>Example 7</w:t>
        </w:r>
        <w:r w:rsidR="004E26B7" w:rsidRPr="004E26B7">
          <w:rPr>
            <w:rStyle w:val="Hyperkobling"/>
            <w:rFonts w:ascii="Georgia" w:hAnsi="Georgia"/>
            <w:noProof/>
          </w:rPr>
          <w:noBreakHyphen/>
          <w:t>18: Using "unit-testling" to inject mocks.</w:t>
        </w:r>
        <w:r w:rsidR="004E26B7" w:rsidRPr="004E26B7">
          <w:rPr>
            <w:rFonts w:ascii="Georgia" w:hAnsi="Georgia"/>
            <w:noProof/>
            <w:webHidden/>
          </w:rPr>
          <w:tab/>
        </w:r>
        <w:r w:rsidRPr="004E26B7">
          <w:rPr>
            <w:rFonts w:ascii="Georgia" w:hAnsi="Georgia"/>
            <w:noProof/>
            <w:webHidden/>
          </w:rPr>
          <w:fldChar w:fldCharType="begin"/>
        </w:r>
        <w:r w:rsidR="004E26B7" w:rsidRPr="004E26B7">
          <w:rPr>
            <w:rFonts w:ascii="Georgia" w:hAnsi="Georgia"/>
            <w:noProof/>
            <w:webHidden/>
          </w:rPr>
          <w:instrText xml:space="preserve"> PAGEREF _Toc385266199 \h </w:instrText>
        </w:r>
        <w:r w:rsidRPr="004E26B7">
          <w:rPr>
            <w:rFonts w:ascii="Georgia" w:hAnsi="Georgia"/>
            <w:noProof/>
            <w:webHidden/>
          </w:rPr>
        </w:r>
        <w:r w:rsidRPr="004E26B7">
          <w:rPr>
            <w:rFonts w:ascii="Georgia" w:hAnsi="Georgia"/>
            <w:noProof/>
            <w:webHidden/>
          </w:rPr>
          <w:fldChar w:fldCharType="separate"/>
        </w:r>
        <w:r w:rsidR="005B33BA">
          <w:rPr>
            <w:rFonts w:ascii="Georgia" w:hAnsi="Georgia"/>
            <w:noProof/>
            <w:webHidden/>
          </w:rPr>
          <w:t>69</w:t>
        </w:r>
        <w:r w:rsidRPr="004E26B7">
          <w:rPr>
            <w:rFonts w:ascii="Georgia" w:hAnsi="Georgia"/>
            <w:noProof/>
            <w:webHidden/>
          </w:rPr>
          <w:fldChar w:fldCharType="end"/>
        </w:r>
      </w:hyperlink>
    </w:p>
    <w:p w:rsidR="004E26B7" w:rsidRPr="004E26B7" w:rsidRDefault="00DD1C9C">
      <w:pPr>
        <w:pStyle w:val="Figurliste"/>
        <w:tabs>
          <w:tab w:val="right" w:leader="underscore" w:pos="9062"/>
        </w:tabs>
        <w:rPr>
          <w:rFonts w:ascii="Georgia" w:eastAsiaTheme="minorEastAsia" w:hAnsi="Georgia"/>
          <w:i w:val="0"/>
          <w:iCs w:val="0"/>
          <w:noProof/>
          <w:sz w:val="22"/>
          <w:szCs w:val="22"/>
          <w:lang w:val="nb-NO" w:eastAsia="nb-NO"/>
        </w:rPr>
      </w:pPr>
      <w:hyperlink w:anchor="_Toc385266200" w:history="1">
        <w:r w:rsidR="004E26B7" w:rsidRPr="004E26B7">
          <w:rPr>
            <w:rStyle w:val="Hyperkobling"/>
            <w:rFonts w:ascii="Georgia" w:hAnsi="Georgia"/>
            <w:noProof/>
          </w:rPr>
          <w:t>Example 7</w:t>
        </w:r>
        <w:r w:rsidR="004E26B7" w:rsidRPr="004E26B7">
          <w:rPr>
            <w:rStyle w:val="Hyperkobling"/>
            <w:rFonts w:ascii="Georgia" w:hAnsi="Georgia"/>
            <w:noProof/>
          </w:rPr>
          <w:noBreakHyphen/>
          <w:t>19: Making a Meteor file testable as a Node module.</w:t>
        </w:r>
        <w:r w:rsidR="004E26B7" w:rsidRPr="004E26B7">
          <w:rPr>
            <w:rFonts w:ascii="Georgia" w:hAnsi="Georgia"/>
            <w:noProof/>
            <w:webHidden/>
          </w:rPr>
          <w:tab/>
        </w:r>
        <w:r w:rsidRPr="004E26B7">
          <w:rPr>
            <w:rFonts w:ascii="Georgia" w:hAnsi="Georgia"/>
            <w:noProof/>
            <w:webHidden/>
          </w:rPr>
          <w:fldChar w:fldCharType="begin"/>
        </w:r>
        <w:r w:rsidR="004E26B7" w:rsidRPr="004E26B7">
          <w:rPr>
            <w:rFonts w:ascii="Georgia" w:hAnsi="Georgia"/>
            <w:noProof/>
            <w:webHidden/>
          </w:rPr>
          <w:instrText xml:space="preserve"> PAGEREF _Toc385266200 \h </w:instrText>
        </w:r>
        <w:r w:rsidRPr="004E26B7">
          <w:rPr>
            <w:rFonts w:ascii="Georgia" w:hAnsi="Georgia"/>
            <w:noProof/>
            <w:webHidden/>
          </w:rPr>
        </w:r>
        <w:r w:rsidRPr="004E26B7">
          <w:rPr>
            <w:rFonts w:ascii="Georgia" w:hAnsi="Georgia"/>
            <w:noProof/>
            <w:webHidden/>
          </w:rPr>
          <w:fldChar w:fldCharType="separate"/>
        </w:r>
        <w:r w:rsidR="005B33BA">
          <w:rPr>
            <w:rFonts w:ascii="Georgia" w:hAnsi="Georgia"/>
            <w:noProof/>
            <w:webHidden/>
          </w:rPr>
          <w:t>69</w:t>
        </w:r>
        <w:r w:rsidRPr="004E26B7">
          <w:rPr>
            <w:rFonts w:ascii="Georgia" w:hAnsi="Georgia"/>
            <w:noProof/>
            <w:webHidden/>
          </w:rPr>
          <w:fldChar w:fldCharType="end"/>
        </w:r>
      </w:hyperlink>
    </w:p>
    <w:p w:rsidR="004E26B7" w:rsidRPr="004E26B7" w:rsidRDefault="00DD1C9C">
      <w:pPr>
        <w:pStyle w:val="Figurliste"/>
        <w:tabs>
          <w:tab w:val="right" w:leader="underscore" w:pos="9062"/>
        </w:tabs>
        <w:rPr>
          <w:rFonts w:ascii="Georgia" w:eastAsiaTheme="minorEastAsia" w:hAnsi="Georgia"/>
          <w:i w:val="0"/>
          <w:iCs w:val="0"/>
          <w:noProof/>
          <w:sz w:val="22"/>
          <w:szCs w:val="22"/>
          <w:lang w:val="nb-NO" w:eastAsia="nb-NO"/>
        </w:rPr>
      </w:pPr>
      <w:hyperlink w:anchor="_Toc385266201" w:history="1">
        <w:r w:rsidR="004E26B7" w:rsidRPr="004E26B7">
          <w:rPr>
            <w:rStyle w:val="Hyperkobling"/>
            <w:rFonts w:ascii="Georgia" w:hAnsi="Georgia"/>
            <w:noProof/>
          </w:rPr>
          <w:t>Example 10</w:t>
        </w:r>
        <w:r w:rsidR="004E26B7" w:rsidRPr="004E26B7">
          <w:rPr>
            <w:rStyle w:val="Hyperkobling"/>
            <w:rFonts w:ascii="Georgia" w:hAnsi="Georgia"/>
            <w:noProof/>
          </w:rPr>
          <w:noBreakHyphen/>
          <w:t>1: Code executed by an ExecutorService that triggers synchronized code.</w:t>
        </w:r>
        <w:r w:rsidR="004E26B7" w:rsidRPr="004E26B7">
          <w:rPr>
            <w:rFonts w:ascii="Georgia" w:hAnsi="Georgia"/>
            <w:noProof/>
            <w:webHidden/>
          </w:rPr>
          <w:tab/>
        </w:r>
        <w:r w:rsidRPr="004E26B7">
          <w:rPr>
            <w:rFonts w:ascii="Georgia" w:hAnsi="Georgia"/>
            <w:noProof/>
            <w:webHidden/>
          </w:rPr>
          <w:fldChar w:fldCharType="begin"/>
        </w:r>
        <w:r w:rsidR="004E26B7" w:rsidRPr="004E26B7">
          <w:rPr>
            <w:rFonts w:ascii="Georgia" w:hAnsi="Georgia"/>
            <w:noProof/>
            <w:webHidden/>
          </w:rPr>
          <w:instrText xml:space="preserve"> PAGEREF _Toc385266201 \h </w:instrText>
        </w:r>
        <w:r w:rsidRPr="004E26B7">
          <w:rPr>
            <w:rFonts w:ascii="Georgia" w:hAnsi="Georgia"/>
            <w:noProof/>
            <w:webHidden/>
          </w:rPr>
        </w:r>
        <w:r w:rsidRPr="004E26B7">
          <w:rPr>
            <w:rFonts w:ascii="Georgia" w:hAnsi="Georgia"/>
            <w:noProof/>
            <w:webHidden/>
          </w:rPr>
          <w:fldChar w:fldCharType="separate"/>
        </w:r>
        <w:r w:rsidR="005B33BA">
          <w:rPr>
            <w:rFonts w:ascii="Georgia" w:hAnsi="Georgia"/>
            <w:noProof/>
            <w:webHidden/>
          </w:rPr>
          <w:t>95</w:t>
        </w:r>
        <w:r w:rsidRPr="004E26B7">
          <w:rPr>
            <w:rFonts w:ascii="Georgia" w:hAnsi="Georgia"/>
            <w:noProof/>
            <w:webHidden/>
          </w:rPr>
          <w:fldChar w:fldCharType="end"/>
        </w:r>
      </w:hyperlink>
    </w:p>
    <w:p w:rsidR="004F7C35" w:rsidRDefault="00DD1C9C">
      <w:pPr>
        <w:jc w:val="left"/>
      </w:pPr>
      <w:r>
        <w:fldChar w:fldCharType="end"/>
      </w:r>
    </w:p>
    <w:p w:rsidR="00BD5FEB" w:rsidRDefault="00BD5FEB">
      <w:pPr>
        <w:jc w:val="left"/>
        <w:rPr>
          <w:rFonts w:eastAsiaTheme="majorEastAsia" w:cstheme="majorBidi"/>
          <w:b/>
          <w:bCs/>
          <w:sz w:val="52"/>
          <w:szCs w:val="52"/>
        </w:rPr>
      </w:pPr>
      <w:r>
        <w:br w:type="page"/>
      </w:r>
    </w:p>
    <w:p w:rsidR="004F7C35" w:rsidRDefault="004F7C35" w:rsidP="00741568">
      <w:pPr>
        <w:pStyle w:val="Overskrift1"/>
        <w:numPr>
          <w:ilvl w:val="0"/>
          <w:numId w:val="0"/>
        </w:numPr>
        <w:ind w:left="709" w:hanging="709"/>
      </w:pPr>
      <w:bookmarkStart w:id="4" w:name="_Toc385341199"/>
      <w:r w:rsidRPr="004F7C35">
        <w:lastRenderedPageBreak/>
        <w:t>List of tables</w:t>
      </w:r>
      <w:bookmarkEnd w:id="4"/>
    </w:p>
    <w:p w:rsidR="004E26B7" w:rsidRPr="004E26B7" w:rsidRDefault="00DD1C9C">
      <w:pPr>
        <w:pStyle w:val="Figurliste"/>
        <w:tabs>
          <w:tab w:val="right" w:leader="underscore" w:pos="9062"/>
        </w:tabs>
        <w:rPr>
          <w:rFonts w:ascii="Georgia" w:eastAsiaTheme="minorEastAsia" w:hAnsi="Georgia"/>
          <w:i w:val="0"/>
          <w:iCs w:val="0"/>
          <w:noProof/>
          <w:sz w:val="22"/>
          <w:szCs w:val="22"/>
          <w:lang w:val="nb-NO" w:eastAsia="nb-NO"/>
        </w:rPr>
      </w:pPr>
      <w:r w:rsidRPr="00DD1C9C">
        <w:rPr>
          <w:rFonts w:ascii="Georgia" w:hAnsi="Georgia"/>
        </w:rPr>
        <w:fldChar w:fldCharType="begin"/>
      </w:r>
      <w:r w:rsidR="00311A82" w:rsidRPr="004E26B7">
        <w:rPr>
          <w:rFonts w:ascii="Georgia" w:hAnsi="Georgia"/>
        </w:rPr>
        <w:instrText xml:space="preserve"> TOC \h \z \c "Table" </w:instrText>
      </w:r>
      <w:r w:rsidRPr="00DD1C9C">
        <w:rPr>
          <w:rFonts w:ascii="Georgia" w:hAnsi="Georgia"/>
        </w:rPr>
        <w:fldChar w:fldCharType="separate"/>
      </w:r>
      <w:hyperlink w:anchor="_Toc385266202" w:history="1">
        <w:r w:rsidR="004E26B7" w:rsidRPr="004E26B7">
          <w:rPr>
            <w:rStyle w:val="Hyperkobling"/>
            <w:rFonts w:ascii="Georgia" w:hAnsi="Georgia"/>
            <w:noProof/>
          </w:rPr>
          <w:t>Table 9</w:t>
        </w:r>
        <w:r w:rsidR="004E26B7" w:rsidRPr="004E26B7">
          <w:rPr>
            <w:rStyle w:val="Hyperkobling"/>
            <w:rFonts w:ascii="Georgia" w:hAnsi="Georgia"/>
            <w:noProof/>
          </w:rPr>
          <w:noBreakHyphen/>
          <w:t>1: Memory usage with 1000 and 4500 idle WebSockets connections.</w:t>
        </w:r>
        <w:r w:rsidR="004E26B7" w:rsidRPr="004E26B7">
          <w:rPr>
            <w:rFonts w:ascii="Georgia" w:hAnsi="Georgia"/>
            <w:noProof/>
            <w:webHidden/>
          </w:rPr>
          <w:tab/>
        </w:r>
        <w:r w:rsidRPr="004E26B7">
          <w:rPr>
            <w:rFonts w:ascii="Georgia" w:hAnsi="Georgia"/>
            <w:noProof/>
            <w:webHidden/>
          </w:rPr>
          <w:fldChar w:fldCharType="begin"/>
        </w:r>
        <w:r w:rsidR="004E26B7" w:rsidRPr="004E26B7">
          <w:rPr>
            <w:rFonts w:ascii="Georgia" w:hAnsi="Georgia"/>
            <w:noProof/>
            <w:webHidden/>
          </w:rPr>
          <w:instrText xml:space="preserve"> PAGEREF _Toc385266202 \h </w:instrText>
        </w:r>
        <w:r w:rsidRPr="004E26B7">
          <w:rPr>
            <w:rFonts w:ascii="Georgia" w:hAnsi="Georgia"/>
            <w:noProof/>
            <w:webHidden/>
          </w:rPr>
        </w:r>
        <w:r w:rsidRPr="004E26B7">
          <w:rPr>
            <w:rFonts w:ascii="Georgia" w:hAnsi="Georgia"/>
            <w:noProof/>
            <w:webHidden/>
          </w:rPr>
          <w:fldChar w:fldCharType="separate"/>
        </w:r>
        <w:r w:rsidR="005B33BA">
          <w:rPr>
            <w:rFonts w:ascii="Georgia" w:hAnsi="Georgia"/>
            <w:noProof/>
            <w:webHidden/>
          </w:rPr>
          <w:t>92</w:t>
        </w:r>
        <w:r w:rsidRPr="004E26B7">
          <w:rPr>
            <w:rFonts w:ascii="Georgia" w:hAnsi="Georgia"/>
            <w:noProof/>
            <w:webHidden/>
          </w:rPr>
          <w:fldChar w:fldCharType="end"/>
        </w:r>
      </w:hyperlink>
    </w:p>
    <w:p w:rsidR="004E26B7" w:rsidRPr="004E26B7" w:rsidRDefault="00DD1C9C">
      <w:pPr>
        <w:pStyle w:val="Figurliste"/>
        <w:tabs>
          <w:tab w:val="right" w:leader="underscore" w:pos="9062"/>
        </w:tabs>
        <w:rPr>
          <w:rFonts w:ascii="Georgia" w:eastAsiaTheme="minorEastAsia" w:hAnsi="Georgia"/>
          <w:i w:val="0"/>
          <w:iCs w:val="0"/>
          <w:noProof/>
          <w:sz w:val="22"/>
          <w:szCs w:val="22"/>
          <w:lang w:val="nb-NO" w:eastAsia="nb-NO"/>
        </w:rPr>
      </w:pPr>
      <w:hyperlink w:anchor="_Toc385266203" w:history="1">
        <w:r w:rsidR="004E26B7" w:rsidRPr="004E26B7">
          <w:rPr>
            <w:rStyle w:val="Hyperkobling"/>
            <w:rFonts w:ascii="Georgia" w:hAnsi="Georgia"/>
            <w:noProof/>
          </w:rPr>
          <w:t>Table 10</w:t>
        </w:r>
        <w:r w:rsidR="004E26B7" w:rsidRPr="004E26B7">
          <w:rPr>
            <w:rStyle w:val="Hyperkobling"/>
            <w:rFonts w:ascii="Georgia" w:hAnsi="Georgia"/>
            <w:noProof/>
          </w:rPr>
          <w:noBreakHyphen/>
          <w:t>1: Messages sent by clients.</w:t>
        </w:r>
        <w:r w:rsidR="004E26B7" w:rsidRPr="004E26B7">
          <w:rPr>
            <w:rFonts w:ascii="Georgia" w:hAnsi="Georgia"/>
            <w:noProof/>
            <w:webHidden/>
          </w:rPr>
          <w:tab/>
        </w:r>
        <w:r w:rsidRPr="004E26B7">
          <w:rPr>
            <w:rFonts w:ascii="Georgia" w:hAnsi="Georgia"/>
            <w:noProof/>
            <w:webHidden/>
          </w:rPr>
          <w:fldChar w:fldCharType="begin"/>
        </w:r>
        <w:r w:rsidR="004E26B7" w:rsidRPr="004E26B7">
          <w:rPr>
            <w:rFonts w:ascii="Georgia" w:hAnsi="Georgia"/>
            <w:noProof/>
            <w:webHidden/>
          </w:rPr>
          <w:instrText xml:space="preserve"> PAGEREF _Toc385266203 \h </w:instrText>
        </w:r>
        <w:r w:rsidRPr="004E26B7">
          <w:rPr>
            <w:rFonts w:ascii="Georgia" w:hAnsi="Georgia"/>
            <w:noProof/>
            <w:webHidden/>
          </w:rPr>
        </w:r>
        <w:r w:rsidRPr="004E26B7">
          <w:rPr>
            <w:rFonts w:ascii="Georgia" w:hAnsi="Georgia"/>
            <w:noProof/>
            <w:webHidden/>
          </w:rPr>
          <w:fldChar w:fldCharType="separate"/>
        </w:r>
        <w:r w:rsidR="005B33BA">
          <w:rPr>
            <w:rFonts w:ascii="Georgia" w:hAnsi="Georgia"/>
            <w:noProof/>
            <w:webHidden/>
          </w:rPr>
          <w:t>94</w:t>
        </w:r>
        <w:r w:rsidRPr="004E26B7">
          <w:rPr>
            <w:rFonts w:ascii="Georgia" w:hAnsi="Georgia"/>
            <w:noProof/>
            <w:webHidden/>
          </w:rPr>
          <w:fldChar w:fldCharType="end"/>
        </w:r>
      </w:hyperlink>
    </w:p>
    <w:p w:rsidR="004E26B7" w:rsidRPr="004E26B7" w:rsidRDefault="00DD1C9C">
      <w:pPr>
        <w:pStyle w:val="Figurliste"/>
        <w:tabs>
          <w:tab w:val="right" w:leader="underscore" w:pos="9062"/>
        </w:tabs>
        <w:rPr>
          <w:rFonts w:ascii="Georgia" w:eastAsiaTheme="minorEastAsia" w:hAnsi="Georgia"/>
          <w:i w:val="0"/>
          <w:iCs w:val="0"/>
          <w:noProof/>
          <w:sz w:val="22"/>
          <w:szCs w:val="22"/>
          <w:lang w:val="nb-NO" w:eastAsia="nb-NO"/>
        </w:rPr>
      </w:pPr>
      <w:hyperlink w:anchor="_Toc385266204" w:history="1">
        <w:r w:rsidR="004E26B7" w:rsidRPr="004E26B7">
          <w:rPr>
            <w:rStyle w:val="Hyperkobling"/>
            <w:rFonts w:ascii="Georgia" w:hAnsi="Georgia"/>
            <w:noProof/>
          </w:rPr>
          <w:t>Table 10</w:t>
        </w:r>
        <w:r w:rsidR="004E26B7" w:rsidRPr="004E26B7">
          <w:rPr>
            <w:rStyle w:val="Hyperkobling"/>
            <w:rFonts w:ascii="Georgia" w:hAnsi="Georgia"/>
            <w:noProof/>
          </w:rPr>
          <w:noBreakHyphen/>
          <w:t>2: Messages received by server.</w:t>
        </w:r>
        <w:r w:rsidR="004E26B7" w:rsidRPr="004E26B7">
          <w:rPr>
            <w:rFonts w:ascii="Georgia" w:hAnsi="Georgia"/>
            <w:noProof/>
            <w:webHidden/>
          </w:rPr>
          <w:tab/>
        </w:r>
        <w:r w:rsidRPr="004E26B7">
          <w:rPr>
            <w:rFonts w:ascii="Georgia" w:hAnsi="Georgia"/>
            <w:noProof/>
            <w:webHidden/>
          </w:rPr>
          <w:fldChar w:fldCharType="begin"/>
        </w:r>
        <w:r w:rsidR="004E26B7" w:rsidRPr="004E26B7">
          <w:rPr>
            <w:rFonts w:ascii="Georgia" w:hAnsi="Georgia"/>
            <w:noProof/>
            <w:webHidden/>
          </w:rPr>
          <w:instrText xml:space="preserve"> PAGEREF _Toc385266204 \h </w:instrText>
        </w:r>
        <w:r w:rsidRPr="004E26B7">
          <w:rPr>
            <w:rFonts w:ascii="Georgia" w:hAnsi="Georgia"/>
            <w:noProof/>
            <w:webHidden/>
          </w:rPr>
        </w:r>
        <w:r w:rsidRPr="004E26B7">
          <w:rPr>
            <w:rFonts w:ascii="Georgia" w:hAnsi="Georgia"/>
            <w:noProof/>
            <w:webHidden/>
          </w:rPr>
          <w:fldChar w:fldCharType="separate"/>
        </w:r>
        <w:r w:rsidR="005B33BA">
          <w:rPr>
            <w:rFonts w:ascii="Georgia" w:hAnsi="Georgia"/>
            <w:noProof/>
            <w:webHidden/>
          </w:rPr>
          <w:t>96</w:t>
        </w:r>
        <w:r w:rsidRPr="004E26B7">
          <w:rPr>
            <w:rFonts w:ascii="Georgia" w:hAnsi="Georgia"/>
            <w:noProof/>
            <w:webHidden/>
          </w:rPr>
          <w:fldChar w:fldCharType="end"/>
        </w:r>
      </w:hyperlink>
    </w:p>
    <w:p w:rsidR="004E26B7" w:rsidRPr="004E26B7" w:rsidRDefault="00DD1C9C">
      <w:pPr>
        <w:pStyle w:val="Figurliste"/>
        <w:tabs>
          <w:tab w:val="right" w:leader="underscore" w:pos="9062"/>
        </w:tabs>
        <w:rPr>
          <w:rFonts w:ascii="Georgia" w:eastAsiaTheme="minorEastAsia" w:hAnsi="Georgia"/>
          <w:i w:val="0"/>
          <w:iCs w:val="0"/>
          <w:noProof/>
          <w:sz w:val="22"/>
          <w:szCs w:val="22"/>
          <w:lang w:val="nb-NO" w:eastAsia="nb-NO"/>
        </w:rPr>
      </w:pPr>
      <w:hyperlink w:anchor="_Toc385266205" w:history="1">
        <w:r w:rsidR="004E26B7" w:rsidRPr="004E26B7">
          <w:rPr>
            <w:rStyle w:val="Hyperkobling"/>
            <w:rFonts w:ascii="Georgia" w:hAnsi="Georgia"/>
            <w:noProof/>
          </w:rPr>
          <w:t>Table 10</w:t>
        </w:r>
        <w:r w:rsidR="004E26B7" w:rsidRPr="004E26B7">
          <w:rPr>
            <w:rStyle w:val="Hyperkobling"/>
            <w:rFonts w:ascii="Georgia" w:hAnsi="Georgia"/>
            <w:noProof/>
          </w:rPr>
          <w:noBreakHyphen/>
          <w:t>3: Messages sent from server.</w:t>
        </w:r>
        <w:r w:rsidR="004E26B7" w:rsidRPr="004E26B7">
          <w:rPr>
            <w:rFonts w:ascii="Georgia" w:hAnsi="Georgia"/>
            <w:noProof/>
            <w:webHidden/>
          </w:rPr>
          <w:tab/>
        </w:r>
        <w:r w:rsidRPr="004E26B7">
          <w:rPr>
            <w:rFonts w:ascii="Georgia" w:hAnsi="Georgia"/>
            <w:noProof/>
            <w:webHidden/>
          </w:rPr>
          <w:fldChar w:fldCharType="begin"/>
        </w:r>
        <w:r w:rsidR="004E26B7" w:rsidRPr="004E26B7">
          <w:rPr>
            <w:rFonts w:ascii="Georgia" w:hAnsi="Georgia"/>
            <w:noProof/>
            <w:webHidden/>
          </w:rPr>
          <w:instrText xml:space="preserve"> PAGEREF _Toc385266205 \h </w:instrText>
        </w:r>
        <w:r w:rsidRPr="004E26B7">
          <w:rPr>
            <w:rFonts w:ascii="Georgia" w:hAnsi="Georgia"/>
            <w:noProof/>
            <w:webHidden/>
          </w:rPr>
        </w:r>
        <w:r w:rsidRPr="004E26B7">
          <w:rPr>
            <w:rFonts w:ascii="Georgia" w:hAnsi="Georgia"/>
            <w:noProof/>
            <w:webHidden/>
          </w:rPr>
          <w:fldChar w:fldCharType="separate"/>
        </w:r>
        <w:r w:rsidR="005B33BA">
          <w:rPr>
            <w:rFonts w:ascii="Georgia" w:hAnsi="Georgia"/>
            <w:noProof/>
            <w:webHidden/>
          </w:rPr>
          <w:t>97</w:t>
        </w:r>
        <w:r w:rsidRPr="004E26B7">
          <w:rPr>
            <w:rFonts w:ascii="Georgia" w:hAnsi="Georgia"/>
            <w:noProof/>
            <w:webHidden/>
          </w:rPr>
          <w:fldChar w:fldCharType="end"/>
        </w:r>
      </w:hyperlink>
    </w:p>
    <w:p w:rsidR="004E26B7" w:rsidRPr="004E26B7" w:rsidRDefault="00DD1C9C">
      <w:pPr>
        <w:pStyle w:val="Figurliste"/>
        <w:tabs>
          <w:tab w:val="right" w:leader="underscore" w:pos="9062"/>
        </w:tabs>
        <w:rPr>
          <w:rFonts w:ascii="Georgia" w:eastAsiaTheme="minorEastAsia" w:hAnsi="Georgia"/>
          <w:i w:val="0"/>
          <w:iCs w:val="0"/>
          <w:noProof/>
          <w:sz w:val="22"/>
          <w:szCs w:val="22"/>
          <w:lang w:val="nb-NO" w:eastAsia="nb-NO"/>
        </w:rPr>
      </w:pPr>
      <w:hyperlink w:anchor="_Toc385266206" w:history="1">
        <w:r w:rsidR="004E26B7" w:rsidRPr="004E26B7">
          <w:rPr>
            <w:rStyle w:val="Hyperkobling"/>
            <w:rFonts w:ascii="Georgia" w:hAnsi="Georgia"/>
            <w:noProof/>
          </w:rPr>
          <w:t>Table 10</w:t>
        </w:r>
        <w:r w:rsidR="004E26B7" w:rsidRPr="004E26B7">
          <w:rPr>
            <w:rStyle w:val="Hyperkobling"/>
            <w:rFonts w:ascii="Georgia" w:hAnsi="Georgia"/>
            <w:noProof/>
          </w:rPr>
          <w:noBreakHyphen/>
          <w:t>4: Average latency.</w:t>
        </w:r>
        <w:r w:rsidR="004E26B7" w:rsidRPr="004E26B7">
          <w:rPr>
            <w:rFonts w:ascii="Georgia" w:hAnsi="Georgia"/>
            <w:noProof/>
            <w:webHidden/>
          </w:rPr>
          <w:tab/>
        </w:r>
        <w:r w:rsidRPr="004E26B7">
          <w:rPr>
            <w:rFonts w:ascii="Georgia" w:hAnsi="Georgia"/>
            <w:noProof/>
            <w:webHidden/>
          </w:rPr>
          <w:fldChar w:fldCharType="begin"/>
        </w:r>
        <w:r w:rsidR="004E26B7" w:rsidRPr="004E26B7">
          <w:rPr>
            <w:rFonts w:ascii="Georgia" w:hAnsi="Georgia"/>
            <w:noProof/>
            <w:webHidden/>
          </w:rPr>
          <w:instrText xml:space="preserve"> PAGEREF _Toc385266206 \h </w:instrText>
        </w:r>
        <w:r w:rsidRPr="004E26B7">
          <w:rPr>
            <w:rFonts w:ascii="Georgia" w:hAnsi="Georgia"/>
            <w:noProof/>
            <w:webHidden/>
          </w:rPr>
        </w:r>
        <w:r w:rsidRPr="004E26B7">
          <w:rPr>
            <w:rFonts w:ascii="Georgia" w:hAnsi="Georgia"/>
            <w:noProof/>
            <w:webHidden/>
          </w:rPr>
          <w:fldChar w:fldCharType="separate"/>
        </w:r>
        <w:r w:rsidR="005B33BA">
          <w:rPr>
            <w:rFonts w:ascii="Georgia" w:hAnsi="Georgia"/>
            <w:noProof/>
            <w:webHidden/>
          </w:rPr>
          <w:t>98</w:t>
        </w:r>
        <w:r w:rsidRPr="004E26B7">
          <w:rPr>
            <w:rFonts w:ascii="Georgia" w:hAnsi="Georgia"/>
            <w:noProof/>
            <w:webHidden/>
          </w:rPr>
          <w:fldChar w:fldCharType="end"/>
        </w:r>
      </w:hyperlink>
    </w:p>
    <w:p w:rsidR="004E26B7" w:rsidRPr="004E26B7" w:rsidRDefault="00DD1C9C">
      <w:pPr>
        <w:pStyle w:val="Figurliste"/>
        <w:tabs>
          <w:tab w:val="right" w:leader="underscore" w:pos="9062"/>
        </w:tabs>
        <w:rPr>
          <w:rFonts w:ascii="Georgia" w:eastAsiaTheme="minorEastAsia" w:hAnsi="Georgia"/>
          <w:i w:val="0"/>
          <w:iCs w:val="0"/>
          <w:noProof/>
          <w:sz w:val="22"/>
          <w:szCs w:val="22"/>
          <w:lang w:val="nb-NO" w:eastAsia="nb-NO"/>
        </w:rPr>
      </w:pPr>
      <w:hyperlink w:anchor="_Toc385266207" w:history="1">
        <w:r w:rsidR="004E26B7" w:rsidRPr="004E26B7">
          <w:rPr>
            <w:rStyle w:val="Hyperkobling"/>
            <w:rFonts w:ascii="Georgia" w:hAnsi="Georgia"/>
            <w:noProof/>
          </w:rPr>
          <w:t>Table 10</w:t>
        </w:r>
        <w:r w:rsidR="004E26B7" w:rsidRPr="004E26B7">
          <w:rPr>
            <w:rStyle w:val="Hyperkobling"/>
            <w:rFonts w:ascii="Georgia" w:hAnsi="Georgia"/>
            <w:noProof/>
          </w:rPr>
          <w:noBreakHyphen/>
          <w:t>5: Resource usage of all frameworks and transports.</w:t>
        </w:r>
        <w:r w:rsidR="004E26B7" w:rsidRPr="004E26B7">
          <w:rPr>
            <w:rFonts w:ascii="Georgia" w:hAnsi="Georgia"/>
            <w:noProof/>
            <w:webHidden/>
          </w:rPr>
          <w:tab/>
        </w:r>
        <w:r w:rsidRPr="004E26B7">
          <w:rPr>
            <w:rFonts w:ascii="Georgia" w:hAnsi="Georgia"/>
            <w:noProof/>
            <w:webHidden/>
          </w:rPr>
          <w:fldChar w:fldCharType="begin"/>
        </w:r>
        <w:r w:rsidR="004E26B7" w:rsidRPr="004E26B7">
          <w:rPr>
            <w:rFonts w:ascii="Georgia" w:hAnsi="Georgia"/>
            <w:noProof/>
            <w:webHidden/>
          </w:rPr>
          <w:instrText xml:space="preserve"> PAGEREF _Toc385266207 \h </w:instrText>
        </w:r>
        <w:r w:rsidRPr="004E26B7">
          <w:rPr>
            <w:rFonts w:ascii="Georgia" w:hAnsi="Georgia"/>
            <w:noProof/>
            <w:webHidden/>
          </w:rPr>
        </w:r>
        <w:r w:rsidRPr="004E26B7">
          <w:rPr>
            <w:rFonts w:ascii="Georgia" w:hAnsi="Georgia"/>
            <w:noProof/>
            <w:webHidden/>
          </w:rPr>
          <w:fldChar w:fldCharType="separate"/>
        </w:r>
        <w:r w:rsidR="005B33BA">
          <w:rPr>
            <w:rFonts w:ascii="Georgia" w:hAnsi="Georgia"/>
            <w:noProof/>
            <w:webHidden/>
          </w:rPr>
          <w:t>101</w:t>
        </w:r>
        <w:r w:rsidRPr="004E26B7">
          <w:rPr>
            <w:rFonts w:ascii="Georgia" w:hAnsi="Georgia"/>
            <w:noProof/>
            <w:webHidden/>
          </w:rPr>
          <w:fldChar w:fldCharType="end"/>
        </w:r>
      </w:hyperlink>
    </w:p>
    <w:p w:rsidR="004E26B7" w:rsidRPr="004E26B7" w:rsidRDefault="00DD1C9C">
      <w:pPr>
        <w:pStyle w:val="Figurliste"/>
        <w:tabs>
          <w:tab w:val="right" w:leader="underscore" w:pos="9062"/>
        </w:tabs>
        <w:rPr>
          <w:rFonts w:ascii="Georgia" w:eastAsiaTheme="minorEastAsia" w:hAnsi="Georgia"/>
          <w:i w:val="0"/>
          <w:iCs w:val="0"/>
          <w:noProof/>
          <w:sz w:val="22"/>
          <w:szCs w:val="22"/>
          <w:lang w:val="nb-NO" w:eastAsia="nb-NO"/>
        </w:rPr>
      </w:pPr>
      <w:hyperlink w:anchor="_Toc385266208" w:history="1">
        <w:r w:rsidR="004E26B7" w:rsidRPr="004E26B7">
          <w:rPr>
            <w:rStyle w:val="Hyperkobling"/>
            <w:rFonts w:ascii="Georgia" w:hAnsi="Georgia"/>
            <w:noProof/>
          </w:rPr>
          <w:t>Table 10</w:t>
        </w:r>
        <w:r w:rsidR="004E26B7" w:rsidRPr="004E26B7">
          <w:rPr>
            <w:rStyle w:val="Hyperkobling"/>
            <w:rFonts w:ascii="Georgia" w:hAnsi="Georgia"/>
            <w:noProof/>
          </w:rPr>
          <w:noBreakHyphen/>
          <w:t>6: Both captured and calculated network traffic.</w:t>
        </w:r>
        <w:r w:rsidR="004E26B7" w:rsidRPr="004E26B7">
          <w:rPr>
            <w:rFonts w:ascii="Georgia" w:hAnsi="Georgia"/>
            <w:noProof/>
            <w:webHidden/>
          </w:rPr>
          <w:tab/>
        </w:r>
        <w:r w:rsidRPr="004E26B7">
          <w:rPr>
            <w:rFonts w:ascii="Georgia" w:hAnsi="Georgia"/>
            <w:noProof/>
            <w:webHidden/>
          </w:rPr>
          <w:fldChar w:fldCharType="begin"/>
        </w:r>
        <w:r w:rsidR="004E26B7" w:rsidRPr="004E26B7">
          <w:rPr>
            <w:rFonts w:ascii="Georgia" w:hAnsi="Georgia"/>
            <w:noProof/>
            <w:webHidden/>
          </w:rPr>
          <w:instrText xml:space="preserve"> PAGEREF _Toc385266208 \h </w:instrText>
        </w:r>
        <w:r w:rsidRPr="004E26B7">
          <w:rPr>
            <w:rFonts w:ascii="Georgia" w:hAnsi="Georgia"/>
            <w:noProof/>
            <w:webHidden/>
          </w:rPr>
        </w:r>
        <w:r w:rsidRPr="004E26B7">
          <w:rPr>
            <w:rFonts w:ascii="Georgia" w:hAnsi="Georgia"/>
            <w:noProof/>
            <w:webHidden/>
          </w:rPr>
          <w:fldChar w:fldCharType="separate"/>
        </w:r>
        <w:r w:rsidR="005B33BA">
          <w:rPr>
            <w:rFonts w:ascii="Georgia" w:hAnsi="Georgia"/>
            <w:noProof/>
            <w:webHidden/>
          </w:rPr>
          <w:t>103</w:t>
        </w:r>
        <w:r w:rsidRPr="004E26B7">
          <w:rPr>
            <w:rFonts w:ascii="Georgia" w:hAnsi="Georgia"/>
            <w:noProof/>
            <w:webHidden/>
          </w:rPr>
          <w:fldChar w:fldCharType="end"/>
        </w:r>
      </w:hyperlink>
    </w:p>
    <w:p w:rsidR="004E26B7" w:rsidRPr="004E26B7" w:rsidRDefault="00DD1C9C">
      <w:pPr>
        <w:pStyle w:val="Figurliste"/>
        <w:tabs>
          <w:tab w:val="right" w:leader="underscore" w:pos="9062"/>
        </w:tabs>
        <w:rPr>
          <w:rFonts w:ascii="Georgia" w:eastAsiaTheme="minorEastAsia" w:hAnsi="Georgia"/>
          <w:i w:val="0"/>
          <w:iCs w:val="0"/>
          <w:noProof/>
          <w:sz w:val="22"/>
          <w:szCs w:val="22"/>
          <w:lang w:val="nb-NO" w:eastAsia="nb-NO"/>
        </w:rPr>
      </w:pPr>
      <w:hyperlink w:anchor="_Toc385266209" w:history="1">
        <w:r w:rsidR="004E26B7" w:rsidRPr="004E26B7">
          <w:rPr>
            <w:rStyle w:val="Hyperkobling"/>
            <w:rFonts w:ascii="Georgia" w:hAnsi="Georgia"/>
            <w:noProof/>
          </w:rPr>
          <w:t>Table 11</w:t>
        </w:r>
        <w:r w:rsidR="004E26B7" w:rsidRPr="004E26B7">
          <w:rPr>
            <w:rStyle w:val="Hyperkobling"/>
            <w:rFonts w:ascii="Georgia" w:hAnsi="Georgia"/>
            <w:noProof/>
          </w:rPr>
          <w:noBreakHyphen/>
          <w:t>1: Each framework's overall score for each usability criteria.</w:t>
        </w:r>
        <w:r w:rsidR="004E26B7" w:rsidRPr="004E26B7">
          <w:rPr>
            <w:rFonts w:ascii="Georgia" w:hAnsi="Georgia"/>
            <w:noProof/>
            <w:webHidden/>
          </w:rPr>
          <w:tab/>
        </w:r>
        <w:r w:rsidRPr="004E26B7">
          <w:rPr>
            <w:rFonts w:ascii="Georgia" w:hAnsi="Georgia"/>
            <w:noProof/>
            <w:webHidden/>
          </w:rPr>
          <w:fldChar w:fldCharType="begin"/>
        </w:r>
        <w:r w:rsidR="004E26B7" w:rsidRPr="004E26B7">
          <w:rPr>
            <w:rFonts w:ascii="Georgia" w:hAnsi="Georgia"/>
            <w:noProof/>
            <w:webHidden/>
          </w:rPr>
          <w:instrText xml:space="preserve"> PAGEREF _Toc385266209 \h </w:instrText>
        </w:r>
        <w:r w:rsidRPr="004E26B7">
          <w:rPr>
            <w:rFonts w:ascii="Georgia" w:hAnsi="Georgia"/>
            <w:noProof/>
            <w:webHidden/>
          </w:rPr>
        </w:r>
        <w:r w:rsidRPr="004E26B7">
          <w:rPr>
            <w:rFonts w:ascii="Georgia" w:hAnsi="Georgia"/>
            <w:noProof/>
            <w:webHidden/>
          </w:rPr>
          <w:fldChar w:fldCharType="separate"/>
        </w:r>
        <w:r w:rsidR="005B33BA">
          <w:rPr>
            <w:rFonts w:ascii="Georgia" w:hAnsi="Georgia"/>
            <w:noProof/>
            <w:webHidden/>
          </w:rPr>
          <w:t>110</w:t>
        </w:r>
        <w:r w:rsidRPr="004E26B7">
          <w:rPr>
            <w:rFonts w:ascii="Georgia" w:hAnsi="Georgia"/>
            <w:noProof/>
            <w:webHidden/>
          </w:rPr>
          <w:fldChar w:fldCharType="end"/>
        </w:r>
      </w:hyperlink>
    </w:p>
    <w:p w:rsidR="004E26B7" w:rsidRPr="004E26B7" w:rsidRDefault="00DD1C9C">
      <w:pPr>
        <w:pStyle w:val="Figurliste"/>
        <w:tabs>
          <w:tab w:val="right" w:leader="underscore" w:pos="9062"/>
        </w:tabs>
        <w:rPr>
          <w:rFonts w:ascii="Georgia" w:eastAsiaTheme="minorEastAsia" w:hAnsi="Georgia"/>
          <w:i w:val="0"/>
          <w:iCs w:val="0"/>
          <w:noProof/>
          <w:sz w:val="22"/>
          <w:szCs w:val="22"/>
          <w:lang w:val="nb-NO" w:eastAsia="nb-NO"/>
        </w:rPr>
      </w:pPr>
      <w:hyperlink w:anchor="_Toc385266210" w:history="1">
        <w:r w:rsidR="004E26B7" w:rsidRPr="004E26B7">
          <w:rPr>
            <w:rStyle w:val="Hyperkobling"/>
            <w:rFonts w:ascii="Georgia" w:hAnsi="Georgia"/>
            <w:noProof/>
          </w:rPr>
          <w:t>Table 11</w:t>
        </w:r>
        <w:r w:rsidR="004E26B7" w:rsidRPr="004E26B7">
          <w:rPr>
            <w:rStyle w:val="Hyperkobling"/>
            <w:rFonts w:ascii="Georgia" w:hAnsi="Georgia"/>
            <w:noProof/>
          </w:rPr>
          <w:noBreakHyphen/>
          <w:t>2: Each framework's score for the different performance aspects.</w:t>
        </w:r>
        <w:r w:rsidR="004E26B7" w:rsidRPr="004E26B7">
          <w:rPr>
            <w:rFonts w:ascii="Georgia" w:hAnsi="Georgia"/>
            <w:noProof/>
            <w:webHidden/>
          </w:rPr>
          <w:tab/>
        </w:r>
        <w:r w:rsidRPr="004E26B7">
          <w:rPr>
            <w:rFonts w:ascii="Georgia" w:hAnsi="Georgia"/>
            <w:noProof/>
            <w:webHidden/>
          </w:rPr>
          <w:fldChar w:fldCharType="begin"/>
        </w:r>
        <w:r w:rsidR="004E26B7" w:rsidRPr="004E26B7">
          <w:rPr>
            <w:rFonts w:ascii="Georgia" w:hAnsi="Georgia"/>
            <w:noProof/>
            <w:webHidden/>
          </w:rPr>
          <w:instrText xml:space="preserve"> PAGEREF _Toc385266210 \h </w:instrText>
        </w:r>
        <w:r w:rsidRPr="004E26B7">
          <w:rPr>
            <w:rFonts w:ascii="Georgia" w:hAnsi="Georgia"/>
            <w:noProof/>
            <w:webHidden/>
          </w:rPr>
        </w:r>
        <w:r w:rsidRPr="004E26B7">
          <w:rPr>
            <w:rFonts w:ascii="Georgia" w:hAnsi="Georgia"/>
            <w:noProof/>
            <w:webHidden/>
          </w:rPr>
          <w:fldChar w:fldCharType="separate"/>
        </w:r>
        <w:r w:rsidR="005B33BA">
          <w:rPr>
            <w:rFonts w:ascii="Georgia" w:hAnsi="Georgia"/>
            <w:noProof/>
            <w:webHidden/>
          </w:rPr>
          <w:t>111</w:t>
        </w:r>
        <w:r w:rsidRPr="004E26B7">
          <w:rPr>
            <w:rFonts w:ascii="Georgia" w:hAnsi="Georgia"/>
            <w:noProof/>
            <w:webHidden/>
          </w:rPr>
          <w:fldChar w:fldCharType="end"/>
        </w:r>
      </w:hyperlink>
    </w:p>
    <w:p w:rsidR="00BD5FEB" w:rsidRPr="00BD5FEB" w:rsidRDefault="00DD1C9C" w:rsidP="00BD5FEB">
      <w:r w:rsidRPr="004E26B7">
        <w:fldChar w:fldCharType="end"/>
      </w:r>
    </w:p>
    <w:p w:rsidR="00D53EF1" w:rsidRPr="004F7C35" w:rsidRDefault="00D53EF1" w:rsidP="004F7C35">
      <w:r w:rsidRPr="004F7C35">
        <w:br w:type="page"/>
      </w:r>
    </w:p>
    <w:p w:rsidR="00702BF2" w:rsidRDefault="003F7710" w:rsidP="00741568">
      <w:pPr>
        <w:pStyle w:val="Overskrift1"/>
        <w:numPr>
          <w:ilvl w:val="0"/>
          <w:numId w:val="0"/>
        </w:numPr>
        <w:ind w:left="709" w:hanging="709"/>
      </w:pPr>
      <w:bookmarkStart w:id="5" w:name="_Toc385341200"/>
      <w:r w:rsidRPr="00757172">
        <w:lastRenderedPageBreak/>
        <w:t>Preface</w:t>
      </w:r>
      <w:bookmarkEnd w:id="5"/>
    </w:p>
    <w:p w:rsidR="009955A1" w:rsidRDefault="00C851D1" w:rsidP="00C851D1">
      <w:r>
        <w:t>This thesis is part of my Master's degree in</w:t>
      </w:r>
      <w:r w:rsidR="00EF07D2">
        <w:t xml:space="preserve"> </w:t>
      </w:r>
      <w:r w:rsidR="00EF07D2" w:rsidRPr="00EF07D2">
        <w:rPr>
          <w:i/>
        </w:rPr>
        <w:t>Informatics:</w:t>
      </w:r>
      <w:r w:rsidRPr="00EF07D2">
        <w:rPr>
          <w:i/>
        </w:rPr>
        <w:t xml:space="preserve"> Programming and Networks</w:t>
      </w:r>
      <w:r>
        <w:t xml:space="preserve"> at the Department of Informatics, University of Oslo. At the University, I have received guidance from the research group "Object-orientation, modeling, and languages" (OMS). </w:t>
      </w:r>
    </w:p>
    <w:p w:rsidR="009955A1" w:rsidRDefault="009955A1" w:rsidP="00C851D1">
      <w:r>
        <w:t>I approached BEKK Consulting with the topic of this thesis</w:t>
      </w:r>
      <w:r w:rsidR="003E6FF5">
        <w:t>,</w:t>
      </w:r>
      <w:r>
        <w:t xml:space="preserve"> and they let me write about it on a contract with them. </w:t>
      </w:r>
      <w:r w:rsidR="00C851D1">
        <w:t>The main part of the work has been overseen by</w:t>
      </w:r>
      <w:r>
        <w:t xml:space="preserve"> one of their</w:t>
      </w:r>
      <w:r w:rsidR="00C851D1">
        <w:t xml:space="preserve"> senior developer</w:t>
      </w:r>
      <w:r>
        <w:t>s</w:t>
      </w:r>
      <w:r w:rsidR="00C851D1">
        <w:t xml:space="preserve">. </w:t>
      </w:r>
    </w:p>
    <w:p w:rsidR="00C851D1" w:rsidRDefault="00C851D1" w:rsidP="00C851D1">
      <w:r>
        <w:t>All opinions made in the thesis reflects the author</w:t>
      </w:r>
      <w:r w:rsidR="00EF07D2">
        <w:t>’</w:t>
      </w:r>
      <w:r>
        <w:t>s opinions only. They are n</w:t>
      </w:r>
      <w:r w:rsidR="00245A3B">
        <w:t xml:space="preserve">ot representative for those of the University of Oslo </w:t>
      </w:r>
      <w:r>
        <w:t xml:space="preserve">or BEKK Consulting. </w:t>
      </w:r>
    </w:p>
    <w:p w:rsidR="005B7DC7" w:rsidRDefault="00C851D1" w:rsidP="00C851D1">
      <w:r>
        <w:t>I have received some help from the Italian company Weswit regarding server configuration for</w:t>
      </w:r>
      <w:r w:rsidR="003E6FF5">
        <w:t xml:space="preserve"> a framework called</w:t>
      </w:r>
      <w:r>
        <w:t xml:space="preserve"> </w:t>
      </w:r>
      <w:r w:rsidR="003E6FF5">
        <w:t>“</w:t>
      </w:r>
      <w:r>
        <w:t>Lightstreamer</w:t>
      </w:r>
      <w:r w:rsidR="003E6FF5">
        <w:t>”</w:t>
      </w:r>
      <w:r>
        <w:t>. They also provided a free license for the product. Otherwise, they have not affected my work or influenced my opinions.</w:t>
      </w:r>
    </w:p>
    <w:p w:rsidR="00702BF2" w:rsidRDefault="00702BF2" w:rsidP="00741568">
      <w:pPr>
        <w:pStyle w:val="Overskrift1"/>
        <w:numPr>
          <w:ilvl w:val="0"/>
          <w:numId w:val="0"/>
        </w:numPr>
        <w:ind w:left="709" w:hanging="709"/>
      </w:pPr>
      <w:r w:rsidRPr="00436E7C">
        <w:br w:type="page"/>
      </w:r>
      <w:bookmarkStart w:id="6" w:name="_Toc385341201"/>
      <w:r w:rsidRPr="005B7DC7">
        <w:lastRenderedPageBreak/>
        <w:t>Acknowledgements</w:t>
      </w:r>
      <w:bookmarkEnd w:id="6"/>
    </w:p>
    <w:p w:rsidR="005740C3" w:rsidRDefault="005740C3" w:rsidP="005740C3">
      <w:r>
        <w:t xml:space="preserve">First of all I </w:t>
      </w:r>
      <w:r w:rsidR="001655F0">
        <w:t>want</w:t>
      </w:r>
      <w:r>
        <w:t xml:space="preserve"> to thank my supervisor at BEKK, Torstein </w:t>
      </w:r>
      <w:proofErr w:type="spellStart"/>
      <w:r>
        <w:t>Nicolaysen</w:t>
      </w:r>
      <w:proofErr w:type="spellEnd"/>
      <w:r>
        <w:t xml:space="preserve">. I also like to thank my supervisor at the University of Oslo, Dag </w:t>
      </w:r>
      <w:proofErr w:type="spellStart"/>
      <w:r>
        <w:t>Langmyhr</w:t>
      </w:r>
      <w:proofErr w:type="spellEnd"/>
      <w:r>
        <w:t>. Both have provided support and valuable insight throughout the process.</w:t>
      </w:r>
    </w:p>
    <w:p w:rsidR="005740C3" w:rsidRDefault="005740C3" w:rsidP="005740C3">
      <w:r>
        <w:t xml:space="preserve">I </w:t>
      </w:r>
      <w:r w:rsidR="001655F0">
        <w:t>also want</w:t>
      </w:r>
      <w:r>
        <w:t xml:space="preserve"> to thank Weswit for the help with licensing as well as server configuration.</w:t>
      </w:r>
    </w:p>
    <w:p w:rsidR="005B7DC7" w:rsidRPr="005B7DC7" w:rsidRDefault="005740C3" w:rsidP="005740C3">
      <w:r>
        <w:t>Finally, a great thanks to Team Rubberduck. Without your support, this work would have been much more lonely. You guys are the best!</w:t>
      </w:r>
    </w:p>
    <w:p w:rsidR="003F7710" w:rsidRPr="001239CB" w:rsidRDefault="003F7710" w:rsidP="00D85AB1">
      <w:pPr>
        <w:sectPr w:rsidR="003F7710" w:rsidRPr="001239CB" w:rsidSect="00EC6BC6">
          <w:pgSz w:w="11906" w:h="16838"/>
          <w:pgMar w:top="1417" w:right="1417" w:bottom="1417" w:left="1417" w:header="708" w:footer="708" w:gutter="0"/>
          <w:pgNumType w:fmt="lowerRoman" w:start="1"/>
          <w:cols w:space="708"/>
          <w:docGrid w:linePitch="360"/>
        </w:sectPr>
      </w:pPr>
    </w:p>
    <w:p w:rsidR="00A651F6" w:rsidRDefault="00B737E4" w:rsidP="003D1FCC">
      <w:pPr>
        <w:pStyle w:val="Overskrift1"/>
        <w:ind w:left="794" w:hanging="737"/>
      </w:pPr>
      <w:bookmarkStart w:id="7" w:name="_Toc385341202"/>
      <w:r w:rsidRPr="00741568">
        <w:lastRenderedPageBreak/>
        <w:t>Introduction</w:t>
      </w:r>
      <w:bookmarkEnd w:id="7"/>
    </w:p>
    <w:p w:rsidR="00A651F6" w:rsidRPr="00A651F6" w:rsidRDefault="00A651F6" w:rsidP="00A651F6">
      <w:r w:rsidRPr="0036131F">
        <w:t>In a real time web application, clients (browsers) receive updates from a server as soon as they occur</w:t>
      </w:r>
      <w:r>
        <w:t>. Google Docs is a typical example of a real time web application. Here, users can edit a document at the same time and simultaneously see what the others do in real time.</w:t>
      </w:r>
    </w:p>
    <w:p w:rsidR="002206C4" w:rsidRPr="002206C4" w:rsidRDefault="002206C4" w:rsidP="002206C4">
      <w:r w:rsidRPr="002206C4">
        <w:t>The concept of real time</w:t>
      </w:r>
      <w:r w:rsidR="005633DA">
        <w:t xml:space="preserve"> web</w:t>
      </w:r>
      <w:r w:rsidRPr="002206C4">
        <w:t xml:space="preserve"> has</w:t>
      </w:r>
      <w:r w:rsidR="005633DA">
        <w:t xml:space="preserve"> existed for quite some time. </w:t>
      </w:r>
      <w:r w:rsidRPr="002206C4">
        <w:t>But over the last few years it has begun to gain popularity. With the introduction of WebSockets</w:t>
      </w:r>
      <w:r w:rsidR="001655F0">
        <w:t>,</w:t>
      </w:r>
      <w:r w:rsidRPr="002206C4">
        <w:t xml:space="preserve"> we have gotten a new protocol designed entirely for this purpose. I will give an introduction to the motivations behind this protocol and the concept of rea</w:t>
      </w:r>
      <w:r w:rsidR="001655F0">
        <w:t>l time in the background part</w:t>
      </w:r>
      <w:r w:rsidRPr="002206C4">
        <w:t xml:space="preserve">. </w:t>
      </w:r>
    </w:p>
    <w:p w:rsidR="002206C4" w:rsidRPr="002206C4" w:rsidRDefault="002206C4" w:rsidP="002206C4">
      <w:r w:rsidRPr="002206C4">
        <w:t xml:space="preserve">Real time </w:t>
      </w:r>
      <w:r w:rsidR="000B2F06">
        <w:t>features in web applications have</w:t>
      </w:r>
      <w:r w:rsidRPr="002206C4">
        <w:t xml:space="preserve"> become more common. Several frameworks have surfaced to aid the development of such features. This thesis will look at some of these frameworks. I </w:t>
      </w:r>
      <w:r w:rsidR="002F502C">
        <w:t>have</w:t>
      </w:r>
      <w:r w:rsidRPr="002206C4">
        <w:t xml:space="preserve"> develop</w:t>
      </w:r>
      <w:r w:rsidR="002F502C">
        <w:t>ed</w:t>
      </w:r>
      <w:r w:rsidRPr="002206C4">
        <w:t xml:space="preserve"> an application with real time features to test the usability of</w:t>
      </w:r>
      <w:r w:rsidR="002F502C">
        <w:t xml:space="preserve"> five</w:t>
      </w:r>
      <w:r w:rsidRPr="002206C4">
        <w:t xml:space="preserve"> frameworks. With usability I mean from a developer</w:t>
      </w:r>
      <w:r w:rsidR="000B2F06">
        <w:t>’</w:t>
      </w:r>
      <w:r w:rsidRPr="002206C4">
        <w:t>s perspective.</w:t>
      </w:r>
    </w:p>
    <w:p w:rsidR="002206C4" w:rsidRPr="002206C4" w:rsidRDefault="002206C4" w:rsidP="002206C4">
      <w:r w:rsidRPr="002206C4">
        <w:t xml:space="preserve">Getting some hands on experience with different frameworks will also help determine if they are needed at all. A real time feature can range from a simple task to a dominating aspect of a web application. </w:t>
      </w:r>
      <w:r w:rsidR="009C540B">
        <w:t>This thesis discuss</w:t>
      </w:r>
      <w:r w:rsidR="000B2F06">
        <w:t>es</w:t>
      </w:r>
      <w:r w:rsidRPr="002206C4">
        <w:t xml:space="preserve"> </w:t>
      </w:r>
      <w:r w:rsidR="00587554">
        <w:t>if</w:t>
      </w:r>
      <w:r w:rsidRPr="002206C4">
        <w:t xml:space="preserve"> you need a framework no matter the size of the task.</w:t>
      </w:r>
    </w:p>
    <w:p w:rsidR="002206C4" w:rsidRPr="002206C4" w:rsidRDefault="002206C4" w:rsidP="002206C4">
      <w:r w:rsidRPr="002206C4">
        <w:t>This thesis will also look at various performance aspects. First of all the performance of different frameworks using different methods for real time communication. But I will also look at how these methods compare to each</w:t>
      </w:r>
      <w:r w:rsidR="00FD5323">
        <w:t xml:space="preserve"> </w:t>
      </w:r>
      <w:r w:rsidRPr="002206C4">
        <w:t>other. This is the most interesting aspect</w:t>
      </w:r>
      <w:r w:rsidR="00A72ADA">
        <w:t xml:space="preserve"> in my opinion</w:t>
      </w:r>
      <w:r w:rsidRPr="002206C4">
        <w:t xml:space="preserve">, as it can give insight into the importance of the WebSocket protocol. </w:t>
      </w:r>
    </w:p>
    <w:p w:rsidR="002206C4" w:rsidRPr="002206C4" w:rsidRDefault="002206C4" w:rsidP="002206C4">
      <w:r w:rsidRPr="002206C4">
        <w:t>It is a clear separation of themes in this thesis. On one hand you have the usability aspects of various frameworks. On the other you have performance of these and of methods for real time. To handle this, the thesis</w:t>
      </w:r>
      <w:r w:rsidR="005D5E5A">
        <w:t xml:space="preserve"> work</w:t>
      </w:r>
      <w:r w:rsidRPr="002206C4">
        <w:t xml:space="preserve"> is separated into two parts. The first part covers the development aspect, while the other handles performance. </w:t>
      </w:r>
    </w:p>
    <w:p w:rsidR="00137706" w:rsidRPr="002206C4" w:rsidRDefault="002206C4" w:rsidP="002206C4">
      <w:r w:rsidRPr="002206C4">
        <w:t>Both parts are summarized</w:t>
      </w:r>
      <w:r w:rsidR="009C540B">
        <w:t xml:space="preserve"> in</w:t>
      </w:r>
      <w:r w:rsidRPr="002206C4">
        <w:t xml:space="preserve"> </w:t>
      </w:r>
      <w:r w:rsidR="005D5E5A">
        <w:t>a common</w:t>
      </w:r>
      <w:r w:rsidRPr="002206C4">
        <w:t xml:space="preserve"> conclusion </w:t>
      </w:r>
      <w:r w:rsidR="005D5E5A">
        <w:t>part</w:t>
      </w:r>
      <w:r w:rsidRPr="002206C4">
        <w:t>. This allows me to make a total evaluation of the frameworks. It also allows me to see trends in the transport mechanisms' performance with the different frameworks.</w:t>
      </w:r>
    </w:p>
    <w:p w:rsidR="00FF5932" w:rsidRDefault="00FF5932" w:rsidP="00167842">
      <w:pPr>
        <w:pStyle w:val="Overskrift2"/>
      </w:pPr>
      <w:bookmarkStart w:id="8" w:name="_Ref383358115"/>
      <w:bookmarkStart w:id="9" w:name="_Ref383358256"/>
      <w:bookmarkStart w:id="10" w:name="_Toc385341203"/>
      <w:r>
        <w:lastRenderedPageBreak/>
        <w:t>Problem statement</w:t>
      </w:r>
      <w:bookmarkEnd w:id="8"/>
      <w:bookmarkEnd w:id="9"/>
      <w:bookmarkEnd w:id="10"/>
    </w:p>
    <w:p w:rsidR="006A3705" w:rsidRDefault="006A3705" w:rsidP="00167842">
      <w:pPr>
        <w:keepNext/>
        <w:keepLines/>
      </w:pPr>
      <w:r>
        <w:t>The problem statements in this thesis are as follows:</w:t>
      </w:r>
    </w:p>
    <w:p w:rsidR="00983E48" w:rsidRDefault="002C36CA" w:rsidP="00167842">
      <w:pPr>
        <w:keepNext/>
        <w:keepLines/>
        <w:rPr>
          <w:b/>
        </w:rPr>
      </w:pPr>
      <w:r>
        <w:rPr>
          <w:b/>
        </w:rPr>
        <w:t xml:space="preserve">I: </w:t>
      </w:r>
      <w:r w:rsidR="0057121A">
        <w:rPr>
          <w:b/>
        </w:rPr>
        <w:t>How are the frameworks that are featured in this thesis with respect to usability?</w:t>
      </w:r>
    </w:p>
    <w:p w:rsidR="00F70C33" w:rsidRPr="00001E8A" w:rsidRDefault="00A030EB" w:rsidP="00167842">
      <w:pPr>
        <w:keepNext/>
        <w:keepLines/>
      </w:pPr>
      <w:r>
        <w:t>Usability is a nuanced property of a framework. Some people may regard certain aspects</w:t>
      </w:r>
      <w:r w:rsidR="00990C83">
        <w:t>,</w:t>
      </w:r>
      <w:r>
        <w:t xml:space="preserve"> like programming environment</w:t>
      </w:r>
      <w:r w:rsidR="00990C83">
        <w:t>,</w:t>
      </w:r>
      <w:r>
        <w:t xml:space="preserve"> important, while others are indifferent towards it.</w:t>
      </w:r>
      <w:r w:rsidR="00F95C73">
        <w:t xml:space="preserve"> In this thesis, I will evaluate the usability of each framework based on my opinions. However, I will strive to do so within objective boundaries, discussing each usability property thoroughly.</w:t>
      </w:r>
    </w:p>
    <w:p w:rsidR="0057121A" w:rsidRDefault="0057121A" w:rsidP="00167842">
      <w:pPr>
        <w:keepNext/>
        <w:keepLines/>
        <w:rPr>
          <w:b/>
        </w:rPr>
      </w:pPr>
      <w:r>
        <w:rPr>
          <w:b/>
        </w:rPr>
        <w:t xml:space="preserve">II: Which of the frameworks </w:t>
      </w:r>
      <w:r w:rsidR="00990C83">
        <w:rPr>
          <w:b/>
        </w:rPr>
        <w:t>have</w:t>
      </w:r>
      <w:r>
        <w:rPr>
          <w:b/>
        </w:rPr>
        <w:t xml:space="preserve"> the best performance in terms of message frequency, latency, network usage and server resource consumption? </w:t>
      </w:r>
    </w:p>
    <w:p w:rsidR="00F95C73" w:rsidRDefault="00F95C73" w:rsidP="00167842">
      <w:pPr>
        <w:keepNext/>
        <w:keepLines/>
      </w:pPr>
      <w:r>
        <w:t>Sometimes, performance is an alpha omega requirement for a project. Even if it isn’t, one will want a framework with good performance most of the time. The performance aspects measured in this thesis are the ones I deem most important for real time web applications.</w:t>
      </w:r>
    </w:p>
    <w:p w:rsidR="0027769E" w:rsidRDefault="002C36CA" w:rsidP="00167842">
      <w:pPr>
        <w:keepNext/>
        <w:keepLines/>
        <w:rPr>
          <w:b/>
        </w:rPr>
      </w:pPr>
      <w:r>
        <w:rPr>
          <w:b/>
        </w:rPr>
        <w:t>II</w:t>
      </w:r>
      <w:r w:rsidR="00E6512D">
        <w:rPr>
          <w:b/>
        </w:rPr>
        <w:t>I</w:t>
      </w:r>
      <w:r>
        <w:rPr>
          <w:b/>
        </w:rPr>
        <w:t xml:space="preserve">: </w:t>
      </w:r>
      <w:r w:rsidR="0027769E">
        <w:rPr>
          <w:b/>
        </w:rPr>
        <w:t xml:space="preserve">Are there any real time </w:t>
      </w:r>
      <w:r w:rsidR="003D71DD">
        <w:rPr>
          <w:b/>
        </w:rPr>
        <w:t xml:space="preserve">web applications </w:t>
      </w:r>
      <w:r w:rsidR="00C745C1">
        <w:rPr>
          <w:b/>
        </w:rPr>
        <w:t>that benefit</w:t>
      </w:r>
      <w:r w:rsidR="0027769E">
        <w:rPr>
          <w:b/>
        </w:rPr>
        <w:t xml:space="preserve"> from not using the aid a framework provides?</w:t>
      </w:r>
    </w:p>
    <w:p w:rsidR="006A3705" w:rsidRDefault="006A3705" w:rsidP="00167842">
      <w:pPr>
        <w:keepNext/>
        <w:keepLines/>
      </w:pPr>
      <w:r>
        <w:t xml:space="preserve">If the functionality you need is simple, does your project benefit from an extra </w:t>
      </w:r>
      <w:r w:rsidR="00232BE9">
        <w:t>dependency</w:t>
      </w:r>
      <w:r>
        <w:t xml:space="preserve">? Or can you make it yourself without much extra work? Sometimes you would like as few </w:t>
      </w:r>
      <w:r w:rsidR="00232BE9">
        <w:t>dependencies</w:t>
      </w:r>
      <w:r>
        <w:t xml:space="preserve"> as possible. But if it takes up a lot of time to do something yourself, a framework may be a better solution.</w:t>
      </w:r>
    </w:p>
    <w:p w:rsidR="006A3705" w:rsidRPr="006A3705" w:rsidRDefault="00E6512D" w:rsidP="00167842">
      <w:pPr>
        <w:keepNext/>
        <w:keepLines/>
        <w:rPr>
          <w:b/>
        </w:rPr>
      </w:pPr>
      <w:r>
        <w:rPr>
          <w:b/>
        </w:rPr>
        <w:t>IV</w:t>
      </w:r>
      <w:r w:rsidR="002C36CA">
        <w:rPr>
          <w:b/>
        </w:rPr>
        <w:t xml:space="preserve">: </w:t>
      </w:r>
      <w:r w:rsidR="006A3705" w:rsidRPr="006A3705">
        <w:rPr>
          <w:b/>
        </w:rPr>
        <w:t>Does WebSockets outperform the old, establi</w:t>
      </w:r>
      <w:r w:rsidR="005702D7">
        <w:rPr>
          <w:b/>
        </w:rPr>
        <w:t>shed HTTP methods for real time in terms of network usage, message latency and use of machine resources?</w:t>
      </w:r>
    </w:p>
    <w:p w:rsidR="006A3705" w:rsidRDefault="006A3705" w:rsidP="00167842">
      <w:pPr>
        <w:keepNext/>
        <w:keepLines/>
      </w:pPr>
      <w:r>
        <w:t xml:space="preserve">If it turns out that WebSockets </w:t>
      </w:r>
      <w:r w:rsidR="00232BE9">
        <w:t xml:space="preserve"> doesn’t </w:t>
      </w:r>
      <w:r>
        <w:t xml:space="preserve">perform </w:t>
      </w:r>
      <w:r w:rsidR="00232BE9">
        <w:t>better</w:t>
      </w:r>
      <w:r>
        <w:t>, is it something we need?</w:t>
      </w:r>
    </w:p>
    <w:p w:rsidR="006A3705" w:rsidRPr="006A3705" w:rsidRDefault="002C36CA" w:rsidP="00167842">
      <w:pPr>
        <w:keepNext/>
        <w:keepLines/>
        <w:rPr>
          <w:b/>
        </w:rPr>
      </w:pPr>
      <w:r>
        <w:rPr>
          <w:b/>
        </w:rPr>
        <w:t xml:space="preserve">V: </w:t>
      </w:r>
      <w:r w:rsidR="006A3705" w:rsidRPr="006A3705">
        <w:rPr>
          <w:b/>
        </w:rPr>
        <w:t>Can WebSockets be the foundation for the next generation of HTTP?</w:t>
      </w:r>
    </w:p>
    <w:p w:rsidR="006A3705" w:rsidRDefault="006A3705" w:rsidP="00167842">
      <w:pPr>
        <w:keepNext/>
        <w:keepLines/>
      </w:pPr>
      <w:r>
        <w:t>The answer to this is coupled with the previous question. If WebSockets is j</w:t>
      </w:r>
      <w:r w:rsidR="007E27B3">
        <w:t xml:space="preserve">ust as good as HTTP </w:t>
      </w:r>
      <w:r w:rsidR="007E27B3" w:rsidRPr="007E27B3">
        <w:t>performancewise</w:t>
      </w:r>
      <w:r>
        <w:t xml:space="preserve">, it will not be the foundation for the next generation. However, if it </w:t>
      </w:r>
      <w:r w:rsidR="00990C83">
        <w:t>is better</w:t>
      </w:r>
      <w:r>
        <w:t xml:space="preserve">, can it change the way browsers communicate with </w:t>
      </w:r>
      <w:r w:rsidR="00990C83">
        <w:t>servers</w:t>
      </w:r>
      <w:r>
        <w:t xml:space="preserve"> in more aspects than real time?</w:t>
      </w:r>
    </w:p>
    <w:p w:rsidR="00AC75EC" w:rsidRDefault="00524921" w:rsidP="00AC75EC">
      <w:pPr>
        <w:pStyle w:val="Overskrift2"/>
      </w:pPr>
      <w:bookmarkStart w:id="11" w:name="_Toc385341204"/>
      <w:r>
        <w:t>Related work</w:t>
      </w:r>
      <w:bookmarkEnd w:id="11"/>
    </w:p>
    <w:p w:rsidR="00C006B7" w:rsidRDefault="00C006B7" w:rsidP="00C006B7">
      <w:r>
        <w:t>I have not been able t</w:t>
      </w:r>
      <w:r w:rsidR="007E27B3">
        <w:t>o find any studies that compare</w:t>
      </w:r>
      <w:r>
        <w:t xml:space="preserve"> technologies for real time web applications on the same scale as this thesis. </w:t>
      </w:r>
      <w:r w:rsidR="00D10BFA">
        <w:t>Some</w:t>
      </w:r>
      <w:r>
        <w:t xml:space="preserve"> comparisons I have found of frameworks for real time, are long lists of names and some features</w:t>
      </w:r>
      <w:r w:rsidR="00843FE6">
        <w:t xml:space="preserve"> </w:t>
      </w:r>
      <w:r w:rsidR="00DD1C9C">
        <w:fldChar w:fldCharType="begin" w:fldLock="1"/>
      </w:r>
      <w:r w:rsidR="00D167B1">
        <w:instrText>ADDIN CSL_CITATION { "citationItems" : [ { "id" : "ITEM-1", "itemData" : { "URL" : "http://www.leggetter.co.uk/real-time-web-technologies-guide", "accessed" : { "date-parts" : [ [ "2014", "3", "25" ] ] }, "author" : [ { "dropping-particle" : "", "family" : "Leggetter", "given" : "Phil", "non-dropping-particle" : "", "parse-names" : false, "suffix" : "" } ], "id" : "ITEM-1", "issued" : { "date-parts" : [ [ "0" ] ] }, "title" : "Real-Time Web Technologies Guide", "type" : "webpage" }, "uris" : [ "http://www.mendeley.com/documents/?uuid=8cd7f455-73b7-4130-a91c-e3567e6b829d" ] }, { "id" : "ITEM-2", "itemData" : { "URL" : "http://www.codeproject.com/Articles/733297/WebSocket-libraries-comparison", "accessed" : { "date-parts" : [ [ "2014", "3", "25" ] ] }, "author" : [ { "dropping-particle" : "", "family" : "Podbielski", "given" : "N.", "non-dropping-particle" : "", "parse-names" : false, "suffix" : "" } ], "id" : "ITEM-2", "issued" : { "date-parts" : [ [ "0" ] ] }, "title" : "WebSocket libraries comparison - CodeProject", "type" : "webpage" }, "uris" : [ "http://www.mendeley.com/documents/?uuid=dd959fb5-55f9-4cfb-8f1f-4d5540a53aba" ] } ], "mendeley" : { "previouslyFormattedCitation" : "[1], [2]" }, "properties" : { "noteIndex" : 0 }, "schema" : "https://github.com/citation-style-language/schema/raw/master/csl-citation.json" }</w:instrText>
      </w:r>
      <w:r w:rsidR="00DD1C9C">
        <w:fldChar w:fldCharType="separate"/>
      </w:r>
      <w:r w:rsidR="00843FE6" w:rsidRPr="00843FE6">
        <w:rPr>
          <w:noProof/>
        </w:rPr>
        <w:t>[1], [2]</w:t>
      </w:r>
      <w:r w:rsidR="00DD1C9C">
        <w:fldChar w:fldCharType="end"/>
      </w:r>
      <w:r>
        <w:t>. They do not provide any sort of in depth study, just some bullet points for each.</w:t>
      </w:r>
    </w:p>
    <w:p w:rsidR="00C006B7" w:rsidRDefault="00C006B7" w:rsidP="00C006B7">
      <w:r>
        <w:lastRenderedPageBreak/>
        <w:t>There are some more thorough comparisons, but these focus on only two frameworks. Some focus on usability</w:t>
      </w:r>
      <w:r w:rsidR="00843FE6">
        <w:t xml:space="preserve"> </w:t>
      </w:r>
      <w:r w:rsidR="00DD1C9C">
        <w:fldChar w:fldCharType="begin" w:fldLock="1"/>
      </w:r>
      <w:r w:rsidR="00D167B1">
        <w:instrText>ADDIN CSL_CITATION { "citationItems" : [ { "id" : "ITEM-1", "itemData" : { "URL" : "http://sim4all.com/blogging/?p=454", "accessed" : { "date-parts" : [ [ "2014", "3", "25" ] ] }, "id" : "ITEM-1", "issued" : { "date-parts" : [ [ "0" ] ] }, "title" : "Real-Time Analytics with WebSockets: SignalR vs. Node.JS with Socket.IO \u2013 Round 1", "type" : "webpage" }, "uris" : [ "http://www.mendeley.com/documents/?uuid=6a612b14-970c-4af8-82ee-2657da904d60" ] }, { "id" : "ITEM-2", "itemData" : { "URL" : "http://baudehlo.com/2013/05/07/sockjs-multiple-channels-and-why-i-dumped-socket-io/", "accessed" : { "date-parts" : [ [ "2014", "3", "25" ] ] }, "id" : "ITEM-2", "issued" : { "date-parts" : [ [ "0" ] ] }, "title" : "SockJS, multiple channels, and why I dumped socket.io | Matt's Hacking Blog on WordPress.com", "type" : "webpage" }, "uris" : [ "http://www.mendeley.com/documents/?uuid=91f8c8d8-ce84-4b57-ab92-25d28fefdd14" ] } ], "mendeley" : { "previouslyFormattedCitation" : "[3], [4]" }, "properties" : { "noteIndex" : 0 }, "schema" : "https://github.com/citation-style-language/schema/raw/master/csl-citation.json" }</w:instrText>
      </w:r>
      <w:r w:rsidR="00DD1C9C">
        <w:fldChar w:fldCharType="separate"/>
      </w:r>
      <w:r w:rsidR="00843FE6" w:rsidRPr="00843FE6">
        <w:rPr>
          <w:noProof/>
        </w:rPr>
        <w:t>[3], [4]</w:t>
      </w:r>
      <w:r w:rsidR="00DD1C9C">
        <w:fldChar w:fldCharType="end"/>
      </w:r>
      <w:r>
        <w:t>, while others offer a comparison of performance</w:t>
      </w:r>
      <w:r w:rsidR="00843FE6">
        <w:t xml:space="preserve"> </w:t>
      </w:r>
      <w:r w:rsidR="00DD1C9C">
        <w:fldChar w:fldCharType="begin" w:fldLock="1"/>
      </w:r>
      <w:r w:rsidR="00D167B1">
        <w:instrText>ADDIN CSL_CITATION { "citationItems" : [ { "id" : "ITEM-1", "itemData" : { "URL" : "http://blog.pythonanywhere.com/27/", "accessed" : { "date-parts" : [ [ "2014", "3", "25" ] ] }, "id" : "ITEM-1", "issued" : { "date-parts" : [ [ "0" ] ] }, "title" : "SockJS vs Socket.IO - Benchmarked - PythonAnywhere News", "type" : "webpage" }, "uris" : [ "http://www.mendeley.com/documents/?uuid=6af4af97-900b-4cde-9f18-3455dc20bc3f" ] } ], "mendeley" : { "previouslyFormattedCitation" : "[5]" }, "properties" : { "noteIndex" : 0 }, "schema" : "https://github.com/citation-style-language/schema/raw/master/csl-citation.json" }</w:instrText>
      </w:r>
      <w:r w:rsidR="00DD1C9C">
        <w:fldChar w:fldCharType="separate"/>
      </w:r>
      <w:r w:rsidR="00843FE6" w:rsidRPr="00843FE6">
        <w:rPr>
          <w:noProof/>
        </w:rPr>
        <w:t>[5]</w:t>
      </w:r>
      <w:r w:rsidR="00DD1C9C">
        <w:fldChar w:fldCharType="end"/>
      </w:r>
      <w:r>
        <w:t xml:space="preserve">. I do not find all of these reliable, though. </w:t>
      </w:r>
      <w:r w:rsidR="00843FE6">
        <w:t>Some</w:t>
      </w:r>
      <w:r>
        <w:t xml:space="preserve"> comparisons are publications </w:t>
      </w:r>
      <w:r w:rsidR="00210DE7">
        <w:t>on a certain framework’s homepage</w:t>
      </w:r>
      <w:r>
        <w:t>, comparing their own product to someone else's</w:t>
      </w:r>
      <w:r w:rsidR="00843FE6">
        <w:t xml:space="preserve"> </w:t>
      </w:r>
      <w:r w:rsidR="00DD1C9C">
        <w:fldChar w:fldCharType="begin" w:fldLock="1"/>
      </w:r>
      <w:r w:rsidR="00D167B1">
        <w:instrText>ADDIN CSL_CITATION { "citationItems" : [ { "id" : "ITEM-1", "itemData" : { "URL" : "http://xsockets.net/xsockets-vs-signalr", "accessed" : { "date-parts" : [ [ "2014", "3", "25" ] ] }, "author" : [ { "dropping-particle" : "", "family" : "XSockets", "given" : "", "non-dropping-particle" : "", "parse-names" : false, "suffix" : "" } ], "id" : "ITEM-1", "issued" : { "date-parts" : [ [ "0" ] ] }, "title" : "XSockets vs SignalR | xsockets.net", "type" : "webpage" }, "uris" : [ "http://www.mendeley.com/documents/?uuid=0932a228-75d6-4d57-83c3-96373ccfba20" ] }, { "id" : "ITEM-2", "itemData" : { "URL" : "http://blog.lightstreamer.com/2013/05/benchmarking-socketio-vs-lightstreamer.html", "accessed" : { "date-parts" : [ [ "2014", "3", "25" ] ] }, "author" : [ { "dropping-particle" : "", "family" : "Lightstreamer", "given" : "", "non-dropping-particle" : "", "parse-names" : false, "suffix" : "" } ], "id" : "ITEM-2", "issued" : { "date-parts" : [ [ "0" ] ] }, "title" : "The Lightstreamer Blog: Benchmarking Socket.IO vs. Lightstreamer with Node.js", "type" : "webpage" }, "uris" : [ "http://www.mendeley.com/documents/?uuid=295f9d66-5aba-4efd-a2f9-4bd6aa11ca53" ] } ], "mendeley" : { "previouslyFormattedCitation" : "[6], [7]" }, "properties" : { "noteIndex" : 0 }, "schema" : "https://github.com/citation-style-language/schema/raw/master/csl-citation.json" }</w:instrText>
      </w:r>
      <w:r w:rsidR="00DD1C9C">
        <w:fldChar w:fldCharType="separate"/>
      </w:r>
      <w:r w:rsidR="00843FE6" w:rsidRPr="00843FE6">
        <w:rPr>
          <w:noProof/>
        </w:rPr>
        <w:t>[6], [7]</w:t>
      </w:r>
      <w:r w:rsidR="00DD1C9C">
        <w:fldChar w:fldCharType="end"/>
      </w:r>
      <w:r>
        <w:t>.</w:t>
      </w:r>
    </w:p>
    <w:p w:rsidR="00C006B7" w:rsidRDefault="00C006B7" w:rsidP="00C006B7">
      <w:r>
        <w:t>When it comes to comparing the different transport mechanisms for real time, most are older papers.</w:t>
      </w:r>
      <w:r w:rsidR="00BA3818">
        <w:t xml:space="preserve"> A paper by</w:t>
      </w:r>
      <w:r>
        <w:t xml:space="preserve"> </w:t>
      </w:r>
      <w:proofErr w:type="spellStart"/>
      <w:r>
        <w:t>Bozdag</w:t>
      </w:r>
      <w:proofErr w:type="spellEnd"/>
      <w:r>
        <w:t xml:space="preserve"> et al. </w:t>
      </w:r>
      <w:r w:rsidR="00DD1C9C">
        <w:fldChar w:fldCharType="begin" w:fldLock="1"/>
      </w:r>
      <w:r w:rsidR="00D167B1">
        <w:instrText>ADDIN CSL_CITATION { "citationItems" : [ { "id" : "ITEM-1", "itemData" : { "DOI" : "10.1109/WSE.2007.4380239", "ISBN" : "978-1-4244-1450-5", "author" : [ { "dropping-particle" : "", "family" : "Bozdag", "given" : "Engin", "non-dropping-particle" : "", "parse-names" : false, "suffix" : "" }, { "dropping-particle" : "", "family" : "Mesbah", "given" : "Ali", "non-dropping-particle" : "", "parse-names" : false, "suffix" : "" }, { "dropping-particle" : "", "family" : "Deursen", "given" : "Arie", "non-dropping-particle" : "van", "parse-names" : false, "suffix" : "" } ], "container-title" : "2007 9th IEEE International Workshop on Web Site Evolution", "id" : "ITEM-1", "issued" : { "date-parts" : [ [ "2007", "10" ] ] }, "page" : "15-22", "publisher" : "Ieee", "title" : "A Comparison of Push and Pull Techniques for AJAX", "type" : "article-journal" }, "uris" : [ "http://www.mendeley.com/documents/?uuid=eb249458-d46f-43b4-8093-d057d8b246eb" ] } ], "mendeley" : { "previouslyFormattedCitation" : "[8]" }, "properties" : { "noteIndex" : 0 }, "schema" : "https://github.com/citation-style-language/schema/raw/master/csl-citation.json" }</w:instrText>
      </w:r>
      <w:r w:rsidR="00DD1C9C">
        <w:fldChar w:fldCharType="separate"/>
      </w:r>
      <w:r w:rsidR="00843FE6" w:rsidRPr="00843FE6">
        <w:rPr>
          <w:noProof/>
        </w:rPr>
        <w:t>[8]</w:t>
      </w:r>
      <w:r w:rsidR="00DD1C9C">
        <w:fldChar w:fldCharType="end"/>
      </w:r>
      <w:r>
        <w:t xml:space="preserve"> is an example of such. It compares AJAX approaches to real time (WebSockets didn't exist</w:t>
      </w:r>
      <w:r w:rsidR="00BE497C">
        <w:t xml:space="preserve"> when it was written</w:t>
      </w:r>
      <w:r>
        <w:t xml:space="preserve">). It concludes that HTTP-streaming gives the best data </w:t>
      </w:r>
      <w:r w:rsidR="00843FE6">
        <w:t>coherence</w:t>
      </w:r>
      <w:r>
        <w:t xml:space="preserve">. In addition, it points to some performance challenges with this approach. The paper also </w:t>
      </w:r>
      <w:r w:rsidR="00843FE6">
        <w:t>mentions</w:t>
      </w:r>
      <w:r>
        <w:t xml:space="preserve"> a lot of related work. All these papers are, of course, even older, so WebSockets is not featured in either of them.</w:t>
      </w:r>
    </w:p>
    <w:p w:rsidR="00C006B7" w:rsidRDefault="00C006B7" w:rsidP="00C006B7">
      <w:proofErr w:type="spellStart"/>
      <w:r>
        <w:t>Jõhvik</w:t>
      </w:r>
      <w:proofErr w:type="spellEnd"/>
      <w:r>
        <w:t xml:space="preserve"> </w:t>
      </w:r>
      <w:r w:rsidR="00DD1C9C">
        <w:fldChar w:fldCharType="begin" w:fldLock="1"/>
      </w:r>
      <w:r w:rsidR="00D167B1">
        <w:instrText>ADDIN CSL_CITATION { "citationItems" : [ { "id" : "ITEM-1", "itemData" : { "author" : [ { "dropping-particle" : "", "family" : "J\u00f5hvik", "given" : "Mihkel", "non-dropping-particle" : "", "parse-names" : false, "suffix" : "" } ], "id" : "ITEM-1", "issued" : { "date-parts" : [ [ "2011" ] ] }, "publisher" : "University of Tartu", "title" : "Push-based versus pull-based data transfer in AJAX applications", "type" : "thesis" }, "uris" : [ "http://www.mendeley.com/documents/?uuid=ae025b7c-1025-4136-932b-07a5c7d7df78" ] } ], "mendeley" : { "previouslyFormattedCitation" : "[9]" }, "properties" : { "noteIndex" : 0 }, "schema" : "https://github.com/citation-style-language/schema/raw/master/csl-citation.json" }</w:instrText>
      </w:r>
      <w:r w:rsidR="00DD1C9C">
        <w:fldChar w:fldCharType="separate"/>
      </w:r>
      <w:r w:rsidR="00D10BFA" w:rsidRPr="00D10BFA">
        <w:rPr>
          <w:noProof/>
        </w:rPr>
        <w:t>[9]</w:t>
      </w:r>
      <w:r w:rsidR="00DD1C9C">
        <w:fldChar w:fldCharType="end"/>
      </w:r>
      <w:r>
        <w:t xml:space="preserve"> wrote a bachelor thesis in 2011 that seems to be based on the work of </w:t>
      </w:r>
      <w:proofErr w:type="spellStart"/>
      <w:r>
        <w:t>Bozdag</w:t>
      </w:r>
      <w:proofErr w:type="spellEnd"/>
      <w:r>
        <w:t xml:space="preserve"> et al</w:t>
      </w:r>
      <w:r w:rsidR="00D10BFA">
        <w:rPr>
          <w:rStyle w:val="Fotnotereferanse"/>
        </w:rPr>
        <w:footnoteReference w:id="1"/>
      </w:r>
      <w:r>
        <w:t>. At this time, WebSockets did exist, but he dismissed using it "due to browser incompatibility"</w:t>
      </w:r>
      <w:r w:rsidR="00BA3818">
        <w:t xml:space="preserve"> </w:t>
      </w:r>
      <w:r w:rsidR="00BA3818">
        <w:fldChar w:fldCharType="begin" w:fldLock="1"/>
      </w:r>
      <w:r w:rsidR="00D167B1">
        <w:instrText>ADDIN CSL_CITATION { "citationItems" : [ { "id" : "ITEM-1", "itemData" : { "author" : [ { "dropping-particle" : "", "family" : "J\u00f5hvik", "given" : "Mihkel", "non-dropping-particle" : "", "parse-names" : false, "suffix" : "" } ], "id" : "ITEM-1", "issued" : { "date-parts" : [ [ "2011" ] ] }, "publisher" : "University of Tartu", "title" : "Push-based versus pull-based data transfer in AJAX applications", "type" : "thesis" }, "uris" : [ "http://www.mendeley.com/documents/?uuid=ae025b7c-1025-4136-932b-07a5c7d7df78" ] } ], "mendeley" : { "previouslyFormattedCitation" : "[9]" }, "properties" : { "noteIndex" : 0 }, "schema" : "https://github.com/citation-style-language/schema/raw/master/csl-citation.json" }</w:instrText>
      </w:r>
      <w:r w:rsidR="00BA3818">
        <w:fldChar w:fldCharType="separate"/>
      </w:r>
      <w:r w:rsidR="00BA3818" w:rsidRPr="00BA3818">
        <w:rPr>
          <w:noProof/>
        </w:rPr>
        <w:t>[9]</w:t>
      </w:r>
      <w:r w:rsidR="00BA3818">
        <w:fldChar w:fldCharType="end"/>
      </w:r>
      <w:r>
        <w:t>. His conclusion contradicts the one from the paper he builds on, stating that long-polling was best with his setup.</w:t>
      </w:r>
    </w:p>
    <w:p w:rsidR="00C006B7" w:rsidRDefault="00C006B7" w:rsidP="00C006B7">
      <w:r>
        <w:t xml:space="preserve">Few research articles feature a comparison of WebSockets and HTTP methods. A study </w:t>
      </w:r>
      <w:r w:rsidR="00D10BFA">
        <w:t>conducted</w:t>
      </w:r>
      <w:r>
        <w:t xml:space="preserve"> by </w:t>
      </w:r>
      <w:proofErr w:type="spellStart"/>
      <w:r>
        <w:t>Darshan</w:t>
      </w:r>
      <w:proofErr w:type="spellEnd"/>
      <w:r>
        <w:t xml:space="preserve"> et al. support this claim</w:t>
      </w:r>
      <w:r w:rsidR="00D10BFA">
        <w:t xml:space="preserve"> </w:t>
      </w:r>
      <w:r w:rsidR="00DD1C9C">
        <w:fldChar w:fldCharType="begin" w:fldLock="1"/>
      </w:r>
      <w:r w:rsidR="00D167B1">
        <w:instrText>ADDIN CSL_CITATION { "citationItems" : [ { "id" : "ITEM-1", "itemData" : { "author" : [ { "dropping-particle" : "", "family" : "Puranik", "given" : "Darshan G.", "non-dropping-particle" : "", "parse-names" : false, "suffix" : "" }, { "dropping-particle" : "", "family" : "Feiock", "given" : "Dennis C.", "non-dropping-particle" : "", "parse-names" : false, "suffix" : "" }, { "dropping-particle" : "", "family" : "Hill", "given" : "James H.", "non-dropping-particle" : "", "parse-names" : false, "suffix" : "" } ], "container-title" : "ECBS '13 Proceedings of the 20th Annual IEEE International Conference and Workshops on the Engineering of Computer Based Systems", "id" : "ITEM-1", "issued" : { "date-parts" : [ [ "2013" ] ] }, "page" : "110-118", "title" : "Real-Time Monitoring using AJAX and WebSockets", "type" : "article-journal" }, "uris" : [ "http://www.mendeley.com/documents/?uuid=b1ac49e1-b50c-49f4-8548-eed227a7e33c" ] } ], "mendeley" : { "previouslyFormattedCitation" : "[10]" }, "properties" : { "noteIndex" : 0 }, "schema" : "https://github.com/citation-style-language/schema/raw/master/csl-citation.json" }</w:instrText>
      </w:r>
      <w:r w:rsidR="00DD1C9C">
        <w:fldChar w:fldCharType="separate"/>
      </w:r>
      <w:r w:rsidR="00D10BFA" w:rsidRPr="00D10BFA">
        <w:rPr>
          <w:noProof/>
        </w:rPr>
        <w:t>[10]</w:t>
      </w:r>
      <w:r w:rsidR="00DD1C9C">
        <w:fldChar w:fldCharType="end"/>
      </w:r>
      <w:r>
        <w:t>. Their work remains the only research article I have found that does anything that resembles my work. They focus on network traffic, and conclude that WebSockets use</w:t>
      </w:r>
      <w:r w:rsidR="00BA3818">
        <w:t>s</w:t>
      </w:r>
      <w:r>
        <w:t xml:space="preserve"> 50% less than HTTP-streaming. Furthermore, it concludes that WebSockets clients are a lot more efficient than HTTP </w:t>
      </w:r>
      <w:r w:rsidR="00BA3818">
        <w:t>clients</w:t>
      </w:r>
      <w:r>
        <w:t xml:space="preserve">. Their study shows that a WebSockets client can send up to 215% more data using the same </w:t>
      </w:r>
      <w:r w:rsidR="00D10BFA">
        <w:t>bandwidth</w:t>
      </w:r>
      <w:r>
        <w:t xml:space="preserve"> as a HTTP client.</w:t>
      </w:r>
    </w:p>
    <w:p w:rsidR="00C006B7" w:rsidRPr="00C006B7" w:rsidRDefault="00C006B7" w:rsidP="00C006B7">
      <w:r>
        <w:t>This thesis focus a lot on frameworks. The load tests in the second part of the project use the context of each framework to compare transport techniques. As far as I can tell, no other study has done this. All</w:t>
      </w:r>
      <w:r w:rsidR="00BE497C">
        <w:t xml:space="preserve"> tend</w:t>
      </w:r>
      <w:r>
        <w:t xml:space="preserve"> use one</w:t>
      </w:r>
      <w:r w:rsidR="00A971F9">
        <w:t xml:space="preserve"> manual</w:t>
      </w:r>
      <w:r>
        <w:t xml:space="preserve"> implementation for each transport.</w:t>
      </w:r>
    </w:p>
    <w:p w:rsidR="00757172" w:rsidRDefault="00757172" w:rsidP="00757172">
      <w:pPr>
        <w:pStyle w:val="Overskrift2"/>
      </w:pPr>
      <w:bookmarkStart w:id="12" w:name="_Toc385341205"/>
      <w:r>
        <w:t>Terminology</w:t>
      </w:r>
      <w:bookmarkEnd w:id="12"/>
    </w:p>
    <w:p w:rsidR="00DA5050" w:rsidRDefault="00DA5050" w:rsidP="00DA5050">
      <w:r>
        <w:t>This section describes certain terms and phrases used throughout the thesis.</w:t>
      </w:r>
    </w:p>
    <w:p w:rsidR="00DA5050" w:rsidRDefault="00DA5050" w:rsidP="00DA5050">
      <w:r>
        <w:t xml:space="preserve">I use the terms "library" and "framework" to describe what I am testing in this thesis. A library is a much </w:t>
      </w:r>
      <w:r w:rsidR="0035204C">
        <w:t xml:space="preserve">smaller entity than a framework </w:t>
      </w:r>
      <w:r w:rsidR="00DD1C9C">
        <w:fldChar w:fldCharType="begin" w:fldLock="1"/>
      </w:r>
      <w:r w:rsidR="00D167B1">
        <w:instrText>ADDIN CSL_CITATION { "citationItems" : [ { "id" : "ITEM-1", "itemData" : { "URL" : "http://www.programcreek.com/2011/09/what-is-the-difference-between-a-java-library-and-a-framework/", "accessed" : { "date-parts" : [ [ "2014", "3", "20" ] ] }, "author" : [ { "dropping-particle" : "", "family" : "Wang", "given" : "X.", "non-dropping-particle" : "", "parse-names" : false, "suffix" : "" } ], "id" : "ITEM-1", "issued" : { "date-parts" : [ [ "0" ] ] }, "title" : "Library vs. Framework?", "type" : "webpage" }, "uris" : [ "http://www.mendeley.com/documents/?uuid=4039742e-78e5-4d5b-9b26-6d8d6f6aeaa3" ] } ], "mendeley" : { "previouslyFormattedCitation" : "[11]" }, "properties" : { "noteIndex" : 0 }, "schema" : "https://github.com/citation-style-language/schema/raw/master/csl-citation.json" }</w:instrText>
      </w:r>
      <w:r w:rsidR="00DD1C9C">
        <w:fldChar w:fldCharType="separate"/>
      </w:r>
      <w:r w:rsidR="00D10BFA" w:rsidRPr="00D10BFA">
        <w:rPr>
          <w:noProof/>
        </w:rPr>
        <w:t>[11]</w:t>
      </w:r>
      <w:r w:rsidR="00DD1C9C">
        <w:fldChar w:fldCharType="end"/>
      </w:r>
      <w:r>
        <w:t xml:space="preserve">. For the sake of consistency, I use framework as a general term. When referring to a library in specific, I use that term. </w:t>
      </w:r>
    </w:p>
    <w:p w:rsidR="00567001" w:rsidRDefault="00567001" w:rsidP="00DA5050">
      <w:r>
        <w:t xml:space="preserve">The term “app” in the context of this thesis, refers to </w:t>
      </w:r>
      <w:r w:rsidR="00635184">
        <w:t>a real time web</w:t>
      </w:r>
      <w:r>
        <w:t xml:space="preserve"> application. Not a mobile app.</w:t>
      </w:r>
    </w:p>
    <w:p w:rsidR="00DA5050" w:rsidRDefault="00DA5050" w:rsidP="00DA5050">
      <w:r>
        <w:lastRenderedPageBreak/>
        <w:t>The term "transports" refer to various mechanisms for real time communication. These include WebSockets, Server-Sent Events, HTTP-streaming, long-polling and polling.</w:t>
      </w:r>
    </w:p>
    <w:p w:rsidR="0006082C" w:rsidRDefault="0006082C" w:rsidP="00DA5050">
      <w:r>
        <w:t>A server can refer to either a physical machine or a piece of software. In this thesis, it means the latter.</w:t>
      </w:r>
    </w:p>
    <w:p w:rsidR="00DA5050" w:rsidRDefault="00DA5050" w:rsidP="00DA5050">
      <w:r>
        <w:t>"WebSockets" appear</w:t>
      </w:r>
      <w:r w:rsidR="007B61C6">
        <w:t>s</w:t>
      </w:r>
      <w:r>
        <w:t xml:space="preserve"> as a plural word</w:t>
      </w:r>
      <w:r w:rsidR="005633DA">
        <w:t xml:space="preserve"> in this thesis, but it is not treated that way. I</w:t>
      </w:r>
      <w:r>
        <w:t>t refe</w:t>
      </w:r>
      <w:r w:rsidR="00B5190F">
        <w:t>rs to the WebSocket protocol, and</w:t>
      </w:r>
      <w:r>
        <w:t xml:space="preserve"> is treated just like the term "HTTP". Thus formulations like "WebSockets is..." and "HTTP is..."</w:t>
      </w:r>
      <w:r w:rsidR="00F03935">
        <w:t xml:space="preserve"> appear in this thesis</w:t>
      </w:r>
      <w:r>
        <w:t>.</w:t>
      </w:r>
    </w:p>
    <w:p w:rsidR="00527EA4" w:rsidRDefault="00527EA4" w:rsidP="00DA5050">
      <w:r>
        <w:t>Automated tests are mentioned several times in this thesis. Such tests involve</w:t>
      </w:r>
      <w:r w:rsidR="00B87C57">
        <w:t xml:space="preserve"> several </w:t>
      </w:r>
      <w:r w:rsidR="0064160E">
        <w:t xml:space="preserve">types of </w:t>
      </w:r>
      <w:r w:rsidR="00B87C57">
        <w:t>tests, but</w:t>
      </w:r>
      <w:r>
        <w:t xml:space="preserve"> unit testing, integration testing and functional testing</w:t>
      </w:r>
      <w:r w:rsidR="00B87C57">
        <w:t xml:space="preserve"> are most relevant to this thesis</w:t>
      </w:r>
      <w:r>
        <w:t>. Unit testing refers to testing a single unit</w:t>
      </w:r>
      <w:r w:rsidR="003C55A0">
        <w:t xml:space="preserve"> </w:t>
      </w:r>
      <w:r w:rsidR="00DD1C9C">
        <w:fldChar w:fldCharType="begin" w:fldLock="1"/>
      </w:r>
      <w:r w:rsidR="00D167B1">
        <w:instrText>ADDIN CSL_CITATION { "citationItems" : [ { "id" : "ITEM-1", "itemData" : { "URL" : "http://defragdev.com/blog/?p=611", "accessed" : { "date-parts" : [ [ "2014", "3", "20" ] ] }, "author" : [ { "dropping-particle" : "", "family" : "Simpson", "given" : "Mark", "non-dropping-particle" : "", "parse-names" : false, "suffix" : "" } ], "id" : "ITEM-1", "issued" : { "date-parts" : [ [ "0" ] ] }, "title" : "Unit? Integration? Functional? Wha? | Mark's Devblog", "type" : "webpage" }, "uris" : [ "http://www.mendeley.com/documents/?uuid=c655de12-16cb-4f7c-aed3-6e43e6db65a9" ] } ], "mendeley" : { "previouslyFormattedCitation" : "[12]" }, "properties" : { "noteIndex" : 0 }, "schema" : "https://github.com/citation-style-language/schema/raw/master/csl-citation.json" }</w:instrText>
      </w:r>
      <w:r w:rsidR="00DD1C9C">
        <w:fldChar w:fldCharType="separate"/>
      </w:r>
      <w:r w:rsidR="00D10BFA" w:rsidRPr="00D10BFA">
        <w:rPr>
          <w:noProof/>
        </w:rPr>
        <w:t>[12]</w:t>
      </w:r>
      <w:r w:rsidR="00DD1C9C">
        <w:fldChar w:fldCharType="end"/>
      </w:r>
      <w:r>
        <w:t>, or class in an object oriented language. In</w:t>
      </w:r>
      <w:r w:rsidR="003C55A0">
        <w:t xml:space="preserve">tegration tests puts several units together </w:t>
      </w:r>
      <w:r w:rsidR="00DD1C9C">
        <w:fldChar w:fldCharType="begin" w:fldLock="1"/>
      </w:r>
      <w:r w:rsidR="00D167B1">
        <w:instrText>ADDIN CSL_CITATION { "citationItems" : [ { "id" : "ITEM-1", "itemData" : { "URL" : "http://defragdev.com/blog/?p=611", "accessed" : { "date-parts" : [ [ "2014", "3", "20" ] ] }, "author" : [ { "dropping-particle" : "", "family" : "Simpson", "given" : "Mark", "non-dropping-particle" : "", "parse-names" : false, "suffix" : "" } ], "id" : "ITEM-1", "issued" : { "date-parts" : [ [ "0" ] ] }, "title" : "Unit? Integration? Functional? Wha? | Mark's Devblog", "type" : "webpage" }, "uris" : [ "http://www.mendeley.com/documents/?uuid=c655de12-16cb-4f7c-aed3-6e43e6db65a9" ] } ], "mendeley" : { "previouslyFormattedCitation" : "[12]" }, "properties" : { "noteIndex" : 0 }, "schema" : "https://github.com/citation-style-language/schema/raw/master/csl-citation.json" }</w:instrText>
      </w:r>
      <w:r w:rsidR="00DD1C9C">
        <w:fldChar w:fldCharType="separate"/>
      </w:r>
      <w:r w:rsidR="00D10BFA" w:rsidRPr="00D10BFA">
        <w:rPr>
          <w:noProof/>
        </w:rPr>
        <w:t>[12]</w:t>
      </w:r>
      <w:r w:rsidR="00DD1C9C">
        <w:fldChar w:fldCharType="end"/>
      </w:r>
      <w:r w:rsidR="003C55A0">
        <w:t>. In this thesis, I use the term about testing the data access layer of applications</w:t>
      </w:r>
      <w:r w:rsidR="003C55A0">
        <w:rPr>
          <w:rStyle w:val="Fotnotereferanse"/>
        </w:rPr>
        <w:footnoteReference w:id="2"/>
      </w:r>
      <w:r w:rsidR="003C55A0">
        <w:t>. Functional tests test behavior of an application</w:t>
      </w:r>
      <w:r w:rsidR="009F22D8">
        <w:t xml:space="preserve"> as a whole</w:t>
      </w:r>
      <w:r w:rsidR="003C55A0">
        <w:t xml:space="preserve"> </w:t>
      </w:r>
      <w:r w:rsidR="00DD1C9C">
        <w:fldChar w:fldCharType="begin" w:fldLock="1"/>
      </w:r>
      <w:r w:rsidR="00D167B1">
        <w:instrText>ADDIN CSL_CITATION { "citationItems" : [ { "id" : "ITEM-1", "itemData" : { "URL" : "http://defragdev.com/blog/?p=611", "accessed" : { "date-parts" : [ [ "2014", "3", "20" ] ] }, "author" : [ { "dropping-particle" : "", "family" : "Simpson", "given" : "Mark", "non-dropping-particle" : "", "parse-names" : false, "suffix" : "" } ], "id" : "ITEM-1", "issued" : { "date-parts" : [ [ "0" ] ] }, "title" : "Unit? Integration? Functional? Wha? | Mark's Devblog", "type" : "webpage" }, "uris" : [ "http://www.mendeley.com/documents/?uuid=c655de12-16cb-4f7c-aed3-6e43e6db65a9" ] } ], "mendeley" : { "previouslyFormattedCitation" : "[12]" }, "properties" : { "noteIndex" : 0 }, "schema" : "https://github.com/citation-style-language/schema/raw/master/csl-citation.json" }</w:instrText>
      </w:r>
      <w:r w:rsidR="00DD1C9C">
        <w:fldChar w:fldCharType="separate"/>
      </w:r>
      <w:r w:rsidR="00D10BFA" w:rsidRPr="00D10BFA">
        <w:rPr>
          <w:noProof/>
        </w:rPr>
        <w:t>[12]</w:t>
      </w:r>
      <w:r w:rsidR="00DD1C9C">
        <w:fldChar w:fldCharType="end"/>
      </w:r>
      <w:r w:rsidR="003C55A0">
        <w:t xml:space="preserve">. In this thesis, this kind of testing is done using browsers. </w:t>
      </w:r>
    </w:p>
    <w:p w:rsidR="00DA5050" w:rsidRDefault="00DA5050" w:rsidP="00DA5050">
      <w:r>
        <w:t>I use "Node" as a short term for Node.js throughout this thesis.</w:t>
      </w:r>
      <w:r w:rsidR="00B1694E">
        <w:t xml:space="preserve"> </w:t>
      </w:r>
    </w:p>
    <w:p w:rsidR="00B1694E" w:rsidRDefault="00B1694E" w:rsidP="00DA5050">
      <w:r>
        <w:t>I use “Play” as a short term for Play! Framework throughout this thesis.</w:t>
      </w:r>
    </w:p>
    <w:p w:rsidR="00716530" w:rsidRDefault="00716530" w:rsidP="00716530">
      <w:pPr>
        <w:pStyle w:val="Overskrift2"/>
      </w:pPr>
      <w:bookmarkStart w:id="13" w:name="_Toc385341206"/>
      <w:r>
        <w:t>List of acronyms</w:t>
      </w:r>
      <w:bookmarkEnd w:id="13"/>
    </w:p>
    <w:p w:rsidR="00716530" w:rsidRDefault="00716530" w:rsidP="00716530">
      <w:r>
        <w:t>This section lists various acronyms used throughout this thesis</w:t>
      </w:r>
      <w:r w:rsidR="004E6A8F">
        <w:t xml:space="preserve"> (in alphabetical order)</w:t>
      </w:r>
      <w:r>
        <w:t>.</w:t>
      </w:r>
    </w:p>
    <w:p w:rsidR="004E6A8F" w:rsidRDefault="004E6A8F" w:rsidP="004E6A8F">
      <w:pPr>
        <w:pStyle w:val="Listeavsnitt"/>
        <w:numPr>
          <w:ilvl w:val="0"/>
          <w:numId w:val="37"/>
        </w:numPr>
      </w:pPr>
      <w:r w:rsidRPr="004E6A8F">
        <w:rPr>
          <w:b/>
        </w:rPr>
        <w:t>AJAX:</w:t>
      </w:r>
      <w:r w:rsidRPr="00DE4263">
        <w:t xml:space="preserve"> Asynchronous JavaScript and XML</w:t>
      </w:r>
      <w:r>
        <w:t>.</w:t>
      </w:r>
    </w:p>
    <w:p w:rsidR="004E6A8F" w:rsidRDefault="004E6A8F" w:rsidP="004E6A8F">
      <w:pPr>
        <w:pStyle w:val="Listeavsnitt"/>
        <w:numPr>
          <w:ilvl w:val="0"/>
          <w:numId w:val="37"/>
        </w:numPr>
      </w:pPr>
      <w:r w:rsidRPr="004E6A8F">
        <w:rPr>
          <w:b/>
        </w:rPr>
        <w:t>API:</w:t>
      </w:r>
      <w:r>
        <w:t xml:space="preserve"> Application Programming Interface.</w:t>
      </w:r>
    </w:p>
    <w:p w:rsidR="004E6A8F" w:rsidRDefault="004E6A8F" w:rsidP="004E6A8F">
      <w:pPr>
        <w:pStyle w:val="Listeavsnitt"/>
        <w:numPr>
          <w:ilvl w:val="0"/>
          <w:numId w:val="37"/>
        </w:numPr>
      </w:pPr>
      <w:r w:rsidRPr="004E6A8F">
        <w:rPr>
          <w:b/>
        </w:rPr>
        <w:t>CLR:</w:t>
      </w:r>
      <w:r>
        <w:t xml:space="preserve"> Common Language Runtime.</w:t>
      </w:r>
    </w:p>
    <w:p w:rsidR="004E6A8F" w:rsidRPr="004E6A8F" w:rsidRDefault="004E6A8F" w:rsidP="004E6A8F">
      <w:pPr>
        <w:pStyle w:val="Listeavsnitt"/>
        <w:numPr>
          <w:ilvl w:val="0"/>
          <w:numId w:val="37"/>
        </w:numPr>
      </w:pPr>
      <w:r w:rsidRPr="004E6A8F">
        <w:rPr>
          <w:b/>
        </w:rPr>
        <w:t>CSS:</w:t>
      </w:r>
      <w:r w:rsidRPr="00DE4263">
        <w:t xml:space="preserve"> Cascading Style Sheets</w:t>
      </w:r>
      <w:r>
        <w:t>.</w:t>
      </w:r>
    </w:p>
    <w:p w:rsidR="009950AB" w:rsidRPr="009950AB" w:rsidRDefault="009950AB" w:rsidP="00BB0217">
      <w:pPr>
        <w:pStyle w:val="Listeavsnitt"/>
        <w:numPr>
          <w:ilvl w:val="0"/>
          <w:numId w:val="37"/>
        </w:numPr>
      </w:pPr>
      <w:r>
        <w:rPr>
          <w:b/>
        </w:rPr>
        <w:t xml:space="preserve">HTML: </w:t>
      </w:r>
      <w:r>
        <w:t>Hypertext Markup Language.</w:t>
      </w:r>
    </w:p>
    <w:p w:rsidR="004E6A8F" w:rsidRDefault="00716530" w:rsidP="004E6A8F">
      <w:pPr>
        <w:pStyle w:val="Listeavsnitt"/>
        <w:numPr>
          <w:ilvl w:val="0"/>
          <w:numId w:val="37"/>
        </w:numPr>
      </w:pPr>
      <w:r w:rsidRPr="00BB0217">
        <w:rPr>
          <w:b/>
        </w:rPr>
        <w:t xml:space="preserve">HTTP: </w:t>
      </w:r>
      <w:r>
        <w:t>Hypertext Transfer Protocol</w:t>
      </w:r>
      <w:r w:rsidR="00BB0217">
        <w:t>.</w:t>
      </w:r>
    </w:p>
    <w:p w:rsidR="004E6A8F" w:rsidRDefault="004E6A8F" w:rsidP="004E6A8F">
      <w:pPr>
        <w:pStyle w:val="Listeavsnitt"/>
        <w:numPr>
          <w:ilvl w:val="0"/>
          <w:numId w:val="37"/>
        </w:numPr>
      </w:pPr>
      <w:r w:rsidRPr="004E6A8F">
        <w:rPr>
          <w:b/>
        </w:rPr>
        <w:t>IDE:</w:t>
      </w:r>
      <w:r>
        <w:t xml:space="preserve"> Integrated Development Environment.</w:t>
      </w:r>
    </w:p>
    <w:p w:rsidR="004E6A8F" w:rsidRDefault="004E6A8F" w:rsidP="004E6A8F">
      <w:pPr>
        <w:pStyle w:val="Listeavsnitt"/>
        <w:numPr>
          <w:ilvl w:val="0"/>
          <w:numId w:val="37"/>
        </w:numPr>
      </w:pPr>
      <w:r w:rsidRPr="004E6A8F">
        <w:rPr>
          <w:b/>
        </w:rPr>
        <w:t>IETF:</w:t>
      </w:r>
      <w:r>
        <w:t xml:space="preserve"> Internet Engineering Task Force.</w:t>
      </w:r>
    </w:p>
    <w:p w:rsidR="004E6A8F" w:rsidRDefault="004E6A8F" w:rsidP="004E6A8F">
      <w:pPr>
        <w:pStyle w:val="Listeavsnitt"/>
        <w:numPr>
          <w:ilvl w:val="0"/>
          <w:numId w:val="37"/>
        </w:numPr>
      </w:pPr>
      <w:r w:rsidRPr="004E6A8F">
        <w:rPr>
          <w:b/>
        </w:rPr>
        <w:t>IIS:</w:t>
      </w:r>
      <w:r>
        <w:t xml:space="preserve"> Internet Information Services.</w:t>
      </w:r>
    </w:p>
    <w:p w:rsidR="00B8532A" w:rsidRDefault="00B8532A" w:rsidP="00B8532A">
      <w:pPr>
        <w:pStyle w:val="Listeavsnitt"/>
        <w:numPr>
          <w:ilvl w:val="0"/>
          <w:numId w:val="37"/>
        </w:numPr>
      </w:pPr>
      <w:r w:rsidRPr="004E6A8F">
        <w:rPr>
          <w:b/>
        </w:rPr>
        <w:t>IOC:</w:t>
      </w:r>
      <w:r>
        <w:t xml:space="preserve"> Inversion of Control </w:t>
      </w:r>
    </w:p>
    <w:p w:rsidR="00B8532A" w:rsidRDefault="00B8532A" w:rsidP="00B8532A">
      <w:pPr>
        <w:pStyle w:val="Listeavsnitt"/>
        <w:numPr>
          <w:ilvl w:val="0"/>
          <w:numId w:val="37"/>
        </w:numPr>
      </w:pPr>
      <w:r w:rsidRPr="004E6A8F">
        <w:rPr>
          <w:b/>
        </w:rPr>
        <w:t>JSON:</w:t>
      </w:r>
      <w:r>
        <w:t xml:space="preserve"> JavaScript Object Notation.</w:t>
      </w:r>
    </w:p>
    <w:p w:rsidR="00B8532A" w:rsidRDefault="00B8532A" w:rsidP="00B8532A">
      <w:pPr>
        <w:pStyle w:val="Listeavsnitt"/>
        <w:numPr>
          <w:ilvl w:val="0"/>
          <w:numId w:val="37"/>
        </w:numPr>
        <w:tabs>
          <w:tab w:val="left" w:pos="2796"/>
        </w:tabs>
      </w:pPr>
      <w:r w:rsidRPr="004E6A8F">
        <w:rPr>
          <w:b/>
        </w:rPr>
        <w:t>JVM:</w:t>
      </w:r>
      <w:r>
        <w:t xml:space="preserve"> Java Virtual Machine.</w:t>
      </w:r>
    </w:p>
    <w:p w:rsidR="00B8532A" w:rsidRDefault="00B8532A" w:rsidP="00B8532A">
      <w:pPr>
        <w:pStyle w:val="Listeavsnitt"/>
        <w:numPr>
          <w:ilvl w:val="0"/>
          <w:numId w:val="37"/>
        </w:numPr>
      </w:pPr>
      <w:r w:rsidRPr="004E6A8F">
        <w:rPr>
          <w:b/>
        </w:rPr>
        <w:t>MVC:</w:t>
      </w:r>
      <w:r>
        <w:t xml:space="preserve"> Model View Controller. </w:t>
      </w:r>
    </w:p>
    <w:p w:rsidR="00905D73" w:rsidRDefault="00905D73" w:rsidP="00B8532A">
      <w:pPr>
        <w:pStyle w:val="Listeavsnitt"/>
        <w:numPr>
          <w:ilvl w:val="0"/>
          <w:numId w:val="37"/>
        </w:numPr>
      </w:pPr>
      <w:r>
        <w:rPr>
          <w:b/>
        </w:rPr>
        <w:t>MVP:</w:t>
      </w:r>
      <w:r>
        <w:t xml:space="preserve"> Model View Presenter.</w:t>
      </w:r>
    </w:p>
    <w:p w:rsidR="00A91A00" w:rsidRDefault="00A91A00" w:rsidP="00B8532A">
      <w:pPr>
        <w:pStyle w:val="Listeavsnitt"/>
        <w:numPr>
          <w:ilvl w:val="0"/>
          <w:numId w:val="37"/>
        </w:numPr>
      </w:pPr>
      <w:r>
        <w:rPr>
          <w:b/>
        </w:rPr>
        <w:lastRenderedPageBreak/>
        <w:t>MVVM:</w:t>
      </w:r>
      <w:r>
        <w:t xml:space="preserve"> Model View </w:t>
      </w:r>
      <w:proofErr w:type="spellStart"/>
      <w:r>
        <w:t>ViewModel</w:t>
      </w:r>
      <w:proofErr w:type="spellEnd"/>
    </w:p>
    <w:p w:rsidR="004E6A8F" w:rsidRDefault="004E6A8F" w:rsidP="004E6A8F">
      <w:pPr>
        <w:pStyle w:val="Listeavsnitt"/>
        <w:numPr>
          <w:ilvl w:val="0"/>
          <w:numId w:val="37"/>
        </w:numPr>
      </w:pPr>
      <w:r w:rsidRPr="004E6A8F">
        <w:rPr>
          <w:b/>
        </w:rPr>
        <w:t>RPC:</w:t>
      </w:r>
      <w:r>
        <w:t xml:space="preserve"> Remote Procedure Call</w:t>
      </w:r>
    </w:p>
    <w:p w:rsidR="004E6A8F" w:rsidRDefault="004E6A8F" w:rsidP="004E6A8F">
      <w:pPr>
        <w:pStyle w:val="Listeavsnitt"/>
        <w:numPr>
          <w:ilvl w:val="0"/>
          <w:numId w:val="37"/>
        </w:numPr>
      </w:pPr>
      <w:r w:rsidRPr="004E6A8F">
        <w:rPr>
          <w:b/>
        </w:rPr>
        <w:t>QoS:</w:t>
      </w:r>
      <w:r>
        <w:t xml:space="preserve"> Quality of Service</w:t>
      </w:r>
    </w:p>
    <w:p w:rsidR="004E6A8F" w:rsidRDefault="004E6A8F" w:rsidP="004E6A8F">
      <w:pPr>
        <w:pStyle w:val="Listeavsnitt"/>
        <w:numPr>
          <w:ilvl w:val="0"/>
          <w:numId w:val="37"/>
        </w:numPr>
      </w:pPr>
      <w:r w:rsidRPr="004E6A8F">
        <w:rPr>
          <w:b/>
        </w:rPr>
        <w:t>SOA:</w:t>
      </w:r>
      <w:r>
        <w:t xml:space="preserve"> Service Oriented Architecture </w:t>
      </w:r>
    </w:p>
    <w:p w:rsidR="00BB0217" w:rsidRPr="00716530" w:rsidRDefault="004E6A8F" w:rsidP="004E6A8F">
      <w:pPr>
        <w:pStyle w:val="Listeavsnitt"/>
        <w:numPr>
          <w:ilvl w:val="0"/>
          <w:numId w:val="37"/>
        </w:numPr>
      </w:pPr>
      <w:r w:rsidRPr="004E6A8F">
        <w:rPr>
          <w:b/>
        </w:rPr>
        <w:t>WS-polling:</w:t>
      </w:r>
      <w:r>
        <w:t xml:space="preserve"> WebSocket-polling</w:t>
      </w:r>
    </w:p>
    <w:p w:rsidR="00B737E4" w:rsidRDefault="00B737E4" w:rsidP="00B737E4">
      <w:pPr>
        <w:pStyle w:val="Overskrift2"/>
      </w:pPr>
      <w:bookmarkStart w:id="14" w:name="_Toc385341207"/>
      <w:r>
        <w:t>Code base</w:t>
      </w:r>
      <w:bookmarkEnd w:id="14"/>
    </w:p>
    <w:p w:rsidR="00B737E4" w:rsidRPr="00B737E4" w:rsidRDefault="00B737E4" w:rsidP="00B737E4">
      <w:r>
        <w:t xml:space="preserve">The code base for this thesis is located on GitHub </w:t>
      </w:r>
      <w:r w:rsidR="00DD1C9C">
        <w:fldChar w:fldCharType="begin" w:fldLock="1"/>
      </w:r>
      <w:r w:rsidR="00D167B1">
        <w:instrText>ADDIN CSL_CITATION { "citationItems" : [ { "id" : "ITEM-1", "itemData" : { "URL" : "https://github.com/kjohann/MasterThesis", "author" : [ { "dropping-particle" : "", "family" : "Johannessen", "given" : "Kristian", "non-dropping-particle" : "", "parse-names" : false, "suffix" : "" } ], "id" : "ITEM-1", "issued" : { "date-parts" : [ [ "0" ] ] }, "title" : "Code base - GitHub", "type" : "webpage" }, "uris" : [ "http://www.mendeley.com/documents/?uuid=091675f3-4b7f-4f3f-8eca-d4c82d2f44a8" ] } ], "mendeley" : { "previouslyFormattedCitation" : "[13]" }, "properties" : { "noteIndex" : 0 }, "schema" : "https://github.com/citation-style-language/schema/raw/master/csl-citation.json" }</w:instrText>
      </w:r>
      <w:r w:rsidR="00DD1C9C">
        <w:fldChar w:fldCharType="separate"/>
      </w:r>
      <w:r w:rsidR="00D10BFA" w:rsidRPr="00D10BFA">
        <w:rPr>
          <w:noProof/>
        </w:rPr>
        <w:t>[13]</w:t>
      </w:r>
      <w:r w:rsidR="00DD1C9C">
        <w:fldChar w:fldCharType="end"/>
      </w:r>
      <w:r>
        <w:t>. You can also find all raw data for the results</w:t>
      </w:r>
      <w:r w:rsidR="00E30BD9">
        <w:t xml:space="preserve"> from the project’s second part</w:t>
      </w:r>
      <w:r>
        <w:t xml:space="preserve"> </w:t>
      </w:r>
      <w:r w:rsidR="005D582B">
        <w:t>t</w:t>
      </w:r>
      <w:r>
        <w:t>here.</w:t>
      </w:r>
    </w:p>
    <w:p w:rsidR="00FF5932" w:rsidRDefault="00FF5932" w:rsidP="00757172">
      <w:pPr>
        <w:pStyle w:val="Overskrift2"/>
      </w:pPr>
      <w:bookmarkStart w:id="15" w:name="_Toc385341208"/>
      <w:r>
        <w:t>Outline</w:t>
      </w:r>
      <w:bookmarkEnd w:id="15"/>
    </w:p>
    <w:p w:rsidR="005723B9" w:rsidRDefault="0014598B" w:rsidP="0014598B">
      <w:r>
        <w:t xml:space="preserve">This thesis is made up by </w:t>
      </w:r>
      <w:r w:rsidR="00E37D40">
        <w:t>six</w:t>
      </w:r>
      <w:r>
        <w:t xml:space="preserve"> main parts, </w:t>
      </w:r>
      <w:r w:rsidR="005723B9">
        <w:t>most</w:t>
      </w:r>
      <w:r>
        <w:t xml:space="preserve"> with chapters. The parts mean to make the context of each chapter more clear to the reader.</w:t>
      </w:r>
      <w:r w:rsidR="005723B9">
        <w:t xml:space="preserve"> All pages within a part, has the part name as top text.</w:t>
      </w:r>
      <w:r>
        <w:t xml:space="preserve"> </w:t>
      </w:r>
    </w:p>
    <w:p w:rsidR="0014598B" w:rsidRDefault="0014598B" w:rsidP="0014598B">
      <w:r>
        <w:t>I give a brief overview of the parts and chapters below. Bold text indicates a part, while underlined text indicate a chapter. Chapters are also accompanied with chapter number.</w:t>
      </w:r>
    </w:p>
    <w:p w:rsidR="0014598B" w:rsidRDefault="005361B7" w:rsidP="0014598B">
      <w:r w:rsidRPr="00004B7E">
        <w:rPr>
          <w:u w:val="single"/>
        </w:rPr>
        <w:t>Chapter 1</w:t>
      </w:r>
      <w:r w:rsidR="00B737E4" w:rsidRPr="00004B7E">
        <w:rPr>
          <w:u w:val="single"/>
        </w:rPr>
        <w:t>:</w:t>
      </w:r>
      <w:r w:rsidRPr="00004B7E">
        <w:rPr>
          <w:u w:val="single"/>
        </w:rPr>
        <w:t xml:space="preserve"> </w:t>
      </w:r>
      <w:r w:rsidR="0014598B" w:rsidRPr="00004B7E">
        <w:rPr>
          <w:u w:val="single"/>
        </w:rPr>
        <w:t>Introduction</w:t>
      </w:r>
      <w:r w:rsidRPr="00004B7E">
        <w:rPr>
          <w:u w:val="single"/>
        </w:rPr>
        <w:t>:</w:t>
      </w:r>
      <w:r>
        <w:t xml:space="preserve"> The introduction gives an overview of the thesis, its problem statements and terminology</w:t>
      </w:r>
      <w:r w:rsidR="00166E8C">
        <w:t xml:space="preserve"> as well as related work</w:t>
      </w:r>
      <w:r>
        <w:t>.</w:t>
      </w:r>
    </w:p>
    <w:p w:rsidR="005361B7" w:rsidRDefault="005361B7" w:rsidP="0014598B">
      <w:r>
        <w:rPr>
          <w:b/>
        </w:rPr>
        <w:t xml:space="preserve">Background: </w:t>
      </w:r>
      <w:r>
        <w:t>This part contain</w:t>
      </w:r>
      <w:r w:rsidR="00A311FF">
        <w:t>s</w:t>
      </w:r>
      <w:r>
        <w:t xml:space="preserve"> chapters that describe relevant topics for the thesis.</w:t>
      </w:r>
    </w:p>
    <w:p w:rsidR="005361B7" w:rsidRDefault="00C87FAE" w:rsidP="00004B7E">
      <w:r>
        <w:rPr>
          <w:u w:val="single"/>
        </w:rPr>
        <w:t>Chapter 2</w:t>
      </w:r>
      <w:r w:rsidRPr="00004B7E">
        <w:rPr>
          <w:u w:val="single"/>
        </w:rPr>
        <w:t>:</w:t>
      </w:r>
      <w:r>
        <w:rPr>
          <w:u w:val="single"/>
        </w:rPr>
        <w:t xml:space="preserve"> </w:t>
      </w:r>
      <w:r w:rsidR="005361B7">
        <w:rPr>
          <w:u w:val="single"/>
        </w:rPr>
        <w:t>The World Wide Web:</w:t>
      </w:r>
      <w:r w:rsidR="005361B7">
        <w:t xml:space="preserve"> A short chapter that introduce the reader to some changes the</w:t>
      </w:r>
      <w:r w:rsidR="00822AD0">
        <w:t xml:space="preserve"> World Wide </w:t>
      </w:r>
      <w:r w:rsidR="005361B7">
        <w:t>Web has seen throughout its lifespan.</w:t>
      </w:r>
    </w:p>
    <w:p w:rsidR="005361B7" w:rsidRDefault="00C87FAE" w:rsidP="00004B7E">
      <w:r>
        <w:rPr>
          <w:u w:val="single"/>
        </w:rPr>
        <w:t>Chapter 3</w:t>
      </w:r>
      <w:r w:rsidRPr="00004B7E">
        <w:rPr>
          <w:u w:val="single"/>
        </w:rPr>
        <w:t>:</w:t>
      </w:r>
      <w:r>
        <w:rPr>
          <w:u w:val="single"/>
        </w:rPr>
        <w:t xml:space="preserve"> </w:t>
      </w:r>
      <w:r w:rsidR="005361B7" w:rsidRPr="005361B7">
        <w:rPr>
          <w:u w:val="single"/>
        </w:rPr>
        <w:t>Real time</w:t>
      </w:r>
      <w:r w:rsidR="005361B7">
        <w:rPr>
          <w:u w:val="single"/>
        </w:rPr>
        <w:t>:</w:t>
      </w:r>
      <w:r w:rsidR="005361B7">
        <w:t xml:space="preserve"> This chapter explains what real time is and how to achieve it with HTTP and WebSockets. It also discuss</w:t>
      </w:r>
      <w:r w:rsidR="00B21932">
        <w:t>es</w:t>
      </w:r>
      <w:r w:rsidR="005361B7">
        <w:t xml:space="preserve"> drawbacks and benefits of both.</w:t>
      </w:r>
    </w:p>
    <w:p w:rsidR="005361B7" w:rsidRDefault="00C87FAE" w:rsidP="00004B7E">
      <w:r>
        <w:rPr>
          <w:u w:val="single"/>
        </w:rPr>
        <w:t>Chapter 4</w:t>
      </w:r>
      <w:r w:rsidRPr="00004B7E">
        <w:rPr>
          <w:u w:val="single"/>
        </w:rPr>
        <w:t>:</w:t>
      </w:r>
      <w:r>
        <w:rPr>
          <w:u w:val="single"/>
        </w:rPr>
        <w:t xml:space="preserve"> </w:t>
      </w:r>
      <w:r w:rsidR="005361B7" w:rsidRPr="005361B7">
        <w:rPr>
          <w:u w:val="single"/>
        </w:rPr>
        <w:t>Frameworks for real time web applications</w:t>
      </w:r>
      <w:r w:rsidR="005361B7">
        <w:rPr>
          <w:u w:val="single"/>
        </w:rPr>
        <w:t>:</w:t>
      </w:r>
      <w:r w:rsidR="005361B7">
        <w:t xml:space="preserve"> This chapter provides a short introduction to a number of frameworks that exist for real time web applications.</w:t>
      </w:r>
    </w:p>
    <w:p w:rsidR="005361B7" w:rsidRDefault="00C87FAE" w:rsidP="00004B7E">
      <w:r>
        <w:rPr>
          <w:u w:val="single"/>
        </w:rPr>
        <w:t>Chapter 5</w:t>
      </w:r>
      <w:r w:rsidRPr="00004B7E">
        <w:rPr>
          <w:u w:val="single"/>
        </w:rPr>
        <w:t>:</w:t>
      </w:r>
      <w:r>
        <w:rPr>
          <w:u w:val="single"/>
        </w:rPr>
        <w:t xml:space="preserve"> </w:t>
      </w:r>
      <w:r w:rsidR="005361B7" w:rsidRPr="005361B7">
        <w:rPr>
          <w:u w:val="single"/>
        </w:rPr>
        <w:t>Server</w:t>
      </w:r>
      <w:r>
        <w:rPr>
          <w:u w:val="single"/>
        </w:rPr>
        <w:t xml:space="preserve"> </w:t>
      </w:r>
      <w:r w:rsidR="005361B7" w:rsidRPr="005361B7">
        <w:rPr>
          <w:u w:val="single"/>
        </w:rPr>
        <w:t>s</w:t>
      </w:r>
      <w:r>
        <w:rPr>
          <w:u w:val="single"/>
        </w:rPr>
        <w:t>oftware</w:t>
      </w:r>
      <w:r w:rsidR="005361B7">
        <w:rPr>
          <w:u w:val="single"/>
        </w:rPr>
        <w:t>:</w:t>
      </w:r>
      <w:r w:rsidR="005361B7">
        <w:t xml:space="preserve"> This chapter gives a short description of various servers that can be used to host the different frameworks.</w:t>
      </w:r>
    </w:p>
    <w:p w:rsidR="005361B7" w:rsidRDefault="005361B7" w:rsidP="005361B7">
      <w:r w:rsidRPr="005361B7">
        <w:rPr>
          <w:b/>
        </w:rPr>
        <w:t>Project part 1: Hands on development</w:t>
      </w:r>
      <w:r>
        <w:rPr>
          <w:b/>
        </w:rPr>
        <w:t xml:space="preserve">: </w:t>
      </w:r>
      <w:r>
        <w:t xml:space="preserve">This part describes the work done regarding usability of five selected frameworks. </w:t>
      </w:r>
      <w:r w:rsidR="00E4576C">
        <w:t>It represent</w:t>
      </w:r>
      <w:r w:rsidR="00560F0D">
        <w:t>s</w:t>
      </w:r>
      <w:r w:rsidR="00E4576C">
        <w:t xml:space="preserve"> the first of the two parts of my work.</w:t>
      </w:r>
    </w:p>
    <w:p w:rsidR="00E4576C" w:rsidRDefault="00C87FAE" w:rsidP="00004B7E">
      <w:r>
        <w:rPr>
          <w:u w:val="single"/>
        </w:rPr>
        <w:t>Chapter 6</w:t>
      </w:r>
      <w:r w:rsidRPr="00004B7E">
        <w:rPr>
          <w:u w:val="single"/>
        </w:rPr>
        <w:t>:</w:t>
      </w:r>
      <w:r>
        <w:rPr>
          <w:u w:val="single"/>
        </w:rPr>
        <w:t xml:space="preserve"> </w:t>
      </w:r>
      <w:r w:rsidR="00E4576C">
        <w:rPr>
          <w:u w:val="single"/>
        </w:rPr>
        <w:t>Methodology:</w:t>
      </w:r>
      <w:r w:rsidR="00E4576C">
        <w:t xml:space="preserve"> This chapter describes the methodology of the first part of my work.</w:t>
      </w:r>
    </w:p>
    <w:p w:rsidR="00E4576C" w:rsidRDefault="00C87FAE" w:rsidP="00004B7E">
      <w:r>
        <w:rPr>
          <w:u w:val="single"/>
        </w:rPr>
        <w:t>Chapter 7</w:t>
      </w:r>
      <w:r w:rsidRPr="00004B7E">
        <w:rPr>
          <w:u w:val="single"/>
        </w:rPr>
        <w:t>:</w:t>
      </w:r>
      <w:r>
        <w:rPr>
          <w:u w:val="single"/>
        </w:rPr>
        <w:t xml:space="preserve"> </w:t>
      </w:r>
      <w:r w:rsidR="00E4576C">
        <w:rPr>
          <w:u w:val="single"/>
        </w:rPr>
        <w:t>Results:</w:t>
      </w:r>
      <w:r w:rsidR="00E4576C">
        <w:t xml:space="preserve"> This chapter describes my experiences with each of the selected frameworks.</w:t>
      </w:r>
    </w:p>
    <w:p w:rsidR="00E4576C" w:rsidRDefault="00E4576C" w:rsidP="00E4576C">
      <w:r w:rsidRPr="00E4576C">
        <w:rPr>
          <w:b/>
        </w:rPr>
        <w:lastRenderedPageBreak/>
        <w:t>Project part 2: Load testing</w:t>
      </w:r>
      <w:r>
        <w:rPr>
          <w:b/>
        </w:rPr>
        <w:t xml:space="preserve">: </w:t>
      </w:r>
      <w:r>
        <w:t>This part describes the work done regarding the load testing of the frameworks.</w:t>
      </w:r>
    </w:p>
    <w:p w:rsidR="00E4576C" w:rsidRDefault="00C87FAE" w:rsidP="00004B7E">
      <w:r>
        <w:rPr>
          <w:u w:val="single"/>
        </w:rPr>
        <w:t>Chapter 8</w:t>
      </w:r>
      <w:r w:rsidRPr="00004B7E">
        <w:rPr>
          <w:u w:val="single"/>
        </w:rPr>
        <w:t>:</w:t>
      </w:r>
      <w:r>
        <w:rPr>
          <w:u w:val="single"/>
        </w:rPr>
        <w:t xml:space="preserve"> </w:t>
      </w:r>
      <w:r w:rsidR="00E4576C">
        <w:rPr>
          <w:u w:val="single"/>
        </w:rPr>
        <w:t>Methodology:</w:t>
      </w:r>
      <w:r w:rsidR="00E4576C">
        <w:t xml:space="preserve"> This chapter describes the methodology of the second part of my work.</w:t>
      </w:r>
    </w:p>
    <w:p w:rsidR="00E4576C" w:rsidRDefault="00C87FAE" w:rsidP="00004B7E">
      <w:r>
        <w:rPr>
          <w:u w:val="single"/>
        </w:rPr>
        <w:t>Chapter 9</w:t>
      </w:r>
      <w:r w:rsidRPr="00004B7E">
        <w:rPr>
          <w:u w:val="single"/>
        </w:rPr>
        <w:t>:</w:t>
      </w:r>
      <w:r>
        <w:rPr>
          <w:u w:val="single"/>
        </w:rPr>
        <w:t xml:space="preserve"> </w:t>
      </w:r>
      <w:r w:rsidR="00E4576C">
        <w:rPr>
          <w:u w:val="single"/>
        </w:rPr>
        <w:t>Results:</w:t>
      </w:r>
      <w:r w:rsidR="00E4576C">
        <w:t xml:space="preserve"> This chapter presents the results from the load tests.</w:t>
      </w:r>
    </w:p>
    <w:p w:rsidR="00E4576C" w:rsidRDefault="00C87FAE" w:rsidP="00004B7E">
      <w:r w:rsidRPr="00004B7E">
        <w:rPr>
          <w:u w:val="single"/>
        </w:rPr>
        <w:t>Chapter 1</w:t>
      </w:r>
      <w:r>
        <w:rPr>
          <w:u w:val="single"/>
        </w:rPr>
        <w:t>0</w:t>
      </w:r>
      <w:r w:rsidRPr="00004B7E">
        <w:rPr>
          <w:u w:val="single"/>
        </w:rPr>
        <w:t>:</w:t>
      </w:r>
      <w:r>
        <w:rPr>
          <w:u w:val="single"/>
        </w:rPr>
        <w:t xml:space="preserve"> </w:t>
      </w:r>
      <w:r w:rsidR="00E4576C">
        <w:rPr>
          <w:u w:val="single"/>
        </w:rPr>
        <w:t>Analysis:</w:t>
      </w:r>
      <w:r w:rsidR="00E4576C">
        <w:rPr>
          <w:b/>
        </w:rPr>
        <w:t xml:space="preserve"> </w:t>
      </w:r>
      <w:r w:rsidR="00E4576C">
        <w:t>In this chapter</w:t>
      </w:r>
      <w:r w:rsidR="00ED790E">
        <w:t>,</w:t>
      </w:r>
      <w:r w:rsidR="00E4576C">
        <w:t xml:space="preserve"> I discuss the validity of the results. I also provide an interpretation of what they mean.</w:t>
      </w:r>
    </w:p>
    <w:p w:rsidR="00E4576C" w:rsidRDefault="00E4576C" w:rsidP="00E4576C">
      <w:r>
        <w:rPr>
          <w:b/>
        </w:rPr>
        <w:t xml:space="preserve">Conclusion: </w:t>
      </w:r>
      <w:r>
        <w:t>This part contains summaries of each of the project parts. It also contain</w:t>
      </w:r>
      <w:r w:rsidR="00ED790E">
        <w:t>s</w:t>
      </w:r>
      <w:r>
        <w:t xml:space="preserve"> the conclusions to each of the problem statements.</w:t>
      </w:r>
    </w:p>
    <w:p w:rsidR="00E4576C" w:rsidRDefault="00C87FAE" w:rsidP="00004B7E">
      <w:pPr>
        <w:tabs>
          <w:tab w:val="left" w:pos="142"/>
        </w:tabs>
      </w:pPr>
      <w:r w:rsidRPr="00004B7E">
        <w:rPr>
          <w:u w:val="single"/>
        </w:rPr>
        <w:t>Chapter 1</w:t>
      </w:r>
      <w:r>
        <w:rPr>
          <w:u w:val="single"/>
        </w:rPr>
        <w:t>1</w:t>
      </w:r>
      <w:r w:rsidRPr="00004B7E">
        <w:rPr>
          <w:u w:val="single"/>
        </w:rPr>
        <w:t>:</w:t>
      </w:r>
      <w:r>
        <w:rPr>
          <w:u w:val="single"/>
        </w:rPr>
        <w:t xml:space="preserve"> </w:t>
      </w:r>
      <w:r w:rsidR="00E4576C">
        <w:rPr>
          <w:u w:val="single"/>
        </w:rPr>
        <w:t>Frameworks:</w:t>
      </w:r>
      <w:r w:rsidR="00E4576C">
        <w:t xml:space="preserve"> This chapter covers the </w:t>
      </w:r>
      <w:r w:rsidR="00ED790E">
        <w:t>three</w:t>
      </w:r>
      <w:r w:rsidR="00E4576C">
        <w:t xml:space="preserve"> first problem statements as wel</w:t>
      </w:r>
      <w:r w:rsidR="00ED790E">
        <w:t>l as a summary of all framework-</w:t>
      </w:r>
      <w:r w:rsidR="00E4576C">
        <w:t>related work.</w:t>
      </w:r>
    </w:p>
    <w:p w:rsidR="00E4576C" w:rsidRDefault="00C87FAE" w:rsidP="00004B7E">
      <w:pPr>
        <w:tabs>
          <w:tab w:val="left" w:pos="142"/>
        </w:tabs>
      </w:pPr>
      <w:r w:rsidRPr="00004B7E">
        <w:rPr>
          <w:u w:val="single"/>
        </w:rPr>
        <w:t>Chapter 1</w:t>
      </w:r>
      <w:r>
        <w:rPr>
          <w:u w:val="single"/>
        </w:rPr>
        <w:t>2</w:t>
      </w:r>
      <w:r w:rsidRPr="00004B7E">
        <w:rPr>
          <w:u w:val="single"/>
        </w:rPr>
        <w:t>:</w:t>
      </w:r>
      <w:r>
        <w:rPr>
          <w:u w:val="single"/>
        </w:rPr>
        <w:t xml:space="preserve"> </w:t>
      </w:r>
      <w:r w:rsidR="00E4576C" w:rsidRPr="00E4576C">
        <w:rPr>
          <w:u w:val="single"/>
        </w:rPr>
        <w:t xml:space="preserve">WebSockets </w:t>
      </w:r>
      <w:r w:rsidR="00E4576C">
        <w:rPr>
          <w:u w:val="single"/>
        </w:rPr>
        <w:t>versus</w:t>
      </w:r>
      <w:r w:rsidR="00E4576C" w:rsidRPr="00E4576C">
        <w:rPr>
          <w:u w:val="single"/>
        </w:rPr>
        <w:t xml:space="preserve"> HTTP</w:t>
      </w:r>
      <w:r w:rsidR="00E4576C">
        <w:rPr>
          <w:u w:val="single"/>
        </w:rPr>
        <w:t>:</w:t>
      </w:r>
      <w:r w:rsidR="00E4576C">
        <w:t xml:space="preserve"> This chapter covers the last two problem statements. It also summarizes the work related to comparing WebSockets to HTTP transports.</w:t>
      </w:r>
    </w:p>
    <w:p w:rsidR="00E4576C" w:rsidRDefault="00C87FAE" w:rsidP="00004B7E">
      <w:pPr>
        <w:tabs>
          <w:tab w:val="left" w:pos="142"/>
        </w:tabs>
      </w:pPr>
      <w:r w:rsidRPr="00004B7E">
        <w:rPr>
          <w:u w:val="single"/>
        </w:rPr>
        <w:t>Chapter 1</w:t>
      </w:r>
      <w:r>
        <w:rPr>
          <w:u w:val="single"/>
        </w:rPr>
        <w:t>3</w:t>
      </w:r>
      <w:r w:rsidRPr="00004B7E">
        <w:rPr>
          <w:u w:val="single"/>
        </w:rPr>
        <w:t>:</w:t>
      </w:r>
      <w:r>
        <w:rPr>
          <w:u w:val="single"/>
        </w:rPr>
        <w:t xml:space="preserve"> </w:t>
      </w:r>
      <w:r w:rsidR="00E4576C">
        <w:rPr>
          <w:u w:val="single"/>
        </w:rPr>
        <w:t>Further work:</w:t>
      </w:r>
      <w:r w:rsidR="00E4576C">
        <w:t xml:space="preserve"> This chapter provide</w:t>
      </w:r>
      <w:r w:rsidR="00A311FF">
        <w:t>s</w:t>
      </w:r>
      <w:r w:rsidR="00E4576C">
        <w:t xml:space="preserve"> suggestions to projects that can be based on this thesis. </w:t>
      </w:r>
    </w:p>
    <w:p w:rsidR="00EE4AFF" w:rsidRDefault="00EE4AFF" w:rsidP="00004B7E">
      <w:pPr>
        <w:tabs>
          <w:tab w:val="left" w:pos="142"/>
        </w:tabs>
      </w:pPr>
      <w:r>
        <w:rPr>
          <w:b/>
        </w:rPr>
        <w:t xml:space="preserve">Sources: </w:t>
      </w:r>
      <w:r>
        <w:t>All sources of this thesis.</w:t>
      </w:r>
    </w:p>
    <w:p w:rsidR="00EC01CC" w:rsidRDefault="00EE4AFF" w:rsidP="00EC01CC">
      <w:pPr>
        <w:tabs>
          <w:tab w:val="left" w:pos="142"/>
        </w:tabs>
        <w:jc w:val="left"/>
        <w:sectPr w:rsidR="00EC01CC" w:rsidSect="004E26B7">
          <w:headerReference w:type="default" r:id="rId13"/>
          <w:pgSz w:w="11906" w:h="16838" w:code="9"/>
          <w:pgMar w:top="1418" w:right="1418" w:bottom="1418" w:left="1418" w:header="709" w:footer="709" w:gutter="0"/>
          <w:pgNumType w:start="1"/>
          <w:cols w:space="708"/>
          <w:docGrid w:linePitch="360"/>
        </w:sectPr>
      </w:pPr>
      <w:r>
        <w:rPr>
          <w:b/>
        </w:rPr>
        <w:t xml:space="preserve">Appendix: </w:t>
      </w:r>
      <w:r w:rsidR="00ED790E">
        <w:t>The</w:t>
      </w:r>
      <w:r>
        <w:t xml:space="preserve"> appendices of this thesis.</w:t>
      </w:r>
    </w:p>
    <w:p w:rsidR="00EE4AFF" w:rsidRPr="00EE4AFF" w:rsidRDefault="00EE4AFF" w:rsidP="00004B7E">
      <w:pPr>
        <w:tabs>
          <w:tab w:val="left" w:pos="142"/>
        </w:tabs>
      </w:pPr>
    </w:p>
    <w:p w:rsidR="00E4576C" w:rsidRPr="00E4576C" w:rsidRDefault="00E4576C" w:rsidP="00E4576C"/>
    <w:p w:rsidR="00B60266" w:rsidRDefault="00B60266" w:rsidP="00B60266"/>
    <w:p w:rsidR="009D7E18" w:rsidRDefault="009D7E18" w:rsidP="009D7E18"/>
    <w:p w:rsidR="009D7E18" w:rsidRDefault="009D7E18" w:rsidP="009D7E18"/>
    <w:p w:rsidR="009D7E18" w:rsidRDefault="009D7E18" w:rsidP="009D7E18"/>
    <w:p w:rsidR="009D7E18" w:rsidRDefault="009D7E18" w:rsidP="009D7E18"/>
    <w:p w:rsidR="009D7E18" w:rsidRDefault="009D7E18" w:rsidP="009D7E18"/>
    <w:p w:rsidR="009D7E18" w:rsidRDefault="009D7E18" w:rsidP="009D7E18"/>
    <w:p w:rsidR="009D7E18" w:rsidRDefault="009D7E18" w:rsidP="009D7E18"/>
    <w:p w:rsidR="009D7E18" w:rsidRDefault="009D7E18" w:rsidP="009D7E18"/>
    <w:p w:rsidR="009D7E18" w:rsidRDefault="009D7E18" w:rsidP="009D7E18"/>
    <w:p w:rsidR="002E73AE" w:rsidRDefault="002E4EA5" w:rsidP="00067BF9">
      <w:pPr>
        <w:pStyle w:val="Overskrift1"/>
        <w:numPr>
          <w:ilvl w:val="0"/>
          <w:numId w:val="0"/>
        </w:numPr>
        <w:jc w:val="center"/>
        <w:rPr>
          <w:b w:val="0"/>
          <w:sz w:val="72"/>
          <w:szCs w:val="72"/>
          <w:u w:val="single"/>
        </w:rPr>
        <w:sectPr w:rsidR="002E73AE" w:rsidSect="00EC01CC">
          <w:headerReference w:type="default" r:id="rId14"/>
          <w:type w:val="oddPage"/>
          <w:pgSz w:w="11906" w:h="16838" w:code="9"/>
          <w:pgMar w:top="1418" w:right="1418" w:bottom="1418" w:left="1418" w:header="709" w:footer="709" w:gutter="0"/>
          <w:cols w:space="708"/>
          <w:docGrid w:linePitch="360"/>
        </w:sectPr>
      </w:pPr>
      <w:bookmarkStart w:id="16" w:name="_Toc385341209"/>
      <w:r w:rsidRPr="00364609">
        <w:rPr>
          <w:b w:val="0"/>
          <w:sz w:val="72"/>
          <w:szCs w:val="72"/>
          <w:u w:val="single"/>
        </w:rPr>
        <w:t>Background</w:t>
      </w:r>
      <w:bookmarkEnd w:id="16"/>
    </w:p>
    <w:p w:rsidR="002E73AE" w:rsidRDefault="002E73AE" w:rsidP="002E73AE">
      <w:pPr>
        <w:pStyle w:val="Overskrift1"/>
        <w:numPr>
          <w:ilvl w:val="0"/>
          <w:numId w:val="0"/>
        </w:numPr>
        <w:sectPr w:rsidR="002E73AE" w:rsidSect="00F80135">
          <w:headerReference w:type="default" r:id="rId15"/>
          <w:type w:val="continuous"/>
          <w:pgSz w:w="11906" w:h="16838" w:code="9"/>
          <w:pgMar w:top="1418" w:right="1418" w:bottom="1418" w:left="1418" w:header="709" w:footer="709" w:gutter="0"/>
          <w:cols w:space="708"/>
          <w:docGrid w:linePitch="360"/>
        </w:sectPr>
      </w:pPr>
      <w:bookmarkStart w:id="17" w:name="_Ref383097882"/>
    </w:p>
    <w:p w:rsidR="00976721" w:rsidRDefault="00976721" w:rsidP="00741568">
      <w:pPr>
        <w:pStyle w:val="Overskrift1"/>
      </w:pPr>
      <w:bookmarkStart w:id="18" w:name="_Toc385341210"/>
      <w:r>
        <w:lastRenderedPageBreak/>
        <w:t>The World Wide Web</w:t>
      </w:r>
      <w:bookmarkEnd w:id="17"/>
      <w:bookmarkEnd w:id="18"/>
    </w:p>
    <w:p w:rsidR="00757172" w:rsidRDefault="00757172" w:rsidP="00757172">
      <w:r>
        <w:t xml:space="preserve">The World Wide Web has been available for 20 years </w:t>
      </w:r>
      <w:r w:rsidR="00DD1C9C">
        <w:fldChar w:fldCharType="begin" w:fldLock="1"/>
      </w:r>
      <w:r w:rsidR="00D167B1">
        <w:instrText>ADDIN CSL_CITATION { "citationItems" : [ { "id" : "ITEM-1", "itemData" : { "URL" : "http://www.nethistory.info/History of the Internet/web.html", "accessed" : { "date-parts" : [ [ "2013", "1", "24" ] ] }, "author" : [ { "dropping-particle" : "", "family" : "Peter", "given" : "Ian", "non-dropping-particle" : "", "parse-names" : false, "suffix" : "" } ], "id" : "ITEM-1", "issued" : { "date-parts" : [ [ "2004" ] ] }, "title" : "History of the world wide web", "type" : "webpage" }, "uris" : [ "http://www.mendeley.com/documents/?uuid=4eb798c2-8a80-4f60-9708-e2b60d52312d" ] } ], "mendeley" : { "previouslyFormattedCitation" : "[14]" }, "properties" : { "noteIndex" : 0 }, "schema" : "https://github.com/citation-style-language/schema/raw/master/csl-citation.json" }</w:instrText>
      </w:r>
      <w:r w:rsidR="00DD1C9C">
        <w:fldChar w:fldCharType="separate"/>
      </w:r>
      <w:r w:rsidR="00D10BFA" w:rsidRPr="00D10BFA">
        <w:rPr>
          <w:noProof/>
        </w:rPr>
        <w:t>[14]</w:t>
      </w:r>
      <w:r w:rsidR="00DD1C9C">
        <w:fldChar w:fldCharType="end"/>
      </w:r>
      <w:r>
        <w:t xml:space="preserve">. But over those 20 years it has changed in almost every thinkable way. </w:t>
      </w:r>
    </w:p>
    <w:p w:rsidR="00757172" w:rsidRDefault="001B1D71" w:rsidP="00757172">
      <w:r>
        <w:t>T</w:t>
      </w:r>
      <w:r w:rsidR="00757172">
        <w:t xml:space="preserve">he improvements to the Web have changed the way we use it. Visiting a web page before meant reading a page of text that maybe had some pictures on it. Today, </w:t>
      </w:r>
      <w:r>
        <w:t>CSS</w:t>
      </w:r>
      <w:r w:rsidR="00757172">
        <w:t xml:space="preserve"> has given web pages a more vivid look with various styling options. </w:t>
      </w:r>
      <w:r>
        <w:t>AJAX</w:t>
      </w:r>
      <w:r w:rsidR="00757172">
        <w:t xml:space="preserve"> has made them more dynamic. Finally, with HTML5, more revolutionary changes are yet to come.</w:t>
      </w:r>
    </w:p>
    <w:p w:rsidR="00757172" w:rsidRPr="00757172" w:rsidRDefault="00757172" w:rsidP="009B381F">
      <w:r>
        <w:t>Along with HTML5 comes a new protocol for the Web</w:t>
      </w:r>
      <w:r w:rsidR="008D6761">
        <w:t xml:space="preserve">: </w:t>
      </w:r>
      <w:r>
        <w:t xml:space="preserve">WebSockets. </w:t>
      </w:r>
      <w:r w:rsidR="009B381F">
        <w:t>Its purpose is to improve a certain kind of web applications, namely real time applications.</w:t>
      </w:r>
      <w:r>
        <w:t xml:space="preserve"> A real time application is when clients receive update</w:t>
      </w:r>
      <w:r w:rsidR="0035204C">
        <w:t xml:space="preserve">s from the server as they occur (for more information see chapter </w:t>
      </w:r>
      <w:r w:rsidR="00DD1C9C">
        <w:fldChar w:fldCharType="begin"/>
      </w:r>
      <w:r w:rsidR="0035204C">
        <w:instrText xml:space="preserve"> REF _Ref383096804 \r \h </w:instrText>
      </w:r>
      <w:r w:rsidR="00DD1C9C">
        <w:fldChar w:fldCharType="separate"/>
      </w:r>
      <w:r w:rsidR="00081674">
        <w:t>3</w:t>
      </w:r>
      <w:r w:rsidR="00DD1C9C">
        <w:fldChar w:fldCharType="end"/>
      </w:r>
      <w:r w:rsidR="0035204C">
        <w:t>)</w:t>
      </w:r>
      <w:r w:rsidR="001B1D71">
        <w:t>. Real time web applications have</w:t>
      </w:r>
      <w:r>
        <w:t xml:space="preserve"> been around for some time, but before they have relied on the aging HTTP 1.1 protocol.</w:t>
      </w:r>
    </w:p>
    <w:p w:rsidR="00976721" w:rsidRPr="00D5362B" w:rsidRDefault="00976721" w:rsidP="00976721">
      <w:pPr>
        <w:pStyle w:val="Overskrift2"/>
      </w:pPr>
      <w:bookmarkStart w:id="19" w:name="_Toc385341211"/>
      <w:r w:rsidRPr="00D5362B">
        <w:t>HTTP/1.0</w:t>
      </w:r>
      <w:bookmarkEnd w:id="19"/>
    </w:p>
    <w:p w:rsidR="009C0EF1" w:rsidRDefault="009C0EF1" w:rsidP="009C0EF1">
      <w:r>
        <w:t xml:space="preserve">Version </w:t>
      </w:r>
      <w:r w:rsidR="00DC05CE">
        <w:t>1.0 of HTTP was created in 1996–</w:t>
      </w:r>
      <w:r>
        <w:t xml:space="preserve">the World Wide Web's childhood </w:t>
      </w:r>
      <w:r w:rsidR="00DD1C9C">
        <w:fldChar w:fldCharType="begin" w:fldLock="1"/>
      </w:r>
      <w:r w:rsidR="00D167B1">
        <w:instrText>ADDIN CSL_CITATION { "citationItems" : [ { "id" : "ITEM-1", "itemData" : { "URL" : "http://www.w3.org/Protocols/HTTP/1.0/draft-ietf-http-spec.html", "accessed" : { "date-parts" : [ [ "2013", "1", "23" ] ] }, "author" : [ { "dropping-particle" : "", "family" : "Fielding", "given" : "R.", "non-dropping-particle" : "", "parse-names" : false, "suffix" : "" }, { "dropping-particle" : "", "family" : "Frystyk", "given" : "H.", "non-dropping-particle" : "", "parse-names" : false, "suffix" : "" }, { "dropping-particle" : "", "family" : "Berners-Lee", "given" : "T.", "non-dropping-particle" : "", "parse-names" : false, "suffix" : "" } ], "id" : "ITEM-1", "issued" : { "date-parts" : [ [ "1996" ] ] }, "title" : "Hypertext Transfer Protocol -- HTTP/1.0", "type" : "webpage" }, "uris" : [ "http://www.mendeley.com/documents/?uuid=51bd989e-69d1-4867-abab-4e59eb8be919" ] } ], "mendeley" : { "previouslyFormattedCitation" : "[15]" }, "properties" : { "noteIndex" : 0 }, "schema" : "https://github.com/citation-style-language/schema/raw/master/csl-citation.json" }</w:instrText>
      </w:r>
      <w:r w:rsidR="00DD1C9C">
        <w:fldChar w:fldCharType="separate"/>
      </w:r>
      <w:r w:rsidR="00D10BFA" w:rsidRPr="00D10BFA">
        <w:rPr>
          <w:noProof/>
        </w:rPr>
        <w:t>[15]</w:t>
      </w:r>
      <w:r w:rsidR="00DD1C9C">
        <w:fldChar w:fldCharType="end"/>
      </w:r>
      <w:r>
        <w:t>. Besides text, web pages maybe had a few</w:t>
      </w:r>
      <w:r w:rsidR="00AC5CF6">
        <w:t xml:space="preserve"> embedded objects at that time</w:t>
      </w:r>
      <w:r w:rsidR="00AC5CF6">
        <w:rPr>
          <w:rStyle w:val="Fotnotereferanse"/>
        </w:rPr>
        <w:footnoteReference w:id="3"/>
      </w:r>
      <w:r w:rsidR="00AC5CF6">
        <w:t>.</w:t>
      </w:r>
      <w:r>
        <w:t xml:space="preserve"> But as the Internet grew, it soon became clear that the user experience had to be improved.</w:t>
      </w:r>
    </w:p>
    <w:p w:rsidR="00320F3D" w:rsidRDefault="009C0EF1" w:rsidP="00320F3D">
      <w:r>
        <w:t xml:space="preserve">At this time, CSS too was in its childhood </w:t>
      </w:r>
      <w:r w:rsidR="00DD1C9C">
        <w:fldChar w:fldCharType="begin" w:fldLock="1"/>
      </w:r>
      <w:r w:rsidR="00D167B1">
        <w:instrText>ADDIN CSL_CITATION { "citationItems" : [ { "id" : "ITEM-1", "itemData" : { "ISBN" : "0-201-59625-3", "author" : [ { "dropping-particle" : "", "family" : "Lie", "given" : "H. Wium", "non-dropping-particle" : "", "parse-names" : false, "suffix" : "" }, { "dropping-particle" : "", "family" : "Bos", "given" : "Bert", "non-dropping-particle" : "", "parse-names" : false, "suffix" : "" } ], "chapter-number" : "20", "container-title" : "Cascading Style Sheets, designing for the Web", "edition" : "2", "id" : "ITEM-1", "issued" : { "date-parts" : [ [ "1999" ] ] }, "title" : "The CSS saga", "type" : "chapter" }, "uris" : [ "http://www.mendeley.com/documents/?uuid=93b80027-b7f7-4297-bad9-116562e3fd47" ] } ], "mendeley" : { "previouslyFormattedCitation" : "[16]" }, "properties" : { "noteIndex" : 0 }, "schema" : "https://github.com/citation-style-language/schema/raw/master/csl-citation.json" }</w:instrText>
      </w:r>
      <w:r w:rsidR="00DD1C9C">
        <w:fldChar w:fldCharType="separate"/>
      </w:r>
      <w:r w:rsidR="00D10BFA" w:rsidRPr="00D10BFA">
        <w:rPr>
          <w:noProof/>
        </w:rPr>
        <w:t>[16]</w:t>
      </w:r>
      <w:r w:rsidR="00DD1C9C">
        <w:fldChar w:fldCharType="end"/>
      </w:r>
      <w:r>
        <w:t>. It caught people's attention and more and more browsers started to support it. Embedding a style sheet in a HTML-file adds another object that the client has to download. This is no problem today, but with the HTTP 1.0 protocol it required quite a lot of unnecessary work for both the client and server.</w:t>
      </w:r>
    </w:p>
    <w:p w:rsidR="005E25BC" w:rsidRDefault="009C0EF1" w:rsidP="00320F3D">
      <w:pPr>
        <w:keepNext/>
        <w:keepLines/>
      </w:pPr>
      <w:r>
        <w:lastRenderedPageBreak/>
        <w:t>Downloading one element in a HTML-file, or even the HTML-file itself from the server</w:t>
      </w:r>
      <w:r w:rsidR="001B1D71">
        <w:t>,</w:t>
      </w:r>
      <w:r>
        <w:t xml:space="preserve"> required one TCP request </w:t>
      </w:r>
      <w:r w:rsidR="00153163">
        <w:t>(</w:t>
      </w:r>
      <w:r w:rsidR="00DD1C9C">
        <w:fldChar w:fldCharType="begin"/>
      </w:r>
      <w:r w:rsidR="00153163">
        <w:instrText xml:space="preserve"> REF _Ref383097004 \h </w:instrText>
      </w:r>
      <w:r w:rsidR="00DD1C9C">
        <w:fldChar w:fldCharType="separate"/>
      </w:r>
      <w:r w:rsidR="00081674">
        <w:t xml:space="preserve">Figure </w:t>
      </w:r>
      <w:r w:rsidR="00081674">
        <w:rPr>
          <w:noProof/>
        </w:rPr>
        <w:t>2</w:t>
      </w:r>
      <w:r w:rsidR="00081674">
        <w:noBreakHyphen/>
      </w:r>
      <w:r w:rsidR="00081674">
        <w:rPr>
          <w:noProof/>
        </w:rPr>
        <w:t>1</w:t>
      </w:r>
      <w:r w:rsidR="00DD1C9C">
        <w:fldChar w:fldCharType="end"/>
      </w:r>
      <w:r w:rsidR="00153163">
        <w:t>)</w:t>
      </w:r>
      <w:r>
        <w:t>. The server then replied and closed the connection. Throughout the duration of the request, the client waited</w:t>
      </w:r>
      <w:r w:rsidR="00153163">
        <w:t xml:space="preserve"> </w:t>
      </w:r>
      <w:r w:rsidR="00DD1C9C">
        <w:fldChar w:fldCharType="begin" w:fldLock="1"/>
      </w:r>
      <w:r w:rsidR="00D167B1">
        <w:instrText>ADDIN CSL_CITATION { "citationItems" : [ { "id" : "ITEM-1", "itemData" : { "URL" : "http://www8.org/w8-papers/5c-protocols/key/key.html", "accessed" : { "date-parts" : [ [ "2013", "1", "22" ] ] }, "author" : [ { "dropping-particle" : "", "family" : "Balachander", "given" : "Kristol", "non-dropping-particle" : "", "parse-names" : false, "suffix" : "" }, { "dropping-particle" : "", "family" : "Jeffrey", "given" : "C. Krishnamurthy", "non-dropping-particle" : "", "parse-names" : false, "suffix" : "" }, { "dropping-particle" : "", "family" : "David", "given" : "M. Mogul", "non-dropping-particle" : "", "parse-names" : false, "suffix" : "" } ], "id" : "ITEM-1", "issued" : { "date-parts" : [ [ "0" ] ] }, "title" : "Key Differences between HTTP/1.0 and HTTP/1.1", "type" : "webpage" }, "uris" : [ "http://www.mendeley.com/documents/?uuid=58b883c2-542b-42f9-8f7b-3850afeafeed" ] } ], "mendeley" : { "previouslyFormattedCitation" : "[17]" }, "properties" : { "noteIndex" : 0 }, "schema" : "https://github.com/citation-style-language/schema/raw/master/csl-citation.json" }</w:instrText>
      </w:r>
      <w:r w:rsidR="00DD1C9C">
        <w:fldChar w:fldCharType="separate"/>
      </w:r>
      <w:r w:rsidR="00D10BFA" w:rsidRPr="00D10BFA">
        <w:rPr>
          <w:noProof/>
        </w:rPr>
        <w:t>[17]</w:t>
      </w:r>
      <w:r w:rsidR="00DD1C9C">
        <w:fldChar w:fldCharType="end"/>
      </w:r>
      <w:r>
        <w:t xml:space="preserve">. Getting a HTML-file with a style sheet and three images then required five </w:t>
      </w:r>
      <w:r w:rsidR="00CF20B9">
        <w:t>consecutive</w:t>
      </w:r>
      <w:r>
        <w:t xml:space="preserve"> requests </w:t>
      </w:r>
      <w:r w:rsidR="00153163">
        <w:t>in total</w:t>
      </w:r>
      <w:r w:rsidR="00153163">
        <w:rPr>
          <w:noProof/>
          <w:lang w:eastAsia="nb-NO"/>
        </w:rPr>
        <w:t>.</w:t>
      </w:r>
    </w:p>
    <w:p w:rsidR="00153163" w:rsidRPr="00153163" w:rsidRDefault="00153163" w:rsidP="00320F3D">
      <w:pPr>
        <w:keepNext/>
        <w:keepLines/>
        <w:jc w:val="center"/>
      </w:pPr>
      <w:r w:rsidRPr="00153163">
        <w:rPr>
          <w:noProof/>
          <w:lang w:val="nb-NO" w:eastAsia="nb-NO"/>
        </w:rPr>
        <w:drawing>
          <wp:inline distT="0" distB="0" distL="0" distR="0">
            <wp:extent cx="4162425" cy="2085975"/>
            <wp:effectExtent l="19050" t="0" r="9525" b="0"/>
            <wp:docPr id="15" name="Bilde 12" descr="OldHtt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ldHttp.jpg"/>
                    <pic:cNvPicPr/>
                  </pic:nvPicPr>
                  <pic:blipFill>
                    <a:blip r:embed="rId16" cstate="print"/>
                    <a:stretch>
                      <a:fillRect/>
                    </a:stretch>
                  </pic:blipFill>
                  <pic:spPr>
                    <a:xfrm>
                      <a:off x="0" y="0"/>
                      <a:ext cx="4162425" cy="2085975"/>
                    </a:xfrm>
                    <a:prstGeom prst="rect">
                      <a:avLst/>
                    </a:prstGeom>
                  </pic:spPr>
                </pic:pic>
              </a:graphicData>
            </a:graphic>
          </wp:inline>
        </w:drawing>
      </w:r>
    </w:p>
    <w:p w:rsidR="00976721" w:rsidRPr="00E73381" w:rsidRDefault="005E25BC" w:rsidP="00320F3D">
      <w:pPr>
        <w:pStyle w:val="Bildetekst"/>
        <w:keepNext/>
        <w:keepLines/>
        <w:jc w:val="center"/>
      </w:pPr>
      <w:bookmarkStart w:id="20" w:name="_Ref383097004"/>
      <w:bookmarkStart w:id="21" w:name="_Toc385266138"/>
      <w:r>
        <w:t xml:space="preserve">Figure </w:t>
      </w:r>
      <w:fldSimple w:instr=" STYLEREF 1 \s ">
        <w:r w:rsidR="00081674">
          <w:rPr>
            <w:noProof/>
          </w:rPr>
          <w:t>2</w:t>
        </w:r>
      </w:fldSimple>
      <w:r w:rsidR="0036084D">
        <w:noBreakHyphen/>
      </w:r>
      <w:fldSimple w:instr=" SEQ Figure \* ARABIC \s 1 ">
        <w:r w:rsidR="00081674">
          <w:rPr>
            <w:noProof/>
          </w:rPr>
          <w:t>1</w:t>
        </w:r>
      </w:fldSimple>
      <w:bookmarkEnd w:id="20"/>
      <w:r>
        <w:t xml:space="preserve">: </w:t>
      </w:r>
      <w:r w:rsidRPr="00AA2FC6">
        <w:t>Several request to get the whole page</w:t>
      </w:r>
      <w:r w:rsidR="00081A65">
        <w:t>.</w:t>
      </w:r>
      <w:bookmarkEnd w:id="21"/>
    </w:p>
    <w:p w:rsidR="00976721" w:rsidRDefault="00976721" w:rsidP="00976721">
      <w:pPr>
        <w:pStyle w:val="Overskrift2"/>
      </w:pPr>
      <w:bookmarkStart w:id="22" w:name="_Ref383098671"/>
      <w:bookmarkStart w:id="23" w:name="_Ref383098674"/>
      <w:bookmarkStart w:id="24" w:name="_Ref383104004"/>
      <w:bookmarkStart w:id="25" w:name="_Ref383104010"/>
      <w:bookmarkStart w:id="26" w:name="_Toc385341212"/>
      <w:r>
        <w:t>HTTP/1.1</w:t>
      </w:r>
      <w:bookmarkEnd w:id="22"/>
      <w:bookmarkEnd w:id="23"/>
      <w:bookmarkEnd w:id="24"/>
      <w:bookmarkEnd w:id="25"/>
      <w:bookmarkEnd w:id="26"/>
    </w:p>
    <w:p w:rsidR="004D1E8A" w:rsidRDefault="004D1E8A" w:rsidP="004D1E8A">
      <w:r>
        <w:t>After just three years, HTTP/1.1 was released as a standard</w:t>
      </w:r>
      <w:r w:rsidR="00CB1A90">
        <w:t xml:space="preserve"> </w:t>
      </w:r>
      <w:r w:rsidR="00DD1C9C">
        <w:fldChar w:fldCharType="begin" w:fldLock="1"/>
      </w:r>
      <w:r w:rsidR="00D167B1">
        <w:instrText>ADDIN CSL_CITATION { "citationItems" : [ { "id" : "ITEM-1", "itemData" : { "URL" : "http://www.w3.org/Protocols/rfc2616/rfc2616.html", "accessed" : { "date-parts" : [ [ "2013", "1", "23" ] ] }, "author" : [ { "dropping-particle" : "", "family" : "Fielding", "given" : "R.", "non-dropping-particle" : "", "parse-names" : false, "suffix" : "" }, { "dropping-particle" : "", "family" : "Gettys", "given" : "J.", "non-dropping-particle" : "", "parse-names" : false, "suffix" : "" }, { "dropping-particle" : "", "family" : "Mogul", "given" : "J.", "non-dropping-particle" : "", "parse-names" : false, "suffix" : "" }, { "dropping-particle" : "", "family" : "Frystyk", "given" : "H.", "non-dropping-particle" : "", "parse-names" : false, "suffix" : "" }, { "dropping-particle" : "", "family" : "Masinter", "given" : "L.", "non-dropping-particle" : "", "parse-names" : false, "suffix" : "" }, { "dropping-particle" : "", "family" : "Leach", "given" : "P.", "non-dropping-particle" : "", "parse-names" : false, "suffix" : "" }, { "dropping-particle" : "", "family" : "Berners-Lee", "given" : "T.", "non-dropping-particle" : "", "parse-names" : false, "suffix" : "" } ], "id" : "ITEM-1", "issued" : { "date-parts" : [ [ "1999" ] ] }, "title" : "Hypertext Transfer Protocol -- HTTP/1.1", "type" : "webpage" }, "uris" : [ "http://www.mendeley.com/documents/?uuid=dbaa5623-5704-48ca-b187-b5155401038b" ] } ], "mendeley" : { "previouslyFormattedCitation" : "[18]" }, "properties" : { "noteIndex" : 0 }, "schema" : "https://github.com/citation-style-language/schema/raw/master/csl-citation.json" }</w:instrText>
      </w:r>
      <w:r w:rsidR="00DD1C9C">
        <w:fldChar w:fldCharType="separate"/>
      </w:r>
      <w:r w:rsidR="00D10BFA" w:rsidRPr="00D10BFA">
        <w:rPr>
          <w:noProof/>
        </w:rPr>
        <w:t>[18]</w:t>
      </w:r>
      <w:r w:rsidR="00DD1C9C">
        <w:fldChar w:fldCharType="end"/>
      </w:r>
      <w:r>
        <w:t>. It introduced several improvements. One of these was persistent connections. This allowed several request to</w:t>
      </w:r>
      <w:r w:rsidR="001B1D71">
        <w:t xml:space="preserve"> be</w:t>
      </w:r>
      <w:r>
        <w:t xml:space="preserve"> made at the same time</w:t>
      </w:r>
      <w:r w:rsidR="00CB1A90">
        <w:t xml:space="preserve"> </w:t>
      </w:r>
      <w:r w:rsidR="00DD1C9C">
        <w:fldChar w:fldCharType="begin" w:fldLock="1"/>
      </w:r>
      <w:r w:rsidR="00D167B1">
        <w:instrText>ADDIN CSL_CITATION { "citationItems" : [ { "id" : "ITEM-1", "itemData" : { "author" : [ { "dropping-particle" : "", "family" : "Nielsen", "given" : "HF", "non-dropping-particle" : "", "parse-names" : false, "suffix" : "" }, { "dropping-particle" : "", "family" : "Gettys", "given" : "James", "non-dropping-particle" : "", "parse-names" : false, "suffix" : "" } ], "container-title" : "ACM SIGCOMM \u2026", "id" : "ITEM-1", "issued" : { "date-parts" : [ [ "1997" ] ] }, "page" : "155-166", "title" : "Network performance effects of HTTP/1.1, CSS1, and PNG", "type" : "article-journal" }, "uris" : [ "http://www.mendeley.com/documents/?uuid=ffffac35-df38-49b1-b7ac-758c8e1e14fa" ] } ], "mendeley" : { "previouslyFormattedCitation" : "[19]" }, "properties" : { "noteIndex" : 0 }, "schema" : "https://github.com/citation-style-language/schema/raw/master/csl-citation.json" }</w:instrText>
      </w:r>
      <w:r w:rsidR="00DD1C9C">
        <w:fldChar w:fldCharType="separate"/>
      </w:r>
      <w:r w:rsidR="00D10BFA" w:rsidRPr="00D10BFA">
        <w:rPr>
          <w:noProof/>
        </w:rPr>
        <w:t>[19]</w:t>
      </w:r>
      <w:r w:rsidR="00DD1C9C">
        <w:fldChar w:fldCharType="end"/>
      </w:r>
      <w:r>
        <w:t xml:space="preserve">. It was a dramatic change at the time, as it allowed clients to get several objects concurrently. </w:t>
      </w:r>
    </w:p>
    <w:p w:rsidR="004D1E8A" w:rsidRDefault="004D1E8A" w:rsidP="004D1E8A">
      <w:r>
        <w:t xml:space="preserve">Another radical improvement was the ability for a browser to cache parts of an object. This allowed an interrupted download to be resumed later by the help of the cached data. Web applications were also given the possibility of sending chunked data </w:t>
      </w:r>
      <w:r w:rsidR="00DD1C9C">
        <w:fldChar w:fldCharType="begin" w:fldLock="1"/>
      </w:r>
      <w:r w:rsidR="00D167B1">
        <w:instrText>ADDIN CSL_CITATION { "citationItems" : [ { "id" : "ITEM-1", "itemData" : { "URL" : "http://www.w3.org/Protocols/rfc2616/rfc2616.html", "accessed" : { "date-parts" : [ [ "2013", "1", "23" ] ] }, "author" : [ { "dropping-particle" : "", "family" : "Fielding", "given" : "R.", "non-dropping-particle" : "", "parse-names" : false, "suffix" : "" }, { "dropping-particle" : "", "family" : "Gettys", "given" : "J.", "non-dropping-particle" : "", "parse-names" : false, "suffix" : "" }, { "dropping-particle" : "", "family" : "Mogul", "given" : "J.", "non-dropping-particle" : "", "parse-names" : false, "suffix" : "" }, { "dropping-particle" : "", "family" : "Frystyk", "given" : "H.", "non-dropping-particle" : "", "parse-names" : false, "suffix" : "" }, { "dropping-particle" : "", "family" : "Masinter", "given" : "L.", "non-dropping-particle" : "", "parse-names" : false, "suffix" : "" }, { "dropping-particle" : "", "family" : "Leach", "given" : "P.", "non-dropping-particle" : "", "parse-names" : false, "suffix" : "" }, { "dropping-particle" : "", "family" : "Berners-Lee", "given" : "T.", "non-dropping-particle" : "", "parse-names" : false, "suffix" : "" } ], "id" : "ITEM-1", "issued" : { "date-parts" : [ [ "1999" ] ] }, "title" : "Hypertext Transfer Protocol -- HTTP/1.1", "type" : "webpage" }, "uris" : [ "http://www.mendeley.com/documents/?uuid=dbaa5623-5704-48ca-b187-b5155401038b" ] } ], "mendeley" : { "previouslyFormattedCitation" : "[18]" }, "properties" : { "noteIndex" : 0 }, "schema" : "https://github.com/citation-style-language/schema/raw/master/csl-citation.json" }</w:instrText>
      </w:r>
      <w:r w:rsidR="00DD1C9C">
        <w:fldChar w:fldCharType="separate"/>
      </w:r>
      <w:r w:rsidR="00D10BFA" w:rsidRPr="00D10BFA">
        <w:rPr>
          <w:noProof/>
        </w:rPr>
        <w:t>[18]</w:t>
      </w:r>
      <w:r w:rsidR="00DD1C9C">
        <w:fldChar w:fldCharType="end"/>
      </w:r>
      <w:r>
        <w:t>, letting servers start sending a response without knowing how long it was. In theory, it could be infinite, as we shall see in section</w:t>
      </w:r>
      <w:r w:rsidR="00CB1A90">
        <w:t xml:space="preserve"> </w:t>
      </w:r>
      <w:r w:rsidR="00DD1C9C">
        <w:fldChar w:fldCharType="begin"/>
      </w:r>
      <w:r w:rsidR="00CB1A90">
        <w:instrText xml:space="preserve"> REF _Ref383097231 \r \h </w:instrText>
      </w:r>
      <w:r w:rsidR="00DD1C9C">
        <w:fldChar w:fldCharType="separate"/>
      </w:r>
      <w:r w:rsidR="00081674">
        <w:t>3.1.3</w:t>
      </w:r>
      <w:r w:rsidR="00DD1C9C">
        <w:fldChar w:fldCharType="end"/>
      </w:r>
      <w:r>
        <w:t xml:space="preserve">.  </w:t>
      </w:r>
    </w:p>
    <w:p w:rsidR="004D1E8A" w:rsidRDefault="004D1E8A" w:rsidP="004D1E8A">
      <w:r>
        <w:t>The authors of the protocol showed great foresight when they made sure that future protocols could be  backwards compatible with HTTP 1.1. The upgrade request-header</w:t>
      </w:r>
      <w:r w:rsidR="00CB1A90">
        <w:t xml:space="preserve"> </w:t>
      </w:r>
      <w:r w:rsidR="00DD1C9C">
        <w:fldChar w:fldCharType="begin" w:fldLock="1"/>
      </w:r>
      <w:r w:rsidR="00D167B1">
        <w:instrText>ADDIN CSL_CITATION { "citationItems" : [ { "id" : "ITEM-1", "itemData" : { "URL" : "http://www8.org/w8-papers/5c-protocols/key/key.html", "accessed" : { "date-parts" : [ [ "2013", "1", "22" ] ] }, "author" : [ { "dropping-particle" : "", "family" : "Balachander", "given" : "Kristol", "non-dropping-particle" : "", "parse-names" : false, "suffix" : "" }, { "dropping-particle" : "", "family" : "Jeffrey", "given" : "C. Krishnamurthy", "non-dropping-particle" : "", "parse-names" : false, "suffix" : "" }, { "dropping-particle" : "", "family" : "David", "given" : "M. Mogul", "non-dropping-particle" : "", "parse-names" : false, "suffix" : "" } ], "id" : "ITEM-1", "issued" : { "date-parts" : [ [ "0" ] ] }, "title" : "Key Differences between HTTP/1.0 and HTTP/1.1", "type" : "webpage" }, "uris" : [ "http://www.mendeley.com/documents/?uuid=58b883c2-542b-42f9-8f7b-3850afeafeed" ] } ], "mendeley" : { "previouslyFormattedCitation" : "[17]" }, "properties" : { "noteIndex" : 0 }, "schema" : "https://github.com/citation-style-language/schema/raw/master/csl-citation.json" }</w:instrText>
      </w:r>
      <w:r w:rsidR="00DD1C9C">
        <w:fldChar w:fldCharType="separate"/>
      </w:r>
      <w:r w:rsidR="00D10BFA" w:rsidRPr="00D10BFA">
        <w:rPr>
          <w:noProof/>
        </w:rPr>
        <w:t>[17]</w:t>
      </w:r>
      <w:r w:rsidR="00DD1C9C">
        <w:fldChar w:fldCharType="end"/>
      </w:r>
      <w:r>
        <w:t xml:space="preserve"> makes it possible for a client to request the use of another protocol. The server can then chose to upgrade, but it is not required.</w:t>
      </w:r>
    </w:p>
    <w:p w:rsidR="00976721" w:rsidRDefault="004D1E8A" w:rsidP="004D1E8A">
      <w:r>
        <w:t>Updating from version 1.0 to 1.1 may not seem like a giant leap, but it actually was. Looking at the lengths of the different protocol specifications is an indication of how much more detailed the 1.1 protocol is</w:t>
      </w:r>
      <w:r w:rsidR="00976721">
        <w:rPr>
          <w:rStyle w:val="Fotnotereferanse"/>
        </w:rPr>
        <w:footnoteReference w:id="4"/>
      </w:r>
      <w:r w:rsidR="00976721" w:rsidRPr="00696607">
        <w:t xml:space="preserve">. </w:t>
      </w:r>
    </w:p>
    <w:p w:rsidR="001A1C00" w:rsidRDefault="001A1C00" w:rsidP="001A1C00">
      <w:pPr>
        <w:pStyle w:val="Overskrift2"/>
      </w:pPr>
      <w:bookmarkStart w:id="27" w:name="_Ref383429005"/>
      <w:bookmarkStart w:id="28" w:name="_Toc385341213"/>
      <w:r>
        <w:lastRenderedPageBreak/>
        <w:t>HTTP/2.0</w:t>
      </w:r>
      <w:bookmarkEnd w:id="27"/>
      <w:bookmarkEnd w:id="28"/>
    </w:p>
    <w:p w:rsidR="001A1C00" w:rsidRDefault="009F3CAF" w:rsidP="001A1C00">
      <w:r>
        <w:t>During the work period of this thesis a working draft for the 2.0 version of HTTP surfaced. It started out as an initiate from Google called SPDY</w:t>
      </w:r>
      <w:r w:rsidR="00CB1A90">
        <w:t xml:space="preserve"> </w:t>
      </w:r>
      <w:r w:rsidR="00DD1C9C">
        <w:fldChar w:fldCharType="begin" w:fldLock="1"/>
      </w:r>
      <w:r w:rsidR="00D167B1">
        <w:instrText>ADDIN CSL_CITATION { "citationItems" : [ { "id" : "ITEM-1", "itemData" : { "URL" : "http://www.chromium.org/spdy/spdy-protocol/spdy-protocol-draft3-1", "accessed" : { "date-parts" : [ [ "2014", "3", "20" ] ] }, "author" : [ { "dropping-particle" : "", "family" : "Belshe", "given" : "Mike", "non-dropping-particle" : "", "parse-names" : false, "suffix" : "" }, { "dropping-particle" : "", "family" : "Peon", "given" : "Roberto", "non-dropping-particle" : "", "parse-names" : false, "suffix" : "" } ], "id" : "ITEM-1", "issued" : { "date-parts" : [ [ "0" ] ] }, "title" : "SPDY Protocol - Draft 3.1 - The Chromium Projects", "type" : "webpage" }, "uris" : [ "http://www.mendeley.com/documents/?uuid=0fe7461e-16b6-41cc-8ab6-0266ffca0478" ] } ], "mendeley" : { "previouslyFormattedCitation" : "[20]" }, "properties" : { "noteIndex" : 0 }, "schema" : "https://github.com/citation-style-language/schema/raw/master/csl-citation.json" }</w:instrText>
      </w:r>
      <w:r w:rsidR="00DD1C9C">
        <w:fldChar w:fldCharType="separate"/>
      </w:r>
      <w:r w:rsidR="00D10BFA" w:rsidRPr="00D10BFA">
        <w:rPr>
          <w:noProof/>
        </w:rPr>
        <w:t>[20]</w:t>
      </w:r>
      <w:r w:rsidR="00DD1C9C">
        <w:fldChar w:fldCharType="end"/>
      </w:r>
      <w:r>
        <w:t xml:space="preserve"> in 2012</w:t>
      </w:r>
      <w:r w:rsidR="00B52332">
        <w:t>. This was then used as the basis for the HTTP/2.0 specification</w:t>
      </w:r>
      <w:r w:rsidR="00822345">
        <w:t xml:space="preserve"> in November that year</w:t>
      </w:r>
      <w:r w:rsidR="00CB1A90">
        <w:t xml:space="preserve"> </w:t>
      </w:r>
      <w:r w:rsidR="00DD1C9C">
        <w:fldChar w:fldCharType="begin" w:fldLock="1"/>
      </w:r>
      <w:r w:rsidR="00D167B1">
        <w:instrText>ADDIN CSL_CITATION { "citationItems" : [ { "id" : "ITEM-1", "itemData" : { "URL" : "http://tools.ietf.org/html/draft-ietf-httpbis-http2-00", "accessed" : { "date-parts" : [ [ "2014", "3", "13" ] ] }, "author" : [ { "dropping-particle" : "", "family" : "Belshe", "given" : "Mike", "non-dropping-particle" : "", "parse-names" : false, "suffix" : "" }, { "dropping-particle" : "", "family" : "Melnikov", "given" : "Alexey", "non-dropping-particle" : "", "parse-names" : false, "suffix" : "" }, { "dropping-particle" : "", "family" : "Thomson", "given" : "Martin", "non-dropping-particle" : "", "parse-names" : false, "suffix" : "" }, { "dropping-particle" : "", "family" : "Peon", "given" : "Roberto", "non-dropping-particle" : "", "parse-names" : false, "suffix" : "" } ], "id" : "ITEM-1", "issued" : { "date-parts" : [ [ "0" ] ] }, "note" : "SPDY - first version", "title" : "Hypertext Transfer Protocol version 2.0", "type" : "webpage" }, "uris" : [ "http://www.mendeley.com/documents/?uuid=f9aef090-d034-430c-b1d7-1be10dc4b441" ] } ], "mendeley" : { "previouslyFormattedCitation" : "[21]" }, "properties" : { "noteIndex" : 0 }, "schema" : "https://github.com/citation-style-language/schema/raw/master/csl-citation.json" }</w:instrText>
      </w:r>
      <w:r w:rsidR="00DD1C9C">
        <w:fldChar w:fldCharType="separate"/>
      </w:r>
      <w:r w:rsidR="00D10BFA" w:rsidRPr="00D10BFA">
        <w:rPr>
          <w:noProof/>
        </w:rPr>
        <w:t>[21]</w:t>
      </w:r>
      <w:r w:rsidR="00DD1C9C">
        <w:fldChar w:fldCharType="end"/>
      </w:r>
      <w:r w:rsidR="00B52332">
        <w:t>.</w:t>
      </w:r>
      <w:r w:rsidR="00822345">
        <w:t xml:space="preserve"> The draft has had steady development throughout 2013, and it is planned to be delivered as a proposed standard November 2014</w:t>
      </w:r>
      <w:r w:rsidR="00E10F43">
        <w:t xml:space="preserve"> </w:t>
      </w:r>
      <w:r w:rsidR="00DD1C9C">
        <w:fldChar w:fldCharType="begin" w:fldLock="1"/>
      </w:r>
      <w:r w:rsidR="00D167B1">
        <w:instrText>ADDIN CSL_CITATION { "citationItems" : [ { "id" : "ITEM-1", "itemData" : { "URL" : "https://datatracker.ietf.org/wg/httpbis/charter/", "accessed" : { "date-parts" : [ [ "2014", "3", "13" ] ] }, "id" : "ITEM-1", "issued" : { "date-parts" : [ [ "0" ] ] }, "note" : "Planned standard 2.0 2014\n", "title" : "Hypertext Transfer Protocol Bis (httpbis) - Charter", "type" : "webpage" }, "uris" : [ "http://www.mendeley.com/documents/?uuid=16a8972f-a82d-42ad-bb13-0b56e52d2489" ] } ], "mendeley" : { "previouslyFormattedCitation" : "[22]" }, "properties" : { "noteIndex" : 0 }, "schema" : "https://github.com/citation-style-language/schema/raw/master/csl-citation.json" }</w:instrText>
      </w:r>
      <w:r w:rsidR="00DD1C9C">
        <w:fldChar w:fldCharType="separate"/>
      </w:r>
      <w:r w:rsidR="00D10BFA" w:rsidRPr="00D10BFA">
        <w:rPr>
          <w:noProof/>
        </w:rPr>
        <w:t>[22]</w:t>
      </w:r>
      <w:r w:rsidR="00DD1C9C">
        <w:fldChar w:fldCharType="end"/>
      </w:r>
      <w:r w:rsidR="00822345">
        <w:t>.</w:t>
      </w:r>
    </w:p>
    <w:p w:rsidR="00464F8E" w:rsidRDefault="00464F8E" w:rsidP="00464F8E">
      <w:r>
        <w:t>There are several motivations for a new version of HTTP. Modern web pages contain many elements embedded in its HTML. Today a client parses the HTML and makes requests to get elements as it reads them. HTTP/2.0 allows multiple requests and responses to be sent concurrently on a single connection. The draft referrers to this concept as a stream</w:t>
      </w:r>
      <w:r w:rsidR="00081A65">
        <w:t xml:space="preserve"> </w:t>
      </w:r>
      <w:r w:rsidR="00DD1C9C">
        <w:fldChar w:fldCharType="begin" w:fldLock="1"/>
      </w:r>
      <w:r w:rsidR="00D167B1">
        <w:instrText>ADDIN CSL_CITATION { "citationItems" : [ { "id" : "ITEM-1", "itemData" : { "URL" : "http://tools.ietf.org/html/draft-ietf-httpbis-http2-00", "accessed" : { "date-parts" : [ [ "2014", "3", "13" ] ] }, "author" : [ { "dropping-particle" : "", "family" : "Belshe", "given" : "Mike", "non-dropping-particle" : "", "parse-names" : false, "suffix" : "" }, { "dropping-particle" : "", "family" : "Melnikov", "given" : "Alexey", "non-dropping-particle" : "", "parse-names" : false, "suffix" : "" }, { "dropping-particle" : "", "family" : "Thomson", "given" : "Martin", "non-dropping-particle" : "", "parse-names" : false, "suffix" : "" }, { "dropping-particle" : "", "family" : "Peon", "given" : "Roberto", "non-dropping-particle" : "", "parse-names" : false, "suffix" : "" } ], "id" : "ITEM-1", "issued" : { "date-parts" : [ [ "0" ] ] }, "note" : "SPDY - first version", "title" : "Hypertext Transfer Protocol version 2.0", "type" : "webpage" }, "uris" : [ "http://www.mendeley.com/documents/?uuid=f9aef090-d034-430c-b1d7-1be10dc4b441" ] } ], "mendeley" : { "previouslyFormattedCitation" : "[21]" }, "properties" : { "noteIndex" : 0 }, "schema" : "https://github.com/citation-style-language/schema/raw/master/csl-citation.json" }</w:instrText>
      </w:r>
      <w:r w:rsidR="00DD1C9C">
        <w:fldChar w:fldCharType="separate"/>
      </w:r>
      <w:r w:rsidR="00D10BFA" w:rsidRPr="00D10BFA">
        <w:rPr>
          <w:noProof/>
        </w:rPr>
        <w:t>[21]</w:t>
      </w:r>
      <w:r w:rsidR="00DD1C9C">
        <w:fldChar w:fldCharType="end"/>
      </w:r>
      <w:r>
        <w:t>. With this concept, a server can provide all embedded objects in an HTML page as several responses to a single request</w:t>
      </w:r>
      <w:r w:rsidR="00081A65">
        <w:t xml:space="preserve"> (</w:t>
      </w:r>
      <w:r w:rsidR="00DD1C9C">
        <w:fldChar w:fldCharType="begin"/>
      </w:r>
      <w:r w:rsidR="00081A65">
        <w:instrText xml:space="preserve"> REF _Ref383097766 \h </w:instrText>
      </w:r>
      <w:r w:rsidR="00DD1C9C">
        <w:fldChar w:fldCharType="separate"/>
      </w:r>
      <w:r w:rsidR="00081674">
        <w:t xml:space="preserve">Figure </w:t>
      </w:r>
      <w:r w:rsidR="00081674">
        <w:rPr>
          <w:noProof/>
        </w:rPr>
        <w:t>2</w:t>
      </w:r>
      <w:r w:rsidR="00081674">
        <w:noBreakHyphen/>
      </w:r>
      <w:r w:rsidR="00081674">
        <w:rPr>
          <w:noProof/>
        </w:rPr>
        <w:t>2</w:t>
      </w:r>
      <w:r w:rsidR="00DD1C9C">
        <w:fldChar w:fldCharType="end"/>
      </w:r>
      <w:r w:rsidR="00081A65">
        <w:t>).</w:t>
      </w:r>
      <w:r>
        <w:t xml:space="preserve"> </w:t>
      </w:r>
    </w:p>
    <w:p w:rsidR="00081A65" w:rsidRDefault="00464F8E" w:rsidP="00081A65">
      <w:pPr>
        <w:keepNext/>
        <w:jc w:val="center"/>
      </w:pPr>
      <w:r>
        <w:rPr>
          <w:noProof/>
          <w:lang w:val="nb-NO" w:eastAsia="nb-NO"/>
        </w:rPr>
        <w:drawing>
          <wp:inline distT="0" distB="0" distL="0" distR="0">
            <wp:extent cx="3657600" cy="1895475"/>
            <wp:effectExtent l="19050" t="0" r="0" b="0"/>
            <wp:docPr id="63" name="Bilde 62" descr="Http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ttp2.0.jpg"/>
                    <pic:cNvPicPr/>
                  </pic:nvPicPr>
                  <pic:blipFill>
                    <a:blip r:embed="rId17" cstate="print"/>
                    <a:stretch>
                      <a:fillRect/>
                    </a:stretch>
                  </pic:blipFill>
                  <pic:spPr>
                    <a:xfrm>
                      <a:off x="0" y="0"/>
                      <a:ext cx="3657600" cy="1895475"/>
                    </a:xfrm>
                    <a:prstGeom prst="rect">
                      <a:avLst/>
                    </a:prstGeom>
                  </pic:spPr>
                </pic:pic>
              </a:graphicData>
            </a:graphic>
          </wp:inline>
        </w:drawing>
      </w:r>
    </w:p>
    <w:p w:rsidR="00464F8E" w:rsidRDefault="00081A65" w:rsidP="00081A65">
      <w:pPr>
        <w:pStyle w:val="Bildetekst"/>
        <w:jc w:val="center"/>
      </w:pPr>
      <w:bookmarkStart w:id="29" w:name="_Ref383097766"/>
      <w:bookmarkStart w:id="30" w:name="_Toc385266139"/>
      <w:r>
        <w:t xml:space="preserve">Figure </w:t>
      </w:r>
      <w:fldSimple w:instr=" STYLEREF 1 \s ">
        <w:r w:rsidR="00081674">
          <w:rPr>
            <w:noProof/>
          </w:rPr>
          <w:t>2</w:t>
        </w:r>
      </w:fldSimple>
      <w:r w:rsidR="0036084D">
        <w:noBreakHyphen/>
      </w:r>
      <w:fldSimple w:instr=" SEQ Figure \* ARABIC \s 1 ">
        <w:r w:rsidR="00081674">
          <w:rPr>
            <w:noProof/>
          </w:rPr>
          <w:t>2</w:t>
        </w:r>
      </w:fldSimple>
      <w:bookmarkEnd w:id="29"/>
      <w:r>
        <w:t>: Several responses pushed to a client after a single request.</w:t>
      </w:r>
      <w:bookmarkEnd w:id="30"/>
    </w:p>
    <w:p w:rsidR="00464F8E" w:rsidRDefault="00464F8E" w:rsidP="00464F8E">
      <w:r>
        <w:t>Another vital improvement proposed with HTTP/2.0 is header compression. The goal of this feature is the same as the stream concept. With more concurrency and compression, networks will experience less load. Download times will also be faster, improving the user experience.</w:t>
      </w:r>
    </w:p>
    <w:p w:rsidR="00464F8E" w:rsidRDefault="00464F8E" w:rsidP="00464F8E">
      <w:r>
        <w:t>Improvements to security are also among the goals of the draft. There are some indications pointing towards a web where unencrypted traffic will no longer exist</w:t>
      </w:r>
      <w:r w:rsidR="00081A65">
        <w:t xml:space="preserve"> </w:t>
      </w:r>
      <w:r w:rsidR="00DD1C9C">
        <w:fldChar w:fldCharType="begin" w:fldLock="1"/>
      </w:r>
      <w:r w:rsidR="00D167B1">
        <w:instrText>ADDIN CSL_CITATION { "citationItems" : [ { "id" : "ITEM-1", "itemData" : { "URL" : "http://www.pcworld.com/article/2061189/next-gen-http-2-0-protocol-will-require-https-encryption-most-of-the-time-.html", "accessed" : { "date-parts" : [ [ "2014", "3", "13" ] ] }, "author" : [ { "dropping-particle" : "", "family" : "Chacos", "given" : "Brad", "non-dropping-particle" : "", "parse-names" : false, "suffix" : "" } ], "id" : "ITEM-1", "issued" : { "date-parts" : [ [ "0" ] ] }, "note" : "No more Http? Just https?", "title" : "Next-gen HTTP 2.0 protocol will require HTTPS encryption (most of the time) | PCWorld", "type" : "webpage" }, "uris" : [ "http://www.mendeley.com/documents/?uuid=3303a342-69a2-4629-89ad-64fc24a3f5ec" ] } ], "mendeley" : { "previouslyFormattedCitation" : "[23]" }, "properties" : { "noteIndex" : 0 }, "schema" : "https://github.com/citation-style-language/schema/raw/master/csl-citation.json" }</w:instrText>
      </w:r>
      <w:r w:rsidR="00DD1C9C">
        <w:fldChar w:fldCharType="separate"/>
      </w:r>
      <w:r w:rsidR="00D10BFA" w:rsidRPr="00D10BFA">
        <w:rPr>
          <w:noProof/>
        </w:rPr>
        <w:t>[23]</w:t>
      </w:r>
      <w:r w:rsidR="00DD1C9C">
        <w:fldChar w:fldCharType="end"/>
      </w:r>
      <w:r>
        <w:t>. It will be exiting to follow the development of the draft.</w:t>
      </w:r>
    </w:p>
    <w:p w:rsidR="000156A3" w:rsidRDefault="000156A3" w:rsidP="00320F3D">
      <w:pPr>
        <w:pStyle w:val="Overskrift1"/>
        <w:pageBreakBefore/>
      </w:pPr>
      <w:bookmarkStart w:id="31" w:name="_Ref383096804"/>
      <w:bookmarkStart w:id="32" w:name="_Toc385341214"/>
      <w:r w:rsidRPr="000156A3">
        <w:lastRenderedPageBreak/>
        <w:t>Real-time</w:t>
      </w:r>
      <w:bookmarkEnd w:id="31"/>
      <w:bookmarkEnd w:id="32"/>
    </w:p>
    <w:p w:rsidR="009C68C8" w:rsidRDefault="00231DB0" w:rsidP="009C68C8">
      <w:r>
        <w:t>Real time web applications are not a new phenomenon. Recently, the concept of real time has gotten a lot of attention</w:t>
      </w:r>
      <w:r w:rsidR="009C68C8">
        <w:t xml:space="preserve">. There are varying degrees of real time content provided by such an application. At the lower end of the scale, there are for example online comment sections that update whenever someone posts a comment. An example of an application with more real time content is </w:t>
      </w:r>
      <w:proofErr w:type="spellStart"/>
      <w:r w:rsidR="009C68C8">
        <w:t>Facebook</w:t>
      </w:r>
      <w:proofErr w:type="spellEnd"/>
      <w:r w:rsidR="009C68C8">
        <w:t>. It displays notifications  and your friends’ activitie</w:t>
      </w:r>
      <w:r w:rsidR="002F6E33">
        <w:t>s to you as soon as it happens (</w:t>
      </w:r>
      <w:r w:rsidR="00DD1C9C">
        <w:fldChar w:fldCharType="begin"/>
      </w:r>
      <w:r w:rsidR="002F6E33">
        <w:instrText xml:space="preserve"> REF _Ref383097946 \h </w:instrText>
      </w:r>
      <w:r w:rsidR="00DD1C9C">
        <w:fldChar w:fldCharType="separate"/>
      </w:r>
      <w:r w:rsidR="00081674">
        <w:t xml:space="preserve">Figure </w:t>
      </w:r>
      <w:r w:rsidR="00081674">
        <w:rPr>
          <w:noProof/>
        </w:rPr>
        <w:t>3</w:t>
      </w:r>
      <w:r w:rsidR="00081674">
        <w:noBreakHyphen/>
      </w:r>
      <w:r w:rsidR="00081674">
        <w:rPr>
          <w:noProof/>
        </w:rPr>
        <w:t>1</w:t>
      </w:r>
      <w:r w:rsidR="00DD1C9C">
        <w:fldChar w:fldCharType="end"/>
      </w:r>
      <w:r w:rsidR="002F6E33">
        <w:t>).</w:t>
      </w:r>
    </w:p>
    <w:p w:rsidR="009C68C8" w:rsidRPr="009C68C8" w:rsidRDefault="009C68C8" w:rsidP="009C68C8">
      <w:r>
        <w:t>“As soon as it happens” is exactly what real time is: providing updates for the client immediately, without the need for refreshing the page on the client side. And as the examples above show, the real time aspect of an application can be either a small feature, or the core concept of the application.</w:t>
      </w:r>
    </w:p>
    <w:p w:rsidR="002F6E33" w:rsidRDefault="008D6F58" w:rsidP="002F6E33">
      <w:pPr>
        <w:keepNext/>
        <w:jc w:val="center"/>
      </w:pPr>
      <w:r w:rsidRPr="008D6F58">
        <w:rPr>
          <w:noProof/>
          <w:lang w:val="nb-NO" w:eastAsia="nb-NO"/>
        </w:rPr>
        <w:drawing>
          <wp:inline distT="0" distB="0" distL="0" distR="0">
            <wp:extent cx="5759450" cy="3205408"/>
            <wp:effectExtent l="19050" t="0" r="0" b="0"/>
            <wp:docPr id="40" name="Bilde 15" descr="fa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ce.jpg"/>
                    <pic:cNvPicPr/>
                  </pic:nvPicPr>
                  <pic:blipFill>
                    <a:blip r:embed="rId18" cstate="print"/>
                    <a:stretch>
                      <a:fillRect/>
                    </a:stretch>
                  </pic:blipFill>
                  <pic:spPr>
                    <a:xfrm>
                      <a:off x="0" y="0"/>
                      <a:ext cx="5759450" cy="3205408"/>
                    </a:xfrm>
                    <a:prstGeom prst="rect">
                      <a:avLst/>
                    </a:prstGeom>
                  </pic:spPr>
                </pic:pic>
              </a:graphicData>
            </a:graphic>
          </wp:inline>
        </w:drawing>
      </w:r>
    </w:p>
    <w:p w:rsidR="008D6F58" w:rsidRPr="000156A3" w:rsidRDefault="002F6E33" w:rsidP="002F6E33">
      <w:pPr>
        <w:pStyle w:val="Bildetekst"/>
        <w:jc w:val="center"/>
      </w:pPr>
      <w:bookmarkStart w:id="33" w:name="_Ref383097946"/>
      <w:bookmarkStart w:id="34" w:name="_Toc385266140"/>
      <w:r>
        <w:t xml:space="preserve">Figure </w:t>
      </w:r>
      <w:fldSimple w:instr=" STYLEREF 1 \s ">
        <w:r w:rsidR="00081674">
          <w:rPr>
            <w:noProof/>
          </w:rPr>
          <w:t>3</w:t>
        </w:r>
      </w:fldSimple>
      <w:r w:rsidR="0036084D">
        <w:noBreakHyphen/>
      </w:r>
      <w:fldSimple w:instr=" SEQ Figure \* ARABIC \s 1 ">
        <w:r w:rsidR="00081674">
          <w:rPr>
            <w:noProof/>
          </w:rPr>
          <w:t>1</w:t>
        </w:r>
      </w:fldSimple>
      <w:bookmarkEnd w:id="33"/>
      <w:r>
        <w:t>: S</w:t>
      </w:r>
      <w:r w:rsidRPr="00E85D9D">
        <w:t xml:space="preserve">creenshot of real-time updates in </w:t>
      </w:r>
      <w:proofErr w:type="spellStart"/>
      <w:r w:rsidRPr="00E85D9D">
        <w:t>Facebook</w:t>
      </w:r>
      <w:proofErr w:type="spellEnd"/>
      <w:r>
        <w:t>.</w:t>
      </w:r>
      <w:bookmarkEnd w:id="34"/>
    </w:p>
    <w:p w:rsidR="00136F70" w:rsidRDefault="00136F70" w:rsidP="000156A3">
      <w:pPr>
        <w:pStyle w:val="Overskrift2"/>
      </w:pPr>
      <w:bookmarkStart w:id="35" w:name="_Ref383104626"/>
      <w:bookmarkStart w:id="36" w:name="_Ref383104981"/>
      <w:bookmarkStart w:id="37" w:name="_Toc385341215"/>
      <w:r>
        <w:t>The Real-time Web with HTTP</w:t>
      </w:r>
      <w:bookmarkEnd w:id="35"/>
      <w:bookmarkEnd w:id="36"/>
      <w:bookmarkEnd w:id="37"/>
    </w:p>
    <w:p w:rsidR="001C115E" w:rsidRPr="001C115E" w:rsidRDefault="001C115E" w:rsidP="001C115E">
      <w:r w:rsidRPr="001C115E">
        <w:t>Real time works by pushing updates to clients as they appear. This is not how HTTP works though–the client always has to initiate the communication. To accommodate the growing need for applications of this sort, several techniques have been utilized. Using HTTP in untraditional ways has been the regular way of accomplishing real time until recently. The introduction of WebSockets may render this deprecated.</w:t>
      </w:r>
    </w:p>
    <w:p w:rsidR="00136F70" w:rsidRDefault="00136F70" w:rsidP="00320F3D">
      <w:pPr>
        <w:pStyle w:val="Overskrift3"/>
      </w:pPr>
      <w:r>
        <w:lastRenderedPageBreak/>
        <w:t>Polling</w:t>
      </w:r>
    </w:p>
    <w:p w:rsidR="001C115E" w:rsidRPr="001C115E" w:rsidRDefault="001C115E" w:rsidP="00320F3D">
      <w:pPr>
        <w:keepNext/>
        <w:keepLines/>
      </w:pPr>
      <w:r w:rsidRPr="001C115E">
        <w:t>As the first attempt of providing real time updates from a server, polling is a simple approach. It works by having the client make normal HTTP-requests, but at a set interval</w:t>
      </w:r>
      <w:r w:rsidR="004E717A">
        <w:t xml:space="preserve"> </w:t>
      </w:r>
      <w:r w:rsidR="00DD1C9C">
        <w:fldChar w:fldCharType="begin" w:fldLock="1"/>
      </w:r>
      <w:r w:rsidR="00D167B1">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"[24]" }, "properties" : { "noteIndex" : 0 }, "schema" : "https://github.com/citation-style-language/schema/raw/master/csl-citation.json" }</w:instrText>
      </w:r>
      <w:r w:rsidR="00DD1C9C">
        <w:fldChar w:fldCharType="separate"/>
      </w:r>
      <w:r w:rsidR="00D10BFA" w:rsidRPr="00D10BFA">
        <w:rPr>
          <w:noProof/>
        </w:rPr>
        <w:t>[24]</w:t>
      </w:r>
      <w:r w:rsidR="00DD1C9C">
        <w:fldChar w:fldCharType="end"/>
      </w:r>
      <w:r w:rsidRPr="001C115E">
        <w:t>. The server then instantly sends back a response–either containing new data or just an empty response if</w:t>
      </w:r>
      <w:r w:rsidR="004E717A">
        <w:t xml:space="preserve"> there was nothing to retrieve (</w:t>
      </w:r>
      <w:r w:rsidR="00DD1C9C">
        <w:fldChar w:fldCharType="begin"/>
      </w:r>
      <w:r w:rsidR="004E717A">
        <w:instrText xml:space="preserve"> REF _Ref383098043 \h </w:instrText>
      </w:r>
      <w:r w:rsidR="00DD1C9C">
        <w:fldChar w:fldCharType="separate"/>
      </w:r>
      <w:r w:rsidR="00081674">
        <w:t xml:space="preserve">Figure </w:t>
      </w:r>
      <w:r w:rsidR="00081674">
        <w:rPr>
          <w:noProof/>
        </w:rPr>
        <w:t>3</w:t>
      </w:r>
      <w:r w:rsidR="00081674">
        <w:noBreakHyphen/>
      </w:r>
      <w:r w:rsidR="00081674">
        <w:rPr>
          <w:noProof/>
        </w:rPr>
        <w:t>2</w:t>
      </w:r>
      <w:r w:rsidR="00DD1C9C">
        <w:fldChar w:fldCharType="end"/>
      </w:r>
      <w:r w:rsidR="004E717A">
        <w:t xml:space="preserve">). </w:t>
      </w:r>
      <w:r w:rsidRPr="001C115E">
        <w:t>Polling has obvious flaws</w:t>
      </w:r>
      <w:r w:rsidR="00EC2F55">
        <w:t>,</w:t>
      </w:r>
      <w:r w:rsidRPr="001C115E">
        <w:t xml:space="preserve"> like how to set the interval to prevent empty responses while not flooding the server. Therefore, other mechanisms are far more widespread.</w:t>
      </w:r>
    </w:p>
    <w:p w:rsidR="004E717A" w:rsidRDefault="008D6F58" w:rsidP="004E717A">
      <w:pPr>
        <w:keepNext/>
        <w:jc w:val="center"/>
      </w:pPr>
      <w:r w:rsidRPr="008D6F58">
        <w:rPr>
          <w:noProof/>
          <w:lang w:val="nb-NO" w:eastAsia="nb-NO"/>
        </w:rPr>
        <w:drawing>
          <wp:inline distT="0" distB="0" distL="0" distR="0">
            <wp:extent cx="3752332" cy="2957195"/>
            <wp:effectExtent l="19050" t="0" r="518" b="0"/>
            <wp:docPr id="41" name="Bilde 0" descr="Polling_pigg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lling_piggy.jpg"/>
                    <pic:cNvPicPr/>
                  </pic:nvPicPr>
                  <pic:blipFill>
                    <a:blip r:embed="rId19" cstate="print"/>
                    <a:stretch>
                      <a:fillRect/>
                    </a:stretch>
                  </pic:blipFill>
                  <pic:spPr>
                    <a:xfrm>
                      <a:off x="0" y="0"/>
                      <a:ext cx="3752332" cy="2957195"/>
                    </a:xfrm>
                    <a:prstGeom prst="rect">
                      <a:avLst/>
                    </a:prstGeom>
                  </pic:spPr>
                </pic:pic>
              </a:graphicData>
            </a:graphic>
          </wp:inline>
        </w:drawing>
      </w:r>
    </w:p>
    <w:p w:rsidR="008D6F58" w:rsidRDefault="004E717A" w:rsidP="004E717A">
      <w:pPr>
        <w:pStyle w:val="Bildetekst"/>
        <w:jc w:val="center"/>
      </w:pPr>
      <w:bookmarkStart w:id="38" w:name="_Ref383098043"/>
      <w:bookmarkStart w:id="39" w:name="_Toc385266141"/>
      <w:r>
        <w:t xml:space="preserve">Figure </w:t>
      </w:r>
      <w:fldSimple w:instr=" STYLEREF 1 \s ">
        <w:r w:rsidR="00081674">
          <w:rPr>
            <w:noProof/>
          </w:rPr>
          <w:t>3</w:t>
        </w:r>
      </w:fldSimple>
      <w:r w:rsidR="0036084D">
        <w:noBreakHyphen/>
      </w:r>
      <w:fldSimple w:instr=" SEQ Figure \* ARABIC \s 1 ">
        <w:r w:rsidR="00081674">
          <w:rPr>
            <w:noProof/>
          </w:rPr>
          <w:t>2</w:t>
        </w:r>
      </w:fldSimple>
      <w:bookmarkEnd w:id="38"/>
      <w:r>
        <w:t xml:space="preserve">: </w:t>
      </w:r>
      <w:r w:rsidRPr="0022495B">
        <w:t>Polling</w:t>
      </w:r>
      <w:r>
        <w:t>.</w:t>
      </w:r>
      <w:bookmarkEnd w:id="39"/>
    </w:p>
    <w:p w:rsidR="001C115E" w:rsidRDefault="001C115E" w:rsidP="00136F70">
      <w:r w:rsidRPr="001C115E">
        <w:t>There is a way to improve a little upon polling: piggybacking</w:t>
      </w:r>
      <w:r w:rsidR="004E717A">
        <w:t xml:space="preserve"> </w:t>
      </w:r>
      <w:r w:rsidR="00DD1C9C">
        <w:fldChar w:fldCharType="begin" w:fldLock="1"/>
      </w:r>
      <w:r w:rsidR="00D167B1">
        <w:instrText>ADDIN CSL_CITATION { "citationItems" : [ { "id" : "ITEM-1", "itemData" : { "ISBN" : "978-1-59059-998-3", "author" : [ { "dropping-particle" : "", "family" : "Crane", "given" : "David", "non-dropping-particle" : "", "parse-names" : false, "suffix" : "" }, { "dropping-particle" : "", "family" : "McCarthy", "given" : "Phil", "non-dropping-particle" : "", "parse-names" : false, "suffix" : "" } ], "id" : "ITEM-1", "issued" : { "date-parts" : [ [ "2008" ] ] }, "page" : "25, 40-41", "publisher" : "Springer-Verlag", "publisher-place" : "Heidelberg", "title" : "Comet and Reverse Ajax:The Next-Generation Ajax 2.0", "type" : "book" }, "uris" : [ "http://www.mendeley.com/documents/?uuid=531bb2c6-b301-473f-9851-b634384513c8" ] } ], "mendeley" : { "previouslyFormattedCitation" : "[25]" }, "properties" : { "noteIndex" : 0 }, "schema" : "https://github.com/citation-style-language/schema/raw/master/csl-citation.json" }</w:instrText>
      </w:r>
      <w:r w:rsidR="00DD1C9C">
        <w:fldChar w:fldCharType="separate"/>
      </w:r>
      <w:r w:rsidR="00D10BFA" w:rsidRPr="00D10BFA">
        <w:rPr>
          <w:noProof/>
        </w:rPr>
        <w:t>[25]</w:t>
      </w:r>
      <w:r w:rsidR="00DD1C9C">
        <w:fldChar w:fldCharType="end"/>
      </w:r>
      <w:r w:rsidRPr="001C115E">
        <w:t>. Polling the server at  regular intervals is usually done in parallel to other HTTP-requests initiated by client actions. These actions, of course, also get responses back from the server. Piggybacking</w:t>
      </w:r>
      <w:r w:rsidR="00CC5B05">
        <w:t xml:space="preserve"> takes advantage of this by</w:t>
      </w:r>
      <w:r w:rsidRPr="001C115E">
        <w:t xml:space="preserve"> sending updated data back via the response. In that way, the client may get new data between the polling interval (</w:t>
      </w:r>
      <w:r w:rsidR="00DD1C9C">
        <w:rPr>
          <w:color w:val="FF0000"/>
        </w:rPr>
        <w:fldChar w:fldCharType="begin"/>
      </w:r>
      <w:r w:rsidR="004E717A">
        <w:instrText xml:space="preserve"> REF _Ref383098108 \h </w:instrText>
      </w:r>
      <w:r w:rsidR="00DD1C9C">
        <w:rPr>
          <w:color w:val="FF0000"/>
        </w:rPr>
      </w:r>
      <w:r w:rsidR="00DD1C9C">
        <w:rPr>
          <w:color w:val="FF0000"/>
        </w:rPr>
        <w:fldChar w:fldCharType="separate"/>
      </w:r>
      <w:r w:rsidR="00081674">
        <w:t xml:space="preserve">Figure </w:t>
      </w:r>
      <w:r w:rsidR="00081674">
        <w:rPr>
          <w:noProof/>
        </w:rPr>
        <w:t>3</w:t>
      </w:r>
      <w:r w:rsidR="00081674">
        <w:noBreakHyphen/>
      </w:r>
      <w:r w:rsidR="00081674">
        <w:rPr>
          <w:noProof/>
        </w:rPr>
        <w:t>3</w:t>
      </w:r>
      <w:r w:rsidR="00DD1C9C">
        <w:rPr>
          <w:color w:val="FF0000"/>
        </w:rPr>
        <w:fldChar w:fldCharType="end"/>
      </w:r>
      <w:r w:rsidRPr="001C115E">
        <w:t>).</w:t>
      </w:r>
    </w:p>
    <w:p w:rsidR="004E717A" w:rsidRDefault="00A6430C" w:rsidP="004E717A">
      <w:pPr>
        <w:keepNext/>
        <w:jc w:val="center"/>
      </w:pPr>
      <w:r w:rsidRPr="00A6430C">
        <w:rPr>
          <w:noProof/>
          <w:lang w:val="nb-NO" w:eastAsia="nb-NO"/>
        </w:rPr>
        <w:lastRenderedPageBreak/>
        <w:drawing>
          <wp:inline distT="0" distB="0" distL="0" distR="0">
            <wp:extent cx="4847606" cy="3267075"/>
            <wp:effectExtent l="19050" t="0" r="0" b="0"/>
            <wp:docPr id="42" name="Bilde 10" descr="Polling_pigg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lling_piggy.jpg"/>
                    <pic:cNvPicPr/>
                  </pic:nvPicPr>
                  <pic:blipFill>
                    <a:blip r:embed="rId20" cstate="print"/>
                    <a:stretch>
                      <a:fillRect/>
                    </a:stretch>
                  </pic:blipFill>
                  <pic:spPr>
                    <a:xfrm>
                      <a:off x="0" y="0"/>
                      <a:ext cx="4847606" cy="3267075"/>
                    </a:xfrm>
                    <a:prstGeom prst="rect">
                      <a:avLst/>
                    </a:prstGeom>
                  </pic:spPr>
                </pic:pic>
              </a:graphicData>
            </a:graphic>
          </wp:inline>
        </w:drawing>
      </w:r>
    </w:p>
    <w:p w:rsidR="00A6430C" w:rsidRDefault="004E717A" w:rsidP="004E717A">
      <w:pPr>
        <w:pStyle w:val="Bildetekst"/>
        <w:jc w:val="center"/>
      </w:pPr>
      <w:bookmarkStart w:id="40" w:name="_Ref383098108"/>
      <w:bookmarkStart w:id="41" w:name="_Toc385266142"/>
      <w:r>
        <w:t xml:space="preserve">Figure </w:t>
      </w:r>
      <w:fldSimple w:instr=" STYLEREF 1 \s ">
        <w:r w:rsidR="00081674">
          <w:rPr>
            <w:noProof/>
          </w:rPr>
          <w:t>3</w:t>
        </w:r>
      </w:fldSimple>
      <w:r w:rsidR="0036084D">
        <w:noBreakHyphen/>
      </w:r>
      <w:fldSimple w:instr=" SEQ Figure \* ARABIC \s 1 ">
        <w:r w:rsidR="00081674">
          <w:rPr>
            <w:noProof/>
          </w:rPr>
          <w:t>3</w:t>
        </w:r>
      </w:fldSimple>
      <w:bookmarkEnd w:id="40"/>
      <w:r w:rsidR="007F184A">
        <w:t>:</w:t>
      </w:r>
      <w:r w:rsidRPr="00CB719E">
        <w:t xml:space="preserve"> Polling with piggybacking</w:t>
      </w:r>
      <w:r>
        <w:t>.</w:t>
      </w:r>
      <w:bookmarkEnd w:id="41"/>
    </w:p>
    <w:p w:rsidR="00136F70" w:rsidRDefault="00136F70" w:rsidP="004E3DC9">
      <w:pPr>
        <w:pStyle w:val="Overskrift3"/>
      </w:pPr>
      <w:r>
        <w:t>Long-polling</w:t>
      </w:r>
    </w:p>
    <w:p w:rsidR="00674A8D" w:rsidRPr="00674A8D" w:rsidRDefault="000A69D2" w:rsidP="00674A8D">
      <w:r>
        <w:t>Long-p</w:t>
      </w:r>
      <w:r w:rsidR="00674A8D" w:rsidRPr="00674A8D">
        <w:t xml:space="preserve">olling is related to polling. It basically works the same way, but with one rather important difference. By utilizing the keep-alive header in HTTP 1.1, the connection to the server is kept open after the client has made a </w:t>
      </w:r>
      <w:r w:rsidR="00CC5B05">
        <w:t>request</w:t>
      </w:r>
      <w:r w:rsidR="007F184A">
        <w:t xml:space="preserve"> </w:t>
      </w:r>
      <w:r w:rsidR="00DD1C9C">
        <w:fldChar w:fldCharType="begin" w:fldLock="1"/>
      </w:r>
      <w:r w:rsidR="00D167B1">
        <w:instrText>ADDIN CSL_CITATION { "citationItems" : [ { "id" : "ITEM-1", "itemData" : { "ISBN" : "978-1-59059-998-3", "author" : [ { "dropping-particle" : "", "family" : "Crane", "given" : "David", "non-dropping-particle" : "", "parse-names" : false, "suffix" : "" }, { "dropping-particle" : "", "family" : "McCarthy", "given" : "Phil", "non-dropping-particle" : "", "parse-names" : false, "suffix" : "" } ], "id" : "ITEM-1", "issued" : { "date-parts" : [ [ "2008" ] ] }, "page" : "25, 40-41", "publisher" : "Springer-Verlag", "publisher-place" : "Heidelberg", "title" : "Comet and Reverse Ajax:The Next-Generation Ajax 2.0", "type" : "book" }, "uris" : [ "http://www.mendeley.com/documents/?uuid=531bb2c6-b301-473f-9851-b634384513c8" ] } ], "mendeley" : { "previouslyFormattedCitation" : "[25]" }, "properties" : { "noteIndex" : 0 }, "schema" : "https://github.com/citation-style-language/schema/raw/master/csl-citation.json" }</w:instrText>
      </w:r>
      <w:r w:rsidR="00DD1C9C">
        <w:fldChar w:fldCharType="separate"/>
      </w:r>
      <w:r w:rsidR="00D10BFA" w:rsidRPr="00D10BFA">
        <w:rPr>
          <w:noProof/>
        </w:rPr>
        <w:t>[25]</w:t>
      </w:r>
      <w:r w:rsidR="00DD1C9C">
        <w:fldChar w:fldCharType="end"/>
      </w:r>
      <w:r w:rsidR="00E25D04">
        <w:t xml:space="preserve"> </w:t>
      </w:r>
      <w:r w:rsidR="00E25D04" w:rsidRPr="00674A8D">
        <w:t>(</w:t>
      </w:r>
      <w:r w:rsidR="00E25D04">
        <w:fldChar w:fldCharType="begin"/>
      </w:r>
      <w:r w:rsidR="00E25D04">
        <w:instrText xml:space="preserve"> REF _Ref383098169 \h </w:instrText>
      </w:r>
      <w:r w:rsidR="00E25D04">
        <w:fldChar w:fldCharType="separate"/>
      </w:r>
      <w:r w:rsidR="00E25D04">
        <w:t xml:space="preserve">Figure </w:t>
      </w:r>
      <w:r w:rsidR="00E25D04">
        <w:rPr>
          <w:noProof/>
        </w:rPr>
        <w:t>3</w:t>
      </w:r>
      <w:r w:rsidR="00E25D04">
        <w:noBreakHyphen/>
      </w:r>
      <w:r w:rsidR="00E25D04">
        <w:rPr>
          <w:noProof/>
        </w:rPr>
        <w:t>4</w:t>
      </w:r>
      <w:r w:rsidR="00E25D04">
        <w:fldChar w:fldCharType="end"/>
      </w:r>
      <w:r w:rsidR="00E25D04" w:rsidRPr="00674A8D">
        <w:t>)</w:t>
      </w:r>
      <w:r w:rsidR="007F184A">
        <w:t>.</w:t>
      </w:r>
      <w:r w:rsidR="00674A8D" w:rsidRPr="00674A8D">
        <w:t xml:space="preserve"> This allows the server </w:t>
      </w:r>
      <w:r w:rsidR="005005E0">
        <w:t>wait before responding</w:t>
      </w:r>
      <w:r w:rsidR="00674A8D" w:rsidRPr="00674A8D">
        <w:t>. It cannot do this forever though, so eventually it times out. The client then make</w:t>
      </w:r>
      <w:r w:rsidR="007F184A">
        <w:t xml:space="preserve">s a new request </w:t>
      </w:r>
      <w:r w:rsidR="00DD1C9C">
        <w:fldChar w:fldCharType="begin" w:fldLock="1"/>
      </w:r>
      <w:r w:rsidR="00D167B1">
        <w:instrText>ADDIN CSL_CITATION { "citationItems" : [ { "id" : "ITEM-1", "itemData" : { "DOI" : "10.1109/WSE.2007.4380239", "ISBN" : "978-1-4244-1450-5", "author" : [ { "dropping-particle" : "", "family" : "Bozdag", "given" : "Engin", "non-dropping-particle" : "", "parse-names" : false, "suffix" : "" }, { "dropping-particle" : "", "family" : "Mesbah", "given" : "Ali", "non-dropping-particle" : "", "parse-names" : false, "suffix" : "" }, { "dropping-particle" : "", "family" : "Deursen", "given" : "Arie", "non-dropping-particle" : "van", "parse-names" : false, "suffix" : "" } ], "container-title" : "2007 9th IEEE International Workshop on Web Site Evolution", "id" : "ITEM-1", "issued" : { "date-parts" : [ [ "2007", "10" ] ] }, "page" : "15-22", "publisher" : "Ieee", "title" : "A Comparison of Push and Pull Techniques for AJAX", "type" : "article-journal" }, "uris" : [ "http://www.mendeley.com/documents/?uuid=eb249458-d46f-43b4-8093-d057d8b246eb" ] } ], "mendeley" : { "previouslyFormattedCitation" : "[8]" }, "properties" : { "noteIndex" : 0 }, "schema" : "https://github.com/citation-style-language/schema/raw/master/csl-citation.json" }</w:instrText>
      </w:r>
      <w:r w:rsidR="00DD1C9C">
        <w:fldChar w:fldCharType="separate"/>
      </w:r>
      <w:r w:rsidR="00843FE6" w:rsidRPr="00843FE6">
        <w:rPr>
          <w:noProof/>
        </w:rPr>
        <w:t>[8]</w:t>
      </w:r>
      <w:r w:rsidR="00DD1C9C">
        <w:fldChar w:fldCharType="end"/>
      </w:r>
      <w:r w:rsidR="00E25D04">
        <w:t>.</w:t>
      </w:r>
      <w:r w:rsidR="00674A8D" w:rsidRPr="00674A8D">
        <w:t xml:space="preserve"> </w:t>
      </w:r>
    </w:p>
    <w:p w:rsidR="007F184A" w:rsidRDefault="00A6430C" w:rsidP="007F184A">
      <w:pPr>
        <w:keepNext/>
        <w:jc w:val="center"/>
      </w:pPr>
      <w:r w:rsidRPr="00A6430C">
        <w:rPr>
          <w:noProof/>
          <w:lang w:val="nb-NO" w:eastAsia="nb-NO"/>
        </w:rPr>
        <w:drawing>
          <wp:inline distT="0" distB="0" distL="0" distR="0">
            <wp:extent cx="4136437" cy="2888495"/>
            <wp:effectExtent l="19050" t="0" r="0" b="0"/>
            <wp:docPr id="43" name="Bilde 1" descr="Long-po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ng-poll.jpg"/>
                    <pic:cNvPicPr/>
                  </pic:nvPicPr>
                  <pic:blipFill>
                    <a:blip r:embed="rId21" cstate="print"/>
                    <a:stretch>
                      <a:fillRect/>
                    </a:stretch>
                  </pic:blipFill>
                  <pic:spPr>
                    <a:xfrm>
                      <a:off x="0" y="0"/>
                      <a:ext cx="4136437" cy="2888495"/>
                    </a:xfrm>
                    <a:prstGeom prst="rect">
                      <a:avLst/>
                    </a:prstGeom>
                  </pic:spPr>
                </pic:pic>
              </a:graphicData>
            </a:graphic>
          </wp:inline>
        </w:drawing>
      </w:r>
    </w:p>
    <w:p w:rsidR="00A6430C" w:rsidRPr="0026075A" w:rsidRDefault="007F184A" w:rsidP="007F184A">
      <w:pPr>
        <w:pStyle w:val="Bildetekst"/>
        <w:jc w:val="center"/>
      </w:pPr>
      <w:bookmarkStart w:id="42" w:name="_Ref383098169"/>
      <w:bookmarkStart w:id="43" w:name="_Toc385266143"/>
      <w:r>
        <w:t xml:space="preserve">Figure </w:t>
      </w:r>
      <w:fldSimple w:instr=" STYLEREF 1 \s ">
        <w:r w:rsidR="00081674">
          <w:rPr>
            <w:noProof/>
          </w:rPr>
          <w:t>3</w:t>
        </w:r>
      </w:fldSimple>
      <w:r w:rsidR="0036084D">
        <w:noBreakHyphen/>
      </w:r>
      <w:fldSimple w:instr=" SEQ Figure \* ARABIC \s 1 ">
        <w:r w:rsidR="00081674">
          <w:rPr>
            <w:noProof/>
          </w:rPr>
          <w:t>4</w:t>
        </w:r>
      </w:fldSimple>
      <w:bookmarkEnd w:id="42"/>
      <w:r>
        <w:t xml:space="preserve">: </w:t>
      </w:r>
      <w:r w:rsidRPr="00A00B9B">
        <w:t>Long-polling</w:t>
      </w:r>
      <w:r>
        <w:t>.</w:t>
      </w:r>
      <w:bookmarkEnd w:id="43"/>
    </w:p>
    <w:p w:rsidR="00136F70" w:rsidRPr="004E3DC9" w:rsidRDefault="002660D3" w:rsidP="00320F3D">
      <w:pPr>
        <w:pStyle w:val="Overskrift3"/>
      </w:pPr>
      <w:bookmarkStart w:id="44" w:name="_Ref383097225"/>
      <w:bookmarkStart w:id="45" w:name="_Ref383097231"/>
      <w:r>
        <w:lastRenderedPageBreak/>
        <w:t>HTTP-s</w:t>
      </w:r>
      <w:r w:rsidR="00136F70" w:rsidRPr="004E3DC9">
        <w:t>treaming</w:t>
      </w:r>
      <w:bookmarkEnd w:id="44"/>
      <w:bookmarkEnd w:id="45"/>
    </w:p>
    <w:p w:rsidR="00157404" w:rsidRDefault="000A69D2" w:rsidP="00320F3D">
      <w:pPr>
        <w:keepNext/>
        <w:keepLines/>
      </w:pPr>
      <w:r>
        <w:t>HTTP-streaming</w:t>
      </w:r>
      <w:r w:rsidR="0058236C" w:rsidRPr="0058236C">
        <w:t xml:space="preserve"> is an old technique introduced by Netscape as early as 1992</w:t>
      </w:r>
      <w:r w:rsidR="005C2B62">
        <w:t xml:space="preserve"> </w:t>
      </w:r>
      <w:r w:rsidR="005C2B62">
        <w:fldChar w:fldCharType="begin" w:fldLock="1"/>
      </w:r>
      <w:r w:rsidR="00D167B1">
        <w:instrText>ADDIN CSL_CITATION { "citationItems" : [ { "id" : "ITEM-1", "itemData" : { "DOI" : "10.1109/WSE.2007.4380239", "ISBN" : "978-1-4244-1450-5", "author" : [ { "dropping-particle" : "", "family" : "Bozdag", "given" : "Engin", "non-dropping-particle" : "", "parse-names" : false, "suffix" : "" }, { "dropping-particle" : "", "family" : "Mesbah", "given" : "Ali", "non-dropping-particle" : "", "parse-names" : false, "suffix" : "" }, { "dropping-particle" : "", "family" : "Deursen", "given" : "Arie", "non-dropping-particle" : "van", "parse-names" : false, "suffix" : "" } ], "container-title" : "2007 9th IEEE International Workshop on Web Site Evolution", "id" : "ITEM-1", "issued" : { "date-parts" : [ [ "2007", "10" ] ] }, "page" : "15-22", "publisher" : "Ieee", "title" : "A Comparison of Push and Pull Techniques for AJAX", "type" : "article-journal" }, "uris" : [ "http://www.mendeley.com/documents/?uuid=eb249458-d46f-43b4-8093-d057d8b246eb" ] } ], "mendeley" : { "previouslyFormattedCitation" : "[8]" }, "properties" : { "noteIndex" : 0 }, "schema" : "https://github.com/citation-style-language/schema/raw/master/csl-citation.json" }</w:instrText>
      </w:r>
      <w:r w:rsidR="005C2B62">
        <w:fldChar w:fldCharType="separate"/>
      </w:r>
      <w:r w:rsidR="005C2B62" w:rsidRPr="00843FE6">
        <w:rPr>
          <w:noProof/>
        </w:rPr>
        <w:t>[8]</w:t>
      </w:r>
      <w:r w:rsidR="005C2B62">
        <w:fldChar w:fldCharType="end"/>
      </w:r>
      <w:r w:rsidR="005C2B62">
        <w:t>–</w:t>
      </w:r>
      <w:r w:rsidR="0058236C" w:rsidRPr="0058236C">
        <w:t>well before even HTTP 1.0 became standard</w:t>
      </w:r>
      <w:r w:rsidR="005C2B62">
        <w:t>. Two forms of streaming exist;</w:t>
      </w:r>
      <w:r w:rsidR="0058236C" w:rsidRPr="0058236C">
        <w:t xml:space="preserve"> page streaming and service streaming. </w:t>
      </w:r>
      <w:r w:rsidR="005C2B62">
        <w:t>Both</w:t>
      </w:r>
      <w:r w:rsidR="0058236C" w:rsidRPr="0058236C">
        <w:t xml:space="preserve"> has the server streaming content in a long-lived TCP-connection. Accomplishing this requires the server to never send the instruct</w:t>
      </w:r>
      <w:r w:rsidR="0058236C">
        <w:t>ion to close the connection. In</w:t>
      </w:r>
      <w:r w:rsidR="0058236C" w:rsidRPr="0058236C">
        <w:t>st</w:t>
      </w:r>
      <w:r w:rsidR="0058236C">
        <w:t>e</w:t>
      </w:r>
      <w:r w:rsidR="0058236C" w:rsidRPr="0058236C">
        <w:t>ad</w:t>
      </w:r>
      <w:r w:rsidR="0058236C">
        <w:t>,</w:t>
      </w:r>
      <w:r w:rsidR="0058236C" w:rsidRPr="0058236C">
        <w:t xml:space="preserve"> it remains open throughout the entire course of a client’s session. </w:t>
      </w:r>
    </w:p>
    <w:p w:rsidR="0058236C" w:rsidRDefault="00157404" w:rsidP="00320F3D">
      <w:pPr>
        <w:keepNext/>
        <w:keepLines/>
      </w:pPr>
      <w:r>
        <w:t xml:space="preserve">Service streaming is initialized by a client request. </w:t>
      </w:r>
      <w:r w:rsidR="0058236C" w:rsidRPr="0058236C">
        <w:t>This type of str</w:t>
      </w:r>
      <w:r w:rsidR="0058236C">
        <w:t>eaming is otherwise known as XHR</w:t>
      </w:r>
      <w:r w:rsidR="0058236C" w:rsidRPr="0058236C">
        <w:t>-streaming</w:t>
      </w:r>
      <w:r w:rsidR="007F1994">
        <w:t xml:space="preserve"> </w:t>
      </w:r>
      <w:r w:rsidR="00DD1C9C">
        <w:fldChar w:fldCharType="begin" w:fldLock="1"/>
      </w:r>
      <w:r w:rsidR="00D167B1">
        <w:instrText>ADDIN CSL_CITATION { "citationItems" : [ { "id" : "ITEM-1", "itemData" : { "author" : [ { "dropping-particle" : "", "family" : "J\u00f5hvik", "given" : "Mihkel", "non-dropping-particle" : "", "parse-names" : false, "suffix" : "" } ], "id" : "ITEM-1", "issued" : { "date-parts" : [ [ "2011" ] ] }, "publisher" : "University of Tartu", "title" : "Push-based versus pull-based data transfer in AJAX applications", "type" : "thesis" }, "uris" : [ "http://www.mendeley.com/documents/?uuid=ae025b7c-1025-4136-932b-07a5c7d7df78" ] } ], "mendeley" : { "previouslyFormattedCitation" : "[9]" }, "properties" : { "noteIndex" : 0 }, "schema" : "https://github.com/citation-style-language/schema/raw/master/csl-citation.json" }</w:instrText>
      </w:r>
      <w:r w:rsidR="00DD1C9C">
        <w:fldChar w:fldCharType="separate"/>
      </w:r>
      <w:r w:rsidR="00D10BFA" w:rsidRPr="00D10BFA">
        <w:rPr>
          <w:noProof/>
        </w:rPr>
        <w:t>[9]</w:t>
      </w:r>
      <w:r w:rsidR="00DD1C9C">
        <w:fldChar w:fldCharType="end"/>
      </w:r>
      <w:r w:rsidR="0058236C" w:rsidRPr="0058236C">
        <w:t xml:space="preserve">. The name comes from the use of a long-lived </w:t>
      </w:r>
      <w:proofErr w:type="spellStart"/>
      <w:r w:rsidR="0058236C" w:rsidRPr="0058236C">
        <w:t>XMLHttpRequest</w:t>
      </w:r>
      <w:proofErr w:type="spellEnd"/>
      <w:r w:rsidR="0058236C" w:rsidRPr="0058236C">
        <w:t xml:space="preserve"> to send new data. Page streaming uses the initial page request to stream data. This gives more flexibility regarding the lifetime of the connection. Otherwise, the two methods are similar.</w:t>
      </w:r>
    </w:p>
    <w:p w:rsidR="00092484" w:rsidRPr="0058236C" w:rsidRDefault="00497508" w:rsidP="0058236C">
      <w:r>
        <w:t>A</w:t>
      </w:r>
      <w:r w:rsidR="00092484" w:rsidRPr="00092484">
        <w:t xml:space="preserve"> common implementation of </w:t>
      </w:r>
      <w:r w:rsidR="00FD7869">
        <w:t>HTTP-streaming</w:t>
      </w:r>
      <w:r w:rsidR="00092484" w:rsidRPr="00092484">
        <w:t xml:space="preserve"> today is the so-called </w:t>
      </w:r>
      <w:r>
        <w:t>“</w:t>
      </w:r>
      <w:r w:rsidR="00092484" w:rsidRPr="00092484">
        <w:t>forever frame</w:t>
      </w:r>
      <w:r>
        <w:t>”</w:t>
      </w:r>
      <w:r w:rsidR="00092484" w:rsidRPr="00092484">
        <w:t>. A forever frame is an iframe that receives script-tags in an everlasting response from a server</w:t>
      </w:r>
      <w:r w:rsidR="007F1994">
        <w:t xml:space="preserve"> </w:t>
      </w:r>
      <w:r w:rsidR="00DD1C9C">
        <w:fldChar w:fldCharType="begin" w:fldLock="1"/>
      </w:r>
      <w:r w:rsidR="00D167B1">
        <w:instrText>ADDIN CSL_CITATION { "citationItems" : [ { "id" : "ITEM-1", "itemData" : { "URL" : "http://cometdaily.com/2007/11/05/the-forever-frame-technique/", "accessed" : { "date-parts" : [ [ "2013", "1", "29" ] ] }, "author" : [ { "dropping-particle" : "", "family" : "Schiemann", "given" : "Dylan", "non-dropping-particle" : "", "parse-names" : false, "suffix" : "" } ], "id" : "ITEM-1", "issued" : { "date-parts" : [ [ "2007" ] ] }, "title" : "Comet Daily &gt; Blog Archive &gt; The forever-frame technique", "type" : "webpage" }, "uris" : [ "http://www.mendeley.com/documents/?uuid=a1a6b215-e86f-4db0-a1f0-80a04033fda2" ] } ], "mendeley" : { "previouslyFormattedCitation" : "[26]" }, "properties" : { "noteIndex" : 0 }, "schema" : "https://github.com/citation-style-language/schema/raw/master/csl-citation.json" }</w:instrText>
      </w:r>
      <w:r w:rsidR="00DD1C9C">
        <w:fldChar w:fldCharType="separate"/>
      </w:r>
      <w:r w:rsidR="00D10BFA" w:rsidRPr="00D10BFA">
        <w:rPr>
          <w:noProof/>
        </w:rPr>
        <w:t>[26]</w:t>
      </w:r>
      <w:r w:rsidR="00DD1C9C">
        <w:fldChar w:fldCharType="end"/>
      </w:r>
      <w:r w:rsidR="00092484" w:rsidRPr="00092484">
        <w:t xml:space="preserve">. Browsers </w:t>
      </w:r>
      <w:r w:rsidR="00956155">
        <w:t>execute script-tags when they read</w:t>
      </w:r>
      <w:r w:rsidR="00092484" w:rsidRPr="00092484">
        <w:t xml:space="preserve"> them. The server therefore sends data to the clients wrapped up as </w:t>
      </w:r>
      <w:r w:rsidR="00584CD8">
        <w:t>JavaScript functions within script-tags</w:t>
      </w:r>
      <w:r w:rsidR="00092484">
        <w:t xml:space="preserve"> (</w:t>
      </w:r>
      <w:r w:rsidR="00DD1C9C">
        <w:rPr>
          <w:color w:val="FF0000"/>
        </w:rPr>
        <w:fldChar w:fldCharType="begin"/>
      </w:r>
      <w:r w:rsidR="007F1994">
        <w:instrText xml:space="preserve"> REF _Ref383098752 \h </w:instrText>
      </w:r>
      <w:r w:rsidR="00DD1C9C">
        <w:rPr>
          <w:color w:val="FF0000"/>
        </w:rPr>
      </w:r>
      <w:r w:rsidR="00DD1C9C">
        <w:rPr>
          <w:color w:val="FF0000"/>
        </w:rPr>
        <w:fldChar w:fldCharType="separate"/>
      </w:r>
      <w:r w:rsidR="00081674">
        <w:t xml:space="preserve">Figure </w:t>
      </w:r>
      <w:r w:rsidR="00081674">
        <w:rPr>
          <w:noProof/>
        </w:rPr>
        <w:t>3</w:t>
      </w:r>
      <w:r w:rsidR="00081674">
        <w:noBreakHyphen/>
      </w:r>
      <w:r w:rsidR="00081674">
        <w:rPr>
          <w:noProof/>
        </w:rPr>
        <w:t>5</w:t>
      </w:r>
      <w:r w:rsidR="00DD1C9C">
        <w:rPr>
          <w:color w:val="FF0000"/>
        </w:rPr>
        <w:fldChar w:fldCharType="end"/>
      </w:r>
      <w:r w:rsidR="00092484">
        <w:t>)</w:t>
      </w:r>
      <w:r w:rsidR="00092484" w:rsidRPr="00092484">
        <w:t>.</w:t>
      </w:r>
    </w:p>
    <w:p w:rsidR="007F1994" w:rsidRDefault="00A6430C" w:rsidP="007F1994">
      <w:pPr>
        <w:keepNext/>
        <w:jc w:val="center"/>
      </w:pPr>
      <w:r w:rsidRPr="00A6430C">
        <w:rPr>
          <w:noProof/>
          <w:lang w:val="nb-NO" w:eastAsia="nb-NO"/>
        </w:rPr>
        <w:drawing>
          <wp:inline distT="0" distB="0" distL="0" distR="0">
            <wp:extent cx="4019550" cy="1912684"/>
            <wp:effectExtent l="19050" t="0" r="0" b="0"/>
            <wp:docPr id="44" name="Bilde 2" descr="ForeverFra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everFrame.jpg"/>
                    <pic:cNvPicPr/>
                  </pic:nvPicPr>
                  <pic:blipFill>
                    <a:blip r:embed="rId22" cstate="print"/>
                    <a:stretch>
                      <a:fillRect/>
                    </a:stretch>
                  </pic:blipFill>
                  <pic:spPr>
                    <a:xfrm>
                      <a:off x="0" y="0"/>
                      <a:ext cx="4019550" cy="1912684"/>
                    </a:xfrm>
                    <a:prstGeom prst="rect">
                      <a:avLst/>
                    </a:prstGeom>
                  </pic:spPr>
                </pic:pic>
              </a:graphicData>
            </a:graphic>
          </wp:inline>
        </w:drawing>
      </w:r>
    </w:p>
    <w:p w:rsidR="00A6430C" w:rsidRPr="0026075A" w:rsidRDefault="007F1994" w:rsidP="007F1994">
      <w:pPr>
        <w:pStyle w:val="Bildetekst"/>
        <w:jc w:val="center"/>
      </w:pPr>
      <w:bookmarkStart w:id="46" w:name="_Ref383098752"/>
      <w:bookmarkStart w:id="47" w:name="_Toc385266144"/>
      <w:r>
        <w:t xml:space="preserve">Figure </w:t>
      </w:r>
      <w:fldSimple w:instr=" STYLEREF 1 \s ">
        <w:r w:rsidR="00081674">
          <w:rPr>
            <w:noProof/>
          </w:rPr>
          <w:t>3</w:t>
        </w:r>
      </w:fldSimple>
      <w:r w:rsidR="0036084D">
        <w:noBreakHyphen/>
      </w:r>
      <w:fldSimple w:instr=" SEQ Figure \* ARABIC \s 1 ">
        <w:r w:rsidR="00081674">
          <w:rPr>
            <w:noProof/>
          </w:rPr>
          <w:t>5</w:t>
        </w:r>
      </w:fldSimple>
      <w:bookmarkEnd w:id="46"/>
      <w:r>
        <w:t xml:space="preserve">: </w:t>
      </w:r>
      <w:r w:rsidRPr="00A4149D">
        <w:t>A client using the forever frame technique receives script-tags from the server.</w:t>
      </w:r>
      <w:bookmarkEnd w:id="47"/>
    </w:p>
    <w:p w:rsidR="00136F70" w:rsidRDefault="00136F70" w:rsidP="004E3DC9">
      <w:pPr>
        <w:pStyle w:val="Overskrift3"/>
      </w:pPr>
      <w:r>
        <w:t>Comet</w:t>
      </w:r>
    </w:p>
    <w:p w:rsidR="00136F70" w:rsidRDefault="000A69D2" w:rsidP="00136F70">
      <w:r>
        <w:t>Long-p</w:t>
      </w:r>
      <w:r w:rsidR="00136F70" w:rsidRPr="0026075A">
        <w:t xml:space="preserve">olling and </w:t>
      </w:r>
      <w:r>
        <w:t>HTTP-streaming</w:t>
      </w:r>
      <w:r w:rsidR="00136F70" w:rsidRPr="0026075A">
        <w:t xml:space="preserve"> are often referred to as Comet or Comet Programming</w:t>
      </w:r>
      <w:r w:rsidR="00DD1769">
        <w:t xml:space="preserve"> </w:t>
      </w:r>
      <w:r w:rsidR="00DD1C9C">
        <w:fldChar w:fldCharType="begin" w:fldLock="1"/>
      </w:r>
      <w:r w:rsidR="00D167B1">
        <w:instrText>ADDIN CSL_CITATION { "citationItems" : [ { "id" : "ITEM-1", "itemData" : { "URL" : "http://infrequently.org/2006/03/comet-low-latency-data-for-the-browser/", "accessed" : { "date-parts" : [ [ "2013", "1", "29" ] ] }, "author" : [ { "dropping-particle" : "", "family" : "Russel", "given" : "Alex", "non-dropping-particle" : "", "parse-names" : false, "suffix" : "" } ], "id" : "ITEM-1", "issued" : { "date-parts" : [ [ "0" ] ] }, "title" : "Comet: Low Latency Data for the Browser \u2013 Infrequently Noted", "type" : "webpage" }, "uris" : [ "http://www.mendeley.com/documents/?uuid=9bd52124-0f3f-4ae2-a433-18074a59b373" ] } ], "mendeley" : { "previouslyFormattedCitation" : "[27]" }, "properties" : { "noteIndex" : 0 }, "schema" : "https://github.com/citation-style-language/schema/raw/master/csl-citation.json" }</w:instrText>
      </w:r>
      <w:r w:rsidR="00DD1C9C">
        <w:fldChar w:fldCharType="separate"/>
      </w:r>
      <w:r w:rsidR="00D10BFA" w:rsidRPr="00D10BFA">
        <w:rPr>
          <w:noProof/>
        </w:rPr>
        <w:t>[27]</w:t>
      </w:r>
      <w:r w:rsidR="00DD1C9C">
        <w:fldChar w:fldCharType="end"/>
      </w:r>
      <w:r w:rsidR="00136F70" w:rsidRPr="0026075A">
        <w:t>. Comet is an umbrella term that captures different ways to have the server as the initiating part in client/server communication. A rather significant effort has been made to create an official standard for Comet</w:t>
      </w:r>
      <w:r w:rsidR="00DD1769">
        <w:t xml:space="preserve"> </w:t>
      </w:r>
      <w:r w:rsidR="00DD1C9C">
        <w:fldChar w:fldCharType="begin" w:fldLock="1"/>
      </w:r>
      <w:r w:rsidR="00D167B1">
        <w:instrText>ADDIN CSL_CITATION { "citationItems" : [ { "id" : "ITEM-1", "itemData" : { "URL" : "http://svn.cometd.com/trunk/bayeux/bayeux.html", "accessed" : { "date-parts" : [ [ "2013", "1", "29" ] ] }, "author" : [ { "dropping-particle" : "", "family" : "Nesbitt", "given" : "Mark", "non-dropping-particle" : "", "parse-names" : false, "suffix" : "" }, { "dropping-particle" : "", "family" : "Russel", "given" : "Alex", "non-dropping-particle" : "", "parse-names" : false, "suffix" : "" }, { "dropping-particle" : "", "family" : "Wilkins", "given" : "Greg", "non-dropping-particle" : "", "parse-names" : false, "suffix" : "" }, { "dropping-particle" : "", "family" : "Davis", "given" : "David", "non-dropping-particle" : "", "parse-names" : false, "suffix" : "" } ], "id" : "ITEM-1", "issued" : { "date-parts" : [ [ "2007" ] ] }, "title" : "The Bayeux Specification", "type" : "webpage" }, "uris" : [ "http://www.mendeley.com/documents/?uuid=9755cc9f-02a5-468e-b944-e9451d4b5799" ] } ], "mendeley" : { "previouslyFormattedCitation" : "[28]" }, "properties" : { "noteIndex" : 0 }, "schema" : "https://github.com/citation-style-language/schema/raw/master/csl-citation.json" }</w:instrText>
      </w:r>
      <w:r w:rsidR="00DD1C9C">
        <w:fldChar w:fldCharType="separate"/>
      </w:r>
      <w:r w:rsidR="00D10BFA" w:rsidRPr="00D10BFA">
        <w:rPr>
          <w:noProof/>
        </w:rPr>
        <w:t>[28]</w:t>
      </w:r>
      <w:r w:rsidR="00DD1C9C">
        <w:fldChar w:fldCharType="end"/>
      </w:r>
      <w:r w:rsidR="00DD1769">
        <w:t>,</w:t>
      </w:r>
      <w:r w:rsidR="00136F70" w:rsidRPr="00B93C50">
        <w:t xml:space="preserve"> </w:t>
      </w:r>
      <w:r w:rsidR="00136F70" w:rsidRPr="0026075A">
        <w:t>but it has yet to become approved by the</w:t>
      </w:r>
      <w:r w:rsidR="004A1F11">
        <w:t xml:space="preserve"> </w:t>
      </w:r>
      <w:r w:rsidR="00136F70" w:rsidRPr="0026075A">
        <w:t xml:space="preserve">IETF. </w:t>
      </w:r>
      <w:r w:rsidR="00136F70" w:rsidRPr="00B93C50">
        <w:t>With the introduction of WebSockets, it may never be.</w:t>
      </w:r>
    </w:p>
    <w:p w:rsidR="00136F70" w:rsidRDefault="00136F70" w:rsidP="006F5E9C">
      <w:pPr>
        <w:pStyle w:val="Overskrift3"/>
      </w:pPr>
      <w:bookmarkStart w:id="48" w:name="_Ref383106220"/>
      <w:r>
        <w:lastRenderedPageBreak/>
        <w:t>Server-Sent Events</w:t>
      </w:r>
      <w:bookmarkEnd w:id="48"/>
    </w:p>
    <w:p w:rsidR="00B83D86" w:rsidRDefault="00B83D86" w:rsidP="006F5E9C">
      <w:pPr>
        <w:keepNext/>
        <w:keepLines/>
      </w:pPr>
      <w:r>
        <w:t>Let’s move on into the borders of Web 2.0 with HTML5</w:t>
      </w:r>
      <w:r w:rsidR="0044036F">
        <w:t>’</w:t>
      </w:r>
      <w:r>
        <w:t>s Server-Sent Events</w:t>
      </w:r>
      <w:r w:rsidR="00DD1769">
        <w:t xml:space="preserve"> </w:t>
      </w:r>
      <w:r w:rsidR="00DD1C9C">
        <w:fldChar w:fldCharType="begin" w:fldLock="1"/>
      </w:r>
      <w:r w:rsidR="00D167B1">
        <w:instrText>ADDIN CSL_CITATION { "citationItems" : [ { "id" : "ITEM-1", "itemData" : { "URL" : "http://today.java.net/article/2010/03/31/html5-server-push-technologies-part-1", "accessed" : { "date-parts" : [ [ "2013", "2", "2" ] ] }, "author" : [ { "dropping-particle" : "", "family" : "Roth", "given" : "Gregor", "non-dropping-particle" : "", "parse-names" : false, "suffix" : "" } ], "id" : "ITEM-1", "issued" : { "date-parts" : [ [ "2010" ] ] }, "title" : "HTML5 Server-Push Technologies, Part 1 | Java.net", "type" : "webpage" }, "uris" : [ "http://www.mendeley.com/documents/?uuid=003ffcd8-0190-4004-b6ba-22ae192591ae" ] } ], "mendeley" : { "previouslyFormattedCitation" : "[29]" }, "properties" : { "noteIndex" : 0 }, "schema" : "https://github.com/citation-style-language/schema/raw/master/csl-citation.json" }</w:instrText>
      </w:r>
      <w:r w:rsidR="00DD1C9C">
        <w:fldChar w:fldCharType="separate"/>
      </w:r>
      <w:r w:rsidR="00D10BFA" w:rsidRPr="00D10BFA">
        <w:rPr>
          <w:noProof/>
        </w:rPr>
        <w:t>[29]</w:t>
      </w:r>
      <w:r w:rsidR="00DD1C9C">
        <w:fldChar w:fldCharType="end"/>
      </w:r>
      <w:r>
        <w:t xml:space="preserve">. Server-Sent Events takes advantage of the "text/event-stream" Content Type of </w:t>
      </w:r>
      <w:r w:rsidR="00EF4EA2">
        <w:t>HTTP/1.1</w:t>
      </w:r>
      <w:r>
        <w:t xml:space="preserve"> to push messages to the client</w:t>
      </w:r>
      <w:r w:rsidR="00DD1769">
        <w:t xml:space="preserve"> </w:t>
      </w:r>
      <w:r w:rsidR="00DD1C9C">
        <w:fldChar w:fldCharType="begin" w:fldLock="1"/>
      </w:r>
      <w:r w:rsidR="00D167B1">
        <w:instrText>ADDIN CSL_CITATION { "citationItems" : [ { "id" : "ITEM-1", "itemData" : { "URL" : "http://www.html5rocks.com/en/tutorials/eventsource/basics/", "accessed" : { "date-parts" : [ [ "2013", "1", "24" ] ] }, "author" : [ { "dropping-particle" : "", "family" : "Bidelman", "given" : "Eric", "non-dropping-particle" : "", "parse-names" : false, "suffix" : "" } ], "id" : "ITEM-1", "issued" : { "date-parts" : [ [ "2011" ] ] }, "title" : "Stream Updates with Server-Sent Events - HTML5 Rocks", "type" : "webpage" }, "uris" : [ "http://www.mendeley.com/documents/?uuid=e2e69a69-2114-40b0-96f8-3913d28208b8" ] } ], "mendeley" : { "previouslyFormattedCitation" : "[30]" }, "properties" : { "noteIndex" : 0 }, "schema" : "https://github.com/citation-style-language/schema/raw/master/csl-citation.json" }</w:instrText>
      </w:r>
      <w:r w:rsidR="00DD1C9C">
        <w:fldChar w:fldCharType="separate"/>
      </w:r>
      <w:r w:rsidR="00D10BFA" w:rsidRPr="00D10BFA">
        <w:rPr>
          <w:noProof/>
        </w:rPr>
        <w:t>[30]</w:t>
      </w:r>
      <w:r w:rsidR="00DD1C9C">
        <w:fldChar w:fldCharType="end"/>
      </w:r>
      <w:r>
        <w:t>. It is, in other words, a one way communication channel from the server to the client.</w:t>
      </w:r>
    </w:p>
    <w:p w:rsidR="00B83D86" w:rsidRDefault="00B83D86" w:rsidP="006F5E9C">
      <w:pPr>
        <w:keepNext/>
        <w:keepLines/>
      </w:pPr>
      <w:r>
        <w:t>Still, the cli</w:t>
      </w:r>
      <w:r w:rsidR="0044036F">
        <w:t>ent always has to connect first–</w:t>
      </w:r>
      <w:r>
        <w:t>“subscribe” to the channel. Then the server can send events whenever new data is available. It can keep the connecti</w:t>
      </w:r>
      <w:r w:rsidR="005704F2">
        <w:t>on open forever in theory.</w:t>
      </w:r>
      <w:r w:rsidR="00C85332">
        <w:t xml:space="preserve"> However, b</w:t>
      </w:r>
      <w:r>
        <w:t>oth the client or any intervening proxies can close it. One can also configure it to close after a given amount of time. The time the client should wait to reconnect is also configurable</w:t>
      </w:r>
      <w:r w:rsidR="00DD1769">
        <w:t xml:space="preserve"> </w:t>
      </w:r>
      <w:r w:rsidR="00DD1C9C">
        <w:fldChar w:fldCharType="begin" w:fldLock="1"/>
      </w:r>
      <w:r w:rsidR="00D167B1">
        <w:instrText>ADDIN CSL_CITATION { "citationItems" : [ { "id" : "ITEM-1", "itemData" : { "URL" : "http://www.html5rocks.com/en/tutorials/eventsource/basics/", "accessed" : { "date-parts" : [ [ "2013", "1", "24" ] ] }, "author" : [ { "dropping-particle" : "", "family" : "Bidelman", "given" : "Eric", "non-dropping-particle" : "", "parse-names" : false, "suffix" : "" } ], "id" : "ITEM-1", "issued" : { "date-parts" : [ [ "2011" ] ] }, "title" : "Stream Updates with Server-Sent Events - HTML5 Rocks", "type" : "webpage" }, "uris" : [ "http://www.mendeley.com/documents/?uuid=e2e69a69-2114-40b0-96f8-3913d28208b8" ] } ], "mendeley" : { "previouslyFormattedCitation" : "[30]" }, "properties" : { "noteIndex" : 0 }, "schema" : "https://github.com/citation-style-language/schema/raw/master/csl-citation.json" }</w:instrText>
      </w:r>
      <w:r w:rsidR="00DD1C9C">
        <w:fldChar w:fldCharType="separate"/>
      </w:r>
      <w:r w:rsidR="00D10BFA" w:rsidRPr="00D10BFA">
        <w:rPr>
          <w:noProof/>
        </w:rPr>
        <w:t>[30]</w:t>
      </w:r>
      <w:r w:rsidR="00DD1C9C">
        <w:fldChar w:fldCharType="end"/>
      </w:r>
      <w:r>
        <w:t xml:space="preserve">. Server-Sent Events behavior </w:t>
      </w:r>
      <w:r w:rsidR="005704F2">
        <w:t>can thus be</w:t>
      </w:r>
      <w:r>
        <w:t xml:space="preserve"> quite close to long-polling (</w:t>
      </w:r>
      <w:r w:rsidR="00DD1C9C">
        <w:rPr>
          <w:color w:val="FF0000"/>
        </w:rPr>
        <w:fldChar w:fldCharType="begin"/>
      </w:r>
      <w:r w:rsidR="00DD1769">
        <w:instrText xml:space="preserve"> REF _Ref383103904 \h </w:instrText>
      </w:r>
      <w:r w:rsidR="00DD1C9C">
        <w:rPr>
          <w:color w:val="FF0000"/>
        </w:rPr>
      </w:r>
      <w:r w:rsidR="00DD1C9C">
        <w:rPr>
          <w:color w:val="FF0000"/>
        </w:rPr>
        <w:fldChar w:fldCharType="separate"/>
      </w:r>
      <w:r w:rsidR="00081674">
        <w:t xml:space="preserve">Figure </w:t>
      </w:r>
      <w:r w:rsidR="00081674">
        <w:rPr>
          <w:noProof/>
        </w:rPr>
        <w:t>3</w:t>
      </w:r>
      <w:r w:rsidR="00081674">
        <w:noBreakHyphen/>
      </w:r>
      <w:r w:rsidR="00081674">
        <w:rPr>
          <w:noProof/>
        </w:rPr>
        <w:t>6</w:t>
      </w:r>
      <w:r w:rsidR="00DD1C9C">
        <w:rPr>
          <w:color w:val="FF0000"/>
        </w:rPr>
        <w:fldChar w:fldCharType="end"/>
      </w:r>
      <w:r>
        <w:t>).</w:t>
      </w:r>
    </w:p>
    <w:p w:rsidR="00B83D86" w:rsidRPr="00B83D86" w:rsidRDefault="00B83D86" w:rsidP="00B83D86">
      <w:r>
        <w:t xml:space="preserve">Unlike long-polling, though, developers using Server-Sent Events have access to a simple </w:t>
      </w:r>
      <w:r w:rsidR="00C03C54">
        <w:t>A</w:t>
      </w:r>
      <w:r>
        <w:t>PI</w:t>
      </w:r>
      <w:r w:rsidR="00DD1769">
        <w:t xml:space="preserve"> </w:t>
      </w:r>
      <w:r w:rsidR="00DD1C9C">
        <w:fldChar w:fldCharType="begin" w:fldLock="1"/>
      </w:r>
      <w:r w:rsidR="00D167B1">
        <w:instrText>ADDIN CSL_CITATION { "citationItems" : [ { "id" : "ITEM-1", "itemData" : { "URL" : "http://dev.w3.org/html5/eventsource/", "accessed" : { "date-parts" : [ [ "2013", "1", "24" ] ] }, "author" : [ { "dropping-particle" : "", "family" : "Hickson", "given" : "Ian", "non-dropping-particle" : "", "parse-names" : false, "suffix" : "" } ], "id" : "ITEM-1", "issued" : { "date-parts" : [ [ "2012" ] ] }, "title" : "Server-Sent Events", "type" : "webpage" }, "uris" : [ "http://www.mendeley.com/documents/?uuid=36813eb0-4196-410a-90ed-542300076399" ] } ], "mendeley" : { "previouslyFormattedCitation" : "[31]" }, "properties" : { "noteIndex" : 0 }, "schema" : "https://github.com/citation-style-language/schema/raw/master/csl-citation.json" }</w:instrText>
      </w:r>
      <w:r w:rsidR="00DD1C9C">
        <w:fldChar w:fldCharType="separate"/>
      </w:r>
      <w:r w:rsidR="00D10BFA" w:rsidRPr="00D10BFA">
        <w:rPr>
          <w:noProof/>
        </w:rPr>
        <w:t>[31]</w:t>
      </w:r>
      <w:r w:rsidR="00DD1C9C">
        <w:fldChar w:fldCharType="end"/>
      </w:r>
      <w:r>
        <w:t>. The API gives access to the EventSource interface, which provides straightforward JavaScript</w:t>
      </w:r>
      <w:r w:rsidR="00F6780E">
        <w:t xml:space="preserve"> code. It allows the server</w:t>
      </w:r>
      <w:r>
        <w:t xml:space="preserve"> to </w:t>
      </w:r>
      <w:r w:rsidR="000B1919">
        <w:t>trigger</w:t>
      </w:r>
      <w:r>
        <w:t xml:space="preserve"> events in the browser</w:t>
      </w:r>
      <w:r w:rsidR="00AE70C7">
        <w:t>,</w:t>
      </w:r>
      <w:r>
        <w:t xml:space="preserve"> and, in turn, updat</w:t>
      </w:r>
      <w:r w:rsidR="00F6780E">
        <w:t>e the content on the client</w:t>
      </w:r>
      <w:r>
        <w:t>. With the possibility of setting an ID on each message sent, the client can easily reconnect and continue where it left off. The server just need to  look up its ID. This makes Server-Sent Events very robust.</w:t>
      </w:r>
    </w:p>
    <w:p w:rsidR="00DD1769" w:rsidRDefault="00A6430C" w:rsidP="00DD1769">
      <w:pPr>
        <w:keepNext/>
        <w:jc w:val="center"/>
      </w:pPr>
      <w:r w:rsidRPr="00A6430C">
        <w:rPr>
          <w:noProof/>
          <w:lang w:val="nb-NO" w:eastAsia="nb-NO"/>
        </w:rPr>
        <w:drawing>
          <wp:inline distT="0" distB="0" distL="0" distR="0">
            <wp:extent cx="4324350" cy="3035930"/>
            <wp:effectExtent l="19050" t="0" r="0" b="0"/>
            <wp:docPr id="45" name="Bilde 3" descr="S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E.jpg"/>
                    <pic:cNvPicPr/>
                  </pic:nvPicPr>
                  <pic:blipFill>
                    <a:blip r:embed="rId23" cstate="print"/>
                    <a:stretch>
                      <a:fillRect/>
                    </a:stretch>
                  </pic:blipFill>
                  <pic:spPr>
                    <a:xfrm>
                      <a:off x="0" y="0"/>
                      <a:ext cx="4324350" cy="3035930"/>
                    </a:xfrm>
                    <a:prstGeom prst="rect">
                      <a:avLst/>
                    </a:prstGeom>
                  </pic:spPr>
                </pic:pic>
              </a:graphicData>
            </a:graphic>
          </wp:inline>
        </w:drawing>
      </w:r>
    </w:p>
    <w:p w:rsidR="00A6430C" w:rsidRPr="00A166E4" w:rsidRDefault="00DD1769" w:rsidP="00DD1769">
      <w:pPr>
        <w:pStyle w:val="Bildetekst"/>
        <w:jc w:val="center"/>
      </w:pPr>
      <w:bookmarkStart w:id="49" w:name="_Ref383103904"/>
      <w:bookmarkStart w:id="50" w:name="_Toc385266145"/>
      <w:r>
        <w:t xml:space="preserve">Figure </w:t>
      </w:r>
      <w:fldSimple w:instr=" STYLEREF 1 \s ">
        <w:r w:rsidR="00081674">
          <w:rPr>
            <w:noProof/>
          </w:rPr>
          <w:t>3</w:t>
        </w:r>
      </w:fldSimple>
      <w:r w:rsidR="0036084D">
        <w:noBreakHyphen/>
      </w:r>
      <w:fldSimple w:instr=" SEQ Figure \* ARABIC \s 1 ">
        <w:r w:rsidR="00081674">
          <w:rPr>
            <w:noProof/>
          </w:rPr>
          <w:t>6</w:t>
        </w:r>
      </w:fldSimple>
      <w:bookmarkEnd w:id="49"/>
      <w:r>
        <w:t xml:space="preserve">: </w:t>
      </w:r>
      <w:r w:rsidRPr="00F45EAD">
        <w:t xml:space="preserve"> Server-Sent Events resembles long-polling</w:t>
      </w:r>
      <w:r>
        <w:t>.</w:t>
      </w:r>
      <w:bookmarkEnd w:id="50"/>
    </w:p>
    <w:p w:rsidR="00136F70" w:rsidRDefault="00136F70" w:rsidP="006F5E9C">
      <w:pPr>
        <w:pStyle w:val="Overskrift2"/>
      </w:pPr>
      <w:bookmarkStart w:id="51" w:name="_Toc385341216"/>
      <w:r>
        <w:lastRenderedPageBreak/>
        <w:t>WebSockets</w:t>
      </w:r>
      <w:bookmarkEnd w:id="51"/>
    </w:p>
    <w:p w:rsidR="001239CB" w:rsidRDefault="001239CB" w:rsidP="006F5E9C">
      <w:pPr>
        <w:keepNext/>
        <w:keepLines/>
      </w:pPr>
      <w:r>
        <w:t xml:space="preserve">We have seen that HTTP 1.1, that came only three years after its predecessor, was a significant step ahead. This protocol had backwards </w:t>
      </w:r>
      <w:r w:rsidR="00BA5E3D">
        <w:t>compatibility</w:t>
      </w:r>
      <w:r>
        <w:t xml:space="preserve"> in mind (</w:t>
      </w:r>
      <w:r w:rsidRPr="00614D79">
        <w:t xml:space="preserve">see section </w:t>
      </w:r>
      <w:r w:rsidR="00DD1C9C">
        <w:fldChar w:fldCharType="begin"/>
      </w:r>
      <w:r w:rsidR="00614D79">
        <w:instrText xml:space="preserve"> REF _Ref383104010 \r \h </w:instrText>
      </w:r>
      <w:r w:rsidR="00DD1C9C">
        <w:fldChar w:fldCharType="separate"/>
      </w:r>
      <w:r w:rsidR="00081674">
        <w:t>2.2</w:t>
      </w:r>
      <w:r w:rsidR="00DD1C9C">
        <w:fldChar w:fldCharType="end"/>
      </w:r>
      <w:r w:rsidR="00614D79">
        <w:t xml:space="preserve"> </w:t>
      </w:r>
      <w:r w:rsidRPr="00614D79">
        <w:t>about upgrade request-header</w:t>
      </w:r>
      <w:r>
        <w:t>), but just now a new version i</w:t>
      </w:r>
      <w:r w:rsidR="00614D79">
        <w:t xml:space="preserve">s in the works. </w:t>
      </w:r>
    </w:p>
    <w:p w:rsidR="001239CB" w:rsidRPr="001239CB" w:rsidRDefault="001239CB" w:rsidP="006F5E9C">
      <w:pPr>
        <w:keepNext/>
        <w:keepLines/>
      </w:pPr>
      <w:r>
        <w:t>In December 2011, the WebSockets protocol became a</w:t>
      </w:r>
      <w:r w:rsidR="00AB0637">
        <w:t xml:space="preserve"> proposed IETF</w:t>
      </w:r>
      <w:r w:rsidR="00BA5E3D">
        <w:t xml:space="preserve"> specification</w:t>
      </w:r>
      <w:r w:rsidR="00943A28">
        <w:t xml:space="preserve"> </w:t>
      </w:r>
      <w:r w:rsidR="00DD1C9C">
        <w:fldChar w:fldCharType="begin" w:fldLock="1"/>
      </w:r>
      <w:r w:rsidR="00D167B1">
        <w:instrText>ADDIN CSL_CITATION { "citationItems" : [ { "id" : "ITEM-1", "itemData" : { "URL" : "http://tools.ietf.org/html/rfc6455", "accessed" : { "date-parts" : [ [ "2013", "1", "29" ] ] }, "author" : [ { "dropping-particle" : "", "family" : "Fette", "given" : "Ian", "non-dropping-particle" : "", "parse-names" : false, "suffix" : "" }, { "dropping-particle" : "", "family" : "Melnikov", "given" : "Alexey", "non-dropping-particle" : "", "parse-names" : false, "suffix" : "" } ], "id" : "ITEM-1", "issued" : { "date-parts" : [ [ "0" ] ] }, "title" : "The WebSocket Protocol", "type" : "webpage" }, "uris" : [ "http://www.mendeley.com/documents/?uuid=9e8669ea-a70c-42ff-85d0-80e6d5b106f2" ] }, { "id" : "ITEM-2", "itemData" : { "URL" : "http://www.h-online.com/open/news/item/WebSockets-becomes-proposed-standard-1394315.html", "accessed" : { "date-parts" : [ [ "2013", "1", "29" ] ] }, "author" : [ { "dropping-particle" : "", "family" : "Walker-Morgan", "given" : "", "non-dropping-particle" : "", "parse-names" : false, "suffix" : "" } ], "id" : "ITEM-2", "issued" : { "date-parts" : [ [ "2011" ] ] }, "title" : "WebSockets becomes proposed standard", "type" : "webpage" }, "uris" : [ "http://www.mendeley.com/documents/?uuid=c6895cee-807e-438c-bd1d-980093786a76" ] } ], "mendeley" : { "previouslyFormattedCitation" : "[32], [33]" }, "properties" : { "noteIndex" : 0 }, "schema" : "https://github.com/citation-style-language/schema/raw/master/csl-citation.json" }</w:instrText>
      </w:r>
      <w:r w:rsidR="00DD1C9C">
        <w:fldChar w:fldCharType="separate"/>
      </w:r>
      <w:r w:rsidR="00D10BFA" w:rsidRPr="00D10BFA">
        <w:rPr>
          <w:noProof/>
        </w:rPr>
        <w:t>[32], [33]</w:t>
      </w:r>
      <w:r w:rsidR="00DD1C9C">
        <w:fldChar w:fldCharType="end"/>
      </w:r>
      <w:r w:rsidR="00BA5E3D">
        <w:t>.</w:t>
      </w:r>
      <w:r>
        <w:t xml:space="preserve"> The specification document  states that the motivation for WebSockets is HTTPs lack of abilities for bi-directional communication between server and client:</w:t>
      </w:r>
    </w:p>
    <w:p w:rsidR="00136F70" w:rsidRPr="005F1BF1" w:rsidRDefault="001239CB" w:rsidP="006F5E9C">
      <w:pPr>
        <w:keepNext/>
        <w:keepLines/>
        <w:ind w:left="567" w:right="565"/>
        <w:rPr>
          <w:color w:val="FF0000"/>
        </w:rPr>
      </w:pPr>
      <w:r w:rsidRPr="00A6430C">
        <w:rPr>
          <w:i/>
        </w:rPr>
        <w:t xml:space="preserve"> </w:t>
      </w:r>
      <w:r w:rsidR="00136F70" w:rsidRPr="00A6430C">
        <w:rPr>
          <w:i/>
        </w:rPr>
        <w:t>“The WebSocket Protocol is designed to supersede existing bidirectional communication technologies that use HTTP as a transport layer to benefit from existing infrastructure”</w:t>
      </w:r>
      <w:r w:rsidR="00136F70" w:rsidRPr="005F1BF1">
        <w:t xml:space="preserve"> </w:t>
      </w:r>
      <w:r w:rsidR="00DD1C9C">
        <w:fldChar w:fldCharType="begin" w:fldLock="1"/>
      </w:r>
      <w:r w:rsidR="00D167B1">
        <w:instrText>ADDIN CSL_CITATION { "citationItems" : [ { "id" : "ITEM-1", "itemData" : { "URL" : "http://tools.ietf.org/html/rfc6455", "accessed" : { "date-parts" : [ [ "2013", "1", "29" ] ] }, "author" : [ { "dropping-particle" : "", "family" : "Fette", "given" : "Ian", "non-dropping-particle" : "", "parse-names" : false, "suffix" : "" }, { "dropping-particle" : "", "family" : "Melnikov", "given" : "Alexey", "non-dropping-particle" : "", "parse-names" : false, "suffix" : "" } ], "id" : "ITEM-1", "issued" : { "date-parts" : [ [ "0" ] ] }, "title" : "The WebSocket Protocol", "type" : "webpage" }, "uris" : [ "http://www.mendeley.com/documents/?uuid=9e8669ea-a70c-42ff-85d0-80e6d5b106f2" ] } ], "mendeley" : { "previouslyFormattedCitation" : "[32]" }, "properties" : { "noteIndex" : 0 }, "schema" : "https://github.com/citation-style-language/schema/raw/master/csl-citation.json" }</w:instrText>
      </w:r>
      <w:r w:rsidR="00DD1C9C">
        <w:fldChar w:fldCharType="separate"/>
      </w:r>
      <w:r w:rsidR="00AB0637" w:rsidRPr="00AB0637">
        <w:rPr>
          <w:noProof/>
        </w:rPr>
        <w:t>[32]</w:t>
      </w:r>
      <w:r w:rsidR="00DD1C9C">
        <w:fldChar w:fldCharType="end"/>
      </w:r>
      <w:r w:rsidR="00AB0637">
        <w:t xml:space="preserve"> – section 1.1</w:t>
      </w:r>
    </w:p>
    <w:p w:rsidR="00136F70" w:rsidRDefault="00136F70" w:rsidP="004E3DC9">
      <w:pPr>
        <w:pStyle w:val="Overskrift3"/>
      </w:pPr>
      <w:bookmarkStart w:id="52" w:name="_Ref383106265"/>
      <w:r>
        <w:t>How it works</w:t>
      </w:r>
      <w:bookmarkEnd w:id="52"/>
    </w:p>
    <w:p w:rsidR="00BA5E3D" w:rsidRDefault="00BA5E3D" w:rsidP="00BA5E3D">
      <w:r>
        <w:t>WebSockets, like HTTP, use</w:t>
      </w:r>
      <w:r w:rsidR="00A7259A">
        <w:t>s</w:t>
      </w:r>
      <w:r>
        <w:t xml:space="preserve"> TCP as underlying protocol. While HTTP needs several "hacks"</w:t>
      </w:r>
      <w:r w:rsidR="005F0116">
        <w:t xml:space="preserve"> (see section </w:t>
      </w:r>
      <w:r w:rsidR="00DD1C9C">
        <w:fldChar w:fldCharType="begin"/>
      </w:r>
      <w:r w:rsidR="005F0116">
        <w:instrText xml:space="preserve"> REF _Ref383104626 \r \h </w:instrText>
      </w:r>
      <w:r w:rsidR="00DD1C9C">
        <w:fldChar w:fldCharType="separate"/>
      </w:r>
      <w:r w:rsidR="00081674">
        <w:t>3.1</w:t>
      </w:r>
      <w:r w:rsidR="00DD1C9C">
        <w:fldChar w:fldCharType="end"/>
      </w:r>
      <w:r w:rsidR="005F0116">
        <w:t>)</w:t>
      </w:r>
      <w:r>
        <w:t>, WebSockets provides bidirectional communication right out of the box.</w:t>
      </w:r>
    </w:p>
    <w:p w:rsidR="00BA5E3D" w:rsidRPr="00BA5E3D" w:rsidRDefault="00BA5E3D" w:rsidP="00BA5E3D">
      <w:r>
        <w:t>The WebSocket protocol use</w:t>
      </w:r>
      <w:r w:rsidR="00A7259A">
        <w:t>s</w:t>
      </w:r>
      <w:r>
        <w:t xml:space="preserve"> the same ports as HTTP and HTTPS (80 and 443, respectively). This allows the initial handshake to be done via traditional HTTP </w:t>
      </w:r>
      <w:r w:rsidRPr="00BA5E3D">
        <w:t>(</w:t>
      </w:r>
      <w:r w:rsidR="00DD1C9C">
        <w:rPr>
          <w:color w:val="FF0000"/>
        </w:rPr>
        <w:fldChar w:fldCharType="begin"/>
      </w:r>
      <w:r w:rsidR="005F0116">
        <w:instrText xml:space="preserve"> REF _Ref383104693 \h </w:instrText>
      </w:r>
      <w:r w:rsidR="00DD1C9C">
        <w:rPr>
          <w:color w:val="FF0000"/>
        </w:rPr>
      </w:r>
      <w:r w:rsidR="00DD1C9C">
        <w:rPr>
          <w:color w:val="FF0000"/>
        </w:rPr>
        <w:fldChar w:fldCharType="separate"/>
      </w:r>
      <w:r w:rsidR="00081674">
        <w:t xml:space="preserve">Figure </w:t>
      </w:r>
      <w:r w:rsidR="00081674">
        <w:rPr>
          <w:noProof/>
        </w:rPr>
        <w:t>3</w:t>
      </w:r>
      <w:r w:rsidR="00081674">
        <w:noBreakHyphen/>
      </w:r>
      <w:r w:rsidR="00081674">
        <w:rPr>
          <w:noProof/>
        </w:rPr>
        <w:t>7</w:t>
      </w:r>
      <w:r w:rsidR="00DD1C9C">
        <w:rPr>
          <w:color w:val="FF0000"/>
        </w:rPr>
        <w:fldChar w:fldCharType="end"/>
      </w:r>
      <w:r>
        <w:t>). The client states that it wants to use WebSockets, and the server sends a response if it supports it. This ensures backwards compatibility with browsers that don't support WebSockets. Developers can use this to make their applications use HTTP methods instead.</w:t>
      </w:r>
    </w:p>
    <w:p w:rsidR="005F0116" w:rsidRDefault="00A6430C" w:rsidP="005F0116">
      <w:pPr>
        <w:keepNext/>
        <w:jc w:val="center"/>
      </w:pPr>
      <w:r w:rsidRPr="00A6430C">
        <w:rPr>
          <w:noProof/>
          <w:lang w:val="nb-NO" w:eastAsia="nb-NO"/>
        </w:rPr>
        <w:drawing>
          <wp:inline distT="0" distB="0" distL="0" distR="0">
            <wp:extent cx="3698481" cy="3519377"/>
            <wp:effectExtent l="19050" t="0" r="0" b="0"/>
            <wp:docPr id="46" name="Bilde 3" descr="wsHa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sHand.jpg"/>
                    <pic:cNvPicPr/>
                  </pic:nvPicPr>
                  <pic:blipFill>
                    <a:blip r:embed="rId24" cstate="print"/>
                    <a:stretch>
                      <a:fillRect/>
                    </a:stretch>
                  </pic:blipFill>
                  <pic:spPr>
                    <a:xfrm>
                      <a:off x="0" y="0"/>
                      <a:ext cx="3698481" cy="3519377"/>
                    </a:xfrm>
                    <a:prstGeom prst="rect">
                      <a:avLst/>
                    </a:prstGeom>
                  </pic:spPr>
                </pic:pic>
              </a:graphicData>
            </a:graphic>
          </wp:inline>
        </w:drawing>
      </w:r>
    </w:p>
    <w:p w:rsidR="00A6430C" w:rsidRDefault="005F0116" w:rsidP="005F0116">
      <w:pPr>
        <w:pStyle w:val="Bildetekst"/>
        <w:jc w:val="center"/>
      </w:pPr>
      <w:bookmarkStart w:id="53" w:name="_Ref383104693"/>
      <w:bookmarkStart w:id="54" w:name="_Toc385266146"/>
      <w:r>
        <w:t xml:space="preserve">Figure </w:t>
      </w:r>
      <w:fldSimple w:instr=" STYLEREF 1 \s ">
        <w:r w:rsidR="00081674">
          <w:rPr>
            <w:noProof/>
          </w:rPr>
          <w:t>3</w:t>
        </w:r>
      </w:fldSimple>
      <w:r w:rsidR="0036084D">
        <w:noBreakHyphen/>
      </w:r>
      <w:fldSimple w:instr=" SEQ Figure \* ARABIC \s 1 ">
        <w:r w:rsidR="00081674">
          <w:rPr>
            <w:noProof/>
          </w:rPr>
          <w:t>7</w:t>
        </w:r>
      </w:fldSimple>
      <w:bookmarkEnd w:id="53"/>
      <w:r>
        <w:t xml:space="preserve">: </w:t>
      </w:r>
      <w:r w:rsidRPr="00EA4E8F">
        <w:t>WebSocket handshake as seen in Google Chrome</w:t>
      </w:r>
      <w:r>
        <w:t>.</w:t>
      </w:r>
      <w:bookmarkEnd w:id="54"/>
    </w:p>
    <w:p w:rsidR="00BA5E3D" w:rsidRDefault="00BA5E3D" w:rsidP="00136F70">
      <w:r w:rsidRPr="00BA5E3D">
        <w:lastRenderedPageBreak/>
        <w:t>Sending messages back and forth once the connection is up, is a lot more efficient than what HTTP can provide. Data in request/response headers in HTTP may accumulate to hundreds of bytes</w:t>
      </w:r>
      <w:r w:rsidR="00DA6D09">
        <w:t xml:space="preserve"> </w:t>
      </w:r>
      <w:r w:rsidR="00DD1C9C">
        <w:fldChar w:fldCharType="begin" w:fldLock="1"/>
      </w:r>
      <w:r w:rsidR="00D167B1">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"[24]" }, "properties" : { "noteIndex" : 0 }, "schema" : "https://github.com/citation-style-language/schema/raw/master/csl-citation.json" }</w:instrText>
      </w:r>
      <w:r w:rsidR="00DD1C9C">
        <w:fldChar w:fldCharType="separate"/>
      </w:r>
      <w:r w:rsidR="00D10BFA" w:rsidRPr="00D10BFA">
        <w:rPr>
          <w:noProof/>
        </w:rPr>
        <w:t>[24]</w:t>
      </w:r>
      <w:r w:rsidR="00DD1C9C">
        <w:fldChar w:fldCharType="end"/>
      </w:r>
      <w:r w:rsidRPr="00BA5E3D">
        <w:t>, while WebSockets sends messages in frames with only two bytes overhead</w:t>
      </w:r>
      <w:r w:rsidR="00DA6D09">
        <w:t xml:space="preserve"> </w:t>
      </w:r>
      <w:r w:rsidR="00DD1C9C">
        <w:fldChar w:fldCharType="begin" w:fldLock="1"/>
      </w:r>
      <w:r w:rsidR="00D167B1">
        <w:instrText>ADDIN CSL_CITATION { "citationItems" : [ { "id" : "ITEM-1", "itemData" : { "URL" : "http://www.websocket.org/aboutwebsocket.html", "accessed" : { "date-parts" : [ [ "2013", "1", "24" ] ] },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"id" : "ITEM-1", "issued" : { "date-parts" : [ [ "0" ] ] }, "title" : "WebSocket.org | About WebSocket", "type" : "webpage" }, "uris" : [ "http://www.mendeley.com/documents/?uuid=d2e09fd1-5e1d-4c8f-8075-de6411a8fe38" ] } ], "mendeley" : { "previouslyFormattedCitation" : "[34]" }, "properties" : { "noteIndex" : 0 }, "schema" : "https://github.com/citation-style-language/schema/raw/master/csl-citation.json" }</w:instrText>
      </w:r>
      <w:r w:rsidR="00DD1C9C">
        <w:fldChar w:fldCharType="separate"/>
      </w:r>
      <w:r w:rsidR="00D10BFA" w:rsidRPr="00D10BFA">
        <w:rPr>
          <w:noProof/>
        </w:rPr>
        <w:t>[34]</w:t>
      </w:r>
      <w:r w:rsidR="00DD1C9C">
        <w:fldChar w:fldCharType="end"/>
      </w:r>
      <w:r w:rsidRPr="00BA5E3D">
        <w:t>. Frames can be sent both ways at the same time eliminating the need for more than one request at the same time (</w:t>
      </w:r>
      <w:r w:rsidR="00DD1C9C">
        <w:rPr>
          <w:color w:val="FF0000"/>
        </w:rPr>
        <w:fldChar w:fldCharType="begin"/>
      </w:r>
      <w:r w:rsidR="00DA6D09">
        <w:instrText xml:space="preserve"> REF _Ref383104807 \h </w:instrText>
      </w:r>
      <w:r w:rsidR="00DD1C9C">
        <w:rPr>
          <w:color w:val="FF0000"/>
        </w:rPr>
      </w:r>
      <w:r w:rsidR="00DD1C9C">
        <w:rPr>
          <w:color w:val="FF0000"/>
        </w:rPr>
        <w:fldChar w:fldCharType="separate"/>
      </w:r>
      <w:r w:rsidR="00081674">
        <w:t xml:space="preserve">Figure </w:t>
      </w:r>
      <w:r w:rsidR="00081674">
        <w:rPr>
          <w:noProof/>
        </w:rPr>
        <w:t>3</w:t>
      </w:r>
      <w:r w:rsidR="00081674">
        <w:noBreakHyphen/>
      </w:r>
      <w:r w:rsidR="00081674">
        <w:rPr>
          <w:noProof/>
        </w:rPr>
        <w:t>8</w:t>
      </w:r>
      <w:r w:rsidR="00DD1C9C">
        <w:rPr>
          <w:color w:val="FF0000"/>
        </w:rPr>
        <w:fldChar w:fldCharType="end"/>
      </w:r>
      <w:r w:rsidRPr="00BA5E3D">
        <w:t>).</w:t>
      </w:r>
    </w:p>
    <w:p w:rsidR="00DA6D09" w:rsidRDefault="00A6430C" w:rsidP="00DA6D09">
      <w:pPr>
        <w:keepNext/>
        <w:jc w:val="center"/>
      </w:pPr>
      <w:r w:rsidRPr="00A6430C">
        <w:rPr>
          <w:noProof/>
          <w:lang w:val="nb-NO" w:eastAsia="nb-NO"/>
        </w:rPr>
        <w:drawing>
          <wp:inline distT="0" distB="0" distL="0" distR="0">
            <wp:extent cx="2095500" cy="1876425"/>
            <wp:effectExtent l="19050" t="0" r="0" b="0"/>
            <wp:docPr id="47" name="Bilde 9" descr="wsTwoWa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sTwoWay.jpg"/>
                    <pic:cNvPicPr/>
                  </pic:nvPicPr>
                  <pic:blipFill>
                    <a:blip r:embed="rId25" cstate="print"/>
                    <a:stretch>
                      <a:fillRect/>
                    </a:stretch>
                  </pic:blipFill>
                  <pic:spPr>
                    <a:xfrm>
                      <a:off x="0" y="0"/>
                      <a:ext cx="2095500" cy="1876425"/>
                    </a:xfrm>
                    <a:prstGeom prst="rect">
                      <a:avLst/>
                    </a:prstGeom>
                  </pic:spPr>
                </pic:pic>
              </a:graphicData>
            </a:graphic>
          </wp:inline>
        </w:drawing>
      </w:r>
    </w:p>
    <w:p w:rsidR="00A6430C" w:rsidRPr="0059771F" w:rsidRDefault="00DA6D09" w:rsidP="00DA6D09">
      <w:pPr>
        <w:pStyle w:val="Bildetekst"/>
        <w:jc w:val="center"/>
      </w:pPr>
      <w:bookmarkStart w:id="55" w:name="_Ref383104807"/>
      <w:bookmarkStart w:id="56" w:name="_Toc385266147"/>
      <w:r>
        <w:t xml:space="preserve">Figure </w:t>
      </w:r>
      <w:fldSimple w:instr=" STYLEREF 1 \s ">
        <w:r w:rsidR="00081674">
          <w:rPr>
            <w:noProof/>
          </w:rPr>
          <w:t>3</w:t>
        </w:r>
      </w:fldSimple>
      <w:r w:rsidR="0036084D">
        <w:noBreakHyphen/>
      </w:r>
      <w:fldSimple w:instr=" SEQ Figure \* ARABIC \s 1 ">
        <w:r w:rsidR="00081674">
          <w:rPr>
            <w:noProof/>
          </w:rPr>
          <w:t>8</w:t>
        </w:r>
      </w:fldSimple>
      <w:bookmarkEnd w:id="55"/>
      <w:r>
        <w:t xml:space="preserve">: </w:t>
      </w:r>
      <w:r w:rsidRPr="00C9438F">
        <w:t>Frames can pass both way through one connection</w:t>
      </w:r>
      <w:r>
        <w:t>.</w:t>
      </w:r>
      <w:bookmarkEnd w:id="56"/>
    </w:p>
    <w:p w:rsidR="00136F70" w:rsidRDefault="00136F70" w:rsidP="004E3DC9">
      <w:pPr>
        <w:pStyle w:val="Overskrift3"/>
      </w:pPr>
      <w:bookmarkStart w:id="57" w:name="_Ref383106999"/>
      <w:bookmarkStart w:id="58" w:name="_Ref383107004"/>
      <w:r>
        <w:t>The WebSockets API</w:t>
      </w:r>
      <w:bookmarkEnd w:id="57"/>
      <w:bookmarkEnd w:id="58"/>
    </w:p>
    <w:p w:rsidR="00C72C79" w:rsidRDefault="00C72C79" w:rsidP="00C72C79">
      <w:r>
        <w:t>As with Server-Sent Events, WebSockets has its own API</w:t>
      </w:r>
      <w:r w:rsidR="0078114E">
        <w:t xml:space="preserve"> </w:t>
      </w:r>
      <w:r w:rsidR="00DD1C9C">
        <w:fldChar w:fldCharType="begin" w:fldLock="1"/>
      </w:r>
      <w:r w:rsidR="00D167B1">
        <w:instrText>ADDIN CSL_CITATION { "citationItems" : [ { "id" : "ITEM-1", "itemData" : { "URL" : "http://dev.w3.org/html5/websockets/", "accessed" : { "date-parts" : [ [ "2013", "1", "24" ] ] }, "author" : [ { "dropping-particle" : "", "family" : "Hickson", "given" : "Ian", "non-dropping-particle" : "", "parse-names" : false, "suffix" : "" } ], "id" : "ITEM-1", "issued" : { "date-parts" : [ [ "2012" ] ] }, "title" : "The WebSocket API", "type" : "webpage" }, "uris" : [ "http://www.mendeley.com/documents/?uuid=4b0ce592-c038-4144-80c8-6a23cbf5a506" ] } ], "mendeley" : { "previouslyFormattedCitation" : "[35]" }, "properties" : { "noteIndex" : 0 }, "schema" : "https://github.com/citation-style-language/schema/raw/master/csl-citation.json" }</w:instrText>
      </w:r>
      <w:r w:rsidR="00DD1C9C">
        <w:fldChar w:fldCharType="separate"/>
      </w:r>
      <w:r w:rsidR="00D10BFA" w:rsidRPr="00D10BFA">
        <w:rPr>
          <w:noProof/>
        </w:rPr>
        <w:t>[35]</w:t>
      </w:r>
      <w:r w:rsidR="00DD1C9C">
        <w:fldChar w:fldCharType="end"/>
      </w:r>
      <w:r>
        <w:t xml:space="preserve"> that provide the WebSocket interface. This API is a little simpler than the EventSource interface in my opinion. It does not support custom events; just open, close, receiving a message and error.</w:t>
      </w:r>
    </w:p>
    <w:p w:rsidR="00C72C79" w:rsidRPr="00C72C79" w:rsidRDefault="00C72C79" w:rsidP="00C72C79">
      <w:r>
        <w:t>It provides an easy way to send messages using the send function. Besides, it has an attribute for keeping track of buffered data on the client. This m</w:t>
      </w:r>
      <w:r w:rsidR="00AD3E69">
        <w:t>akes the API rather powerful</w:t>
      </w:r>
      <w:r>
        <w:t xml:space="preserve"> in spite of being simple. Its simplicity is in accordance with the intention of the protocol:</w:t>
      </w:r>
    </w:p>
    <w:p w:rsidR="00136F70" w:rsidRDefault="00A7259A" w:rsidP="00A6430C">
      <w:pPr>
        <w:ind w:left="567" w:right="565"/>
      </w:pPr>
      <w:r>
        <w:rPr>
          <w:i/>
        </w:rPr>
        <w:t>"Basically it is intended to</w:t>
      </w:r>
      <w:r w:rsidR="00136F70" w:rsidRPr="00A6430C">
        <w:rPr>
          <w:i/>
        </w:rPr>
        <w:t xml:space="preserve"> be as close to just exposing raw TCP to script as possible given the constraints of the Web."</w:t>
      </w:r>
      <w:r w:rsidR="0078114E">
        <w:rPr>
          <w:i/>
        </w:rPr>
        <w:t xml:space="preserve"> </w:t>
      </w:r>
      <w:r w:rsidR="00DD1C9C">
        <w:rPr>
          <w:i/>
        </w:rPr>
        <w:fldChar w:fldCharType="begin" w:fldLock="1"/>
      </w:r>
      <w:r w:rsidR="00D167B1">
        <w:rPr>
          <w:i/>
        </w:rPr>
        <w:instrText>ADDIN CSL_CITATION { "citationItems" : [ { "id" : "ITEM-1", "itemData" : { "URL" : "http://tools.ietf.org/html/rfc6455", "accessed" : { "date-parts" : [ [ "2013", "1", "29" ] ] }, "author" : [ { "dropping-particle" : "", "family" : "Fette", "given" : "Ian", "non-dropping-particle" : "", "parse-names" : false, "suffix" : "" }, { "dropping-particle" : "", "family" : "Melnikov", "given" : "Alexey", "non-dropping-particle" : "", "parse-names" : false, "suffix" : "" } ], "id" : "ITEM-1", "issued" : { "date-parts" : [ [ "0" ] ] }, "title" : "The WebSocket Protocol", "type" : "webpage" }, "uris" : [ "http://www.mendeley.com/documents/?uuid=9e8669ea-a70c-42ff-85d0-80e6d5b106f2" ] } ], "mendeley" : { "previouslyFormattedCitation" : "[32]" }, "properties" : { "noteIndex" : 0 }, "schema" : "https://github.com/citation-style-language/schema/raw/master/csl-citation.json" }</w:instrText>
      </w:r>
      <w:r w:rsidR="00DD1C9C">
        <w:rPr>
          <w:i/>
        </w:rPr>
        <w:fldChar w:fldCharType="separate"/>
      </w:r>
      <w:r w:rsidR="00AD3E69" w:rsidRPr="00AD3E69">
        <w:rPr>
          <w:noProof/>
        </w:rPr>
        <w:t>[32]</w:t>
      </w:r>
      <w:r w:rsidR="00DD1C9C">
        <w:rPr>
          <w:i/>
        </w:rPr>
        <w:fldChar w:fldCharType="end"/>
      </w:r>
      <w:r w:rsidR="00AD3E69">
        <w:rPr>
          <w:i/>
        </w:rPr>
        <w:t xml:space="preserve"> – </w:t>
      </w:r>
      <w:r w:rsidR="00AD3E69" w:rsidRPr="00AD3E69">
        <w:t>section 1.5</w:t>
      </w:r>
    </w:p>
    <w:p w:rsidR="00136F70" w:rsidRDefault="00136F70" w:rsidP="00136F70">
      <w:pPr>
        <w:pStyle w:val="Overskrift2"/>
      </w:pPr>
      <w:bookmarkStart w:id="59" w:name="_Toc385341217"/>
      <w:r>
        <w:t>Drawbacks of HTTP techniques</w:t>
      </w:r>
      <w:bookmarkEnd w:id="59"/>
    </w:p>
    <w:p w:rsidR="00FF4BF4" w:rsidRPr="00FF4BF4" w:rsidRDefault="00FF4BF4" w:rsidP="00FF4BF4">
      <w:r w:rsidRPr="00FF4BF4">
        <w:t>In section</w:t>
      </w:r>
      <w:r w:rsidR="00B56176">
        <w:t xml:space="preserve"> </w:t>
      </w:r>
      <w:r w:rsidR="00DD1C9C">
        <w:fldChar w:fldCharType="begin"/>
      </w:r>
      <w:r w:rsidR="00B56176">
        <w:instrText xml:space="preserve"> REF _Ref383104981 \r \h </w:instrText>
      </w:r>
      <w:r w:rsidR="00DD1C9C">
        <w:fldChar w:fldCharType="separate"/>
      </w:r>
      <w:r w:rsidR="00081674">
        <w:t>3.1</w:t>
      </w:r>
      <w:r w:rsidR="00DD1C9C">
        <w:fldChar w:fldCharType="end"/>
      </w:r>
      <w:r w:rsidRPr="00FF4BF4">
        <w:t>, I gave a rudimentary description of diff</w:t>
      </w:r>
      <w:r w:rsidR="00A7259A">
        <w:t>erent ways to achieve real time</w:t>
      </w:r>
      <w:r w:rsidRPr="00FF4BF4">
        <w:t xml:space="preserve"> communication with HTTP. They mostl</w:t>
      </w:r>
      <w:r w:rsidR="00EB5C06">
        <w:t>y work in the same way, but use</w:t>
      </w:r>
      <w:r w:rsidRPr="00FF4BF4">
        <w:t xml:space="preserve"> some different settings for keeping connections open and pushing messages to the client. Most used is probably long-polling, because </w:t>
      </w:r>
      <w:r w:rsidR="00DB2177">
        <w:t>it is not affected by intervening proxies</w:t>
      </w:r>
      <w:r w:rsidRPr="00FF4BF4">
        <w:t>.</w:t>
      </w:r>
      <w:r w:rsidR="00BA2A24" w:rsidRPr="00FF4BF4">
        <w:t xml:space="preserve"> </w:t>
      </w:r>
      <w:r w:rsidRPr="00FF4BF4">
        <w:t>However, there are also some issues that the following sections will describe.</w:t>
      </w:r>
    </w:p>
    <w:p w:rsidR="00136F70" w:rsidRDefault="00136F70" w:rsidP="006F5E9C">
      <w:pPr>
        <w:pStyle w:val="Overskrift3"/>
      </w:pPr>
      <w:r>
        <w:lastRenderedPageBreak/>
        <w:t xml:space="preserve">Really </w:t>
      </w:r>
      <w:r w:rsidR="00DF7DD8">
        <w:t>real time</w:t>
      </w:r>
      <w:r>
        <w:t>?</w:t>
      </w:r>
    </w:p>
    <w:p w:rsidR="000B7A21" w:rsidRDefault="000B7A21" w:rsidP="006F5E9C">
      <w:pPr>
        <w:keepNext/>
        <w:keepLines/>
      </w:pPr>
      <w:r>
        <w:t xml:space="preserve">Long-polling builds upon the idea of polling. But whereas polling is a naïve approach, long-polling is smarter. One of the major issues with normal polling is how to determine the polling interval. </w:t>
      </w:r>
    </w:p>
    <w:p w:rsidR="000B7A21" w:rsidRPr="000B7A21" w:rsidRDefault="000B7A21" w:rsidP="006F5E9C">
      <w:pPr>
        <w:keepNext/>
        <w:keepLines/>
      </w:pPr>
      <w:r>
        <w:t xml:space="preserve">Thinking real time, one might want to say that the client should make a new request each time it receives the response of the last. With frequent updates, this would provide a lot of stress on the server. Dealing with this would require some serious load balancing technology, leading to a expensive solution. A short interval would also increase the number of </w:t>
      </w:r>
      <w:r w:rsidR="00B10B48">
        <w:t>empty</w:t>
      </w:r>
      <w:r>
        <w:t xml:space="preserve"> responses if new updates arrive in an inco</w:t>
      </w:r>
      <w:r w:rsidR="00B56176">
        <w:t>nsistent interval at the server</w:t>
      </w:r>
      <w:r>
        <w:t xml:space="preserve"> (</w:t>
      </w:r>
      <w:r w:rsidR="00DD1C9C">
        <w:rPr>
          <w:color w:val="FF0000"/>
        </w:rPr>
        <w:fldChar w:fldCharType="begin"/>
      </w:r>
      <w:r w:rsidR="00B56176">
        <w:instrText xml:space="preserve"> REF _Ref383105029 \h </w:instrText>
      </w:r>
      <w:r w:rsidR="00DD1C9C">
        <w:rPr>
          <w:color w:val="FF0000"/>
        </w:rPr>
      </w:r>
      <w:r w:rsidR="00DD1C9C">
        <w:rPr>
          <w:color w:val="FF0000"/>
        </w:rPr>
        <w:fldChar w:fldCharType="separate"/>
      </w:r>
      <w:r w:rsidR="00081674">
        <w:t xml:space="preserve">Figure </w:t>
      </w:r>
      <w:r w:rsidR="00081674">
        <w:rPr>
          <w:noProof/>
        </w:rPr>
        <w:t>3</w:t>
      </w:r>
      <w:r w:rsidR="00081674">
        <w:noBreakHyphen/>
      </w:r>
      <w:r w:rsidR="00081674">
        <w:rPr>
          <w:noProof/>
        </w:rPr>
        <w:t>9</w:t>
      </w:r>
      <w:r w:rsidR="00DD1C9C">
        <w:rPr>
          <w:color w:val="FF0000"/>
        </w:rPr>
        <w:fldChar w:fldCharType="end"/>
      </w:r>
      <w:r>
        <w:t>).</w:t>
      </w:r>
    </w:p>
    <w:p w:rsidR="00B56176" w:rsidRDefault="00A6430C" w:rsidP="00B56176">
      <w:pPr>
        <w:keepNext/>
        <w:jc w:val="center"/>
      </w:pPr>
      <w:r w:rsidRPr="00A6430C">
        <w:rPr>
          <w:noProof/>
          <w:lang w:val="nb-NO" w:eastAsia="nb-NO"/>
        </w:rPr>
        <w:drawing>
          <wp:inline distT="0" distB="0" distL="0" distR="0">
            <wp:extent cx="3057525" cy="1665812"/>
            <wp:effectExtent l="19050" t="0" r="9525" b="0"/>
            <wp:docPr id="48" name="Bilde 5" descr="shortPollInterv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ortPollInterval.jpg"/>
                    <pic:cNvPicPr/>
                  </pic:nvPicPr>
                  <pic:blipFill>
                    <a:blip r:embed="rId26" cstate="print"/>
                    <a:stretch>
                      <a:fillRect/>
                    </a:stretch>
                  </pic:blipFill>
                  <pic:spPr>
                    <a:xfrm>
                      <a:off x="0" y="0"/>
                      <a:ext cx="3057525" cy="1665812"/>
                    </a:xfrm>
                    <a:prstGeom prst="rect">
                      <a:avLst/>
                    </a:prstGeom>
                  </pic:spPr>
                </pic:pic>
              </a:graphicData>
            </a:graphic>
          </wp:inline>
        </w:drawing>
      </w:r>
    </w:p>
    <w:p w:rsidR="00A6430C" w:rsidRDefault="00B56176" w:rsidP="00B56176">
      <w:pPr>
        <w:pStyle w:val="Bildetekst"/>
        <w:jc w:val="center"/>
      </w:pPr>
      <w:bookmarkStart w:id="60" w:name="_Ref383105029"/>
      <w:bookmarkStart w:id="61" w:name="_Toc385266148"/>
      <w:r>
        <w:t xml:space="preserve">Figure </w:t>
      </w:r>
      <w:fldSimple w:instr=" STYLEREF 1 \s ">
        <w:r w:rsidR="00081674">
          <w:rPr>
            <w:noProof/>
          </w:rPr>
          <w:t>3</w:t>
        </w:r>
      </w:fldSimple>
      <w:r w:rsidR="0036084D">
        <w:noBreakHyphen/>
      </w:r>
      <w:fldSimple w:instr=" SEQ Figure \* ARABIC \s 1 ">
        <w:r w:rsidR="00081674">
          <w:rPr>
            <w:noProof/>
          </w:rPr>
          <w:t>9</w:t>
        </w:r>
      </w:fldSimple>
      <w:bookmarkEnd w:id="60"/>
      <w:r>
        <w:t xml:space="preserve">: </w:t>
      </w:r>
      <w:r w:rsidRPr="00F6170C">
        <w:t>Short poll interval gets new data fast, but demands server resources</w:t>
      </w:r>
      <w:r>
        <w:t>.</w:t>
      </w:r>
      <w:bookmarkEnd w:id="61"/>
    </w:p>
    <w:p w:rsidR="00B10B48" w:rsidRDefault="00B10B48" w:rsidP="00136F70">
      <w:r w:rsidRPr="00B10B48">
        <w:t>With a longer interval</w:t>
      </w:r>
      <w:r w:rsidR="00B56176">
        <w:t xml:space="preserve"> (</w:t>
      </w:r>
      <w:r w:rsidR="00DD1C9C">
        <w:fldChar w:fldCharType="begin"/>
      </w:r>
      <w:r w:rsidR="00B56176">
        <w:instrText xml:space="preserve"> REF _Ref383105117 \h </w:instrText>
      </w:r>
      <w:r w:rsidR="00DD1C9C">
        <w:fldChar w:fldCharType="separate"/>
      </w:r>
      <w:r w:rsidR="00081674">
        <w:t xml:space="preserve">Figure </w:t>
      </w:r>
      <w:r w:rsidR="00081674">
        <w:rPr>
          <w:noProof/>
        </w:rPr>
        <w:t>3</w:t>
      </w:r>
      <w:r w:rsidR="00081674">
        <w:noBreakHyphen/>
      </w:r>
      <w:r w:rsidR="00081674">
        <w:rPr>
          <w:noProof/>
        </w:rPr>
        <w:t>10</w:t>
      </w:r>
      <w:r w:rsidR="00DD1C9C">
        <w:fldChar w:fldCharType="end"/>
      </w:r>
      <w:r w:rsidR="00B56176">
        <w:t>)</w:t>
      </w:r>
      <w:r w:rsidRPr="00B10B48">
        <w:t>, the longer it takes before new data arrives at the client, thus making the application less real time. Even with piggybacking, one cannot achieve anything close to real time with a longer interval unless the server receives new data at a regular, known interval. As long as this interval isn’t too short, polling may be a good choice. A weather application for instance, might ge</w:t>
      </w:r>
      <w:r w:rsidR="00BB5E5B">
        <w:t>t new updates every hour. C</w:t>
      </w:r>
      <w:r w:rsidRPr="00B10B48">
        <w:t>lient</w:t>
      </w:r>
      <w:r w:rsidR="00BB5E5B">
        <w:t>s</w:t>
      </w:r>
      <w:r w:rsidRPr="00B10B48">
        <w:t xml:space="preserve"> can use this knowledge to poll the server accordingly.</w:t>
      </w:r>
    </w:p>
    <w:p w:rsidR="00B56176" w:rsidRDefault="00A6430C" w:rsidP="00B56176">
      <w:pPr>
        <w:keepNext/>
        <w:jc w:val="center"/>
      </w:pPr>
      <w:r w:rsidRPr="00A6430C">
        <w:rPr>
          <w:noProof/>
          <w:lang w:val="nb-NO" w:eastAsia="nb-NO"/>
        </w:rPr>
        <w:drawing>
          <wp:inline distT="0" distB="0" distL="0" distR="0">
            <wp:extent cx="3114675" cy="1733550"/>
            <wp:effectExtent l="19050" t="0" r="9525" b="0"/>
            <wp:docPr id="49" name="Bilde 6" descr="longPollInterv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ngPollInterval.jpg"/>
                    <pic:cNvPicPr/>
                  </pic:nvPicPr>
                  <pic:blipFill>
                    <a:blip r:embed="rId27" cstate="print"/>
                    <a:stretch>
                      <a:fillRect/>
                    </a:stretch>
                  </pic:blipFill>
                  <pic:spPr>
                    <a:xfrm>
                      <a:off x="0" y="0"/>
                      <a:ext cx="3114675" cy="1733550"/>
                    </a:xfrm>
                    <a:prstGeom prst="rect">
                      <a:avLst/>
                    </a:prstGeom>
                  </pic:spPr>
                </pic:pic>
              </a:graphicData>
            </a:graphic>
          </wp:inline>
        </w:drawing>
      </w:r>
    </w:p>
    <w:p w:rsidR="00A6430C" w:rsidRPr="00D90BDE" w:rsidRDefault="00B56176" w:rsidP="00B56176">
      <w:pPr>
        <w:pStyle w:val="Bildetekst"/>
        <w:jc w:val="center"/>
      </w:pPr>
      <w:bookmarkStart w:id="62" w:name="_Ref383105117"/>
      <w:bookmarkStart w:id="63" w:name="_Toc385266149"/>
      <w:r>
        <w:t xml:space="preserve">Figure </w:t>
      </w:r>
      <w:fldSimple w:instr=" STYLEREF 1 \s ">
        <w:r w:rsidR="00081674">
          <w:rPr>
            <w:noProof/>
          </w:rPr>
          <w:t>3</w:t>
        </w:r>
      </w:fldSimple>
      <w:r w:rsidR="0036084D">
        <w:noBreakHyphen/>
      </w:r>
      <w:fldSimple w:instr=" SEQ Figure \* ARABIC \s 1 ">
        <w:r w:rsidR="00081674">
          <w:rPr>
            <w:noProof/>
          </w:rPr>
          <w:t>10</w:t>
        </w:r>
      </w:fldSimple>
      <w:bookmarkEnd w:id="62"/>
      <w:r>
        <w:t xml:space="preserve">: </w:t>
      </w:r>
      <w:r w:rsidRPr="00B36F82">
        <w:t>Long interval makes the client miss a lot of updates in most cases</w:t>
      </w:r>
      <w:r>
        <w:t>.</w:t>
      </w:r>
      <w:bookmarkEnd w:id="63"/>
    </w:p>
    <w:p w:rsidR="00136F70" w:rsidRDefault="00136F70" w:rsidP="006F5E9C">
      <w:pPr>
        <w:pStyle w:val="Overskrift3"/>
      </w:pPr>
      <w:r>
        <w:lastRenderedPageBreak/>
        <w:t>When long-polling becomes polling</w:t>
      </w:r>
    </w:p>
    <w:p w:rsidR="003D4085" w:rsidRDefault="003D4085" w:rsidP="006F5E9C">
      <w:pPr>
        <w:keepNext/>
        <w:keepLines/>
      </w:pPr>
      <w:r>
        <w:t>As I said, long-polling is a lot smarter than polling. Keeping requests open for a longer time, ensures that the number of unnecessary requests is a lot less than with polling. Though if the server r</w:t>
      </w:r>
      <w:r w:rsidR="00C87996">
        <w:t>eceives updates at a high rate,</w:t>
      </w:r>
      <w:r>
        <w:t xml:space="preserve"> the connection will never be able to stay open.</w:t>
      </w:r>
    </w:p>
    <w:p w:rsidR="003D4085" w:rsidRPr="003D4085" w:rsidRDefault="003D4085" w:rsidP="003D4085">
      <w:r>
        <w:t>Each time the client tries to initiate long-polling, there is always some data waiting for it and the server respond</w:t>
      </w:r>
      <w:r w:rsidR="00C87996">
        <w:t>s</w:t>
      </w:r>
      <w:r>
        <w:t xml:space="preserve"> at once</w:t>
      </w:r>
      <w:r w:rsidR="00530C13">
        <w:t xml:space="preserve"> </w:t>
      </w:r>
      <w:r w:rsidR="00DD1C9C">
        <w:fldChar w:fldCharType="begin" w:fldLock="1"/>
      </w:r>
      <w:r w:rsidR="00D167B1">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"[24]" }, "properties" : { "noteIndex" : 0 }, "schema" : "https://github.com/citation-style-language/schema/raw/master/csl-citation.json" }</w:instrText>
      </w:r>
      <w:r w:rsidR="00DD1C9C">
        <w:fldChar w:fldCharType="separate"/>
      </w:r>
      <w:r w:rsidR="00D10BFA" w:rsidRPr="00D10BFA">
        <w:rPr>
          <w:noProof/>
        </w:rPr>
        <w:t>[24]</w:t>
      </w:r>
      <w:r w:rsidR="00DD1C9C">
        <w:fldChar w:fldCharType="end"/>
      </w:r>
      <w:r>
        <w:t>. This effect makes long-polling work just as regular polling at a short interval. Comparing</w:t>
      </w:r>
      <w:r w:rsidR="00530C13">
        <w:t xml:space="preserve"> </w:t>
      </w:r>
      <w:r w:rsidR="00DD1C9C">
        <w:fldChar w:fldCharType="begin"/>
      </w:r>
      <w:r w:rsidR="00530C13">
        <w:instrText xml:space="preserve"> REF _Ref383105029 \h </w:instrText>
      </w:r>
      <w:r w:rsidR="00DD1C9C">
        <w:fldChar w:fldCharType="separate"/>
      </w:r>
      <w:r w:rsidR="00081674">
        <w:t xml:space="preserve">Figure </w:t>
      </w:r>
      <w:r w:rsidR="00081674">
        <w:rPr>
          <w:noProof/>
        </w:rPr>
        <w:t>3</w:t>
      </w:r>
      <w:r w:rsidR="00081674">
        <w:noBreakHyphen/>
      </w:r>
      <w:r w:rsidR="00081674">
        <w:rPr>
          <w:noProof/>
        </w:rPr>
        <w:t>9</w:t>
      </w:r>
      <w:r w:rsidR="00DD1C9C">
        <w:fldChar w:fldCharType="end"/>
      </w:r>
      <w:r>
        <w:t xml:space="preserve">  to</w:t>
      </w:r>
      <w:r w:rsidR="00530C13">
        <w:t xml:space="preserve"> </w:t>
      </w:r>
      <w:r w:rsidR="00DD1C9C">
        <w:fldChar w:fldCharType="begin"/>
      </w:r>
      <w:r w:rsidR="00530C13">
        <w:instrText xml:space="preserve"> REF _Ref383105951 \h </w:instrText>
      </w:r>
      <w:r w:rsidR="00DD1C9C">
        <w:fldChar w:fldCharType="separate"/>
      </w:r>
      <w:r w:rsidR="00081674">
        <w:t xml:space="preserve">Figure </w:t>
      </w:r>
      <w:r w:rsidR="00081674">
        <w:rPr>
          <w:noProof/>
        </w:rPr>
        <w:t>3</w:t>
      </w:r>
      <w:r w:rsidR="00081674">
        <w:noBreakHyphen/>
      </w:r>
      <w:r w:rsidR="00081674">
        <w:rPr>
          <w:noProof/>
        </w:rPr>
        <w:t>11</w:t>
      </w:r>
      <w:r w:rsidR="00DD1C9C">
        <w:fldChar w:fldCharType="end"/>
      </w:r>
      <w:r>
        <w:t>, one can see that long-polling does not outperform polling as long as the server-side updates are frequent.</w:t>
      </w:r>
    </w:p>
    <w:p w:rsidR="00530C13" w:rsidRDefault="00A6430C" w:rsidP="00530C13">
      <w:pPr>
        <w:keepNext/>
        <w:jc w:val="center"/>
      </w:pPr>
      <w:r w:rsidRPr="00A6430C">
        <w:rPr>
          <w:noProof/>
          <w:lang w:val="nb-NO" w:eastAsia="nb-NO"/>
        </w:rPr>
        <w:drawing>
          <wp:inline distT="0" distB="0" distL="0" distR="0">
            <wp:extent cx="2942214" cy="1590675"/>
            <wp:effectExtent l="19050" t="0" r="0" b="0"/>
            <wp:docPr id="50" name="Bilde 7" descr="longPollBecomesPo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ngPollBecomesPoll.jpg"/>
                    <pic:cNvPicPr/>
                  </pic:nvPicPr>
                  <pic:blipFill>
                    <a:blip r:embed="rId28" cstate="print"/>
                    <a:stretch>
                      <a:fillRect/>
                    </a:stretch>
                  </pic:blipFill>
                  <pic:spPr>
                    <a:xfrm>
                      <a:off x="0" y="0"/>
                      <a:ext cx="2942214" cy="1590675"/>
                    </a:xfrm>
                    <a:prstGeom prst="rect">
                      <a:avLst/>
                    </a:prstGeom>
                  </pic:spPr>
                </pic:pic>
              </a:graphicData>
            </a:graphic>
          </wp:inline>
        </w:drawing>
      </w:r>
    </w:p>
    <w:p w:rsidR="00A6430C" w:rsidRDefault="00530C13" w:rsidP="00530C13">
      <w:pPr>
        <w:pStyle w:val="Bildetekst"/>
        <w:jc w:val="center"/>
      </w:pPr>
      <w:bookmarkStart w:id="64" w:name="_Ref383105951"/>
      <w:bookmarkStart w:id="65" w:name="_Toc385266150"/>
      <w:r>
        <w:t xml:space="preserve">Figure </w:t>
      </w:r>
      <w:fldSimple w:instr=" STYLEREF 1 \s ">
        <w:r w:rsidR="00081674">
          <w:rPr>
            <w:noProof/>
          </w:rPr>
          <w:t>3</w:t>
        </w:r>
      </w:fldSimple>
      <w:r w:rsidR="0036084D">
        <w:noBreakHyphen/>
      </w:r>
      <w:fldSimple w:instr=" SEQ Figure \* ARABIC \s 1 ">
        <w:r w:rsidR="00081674">
          <w:rPr>
            <w:noProof/>
          </w:rPr>
          <w:t>11</w:t>
        </w:r>
      </w:fldSimple>
      <w:bookmarkEnd w:id="64"/>
      <w:r>
        <w:t xml:space="preserve">: </w:t>
      </w:r>
      <w:r w:rsidRPr="00264A0D">
        <w:t xml:space="preserve"> Long-polling has no benefit over polling at high update-rates</w:t>
      </w:r>
      <w:r>
        <w:t>.</w:t>
      </w:r>
      <w:bookmarkEnd w:id="65"/>
    </w:p>
    <w:p w:rsidR="00136F70" w:rsidRPr="00D90BDE" w:rsidRDefault="003D4085" w:rsidP="00136F70">
      <w:proofErr w:type="spellStart"/>
      <w:r w:rsidRPr="003D4085">
        <w:t>Norges</w:t>
      </w:r>
      <w:proofErr w:type="spellEnd"/>
      <w:r w:rsidRPr="003D4085">
        <w:t xml:space="preserve"> Bank Investment Management</w:t>
      </w:r>
      <w:r w:rsidR="00530C13">
        <w:t xml:space="preserve"> provided</w:t>
      </w:r>
      <w:r w:rsidR="00530C13">
        <w:rPr>
          <w:rStyle w:val="Fotnotereferanse"/>
        </w:rPr>
        <w:footnoteReference w:id="5"/>
      </w:r>
      <w:r w:rsidRPr="003D4085">
        <w:t xml:space="preserve"> a counter on their hom</w:t>
      </w:r>
      <w:r w:rsidR="00530C13">
        <w:t>epage</w:t>
      </w:r>
      <w:r w:rsidR="006164E9">
        <w:t xml:space="preserve">, </w:t>
      </w:r>
      <w:hyperlink r:id="rId29" w:history="1">
        <w:r w:rsidR="006164E9" w:rsidRPr="00DF5174">
          <w:rPr>
            <w:rStyle w:val="Hyperkobling"/>
          </w:rPr>
          <w:t>www.nbim.no</w:t>
        </w:r>
      </w:hyperlink>
      <w:r w:rsidR="006164E9">
        <w:t>,</w:t>
      </w:r>
      <w:r w:rsidR="00530C13">
        <w:t xml:space="preserve"> that showed</w:t>
      </w:r>
      <w:r w:rsidRPr="003D4085">
        <w:t xml:space="preserve"> the total value of the Norwegian Government Pension Fund.</w:t>
      </w:r>
      <w:r w:rsidR="00530C13">
        <w:t xml:space="preserve"> The counter updated several times per second.</w:t>
      </w:r>
      <w:r w:rsidRPr="003D4085">
        <w:t xml:space="preserve"> If each change in that number was a response from the server, it wouldn’t matter if it was polling or long-polling in use. The load on their network would be quite substantial in a short time. T</w:t>
      </w:r>
      <w:r w:rsidR="00530C13">
        <w:t>his little widget, though, faked real time as it polled</w:t>
      </w:r>
      <w:r w:rsidRPr="003D4085">
        <w:t xml:space="preserve"> the server every 30 seconds and </w:t>
      </w:r>
      <w:r w:rsidR="00530C13">
        <w:t>got</w:t>
      </w:r>
      <w:r w:rsidRPr="003D4085">
        <w:t xml:space="preserve"> the values from the past 30 seconds.</w:t>
      </w:r>
    </w:p>
    <w:p w:rsidR="00136F70" w:rsidRDefault="00136F70" w:rsidP="004E3DC9">
      <w:pPr>
        <w:pStyle w:val="Overskrift3"/>
      </w:pPr>
      <w:r>
        <w:t>Streaming techniques</w:t>
      </w:r>
    </w:p>
    <w:p w:rsidR="00A868B9" w:rsidRDefault="00BD68C8" w:rsidP="00BD68C8">
      <w:r>
        <w:t xml:space="preserve">Using streaming techniques is a different approach than having the client poll for data. With HTTP-streaming and </w:t>
      </w:r>
      <w:r w:rsidR="000A69D2">
        <w:t>Server-Sent</w:t>
      </w:r>
      <w:r>
        <w:t xml:space="preserve"> Events, the server is the initiating part</w:t>
      </w:r>
      <w:r w:rsidR="00C87996">
        <w:rPr>
          <w:rStyle w:val="Fotnotereferanse"/>
        </w:rPr>
        <w:footnoteReference w:id="6"/>
      </w:r>
      <w:r>
        <w:t xml:space="preserve">. You can configure </w:t>
      </w:r>
      <w:r w:rsidR="000A69D2">
        <w:t>Server-Sent</w:t>
      </w:r>
      <w:r>
        <w:t xml:space="preserve"> Events to work almost like long-polling</w:t>
      </w:r>
      <w:r w:rsidR="00D12F20">
        <w:t xml:space="preserve"> (see section </w:t>
      </w:r>
      <w:r w:rsidR="00DD1C9C">
        <w:fldChar w:fldCharType="begin"/>
      </w:r>
      <w:r w:rsidR="00D12F20">
        <w:instrText xml:space="preserve"> REF _Ref383106220 \r \h </w:instrText>
      </w:r>
      <w:r w:rsidR="00DD1C9C">
        <w:fldChar w:fldCharType="separate"/>
      </w:r>
      <w:r w:rsidR="00081674">
        <w:t>3.1.5</w:t>
      </w:r>
      <w:r w:rsidR="00DD1C9C">
        <w:fldChar w:fldCharType="end"/>
      </w:r>
      <w:r w:rsidR="00D12F20">
        <w:t>)</w:t>
      </w:r>
      <w:r>
        <w:t xml:space="preserve">, but it uses push just as streaming does. </w:t>
      </w:r>
    </w:p>
    <w:p w:rsidR="00BD68C8" w:rsidRDefault="00BD68C8" w:rsidP="006F5E9C">
      <w:pPr>
        <w:keepNext/>
        <w:keepLines/>
      </w:pPr>
      <w:r>
        <w:lastRenderedPageBreak/>
        <w:t xml:space="preserve">A forever frame allows the server to push updates to the client wrapped up in script-tags. Client-side there has to be some </w:t>
      </w:r>
      <w:r w:rsidR="00D12F20">
        <w:t>mechanism</w:t>
      </w:r>
      <w:r>
        <w:t xml:space="preserve"> to  make the received scripts do something useful. Receiving new data in an ever-growing DOM-element, also creates some challenges related to memory management. If you don't clear the frame at regular intervals, you will have a memory leak in your application. Using XHR-streaming, you avoid this issue. But you still have to handle a persistent HTTP-connection.</w:t>
      </w:r>
    </w:p>
    <w:p w:rsidR="00BD68C8" w:rsidRPr="00BD68C8" w:rsidRDefault="00BD68C8" w:rsidP="00BD68C8">
      <w:r>
        <w:t>Having an open connection that sends a lot of data</w:t>
      </w:r>
      <w:r w:rsidR="00FA6D4B">
        <w:t>, gives rise to another problem:</w:t>
      </w:r>
      <w:r>
        <w:t xml:space="preserve"> proxy-servers and firewalls</w:t>
      </w:r>
      <w:r w:rsidR="00A868B9">
        <w:t xml:space="preserve"> </w:t>
      </w:r>
      <w:r w:rsidR="00DD1C9C">
        <w:fldChar w:fldCharType="begin" w:fldLock="1"/>
      </w:r>
      <w:r w:rsidR="00D167B1">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"[24]" }, "properties" : { "noteIndex" : 0 }, "schema" : "https://github.com/citation-style-language/schema/raw/master/csl-citation.json" }</w:instrText>
      </w:r>
      <w:r w:rsidR="00DD1C9C">
        <w:fldChar w:fldCharType="separate"/>
      </w:r>
      <w:r w:rsidR="00D10BFA" w:rsidRPr="00D10BFA">
        <w:rPr>
          <w:noProof/>
        </w:rPr>
        <w:t>[24]</w:t>
      </w:r>
      <w:r w:rsidR="00DD1C9C">
        <w:fldChar w:fldCharType="end"/>
      </w:r>
      <w:r>
        <w:t>. The nature of the HTTP-protocol may cause these to buffer the response, thus creating a lot of latency for the client (</w:t>
      </w:r>
      <w:r w:rsidR="00DD1C9C">
        <w:fldChar w:fldCharType="begin"/>
      </w:r>
      <w:r w:rsidR="00A868B9">
        <w:instrText xml:space="preserve"> REF _Ref383106168 \h </w:instrText>
      </w:r>
      <w:r w:rsidR="00DD1C9C">
        <w:fldChar w:fldCharType="separate"/>
      </w:r>
      <w:r w:rsidR="00081674">
        <w:t xml:space="preserve">Figure </w:t>
      </w:r>
      <w:r w:rsidR="00081674">
        <w:rPr>
          <w:noProof/>
        </w:rPr>
        <w:t>3</w:t>
      </w:r>
      <w:r w:rsidR="00081674">
        <w:noBreakHyphen/>
      </w:r>
      <w:r w:rsidR="00081674">
        <w:rPr>
          <w:noProof/>
        </w:rPr>
        <w:t>12</w:t>
      </w:r>
      <w:r w:rsidR="00DD1C9C">
        <w:fldChar w:fldCharType="end"/>
      </w:r>
      <w:r>
        <w:t xml:space="preserve">). To avoid this, many Comet-based streaming solutions fall back to long-polling if </w:t>
      </w:r>
      <w:r w:rsidR="0025405D">
        <w:t>the server</w:t>
      </w:r>
      <w:r w:rsidR="003A6536">
        <w:t xml:space="preserve"> or the clients</w:t>
      </w:r>
      <w:r w:rsidR="00D130C1">
        <w:t xml:space="preserve"> detect</w:t>
      </w:r>
      <w:r>
        <w:t xml:space="preserve"> buffering.</w:t>
      </w:r>
    </w:p>
    <w:p w:rsidR="00A868B9" w:rsidRDefault="00A6430C" w:rsidP="00A868B9">
      <w:pPr>
        <w:keepNext/>
        <w:jc w:val="center"/>
      </w:pPr>
      <w:r w:rsidRPr="00A6430C">
        <w:rPr>
          <w:noProof/>
          <w:lang w:val="nb-NO" w:eastAsia="nb-NO"/>
        </w:rPr>
        <w:drawing>
          <wp:inline distT="0" distB="0" distL="0" distR="0">
            <wp:extent cx="3009900" cy="1504950"/>
            <wp:effectExtent l="19050" t="0" r="0" b="0"/>
            <wp:docPr id="51" name="Bilde 8" descr="Buffer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ffering.jpg"/>
                    <pic:cNvPicPr/>
                  </pic:nvPicPr>
                  <pic:blipFill>
                    <a:blip r:embed="rId30" cstate="print"/>
                    <a:stretch>
                      <a:fillRect/>
                    </a:stretch>
                  </pic:blipFill>
                  <pic:spPr>
                    <a:xfrm>
                      <a:off x="0" y="0"/>
                      <a:ext cx="3009900" cy="1504950"/>
                    </a:xfrm>
                    <a:prstGeom prst="rect">
                      <a:avLst/>
                    </a:prstGeom>
                  </pic:spPr>
                </pic:pic>
              </a:graphicData>
            </a:graphic>
          </wp:inline>
        </w:drawing>
      </w:r>
    </w:p>
    <w:p w:rsidR="00A6430C" w:rsidRDefault="00A868B9" w:rsidP="00A868B9">
      <w:pPr>
        <w:pStyle w:val="Bildetekst"/>
        <w:jc w:val="center"/>
      </w:pPr>
      <w:bookmarkStart w:id="66" w:name="_Ref383106168"/>
      <w:bookmarkStart w:id="67" w:name="_Toc385266151"/>
      <w:r>
        <w:t xml:space="preserve">Figure </w:t>
      </w:r>
      <w:fldSimple w:instr=" STYLEREF 1 \s ">
        <w:r w:rsidR="00081674">
          <w:rPr>
            <w:noProof/>
          </w:rPr>
          <w:t>3</w:t>
        </w:r>
      </w:fldSimple>
      <w:r w:rsidR="0036084D">
        <w:noBreakHyphen/>
      </w:r>
      <w:fldSimple w:instr=" SEQ Figure \* ARABIC \s 1 ">
        <w:r w:rsidR="00081674">
          <w:rPr>
            <w:noProof/>
          </w:rPr>
          <w:t>12</w:t>
        </w:r>
      </w:fldSimple>
      <w:bookmarkEnd w:id="66"/>
      <w:r>
        <w:t xml:space="preserve">: </w:t>
      </w:r>
      <w:r w:rsidRPr="004D4315">
        <w:t>Intervening proxy buffering response-stream from server</w:t>
      </w:r>
      <w:r>
        <w:t>.</w:t>
      </w:r>
      <w:bookmarkEnd w:id="67"/>
    </w:p>
    <w:p w:rsidR="00BD68C8" w:rsidRPr="00A437F5" w:rsidRDefault="00BD68C8" w:rsidP="00136F70">
      <w:r w:rsidRPr="00BD68C8">
        <w:t xml:space="preserve">A forever frame makes the developer write some extra code to handle the incoming scripts. The </w:t>
      </w:r>
      <w:r w:rsidR="00A868B9" w:rsidRPr="00BD68C8">
        <w:t>EventSource</w:t>
      </w:r>
      <w:r w:rsidRPr="00BD68C8">
        <w:t xml:space="preserve"> interface gives developers a more powerful toolbox for </w:t>
      </w:r>
      <w:r w:rsidR="00A868B9">
        <w:t>handling incoming events</w:t>
      </w:r>
      <w:r w:rsidRPr="00BD68C8">
        <w:t xml:space="preserve"> (</w:t>
      </w:r>
      <w:r w:rsidRPr="00A868B9">
        <w:t>see section</w:t>
      </w:r>
      <w:r w:rsidR="00A868B9" w:rsidRPr="00A868B9">
        <w:t xml:space="preserve"> </w:t>
      </w:r>
      <w:fldSimple w:instr=" REF _Ref383106220 \r \h  \* MERGEFORMAT ">
        <w:r w:rsidR="00081674">
          <w:t>3.1.5</w:t>
        </w:r>
      </w:fldSimple>
      <w:r w:rsidRPr="00BD68C8">
        <w:t xml:space="preserve">). Utilizing pure eventhandlers also ensures that there is no need for cleaning up after the incoming data. But, in the end, </w:t>
      </w:r>
      <w:r w:rsidR="000A69D2">
        <w:t>Server-Sent</w:t>
      </w:r>
      <w:r w:rsidRPr="00BD68C8">
        <w:t xml:space="preserve"> Events </w:t>
      </w:r>
      <w:r w:rsidR="00200211">
        <w:t>is</w:t>
      </w:r>
      <w:r w:rsidRPr="00BD68C8">
        <w:t xml:space="preserve"> still HTTP. And as we shall see, the</w:t>
      </w:r>
      <w:r w:rsidR="00276BC7">
        <w:t xml:space="preserve"> HTTP</w:t>
      </w:r>
      <w:r w:rsidRPr="00BD68C8">
        <w:t xml:space="preserve"> protocol has issues of its own.</w:t>
      </w:r>
    </w:p>
    <w:p w:rsidR="00136F70" w:rsidRDefault="00136F70" w:rsidP="00136F70">
      <w:pPr>
        <w:pStyle w:val="Overskrift2"/>
      </w:pPr>
      <w:bookmarkStart w:id="68" w:name="_Toc385341218"/>
      <w:r>
        <w:t xml:space="preserve">HTTP was never designed for </w:t>
      </w:r>
      <w:r w:rsidR="00DF7DD8">
        <w:t>real time</w:t>
      </w:r>
      <w:bookmarkEnd w:id="68"/>
    </w:p>
    <w:p w:rsidR="00BD68C8" w:rsidRPr="00BD68C8" w:rsidRDefault="00BD68C8" w:rsidP="00BD68C8">
      <w:r w:rsidRPr="00BD68C8">
        <w:t>HTTP/1.1 introduced the keep-alive flag, chunked enco</w:t>
      </w:r>
      <w:r w:rsidR="00A868B9">
        <w:t>ding and persistent connections</w:t>
      </w:r>
      <w:r w:rsidRPr="00BD68C8">
        <w:t xml:space="preserve">. Claiming that HTTP wasn't designed for real time in spite of these features, may seem rather presumptuous. The next sections cover what </w:t>
      </w:r>
      <w:r w:rsidR="00A868B9" w:rsidRPr="00BD68C8">
        <w:t>I</w:t>
      </w:r>
      <w:r w:rsidRPr="00BD68C8">
        <w:t xml:space="preserve"> believe to be HTTP's greatest weaknesses compared to WebSockets.</w:t>
      </w:r>
    </w:p>
    <w:p w:rsidR="00136F70" w:rsidRDefault="00136F70" w:rsidP="004E3DC9">
      <w:pPr>
        <w:pStyle w:val="Overskrift3"/>
      </w:pPr>
      <w:r>
        <w:t>Overhead</w:t>
      </w:r>
    </w:p>
    <w:p w:rsidR="00136F70" w:rsidRPr="00852866" w:rsidRDefault="006A24B6" w:rsidP="00136F70">
      <w:r w:rsidRPr="006A24B6">
        <w:t xml:space="preserve">In section </w:t>
      </w:r>
      <w:r w:rsidR="00DD1C9C">
        <w:fldChar w:fldCharType="begin"/>
      </w:r>
      <w:r w:rsidR="00A868B9">
        <w:instrText xml:space="preserve"> REF _Ref383106265 \r \h </w:instrText>
      </w:r>
      <w:r w:rsidR="00DD1C9C">
        <w:fldChar w:fldCharType="separate"/>
      </w:r>
      <w:r w:rsidR="00081674">
        <w:t>3.2.1</w:t>
      </w:r>
      <w:r w:rsidR="00DD1C9C">
        <w:fldChar w:fldCharType="end"/>
      </w:r>
      <w:r w:rsidRPr="006A24B6">
        <w:t>, I mentioned that headers in HTTP requests/responses can accumulate to hundreds of bytes</w:t>
      </w:r>
      <w:r w:rsidR="00A868B9">
        <w:t xml:space="preserve"> </w:t>
      </w:r>
      <w:r w:rsidR="00DD1C9C">
        <w:fldChar w:fldCharType="begin" w:fldLock="1"/>
      </w:r>
      <w:r w:rsidR="00D167B1">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"[24]" }, "properties" : { "noteIndex" : 0 }, "schema" : "https://github.com/citation-style-language/schema/raw/master/csl-citation.json" }</w:instrText>
      </w:r>
      <w:r w:rsidR="00DD1C9C">
        <w:fldChar w:fldCharType="separate"/>
      </w:r>
      <w:r w:rsidR="00D10BFA" w:rsidRPr="00D10BFA">
        <w:rPr>
          <w:noProof/>
        </w:rPr>
        <w:t>[24]</w:t>
      </w:r>
      <w:r w:rsidR="00DD1C9C">
        <w:fldChar w:fldCharType="end"/>
      </w:r>
      <w:r w:rsidR="00A868B9">
        <w:t>.</w:t>
      </w:r>
      <w:r w:rsidRPr="006A24B6">
        <w:t xml:space="preserve"> Peter Lubbers and Frank Greco made a simple application for comparing polling to WebSockets</w:t>
      </w:r>
      <w:r w:rsidR="00A868B9">
        <w:t xml:space="preserve"> </w:t>
      </w:r>
      <w:r w:rsidR="00DD1C9C">
        <w:fldChar w:fldCharType="begin" w:fldLock="1"/>
      </w:r>
      <w:r w:rsidR="00D167B1">
        <w:instrText>ADDIN CSL_CITATION { "citationItems" : [ { "id" : "ITEM-1", "itemData" : { "URL" : "http://www.websocket.org/quantum.html", "accessed" : { "date-parts" : [ [ "2013", "1", "24" ] ] }, "author" : [ { "dropping-particle" : "", "family" : "Lubbers", "given" : "Peter", "non-dropping-particle" : "", "parse-names" : false, "suffix" : "" }, { "dropping-particle" : "", "family" : "Greco", "given" : "Frank", "non-dropping-particle" : "", "parse-names" : false, "suffix" : "" } ], "id" : "ITEM-1", "issued" : { "date-parts" : [ [ "0" ] ] }, "title" : "WebSocket.org | The Benefits of WebSocket", "type" : "webpage" }, "uris" : [ "http://www.mendeley.com/documents/?uuid=28dcde61-b1b6-47b3-bc95-6d649250d5a9" ] } ], "mendeley" : { "previouslyFormattedCitation" : "[36]" }, "properties" : { "noteIndex" : 0 }, "schema" : "https://github.com/citation-style-language/schema/raw/master/csl-citation.json" }</w:instrText>
      </w:r>
      <w:r w:rsidR="00DD1C9C">
        <w:fldChar w:fldCharType="separate"/>
      </w:r>
      <w:r w:rsidR="00D10BFA" w:rsidRPr="00D10BFA">
        <w:rPr>
          <w:noProof/>
        </w:rPr>
        <w:t>[36]</w:t>
      </w:r>
      <w:r w:rsidR="00DD1C9C">
        <w:fldChar w:fldCharType="end"/>
      </w:r>
      <w:r w:rsidR="00A868B9">
        <w:t xml:space="preserve">. </w:t>
      </w:r>
      <w:r w:rsidRPr="006A24B6">
        <w:t>To shed some ligh</w:t>
      </w:r>
      <w:r>
        <w:t xml:space="preserve">t </w:t>
      </w:r>
      <w:r w:rsidR="006A03C1">
        <w:t>on</w:t>
      </w:r>
      <w:r>
        <w:t xml:space="preserve"> the issue with headers, I</w:t>
      </w:r>
      <w:r w:rsidRPr="006A24B6">
        <w:t xml:space="preserve"> will borrow some data from their tests. Their simple stock-ticker application polls a server every second to get new data. The counterpart uses WebSockets to get the same information.</w:t>
      </w:r>
      <w:r w:rsidR="00136F70" w:rsidRPr="00852866">
        <w:t xml:space="preserve"> </w:t>
      </w:r>
    </w:p>
    <w:p w:rsidR="00136F70" w:rsidRDefault="006A24B6" w:rsidP="00136F70">
      <w:r w:rsidRPr="006A24B6">
        <w:lastRenderedPageBreak/>
        <w:t>In this particular case, the header-data for the polling application accumulates to a total of 871 bytes</w:t>
      </w:r>
      <w:r w:rsidR="00300844">
        <w:t xml:space="preserve"> per request</w:t>
      </w:r>
      <w:r w:rsidRPr="006A24B6">
        <w:t>. With just a few clients this is not a lot. But when you have hundreds of thousands clients, the network throughput increases exponentially. A use case with 100 000 users polling every second  means that the server's network has to deal with 665 megabits per second of throughput</w:t>
      </w:r>
      <w:r w:rsidR="00136F70">
        <w:rPr>
          <w:rStyle w:val="Fotnotereferanse"/>
        </w:rPr>
        <w:footnoteReference w:id="7"/>
      </w:r>
      <w:r w:rsidR="00136F70" w:rsidRPr="00852866">
        <w:t>.</w:t>
      </w:r>
      <w:r w:rsidRPr="006A24B6">
        <w:t xml:space="preserve"> Having the same amount of messages in WebSockets creates only a fraction of that. With 2 bytes of excess data in each frame, it accumulates to a mere 1.5 megabits per second</w:t>
      </w:r>
      <w:r w:rsidR="00136F70">
        <w:rPr>
          <w:rStyle w:val="Fotnotereferanse"/>
        </w:rPr>
        <w:footnoteReference w:id="8"/>
      </w:r>
      <w:r w:rsidR="00136F70" w:rsidRPr="00852866">
        <w:t>.</w:t>
      </w:r>
    </w:p>
    <w:p w:rsidR="006A24B6" w:rsidRPr="00852866" w:rsidRDefault="006A24B6" w:rsidP="00136F70">
      <w:r w:rsidRPr="006A24B6">
        <w:t>Using polling to represent HTTP against WebSockets is a little unfair in my opinion. Polling is the naïve approach of achieving real time, while WebSockets is designed for it. However, it shows my point: HTTP-headers have much excess data, but most of the time</w:t>
      </w:r>
      <w:r w:rsidR="005A1B6B">
        <w:t>,</w:t>
      </w:r>
      <w:r w:rsidRPr="006A24B6">
        <w:t xml:space="preserve"> 99% of this data is irrelevant</w:t>
      </w:r>
      <w:r w:rsidR="005A1B6B">
        <w:t xml:space="preserve"> for a real time application</w:t>
      </w:r>
      <w:r w:rsidRPr="006A24B6">
        <w:t xml:space="preserve">. Achieving a lot less excess data than this example is possible with HTTP through for example long-polling or </w:t>
      </w:r>
      <w:r w:rsidR="000A69D2">
        <w:t>Server-Sent</w:t>
      </w:r>
      <w:r w:rsidRPr="006A24B6">
        <w:t xml:space="preserve"> Events, though nothing will use as little as WebSockets.</w:t>
      </w:r>
    </w:p>
    <w:p w:rsidR="00136F70" w:rsidRDefault="00E807E3" w:rsidP="004E3DC9">
      <w:pPr>
        <w:pStyle w:val="Overskrift3"/>
      </w:pPr>
      <w:r>
        <w:t>Unidirectional</w:t>
      </w:r>
    </w:p>
    <w:p w:rsidR="00E807E3" w:rsidRDefault="00E807E3" w:rsidP="00E807E3">
      <w:r>
        <w:t>HTTP was finished in the 90s a</w:t>
      </w:r>
      <w:r w:rsidR="00C62D3F">
        <w:t>nd it is still going strong. It i</w:t>
      </w:r>
      <w:r>
        <w:t>s rather impressive, but it is not unnatural that something that old will struggle with new trends. WebSockets is a protocol designed only for the purpose of bi-directional communication</w:t>
      </w:r>
      <w:r w:rsidR="00A868B9">
        <w:t xml:space="preserve"> </w:t>
      </w:r>
      <w:r w:rsidR="00DD1C9C">
        <w:fldChar w:fldCharType="begin" w:fldLock="1"/>
      </w:r>
      <w:r w:rsidR="00D167B1">
        <w:instrText>ADDIN CSL_CITATION { "citationItems" : [ { "id" : "ITEM-1", "itemData" : { "URL" : "http://tools.ietf.org/html/rfc6455", "accessed" : { "date-parts" : [ [ "2013", "1", "29" ] ] }, "author" : [ { "dropping-particle" : "", "family" : "Fette", "given" : "Ian", "non-dropping-particle" : "", "parse-names" : false, "suffix" : "" }, { "dropping-particle" : "", "family" : "Melnikov", "given" : "Alexey", "non-dropping-particle" : "", "parse-names" : false, "suffix" : "" } ], "id" : "ITEM-1", "issued" : { "date-parts" : [ [ "0" ] ] }, "title" : "The WebSocket Protocol", "type" : "webpage" }, "uris" : [ "http://www.mendeley.com/documents/?uuid=9e8669ea-a70c-42ff-85d0-80e6d5b106f2" ] } ], "mendeley" : { "previouslyFormattedCitation" : "[32]" }, "properties" : { "noteIndex" : 0 }, "schema" : "https://github.com/citation-style-language/schema/raw/master/csl-citation.json" }</w:instrText>
      </w:r>
      <w:r w:rsidR="00DD1C9C">
        <w:fldChar w:fldCharType="separate"/>
      </w:r>
      <w:r w:rsidR="00D10BFA" w:rsidRPr="00D10BFA">
        <w:rPr>
          <w:noProof/>
        </w:rPr>
        <w:t>[32]</w:t>
      </w:r>
      <w:r w:rsidR="00DD1C9C">
        <w:fldChar w:fldCharType="end"/>
      </w:r>
      <w:r w:rsidR="00C62D3F">
        <w:t>–HTTP is no</w:t>
      </w:r>
      <w:r>
        <w:t>t. In fact, no matter how you look at it, or how you try to hack, HTTP remains unidirectional.</w:t>
      </w:r>
    </w:p>
    <w:p w:rsidR="00E807E3" w:rsidRPr="00E807E3" w:rsidRDefault="00E807E3" w:rsidP="00E807E3">
      <w:r>
        <w:t>As a result, most real time applications with HTTP have</w:t>
      </w:r>
      <w:r w:rsidR="00A868B9">
        <w:t xml:space="preserve"> to use several TCP-connections</w:t>
      </w:r>
      <w:r>
        <w:t xml:space="preserve"> (</w:t>
      </w:r>
      <w:r w:rsidR="00DD1C9C">
        <w:rPr>
          <w:color w:val="FF0000"/>
        </w:rPr>
        <w:fldChar w:fldCharType="begin"/>
      </w:r>
      <w:r w:rsidR="00A868B9">
        <w:instrText xml:space="preserve"> REF _Ref383106410 \h </w:instrText>
      </w:r>
      <w:r w:rsidR="00DD1C9C">
        <w:rPr>
          <w:color w:val="FF0000"/>
        </w:rPr>
      </w:r>
      <w:r w:rsidR="00DD1C9C">
        <w:rPr>
          <w:color w:val="FF0000"/>
        </w:rPr>
        <w:fldChar w:fldCharType="separate"/>
      </w:r>
      <w:r w:rsidR="00081674">
        <w:t xml:space="preserve">Figure </w:t>
      </w:r>
      <w:r w:rsidR="00081674">
        <w:rPr>
          <w:noProof/>
        </w:rPr>
        <w:t>3</w:t>
      </w:r>
      <w:r w:rsidR="00081674">
        <w:noBreakHyphen/>
      </w:r>
      <w:r w:rsidR="00081674">
        <w:rPr>
          <w:noProof/>
        </w:rPr>
        <w:t>13</w:t>
      </w:r>
      <w:r w:rsidR="00DD1C9C">
        <w:rPr>
          <w:color w:val="FF0000"/>
        </w:rPr>
        <w:fldChar w:fldCharType="end"/>
      </w:r>
      <w:r>
        <w:t>). Even with Server-Sent Events, one will need one connection to push the events to the client and at least one for the client to send messages to the server. With HTTP 1.0 some browsers used several TCP-connections to get more concurrent loading of web</w:t>
      </w:r>
      <w:r w:rsidR="00446E18">
        <w:t xml:space="preserve"> </w:t>
      </w:r>
      <w:r>
        <w:t>pages</w:t>
      </w:r>
      <w:r w:rsidR="00A868B9">
        <w:t xml:space="preserve"> </w:t>
      </w:r>
      <w:r w:rsidR="00DD1C9C">
        <w:fldChar w:fldCharType="begin" w:fldLock="1"/>
      </w:r>
      <w:r w:rsidR="00D167B1">
        <w:instrText>ADDIN CSL_CITATION { "citationItems" : [ { "id" : "ITEM-1", "itemData" : { "author" : [ { "dropping-particle" : "", "family" : "Nielsen", "given" : "HF", "non-dropping-particle" : "", "parse-names" : false, "suffix" : "" }, { "dropping-particle" : "", "family" : "Gettys", "given" : "James", "non-dropping-particle" : "", "parse-names" : false, "suffix" : "" } ], "container-title" : "ACM SIGCOMM \u2026", "id" : "ITEM-1", "issued" : { "date-parts" : [ [ "1997" ] ] }, "page" : "155-166", "title" : "Network performance effects of HTTP/1.1, CSS1, and PNG", "type" : "article-journal" }, "uris" : [ "http://www.mendeley.com/documents/?uuid=ffffac35-df38-49b1-b7ac-758c8e1e14fa" ] } ], "mendeley" : { "previouslyFormattedCitation" : "[19]" }, "properties" : { "noteIndex" : 0 }, "schema" : "https://github.com/citation-style-language/schema/raw/master/csl-citation.json" }</w:instrText>
      </w:r>
      <w:r w:rsidR="00DD1C9C">
        <w:fldChar w:fldCharType="separate"/>
      </w:r>
      <w:r w:rsidR="00D10BFA" w:rsidRPr="00D10BFA">
        <w:rPr>
          <w:noProof/>
        </w:rPr>
        <w:t>[19]</w:t>
      </w:r>
      <w:r w:rsidR="00DD1C9C">
        <w:fldChar w:fldCharType="end"/>
      </w:r>
      <w:r>
        <w:t>. Now the same work-around is used to achieve simulated bi-directional communication. And as with last time this was the case, we need an improvement, namely WebSockets.</w:t>
      </w:r>
    </w:p>
    <w:p w:rsidR="00A868B9" w:rsidRDefault="00A6430C" w:rsidP="00A868B9">
      <w:pPr>
        <w:keepNext/>
        <w:jc w:val="center"/>
      </w:pPr>
      <w:r w:rsidRPr="00A6430C">
        <w:rPr>
          <w:noProof/>
          <w:lang w:val="nb-NO" w:eastAsia="nb-NO"/>
        </w:rPr>
        <w:drawing>
          <wp:inline distT="0" distB="0" distL="0" distR="0">
            <wp:extent cx="2705100" cy="1704247"/>
            <wp:effectExtent l="19050" t="0" r="0" b="0"/>
            <wp:docPr id="52" name="Bilde 11" descr="TwoTC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woTCP.jpg"/>
                    <pic:cNvPicPr/>
                  </pic:nvPicPr>
                  <pic:blipFill>
                    <a:blip r:embed="rId31" cstate="print"/>
                    <a:stretch>
                      <a:fillRect/>
                    </a:stretch>
                  </pic:blipFill>
                  <pic:spPr>
                    <a:xfrm>
                      <a:off x="0" y="0"/>
                      <a:ext cx="2705100" cy="1704247"/>
                    </a:xfrm>
                    <a:prstGeom prst="rect">
                      <a:avLst/>
                    </a:prstGeom>
                  </pic:spPr>
                </pic:pic>
              </a:graphicData>
            </a:graphic>
          </wp:inline>
        </w:drawing>
      </w:r>
    </w:p>
    <w:p w:rsidR="00A6430C" w:rsidRPr="00852866" w:rsidRDefault="00A868B9" w:rsidP="00A868B9">
      <w:pPr>
        <w:pStyle w:val="Bildetekst"/>
        <w:jc w:val="center"/>
      </w:pPr>
      <w:bookmarkStart w:id="69" w:name="_Ref383106410"/>
      <w:bookmarkStart w:id="70" w:name="_Toc385266152"/>
      <w:r>
        <w:t xml:space="preserve">Figure </w:t>
      </w:r>
      <w:fldSimple w:instr=" STYLEREF 1 \s ">
        <w:r w:rsidR="00081674">
          <w:rPr>
            <w:noProof/>
          </w:rPr>
          <w:t>3</w:t>
        </w:r>
      </w:fldSimple>
      <w:r w:rsidR="0036084D">
        <w:noBreakHyphen/>
      </w:r>
      <w:fldSimple w:instr=" SEQ Figure \* ARABIC \s 1 ">
        <w:r w:rsidR="00081674">
          <w:rPr>
            <w:noProof/>
          </w:rPr>
          <w:t>13</w:t>
        </w:r>
      </w:fldSimple>
      <w:bookmarkEnd w:id="69"/>
      <w:r>
        <w:t xml:space="preserve">: </w:t>
      </w:r>
      <w:r w:rsidRPr="00A137E5">
        <w:t xml:space="preserve">Two TCP connections simulating </w:t>
      </w:r>
      <w:r>
        <w:t>bi-directional communication.</w:t>
      </w:r>
      <w:bookmarkEnd w:id="70"/>
    </w:p>
    <w:p w:rsidR="00136F70" w:rsidRDefault="00136F70" w:rsidP="00136F70">
      <w:pPr>
        <w:pStyle w:val="Overskrift2"/>
      </w:pPr>
      <w:bookmarkStart w:id="71" w:name="_Toc385341219"/>
      <w:r>
        <w:lastRenderedPageBreak/>
        <w:t>WebSockets is still young</w:t>
      </w:r>
      <w:bookmarkEnd w:id="71"/>
    </w:p>
    <w:p w:rsidR="00446E18" w:rsidRDefault="00446E18" w:rsidP="00446E18">
      <w:r>
        <w:t xml:space="preserve">With new technology comes the almost everlasting issue of backwards compatibility. </w:t>
      </w:r>
      <w:r w:rsidR="00A868B9">
        <w:t>The</w:t>
      </w:r>
      <w:r>
        <w:t xml:space="preserve"> use of the HTTP upgrade request-header ensures this for WebSockets. Implementing it, though, would have been a lot easier if all browsers supported it. As I write this, Internet Explorer has about 14%</w:t>
      </w:r>
      <w:r w:rsidR="00A868B9">
        <w:t xml:space="preserve"> </w:t>
      </w:r>
      <w:r w:rsidR="00DD1C9C">
        <w:fldChar w:fldCharType="begin" w:fldLock="1"/>
      </w:r>
      <w:r w:rsidR="00D167B1">
        <w:instrText>ADDIN CSL_CITATION { "citationItems" : [ { "id" : "ITEM-1", "itemData" : { "URL" : "http://www.w3schools.com/browsers/browsers_explorer.asp", "accessed" : { "date-parts" : [ [ "2013", "1", "31" ] ] }, "id" : "ITEM-1", "issued" : { "date-parts" : [ [ "0" ] ] }, "title" : "Internet Explorer Browser", "type" : "webpage" }, "uris" : [ "http://www.mendeley.com/documents/?uuid=54b971f2-37fa-4b95-8b81-776ed2de527c" ] } ], "mendeley" : { "previouslyFormattedCitation" : "[37]" }, "properties" : { "noteIndex" : 0 }, "schema" : "https://github.com/citation-style-language/schema/raw/master/csl-citation.json" }</w:instrText>
      </w:r>
      <w:r w:rsidR="00DD1C9C">
        <w:fldChar w:fldCharType="separate"/>
      </w:r>
      <w:r w:rsidR="00D10BFA" w:rsidRPr="00D10BFA">
        <w:rPr>
          <w:noProof/>
        </w:rPr>
        <w:t>[37]</w:t>
      </w:r>
      <w:r w:rsidR="00DD1C9C">
        <w:fldChar w:fldCharType="end"/>
      </w:r>
      <w:r>
        <w:t xml:space="preserve"> of the browser market with IE8 and IE9 as the most dominant</w:t>
      </w:r>
      <w:r w:rsidR="00A868B9">
        <w:t xml:space="preserve"> </w:t>
      </w:r>
      <w:r w:rsidR="00DD1C9C">
        <w:fldChar w:fldCharType="begin" w:fldLock="1"/>
      </w:r>
      <w:r w:rsidR="00D167B1">
        <w:instrText>ADDIN CSL_CITATION { "citationItems" : [ { "id" : "ITEM-1", "itemData" : { "URL" : "http://www.w3schools.com/browsers/browsers_explorer.asp", "accessed" : { "date-parts" : [ [ "2013", "1", "31" ] ] }, "id" : "ITEM-1", "issued" : { "date-parts" : [ [ "0" ] ] }, "title" : "Internet Explorer Browser", "type" : "webpage" }, "uris" : [ "http://www.mendeley.com/documents/?uuid=54b971f2-37fa-4b95-8b81-776ed2de527c" ] } ], "mendeley" : { "previouslyFormattedCitation" : "[37]" }, "properties" : { "noteIndex" : 0 }, "schema" : "https://github.com/citation-style-language/schema/raw/master/csl-citation.json" }</w:instrText>
      </w:r>
      <w:r w:rsidR="00DD1C9C">
        <w:fldChar w:fldCharType="separate"/>
      </w:r>
      <w:r w:rsidR="00D10BFA" w:rsidRPr="00D10BFA">
        <w:rPr>
          <w:noProof/>
        </w:rPr>
        <w:t>[37]</w:t>
      </w:r>
      <w:r w:rsidR="00DD1C9C">
        <w:fldChar w:fldCharType="end"/>
      </w:r>
      <w:r w:rsidR="00A868B9">
        <w:t>. None of these support</w:t>
      </w:r>
      <w:r>
        <w:t xml:space="preserve"> WebSockets. The rest of the major browsers does support WebSockets. But it will be several years before developers can safely assume that every single user out there uses a browser with WebSockets support. </w:t>
      </w:r>
    </w:p>
    <w:p w:rsidR="00446E18" w:rsidRPr="00446E18" w:rsidRDefault="00446E18" w:rsidP="00446E18">
      <w:r>
        <w:t>To deal with this, applications have to fall back to other, supported techniques. In turn, this leads to more code. Luc</w:t>
      </w:r>
      <w:r w:rsidR="005B2DED">
        <w:t>kily, frameworks like SignalR</w:t>
      </w:r>
      <w:r w:rsidR="00D167B1">
        <w:t xml:space="preserve"> </w:t>
      </w:r>
      <w:r w:rsidR="00D167B1">
        <w:fldChar w:fldCharType="begin" w:fldLock="1"/>
      </w:r>
      <w:r w:rsidR="00D167B1">
        <w:instrText>ADDIN CSL_CITATION { "citationItems" : [ { "id" : "ITEM-1", "itemData" : { "URL" : "http://www.asp.net/signalr", "accessed" : { "date-parts" : [ [ "2013", "8", "27" ] ] }, "author" : [ { "dropping-particle" : "", "family" : "SignalR", "given" : "", "non-dropping-particle" : "", "parse-names" : false, "suffix" : "" } ], "id" : "ITEM-1", "issued" : { "date-parts" : [ [ "0" ] ] }, "title" : "SignalR: The Official Microsoft ASP.NET Site", "type" : "webpage" }, "uris" : [ "http://www.mendeley.com/documents/?uuid=820ecd15-4c49-4518-9058-3adb72baf906" ] } ], "mendeley" : { "previouslyFormattedCitation" : "[38]" }, "properties" : { "noteIndex" : 0 }, "schema" : "https://github.com/citation-style-language/schema/raw/master/csl-citation.json" }</w:instrText>
      </w:r>
      <w:r w:rsidR="00D167B1">
        <w:fldChar w:fldCharType="separate"/>
      </w:r>
      <w:r w:rsidR="00D167B1" w:rsidRPr="00D167B1">
        <w:rPr>
          <w:noProof/>
        </w:rPr>
        <w:t>[38]</w:t>
      </w:r>
      <w:r w:rsidR="00D167B1">
        <w:fldChar w:fldCharType="end"/>
      </w:r>
      <w:r>
        <w:t xml:space="preserve"> and Socket.IO </w:t>
      </w:r>
      <w:r w:rsidR="00D167B1">
        <w:fldChar w:fldCharType="begin" w:fldLock="1"/>
      </w:r>
      <w:r w:rsidR="00D167B1">
        <w:instrText>ADDIN CSL_CITATION { "citationItems" : [ { "id" : "ITEM-1", "itemData" : { "URL" : "http://socket.io/", "accessed" : { "date-parts" : [ [ "2013", "7", "31" ] ] }, "author" : [ { "dropping-particle" : "", "family" : "LearnBoost", "given" : "", "non-dropping-particle" : "", "parse-names" : false, "suffix" : "" } ], "id" : "ITEM-1", "issued" : { "date-parts" : [ [ "0" ] ] }, "title" : "Socket.IO: the cross-browser WebSocket for realtime apps.", "type" : "webpage" }, "uris" : [ "http://www.mendeley.com/documents/?uuid=e20baf7d-ec40-4f82-ad01-7095720658e1" ] } ], "mendeley" : { "previouslyFormattedCitation" : "[39]" }, "properties" : { "noteIndex" : 0 }, "schema" : "https://github.com/citation-style-language/schema/raw/master/csl-citation.json" }</w:instrText>
      </w:r>
      <w:r w:rsidR="00D167B1">
        <w:fldChar w:fldCharType="separate"/>
      </w:r>
      <w:r w:rsidR="00D167B1" w:rsidRPr="00D167B1">
        <w:rPr>
          <w:noProof/>
        </w:rPr>
        <w:t>[39]</w:t>
      </w:r>
      <w:r w:rsidR="00D167B1">
        <w:fldChar w:fldCharType="end"/>
      </w:r>
      <w:r w:rsidR="00B40634">
        <w:t xml:space="preserve"> (see chapter </w:t>
      </w:r>
      <w:r w:rsidR="00B40634">
        <w:fldChar w:fldCharType="begin"/>
      </w:r>
      <w:r w:rsidR="00B40634">
        <w:instrText xml:space="preserve"> REF _Ref383110466 \r \h </w:instrText>
      </w:r>
      <w:r w:rsidR="00B40634">
        <w:fldChar w:fldCharType="separate"/>
      </w:r>
      <w:r w:rsidR="00B40634">
        <w:t>4</w:t>
      </w:r>
      <w:r w:rsidR="00B40634">
        <w:fldChar w:fldCharType="end"/>
      </w:r>
      <w:r w:rsidR="00B40634">
        <w:t>)</w:t>
      </w:r>
      <w:r w:rsidR="00D167B1">
        <w:t xml:space="preserve"> </w:t>
      </w:r>
      <w:r>
        <w:t>abstract this away for developers. However, sometimes you want more control over the software you create than a framework supplies. And even with frameworks, you might end up having to do some workarounds for c</w:t>
      </w:r>
      <w:r w:rsidR="005B2DED">
        <w:t>ertain clients</w:t>
      </w:r>
      <w:r w:rsidR="00D167B1">
        <w:t>,</w:t>
      </w:r>
      <w:r w:rsidR="005B2DED">
        <w:t xml:space="preserve"> where the fall</w:t>
      </w:r>
      <w:r>
        <w:t>back</w:t>
      </w:r>
      <w:r w:rsidR="00D167B1">
        <w:t>s</w:t>
      </w:r>
      <w:r>
        <w:t xml:space="preserve"> p</w:t>
      </w:r>
      <w:r w:rsidR="00D167B1">
        <w:t>rovided by the framework don’t</w:t>
      </w:r>
      <w:r>
        <w:t xml:space="preserve"> suffice.</w:t>
      </w:r>
    </w:p>
    <w:p w:rsidR="00136F70" w:rsidRDefault="00136F70" w:rsidP="004E3DC9">
      <w:pPr>
        <w:pStyle w:val="Overskrift3"/>
      </w:pPr>
      <w:r>
        <w:t>Know when to use it</w:t>
      </w:r>
    </w:p>
    <w:p w:rsidR="00446E18" w:rsidRDefault="00446E18" w:rsidP="00446E18">
      <w:r>
        <w:t>Writing an application with some real time elements is a different task than writing a full-blown</w:t>
      </w:r>
      <w:r w:rsidR="00C46105">
        <w:t>,</w:t>
      </w:r>
      <w:r>
        <w:t xml:space="preserve"> dynamic, real time application. Examples of the two is an onlin</w:t>
      </w:r>
      <w:r w:rsidR="008F2DAF">
        <w:t xml:space="preserve">e newspaper with a live comment </w:t>
      </w:r>
      <w:r>
        <w:t>section and a chat room, respectively.</w:t>
      </w:r>
    </w:p>
    <w:p w:rsidR="00446E18" w:rsidRPr="00446E18" w:rsidRDefault="00446E18" w:rsidP="00446E18">
      <w:r>
        <w:t>In the first case</w:t>
      </w:r>
      <w:r w:rsidR="00C46105">
        <w:t>,</w:t>
      </w:r>
      <w:r>
        <w:t xml:space="preserve"> using WebSockets may provide more pain than gain. </w:t>
      </w:r>
      <w:r w:rsidR="00C46105">
        <w:t>Updates in a comment section do</w:t>
      </w:r>
      <w:r>
        <w:t xml:space="preserve"> not need to be instant. Having the client poll the server will not change the user's perception of the application. Chatting is a different matter. Especially in a chat room, where several people talk to each other at once. This make</w:t>
      </w:r>
      <w:r w:rsidR="007E1EC7">
        <w:t>s real time crucial to the user</w:t>
      </w:r>
      <w:r>
        <w:t>’</w:t>
      </w:r>
      <w:r w:rsidR="007E1EC7">
        <w:t>s</w:t>
      </w:r>
      <w:r>
        <w:t xml:space="preserve"> perception of the application. In turn, this makes it worth the extra effort of providing fallbacks for the browsers that don’t support WebSockets.</w:t>
      </w:r>
    </w:p>
    <w:p w:rsidR="00136F70" w:rsidRDefault="00136F70" w:rsidP="004E3DC9">
      <w:pPr>
        <w:pStyle w:val="Overskrift3"/>
      </w:pPr>
      <w:r>
        <w:t>Know how to use it</w:t>
      </w:r>
    </w:p>
    <w:p w:rsidR="00900D3E" w:rsidRPr="00900D3E" w:rsidRDefault="00900D3E" w:rsidP="00900D3E">
      <w:r w:rsidRPr="00900D3E">
        <w:t>An important thing to realize</w:t>
      </w:r>
      <w:r w:rsidR="00384307">
        <w:t xml:space="preserve"> is that WebSockets is not HTTP/</w:t>
      </w:r>
      <w:r w:rsidRPr="00900D3E">
        <w:t xml:space="preserve">2.0. It is a standalone protocol designed to fill the gap of HTTP regarding bidirectional communication. Failing to understand this might cause developers to use WebSockets in applications that don’t need it. An informative webpage, like Wikipedia, will probably </w:t>
      </w:r>
      <w:r w:rsidR="00676301">
        <w:t>not</w:t>
      </w:r>
      <w:r w:rsidRPr="00900D3E">
        <w:t xml:space="preserve"> benefit from using WebSockets. You get less overhead in request-headers, but your application will have to serve mostly idle connections</w:t>
      </w:r>
      <w:r w:rsidR="00025465">
        <w:t xml:space="preserve"> </w:t>
      </w:r>
      <w:r w:rsidR="00025465" w:rsidRPr="00900D3E">
        <w:t>(</w:t>
      </w:r>
      <w:r w:rsidR="00025465">
        <w:rPr>
          <w:color w:val="FF0000"/>
        </w:rPr>
        <w:fldChar w:fldCharType="begin"/>
      </w:r>
      <w:r w:rsidR="00025465">
        <w:instrText xml:space="preserve"> REF _Ref383106556 \h </w:instrText>
      </w:r>
      <w:r w:rsidR="00025465">
        <w:rPr>
          <w:color w:val="FF0000"/>
        </w:rPr>
      </w:r>
      <w:r w:rsidR="00025465">
        <w:rPr>
          <w:color w:val="FF0000"/>
        </w:rPr>
        <w:fldChar w:fldCharType="separate"/>
      </w:r>
      <w:r w:rsidR="00025465">
        <w:t xml:space="preserve">Figure </w:t>
      </w:r>
      <w:r w:rsidR="00025465">
        <w:rPr>
          <w:noProof/>
        </w:rPr>
        <w:t>3</w:t>
      </w:r>
      <w:r w:rsidR="00025465">
        <w:noBreakHyphen/>
      </w:r>
      <w:r w:rsidR="00025465">
        <w:rPr>
          <w:noProof/>
        </w:rPr>
        <w:t>14</w:t>
      </w:r>
      <w:r w:rsidR="00025465">
        <w:rPr>
          <w:color w:val="FF0000"/>
        </w:rPr>
        <w:fldChar w:fldCharType="end"/>
      </w:r>
      <w:r w:rsidR="00025465" w:rsidRPr="00900D3E">
        <w:t>)</w:t>
      </w:r>
      <w:r w:rsidRPr="00900D3E">
        <w:t>. The only real server to client communication is when the client request a new page.</w:t>
      </w:r>
    </w:p>
    <w:p w:rsidR="00814A6E" w:rsidRDefault="00A6430C" w:rsidP="00814A6E">
      <w:pPr>
        <w:keepNext/>
        <w:jc w:val="center"/>
      </w:pPr>
      <w:r w:rsidRPr="00A6430C">
        <w:rPr>
          <w:noProof/>
          <w:lang w:val="nb-NO" w:eastAsia="nb-NO"/>
        </w:rPr>
        <w:lastRenderedPageBreak/>
        <w:drawing>
          <wp:inline distT="0" distB="0" distL="0" distR="0">
            <wp:extent cx="2085975" cy="1524000"/>
            <wp:effectExtent l="19050" t="0" r="9525" b="0"/>
            <wp:docPr id="53" name="Bilde 13" descr="IdleW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dleWs.jpg"/>
                    <pic:cNvPicPr/>
                  </pic:nvPicPr>
                  <pic:blipFill>
                    <a:blip r:embed="rId32" cstate="print"/>
                    <a:stretch>
                      <a:fillRect/>
                    </a:stretch>
                  </pic:blipFill>
                  <pic:spPr>
                    <a:xfrm>
                      <a:off x="0" y="0"/>
                      <a:ext cx="2085975" cy="1524000"/>
                    </a:xfrm>
                    <a:prstGeom prst="rect">
                      <a:avLst/>
                    </a:prstGeom>
                  </pic:spPr>
                </pic:pic>
              </a:graphicData>
            </a:graphic>
          </wp:inline>
        </w:drawing>
      </w:r>
    </w:p>
    <w:p w:rsidR="00A6430C" w:rsidRDefault="00814A6E" w:rsidP="00814A6E">
      <w:pPr>
        <w:pStyle w:val="Bildetekst"/>
        <w:jc w:val="center"/>
      </w:pPr>
      <w:bookmarkStart w:id="72" w:name="_Ref383106556"/>
      <w:bookmarkStart w:id="73" w:name="_Toc385266153"/>
      <w:r>
        <w:t xml:space="preserve">Figure </w:t>
      </w:r>
      <w:fldSimple w:instr=" STYLEREF 1 \s ">
        <w:r w:rsidR="00081674">
          <w:rPr>
            <w:noProof/>
          </w:rPr>
          <w:t>3</w:t>
        </w:r>
      </w:fldSimple>
      <w:r w:rsidR="0036084D">
        <w:noBreakHyphen/>
      </w:r>
      <w:fldSimple w:instr=" SEQ Figure \* ARABIC \s 1 ">
        <w:r w:rsidR="00081674">
          <w:rPr>
            <w:noProof/>
          </w:rPr>
          <w:t>14</w:t>
        </w:r>
      </w:fldSimple>
      <w:bookmarkEnd w:id="72"/>
      <w:r>
        <w:t xml:space="preserve">: </w:t>
      </w:r>
      <w:r w:rsidRPr="00667765">
        <w:t>No need for exchanging messages leaves idle connections</w:t>
      </w:r>
      <w:r>
        <w:t>.</w:t>
      </w:r>
      <w:bookmarkEnd w:id="73"/>
    </w:p>
    <w:p w:rsidR="00900D3E" w:rsidRDefault="00900D3E" w:rsidP="00136F70">
      <w:r w:rsidRPr="00900D3E">
        <w:t>Understanding your application’s environment is another vital aspect. WebSockets should handle proxies and firewalls gracefully</w:t>
      </w:r>
      <w:r w:rsidR="00814A6E">
        <w:t xml:space="preserve"> </w:t>
      </w:r>
      <w:r w:rsidR="00DD1C9C">
        <w:fldChar w:fldCharType="begin" w:fldLock="1"/>
      </w:r>
      <w:r w:rsidR="00D167B1">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"[24]" }, "properties" : { "noteIndex" : 0 }, "schema" : "https://github.com/citation-style-language/schema/raw/master/csl-citation.json" }</w:instrText>
      </w:r>
      <w:r w:rsidR="00DD1C9C">
        <w:fldChar w:fldCharType="separate"/>
      </w:r>
      <w:r w:rsidR="00D10BFA" w:rsidRPr="00D10BFA">
        <w:rPr>
          <w:noProof/>
        </w:rPr>
        <w:t>[24]</w:t>
      </w:r>
      <w:r w:rsidR="00DD1C9C">
        <w:fldChar w:fldCharType="end"/>
      </w:r>
      <w:r w:rsidR="00814A6E">
        <w:t xml:space="preserve">. </w:t>
      </w:r>
      <w:r w:rsidRPr="00900D3E">
        <w:t>But you might still encounter some problems. Especially if the traffic between your server and the client has to go through an older proxy along the way. Peter Lubbers indicates this in a blog-post from May 2010</w:t>
      </w:r>
      <w:r w:rsidR="00814A6E">
        <w:t xml:space="preserve"> </w:t>
      </w:r>
      <w:r w:rsidR="00DD1C9C">
        <w:fldChar w:fldCharType="begin" w:fldLock="1"/>
      </w:r>
      <w:r w:rsidR="00D167B1">
        <w:instrText>ADDIN CSL_CITATION { "citationItems" : [ { "id" : "ITEM-1", "itemData" : { "URL" : "http://www.infoq.com/articles/Web-Sockets-Proxy-Servers", "accessed" : { "date-parts" : [ [ "2013", "1", "29" ] ] }, "author" : [ { "dropping-particle" : "", "family" : "Lubbers", "given" : "Peter", "non-dropping-particle" : "", "parse-names" : false, "suffix" : "" } ], "id" : "ITEM-1", "issued" : { "date-parts" : [ [ "2010" ] ] }, "title" : "How HTML5 Web Sockets Interact With Proxy Servers", "type" : "webpage" }, "uris" : [ "http://www.mendeley.com/documents/?uuid=e7ffd008-a7c2-41f4-a8d7-0d55dc09885c" ] } ], "mendeley" : { "previouslyFormattedCitation" : "[40]" }, "properties" : { "noteIndex" : 0 }, "schema" : "https://github.com/citation-style-language/schema/raw/master/csl-citation.json" }</w:instrText>
      </w:r>
      <w:r w:rsidR="00DD1C9C">
        <w:fldChar w:fldCharType="separate"/>
      </w:r>
      <w:r w:rsidR="00D167B1" w:rsidRPr="00D167B1">
        <w:rPr>
          <w:noProof/>
        </w:rPr>
        <w:t>[40]</w:t>
      </w:r>
      <w:r w:rsidR="00DD1C9C">
        <w:fldChar w:fldCharType="end"/>
      </w:r>
      <w:r w:rsidRPr="00900D3E">
        <w:t>, and even though this post is rather old, it might be a problem for some. His suggested way of handling the issue is the use of a secure connection (</w:t>
      </w:r>
      <w:proofErr w:type="spellStart"/>
      <w:r w:rsidRPr="00900D3E">
        <w:t>wss</w:t>
      </w:r>
      <w:proofErr w:type="spellEnd"/>
      <w:r w:rsidRPr="00900D3E">
        <w:t xml:space="preserve">:// instead of </w:t>
      </w:r>
      <w:proofErr w:type="spellStart"/>
      <w:r w:rsidRPr="00900D3E">
        <w:t>ws</w:t>
      </w:r>
      <w:proofErr w:type="spellEnd"/>
      <w:r w:rsidRPr="00900D3E">
        <w:t>://). In my opinion, this is a good practice since it makes data encrypted.</w:t>
      </w:r>
    </w:p>
    <w:p w:rsidR="00136F70" w:rsidRDefault="00136F70" w:rsidP="00136F70">
      <w:pPr>
        <w:pStyle w:val="Overskrift2"/>
      </w:pPr>
      <w:bookmarkStart w:id="74" w:name="_Toc385341220"/>
      <w:r>
        <w:t xml:space="preserve">The use of </w:t>
      </w:r>
      <w:r w:rsidR="00DF7DD8">
        <w:t>real time</w:t>
      </w:r>
      <w:bookmarkEnd w:id="74"/>
    </w:p>
    <w:p w:rsidR="00900D3E" w:rsidRDefault="00900D3E" w:rsidP="00900D3E">
      <w:r>
        <w:t xml:space="preserve">The World Wide Web has seen many innovations throughout its lifespan. Each time something new comes around, it is hard to determine if it has come to stay. </w:t>
      </w:r>
      <w:r w:rsidR="008861C6">
        <w:t xml:space="preserve">It is always a question of need. </w:t>
      </w:r>
      <w:r w:rsidR="001A091F">
        <w:t xml:space="preserve">Real </w:t>
      </w:r>
      <w:r>
        <w:t>time is no different from any other new developments; it has to be useful. And without some form of establishment throughout the web, nobody will ever notice it.</w:t>
      </w:r>
    </w:p>
    <w:p w:rsidR="00900D3E" w:rsidRDefault="00900D3E" w:rsidP="00900D3E">
      <w:r>
        <w:t>There is no doubt that real time content is useful in many aspects, and that in others it is even crucial. An auction site with time based auctions is dependent on delivering the latest bid</w:t>
      </w:r>
      <w:r w:rsidR="00707B1C">
        <w:t>s</w:t>
      </w:r>
      <w:r>
        <w:t xml:space="preserve"> to all users. Forcing their clients to refresh a web page manually to see the latest bid</w:t>
      </w:r>
      <w:r w:rsidR="00707B1C">
        <w:t>s</w:t>
      </w:r>
      <w:r>
        <w:t>, would render it completely useless. On the other side of the scale</w:t>
      </w:r>
      <w:r w:rsidR="00707B1C">
        <w:t xml:space="preserve"> we find web sites that utilize</w:t>
      </w:r>
      <w:r>
        <w:t xml:space="preserve"> real time to provide their users with a greater sense of convenience. Getting your friends’ status updates immediately can hardly be seen as crucial, but it does enhance the users’ perception of the experience. </w:t>
      </w:r>
    </w:p>
    <w:p w:rsidR="00900D3E" w:rsidRDefault="00900D3E" w:rsidP="00900D3E">
      <w:r>
        <w:t xml:space="preserve">Another interesting development is the increasing use of  real time content provided by web sites that are more static. Most of this has to do with integrating social content like live comment-sections, trending articles and such. Again this is purely to make the content seem more dynamic and make the experience better for the users. </w:t>
      </w:r>
    </w:p>
    <w:p w:rsidR="00900D3E" w:rsidRPr="00900D3E" w:rsidRDefault="00900D3E" w:rsidP="006F5E9C">
      <w:pPr>
        <w:keepNext/>
        <w:keepLines/>
      </w:pPr>
      <w:r>
        <w:lastRenderedPageBreak/>
        <w:t>Looking at pure web</w:t>
      </w:r>
      <w:r w:rsidR="00E01E0B">
        <w:t xml:space="preserve"> page usage of real time, it is, with some exceptions, </w:t>
      </w:r>
      <w:r w:rsidR="00B405F6">
        <w:t>about the user</w:t>
      </w:r>
      <w:r>
        <w:t>’</w:t>
      </w:r>
      <w:r w:rsidR="00B405F6">
        <w:t>s</w:t>
      </w:r>
      <w:r>
        <w:t xml:space="preserve"> experience. But if we expand our perspective a little, it soon becomes clear how much of an impact real time might have on our lives in the future. Live video streaming is a common feature. But the technology is still in its youth, with buffering issues and broad</w:t>
      </w:r>
      <w:r w:rsidR="00DB3AFD">
        <w:t xml:space="preserve">band capacities as bottlenecks </w:t>
      </w:r>
      <w:r>
        <w:t>(</w:t>
      </w:r>
      <w:r w:rsidR="00DD1C9C">
        <w:rPr>
          <w:color w:val="FF0000"/>
        </w:rPr>
        <w:fldChar w:fldCharType="begin"/>
      </w:r>
      <w:r w:rsidR="00DB3AFD">
        <w:instrText xml:space="preserve"> REF _Ref383106638 \h </w:instrText>
      </w:r>
      <w:r w:rsidR="00DD1C9C">
        <w:rPr>
          <w:color w:val="FF0000"/>
        </w:rPr>
      </w:r>
      <w:r w:rsidR="00DD1C9C">
        <w:rPr>
          <w:color w:val="FF0000"/>
        </w:rPr>
        <w:fldChar w:fldCharType="separate"/>
      </w:r>
      <w:r w:rsidR="00081674">
        <w:t xml:space="preserve">Figure </w:t>
      </w:r>
      <w:r w:rsidR="00081674">
        <w:rPr>
          <w:noProof/>
        </w:rPr>
        <w:t>3</w:t>
      </w:r>
      <w:r w:rsidR="00081674">
        <w:noBreakHyphen/>
      </w:r>
      <w:r w:rsidR="00081674">
        <w:rPr>
          <w:noProof/>
        </w:rPr>
        <w:t>15</w:t>
      </w:r>
      <w:r w:rsidR="00DD1C9C">
        <w:rPr>
          <w:color w:val="FF0000"/>
        </w:rPr>
        <w:fldChar w:fldCharType="end"/>
      </w:r>
      <w:r>
        <w:t>). As the technological aspects evolve, I believe we will see a lot more usage of live video streaming across the web. Presumably, WebSockets, with its ability to stream binary data</w:t>
      </w:r>
      <w:r w:rsidR="00DB3AFD">
        <w:t xml:space="preserve"> </w:t>
      </w:r>
      <w:r w:rsidR="00DD1C9C">
        <w:fldChar w:fldCharType="begin" w:fldLock="1"/>
      </w:r>
      <w:r w:rsidR="00D167B1">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"[24]" }, "properties" : { "noteIndex" : 0 }, "schema" : "https://github.com/citation-style-language/schema/raw/master/csl-citation.json" }</w:instrText>
      </w:r>
      <w:r w:rsidR="00DD1C9C">
        <w:fldChar w:fldCharType="separate"/>
      </w:r>
      <w:r w:rsidR="00D10BFA" w:rsidRPr="00D10BFA">
        <w:rPr>
          <w:noProof/>
        </w:rPr>
        <w:t>[24]</w:t>
      </w:r>
      <w:r w:rsidR="00DD1C9C">
        <w:fldChar w:fldCharType="end"/>
      </w:r>
      <w:r>
        <w:t xml:space="preserve">, will play a central part in future improvements to video streams.  </w:t>
      </w:r>
    </w:p>
    <w:p w:rsidR="00DB3AFD" w:rsidRDefault="00A6430C" w:rsidP="00DB3AFD">
      <w:pPr>
        <w:keepNext/>
        <w:jc w:val="center"/>
      </w:pPr>
      <w:r w:rsidRPr="00A6430C">
        <w:rPr>
          <w:noProof/>
          <w:lang w:val="nb-NO" w:eastAsia="nb-NO"/>
        </w:rPr>
        <w:drawing>
          <wp:inline distT="0" distB="0" distL="0" distR="0">
            <wp:extent cx="5462506" cy="1981200"/>
            <wp:effectExtent l="19050" t="0" r="4844" b="0"/>
            <wp:docPr id="54" name="Bilde 14" descr="Weaksp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akspot.jpg"/>
                    <pic:cNvPicPr/>
                  </pic:nvPicPr>
                  <pic:blipFill>
                    <a:blip r:embed="rId33" cstate="print"/>
                    <a:stretch>
                      <a:fillRect/>
                    </a:stretch>
                  </pic:blipFill>
                  <pic:spPr>
                    <a:xfrm>
                      <a:off x="0" y="0"/>
                      <a:ext cx="5473466" cy="1985175"/>
                    </a:xfrm>
                    <a:prstGeom prst="rect">
                      <a:avLst/>
                    </a:prstGeom>
                  </pic:spPr>
                </pic:pic>
              </a:graphicData>
            </a:graphic>
          </wp:inline>
        </w:drawing>
      </w:r>
    </w:p>
    <w:p w:rsidR="00A6430C" w:rsidRPr="00E313D5" w:rsidRDefault="00DB3AFD" w:rsidP="00DB3AFD">
      <w:pPr>
        <w:pStyle w:val="Bildetekst"/>
        <w:jc w:val="center"/>
      </w:pPr>
      <w:bookmarkStart w:id="75" w:name="_Ref383106638"/>
      <w:bookmarkStart w:id="76" w:name="_Toc385266154"/>
      <w:r>
        <w:t xml:space="preserve">Figure </w:t>
      </w:r>
      <w:fldSimple w:instr=" STYLEREF 1 \s ">
        <w:r w:rsidR="00081674">
          <w:rPr>
            <w:noProof/>
          </w:rPr>
          <w:t>3</w:t>
        </w:r>
      </w:fldSimple>
      <w:r w:rsidR="0036084D">
        <w:noBreakHyphen/>
      </w:r>
      <w:fldSimple w:instr=" SEQ Figure \* ARABIC \s 1 ">
        <w:r w:rsidR="00081674">
          <w:rPr>
            <w:noProof/>
          </w:rPr>
          <w:t>15</w:t>
        </w:r>
      </w:fldSimple>
      <w:bookmarkEnd w:id="75"/>
      <w:r>
        <w:t xml:space="preserve">: </w:t>
      </w:r>
      <w:r w:rsidRPr="00A15455">
        <w:t>Hopefully, this scenario will be a thing of the past in a not too distant future</w:t>
      </w:r>
      <w:r>
        <w:t>.</w:t>
      </w:r>
      <w:bookmarkEnd w:id="76"/>
    </w:p>
    <w:p w:rsidR="00136F70" w:rsidRDefault="00136F70" w:rsidP="00136F70">
      <w:pPr>
        <w:pStyle w:val="Overskrift2"/>
      </w:pPr>
      <w:bookmarkStart w:id="77" w:name="_Toc385341221"/>
      <w:r>
        <w:t>Conclusion</w:t>
      </w:r>
      <w:bookmarkEnd w:id="77"/>
    </w:p>
    <w:p w:rsidR="008359C1" w:rsidRDefault="008359C1" w:rsidP="008359C1">
      <w:r>
        <w:t xml:space="preserve">We have seen that WebSockets is superior to HTTP when it comes to bidirectional communication. Sometimes, though, it is not  necessary with a bi-directional channel to achieve real time content. In some cases, HTTP-streaming techniques may be better than WebSockets. This is the case if most of the communication is from server to client, and the amount of header-data in the HTTP protocol is no cause for problems. If proxies may cause issues you can use long-polling instead. </w:t>
      </w:r>
    </w:p>
    <w:p w:rsidR="008359C1" w:rsidRDefault="00872B36" w:rsidP="008359C1">
      <w:r>
        <w:t>Looking at</w:t>
      </w:r>
      <w:r w:rsidR="008359C1">
        <w:t xml:space="preserve"> these aspects leads me to say that HTTP methods may still be a better choice than WebSockets for some real time purposes. But ignoring backwards compatibility, there is no getting away from the fact that WebSockets is superior to HTTP for real time applications. After all, that was why WebSockets was created in the first place. Still, HTTP, with Server-Sent Events in particular, remains a strong alternative if you only need real time push. I believe that the other techniques will be outdated in a couple of years. WebSockets will replace them with some use of Server-Sent Events applications as well.</w:t>
      </w:r>
    </w:p>
    <w:p w:rsidR="008359C1" w:rsidRDefault="008359C1" w:rsidP="006F5E9C">
      <w:pPr>
        <w:keepNext/>
        <w:keepLines/>
      </w:pPr>
      <w:r>
        <w:lastRenderedPageBreak/>
        <w:t xml:space="preserve">I believe that in the future, when WebSockets has </w:t>
      </w:r>
      <w:r w:rsidR="00707B1C">
        <w:t>been around for a long while,</w:t>
      </w:r>
      <w:r>
        <w:t xml:space="preserve"> most applications will prefer it. Furthermore, my opinion is that any future versions of HTTP will not incorporate WebSockets. Th</w:t>
      </w:r>
      <w:r w:rsidR="001608F0">
        <w:t>e two will remain what they are:</w:t>
      </w:r>
      <w:r>
        <w:t xml:space="preserve"> two separate things. </w:t>
      </w:r>
    </w:p>
    <w:p w:rsidR="008359C1" w:rsidRPr="008359C1" w:rsidRDefault="008359C1" w:rsidP="006F5E9C">
      <w:pPr>
        <w:keepNext/>
        <w:keepLines/>
      </w:pPr>
      <w:r>
        <w:t xml:space="preserve">Social networks like </w:t>
      </w:r>
      <w:proofErr w:type="spellStart"/>
      <w:r>
        <w:t>Facebook</w:t>
      </w:r>
      <w:proofErr w:type="spellEnd"/>
      <w:r>
        <w:t xml:space="preserve">, collaboration tools like Google Docs and other real time use cases are already widespread, and that will most likely not change any time soon. Real-time is here to stay, which is good </w:t>
      </w:r>
      <w:r w:rsidR="005C2361">
        <w:t>since</w:t>
      </w:r>
      <w:r>
        <w:t xml:space="preserve"> it provides vast, and yet unseen, possibilities.</w:t>
      </w:r>
    </w:p>
    <w:p w:rsidR="00793E12" w:rsidRPr="00364609" w:rsidRDefault="00793E12" w:rsidP="006F5E9C">
      <w:pPr>
        <w:pStyle w:val="Overskrift1"/>
        <w:pageBreakBefore/>
        <w:ind w:left="0" w:firstLine="0"/>
      </w:pPr>
      <w:bookmarkStart w:id="78" w:name="_Ref383110466"/>
      <w:bookmarkStart w:id="79" w:name="_Ref383111695"/>
      <w:bookmarkStart w:id="80" w:name="_Toc385341222"/>
      <w:r w:rsidRPr="00364609">
        <w:lastRenderedPageBreak/>
        <w:t xml:space="preserve">Frameworks for </w:t>
      </w:r>
      <w:r w:rsidR="00DF7DD8" w:rsidRPr="00364609">
        <w:t>real time</w:t>
      </w:r>
      <w:r w:rsidRPr="00364609">
        <w:t xml:space="preserve"> </w:t>
      </w:r>
      <w:r w:rsidR="00364609">
        <w:t>apps</w:t>
      </w:r>
      <w:bookmarkEnd w:id="78"/>
      <w:bookmarkEnd w:id="79"/>
      <w:bookmarkEnd w:id="80"/>
    </w:p>
    <w:p w:rsidR="00DA1699" w:rsidRPr="00DA1699" w:rsidRDefault="00DA1699" w:rsidP="00DA1699">
      <w:r>
        <w:t xml:space="preserve">Many frameworks for real time web applications exist, and it would be close to impossible to introduce them all here. I have chosen to present the </w:t>
      </w:r>
      <w:r w:rsidR="001E090E">
        <w:t>ten</w:t>
      </w:r>
      <w:r w:rsidR="00944A26">
        <w:t xml:space="preserve"> that, in my opinion, are</w:t>
      </w:r>
      <w:r>
        <w:t xml:space="preserve"> the most widespread</w:t>
      </w:r>
      <w:r w:rsidR="00105082">
        <w:t xml:space="preserve"> and interesting</w:t>
      </w:r>
      <w:r w:rsidR="00847F8C">
        <w:t>. Six of these are featured in either part 1 or part 2 of the project work</w:t>
      </w:r>
      <w:r w:rsidR="009E678D">
        <w:rPr>
          <w:rStyle w:val="Fotnotereferanse"/>
        </w:rPr>
        <w:footnoteReference w:id="9"/>
      </w:r>
      <w:r>
        <w:t>.</w:t>
      </w:r>
    </w:p>
    <w:p w:rsidR="00CE037D" w:rsidRDefault="00CE037D" w:rsidP="00CE037D">
      <w:pPr>
        <w:pStyle w:val="Overskrift2"/>
      </w:pPr>
      <w:bookmarkStart w:id="81" w:name="_Toc385341223"/>
      <w:r>
        <w:t>SignalR</w:t>
      </w:r>
      <w:bookmarkEnd w:id="81"/>
    </w:p>
    <w:p w:rsidR="00281ABF" w:rsidRDefault="00281ABF" w:rsidP="00281ABF">
      <w:r>
        <w:t>SignalR</w:t>
      </w:r>
      <w:r w:rsidR="00324935">
        <w:t xml:space="preserve"> </w:t>
      </w:r>
      <w:r w:rsidR="00DF7DD8">
        <w:t xml:space="preserve">is a library for the </w:t>
      </w:r>
      <w:r w:rsidR="00272221">
        <w:t>A</w:t>
      </w:r>
      <w:r w:rsidR="00A43EB5">
        <w:t>SP</w:t>
      </w:r>
      <w:r w:rsidR="00DF7DD8">
        <w:t xml:space="preserve">.NET framework that </w:t>
      </w:r>
      <w:r w:rsidR="003077E8">
        <w:t>makes it easy for developers to add real time functionality to applications</w:t>
      </w:r>
      <w:r w:rsidR="00335E03">
        <w:t xml:space="preserve"> </w:t>
      </w:r>
      <w:r w:rsidR="00DD1C9C">
        <w:fldChar w:fldCharType="begin" w:fldLock="1"/>
      </w:r>
      <w:r w:rsidR="00D167B1">
        <w:instrText>ADDIN CSL_CITATION { "citationItems" : [ { "id" : "ITEM-1", "itemData" : { "URL" : "http://www.asp.net/signalr", "accessed" : { "date-parts" : [ [ "2013", "8", "27" ] ] }, "author" : [ { "dropping-particle" : "", "family" : "SignalR", "given" : "", "non-dropping-particle" : "", "parse-names" : false, "suffix" : "" } ], "id" : "ITEM-1", "issued" : { "date-parts" : [ [ "0" ] ] }, "title" : "SignalR: The Official Microsoft ASP.NET Site", "type" : "webpage" }, "uris" : [ "http://www.mendeley.com/documents/?uuid=820ecd15-4c49-4518-9058-3adb72baf906" ] } ], "mendeley" : { "previouslyFormattedCitation" : "[38]" }, "properties" : { "noteIndex" : 0 }, "schema" : "https://github.com/citation-style-language/schema/raw/master/csl-citation.json" }</w:instrText>
      </w:r>
      <w:r w:rsidR="00DD1C9C">
        <w:fldChar w:fldCharType="separate"/>
      </w:r>
      <w:r w:rsidR="00D167B1" w:rsidRPr="00D167B1">
        <w:rPr>
          <w:noProof/>
        </w:rPr>
        <w:t>[38]</w:t>
      </w:r>
      <w:r w:rsidR="00DD1C9C">
        <w:fldChar w:fldCharType="end"/>
      </w:r>
      <w:r w:rsidR="003077E8">
        <w:t xml:space="preserve">. It has clients for both web applications, Windows Phone, ordinary Windows Store apps, other Windows applications and even Android an </w:t>
      </w:r>
      <w:proofErr w:type="spellStart"/>
      <w:r w:rsidR="003077E8">
        <w:t>iPhone</w:t>
      </w:r>
      <w:proofErr w:type="spellEnd"/>
      <w:r w:rsidR="003077E8">
        <w:t xml:space="preserve"> apps</w:t>
      </w:r>
      <w:r w:rsidR="003077E8">
        <w:rPr>
          <w:rStyle w:val="Fotnotereferanse"/>
        </w:rPr>
        <w:footnoteReference w:id="10"/>
      </w:r>
      <w:r w:rsidR="003077E8">
        <w:t xml:space="preserve">. </w:t>
      </w:r>
    </w:p>
    <w:p w:rsidR="003077E8" w:rsidRPr="00281ABF" w:rsidRDefault="003077E8" w:rsidP="00281ABF">
      <w:r>
        <w:t>The library provides t</w:t>
      </w:r>
      <w:r w:rsidR="00335E03">
        <w:t>w</w:t>
      </w:r>
      <w:r>
        <w:t>o separate levels of abstraction for real time</w:t>
      </w:r>
      <w:r w:rsidR="002C6810">
        <w:t>–Hubs and Persistent Connections. Persistent Connections are the most low level, extending the WebSocket API with a few events for reconnection and a few other things</w:t>
      </w:r>
      <w:r w:rsidR="00C20AF2">
        <w:t xml:space="preserve"> </w:t>
      </w:r>
      <w:r w:rsidR="00DD1C9C">
        <w:fldChar w:fldCharType="begin" w:fldLock="1"/>
      </w:r>
      <w:r w:rsidR="00D167B1">
        <w:instrText>ADDIN CSL_CITATION { "citationItems" : [ { "id" : "ITEM-1", "itemData" : { "URL" : "https://github.com/SignalR/SignalR/wiki/PersistentConnection", "accessed" : { "date-parts" : [ [ "2013", "8", "27" ] ] }, "id" : "ITEM-1", "issued" : { "date-parts" : [ [ "0" ] ] }, "title" : "PersistentConnection - SignalR GitHub Wiki", "type" : "webpage" }, "uris" : [ "http://www.mendeley.com/documents/?uuid=2e6cf09f-958a-4551-b540-d02cd8a04a62" ] } ], "mendeley" : { "previouslyFormattedCitation" : "[41]" }, "properties" : { "noteIndex" : 0 }, "schema" : "https://github.com/citation-style-language/schema/raw/master/csl-citation.json" }</w:instrText>
      </w:r>
      <w:r w:rsidR="00DD1C9C">
        <w:fldChar w:fldCharType="separate"/>
      </w:r>
      <w:r w:rsidR="00D167B1" w:rsidRPr="00D167B1">
        <w:rPr>
          <w:noProof/>
        </w:rPr>
        <w:t>[41]</w:t>
      </w:r>
      <w:r w:rsidR="00DD1C9C">
        <w:fldChar w:fldCharType="end"/>
      </w:r>
      <w:r w:rsidR="002C6810">
        <w:t xml:space="preserve">. Hubs introduces even more abstraction on top of Persistent </w:t>
      </w:r>
      <w:r w:rsidR="00C20AF2">
        <w:t xml:space="preserve">Connections. These utilize a  </w:t>
      </w:r>
      <w:r w:rsidR="002C6810">
        <w:t>Remote Procedure Call</w:t>
      </w:r>
      <w:r w:rsidR="002C6810">
        <w:rPr>
          <w:rStyle w:val="Fotnotereferanse"/>
        </w:rPr>
        <w:footnoteReference w:id="11"/>
      </w:r>
      <w:r w:rsidR="00C20AF2">
        <w:t xml:space="preserve"> (RPC)</w:t>
      </w:r>
      <w:r w:rsidR="002C6810">
        <w:t xml:space="preserve"> API that allows for simple real time programming.</w:t>
      </w:r>
    </w:p>
    <w:p w:rsidR="00CE037D" w:rsidRDefault="00CE037D" w:rsidP="00CE037D">
      <w:pPr>
        <w:pStyle w:val="Overskrift2"/>
      </w:pPr>
      <w:bookmarkStart w:id="82" w:name="_Toc385341224"/>
      <w:r>
        <w:t>Socket.IO</w:t>
      </w:r>
      <w:bookmarkEnd w:id="82"/>
    </w:p>
    <w:p w:rsidR="002C6810" w:rsidRDefault="002C6810" w:rsidP="002C6810">
      <w:r>
        <w:t xml:space="preserve">Socket.IO is a library for Node.js that </w:t>
      </w:r>
      <w:r w:rsidR="006C7285" w:rsidRPr="006C7285">
        <w:rPr>
          <w:i/>
        </w:rPr>
        <w:t>“aims to make real</w:t>
      </w:r>
      <w:r w:rsidR="00A41769">
        <w:rPr>
          <w:i/>
        </w:rPr>
        <w:t xml:space="preserve"> </w:t>
      </w:r>
      <w:r w:rsidR="006C7285" w:rsidRPr="006C7285">
        <w:rPr>
          <w:i/>
        </w:rPr>
        <w:t>time apps possible in every browser and mobile”</w:t>
      </w:r>
      <w:r w:rsidR="00324935">
        <w:rPr>
          <w:i/>
        </w:rPr>
        <w:t xml:space="preserve"> </w:t>
      </w:r>
      <w:r w:rsidR="00DD1C9C">
        <w:rPr>
          <w:i/>
        </w:rPr>
        <w:fldChar w:fldCharType="begin" w:fldLock="1"/>
      </w:r>
      <w:r w:rsidR="00D167B1">
        <w:rPr>
          <w:i/>
        </w:rPr>
        <w:instrText>ADDIN CSL_CITATION { "citationItems" : [ { "id" : "ITEM-1", "itemData" : { "URL" : "http://socket.io/", "accessed" : { "date-parts" : [ [ "2013", "7", "31" ] ] }, "author" : [ { "dropping-particle" : "", "family" : "LearnBoost", "given" : "", "non-dropping-particle" : "", "parse-names" : false, "suffix" : "" } ], "id" : "ITEM-1", "issued" : { "date-parts" : [ [ "0" ] ] }, "title" : "Socket.IO: the cross-browser WebSocket for realtime apps.", "type" : "webpage" }, "uris" : [ "http://www.mendeley.com/documents/?uuid=e20baf7d-ec40-4f82-ad01-7095720658e1" ] } ], "mendeley" : { "previouslyFormattedCitation" : "[39]" }, "properties" : { "noteIndex" : 0 }, "schema" : "https://github.com/citation-style-language/schema/raw/master/csl-citation.json" }</w:instrText>
      </w:r>
      <w:r w:rsidR="00DD1C9C">
        <w:rPr>
          <w:i/>
        </w:rPr>
        <w:fldChar w:fldCharType="separate"/>
      </w:r>
      <w:r w:rsidR="00D167B1" w:rsidRPr="00D167B1">
        <w:rPr>
          <w:noProof/>
        </w:rPr>
        <w:t>[39]</w:t>
      </w:r>
      <w:r w:rsidR="00DD1C9C">
        <w:rPr>
          <w:i/>
        </w:rPr>
        <w:fldChar w:fldCharType="end"/>
      </w:r>
      <w:r w:rsidR="006C7285">
        <w:t>. Since it runs on Node, it only uses JavaScript as a language. Thus, the available clients are browsers, either mobile or desktop.</w:t>
      </w:r>
    </w:p>
    <w:p w:rsidR="006C7285" w:rsidRPr="006C7285" w:rsidRDefault="006C7285" w:rsidP="002C6810">
      <w:r>
        <w:t>Using an event driven architecture, it closely resembles the WebSocket API. Socket.IO extends upon this though, by letting developers name their own events as well as using the traditional WebSocket events (</w:t>
      </w:r>
      <w:r w:rsidR="003674EE">
        <w:t xml:space="preserve">see section </w:t>
      </w:r>
      <w:r w:rsidR="00DD1C9C">
        <w:fldChar w:fldCharType="begin"/>
      </w:r>
      <w:r w:rsidR="003674EE">
        <w:instrText xml:space="preserve"> REF _Ref383107004 \r \h </w:instrText>
      </w:r>
      <w:r w:rsidR="00DD1C9C">
        <w:fldChar w:fldCharType="separate"/>
      </w:r>
      <w:r w:rsidR="00081674">
        <w:t>3.2.2</w:t>
      </w:r>
      <w:r w:rsidR="00DD1C9C">
        <w:fldChar w:fldCharType="end"/>
      </w:r>
      <w:r>
        <w:t>).</w:t>
      </w:r>
    </w:p>
    <w:p w:rsidR="00CE037D" w:rsidRDefault="00CE037D" w:rsidP="00CE037D">
      <w:pPr>
        <w:pStyle w:val="Overskrift2"/>
      </w:pPr>
      <w:bookmarkStart w:id="83" w:name="_Ref383111529"/>
      <w:bookmarkStart w:id="84" w:name="_Toc385341225"/>
      <w:r>
        <w:t>Atmosphere</w:t>
      </w:r>
      <w:bookmarkEnd w:id="83"/>
      <w:bookmarkEnd w:id="84"/>
    </w:p>
    <w:p w:rsidR="006C7285" w:rsidRDefault="006C7285" w:rsidP="006C7285">
      <w:r>
        <w:t>The Atmosphere framework</w:t>
      </w:r>
      <w:r w:rsidR="00126F15">
        <w:t xml:space="preserve"> </w:t>
      </w:r>
      <w:r>
        <w:t xml:space="preserve">is a </w:t>
      </w:r>
      <w:r w:rsidR="00B31474">
        <w:t>framework built for Java servers</w:t>
      </w:r>
      <w:r w:rsidR="00126F15">
        <w:t xml:space="preserve"> </w:t>
      </w:r>
      <w:r w:rsidR="00DD1C9C">
        <w:fldChar w:fldCharType="begin" w:fldLock="1"/>
      </w:r>
      <w:r w:rsidR="00D167B1">
        <w:instrText>ADDIN CSL_CITATION { "citationItems" : [ { "id" : "ITEM-1", "itemData" : { "URL" : "https://github.com/Atmosphere/atmosphere", "accessed" : { "date-parts" : [ [ "2014", "3", "24" ] ] }, "id" : "ITEM-1", "issued" : { "date-parts" : [ [ "0" ] ] }, "title" : "Atmosphere - GitHub", "type" : "webpage" }, "uris" : [ "http://www.mendeley.com/documents/?uuid=1a5aba45-33a2-4e7c-87d4-0f3c3954c187" ] } ], "mendeley" : { "previouslyFormattedCitation" : "[42]" }, "properties" : { "noteIndex" : 0 }, "schema" : "https://github.com/citation-style-language/schema/raw/master/csl-citation.json" }</w:instrText>
      </w:r>
      <w:r w:rsidR="00DD1C9C">
        <w:fldChar w:fldCharType="separate"/>
      </w:r>
      <w:r w:rsidR="00D10BFA" w:rsidRPr="00D10BFA">
        <w:rPr>
          <w:noProof/>
        </w:rPr>
        <w:t>[42]</w:t>
      </w:r>
      <w:r w:rsidR="00DD1C9C">
        <w:fldChar w:fldCharType="end"/>
      </w:r>
      <w:r w:rsidR="00B31474">
        <w:t>. It uses a JavaScript client that supports all major browsers</w:t>
      </w:r>
      <w:r w:rsidR="00126F15">
        <w:t xml:space="preserve"> </w:t>
      </w:r>
      <w:r w:rsidR="00DD1C9C">
        <w:fldChar w:fldCharType="begin" w:fldLock="1"/>
      </w:r>
      <w:r w:rsidR="00D167B1">
        <w:instrText>ADDIN CSL_CITATION { "citationItems" : [ { "id" : "ITEM-1", "itemData" : { "URL" : "http://async-io.org/tutorial.html", "accessed" : { "date-parts" : [ [ "2014", "3", "20" ] ] }, "id" : "ITEM-1", "issued" : { "date-parts" : [ [ "0" ] ] }, "title" : "Async-IO.org: Powering the Atmosphere Framework", "type" : "webpage" }, "uris" : [ "http://www.mendeley.com/documents/?uuid=970bb3a0-7693-4353-badd-1bbd21c07dcd" ] } ], "mendeley" : { "previouslyFormattedCitation" : "[43]" }, "properties" : { "noteIndex" : 0 }, "schema" : "https://github.com/citation-style-language/schema/raw/master/csl-citation.json" }</w:instrText>
      </w:r>
      <w:r w:rsidR="00DD1C9C">
        <w:fldChar w:fldCharType="separate"/>
      </w:r>
      <w:r w:rsidR="00D10BFA" w:rsidRPr="00D10BFA">
        <w:rPr>
          <w:noProof/>
        </w:rPr>
        <w:t>[43]</w:t>
      </w:r>
      <w:r w:rsidR="00DD1C9C">
        <w:fldChar w:fldCharType="end"/>
      </w:r>
      <w:r w:rsidR="00B31474">
        <w:t>. It provides an API that is more low level than the Hubs API of SignalR, but a little higher than the Persistent Connections</w:t>
      </w:r>
      <w:r w:rsidR="000924EB">
        <w:t xml:space="preserve"> of the same framework</w:t>
      </w:r>
      <w:r w:rsidR="00B31474">
        <w:t xml:space="preserve">. </w:t>
      </w:r>
    </w:p>
    <w:p w:rsidR="00B31474" w:rsidRPr="006C7285" w:rsidRDefault="00B31474" w:rsidP="006C7285">
      <w:r>
        <w:t xml:space="preserve">On the client, Atmosphere provides something that looks very much like the WebSocket API, only with a few other events. </w:t>
      </w:r>
    </w:p>
    <w:p w:rsidR="00CE037D" w:rsidRDefault="00CE037D" w:rsidP="00CE037D">
      <w:pPr>
        <w:pStyle w:val="Overskrift2"/>
      </w:pPr>
      <w:bookmarkStart w:id="85" w:name="_Ref383111763"/>
      <w:bookmarkStart w:id="86" w:name="_Toc385341226"/>
      <w:r>
        <w:lastRenderedPageBreak/>
        <w:t>Sails</w:t>
      </w:r>
      <w:r w:rsidR="00E47051">
        <w:t>.js</w:t>
      </w:r>
      <w:bookmarkEnd w:id="85"/>
      <w:bookmarkEnd w:id="86"/>
    </w:p>
    <w:p w:rsidR="00B31474" w:rsidRPr="00B31474" w:rsidRDefault="00C25FC8" w:rsidP="00B31474">
      <w:r>
        <w:t>Sails.js</w:t>
      </w:r>
      <w:r w:rsidR="00CF177C">
        <w:t xml:space="preserve"> is a Model View Controller (MVC)</w:t>
      </w:r>
      <w:r w:rsidR="00780E28">
        <w:t xml:space="preserve"> framework for Node</w:t>
      </w:r>
      <w:r>
        <w:t xml:space="preserve"> </w:t>
      </w:r>
      <w:r w:rsidR="00DD1C9C">
        <w:fldChar w:fldCharType="begin" w:fldLock="1"/>
      </w:r>
      <w:r w:rsidR="00D167B1">
        <w:instrText>ADDIN CSL_CITATION { "citationItems" : [ { "id" : "ITEM-1", "itemData" : { "URL" : "http://sailsjs.org/#!", "accessed" : { "date-parts" : [ [ "2014", "3", "20" ] ] }, "id" : "ITEM-1", "issued" : { "date-parts" : [ [ "0" ] ] }, "title" : "Sails.js | Realtime MVC Framework for Node.js", "type" : "webpage" }, "uris" : [ "http://www.mendeley.com/documents/?uuid=8e5a1a67-b592-4cf2-a965-02137344d944" ] } ], "mendeley" : { "previouslyFormattedCitation" : "[44]" }, "properties" : { "noteIndex" : 0 }, "schema" : "https://github.com/citation-style-language/schema/raw/master/csl-citation.json" }</w:instrText>
      </w:r>
      <w:r w:rsidR="00DD1C9C">
        <w:fldChar w:fldCharType="separate"/>
      </w:r>
      <w:r w:rsidR="00D10BFA" w:rsidRPr="00D10BFA">
        <w:rPr>
          <w:noProof/>
        </w:rPr>
        <w:t>[44]</w:t>
      </w:r>
      <w:r w:rsidR="00DD1C9C">
        <w:fldChar w:fldCharType="end"/>
      </w:r>
      <w:r>
        <w:t xml:space="preserve"> (see section </w:t>
      </w:r>
      <w:r w:rsidR="00DD1C9C">
        <w:fldChar w:fldCharType="begin"/>
      </w:r>
      <w:r>
        <w:instrText xml:space="preserve"> REF _Ref383107712 \r \h </w:instrText>
      </w:r>
      <w:r w:rsidR="00DD1C9C">
        <w:fldChar w:fldCharType="separate"/>
      </w:r>
      <w:r w:rsidR="00081674">
        <w:t>5.3</w:t>
      </w:r>
      <w:r w:rsidR="00DD1C9C">
        <w:fldChar w:fldCharType="end"/>
      </w:r>
      <w:r w:rsidR="00BA7D4E">
        <w:t xml:space="preserve"> for information on Node</w:t>
      </w:r>
      <w:r w:rsidR="00B1694E">
        <w:t>)</w:t>
      </w:r>
      <w:r w:rsidR="00780E28">
        <w:t>. It has full real time capabilities through the use of Socket.IO. The way this is accomplished, is rather interesting. Through what they call “transport agnostic routing”</w:t>
      </w:r>
      <w:r w:rsidR="00B1694E">
        <w:t xml:space="preserve"> </w:t>
      </w:r>
      <w:r w:rsidR="00DD1C9C">
        <w:fldChar w:fldCharType="begin" w:fldLock="1"/>
      </w:r>
      <w:r w:rsidR="00D167B1">
        <w:instrText>ADDIN CSL_CITATION { "citationItems" : [ { "id" : "ITEM-1", "itemData" : { "URL" : "http://sailsjs.org/#!documentation", "accessed" : { "date-parts" : [ [ "2014", "3", "20" ] ] }, "id" : "ITEM-1", "issued" : { "date-parts" : [ [ "0" ] ] }, "title" : "Sails.js | Realtime MVC Framework for Node.js", "type" : "webpage" }, "uris" : [ "http://www.mendeley.com/documents/?uuid=af5d6ee8-5508-406f-bdc3-4a01b94f36f6" ] } ], "mendeley" : { "previouslyFormattedCitation" : "[45]" }, "properties" : { "noteIndex" : 0 }, "schema" : "https://github.com/citation-style-language/schema/raw/master/csl-citation.json" }</w:instrText>
      </w:r>
      <w:r w:rsidR="00DD1C9C">
        <w:fldChar w:fldCharType="separate"/>
      </w:r>
      <w:r w:rsidR="00D10BFA" w:rsidRPr="00D10BFA">
        <w:rPr>
          <w:noProof/>
        </w:rPr>
        <w:t>[45]</w:t>
      </w:r>
      <w:r w:rsidR="00DD1C9C">
        <w:fldChar w:fldCharType="end"/>
      </w:r>
      <w:r w:rsidR="00780E28">
        <w:t>, controllers are allowed to automatically handle Socket.IO messages. Traditionally, this is something that is handled by separate code as with for instance SignalR in an ASP.NET MVC application.</w:t>
      </w:r>
    </w:p>
    <w:p w:rsidR="00CE037D" w:rsidRDefault="00CE037D" w:rsidP="00CE037D">
      <w:pPr>
        <w:pStyle w:val="Overskrift2"/>
      </w:pPr>
      <w:bookmarkStart w:id="87" w:name="_Toc385341227"/>
      <w:r>
        <w:t>Play</w:t>
      </w:r>
      <w:r w:rsidR="00780E28">
        <w:t>!</w:t>
      </w:r>
      <w:r>
        <w:t xml:space="preserve"> Framework</w:t>
      </w:r>
      <w:bookmarkEnd w:id="87"/>
    </w:p>
    <w:p w:rsidR="00A4131E" w:rsidRDefault="00A4131E" w:rsidP="00A4131E">
      <w:r>
        <w:t>The Play</w:t>
      </w:r>
      <w:r w:rsidR="00780E28">
        <w:t>!</w:t>
      </w:r>
      <w:r>
        <w:t xml:space="preserve"> framewor</w:t>
      </w:r>
      <w:r w:rsidR="00780E28">
        <w:t>k, or just Play, is a MVC framework written in Scala and Java</w:t>
      </w:r>
      <w:r w:rsidR="00840003">
        <w:t xml:space="preserve"> </w:t>
      </w:r>
      <w:r w:rsidR="00DD1C9C">
        <w:fldChar w:fldCharType="begin" w:fldLock="1"/>
      </w:r>
      <w:r w:rsidR="00D167B1">
        <w:instrText>ADDIN CSL_CITATION { "citationItems" : [ { "id" : "ITEM-1", "itemData" : { "URL" : "http://www.playframework.com/", "accessed" : { "date-parts" : [ [ "2014", "3", "20" ] ] }, "id" : "ITEM-1", "issued" : { "date-parts" : [ [ "0" ] ] }, "title" : "Play Framework - Build Modern &amp; Scalable Web Apps with Java and Scala", "type" : "webpage" }, "uris" : [ "http://www.mendeley.com/documents/?uuid=8b64e56d-4bc6-4a59-8967-8aba0505bd35" ] } ], "mendeley" : { "previouslyFormattedCitation" : "[46]" }, "properties" : { "noteIndex" : 0 }, "schema" : "https://github.com/citation-style-language/schema/raw/master/csl-citation.json" }</w:instrText>
      </w:r>
      <w:r w:rsidR="00DD1C9C">
        <w:fldChar w:fldCharType="separate"/>
      </w:r>
      <w:r w:rsidR="00D10BFA" w:rsidRPr="00D10BFA">
        <w:rPr>
          <w:noProof/>
        </w:rPr>
        <w:t>[46]</w:t>
      </w:r>
      <w:r w:rsidR="00DD1C9C">
        <w:fldChar w:fldCharType="end"/>
      </w:r>
      <w:r w:rsidR="00780E28">
        <w:t>. It is built on Akka, a framework that uses the Actor Model</w:t>
      </w:r>
      <w:r w:rsidR="00780E28">
        <w:rPr>
          <w:rStyle w:val="Fotnotereferanse"/>
        </w:rPr>
        <w:footnoteReference w:id="12"/>
      </w:r>
      <w:r w:rsidR="00780E28">
        <w:t xml:space="preserve"> to help developers make distributed applications</w:t>
      </w:r>
      <w:r w:rsidR="00840003">
        <w:t xml:space="preserve"> </w:t>
      </w:r>
      <w:r w:rsidR="00DD1C9C">
        <w:fldChar w:fldCharType="begin" w:fldLock="1"/>
      </w:r>
      <w:r w:rsidR="00D167B1">
        <w:instrText>ADDIN CSL_CITATION { "citationItems" : [ { "id" : "ITEM-1", "itemData" : { "URL" : "http://akka.io/", "accessed" : { "date-parts" : [ [ "2013", "8", "13" ] ] }, "id" : "ITEM-1", "issued" : { "date-parts" : [ [ "0" ] ] }, "title" : "Akka", "type" : "webpage" }, "uris" : [ "http://www.mendeley.com/documents/?uuid=585d22cc-061b-4d5b-a8a8-182d028c85ee" ] } ], "mendeley" : { "previouslyFormattedCitation" : "[47]" }, "properties" : { "noteIndex" : 0 }, "schema" : "https://github.com/citation-style-language/schema/raw/master/csl-citation.json" }</w:instrText>
      </w:r>
      <w:r w:rsidR="00DD1C9C">
        <w:fldChar w:fldCharType="separate"/>
      </w:r>
      <w:r w:rsidR="00D10BFA" w:rsidRPr="00D10BFA">
        <w:rPr>
          <w:noProof/>
        </w:rPr>
        <w:t>[47]</w:t>
      </w:r>
      <w:r w:rsidR="00DD1C9C">
        <w:fldChar w:fldCharType="end"/>
      </w:r>
      <w:r w:rsidR="00780E28">
        <w:t xml:space="preserve">. </w:t>
      </w:r>
    </w:p>
    <w:p w:rsidR="00780E28" w:rsidRPr="00A4131E" w:rsidRDefault="00780E28" w:rsidP="00A4131E">
      <w:r>
        <w:t>Play is real time enabled, meaning that it has constructs to help developers make real time functionality. These construct</w:t>
      </w:r>
      <w:r w:rsidR="00831917">
        <w:t>s though are a lot closer to ba</w:t>
      </w:r>
      <w:r>
        <w:t>r</w:t>
      </w:r>
      <w:r w:rsidR="00831917">
        <w:t>e</w:t>
      </w:r>
      <w:r>
        <w:t xml:space="preserve"> metal than what is provided by pure real time libraries and frameworks.</w:t>
      </w:r>
    </w:p>
    <w:p w:rsidR="00CE037D" w:rsidRDefault="00CE037D" w:rsidP="00CE037D">
      <w:pPr>
        <w:pStyle w:val="Overskrift2"/>
      </w:pPr>
      <w:bookmarkStart w:id="88" w:name="_Toc385341228"/>
      <w:r>
        <w:t>SockJS</w:t>
      </w:r>
      <w:bookmarkEnd w:id="88"/>
    </w:p>
    <w:p w:rsidR="00780E28" w:rsidRPr="00780E28" w:rsidRDefault="00FC3D3D" w:rsidP="00780E28">
      <w:r>
        <w:t>SockJS is a JavaScript library for web browsers that gives developers an object that resembles the WebSocket API. This object can be used to connect to a server.</w:t>
      </w:r>
      <w:r w:rsidR="00831917">
        <w:t xml:space="preserve"> Server side, there is a Node</w:t>
      </w:r>
      <w:r>
        <w:t xml:space="preserve"> implementation as well servers for Erlang and Python</w:t>
      </w:r>
      <w:r w:rsidR="00840003">
        <w:t xml:space="preserve"> </w:t>
      </w:r>
      <w:r w:rsidR="00DD1C9C">
        <w:fldChar w:fldCharType="begin" w:fldLock="1"/>
      </w:r>
      <w:r w:rsidR="00D167B1">
        <w:instrText>ADDIN CSL_CITATION { "citationItems" : [ { "id" : "ITEM-1", "itemData" : { "URL" : "https://github.com/sockjs", "accessed" : { "date-parts" : [ [ "2014", "3", "24" ] ] }, "id" : "ITEM-1", "issued" : { "date-parts" : [ [ "0" ] ] }, "title" : "SockJS - GitHub", "type" : "webpage" }, "uris" : [ "http://www.mendeley.com/documents/?uuid=4691c19c-e6dc-4f2b-9f67-13a907bb584d" ] } ], "mendeley" : { "previouslyFormattedCitation" : "[48]" }, "properties" : { "noteIndex" : 0 }, "schema" : "https://github.com/citation-style-language/schema/raw/master/csl-citation.json" }</w:instrText>
      </w:r>
      <w:r w:rsidR="00DD1C9C">
        <w:fldChar w:fldCharType="separate"/>
      </w:r>
      <w:r w:rsidR="00D10BFA" w:rsidRPr="00D10BFA">
        <w:rPr>
          <w:noProof/>
        </w:rPr>
        <w:t>[48]</w:t>
      </w:r>
      <w:r w:rsidR="00DD1C9C">
        <w:fldChar w:fldCharType="end"/>
      </w:r>
      <w:r>
        <w:t xml:space="preserve">. Other servers are under development. </w:t>
      </w:r>
    </w:p>
    <w:p w:rsidR="00CE037D" w:rsidRDefault="00CE037D" w:rsidP="00CE037D">
      <w:pPr>
        <w:pStyle w:val="Overskrift2"/>
      </w:pPr>
      <w:bookmarkStart w:id="89" w:name="_Toc385341229"/>
      <w:r>
        <w:t>Meteor</w:t>
      </w:r>
      <w:bookmarkEnd w:id="89"/>
    </w:p>
    <w:p w:rsidR="00FC3D3D" w:rsidRDefault="00FC3D3D" w:rsidP="00FC3D3D">
      <w:r>
        <w:t>Many different types of web application frameworks exists, but none of these are similar to Meteor. It promises to simplify the process of making web application drastically</w:t>
      </w:r>
      <w:r w:rsidR="00840003">
        <w:t xml:space="preserve"> </w:t>
      </w:r>
      <w:r w:rsidR="00DD1C9C">
        <w:fldChar w:fldCharType="begin" w:fldLock="1"/>
      </w:r>
      <w:r w:rsidR="00D167B1">
        <w:instrText>ADDIN CSL_CITATION { "citationItems" : [ { "id" : "ITEM-1", "itemData" : { "URL" : "http://meteor.com/", "accessed" : { "date-parts" : [ [ "2013", "1", "22" ] ] }, "id" : "ITEM-1", "issued" : { "date-parts" : [ [ "0" ] ] }, "title" : "Meteor Homepage", "type" : "webpage" }, "uris" : [ "http://www.mendeley.com/documents/?uuid=32d0fa10-3663-48da-a6d8-450718c6fa5b" ] } ], "mendeley" : { "previouslyFormattedCitation" : "[49]" }, "properties" : { "noteIndex" : 0 }, "schema" : "https://github.com/citation-style-language/schema/raw/master/csl-citation.json" }</w:instrText>
      </w:r>
      <w:r w:rsidR="00DD1C9C">
        <w:fldChar w:fldCharType="separate"/>
      </w:r>
      <w:r w:rsidR="00D10BFA" w:rsidRPr="00D10BFA">
        <w:rPr>
          <w:noProof/>
        </w:rPr>
        <w:t>[49]</w:t>
      </w:r>
      <w:r w:rsidR="00DD1C9C">
        <w:fldChar w:fldCharType="end"/>
      </w:r>
      <w:r>
        <w:t xml:space="preserve">. </w:t>
      </w:r>
    </w:p>
    <w:p w:rsidR="00FC3D3D" w:rsidRPr="00FC3D3D" w:rsidRDefault="00FC3D3D" w:rsidP="00FC3D3D">
      <w:r>
        <w:t>Real time is the heart of Meteor, and SockJS is used in order to enable this. All code with Meteor is written in JavaScript, but interes</w:t>
      </w:r>
      <w:r w:rsidR="00831917">
        <w:t>ting enough, it is not a Node</w:t>
      </w:r>
      <w:r>
        <w:t xml:space="preserve"> framework (even though it runs on Node behind the scenes</w:t>
      </w:r>
      <w:r w:rsidR="00840003">
        <w:t xml:space="preserve"> </w:t>
      </w:r>
      <w:r w:rsidR="00DD1C9C">
        <w:fldChar w:fldCharType="begin" w:fldLock="1"/>
      </w:r>
      <w:r w:rsidR="00D167B1">
        <w:instrText>ADDIN CSL_CITATION { "citationItems" : [ { "id" : "ITEM-1", "itemData" : { "URL" : "http://docs.meteor.com/", "accessed" : { "date-parts" : [ [ "2013", "8", "28" ] ] }, "author" : [ { "dropping-particle" : "", "family" : "Meteor", "given" : "", "non-dropping-particle" : "", "parse-names" : false, "suffix" : "" } ], "id" : "ITEM-1", "issued" : { "date-parts" : [ [ "0" ] ] }, "title" : "Documentation - Meteor", "type" : "webpage" }, "uris" : [ "http://www.mendeley.com/documents/?uuid=c7bf735f-af24-4eb3-bdb7-79962a9881b1" ] } ], "mendeley" : { "previouslyFormattedCitation" : "[50]" }, "properties" : { "noteIndex" : 0 }, "schema" : "https://github.com/citation-style-language/schema/raw/master/csl-citation.json" }</w:instrText>
      </w:r>
      <w:r w:rsidR="00DD1C9C">
        <w:fldChar w:fldCharType="separate"/>
      </w:r>
      <w:r w:rsidR="00D10BFA" w:rsidRPr="00D10BFA">
        <w:rPr>
          <w:noProof/>
        </w:rPr>
        <w:t>[50]</w:t>
      </w:r>
      <w:r w:rsidR="00DD1C9C">
        <w:fldChar w:fldCharType="end"/>
      </w:r>
      <w:r>
        <w:t>).</w:t>
      </w:r>
    </w:p>
    <w:p w:rsidR="00CE037D" w:rsidRDefault="00CE037D" w:rsidP="00CE037D">
      <w:pPr>
        <w:pStyle w:val="Overskrift2"/>
      </w:pPr>
      <w:bookmarkStart w:id="90" w:name="_Toc385341230"/>
      <w:r>
        <w:t>Lightstreamer</w:t>
      </w:r>
      <w:bookmarkEnd w:id="90"/>
    </w:p>
    <w:p w:rsidR="00AD73AB" w:rsidRDefault="00FC3D3D" w:rsidP="00FC3D3D">
      <w:r>
        <w:t>Weswit is the Italian company</w:t>
      </w:r>
      <w:r w:rsidR="00840003">
        <w:t xml:space="preserve"> </w:t>
      </w:r>
      <w:r w:rsidR="00DD1C9C">
        <w:fldChar w:fldCharType="begin" w:fldLock="1"/>
      </w:r>
      <w:r w:rsidR="00D167B1">
        <w:instrText>ADDIN CSL_CITATION { "citationItems" : [ { "id" : "ITEM-1", "itemData" : { "URL" : "http://www.weswit.com/about", "accessed" : { "date-parts" : [ [ "2013", "4", "11" ] ] }, "author" : [ { "dropping-particle" : "", "family" : "Weswit", "given" : "", "non-dropping-particle" : "", "parse-names" : false, "suffix" : "" } ], "id" : "ITEM-1", "issued" : { "date-parts" : [ [ "0" ] ] }, "note" : "The company behind it", "title" : "About Us - Weswit", "type" : "webpage" }, "uris" : [ "http://www.mendeley.com/documents/?uuid=9bb5199b-7b32-4d85-999b-cf21b48b7f15" ] } ], "mendeley" : { "previouslyFormattedCitation" : "[51]" }, "properties" : { "noteIndex" : 0 }, "schema" : "https://github.com/citation-style-language/schema/raw/master/csl-citation.json" }</w:instrText>
      </w:r>
      <w:r w:rsidR="00DD1C9C">
        <w:fldChar w:fldCharType="separate"/>
      </w:r>
      <w:r w:rsidR="00D10BFA" w:rsidRPr="00D10BFA">
        <w:rPr>
          <w:noProof/>
        </w:rPr>
        <w:t>[51]</w:t>
      </w:r>
      <w:r w:rsidR="00DD1C9C">
        <w:fldChar w:fldCharType="end"/>
      </w:r>
      <w:r>
        <w:t xml:space="preserve"> behind</w:t>
      </w:r>
      <w:r w:rsidR="00AD73AB">
        <w:t xml:space="preserve"> the oldest real time framework I’ve been able to find (started in 2000</w:t>
      </w:r>
      <w:r w:rsidR="00840003">
        <w:t xml:space="preserve"> </w:t>
      </w:r>
      <w:r w:rsidR="00DD1C9C">
        <w:fldChar w:fldCharType="begin" w:fldLock="1"/>
      </w:r>
      <w:r w:rsidR="00D167B1">
        <w:instrText>ADDIN CSL_CITATION { "citationItems" : [ { "id" : "ITEM-1", "itemData" : { "URL" : "http://en.wikipedia.org/wiki/Weswit", "accessed" : { "date-parts" : [ [ "2013", "8", "11" ] ] }, "id" : "ITEM-1", "issued" : { "date-parts" : [ [ "0" ] ] }, "title" : "Lighstreamer wiki", "type" : "webpage" }, "uris" : [ "http://www.mendeley.com/documents/?uuid=5be888db-9c40-4001-b041-bad1751c0fd3" ] } ], "mendeley" : { "previouslyFormattedCitation" : "[52]" }, "properties" : { "noteIndex" : 0 }, "schema" : "https://github.com/citation-style-language/schema/raw/master/csl-citation.json" }</w:instrText>
      </w:r>
      <w:r w:rsidR="00DD1C9C">
        <w:fldChar w:fldCharType="separate"/>
      </w:r>
      <w:r w:rsidR="00D10BFA" w:rsidRPr="00D10BFA">
        <w:rPr>
          <w:noProof/>
        </w:rPr>
        <w:t>[52]</w:t>
      </w:r>
      <w:r w:rsidR="00DD1C9C">
        <w:fldChar w:fldCharType="end"/>
      </w:r>
      <w:r w:rsidR="00AD73AB">
        <w:t xml:space="preserve">). Lightstreamer is the name of the framework, and from the looks of it, it is also the most comprehensive. </w:t>
      </w:r>
    </w:p>
    <w:p w:rsidR="00FC3D3D" w:rsidRPr="00FC3D3D" w:rsidRDefault="00AD73AB" w:rsidP="00FC3D3D">
      <w:r>
        <w:t>The Lightstreamer server itself is written in Java, but through the use of an adapter based model, you can make server side code with JavaScript, C# or Java. There is also a long list of client side APIs including a JavaScript client for web browsers</w:t>
      </w:r>
      <w:r w:rsidR="00840003">
        <w:t xml:space="preserve"> </w:t>
      </w:r>
      <w:r w:rsidR="00DD1C9C">
        <w:fldChar w:fldCharType="begin" w:fldLock="1"/>
      </w:r>
      <w:r w:rsidR="00D167B1">
        <w:instrText>ADDIN CSL_CITATION { "citationItems" : [ { "id" : "ITEM-1", "itemData" : { "URL" : "http://www.lightstreamer.com/doc", "accessed" : { "date-parts" : [ [ "2013", "8", "11" ] ] }, "author" : [ { "dropping-particle" : "", "family" : "Weswit", "given" : "", "non-dropping-particle" : "", "parse-names" : false, "suffix" : "" } ], "id" : "ITEM-1", "issued" : { "date-parts" : [ [ "0" ] ] }, "title" : "Lightstreamer - Docs", "type" : "webpage" }, "uris" : [ "http://www.mendeley.com/documents/?uuid=9405f403-e1e2-4e26-9a87-729fed42d809" ] } ], "mendeley" : { "previouslyFormattedCitation" : "[53]" }, "properties" : { "noteIndex" : 0 }, "schema" : "https://github.com/citation-style-language/schema/raw/master/csl-citation.json" }</w:instrText>
      </w:r>
      <w:r w:rsidR="00DD1C9C">
        <w:fldChar w:fldCharType="separate"/>
      </w:r>
      <w:r w:rsidR="00D10BFA" w:rsidRPr="00D10BFA">
        <w:rPr>
          <w:noProof/>
        </w:rPr>
        <w:t>[53]</w:t>
      </w:r>
      <w:r w:rsidR="00DD1C9C">
        <w:fldChar w:fldCharType="end"/>
      </w:r>
      <w:r w:rsidR="00840003">
        <w:t>.</w:t>
      </w:r>
    </w:p>
    <w:p w:rsidR="00CE037D" w:rsidRDefault="00572382" w:rsidP="00CE037D">
      <w:pPr>
        <w:pStyle w:val="Overskrift2"/>
      </w:pPr>
      <w:bookmarkStart w:id="91" w:name="_Toc385341231"/>
      <w:r>
        <w:lastRenderedPageBreak/>
        <w:t>Planet Framework</w:t>
      </w:r>
      <w:bookmarkEnd w:id="91"/>
    </w:p>
    <w:p w:rsidR="00CF43BE" w:rsidRPr="00CF43BE" w:rsidRDefault="00565A84" w:rsidP="00CF43BE">
      <w:r>
        <w:t>Planet is a real time framework for Python</w:t>
      </w:r>
      <w:r w:rsidR="00840003">
        <w:t xml:space="preserve"> </w:t>
      </w:r>
      <w:r w:rsidR="00DD1C9C">
        <w:fldChar w:fldCharType="begin" w:fldLock="1"/>
      </w:r>
      <w:r w:rsidR="00D167B1">
        <w:instrText>ADDIN CSL_CITATION { "citationItems" : [ { "id" : "ITEM-1", "itemData" : { "URL" : "http://www.planetframework.com/", "accessed" : { "date-parts" : [ [ "2014", "3", "20" ] ] }, "id" : "ITEM-1", "issued" : { "date-parts" : [ [ "0" ] ] }, "title" : "Planet Framework", "type" : "webpage" }, "uris" : [ "http://www.mendeley.com/documents/?uuid=467c95dc-33f3-42eb-81bd-53080c18ea10" ] } ], "mendeley" : { "previouslyFormattedCitation" : "[54]" }, "properties" : { "noteIndex" : 0 }, "schema" : "https://github.com/citation-style-language/schema/raw/master/csl-citation.json" }</w:instrText>
      </w:r>
      <w:r w:rsidR="00DD1C9C">
        <w:fldChar w:fldCharType="separate"/>
      </w:r>
      <w:r w:rsidR="00D10BFA" w:rsidRPr="00D10BFA">
        <w:rPr>
          <w:noProof/>
        </w:rPr>
        <w:t>[54]</w:t>
      </w:r>
      <w:r w:rsidR="00DD1C9C">
        <w:fldChar w:fldCharType="end"/>
      </w:r>
      <w:r>
        <w:t xml:space="preserve">. It is built with an emphasis </w:t>
      </w:r>
      <w:r w:rsidR="00CF43BE">
        <w:t>on the development of social real time websites. The framework also provides its own</w:t>
      </w:r>
      <w:r w:rsidR="001770C3">
        <w:t xml:space="preserve"> Integrated Development Environment</w:t>
      </w:r>
      <w:r w:rsidR="00CF43BE">
        <w:t xml:space="preserve"> </w:t>
      </w:r>
      <w:r w:rsidR="001770C3">
        <w:t>(</w:t>
      </w:r>
      <w:r w:rsidR="00CF43BE">
        <w:t>IDE</w:t>
      </w:r>
      <w:r w:rsidR="001770C3">
        <w:t>)</w:t>
      </w:r>
      <w:r w:rsidR="001770C3">
        <w:rPr>
          <w:rStyle w:val="Fotnotereferanse"/>
        </w:rPr>
        <w:footnoteReference w:id="13"/>
      </w:r>
      <w:r w:rsidR="00CF43BE">
        <w:t>, specially design</w:t>
      </w:r>
      <w:r w:rsidR="00831917">
        <w:t>ed</w:t>
      </w:r>
      <w:r w:rsidR="00CF43BE">
        <w:t xml:space="preserve"> APIs and scaling mechanisms.</w:t>
      </w:r>
    </w:p>
    <w:p w:rsidR="00E47051" w:rsidRDefault="00E47051" w:rsidP="00E47051">
      <w:pPr>
        <w:pStyle w:val="Overskrift2"/>
      </w:pPr>
      <w:bookmarkStart w:id="92" w:name="_Toc385341232"/>
      <w:r>
        <w:t>XSockets.NET</w:t>
      </w:r>
      <w:bookmarkEnd w:id="92"/>
    </w:p>
    <w:p w:rsidR="00CF43BE" w:rsidRDefault="00CF43BE" w:rsidP="00CF43BE">
      <w:r>
        <w:t>XSockets</w:t>
      </w:r>
      <w:r w:rsidR="00840003">
        <w:t>.NET</w:t>
      </w:r>
      <w:r>
        <w:t xml:space="preserve"> is an event driven framework for .NET</w:t>
      </w:r>
      <w:r w:rsidR="008A76AA">
        <w:t xml:space="preserve"> </w:t>
      </w:r>
      <w:r w:rsidR="00DD1C9C">
        <w:fldChar w:fldCharType="begin" w:fldLock="1"/>
      </w:r>
      <w:r w:rsidR="00D167B1">
        <w:instrText>ADDIN CSL_CITATION { "citationItems" : [ { "id" : "ITEM-1", "itemData" : { "URL" : "http://xsockets.net/", "accessed" : { "date-parts" : [ [ "2014", "3", "20" ] ] }, "author" : [ { "dropping-particle" : "", "family" : "XSockets", "given" : "", "non-dropping-particle" : "", "parse-names" : false, "suffix" : "" } ], "id" : "ITEM-1", "issued" : { "date-parts" : [ [ "0" ] ] }, "title" : "XSockets.NET | xsockets.net", "type" : "webpage" }, "uris" : [ "http://www.mendeley.com/documents/?uuid=4a8c6cf8-3310-4b39-a742-3430c88bbd99" ] } ], "mendeley" : { "previouslyFormattedCitation" : "[55]" }, "properties" : { "noteIndex" : 0 }, "schema" : "https://github.com/citation-style-language/schema/raw/master/csl-citation.json" }</w:instrText>
      </w:r>
      <w:r w:rsidR="00DD1C9C">
        <w:fldChar w:fldCharType="separate"/>
      </w:r>
      <w:r w:rsidR="00D10BFA" w:rsidRPr="00D10BFA">
        <w:rPr>
          <w:noProof/>
        </w:rPr>
        <w:t>[55]</w:t>
      </w:r>
      <w:r w:rsidR="00DD1C9C">
        <w:fldChar w:fldCharType="end"/>
      </w:r>
      <w:r>
        <w:t xml:space="preserve"> that</w:t>
      </w:r>
      <w:r w:rsidR="00F8293A">
        <w:t xml:space="preserve"> adopts a model that somewhat resembles that of Socket.IO on the client. Server side it uses an approach that looks like the controllers of ASP.NET MVC.</w:t>
      </w:r>
    </w:p>
    <w:p w:rsidR="00F8293A" w:rsidRDefault="00F8293A" w:rsidP="00CF43BE">
      <w:r>
        <w:t>The framework supports WebSockets and has fallbacks in order to support all major browsers.</w:t>
      </w:r>
    </w:p>
    <w:p w:rsidR="00D5362B" w:rsidRDefault="00792EAA" w:rsidP="006F5E9C">
      <w:pPr>
        <w:pStyle w:val="Overskrift1"/>
        <w:pageBreakBefore/>
      </w:pPr>
      <w:bookmarkStart w:id="93" w:name="_Toc385341233"/>
      <w:r>
        <w:lastRenderedPageBreak/>
        <w:t>Server</w:t>
      </w:r>
      <w:r w:rsidR="009535F0">
        <w:t xml:space="preserve"> software</w:t>
      </w:r>
      <w:bookmarkEnd w:id="93"/>
    </w:p>
    <w:p w:rsidR="00DA1699" w:rsidRPr="00DF0453" w:rsidRDefault="00DA1699" w:rsidP="00DA1699">
      <w:r w:rsidRPr="00DF0453">
        <w:t>All web application</w:t>
      </w:r>
      <w:r w:rsidR="00DF0453">
        <w:t>s has to be hosted on a server</w:t>
      </w:r>
      <w:r w:rsidR="009535F0">
        <w:t xml:space="preserve"> with the help of some sort of software.</w:t>
      </w:r>
      <w:r w:rsidR="00DF0453">
        <w:t xml:space="preserve"> Various s</w:t>
      </w:r>
      <w:r w:rsidR="009535F0">
        <w:t>erver software</w:t>
      </w:r>
      <w:r w:rsidR="00DF0453">
        <w:t xml:space="preserve"> exist for different languages.</w:t>
      </w:r>
      <w:r w:rsidR="00C16412">
        <w:t xml:space="preserve"> In this chapter, I </w:t>
      </w:r>
      <w:r w:rsidR="002D3EB3">
        <w:t>give a short</w:t>
      </w:r>
      <w:r w:rsidR="00C16412">
        <w:t xml:space="preserve"> descri</w:t>
      </w:r>
      <w:r w:rsidR="002D3EB3">
        <w:t>ption of</w:t>
      </w:r>
      <w:r w:rsidR="00C16412">
        <w:t xml:space="preserve"> some that are relevant for the thesis.</w:t>
      </w:r>
    </w:p>
    <w:p w:rsidR="00792EAA" w:rsidRDefault="005D4B25" w:rsidP="00792EAA">
      <w:pPr>
        <w:pStyle w:val="Overskrift2"/>
        <w:rPr>
          <w:lang w:val="nb-NO"/>
        </w:rPr>
      </w:pPr>
      <w:bookmarkStart w:id="94" w:name="_Toc385341234"/>
      <w:r>
        <w:rPr>
          <w:lang w:val="nb-NO"/>
        </w:rPr>
        <w:t>ASP</w:t>
      </w:r>
      <w:r w:rsidR="00792EAA">
        <w:rPr>
          <w:lang w:val="nb-NO"/>
        </w:rPr>
        <w:t>.NET</w:t>
      </w:r>
      <w:bookmarkEnd w:id="94"/>
    </w:p>
    <w:p w:rsidR="00A46824" w:rsidRDefault="004E0044" w:rsidP="004E0044">
      <w:r w:rsidRPr="00A46824">
        <w:t xml:space="preserve">Most applications for </w:t>
      </w:r>
      <w:r w:rsidR="00A46824" w:rsidRPr="00A46824">
        <w:t>ASP.N</w:t>
      </w:r>
      <w:r w:rsidR="00A54E72">
        <w:t>ET use</w:t>
      </w:r>
      <w:r w:rsidR="005D4B25">
        <w:t xml:space="preserve"> Internet Information Services (IIS)</w:t>
      </w:r>
      <w:r w:rsidR="00A46824">
        <w:t xml:space="preserve"> as an application server. The current version of IIS is IIS8 which was released alongside Windows 8 and Windows Server 2012</w:t>
      </w:r>
      <w:r w:rsidR="007348DC">
        <w:t xml:space="preserve"> </w:t>
      </w:r>
      <w:r w:rsidR="00DD1C9C">
        <w:fldChar w:fldCharType="begin" w:fldLock="1"/>
      </w:r>
      <w:r w:rsidR="00D167B1">
        <w:instrText>ADDIN CSL_CITATION { "citationItems" : [ { "id" : "ITEM-1", "itemData" : { "URL" : "http://www.iis.net/learn/get-started/whats-new-in-iis-8/installing-iis-8-on-windows-server-2012", "accessed" : { "date-parts" : [ [ "2014", "3", "6" ] ] }, "author" : [ { "dropping-particle" : "", "family" : "McMurray", "given" : "Robert", "non-dropping-particle" : "", "parse-names" : false, "suffix" : "" } ], "id" : "ITEM-1", "issued" : { "date-parts" : [ [ "0" ] ] }, "title" : "Installing IIS 8 on Windows Server 2012: The Official Microsoft IIS Site", "type" : "webpage" }, "uris" : [ "http://www.mendeley.com/documents/?uuid=0bd47dee-9f09-467d-a552-97a8c6400bb9" ] } ], "mendeley" : { "previouslyFormattedCitation" : "[56]" }, "properties" : { "noteIndex" : 0 }, "schema" : "https://github.com/citation-style-language/schema/raw/master/csl-citation.json" }</w:instrText>
      </w:r>
      <w:r w:rsidR="00DD1C9C">
        <w:fldChar w:fldCharType="separate"/>
      </w:r>
      <w:r w:rsidR="00D10BFA" w:rsidRPr="00D10BFA">
        <w:rPr>
          <w:noProof/>
        </w:rPr>
        <w:t>[56]</w:t>
      </w:r>
      <w:r w:rsidR="00DD1C9C">
        <w:fldChar w:fldCharType="end"/>
      </w:r>
      <w:r w:rsidR="00A46824">
        <w:t>. With it came support for the WebSockets protocol</w:t>
      </w:r>
      <w:r w:rsidR="007348DC">
        <w:t xml:space="preserve"> </w:t>
      </w:r>
      <w:r w:rsidR="00DD1C9C">
        <w:fldChar w:fldCharType="begin" w:fldLock="1"/>
      </w:r>
      <w:r w:rsidR="00D167B1">
        <w:instrText>ADDIN CSL_CITATION { "citationItems" : [ { "id" : "ITEM-1", "itemData" : { "URL" : "http://www.iis.net/learn/get-started/whats-new-in-iis-8/iis-80-websocket-protocol-support", "accessed" : { "date-parts" : [ [ "2014", "3", "6" ] ] }, "author" : [ { "dropping-particle" : "", "family" : "Microsoft", "given" : "", "non-dropping-particle" : "", "parse-names" : false, "suffix" : "" } ], "id" : "ITEM-1", "issued" : { "date-parts" : [ [ "0" ] ] }, "title" : "IIS 8.0 WebSocket Protocol Support: The Official Microsoft IIS Site", "type" : "webpage" }, "uris" : [ "http://www.mendeley.com/documents/?uuid=7dead255-e135-4c2d-be7e-4f980f84f342" ] } ], "mendeley" : { "previouslyFormattedCitation" : "[57]" }, "properties" : { "noteIndex" : 0 }, "schema" : "https://github.com/citation-style-language/schema/raw/master/csl-citation.json" }</w:instrText>
      </w:r>
      <w:r w:rsidR="00DD1C9C">
        <w:fldChar w:fldCharType="separate"/>
      </w:r>
      <w:r w:rsidR="00D10BFA" w:rsidRPr="00D10BFA">
        <w:rPr>
          <w:noProof/>
        </w:rPr>
        <w:t>[57]</w:t>
      </w:r>
      <w:r w:rsidR="00DD1C9C">
        <w:fldChar w:fldCharType="end"/>
      </w:r>
      <w:r w:rsidR="00A46824">
        <w:t>. IIS is free</w:t>
      </w:r>
      <w:r w:rsidR="00C16412">
        <w:t xml:space="preserve"> as it is a part of the</w:t>
      </w:r>
      <w:r w:rsidR="007348DC">
        <w:t xml:space="preserve"> Windows</w:t>
      </w:r>
      <w:r w:rsidR="00C16412">
        <w:t xml:space="preserve"> operating system</w:t>
      </w:r>
      <w:r w:rsidR="00631C86">
        <w:rPr>
          <w:rStyle w:val="Fotnotereferanse"/>
        </w:rPr>
        <w:footnoteReference w:id="14"/>
      </w:r>
      <w:r w:rsidR="00C16412">
        <w:t>. It is a Windows Feature that has to be activated.</w:t>
      </w:r>
    </w:p>
    <w:p w:rsidR="00A46824" w:rsidRPr="00A46824" w:rsidRDefault="00A46824" w:rsidP="004E0044">
      <w:r>
        <w:t>For development, it isn’t always necessary to deploy an application to IIS. Along with the .NET framework and Visual Studio, developers get access to IIS Express. As with all products in Microsoft’s Express series</w:t>
      </w:r>
      <w:r>
        <w:rPr>
          <w:rStyle w:val="Fotnotereferanse"/>
        </w:rPr>
        <w:footnoteReference w:id="15"/>
      </w:r>
      <w:r>
        <w:t>, it is a lightweight version of the original. It provides what you normally need while developing, but its performance is not enough for production.</w:t>
      </w:r>
    </w:p>
    <w:p w:rsidR="00792EAA" w:rsidRDefault="00792EAA" w:rsidP="00792EAA">
      <w:pPr>
        <w:pStyle w:val="Overskrift2"/>
        <w:rPr>
          <w:lang w:val="nb-NO"/>
        </w:rPr>
      </w:pPr>
      <w:bookmarkStart w:id="95" w:name="_Toc385341235"/>
      <w:r>
        <w:rPr>
          <w:lang w:val="nb-NO"/>
        </w:rPr>
        <w:t>Java</w:t>
      </w:r>
      <w:bookmarkEnd w:id="95"/>
    </w:p>
    <w:p w:rsidR="00C16412" w:rsidRDefault="00C16412" w:rsidP="00C16412">
      <w:r w:rsidRPr="00C16412">
        <w:t>Java applications can run o</w:t>
      </w:r>
      <w:r>
        <w:t xml:space="preserve">n a number of different servers on any operating system. The most </w:t>
      </w:r>
      <w:r w:rsidR="00E72036">
        <w:t>common are Jetty, JBoss and</w:t>
      </w:r>
      <w:r w:rsidR="00977BB2">
        <w:t xml:space="preserve"> Tomcat</w:t>
      </w:r>
      <w:r w:rsidR="00C12E51">
        <w:t xml:space="preserve"> </w:t>
      </w:r>
      <w:r w:rsidR="00DD1C9C">
        <w:fldChar w:fldCharType="begin" w:fldLock="1"/>
      </w:r>
      <w:r w:rsidR="00D167B1">
        <w:instrText>ADDIN CSL_CITATION { "citationItems" : [ { "id" : "ITEM-1", "itemData" : { "URL" : "http://www.javacodegeeks.com/2013/03/most-popular-application-servers.html", "accessed" : { "date-parts" : [ [ "2014", "3", "20" ] ] }, "author" : [ { "dropping-particle" : "", "family" : "Sor", "given" : "Vladimir", "non-dropping-particle" : "", "parse-names" : false, "suffix" : "" } ], "id" : "ITEM-1", "issued" : { "date-parts" : [ [ "0" ] ] }, "title" : "Most popular application servers | Java Code Geeks", "type" : "webpage" }, "uris" : [ "http://www.mendeley.com/documents/?uuid=c77f24ae-26cf-4a5d-b536-6ed056ae866e" ] } ], "mendeley" : { "previouslyFormattedCitation" : "[58]" }, "properties" : { "noteIndex" : 0 }, "schema" : "https://github.com/citation-style-language/schema/raw/master/csl-citation.json" }</w:instrText>
      </w:r>
      <w:r w:rsidR="00DD1C9C">
        <w:fldChar w:fldCharType="separate"/>
      </w:r>
      <w:r w:rsidR="00D10BFA" w:rsidRPr="00D10BFA">
        <w:rPr>
          <w:noProof/>
        </w:rPr>
        <w:t>[58]</w:t>
      </w:r>
      <w:r w:rsidR="00DD1C9C">
        <w:fldChar w:fldCharType="end"/>
      </w:r>
      <w:r w:rsidR="00977BB2">
        <w:t>.</w:t>
      </w:r>
    </w:p>
    <w:p w:rsidR="00977BB2" w:rsidRDefault="00977BB2" w:rsidP="00C16412">
      <w:r>
        <w:t>Jetty is an open source server hosted by the Eclipse foundation</w:t>
      </w:r>
      <w:r w:rsidR="00C12E51">
        <w:t xml:space="preserve"> </w:t>
      </w:r>
      <w:r w:rsidR="00DD1C9C">
        <w:fldChar w:fldCharType="begin" w:fldLock="1"/>
      </w:r>
      <w:r w:rsidR="00D167B1">
        <w:instrText>ADDIN CSL_CITATION { "citationItems" : [ { "id" : "ITEM-1", "itemData" : { "URL" : "http://www.eclipse.org/jetty/", "accessed" : { "date-parts" : [ [ "2014", "3", "6" ] ] }, "id" : "ITEM-1", "issued" : { "date-parts" : [ [ "0" ] ] }, "title" : "Jetty - Servlet Engine and Http Server", "type" : "webpage" }, "uris" : [ "http://www.mendeley.com/documents/?uuid=d1b1e676-8aa1-4195-9e14-a8360c27cfaa" ] } ], "mendeley" : { "previouslyFormattedCitation" : "[59]" }, "properties" : { "noteIndex" : 0 }, "schema" : "https://github.com/citation-style-language/schema/raw/master/csl-citation.json" }</w:instrText>
      </w:r>
      <w:r w:rsidR="00DD1C9C">
        <w:fldChar w:fldCharType="separate"/>
      </w:r>
      <w:r w:rsidR="00D10BFA" w:rsidRPr="00D10BFA">
        <w:rPr>
          <w:noProof/>
        </w:rPr>
        <w:t>[59]</w:t>
      </w:r>
      <w:r w:rsidR="00DD1C9C">
        <w:fldChar w:fldCharType="end"/>
      </w:r>
      <w:r>
        <w:t>. It is considered a very lightweight server, but it has support for a wide variety of features.</w:t>
      </w:r>
    </w:p>
    <w:p w:rsidR="00E72036" w:rsidRDefault="00977BB2" w:rsidP="00C16412">
      <w:r>
        <w:t>JBoss is</w:t>
      </w:r>
      <w:r w:rsidR="00E72036">
        <w:t xml:space="preserve"> a product suite that includes several server types</w:t>
      </w:r>
      <w:r w:rsidR="00AF0654">
        <w:t xml:space="preserve"> </w:t>
      </w:r>
      <w:r w:rsidR="00E72036">
        <w:t>. The JBoss application server and Netty are probably the most known. The latter is used as Play Framework’s internal web server</w:t>
      </w:r>
      <w:r w:rsidR="00C12E51">
        <w:rPr>
          <w:rStyle w:val="Fotnotereferanse"/>
        </w:rPr>
        <w:footnoteReference w:id="16"/>
      </w:r>
      <w:r w:rsidR="00E72036">
        <w:t>.</w:t>
      </w:r>
    </w:p>
    <w:p w:rsidR="00E72036" w:rsidRDefault="00E72036" w:rsidP="00C16412">
      <w:r>
        <w:t>Tomcat is an open source server from Apache</w:t>
      </w:r>
      <w:r w:rsidR="00AF0654">
        <w:t xml:space="preserve"> </w:t>
      </w:r>
      <w:r w:rsidR="00DD1C9C">
        <w:fldChar w:fldCharType="begin" w:fldLock="1"/>
      </w:r>
      <w:r w:rsidR="00D167B1">
        <w:instrText>ADDIN CSL_CITATION { "citationItems" : [ { "id" : "ITEM-1", "itemData" : { "URL" : "http://tomcat.apache.org/", "accessed" : { "date-parts" : [ [ "2014", "3", "6" ] ] }, "id" : "ITEM-1", "issued" : { "date-parts" : [ [ "0" ] ] }, "title" : "Apache Tomcat - Welcome!", "type" : "webpage" }, "uris" : [ "http://www.mendeley.com/documents/?uuid=dda45c28-d7ac-4eef-be1e-47bd42df533e" ] } ], "mendeley" : { "previouslyFormattedCitation" : "[60]" }, "properties" : { "noteIndex" : 0 }, "schema" : "https://github.com/citation-style-language/schema/raw/master/csl-citation.json" }</w:instrText>
      </w:r>
      <w:r w:rsidR="00DD1C9C">
        <w:fldChar w:fldCharType="separate"/>
      </w:r>
      <w:r w:rsidR="00D10BFA" w:rsidRPr="00D10BFA">
        <w:rPr>
          <w:noProof/>
        </w:rPr>
        <w:t>[60]</w:t>
      </w:r>
      <w:r w:rsidR="00DD1C9C">
        <w:fldChar w:fldCharType="end"/>
      </w:r>
      <w:r>
        <w:t xml:space="preserve"> made for Java applications. Another server from Apache, the Apache Web Server, is used by the Planet Framework as preferred deployment server</w:t>
      </w:r>
      <w:r w:rsidR="00AF0654">
        <w:t xml:space="preserve"> </w:t>
      </w:r>
      <w:r w:rsidR="00DD1C9C">
        <w:fldChar w:fldCharType="begin" w:fldLock="1"/>
      </w:r>
      <w:r w:rsidR="00D167B1">
        <w:instrText>ADDIN CSL_CITATION { "citationItems" : [ { "id" : "ITEM-1", "itemData" : { "URL" : "http://www.planetframework.com/documentation/1.10/Deploying/Deploy-your-Planet-Application/", "accessed" : { "date-parts" : [ [ "2014", "3", "6" ] ] }, "id" : "ITEM-1", "issued" : { "date-parts" : [ [ "0" ] ] }, "title" : "Planet Framework | Documentation | Deploy your Planet Application", "type" : "webpage" }, "uris" : [ "http://www.mendeley.com/documents/?uuid=c6fc440b-0d49-4e7c-a0a9-b84ee5821f39" ] } ], "mendeley" : { "previouslyFormattedCitation" : "[61]" }, "properties" : { "noteIndex" : 0 }, "schema" : "https://github.com/citation-style-language/schema/raw/master/csl-citation.json" }</w:instrText>
      </w:r>
      <w:r w:rsidR="00DD1C9C">
        <w:fldChar w:fldCharType="separate"/>
      </w:r>
      <w:r w:rsidR="00D10BFA" w:rsidRPr="00D10BFA">
        <w:rPr>
          <w:noProof/>
        </w:rPr>
        <w:t>[61]</w:t>
      </w:r>
      <w:r w:rsidR="00DD1C9C">
        <w:fldChar w:fldCharType="end"/>
      </w:r>
      <w:r>
        <w:t>.</w:t>
      </w:r>
    </w:p>
    <w:p w:rsidR="00792EAA" w:rsidRDefault="00792EAA" w:rsidP="006F5E9C">
      <w:pPr>
        <w:pStyle w:val="Overskrift2"/>
        <w:rPr>
          <w:lang w:val="nb-NO"/>
        </w:rPr>
      </w:pPr>
      <w:bookmarkStart w:id="96" w:name="_Ref383107712"/>
      <w:bookmarkStart w:id="97" w:name="_Toc385341236"/>
      <w:r>
        <w:rPr>
          <w:lang w:val="nb-NO"/>
        </w:rPr>
        <w:lastRenderedPageBreak/>
        <w:t>JavaScript</w:t>
      </w:r>
      <w:bookmarkEnd w:id="96"/>
      <w:bookmarkEnd w:id="97"/>
    </w:p>
    <w:p w:rsidR="004410F0" w:rsidRDefault="00E72036" w:rsidP="006F5E9C">
      <w:pPr>
        <w:keepNext/>
        <w:keepLines/>
        <w:jc w:val="left"/>
      </w:pPr>
      <w:r w:rsidRPr="00E72036">
        <w:t xml:space="preserve">Node.js is a </w:t>
      </w:r>
      <w:r>
        <w:t>new and exciting piece of technology that, for the first time, allows for server side JavaScript.</w:t>
      </w:r>
      <w:r w:rsidR="004410F0">
        <w:t xml:space="preserve"> It is based on Chrome’s V8 JavaScript runtime, and one of its primary goals is to help build fast, scalable network applications</w:t>
      </w:r>
      <w:r w:rsidR="005A1771">
        <w:t xml:space="preserve"> </w:t>
      </w:r>
      <w:r w:rsidR="00DD1C9C">
        <w:fldChar w:fldCharType="begin" w:fldLock="1"/>
      </w:r>
      <w:r w:rsidR="00D167B1">
        <w:instrText>ADDIN CSL_CITATION { "citationItems" : [ { "id" : "ITEM-1", "itemData" : { "URL" : "http://nodejs.org/", "accessed" : { "date-parts" : [ [ "2013", "7", "31" ] ] }, "author" : [ { "dropping-particle" : "", "family" : "Node.js", "given" : "", "non-dropping-particle" : "", "parse-names" : false, "suffix" : "" } ], "id" : "ITEM-1", "issued" : { "date-parts" : [ [ "0" ] ] }, "title" : "Node.js Homepage", "type" : "webpage" }, "uris" : [ "http://www.mendeley.com/documents/?uuid=fb940208-2c2c-4884-9dd7-4308d624ad92" ] } ], "mendeley" : { "previouslyFormattedCitation" : "[62]" }, "properties" : { "noteIndex" : 0 }, "schema" : "https://github.com/citation-style-language/schema/raw/master/csl-citation.json" }</w:instrText>
      </w:r>
      <w:r w:rsidR="00DD1C9C">
        <w:fldChar w:fldCharType="separate"/>
      </w:r>
      <w:r w:rsidR="00D10BFA" w:rsidRPr="00D10BFA">
        <w:rPr>
          <w:noProof/>
        </w:rPr>
        <w:t>[62]</w:t>
      </w:r>
      <w:r w:rsidR="00DD1C9C">
        <w:fldChar w:fldCharType="end"/>
      </w:r>
      <w:r w:rsidR="004410F0">
        <w:t>. A web server is a fast, scalable network application. In other words,</w:t>
      </w:r>
      <w:r>
        <w:t xml:space="preserve"> Node it</w:t>
      </w:r>
      <w:r w:rsidR="004410F0">
        <w:t>self isn’t a web server, but it provides a simple mechanism for writing one</w:t>
      </w:r>
      <w:r w:rsidR="00AE24AE">
        <w:t xml:space="preserve"> </w:t>
      </w:r>
      <w:r w:rsidR="00DD1C9C">
        <w:fldChar w:fldCharType="begin" w:fldLock="1"/>
      </w:r>
      <w:r w:rsidR="00D167B1">
        <w:instrText>ADDIN CSL_CITATION { "citationItems" : [ { "id" : "ITEM-1", "itemData" : { "URL" : "http://www.hongkiat.com/blog/node-js-server-side-javascript/", "accessed" : { "date-parts" : [ [ "2014", "3", "6" ] ] }, "author" : [ { "dropping-particle" : "", "family" : "Paul", "given" : "Geo", "non-dropping-particle" : "", "parse-names" : false, "suffix" : "" } ], "id" : "ITEM-1", "issued" : { "date-parts" : [ [ "0" ] ] }, "title" : "Beginner\u2019s Guide to Node.js (Server-side JavaScript)", "type" : "webpage" }, "uris" : [ "http://www.mendeley.com/documents/?uuid=b4febcfa-8b2f-42ed-9de5-f93956f862d1" ] } ], "mendeley" : { "previouslyFormattedCitation" : "[63]" }, "properties" : { "noteIndex" : 0 }, "schema" : "https://github.com/citation-style-language/schema/raw/master/csl-citation.json" }</w:instrText>
      </w:r>
      <w:r w:rsidR="00DD1C9C">
        <w:fldChar w:fldCharType="separate"/>
      </w:r>
      <w:r w:rsidR="00D10BFA" w:rsidRPr="00D10BFA">
        <w:rPr>
          <w:noProof/>
        </w:rPr>
        <w:t>[63]</w:t>
      </w:r>
      <w:r w:rsidR="00DD1C9C">
        <w:fldChar w:fldCharType="end"/>
      </w:r>
      <w:r w:rsidR="00AE24AE">
        <w:t>.</w:t>
      </w:r>
      <w:r w:rsidR="004410F0">
        <w:t xml:space="preserve"> </w:t>
      </w:r>
    </w:p>
    <w:p w:rsidR="004410F0" w:rsidRDefault="004410F0" w:rsidP="004410F0">
      <w:pPr>
        <w:pStyle w:val="Overskrift2"/>
      </w:pPr>
      <w:bookmarkStart w:id="98" w:name="_Toc385341237"/>
      <w:r>
        <w:t>Writing your own</w:t>
      </w:r>
      <w:r w:rsidR="005656A9">
        <w:t xml:space="preserve"> in C# or Java</w:t>
      </w:r>
      <w:bookmarkEnd w:id="98"/>
    </w:p>
    <w:p w:rsidR="004410F0" w:rsidRDefault="004410F0" w:rsidP="004410F0">
      <w:r>
        <w:t xml:space="preserve">There is nothing wrong with building your own web server. In its simplest form it is just a main method with some mechanism for listening to incoming requests. The following example is from the “Getting Started” </w:t>
      </w:r>
      <w:r w:rsidR="00CE2A96">
        <w:t xml:space="preserve">tutorial for Microsoft’s OWIN </w:t>
      </w:r>
      <w:r w:rsidR="00DD1C9C">
        <w:fldChar w:fldCharType="begin" w:fldLock="1"/>
      </w:r>
      <w:r w:rsidR="00D167B1">
        <w:instrText>ADDIN CSL_CITATION { "citationItems" : [ { "id" : "ITEM-1", "itemData" : { "URL" : "http://www.asp.net/aspnet/overview/owin-and-katana/getting-started-with-owin-and-katana", "accessed" : { "date-parts" : [ [ "2014", "3", "6" ] ] }, "id" : "ITEM-1", "issued" : { "date-parts" : [ [ "0" ] ] }, "title" : "Getting Started with OWIN and Katana : The Official Microsoft ASP.NET Site", "type" : "webpage" }, "uris" : [ "http://www.mendeley.com/documents/?uuid=84532f10-e5e5-418f-9d76-1f6984b15f5f" ] } ], "mendeley" : { "previouslyFormattedCitation" : "[64]" }, "properties" : { "noteIndex" : 0 }, "schema" : "https://github.com/citation-style-language/schema/raw/master/csl-citation.json" }</w:instrText>
      </w:r>
      <w:r w:rsidR="00DD1C9C">
        <w:fldChar w:fldCharType="separate"/>
      </w:r>
      <w:r w:rsidR="00D10BFA" w:rsidRPr="00D10BFA">
        <w:rPr>
          <w:noProof/>
        </w:rPr>
        <w:t>[64]</w:t>
      </w:r>
      <w:r w:rsidR="00DD1C9C">
        <w:fldChar w:fldCharType="end"/>
      </w:r>
      <w:r>
        <w:t>.</w:t>
      </w:r>
    </w:p>
    <w:p w:rsidR="00320F3D" w:rsidRDefault="004410F0" w:rsidP="00320F3D">
      <w:pPr>
        <w:keepNext/>
        <w:jc w:val="center"/>
      </w:pPr>
      <w:r>
        <w:rPr>
          <w:noProof/>
          <w:lang w:val="nb-NO" w:eastAsia="nb-NO"/>
        </w:rPr>
        <w:drawing>
          <wp:inline distT="0" distB="0" distL="0" distR="0">
            <wp:extent cx="5752465" cy="1860550"/>
            <wp:effectExtent l="19050" t="0" r="635" b="0"/>
            <wp:docPr id="55" name="Bil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srcRect/>
                    <a:stretch>
                      <a:fillRect/>
                    </a:stretch>
                  </pic:blipFill>
                  <pic:spPr bwMode="auto">
                    <a:xfrm>
                      <a:off x="0" y="0"/>
                      <a:ext cx="5752465" cy="1860550"/>
                    </a:xfrm>
                    <a:prstGeom prst="rect">
                      <a:avLst/>
                    </a:prstGeom>
                    <a:noFill/>
                    <a:ln w="9525">
                      <a:noFill/>
                      <a:miter lim="800000"/>
                      <a:headEnd/>
                      <a:tailEnd/>
                    </a:ln>
                  </pic:spPr>
                </pic:pic>
              </a:graphicData>
            </a:graphic>
          </wp:inline>
        </w:drawing>
      </w:r>
    </w:p>
    <w:p w:rsidR="004410F0" w:rsidRDefault="00320F3D" w:rsidP="00320F3D">
      <w:pPr>
        <w:pStyle w:val="Bildetekst"/>
        <w:jc w:val="center"/>
      </w:pPr>
      <w:bookmarkStart w:id="99" w:name="_Toc385266181"/>
      <w:r>
        <w:t xml:space="preserve">Example </w:t>
      </w:r>
      <w:fldSimple w:instr=" STYLEREF 1 \s ">
        <w:r w:rsidR="00081674">
          <w:rPr>
            <w:noProof/>
          </w:rPr>
          <w:t>5</w:t>
        </w:r>
      </w:fldSimple>
      <w:r>
        <w:noBreakHyphen/>
      </w:r>
      <w:fldSimple w:instr=" SEQ Example \* ARABIC \s 1 ">
        <w:r w:rsidR="00081674">
          <w:rPr>
            <w:noProof/>
          </w:rPr>
          <w:t>1</w:t>
        </w:r>
      </w:fldSimple>
      <w:r>
        <w:t>: Using OWIN to make a server.</w:t>
      </w:r>
      <w:bookmarkEnd w:id="99"/>
    </w:p>
    <w:p w:rsidR="002E73AE" w:rsidRDefault="00017C1A" w:rsidP="002E73AE">
      <w:pPr>
        <w:jc w:val="left"/>
        <w:sectPr w:rsidR="002E73AE" w:rsidSect="002E73AE">
          <w:type w:val="oddPage"/>
          <w:pgSz w:w="11906" w:h="16838" w:code="9"/>
          <w:pgMar w:top="1418" w:right="1418" w:bottom="1418" w:left="1418" w:header="709" w:footer="709" w:gutter="0"/>
          <w:cols w:space="708"/>
          <w:docGrid w:linePitch="360"/>
        </w:sectPr>
      </w:pPr>
      <w:r>
        <w:t>This isn’t completely bare metal, but it is fairly close. Within the “using” clause there is some sort of loop that listens to requests. Another class can handle these incoming requests, thus giving you a web server.</w:t>
      </w:r>
    </w:p>
    <w:p w:rsidR="003F5605" w:rsidRPr="004410F0" w:rsidRDefault="003F5605" w:rsidP="002E73AE">
      <w:pPr>
        <w:jc w:val="left"/>
      </w:pPr>
    </w:p>
    <w:p w:rsidR="003F5605" w:rsidRDefault="003F5605" w:rsidP="003F5605"/>
    <w:p w:rsidR="003F5605" w:rsidRDefault="003F5605" w:rsidP="003F5605"/>
    <w:p w:rsidR="003F5605" w:rsidRDefault="003F5605" w:rsidP="003F5605"/>
    <w:p w:rsidR="003F5605" w:rsidRDefault="003F5605" w:rsidP="003F5605"/>
    <w:p w:rsidR="003F5605" w:rsidRDefault="003F5605" w:rsidP="003F5605"/>
    <w:p w:rsidR="003F5605" w:rsidRDefault="003F5605" w:rsidP="003F5605"/>
    <w:p w:rsidR="003F5605" w:rsidRDefault="003F5605" w:rsidP="003F5605"/>
    <w:p w:rsidR="003F5605" w:rsidRDefault="003F5605" w:rsidP="003F5605"/>
    <w:p w:rsidR="003F5605" w:rsidRDefault="003F5605" w:rsidP="003F5605"/>
    <w:p w:rsidR="003F5605" w:rsidRDefault="003F5605" w:rsidP="003F5605"/>
    <w:p w:rsidR="002E73AE" w:rsidRPr="008910EE" w:rsidRDefault="002E73AE" w:rsidP="003F5605"/>
    <w:p w:rsidR="00042ADB" w:rsidRDefault="003F5605" w:rsidP="002E73AE">
      <w:pPr>
        <w:pStyle w:val="Overskrift1"/>
        <w:numPr>
          <w:ilvl w:val="0"/>
          <w:numId w:val="0"/>
        </w:numPr>
        <w:jc w:val="center"/>
        <w:rPr>
          <w:b w:val="0"/>
          <w:sz w:val="44"/>
          <w:szCs w:val="44"/>
          <w:u w:val="single"/>
        </w:rPr>
      </w:pPr>
      <w:bookmarkStart w:id="100" w:name="_Ref383431846"/>
      <w:bookmarkStart w:id="101" w:name="_Toc385341238"/>
      <w:r w:rsidRPr="00364609">
        <w:rPr>
          <w:b w:val="0"/>
          <w:sz w:val="72"/>
          <w:szCs w:val="72"/>
          <w:u w:val="single"/>
        </w:rPr>
        <w:t>Project part 1:</w:t>
      </w:r>
      <w:r>
        <w:rPr>
          <w:sz w:val="72"/>
          <w:szCs w:val="72"/>
        </w:rPr>
        <w:br/>
      </w:r>
      <w:r w:rsidRPr="00364609">
        <w:rPr>
          <w:b w:val="0"/>
          <w:sz w:val="44"/>
          <w:szCs w:val="44"/>
          <w:u w:val="single"/>
        </w:rPr>
        <w:t>Hands on development</w:t>
      </w:r>
      <w:bookmarkEnd w:id="100"/>
      <w:bookmarkEnd w:id="101"/>
    </w:p>
    <w:p w:rsidR="00042ADB" w:rsidRDefault="00042ADB" w:rsidP="00042ADB">
      <w:pPr>
        <w:sectPr w:rsidR="00042ADB" w:rsidSect="002E73AE">
          <w:headerReference w:type="default" r:id="rId35"/>
          <w:type w:val="oddPage"/>
          <w:pgSz w:w="11906" w:h="16838" w:code="9"/>
          <w:pgMar w:top="1418" w:right="1418" w:bottom="1418" w:left="1418" w:header="709" w:footer="709" w:gutter="0"/>
          <w:cols w:space="708"/>
          <w:docGrid w:linePitch="360"/>
        </w:sectPr>
      </w:pPr>
    </w:p>
    <w:p w:rsidR="00042ADB" w:rsidRDefault="00042ADB" w:rsidP="00741568">
      <w:pPr>
        <w:pStyle w:val="Overskrift1"/>
        <w:sectPr w:rsidR="00042ADB" w:rsidSect="00F80135">
          <w:headerReference w:type="default" r:id="rId36"/>
          <w:type w:val="continuous"/>
          <w:pgSz w:w="11906" w:h="16838" w:code="9"/>
          <w:pgMar w:top="1418" w:right="1418" w:bottom="1418" w:left="1418" w:header="709" w:footer="709" w:gutter="0"/>
          <w:cols w:space="708"/>
          <w:docGrid w:linePitch="360"/>
        </w:sectPr>
      </w:pPr>
    </w:p>
    <w:p w:rsidR="00933D54" w:rsidRPr="001F0BED" w:rsidRDefault="00793E12" w:rsidP="00741568">
      <w:pPr>
        <w:pStyle w:val="Overskrift1"/>
      </w:pPr>
      <w:bookmarkStart w:id="102" w:name="_Toc385341239"/>
      <w:r w:rsidRPr="001F0BED">
        <w:lastRenderedPageBreak/>
        <w:t>Methodology</w:t>
      </w:r>
      <w:bookmarkEnd w:id="102"/>
    </w:p>
    <w:p w:rsidR="00582008" w:rsidRPr="005B2C70" w:rsidRDefault="009A4DD5" w:rsidP="00582008">
      <w:r>
        <w:t xml:space="preserve">This part will focus on the first two problem statements (see section </w:t>
      </w:r>
      <w:r w:rsidR="00DD1C9C">
        <w:fldChar w:fldCharType="begin"/>
      </w:r>
      <w:r>
        <w:instrText xml:space="preserve"> REF _Ref383358115 \r \h </w:instrText>
      </w:r>
      <w:r w:rsidR="00DD1C9C">
        <w:fldChar w:fldCharType="separate"/>
      </w:r>
      <w:r w:rsidR="00081674">
        <w:t>1.1</w:t>
      </w:r>
      <w:r w:rsidR="00DD1C9C">
        <w:fldChar w:fldCharType="end"/>
      </w:r>
      <w:r>
        <w:t xml:space="preserve">). </w:t>
      </w:r>
      <w:r w:rsidR="00582008" w:rsidRPr="005B2C70">
        <w:t>I select</w:t>
      </w:r>
      <w:r w:rsidR="00EC4B2C">
        <w:t>ed</w:t>
      </w:r>
      <w:r w:rsidR="00582008" w:rsidRPr="005B2C70">
        <w:t xml:space="preserve"> and compare</w:t>
      </w:r>
      <w:r w:rsidR="00EC4B2C">
        <w:t>d</w:t>
      </w:r>
      <w:r w:rsidR="00582008" w:rsidRPr="005B2C70">
        <w:t xml:space="preserve"> five different frameworks for </w:t>
      </w:r>
      <w:r w:rsidR="00DF7DD8">
        <w:t>real time</w:t>
      </w:r>
      <w:r w:rsidR="00582008" w:rsidRPr="005B2C70">
        <w:t xml:space="preserve"> web application development</w:t>
      </w:r>
      <w:r w:rsidR="0028782A">
        <w:t xml:space="preserve"> based on usability</w:t>
      </w:r>
      <w:r w:rsidR="00582008" w:rsidRPr="005B2C70">
        <w:t xml:space="preserve">. </w:t>
      </w:r>
      <w:r w:rsidR="00EC4B2C">
        <w:t>This part covers the results of this comparison. T</w:t>
      </w:r>
      <w:r w:rsidR="00582008" w:rsidRPr="005B2C70">
        <w:t xml:space="preserve">he focus </w:t>
      </w:r>
      <w:r w:rsidR="00EC4B2C">
        <w:t>is</w:t>
      </w:r>
      <w:r w:rsidR="00582008" w:rsidRPr="005B2C70">
        <w:t xml:space="preserve"> from a programmer’s perspective. </w:t>
      </w:r>
      <w:r w:rsidR="00EC4B2C">
        <w:t>A</w:t>
      </w:r>
      <w:r w:rsidR="00582008" w:rsidRPr="005B2C70">
        <w:t xml:space="preserve"> simple web application</w:t>
      </w:r>
      <w:r w:rsidR="00EC4B2C">
        <w:t xml:space="preserve"> was therefore implemented </w:t>
      </w:r>
      <w:r w:rsidR="009616EA">
        <w:t>with</w:t>
      </w:r>
      <w:r w:rsidR="00EC4B2C">
        <w:t xml:space="preserve"> each framework</w:t>
      </w:r>
      <w:r w:rsidR="00E8082A">
        <w:t xml:space="preserve">. </w:t>
      </w:r>
      <w:r w:rsidR="00F373DB">
        <w:t>S</w:t>
      </w:r>
      <w:r w:rsidR="00582008" w:rsidRPr="005B2C70">
        <w:t>ection</w:t>
      </w:r>
      <w:r w:rsidR="006A2962">
        <w:t xml:space="preserve"> </w:t>
      </w:r>
      <w:r w:rsidR="00DD1C9C">
        <w:fldChar w:fldCharType="begin"/>
      </w:r>
      <w:r w:rsidR="006A2962">
        <w:instrText xml:space="preserve"> REF _Ref383110321 \r \h </w:instrText>
      </w:r>
      <w:r w:rsidR="00DD1C9C">
        <w:fldChar w:fldCharType="separate"/>
      </w:r>
      <w:r w:rsidR="00081674">
        <w:t>6.2</w:t>
      </w:r>
      <w:r w:rsidR="00DD1C9C">
        <w:fldChar w:fldCharType="end"/>
      </w:r>
      <w:r w:rsidR="00F373DB">
        <w:t xml:space="preserve"> describes the application</w:t>
      </w:r>
      <w:r w:rsidR="00582008" w:rsidRPr="005B2C70">
        <w:t xml:space="preserve">. </w:t>
      </w:r>
    </w:p>
    <w:p w:rsidR="00582008" w:rsidRPr="005B2C70" w:rsidRDefault="00582008" w:rsidP="006A2962">
      <w:r w:rsidRPr="005B2C70">
        <w:t xml:space="preserve">The selection of frameworks made in this part, </w:t>
      </w:r>
      <w:r w:rsidR="00EC4B2C">
        <w:t>is</w:t>
      </w:r>
      <w:r w:rsidRPr="005B2C70">
        <w:t xml:space="preserve"> the</w:t>
      </w:r>
      <w:r w:rsidR="00190B7C">
        <w:t xml:space="preserve"> foundation for the second part. T</w:t>
      </w:r>
      <w:r w:rsidRPr="005B2C70">
        <w:t>here</w:t>
      </w:r>
      <w:r w:rsidR="00190B7C">
        <w:t>,</w:t>
      </w:r>
      <w:r w:rsidRPr="005B2C70">
        <w:t xml:space="preserve"> each will </w:t>
      </w:r>
      <w:r w:rsidR="00EF212B">
        <w:t>be compared based on performance</w:t>
      </w:r>
      <w:r w:rsidRPr="005B2C70">
        <w:t xml:space="preserve"> (read more i</w:t>
      </w:r>
      <w:r w:rsidR="006A2962">
        <w:t xml:space="preserve">n the second part of the project on page </w:t>
      </w:r>
      <w:r w:rsidR="00DD1C9C">
        <w:fldChar w:fldCharType="begin"/>
      </w:r>
      <w:r w:rsidR="006A2962">
        <w:instrText xml:space="preserve"> PAGEREF _Ref383110430 \h </w:instrText>
      </w:r>
      <w:r w:rsidR="00DD1C9C">
        <w:fldChar w:fldCharType="separate"/>
      </w:r>
      <w:r w:rsidR="00081674">
        <w:rPr>
          <w:noProof/>
        </w:rPr>
        <w:t>71</w:t>
      </w:r>
      <w:r w:rsidR="00DD1C9C">
        <w:fldChar w:fldCharType="end"/>
      </w:r>
      <w:r w:rsidRPr="005B2C70">
        <w:t xml:space="preserve">). </w:t>
      </w:r>
    </w:p>
    <w:p w:rsidR="00582008" w:rsidRDefault="00582008" w:rsidP="000156A3">
      <w:pPr>
        <w:pStyle w:val="Overskrift2"/>
      </w:pPr>
      <w:bookmarkStart w:id="103" w:name="_Toc385341240"/>
      <w:r>
        <w:t>Selection criteria</w:t>
      </w:r>
      <w:bookmarkEnd w:id="103"/>
    </w:p>
    <w:p w:rsidR="00582008" w:rsidRDefault="00582008" w:rsidP="00582008">
      <w:r w:rsidRPr="005B2C70">
        <w:t xml:space="preserve">As described in </w:t>
      </w:r>
      <w:r w:rsidR="006A2962">
        <w:t>chapter</w:t>
      </w:r>
      <w:r w:rsidRPr="005B2C70">
        <w:t xml:space="preserve"> </w:t>
      </w:r>
      <w:r w:rsidR="00DD1C9C">
        <w:fldChar w:fldCharType="begin"/>
      </w:r>
      <w:r w:rsidR="006A2962">
        <w:instrText xml:space="preserve"> REF _Ref383110466 \r \h </w:instrText>
      </w:r>
      <w:r w:rsidR="00DD1C9C">
        <w:fldChar w:fldCharType="separate"/>
      </w:r>
      <w:r w:rsidR="00081674">
        <w:t>4</w:t>
      </w:r>
      <w:r w:rsidR="00DD1C9C">
        <w:fldChar w:fldCharType="end"/>
      </w:r>
      <w:r w:rsidRPr="005B2C70">
        <w:t xml:space="preserve">, several frameworks for </w:t>
      </w:r>
      <w:r w:rsidR="00DF7DD8">
        <w:t>real time</w:t>
      </w:r>
      <w:r w:rsidRPr="005B2C70">
        <w:t xml:space="preserve"> applications exist. Many have similar programming interfaces and features, but for the purpose of this thesis, only a few </w:t>
      </w:r>
      <w:r w:rsidR="0026488A">
        <w:t>was</w:t>
      </w:r>
      <w:r w:rsidRPr="005B2C70">
        <w:t xml:space="preserve"> selected.</w:t>
      </w:r>
      <w:r w:rsidR="00E533C4">
        <w:t xml:space="preserve"> Due to the timeframe of this thesis, I chose five frameworks.</w:t>
      </w:r>
      <w:r w:rsidRPr="005B2C70">
        <w:t xml:space="preserve"> Each selected framework must support the criteria listed in this section. A detailed justification of the selected frameworks is given in section </w:t>
      </w:r>
      <w:r w:rsidR="00DD1C9C">
        <w:fldChar w:fldCharType="begin"/>
      </w:r>
      <w:r w:rsidR="006A2962">
        <w:instrText xml:space="preserve"> REF _Ref383110501 \r \h </w:instrText>
      </w:r>
      <w:r w:rsidR="00DD1C9C">
        <w:fldChar w:fldCharType="separate"/>
      </w:r>
      <w:r w:rsidR="00081674">
        <w:t>6.7</w:t>
      </w:r>
      <w:r w:rsidR="00DD1C9C">
        <w:fldChar w:fldCharType="end"/>
      </w:r>
      <w:r w:rsidR="006A2962">
        <w:t>.</w:t>
      </w:r>
    </w:p>
    <w:p w:rsidR="00582008" w:rsidRPr="00582008" w:rsidRDefault="00582008" w:rsidP="004E3DC9">
      <w:pPr>
        <w:pStyle w:val="Overskrift3"/>
      </w:pPr>
      <w:r w:rsidRPr="00582008">
        <w:t>WebSockets support</w:t>
      </w:r>
    </w:p>
    <w:p w:rsidR="00582008" w:rsidRPr="005B2C70" w:rsidRDefault="00582008" w:rsidP="00582008">
      <w:r w:rsidRPr="005B2C70">
        <w:t>The framework must support WebSockets. Each frame</w:t>
      </w:r>
      <w:r w:rsidR="006A2962">
        <w:t xml:space="preserve">work </w:t>
      </w:r>
      <w:r w:rsidR="00814036">
        <w:t>went through</w:t>
      </w:r>
      <w:r w:rsidR="006A2962">
        <w:t xml:space="preserve"> load testing (in part 2</w:t>
      </w:r>
      <w:r w:rsidRPr="005B2C70">
        <w:t xml:space="preserve">) where the individual transport mechanisms </w:t>
      </w:r>
      <w:r w:rsidR="00814036">
        <w:t>were</w:t>
      </w:r>
      <w:r w:rsidRPr="005B2C70">
        <w:t xml:space="preserve"> compared as well as framework performance. In order to answer whether or not WebSockets is an improvement to HTTP, </w:t>
      </w:r>
      <w:r w:rsidR="00814036">
        <w:t xml:space="preserve">each framework had to support </w:t>
      </w:r>
      <w:r w:rsidR="001323A1">
        <w:t>it</w:t>
      </w:r>
      <w:r w:rsidRPr="005B2C70">
        <w:t>.</w:t>
      </w:r>
    </w:p>
    <w:p w:rsidR="00582008" w:rsidRDefault="00582008" w:rsidP="004E3DC9">
      <w:pPr>
        <w:pStyle w:val="Overskrift3"/>
      </w:pPr>
      <w:r>
        <w:t>Fallback support</w:t>
      </w:r>
    </w:p>
    <w:p w:rsidR="00582008" w:rsidRPr="005B2C70" w:rsidRDefault="00582008" w:rsidP="00582008">
      <w:r w:rsidRPr="005B2C70">
        <w:t xml:space="preserve">For the same </w:t>
      </w:r>
      <w:r w:rsidR="002A7404">
        <w:t>reasons as why WebSockets had</w:t>
      </w:r>
      <w:r w:rsidRPr="005B2C70">
        <w:t xml:space="preserve"> to be supported, at least one HTTP-transport </w:t>
      </w:r>
      <w:r w:rsidR="002A7404">
        <w:t>must</w:t>
      </w:r>
      <w:r w:rsidRPr="005B2C70">
        <w:t xml:space="preserve"> offered as well.</w:t>
      </w:r>
    </w:p>
    <w:p w:rsidR="00582008" w:rsidRDefault="00582008" w:rsidP="004E3DC9">
      <w:pPr>
        <w:pStyle w:val="Overskrift3"/>
      </w:pPr>
      <w:r>
        <w:t>Presentation</w:t>
      </w:r>
    </w:p>
    <w:p w:rsidR="00582008" w:rsidRDefault="00582008" w:rsidP="00582008">
      <w:r w:rsidRPr="005B2C70">
        <w:t xml:space="preserve">The home page or GitHub repository of the framework should look presentable and give at least basic documentation and/or tutorials. Any piece of technology is </w:t>
      </w:r>
      <w:r w:rsidR="001F0BED">
        <w:t>hard to use</w:t>
      </w:r>
      <w:r w:rsidRPr="005B2C70">
        <w:t xml:space="preserve"> if you cannot find out how to use it. Lack of proper documentation </w:t>
      </w:r>
      <w:r w:rsidR="00D24AA8">
        <w:t>makes</w:t>
      </w:r>
      <w:r w:rsidRPr="005B2C70">
        <w:t xml:space="preserve"> a considerable </w:t>
      </w:r>
      <w:r w:rsidR="00D24AA8">
        <w:t>negative impression</w:t>
      </w:r>
      <w:r w:rsidRPr="005B2C70">
        <w:t>.</w:t>
      </w:r>
    </w:p>
    <w:p w:rsidR="00582008" w:rsidRDefault="00582008" w:rsidP="004E3DC9">
      <w:pPr>
        <w:pStyle w:val="Overskrift3"/>
      </w:pPr>
      <w:r>
        <w:t>Maturity</w:t>
      </w:r>
    </w:p>
    <w:p w:rsidR="00582008" w:rsidRDefault="00582008" w:rsidP="00582008">
      <w:r>
        <w:t>Real-time applications has been around for many years</w:t>
      </w:r>
      <w:r w:rsidR="00CE2A96">
        <w:t xml:space="preserve"> </w:t>
      </w:r>
      <w:r w:rsidR="00DD1C9C">
        <w:fldChar w:fldCharType="begin" w:fldLock="1"/>
      </w:r>
      <w:r w:rsidR="00D167B1">
        <w:instrText>ADDIN CSL_CITATION { "citationItems" : [ { "id" : "ITEM-1", "itemData" : { "URL" : "http://en.wikipedia.org/wiki/Windows_Live_Messenger", "accessed" : { "date-parts" : [ [ "2014", "3", "24" ] ] }, "id" : "ITEM-1", "issued" : { "date-parts" : [ [ "0" ] ] }, "title" : "Windows Live Messenger - Wikipedia", "type" : "webpage" }, "uris" : [ "http://www.mendeley.com/documents/?uuid=1036d6f7-9641-4a00-8fd0-d8af69bff275" ] } ], "mendeley" : { "previouslyFormattedCitation" : "[65]" }, "properties" : { "noteIndex" : 0 }, "schema" : "https://github.com/citation-style-language/schema/raw/master/csl-citation.json" }</w:instrText>
      </w:r>
      <w:r w:rsidR="00DD1C9C">
        <w:fldChar w:fldCharType="separate"/>
      </w:r>
      <w:r w:rsidR="00D10BFA" w:rsidRPr="00D10BFA">
        <w:rPr>
          <w:noProof/>
        </w:rPr>
        <w:t>[65]</w:t>
      </w:r>
      <w:r w:rsidR="00DD1C9C">
        <w:fldChar w:fldCharType="end"/>
      </w:r>
      <w:r>
        <w:t xml:space="preserve">, but most of the frameworks for real time web applications are a lot younger. Maturity </w:t>
      </w:r>
      <w:r w:rsidR="00004B7E">
        <w:t>should</w:t>
      </w:r>
      <w:r>
        <w:t xml:space="preserve"> still given consideration, but if a frameworks offers something unique and potentially revolutionary, it may still be selected. </w:t>
      </w:r>
    </w:p>
    <w:p w:rsidR="00582008" w:rsidRDefault="00582008" w:rsidP="00294FA1">
      <w:pPr>
        <w:pStyle w:val="Overskrift2"/>
      </w:pPr>
      <w:bookmarkStart w:id="104" w:name="_Ref383110321"/>
      <w:bookmarkStart w:id="105" w:name="_Toc385341241"/>
      <w:r>
        <w:lastRenderedPageBreak/>
        <w:t>Description of test application</w:t>
      </w:r>
      <w:bookmarkEnd w:id="104"/>
      <w:bookmarkEnd w:id="105"/>
    </w:p>
    <w:p w:rsidR="00582008" w:rsidRDefault="00582008" w:rsidP="00294FA1">
      <w:pPr>
        <w:keepNext/>
        <w:keepLines/>
      </w:pPr>
      <w:r>
        <w:t xml:space="preserve">An auction house </w:t>
      </w:r>
      <w:r w:rsidR="00004B7E">
        <w:t xml:space="preserve">was </w:t>
      </w:r>
      <w:r>
        <w:t>implemented with each of the selected frameworks. The application has the following requirements specification:</w:t>
      </w:r>
    </w:p>
    <w:p w:rsidR="00582008" w:rsidRPr="00A62236" w:rsidRDefault="00582008" w:rsidP="00294FA1">
      <w:pPr>
        <w:pStyle w:val="Listeavsnitt"/>
        <w:keepNext/>
        <w:keepLines/>
        <w:numPr>
          <w:ilvl w:val="0"/>
          <w:numId w:val="3"/>
        </w:numPr>
      </w:pPr>
      <w:r w:rsidRPr="00A62236">
        <w:t>Users must receive real time updates regarding all global events.</w:t>
      </w:r>
    </w:p>
    <w:p w:rsidR="00582008" w:rsidRPr="00A62236" w:rsidRDefault="00582008" w:rsidP="00294FA1">
      <w:pPr>
        <w:pStyle w:val="Listeavsnitt"/>
        <w:keepNext/>
        <w:keepLines/>
        <w:numPr>
          <w:ilvl w:val="0"/>
          <w:numId w:val="3"/>
        </w:numPr>
      </w:pPr>
      <w:r w:rsidRPr="00A62236">
        <w:t>Global events are defined as all actions except from logging in and registering a new user.</w:t>
      </w:r>
    </w:p>
    <w:p w:rsidR="00582008" w:rsidRPr="00A62236" w:rsidRDefault="00582008" w:rsidP="00294FA1">
      <w:pPr>
        <w:pStyle w:val="Listeavsnitt"/>
        <w:keepNext/>
        <w:keepLines/>
        <w:numPr>
          <w:ilvl w:val="0"/>
          <w:numId w:val="3"/>
        </w:numPr>
      </w:pPr>
      <w:r w:rsidRPr="00A62236">
        <w:t>Users must be able to register an account and log in.</w:t>
      </w:r>
    </w:p>
    <w:p w:rsidR="00582008" w:rsidRPr="00A62236" w:rsidRDefault="00582008" w:rsidP="00294FA1">
      <w:pPr>
        <w:pStyle w:val="Listeavsnitt"/>
        <w:keepNext/>
        <w:keepLines/>
        <w:numPr>
          <w:ilvl w:val="0"/>
          <w:numId w:val="3"/>
        </w:numPr>
      </w:pPr>
      <w:r w:rsidRPr="00A62236">
        <w:t>Users must be able to add and remove items.</w:t>
      </w:r>
    </w:p>
    <w:p w:rsidR="00582008" w:rsidRPr="00A62236" w:rsidRDefault="00582008" w:rsidP="00294FA1">
      <w:pPr>
        <w:pStyle w:val="Listeavsnitt"/>
        <w:keepNext/>
        <w:keepLines/>
        <w:numPr>
          <w:ilvl w:val="0"/>
          <w:numId w:val="3"/>
        </w:numPr>
      </w:pPr>
      <w:r w:rsidRPr="00A62236">
        <w:t>Users can only remove an item added by themselves.</w:t>
      </w:r>
    </w:p>
    <w:p w:rsidR="00582008" w:rsidRPr="00A62236" w:rsidRDefault="00582008" w:rsidP="00294FA1">
      <w:pPr>
        <w:pStyle w:val="Listeavsnitt"/>
        <w:keepNext/>
        <w:keepLines/>
        <w:numPr>
          <w:ilvl w:val="0"/>
          <w:numId w:val="3"/>
        </w:numPr>
      </w:pPr>
      <w:r w:rsidRPr="00A62236">
        <w:t>An item does at least have the following properties: name, minimum price, info about who added it and who has the lead bid.</w:t>
      </w:r>
    </w:p>
    <w:p w:rsidR="00582008" w:rsidRPr="00A62236" w:rsidRDefault="00582008" w:rsidP="00294FA1">
      <w:pPr>
        <w:pStyle w:val="Listeavsnitt"/>
        <w:keepNext/>
        <w:keepLines/>
        <w:numPr>
          <w:ilvl w:val="0"/>
          <w:numId w:val="3"/>
        </w:numPr>
      </w:pPr>
      <w:r w:rsidRPr="00A62236">
        <w:t>Users must be able to place bids on all items, including their own.</w:t>
      </w:r>
    </w:p>
    <w:p w:rsidR="00582008" w:rsidRPr="00A62236" w:rsidRDefault="00582008" w:rsidP="00294FA1">
      <w:pPr>
        <w:pStyle w:val="Listeavsnitt"/>
        <w:keepNext/>
        <w:keepLines/>
        <w:numPr>
          <w:ilvl w:val="0"/>
          <w:numId w:val="3"/>
        </w:numPr>
      </w:pPr>
      <w:r w:rsidRPr="00A62236">
        <w:t>If the framework does not specify a specific template engine or other means of creating views, the application will utilize a common view implemented in Knockout</w:t>
      </w:r>
      <w:r>
        <w:rPr>
          <w:rStyle w:val="Fotnotereferanse"/>
        </w:rPr>
        <w:footnoteReference w:id="17"/>
      </w:r>
      <w:r w:rsidRPr="00A62236">
        <w:t xml:space="preserve">. </w:t>
      </w:r>
    </w:p>
    <w:p w:rsidR="00582008" w:rsidRPr="00A62236" w:rsidRDefault="00582008" w:rsidP="00294FA1">
      <w:pPr>
        <w:pStyle w:val="Listeavsnitt"/>
        <w:keepNext/>
        <w:keepLines/>
        <w:numPr>
          <w:ilvl w:val="0"/>
          <w:numId w:val="3"/>
        </w:numPr>
      </w:pPr>
      <w:r w:rsidRPr="00A62236">
        <w:t>MySql will be utilized as database unless</w:t>
      </w:r>
      <w:r>
        <w:t xml:space="preserve"> implementing</w:t>
      </w:r>
      <w:r w:rsidRPr="00A62236">
        <w:t xml:space="preserve"> it requires substantial workarounds, that may cause the framewo</w:t>
      </w:r>
      <w:r>
        <w:t>rk to misbehave</w:t>
      </w:r>
      <w:r w:rsidRPr="00A62236">
        <w:t>.</w:t>
      </w:r>
    </w:p>
    <w:p w:rsidR="00582008" w:rsidRDefault="00582008" w:rsidP="00294FA1">
      <w:pPr>
        <w:pStyle w:val="Listeavsnitt"/>
        <w:keepNext/>
        <w:keepLines/>
        <w:numPr>
          <w:ilvl w:val="0"/>
          <w:numId w:val="3"/>
        </w:numPr>
      </w:pPr>
      <w:r>
        <w:t>All applications should have tests covering the most critical aspects of the program logic.</w:t>
      </w:r>
    </w:p>
    <w:p w:rsidR="004856FF" w:rsidRDefault="004856FF" w:rsidP="004856FF">
      <w:pPr>
        <w:keepNext/>
        <w:keepLines/>
      </w:pPr>
      <w:r>
        <w:t>As the purpose of the application is to demonstrate real time features only, there are certain elements that a normal web application like this would have had. This includes session management, security (passwords are plain text in my app) and elements related to the auction like timers and bid history.</w:t>
      </w:r>
    </w:p>
    <w:p w:rsidR="00582008" w:rsidRDefault="00582008" w:rsidP="000156A3">
      <w:pPr>
        <w:pStyle w:val="Overskrift2"/>
      </w:pPr>
      <w:bookmarkStart w:id="106" w:name="_Toc385341242"/>
      <w:r>
        <w:t>Discussion of use cases</w:t>
      </w:r>
      <w:bookmarkEnd w:id="106"/>
    </w:p>
    <w:p w:rsidR="00582008" w:rsidRDefault="00582008" w:rsidP="00582008">
      <w:r>
        <w:t>Registering and logging in are actions that follow a traditional request/response pattern. These two use cases are present in order to test a framework</w:t>
      </w:r>
      <w:r w:rsidR="00384E70">
        <w:t>’</w:t>
      </w:r>
      <w:r>
        <w:t>s capabilities regarding such communication. The</w:t>
      </w:r>
      <w:r w:rsidR="00384E70">
        <w:t xml:space="preserve"> remainder of functionality use</w:t>
      </w:r>
      <w:r>
        <w:t xml:space="preserve"> broadcasting; sending the response to all connected clients. This is the most crucial functionality of a </w:t>
      </w:r>
      <w:r w:rsidR="00DF7DD8">
        <w:t>real time</w:t>
      </w:r>
      <w:r>
        <w:t xml:space="preserve"> application. </w:t>
      </w:r>
    </w:p>
    <w:p w:rsidR="00582008" w:rsidRPr="00A62236" w:rsidRDefault="00582008" w:rsidP="00582008">
      <w:r>
        <w:t xml:space="preserve">Another form of </w:t>
      </w:r>
      <w:r w:rsidR="00DF7DD8">
        <w:t>real time</w:t>
      </w:r>
      <w:r>
        <w:t xml:space="preserve"> communication is so-called peer-to-peer communication (client to client) via the server. Implementing such functionality is basically the same as basic request/response, only that the response is sent to another client.  As this adds no further, nor less, complexity, I regard it as unnecessary to test this aspect in this thesis.</w:t>
      </w:r>
    </w:p>
    <w:p w:rsidR="00582008" w:rsidRDefault="00582008" w:rsidP="003D1FCC">
      <w:pPr>
        <w:pStyle w:val="Overskrift2"/>
      </w:pPr>
      <w:bookmarkStart w:id="107" w:name="_Ref383159498"/>
      <w:bookmarkStart w:id="108" w:name="_Toc385341243"/>
      <w:r>
        <w:lastRenderedPageBreak/>
        <w:t>Evaluation</w:t>
      </w:r>
      <w:bookmarkEnd w:id="107"/>
      <w:bookmarkEnd w:id="108"/>
    </w:p>
    <w:p w:rsidR="00582008" w:rsidRDefault="00582008" w:rsidP="003D1FCC">
      <w:pPr>
        <w:keepNext/>
        <w:keepLines/>
      </w:pPr>
      <w:r>
        <w:t xml:space="preserve">Evaluating each framework </w:t>
      </w:r>
      <w:r w:rsidR="00D83BDF">
        <w:t>was</w:t>
      </w:r>
      <w:r>
        <w:t xml:space="preserve"> done during and after the development of the test </w:t>
      </w:r>
      <w:r w:rsidR="006A2962">
        <w:t>application described earlier</w:t>
      </w:r>
      <w:r>
        <w:t>. The evaluation w</w:t>
      </w:r>
      <w:r w:rsidR="00D83BDF">
        <w:t>as</w:t>
      </w:r>
      <w:r>
        <w:t xml:space="preserve"> from a programmers perspective, shedding light on how the framework is to work with rather than how it performs. In order to get a comp</w:t>
      </w:r>
      <w:r w:rsidR="00D83BDF">
        <w:t xml:space="preserve">lete picture, this process </w:t>
      </w:r>
      <w:r>
        <w:t>follow</w:t>
      </w:r>
      <w:r w:rsidR="00D83BDF">
        <w:t>ed</w:t>
      </w:r>
      <w:r>
        <w:t xml:space="preserve"> a preset list of criteria described below.</w:t>
      </w:r>
      <w:r w:rsidR="00D83BDF">
        <w:t xml:space="preserve"> For consistency, the criteria are used as subheadings for each framework in the results</w:t>
      </w:r>
      <w:r w:rsidR="002B04A4">
        <w:t xml:space="preserve"> chapter (</w:t>
      </w:r>
      <w:r w:rsidR="00D83BDF">
        <w:t xml:space="preserve">chapter </w:t>
      </w:r>
      <w:r w:rsidR="00DD1C9C">
        <w:fldChar w:fldCharType="begin"/>
      </w:r>
      <w:r w:rsidR="00D83BDF">
        <w:instrText xml:space="preserve"> REF _Ref383438755 \r \h </w:instrText>
      </w:r>
      <w:r w:rsidR="00DD1C9C">
        <w:fldChar w:fldCharType="separate"/>
      </w:r>
      <w:r w:rsidR="00081674">
        <w:t>7</w:t>
      </w:r>
      <w:r w:rsidR="00DD1C9C">
        <w:fldChar w:fldCharType="end"/>
      </w:r>
      <w:r w:rsidR="00D83BDF">
        <w:t xml:space="preserve">). </w:t>
      </w:r>
      <w:r>
        <w:t xml:space="preserve">The term “user” in the following subsections refers to a </w:t>
      </w:r>
      <w:r w:rsidR="00D83BDF">
        <w:t>developer</w:t>
      </w:r>
      <w:r>
        <w:t>.</w:t>
      </w:r>
    </w:p>
    <w:p w:rsidR="00582008" w:rsidRDefault="00582008" w:rsidP="004E3DC9">
      <w:pPr>
        <w:pStyle w:val="Overskrift3"/>
      </w:pPr>
      <w:r>
        <w:t>Documentation</w:t>
      </w:r>
    </w:p>
    <w:p w:rsidR="00582008" w:rsidRPr="000D7D41" w:rsidRDefault="00582008" w:rsidP="00582008">
      <w:r>
        <w:t>It is probably the most visited page in a programmers browser history while he/she is working with a new piece of technology. How the documentation is written and structured can make a lot of difference when it comes to a user’s experience. The code can be simple enough, but that means noth</w:t>
      </w:r>
      <w:r w:rsidR="00A00DC3">
        <w:t>ing if many frustrating hours are</w:t>
      </w:r>
      <w:r>
        <w:t xml:space="preserve"> wasted looking for reference in the documentation.</w:t>
      </w:r>
    </w:p>
    <w:p w:rsidR="00582008" w:rsidRDefault="00582008" w:rsidP="00582008">
      <w:r>
        <w:t xml:space="preserve">Tutorials and examples are one of the most effective means to help a user get started. The presence of such </w:t>
      </w:r>
      <w:r w:rsidR="00AF600C">
        <w:t>was</w:t>
      </w:r>
      <w:r>
        <w:t xml:space="preserve"> therefore considered very positive. Other than that, the documentation </w:t>
      </w:r>
      <w:r w:rsidR="00AF600C">
        <w:t>was</w:t>
      </w:r>
      <w:r>
        <w:t xml:space="preserve"> evaluated based on structure, simplicity and content.</w:t>
      </w:r>
    </w:p>
    <w:p w:rsidR="00582008" w:rsidRDefault="00582008" w:rsidP="004E3DC9">
      <w:pPr>
        <w:pStyle w:val="Overskrift3"/>
      </w:pPr>
      <w:r>
        <w:t>Simplicity</w:t>
      </w:r>
    </w:p>
    <w:p w:rsidR="00582008" w:rsidRDefault="00582008" w:rsidP="00582008">
      <w:r>
        <w:t xml:space="preserve">A </w:t>
      </w:r>
      <w:r w:rsidR="00DF7DD8">
        <w:t>real time</w:t>
      </w:r>
      <w:r>
        <w:t xml:space="preserve"> web application framework should act as a</w:t>
      </w:r>
      <w:r w:rsidR="002B5D80">
        <w:t xml:space="preserve"> communication</w:t>
      </w:r>
      <w:r>
        <w:t xml:space="preserve"> layer in a normal web application. Other functionality such as session management, database operations and authentication are normally already present</w:t>
      </w:r>
      <w:r w:rsidR="00F331D0">
        <w:t xml:space="preserve"> server-</w:t>
      </w:r>
      <w:r w:rsidR="00AE5CAE">
        <w:t>side</w:t>
      </w:r>
      <w:r>
        <w:t xml:space="preserve"> in a w</w:t>
      </w:r>
      <w:r w:rsidR="00443980">
        <w:t>eb application. I</w:t>
      </w:r>
      <w:r>
        <w:t xml:space="preserve"> evaluate</w:t>
      </w:r>
      <w:r w:rsidR="00443980">
        <w:t>d</w:t>
      </w:r>
      <w:r>
        <w:t xml:space="preserve"> whether a framework offers too much functionality or not.</w:t>
      </w:r>
    </w:p>
    <w:p w:rsidR="00582008" w:rsidRDefault="00582008" w:rsidP="00582008">
      <w:r>
        <w:t>Serialization an</w:t>
      </w:r>
      <w:r w:rsidR="00620E5D">
        <w:t>d</w:t>
      </w:r>
      <w:r>
        <w:t xml:space="preserve"> deserialization of data is central in server/client communication, regardless of </w:t>
      </w:r>
      <w:r w:rsidR="00DF7DD8">
        <w:t>real time</w:t>
      </w:r>
      <w:r>
        <w:t xml:space="preserve"> or not. With JavaScript as the client language, the most common data exchange format is</w:t>
      </w:r>
      <w:r w:rsidR="00530D5E">
        <w:t xml:space="preserve"> JavaScript Object Notation</w:t>
      </w:r>
      <w:r>
        <w:t xml:space="preserve"> </w:t>
      </w:r>
      <w:r w:rsidR="00530D5E">
        <w:t>(</w:t>
      </w:r>
      <w:r>
        <w:t>JSON</w:t>
      </w:r>
      <w:r w:rsidR="00530D5E">
        <w:t>)</w:t>
      </w:r>
      <w:r>
        <w:t>. In my opinion, a framework should handle this behind the scenes so that the user can focus on implementing the communication part of the application.</w:t>
      </w:r>
    </w:p>
    <w:p w:rsidR="00582008" w:rsidRDefault="00582008" w:rsidP="00582008">
      <w:r>
        <w:t xml:space="preserve">Keeping track of connected clients can easily lead to errors, and if you do it in an inefficient way, it can also cause performance issues. Each framework </w:t>
      </w:r>
      <w:r w:rsidR="00443980">
        <w:t>was</w:t>
      </w:r>
      <w:r>
        <w:t xml:space="preserve"> evaluated based on how it handles this problem. The more abstraction the better.</w:t>
      </w:r>
    </w:p>
    <w:p w:rsidR="00582008" w:rsidRDefault="00582008" w:rsidP="00582008">
      <w:r>
        <w:t xml:space="preserve">Abstracting this away from the user is usually a good thing, but it depends on how the clients are offered back to the user. If </w:t>
      </w:r>
      <w:r w:rsidR="00443980">
        <w:t>it requires</w:t>
      </w:r>
      <w:r>
        <w:t xml:space="preserve"> comp</w:t>
      </w:r>
      <w:r w:rsidR="00443980">
        <w:t>licated</w:t>
      </w:r>
      <w:r>
        <w:t xml:space="preserve"> code just to send a message, the client handling can be as foolproof as it wants–it does not make the overall experience any better. I therefore also look</w:t>
      </w:r>
      <w:r w:rsidR="00443980">
        <w:t>ed</w:t>
      </w:r>
      <w:r>
        <w:t xml:space="preserve"> at what constructs</w:t>
      </w:r>
      <w:r w:rsidR="00443980">
        <w:t xml:space="preserve"> each framework</w:t>
      </w:r>
      <w:r>
        <w:t xml:space="preserve"> offered </w:t>
      </w:r>
      <w:r w:rsidR="00443980">
        <w:t>for sending</w:t>
      </w:r>
      <w:r>
        <w:t xml:space="preserve"> messages to clients.</w:t>
      </w:r>
    </w:p>
    <w:p w:rsidR="00B52BAE" w:rsidRDefault="00B52BAE" w:rsidP="003D1FCC">
      <w:pPr>
        <w:pStyle w:val="Overskrift3"/>
      </w:pPr>
      <w:r>
        <w:lastRenderedPageBreak/>
        <w:t>Maintainability</w:t>
      </w:r>
    </w:p>
    <w:p w:rsidR="00B52BAE" w:rsidRDefault="00B52BAE" w:rsidP="003D1FCC">
      <w:pPr>
        <w:keepNext/>
        <w:keepLines/>
      </w:pPr>
      <w:r>
        <w:t>Being able to write maintainable code has become alpha omega in modern system development. Any framework that introduces unnecessary complexity and dependencies between entities, makes maintainability difficult. In some cases though, there may be possible to write maintainable code even if it is very dependent upon other entities. Such scenarios may render unit testing impossible, but with proper tools, one can test entities using integration testing instead. Normally though, you would prefer to have both unit- and integration tests as well as other forms of testing (for instance functional). I measured maintainability based on how the natural structure of the application is with each framework and how that impacts testability.</w:t>
      </w:r>
    </w:p>
    <w:p w:rsidR="00582008" w:rsidRDefault="00582008" w:rsidP="004E3DC9">
      <w:pPr>
        <w:pStyle w:val="Overskrift3"/>
      </w:pPr>
      <w:r>
        <w:t>Browser support</w:t>
      </w:r>
    </w:p>
    <w:p w:rsidR="00106D84" w:rsidRDefault="00582008" w:rsidP="00582008">
      <w:r>
        <w:t xml:space="preserve">This criteria is directly linked with what protocols a framework offers. WebSockets is not </w:t>
      </w:r>
      <w:r w:rsidR="00BA11D4">
        <w:t>supported by older browsers, neither</w:t>
      </w:r>
      <w:r>
        <w:t xml:space="preserve"> are some of the fallba</w:t>
      </w:r>
      <w:r w:rsidR="00182AB1">
        <w:t>cks. How a framework</w:t>
      </w:r>
      <w:r>
        <w:t xml:space="preserve"> detects what transport can be used is crucial for the overall experience. A proper </w:t>
      </w:r>
      <w:r w:rsidR="00DF7DD8">
        <w:t>real time</w:t>
      </w:r>
      <w:r>
        <w:t xml:space="preserve"> framework should handle transport selection gracefully in the background. </w:t>
      </w:r>
      <w:r w:rsidR="00106D84">
        <w:t>It should be possible to choose a “lower lever” transport though</w:t>
      </w:r>
      <w:r w:rsidR="00106D84">
        <w:rPr>
          <w:rStyle w:val="Fotnotereferanse"/>
        </w:rPr>
        <w:footnoteReference w:id="18"/>
      </w:r>
      <w:r w:rsidR="00106D84">
        <w:t>. For most use cases, this is not a demand, but considering the work I d</w:t>
      </w:r>
      <w:r w:rsidR="00182AB1">
        <w:t>id</w:t>
      </w:r>
      <w:r w:rsidR="00106D84">
        <w:t xml:space="preserve"> in </w:t>
      </w:r>
      <w:r w:rsidR="00182AB1">
        <w:t>the second part of the project</w:t>
      </w:r>
      <w:r w:rsidR="00106D84">
        <w:t>, it is important to me.</w:t>
      </w:r>
    </w:p>
    <w:p w:rsidR="00582008" w:rsidRDefault="00467FB6" w:rsidP="004E3DC9">
      <w:pPr>
        <w:pStyle w:val="Overskrift3"/>
      </w:pPr>
      <w:r>
        <w:t>Maturity</w:t>
      </w:r>
    </w:p>
    <w:p w:rsidR="00467FB6" w:rsidRDefault="00467FB6" w:rsidP="00467FB6">
      <w:r>
        <w:t xml:space="preserve">A lot of </w:t>
      </w:r>
      <w:r w:rsidR="00DF7DD8">
        <w:t>real time</w:t>
      </w:r>
      <w:r>
        <w:t xml:space="preserve"> frameworks are a work in progress and has not yet reached </w:t>
      </w:r>
      <w:r w:rsidR="00106D84">
        <w:t xml:space="preserve">a stable </w:t>
      </w:r>
      <w:r>
        <w:t xml:space="preserve">version. Such frameworks often change drastically causing users to change their applications completely to keep up. Hence, these frameworks are not suited for production code. </w:t>
      </w:r>
    </w:p>
    <w:p w:rsidR="00467FB6" w:rsidRDefault="00467FB6" w:rsidP="00467FB6">
      <w:r>
        <w:t xml:space="preserve">Another way of measuring maturity can be to look at projects that </w:t>
      </w:r>
      <w:r w:rsidR="000B7156">
        <w:t>use</w:t>
      </w:r>
      <w:r>
        <w:t xml:space="preserve"> a framework. If nobody is using it, there is often a reason. Furthermore, one can look at the amounts of bugs and errors that appear during development. A lot of errors directly related to the framework’s core, is often a sign of immature code. It is also often a sign of unmaintained code, which many would say is even worse than immaturity.</w:t>
      </w:r>
    </w:p>
    <w:p w:rsidR="00011497" w:rsidRDefault="00011497" w:rsidP="004E3DC9">
      <w:pPr>
        <w:pStyle w:val="Overskrift3"/>
      </w:pPr>
      <w:r>
        <w:t>Other criteria</w:t>
      </w:r>
    </w:p>
    <w:p w:rsidR="00011497" w:rsidRDefault="00011497" w:rsidP="00011497">
      <w:r>
        <w:t>There may be other criteria that some deem more relevant than the ones listed above. All those I have listed are based on what is most important in my opinion. Other criteria that I considered were:</w:t>
      </w:r>
    </w:p>
    <w:p w:rsidR="00011497" w:rsidRDefault="00011497" w:rsidP="00EF4907">
      <w:pPr>
        <w:pStyle w:val="Listeavsnitt"/>
        <w:numPr>
          <w:ilvl w:val="0"/>
          <w:numId w:val="32"/>
        </w:numPr>
      </w:pPr>
      <w:r>
        <w:t xml:space="preserve">Coding environment: What IDEs a framework allows you to work in can make a difference for some. Especially regarding support for debugging and code analysis. I believe that these things does not matter if a framework is </w:t>
      </w:r>
      <w:r w:rsidR="00AD3F04">
        <w:t>a suitable</w:t>
      </w:r>
      <w:r>
        <w:t xml:space="preserve"> tool for a job.</w:t>
      </w:r>
    </w:p>
    <w:p w:rsidR="00011497" w:rsidRDefault="00011497" w:rsidP="00EF4907">
      <w:pPr>
        <w:pStyle w:val="Listeavsnitt"/>
        <w:numPr>
          <w:ilvl w:val="0"/>
          <w:numId w:val="32"/>
        </w:numPr>
      </w:pPr>
      <w:r>
        <w:lastRenderedPageBreak/>
        <w:t>Community: A large community can be an indication of a mature framework. It does not guarantee it. Furthermore, a small community does not mean that the framework isn't good.</w:t>
      </w:r>
    </w:p>
    <w:p w:rsidR="00A030EB" w:rsidRPr="00011497" w:rsidRDefault="00A030EB" w:rsidP="00EF4907">
      <w:pPr>
        <w:pStyle w:val="Listeavsnitt"/>
        <w:numPr>
          <w:ilvl w:val="0"/>
          <w:numId w:val="32"/>
        </w:numPr>
      </w:pPr>
      <w:r>
        <w:t xml:space="preserve">Programming language: When wanting to implement a feature into an existing application, one often want use the same language. Also when building something from scratch, it may matter. However, measuring usability of frameworks based on what programming language they use, will be heavily influenced by my subjective opinion. While all frameworks are evaluated based on my opinions, I wish to keep my preferences regarding programming language out of the evaluation. </w:t>
      </w:r>
    </w:p>
    <w:p w:rsidR="00AD78B0" w:rsidRDefault="00793E12" w:rsidP="000156A3">
      <w:pPr>
        <w:pStyle w:val="Overskrift2"/>
      </w:pPr>
      <w:bookmarkStart w:id="109" w:name="_Toc385341244"/>
      <w:r>
        <w:t>Limitations</w:t>
      </w:r>
      <w:bookmarkEnd w:id="109"/>
      <w:r>
        <w:t xml:space="preserve"> </w:t>
      </w:r>
    </w:p>
    <w:p w:rsidR="000A55D3" w:rsidRDefault="000A55D3" w:rsidP="000A55D3">
      <w:r>
        <w:t xml:space="preserve">There are some limitations regarding what kinds of frameworks that are suitable for this thesis. </w:t>
      </w:r>
    </w:p>
    <w:p w:rsidR="000A55D3" w:rsidRDefault="000A55D3" w:rsidP="004E3DC9">
      <w:pPr>
        <w:pStyle w:val="Overskrift3"/>
      </w:pPr>
      <w:r>
        <w:t>Cloud based solutions</w:t>
      </w:r>
    </w:p>
    <w:p w:rsidR="000A55D3" w:rsidRDefault="000A55D3" w:rsidP="000A55D3">
      <w:r>
        <w:t xml:space="preserve">If my work only consisted of comparing the usability of different frameworks, cloud based solutions could </w:t>
      </w:r>
      <w:r w:rsidR="000B7156">
        <w:t>have</w:t>
      </w:r>
      <w:r>
        <w:t xml:space="preserve"> been a part of it. But due to the load testing aspect, I cannot test cloud based frameworks. It is impossible to have an equal test between a framework, whose server I do not control, and a normal framework running on a local server. </w:t>
      </w:r>
    </w:p>
    <w:p w:rsidR="00256273" w:rsidRDefault="00256273" w:rsidP="004E3DC9">
      <w:pPr>
        <w:pStyle w:val="Overskrift3"/>
      </w:pPr>
      <w:r>
        <w:t>Rapid development</w:t>
      </w:r>
    </w:p>
    <w:p w:rsidR="00256273" w:rsidRPr="00256273" w:rsidRDefault="00256273" w:rsidP="00256273">
      <w:r>
        <w:t xml:space="preserve">Many frameworks for </w:t>
      </w:r>
      <w:r w:rsidR="00DF7DD8">
        <w:t>real time</w:t>
      </w:r>
      <w:r>
        <w:t xml:space="preserve"> web applications have appeared over the last couple of years. Most of these are not among the best, and almost all are very early in the development process. Because of this, there may be some frameworks not considered for this thesis that suddenly has become one of the “buzz-words”. An example</w:t>
      </w:r>
      <w:r w:rsidR="00CE2A96">
        <w:t xml:space="preserve"> of this is the Java-framework </w:t>
      </w:r>
      <w:r>
        <w:t>Atmosphere</w:t>
      </w:r>
      <w:r w:rsidR="00820D94">
        <w:t xml:space="preserve"> (see section </w:t>
      </w:r>
      <w:r w:rsidR="00DD1C9C">
        <w:fldChar w:fldCharType="begin"/>
      </w:r>
      <w:r w:rsidR="00820D94">
        <w:instrText xml:space="preserve"> REF _Ref383111529 \r \h </w:instrText>
      </w:r>
      <w:r w:rsidR="00DD1C9C">
        <w:fldChar w:fldCharType="separate"/>
      </w:r>
      <w:r w:rsidR="00081674">
        <w:t>4.3</w:t>
      </w:r>
      <w:r w:rsidR="00DD1C9C">
        <w:fldChar w:fldCharType="end"/>
      </w:r>
      <w:r w:rsidR="00CE2A96">
        <w:t>)</w:t>
      </w:r>
      <w:r>
        <w:t>.</w:t>
      </w:r>
    </w:p>
    <w:p w:rsidR="00AE4AD8" w:rsidRDefault="00AE4AD8" w:rsidP="00AE4AD8">
      <w:pPr>
        <w:pStyle w:val="Overskrift2"/>
      </w:pPr>
      <w:bookmarkStart w:id="110" w:name="_Toc385341245"/>
      <w:r>
        <w:t>Other choices</w:t>
      </w:r>
      <w:bookmarkEnd w:id="110"/>
    </w:p>
    <w:p w:rsidR="00AE4AD8" w:rsidRPr="00AE4AD8" w:rsidRDefault="00AE4AD8" w:rsidP="00AE4AD8">
      <w:r>
        <w:t>This section describes other choices related to this part of the project.</w:t>
      </w:r>
    </w:p>
    <w:p w:rsidR="00AE4AD8" w:rsidRDefault="00AE4AD8" w:rsidP="004E3DC9">
      <w:pPr>
        <w:pStyle w:val="Overskrift3"/>
      </w:pPr>
      <w:bookmarkStart w:id="111" w:name="_Ref383161508"/>
      <w:bookmarkStart w:id="112" w:name="_Ref383163478"/>
      <w:bookmarkStart w:id="113" w:name="_Ref383163492"/>
      <w:bookmarkStart w:id="114" w:name="_Ref383253005"/>
      <w:bookmarkStart w:id="115" w:name="_Ref383256322"/>
      <w:bookmarkStart w:id="116" w:name="_Ref383256326"/>
      <w:bookmarkStart w:id="117" w:name="_Ref383257663"/>
      <w:r>
        <w:t xml:space="preserve">Common </w:t>
      </w:r>
      <w:bookmarkEnd w:id="111"/>
      <w:bookmarkEnd w:id="112"/>
      <w:bookmarkEnd w:id="113"/>
      <w:bookmarkEnd w:id="114"/>
      <w:bookmarkEnd w:id="115"/>
      <w:bookmarkEnd w:id="116"/>
      <w:bookmarkEnd w:id="117"/>
      <w:r w:rsidR="004229B2">
        <w:t>user interface</w:t>
      </w:r>
    </w:p>
    <w:p w:rsidR="00AE4AD8" w:rsidRDefault="00AE4AD8" w:rsidP="00AE4AD8">
      <w:r>
        <w:t xml:space="preserve">The application that </w:t>
      </w:r>
      <w:r w:rsidR="004229B2">
        <w:t>was</w:t>
      </w:r>
      <w:r>
        <w:t xml:space="preserve"> implemented </w:t>
      </w:r>
      <w:r w:rsidR="004229B2">
        <w:t>was</w:t>
      </w:r>
      <w:r>
        <w:t xml:space="preserve"> the same for all frameworks. It look</w:t>
      </w:r>
      <w:r w:rsidR="004229B2">
        <w:t>s</w:t>
      </w:r>
      <w:r>
        <w:t xml:space="preserve"> the same, and the functionality </w:t>
      </w:r>
      <w:r w:rsidR="004229B2">
        <w:t>is</w:t>
      </w:r>
      <w:r>
        <w:t xml:space="preserve"> the same. To keep it as simple as possible, I </w:t>
      </w:r>
      <w:r w:rsidR="004229B2">
        <w:t>tried</w:t>
      </w:r>
      <w:r>
        <w:t xml:space="preserve"> to share as much </w:t>
      </w:r>
      <w:r w:rsidR="004229B2">
        <w:t>of</w:t>
      </w:r>
      <w:r>
        <w:t xml:space="preserve"> the user interface code as possible. For that purpose, I have created a common user interface using Knockout that </w:t>
      </w:r>
      <w:r w:rsidR="004229B2">
        <w:t xml:space="preserve">I </w:t>
      </w:r>
      <w:r>
        <w:t xml:space="preserve">used when possible. </w:t>
      </w:r>
      <w:r w:rsidR="004229B2">
        <w:t>Some</w:t>
      </w:r>
      <w:r>
        <w:t xml:space="preserve"> framework</w:t>
      </w:r>
      <w:r w:rsidR="004229B2">
        <w:t>s</w:t>
      </w:r>
      <w:r>
        <w:t xml:space="preserve"> </w:t>
      </w:r>
      <w:r w:rsidR="004229B2">
        <w:t>came</w:t>
      </w:r>
      <w:r>
        <w:t xml:space="preserve"> bundled with some other way of creating the user interface</w:t>
      </w:r>
      <w:r w:rsidR="004229B2">
        <w:t>. These frameworks did not make use of the common user interface.</w:t>
      </w:r>
    </w:p>
    <w:p w:rsidR="00AE4AD8" w:rsidRDefault="00AE4AD8" w:rsidP="004E3DC9">
      <w:pPr>
        <w:pStyle w:val="Overskrift3"/>
      </w:pPr>
      <w:r>
        <w:t>Choice of database engine</w:t>
      </w:r>
    </w:p>
    <w:p w:rsidR="00DF5C7D" w:rsidRDefault="00DF5C7D" w:rsidP="00DF5C7D">
      <w:r>
        <w:t xml:space="preserve">What database the application use is not relevant for the real time aspects of it. Nonetheless, the application I </w:t>
      </w:r>
      <w:r w:rsidR="007C53F8">
        <w:t>built</w:t>
      </w:r>
      <w:r>
        <w:t xml:space="preserve"> has a database component. </w:t>
      </w:r>
      <w:r w:rsidR="00B70195">
        <w:t xml:space="preserve">To keep this as similar as possible, MySql </w:t>
      </w:r>
      <w:r w:rsidR="007C53F8">
        <w:t>was</w:t>
      </w:r>
      <w:r w:rsidR="00B70195">
        <w:t xml:space="preserve"> </w:t>
      </w:r>
      <w:r w:rsidR="007C53F8">
        <w:t>used for each framework that supported it</w:t>
      </w:r>
      <w:r w:rsidR="00B70195">
        <w:t>.</w:t>
      </w:r>
      <w:r w:rsidR="00CB2092">
        <w:t xml:space="preserve"> </w:t>
      </w:r>
      <w:r w:rsidR="007C53F8">
        <w:t>All these application used the same database.</w:t>
      </w:r>
    </w:p>
    <w:p w:rsidR="00CB2092" w:rsidRDefault="00CB2092" w:rsidP="004E3DC9">
      <w:pPr>
        <w:pStyle w:val="Overskrift3"/>
      </w:pPr>
      <w:bookmarkStart w:id="118" w:name="_Ref383257637"/>
      <w:r>
        <w:lastRenderedPageBreak/>
        <w:t>Functional testing</w:t>
      </w:r>
      <w:bookmarkEnd w:id="118"/>
    </w:p>
    <w:p w:rsidR="00CB2092" w:rsidRPr="00CB2092" w:rsidRDefault="00CB2092" w:rsidP="00CB2092">
      <w:r>
        <w:t>As each application appear</w:t>
      </w:r>
      <w:r w:rsidR="00532B8E">
        <w:t>s</w:t>
      </w:r>
      <w:r>
        <w:t xml:space="preserve"> the same to a browser, I </w:t>
      </w:r>
      <w:r w:rsidR="00532B8E">
        <w:t>made</w:t>
      </w:r>
      <w:r>
        <w:t xml:space="preserve"> a common functional test case. This</w:t>
      </w:r>
      <w:r w:rsidR="00532B8E">
        <w:t xml:space="preserve"> worked for all the frameworks</w:t>
      </w:r>
      <w:r>
        <w:t xml:space="preserve"> </w:t>
      </w:r>
      <w:r w:rsidR="00532B8E">
        <w:t>that used the same database.</w:t>
      </w:r>
      <w:r>
        <w:t xml:space="preserve"> The tests use Selenium </w:t>
      </w:r>
      <w:proofErr w:type="spellStart"/>
      <w:r>
        <w:t>WebDriver</w:t>
      </w:r>
      <w:proofErr w:type="spellEnd"/>
      <w:r w:rsidR="00820D94">
        <w:t xml:space="preserve"> </w:t>
      </w:r>
      <w:r w:rsidR="00DD1C9C">
        <w:fldChar w:fldCharType="begin" w:fldLock="1"/>
      </w:r>
      <w:r w:rsidR="00D167B1">
        <w:instrText>ADDIN CSL_CITATION { "citationItems" : [ { "id" : "ITEM-1", "itemData" : { "URL" : "http://docs.seleniumhq.org/projects/webdriver/", "accessed" : { "date-parts" : [ [ "2014", "3", "20" ] ] }, "author" : [ { "dropping-particle" : "", "family" : "SeleniumHQ", "given" : "", "non-dropping-particle" : "", "parse-names" : false, "suffix" : "" } ], "id" : "ITEM-1", "issued" : { "date-parts" : [ [ "0" ] ] }, "title" : "Selenium WebDriver", "type" : "webpage" }, "uris" : [ "http://www.mendeley.com/documents/?uuid=724232fb-5b99-44f4-b95e-f63d75b0236a" ] } ], "mendeley" : { "previouslyFormattedCitation" : "[66]" }, "properties" : { "noteIndex" : 0 }, "schema" : "https://github.com/citation-style-language/schema/raw/master/csl-citation.json" }</w:instrText>
      </w:r>
      <w:r w:rsidR="00DD1C9C">
        <w:fldChar w:fldCharType="separate"/>
      </w:r>
      <w:r w:rsidR="00D10BFA" w:rsidRPr="00D10BFA">
        <w:rPr>
          <w:noProof/>
        </w:rPr>
        <w:t>[66]</w:t>
      </w:r>
      <w:r w:rsidR="00DD1C9C">
        <w:fldChar w:fldCharType="end"/>
      </w:r>
      <w:r>
        <w:t xml:space="preserve"> to drive real browsers through a series of tests. Java </w:t>
      </w:r>
      <w:r w:rsidR="004766F8">
        <w:t>was</w:t>
      </w:r>
      <w:r>
        <w:t xml:space="preserve"> used as implementation language for the tests.</w:t>
      </w:r>
    </w:p>
    <w:p w:rsidR="000D2B0D" w:rsidRDefault="000D2B0D" w:rsidP="000D2B0D">
      <w:pPr>
        <w:pStyle w:val="Overskrift2"/>
      </w:pPr>
      <w:bookmarkStart w:id="119" w:name="_Ref383110501"/>
      <w:bookmarkStart w:id="120" w:name="_Toc385341246"/>
      <w:r>
        <w:t>Selected frameworks</w:t>
      </w:r>
      <w:bookmarkEnd w:id="119"/>
      <w:bookmarkEnd w:id="120"/>
    </w:p>
    <w:p w:rsidR="000D2B0D" w:rsidRDefault="002D2C99" w:rsidP="00AE4AD8">
      <w:r w:rsidRPr="002D2C99">
        <w:t xml:space="preserve">I selected the five different frameworks for some different reasons. There are three “pure” </w:t>
      </w:r>
      <w:r w:rsidR="00DF7DD8">
        <w:t>real time</w:t>
      </w:r>
      <w:r w:rsidRPr="002D2C99">
        <w:t xml:space="preserve"> frameworks and two “</w:t>
      </w:r>
      <w:r w:rsidR="00DF7DD8">
        <w:t>real time</w:t>
      </w:r>
      <w:r w:rsidRPr="002D2C99">
        <w:t xml:space="preserve"> enabled” frameworks.</w:t>
      </w:r>
      <w:r w:rsidR="0010150F">
        <w:t xml:space="preserve"> A pure real time framework has real time as only functionality. A real time enabled framework has other main functions, but can offer real time functionality.</w:t>
      </w:r>
      <w:r w:rsidRPr="002D2C99">
        <w:t xml:space="preserve"> This section describes </w:t>
      </w:r>
      <w:r w:rsidR="000000BB">
        <w:t>why each of the five were selected</w:t>
      </w:r>
      <w:r w:rsidRPr="002D2C99">
        <w:t>.</w:t>
      </w:r>
    </w:p>
    <w:p w:rsidR="00840C8C" w:rsidRDefault="00840C8C" w:rsidP="003D1FCC">
      <w:pPr>
        <w:pStyle w:val="Overskrift3"/>
      </w:pPr>
      <w:r>
        <w:t>Socket.IO</w:t>
      </w:r>
    </w:p>
    <w:p w:rsidR="005B742E" w:rsidRDefault="00DB2118" w:rsidP="003D1FCC">
      <w:pPr>
        <w:keepNext/>
        <w:keepLines/>
      </w:pPr>
      <w:r>
        <w:t>Node</w:t>
      </w:r>
      <w:r w:rsidR="005B742E">
        <w:t xml:space="preserve"> is rapidly gaining popularity. Using JavaScript on the server is an </w:t>
      </w:r>
      <w:r w:rsidR="00A4131E">
        <w:t>exciting</w:t>
      </w:r>
      <w:r w:rsidR="005B742E">
        <w:t xml:space="preserve"> thought, and the notion is changing the way developers think of the language. Because of this, it was only natural to chose at least o</w:t>
      </w:r>
      <w:r>
        <w:t>ne Node</w:t>
      </w:r>
      <w:r w:rsidR="005B742E">
        <w:t xml:space="preserve"> based framework.</w:t>
      </w:r>
    </w:p>
    <w:p w:rsidR="005B742E" w:rsidRDefault="005B742E" w:rsidP="003D1FCC">
      <w:pPr>
        <w:keepNext/>
        <w:keepLines/>
      </w:pPr>
      <w:r>
        <w:t xml:space="preserve">Several libraries and frameworks exist for </w:t>
      </w:r>
      <w:r w:rsidR="00DF7DD8">
        <w:t>real time</w:t>
      </w:r>
      <w:r w:rsidR="00C24367">
        <w:t xml:space="preserve"> with Node (see chapter </w:t>
      </w:r>
      <w:r w:rsidR="00DD1C9C">
        <w:fldChar w:fldCharType="begin"/>
      </w:r>
      <w:r w:rsidR="00C24367">
        <w:instrText xml:space="preserve"> REF _Ref383111695 \r \h </w:instrText>
      </w:r>
      <w:r w:rsidR="00DD1C9C">
        <w:fldChar w:fldCharType="separate"/>
      </w:r>
      <w:r w:rsidR="00081674">
        <w:t>4</w:t>
      </w:r>
      <w:r w:rsidR="00DD1C9C">
        <w:fldChar w:fldCharType="end"/>
      </w:r>
      <w:r w:rsidR="00C24367">
        <w:t>)</w:t>
      </w:r>
      <w:r>
        <w:t xml:space="preserve">. Of these, Socket.IO stands out from the crowd. It seems to have the largest </w:t>
      </w:r>
      <w:r w:rsidR="00CE2A96">
        <w:t>community</w:t>
      </w:r>
      <w:r>
        <w:t xml:space="preserve">, and it gets a lot of attention. </w:t>
      </w:r>
    </w:p>
    <w:p w:rsidR="005B742E" w:rsidRDefault="005B742E" w:rsidP="005B742E">
      <w:r>
        <w:t>Socket.IO has its own homepage that has some documentation. It is not a lot, but everything is presented in a orderly fashion. The project uses GitHub for further documentation and wikis. In my opinion, the library looks very lightweight, which would explain why there isn't a lot of documentation.</w:t>
      </w:r>
    </w:p>
    <w:p w:rsidR="005B742E" w:rsidRDefault="005B742E" w:rsidP="005B742E">
      <w:r>
        <w:t xml:space="preserve">The library offers some fallbacks to ensure </w:t>
      </w:r>
      <w:r w:rsidR="00CE2A96">
        <w:t>compatibility</w:t>
      </w:r>
      <w:r>
        <w:t xml:space="preserve"> with all browsers. WebSockets is the preferred transport. If it is not supported, Socket.IO will fall back to one of the following </w:t>
      </w:r>
      <w:r w:rsidR="00CE2A96">
        <w:t xml:space="preserve">transports </w:t>
      </w:r>
      <w:r w:rsidR="00DD1C9C">
        <w:fldChar w:fldCharType="begin" w:fldLock="1"/>
      </w:r>
      <w:r w:rsidR="00D167B1">
        <w:instrText>ADDIN CSL_CITATION { "citationItems" : [ { "id" : "ITEM-1", "itemData" : { "URL" : "http://socket.io/#browser-support", "accessed" : { "date-parts" : [ [ "2014", "3", "20" ] ] }, "author" : [ { "dropping-particle" : "", "family" : "LearnBoost", "given" : "", "non-dropping-particle" : "", "parse-names" : false, "suffix" : "" } ], "id" : "ITEM-1", "issued" : { "date-parts" : [ [ "0" ] ] }, "title" : "Socket.IO: the cross-browser WebSocket for realtime apps.", "type" : "webpage" }, "uris" : [ "http://www.mendeley.com/documents/?uuid=e2077623-932c-46c8-ad3e-8038279dec64" ] } ], "mendeley" : { "previouslyFormattedCitation" : "[67]" }, "properties" : { "noteIndex" : 0 }, "schema" : "https://github.com/citation-style-language/schema/raw/master/csl-citation.json" }</w:instrText>
      </w:r>
      <w:r w:rsidR="00DD1C9C">
        <w:fldChar w:fldCharType="separate"/>
      </w:r>
      <w:r w:rsidR="00D10BFA" w:rsidRPr="00D10BFA">
        <w:rPr>
          <w:noProof/>
        </w:rPr>
        <w:t>[67]</w:t>
      </w:r>
      <w:r w:rsidR="00DD1C9C">
        <w:fldChar w:fldCharType="end"/>
      </w:r>
      <w:r>
        <w:t>:</w:t>
      </w:r>
    </w:p>
    <w:p w:rsidR="005B742E" w:rsidRDefault="005B742E" w:rsidP="00EF4907">
      <w:pPr>
        <w:pStyle w:val="Listeavsnitt"/>
        <w:numPr>
          <w:ilvl w:val="0"/>
          <w:numId w:val="22"/>
        </w:numPr>
      </w:pPr>
      <w:r>
        <w:t>Adobe Flash Socket, which uses Flash to establish a TCP connection between server and client.</w:t>
      </w:r>
    </w:p>
    <w:p w:rsidR="005B742E" w:rsidRDefault="005B742E" w:rsidP="00EF4907">
      <w:pPr>
        <w:pStyle w:val="Listeavsnitt"/>
        <w:numPr>
          <w:ilvl w:val="0"/>
          <w:numId w:val="22"/>
        </w:numPr>
      </w:pPr>
      <w:r>
        <w:t>Ajax long-polling</w:t>
      </w:r>
    </w:p>
    <w:p w:rsidR="005B742E" w:rsidRDefault="005B742E" w:rsidP="00EF4907">
      <w:pPr>
        <w:pStyle w:val="Listeavsnitt"/>
        <w:numPr>
          <w:ilvl w:val="0"/>
          <w:numId w:val="22"/>
        </w:numPr>
      </w:pPr>
      <w:r>
        <w:t>Ajax multipart streaming (</w:t>
      </w:r>
      <w:proofErr w:type="spellStart"/>
      <w:r>
        <w:t>Xhr</w:t>
      </w:r>
      <w:proofErr w:type="spellEnd"/>
      <w:r>
        <w:t>-streaming)</w:t>
      </w:r>
    </w:p>
    <w:p w:rsidR="005B742E" w:rsidRDefault="005B742E" w:rsidP="00EF4907">
      <w:pPr>
        <w:pStyle w:val="Listeavsnitt"/>
        <w:numPr>
          <w:ilvl w:val="0"/>
          <w:numId w:val="22"/>
        </w:numPr>
      </w:pPr>
      <w:r>
        <w:t>Forever frame</w:t>
      </w:r>
    </w:p>
    <w:p w:rsidR="005B742E" w:rsidRDefault="005B742E" w:rsidP="00EF4907">
      <w:pPr>
        <w:pStyle w:val="Listeavsnitt"/>
        <w:numPr>
          <w:ilvl w:val="0"/>
          <w:numId w:val="22"/>
        </w:numPr>
      </w:pPr>
      <w:r>
        <w:t>JSONP Polling. Polling with JSONP allows for cross-domain requests.</w:t>
      </w:r>
    </w:p>
    <w:p w:rsidR="005B742E" w:rsidRDefault="005B742E" w:rsidP="005B742E">
      <w:r>
        <w:t>Currently, the library is in version 0.9, but a 1.0 release is around the corner. Nonetheless, it is considered stable and is used by several projects</w:t>
      </w:r>
      <w:r w:rsidR="00164830">
        <w:rPr>
          <w:rStyle w:val="Fotnotereferanse"/>
        </w:rPr>
        <w:footnoteReference w:id="19"/>
      </w:r>
    </w:p>
    <w:p w:rsidR="005B742E" w:rsidRDefault="005B742E" w:rsidP="003D1FCC">
      <w:pPr>
        <w:pStyle w:val="Overskrift3"/>
      </w:pPr>
      <w:r>
        <w:lastRenderedPageBreak/>
        <w:t>Lightstreamer</w:t>
      </w:r>
    </w:p>
    <w:p w:rsidR="00164830" w:rsidRDefault="00164830" w:rsidP="003D1FCC">
      <w:pPr>
        <w:keepNext/>
        <w:keepLines/>
      </w:pPr>
      <w:r>
        <w:t xml:space="preserve">Lightstreamer is completely different from all the other frameworks I have found. It is a commercial product from a rather large, European company with customers worldwide. </w:t>
      </w:r>
    </w:p>
    <w:p w:rsidR="00164830" w:rsidRDefault="00164830" w:rsidP="003D1FCC">
      <w:pPr>
        <w:keepNext/>
        <w:keepLines/>
      </w:pPr>
      <w:r>
        <w:t xml:space="preserve">Being operational since 2000, it is the oldest framework in this thesis by far. Seeing how many years of </w:t>
      </w:r>
      <w:r w:rsidR="00CD62A1">
        <w:t>experience</w:t>
      </w:r>
      <w:r>
        <w:t xml:space="preserve"> plays out against a lot of the new ideas of the more modern frameworks, will be interesting. </w:t>
      </w:r>
    </w:p>
    <w:p w:rsidR="00164830" w:rsidRDefault="00164830" w:rsidP="00164830">
      <w:r>
        <w:t>Weswit is the name of the company behind Lightstreamer</w:t>
      </w:r>
      <w:r w:rsidR="00B70195">
        <w:t>, which is their only product</w:t>
      </w:r>
      <w:r>
        <w:t>. This means that all the customers they list, are using Lightstreamer. With names like NASA and Sky on the list</w:t>
      </w:r>
      <w:r w:rsidR="006B2065">
        <w:t xml:space="preserve"> </w:t>
      </w:r>
      <w:r w:rsidR="00DD1C9C">
        <w:fldChar w:fldCharType="begin" w:fldLock="1"/>
      </w:r>
      <w:r w:rsidR="00D167B1">
        <w:instrText>ADDIN CSL_CITATION { "citationItems" : [ { "id" : "ITEM-1", "itemData" : { "URL" : "http://www.lightstreamer.com/", "accessed" : { "date-parts" : [ [ "2014", "4", "1" ] ] }, "author" : [ { "dropping-particle" : "", "family" : "Weswit", "given" : "", "non-dropping-particle" : "", "parse-names" : false, "suffix" : "" } ], "id" : "ITEM-1", "issued" : { "date-parts" : [ [ "0" ] ] }, "title" : "Lightstreamer - Homepage", "type" : "webpage" }, "uris" : [ "http://www.mendeley.com/documents/?uuid=3c6a1c4c-ed84-42c3-bea7-942f5193ed29" ] } ], "mendeley" : { "previouslyFormattedCitation" : "[68]" }, "properties" : { "noteIndex" : 0 }, "schema" : "https://github.com/citation-style-language/schema/raw/master/csl-citation.json" }</w:instrText>
      </w:r>
      <w:r w:rsidR="00DD1C9C">
        <w:fldChar w:fldCharType="separate"/>
      </w:r>
      <w:r w:rsidR="006B2065" w:rsidRPr="006B2065">
        <w:rPr>
          <w:noProof/>
        </w:rPr>
        <w:t>[68]</w:t>
      </w:r>
      <w:r w:rsidR="00DD1C9C">
        <w:fldChar w:fldCharType="end"/>
      </w:r>
      <w:r>
        <w:t>, it is obviously a trusted and mature product.</w:t>
      </w:r>
    </w:p>
    <w:p w:rsidR="00164830" w:rsidRDefault="00164830" w:rsidP="00164830">
      <w:r>
        <w:t xml:space="preserve">The framework seems </w:t>
      </w:r>
      <w:r w:rsidR="00CD62A1">
        <w:t>thoroughly</w:t>
      </w:r>
      <w:r>
        <w:t xml:space="preserve"> documented. Separated documents for each API as well as some general concepts, leaves a good impression.</w:t>
      </w:r>
    </w:p>
    <w:p w:rsidR="00164830" w:rsidRDefault="00164830" w:rsidP="00164830">
      <w:r>
        <w:t>Lightstreamer supports the following fallbacks when WebSockets is not available:</w:t>
      </w:r>
    </w:p>
    <w:p w:rsidR="00164830" w:rsidRDefault="00164830" w:rsidP="00EF4907">
      <w:pPr>
        <w:pStyle w:val="Listeavsnitt"/>
        <w:numPr>
          <w:ilvl w:val="0"/>
          <w:numId w:val="23"/>
        </w:numPr>
      </w:pPr>
      <w:r>
        <w:t>Http-streaming.</w:t>
      </w:r>
    </w:p>
    <w:p w:rsidR="00164830" w:rsidRDefault="00164830" w:rsidP="00EF4907">
      <w:pPr>
        <w:pStyle w:val="Listeavsnitt"/>
        <w:numPr>
          <w:ilvl w:val="0"/>
          <w:numId w:val="23"/>
        </w:numPr>
      </w:pPr>
      <w:r>
        <w:t>Http-polling.</w:t>
      </w:r>
    </w:p>
    <w:p w:rsidR="00164830" w:rsidRDefault="00164830" w:rsidP="00EF4907">
      <w:pPr>
        <w:pStyle w:val="Listeavsnitt"/>
        <w:numPr>
          <w:ilvl w:val="0"/>
          <w:numId w:val="23"/>
        </w:numPr>
      </w:pPr>
      <w:r>
        <w:t>Polling with WebSockets</w:t>
      </w:r>
      <w:r w:rsidR="00F05CCF">
        <w:t xml:space="preserve"> can also be selected</w:t>
      </w:r>
      <w:r>
        <w:t xml:space="preserve">. </w:t>
      </w:r>
    </w:p>
    <w:p w:rsidR="00A4131E" w:rsidRDefault="00A4131E" w:rsidP="004E3DC9">
      <w:pPr>
        <w:pStyle w:val="Overskrift3"/>
      </w:pPr>
      <w:r>
        <w:t>Play Framework</w:t>
      </w:r>
    </w:p>
    <w:p w:rsidR="00A4131E" w:rsidRDefault="00A4131E" w:rsidP="00A4131E">
      <w:r>
        <w:t xml:space="preserve">One of the questions I seek to answer is whether you need a framework at all to implement scalable </w:t>
      </w:r>
      <w:r w:rsidR="00DF7DD8">
        <w:t>real time</w:t>
      </w:r>
      <w:r>
        <w:t xml:space="preserve"> applications. Play offers some help</w:t>
      </w:r>
      <w:r w:rsidR="00F05CCF">
        <w:t xml:space="preserve"> for real time</w:t>
      </w:r>
      <w:r>
        <w:t>, but not a lot. It is close to working with bare</w:t>
      </w:r>
      <w:r w:rsidR="00F05CCF">
        <w:t xml:space="preserve"> metal real time development</w:t>
      </w:r>
      <w:r>
        <w:t>.</w:t>
      </w:r>
    </w:p>
    <w:p w:rsidR="00A4131E" w:rsidRDefault="00A4131E" w:rsidP="00A4131E">
      <w:r>
        <w:t xml:space="preserve">Not many web application frameworks I have seen promotes </w:t>
      </w:r>
      <w:r w:rsidR="00DF7DD8">
        <w:t>real time</w:t>
      </w:r>
      <w:r>
        <w:t xml:space="preserve"> features like Play does. Hence, it stands out from the crowd in this matter. The framework has become more popular recently, and some serious actors are using it in production</w:t>
      </w:r>
      <w:r w:rsidR="009918F4">
        <w:rPr>
          <w:rStyle w:val="Fotnotereferanse"/>
        </w:rPr>
        <w:footnoteReference w:id="20"/>
      </w:r>
      <w:r>
        <w:t>.</w:t>
      </w:r>
    </w:p>
    <w:p w:rsidR="00A4131E" w:rsidRDefault="00A4131E" w:rsidP="00A4131E">
      <w:r>
        <w:t xml:space="preserve">As a developer, you get two helper classes for </w:t>
      </w:r>
      <w:r w:rsidR="00DF7DD8">
        <w:t>real time</w:t>
      </w:r>
      <w:r>
        <w:t xml:space="preserve"> functionality. One for WebSockets</w:t>
      </w:r>
      <w:r w:rsidR="003572FA">
        <w:t xml:space="preserve"> </w:t>
      </w:r>
      <w:r w:rsidR="00DD1C9C">
        <w:fldChar w:fldCharType="begin" w:fldLock="1"/>
      </w:r>
      <w:r w:rsidR="00D167B1">
        <w:instrText>ADDIN CSL_CITATION { "citationItems" : [ { "id" : "ITEM-1", "itemData" : { "URL" : "http://www.playframework.com/documentation/2.1.x/JavaWebSockets", "accessed" : { "date-parts" : [ [ "2013", "8", "13" ] ] }, "author" : [ { "dropping-particle" : "", "family" : "Play", "given" : "", "non-dropping-particle" : "", "parse-names" : false, "suffix" : "" } ], "id" : "ITEM-1", "issued" : { "date-parts" : [ [ "0" ] ] }, "title" : "Java WebSockets with Play", "type" : "webpage" }, "uris" : [ "http://www.mendeley.com/documents/?uuid=0dc5af5f-c2f6-4322-9e31-54b4855c7752" ] } ], "mendeley" : { "previouslyFormattedCitation" : "[69]" }, "properties" : { "noteIndex" : 0 }, "schema" : "https://github.com/citation-style-language/schema/raw/master/csl-citation.json" }</w:instrText>
      </w:r>
      <w:r w:rsidR="00DD1C9C">
        <w:fldChar w:fldCharType="separate"/>
      </w:r>
      <w:r w:rsidR="006B2065" w:rsidRPr="006B2065">
        <w:rPr>
          <w:noProof/>
        </w:rPr>
        <w:t>[69]</w:t>
      </w:r>
      <w:r w:rsidR="00DD1C9C">
        <w:fldChar w:fldCharType="end"/>
      </w:r>
      <w:r>
        <w:t xml:space="preserve"> and one for Comet (Http-streaming,</w:t>
      </w:r>
      <w:r w:rsidR="003572FA">
        <w:t xml:space="preserve"> </w:t>
      </w:r>
      <w:r w:rsidR="00DD1C9C">
        <w:fldChar w:fldCharType="begin" w:fldLock="1"/>
      </w:r>
      <w:r w:rsidR="00D167B1">
        <w:instrText>ADDIN CSL_CITATION { "citationItems" : [ { "id" : "ITEM-1", "itemData" : { "URL" : "http://www.playframework.com/documentation/2.1.x/JavaComet", "accessed" : { "date-parts" : [ [ "2013", "8", "13" ] ] }, "author" : [ { "dropping-particle" : "", "family" : "Play", "given" : "", "non-dropping-particle" : "", "parse-names" : false, "suffix" : "" } ], "id" : "ITEM-1", "issued" : { "date-parts" : [ [ "0" ] ] }, "title" : "JavaComet with Play", "type" : "webpage" }, "uris" : [ "http://www.mendeley.com/documents/?uuid=c46f8d7b-3f99-4e55-9694-6f3a5d10d208" ] } ], "mendeley" : { "previouslyFormattedCitation" : "[70]" }, "properties" : { "noteIndex" : 0 }, "schema" : "https://github.com/citation-style-language/schema/raw/master/csl-citation.json" }</w:instrText>
      </w:r>
      <w:r w:rsidR="00DD1C9C">
        <w:fldChar w:fldCharType="separate"/>
      </w:r>
      <w:r w:rsidR="006B2065" w:rsidRPr="006B2065">
        <w:rPr>
          <w:noProof/>
        </w:rPr>
        <w:t>[70]</w:t>
      </w:r>
      <w:r w:rsidR="00DD1C9C">
        <w:fldChar w:fldCharType="end"/>
      </w:r>
      <w:r>
        <w:t>).</w:t>
      </w:r>
    </w:p>
    <w:p w:rsidR="00A4131E" w:rsidRPr="005B742E" w:rsidRDefault="00A4131E" w:rsidP="00A4131E">
      <w:r>
        <w:t>A clear answer to the initial question will be if the development process with these helpers, turns out to be cumberso</w:t>
      </w:r>
      <w:r w:rsidR="00A57AA5">
        <w:t>me. Then, b</w:t>
      </w:r>
      <w:r>
        <w:t>ar</w:t>
      </w:r>
      <w:r w:rsidR="00A57AA5">
        <w:t>e</w:t>
      </w:r>
      <w:r>
        <w:t xml:space="preserve"> metal will obviously be even harder.</w:t>
      </w:r>
    </w:p>
    <w:p w:rsidR="00840C8C" w:rsidRDefault="00840C8C" w:rsidP="003D1FCC">
      <w:pPr>
        <w:pStyle w:val="Overskrift3"/>
      </w:pPr>
      <w:r>
        <w:lastRenderedPageBreak/>
        <w:t>SignalR</w:t>
      </w:r>
    </w:p>
    <w:p w:rsidR="009918F4" w:rsidRDefault="009918F4" w:rsidP="003D1FCC">
      <w:pPr>
        <w:keepNext/>
        <w:keepLines/>
      </w:pPr>
      <w:r>
        <w:t xml:space="preserve">SignalR is one of the few libraries made specifically for </w:t>
      </w:r>
      <w:r w:rsidR="0009461C">
        <w:t>ASP</w:t>
      </w:r>
      <w:r>
        <w:t xml:space="preserve">.NET. Additionally, it is amongst one of the libraries that has gotten the most attention in recent time. </w:t>
      </w:r>
    </w:p>
    <w:p w:rsidR="009918F4" w:rsidRDefault="009918F4" w:rsidP="003D1FCC">
      <w:pPr>
        <w:keepNext/>
        <w:keepLines/>
      </w:pPr>
      <w:r>
        <w:t>Two developers on the ASP.NET team started the work on SignalR in 2011</w:t>
      </w:r>
      <w:r w:rsidR="004564A7">
        <w:rPr>
          <w:rStyle w:val="Fotnotereferanse"/>
        </w:rPr>
        <w:footnoteReference w:id="21"/>
      </w:r>
      <w:r w:rsidR="004564A7">
        <w:t xml:space="preserve">. </w:t>
      </w:r>
      <w:r>
        <w:t xml:space="preserve">The fact that Microsoft supports the project is thus no surprise. </w:t>
      </w:r>
    </w:p>
    <w:p w:rsidR="009918F4" w:rsidRDefault="009918F4" w:rsidP="003D1FCC">
      <w:pPr>
        <w:keepNext/>
        <w:keepLines/>
      </w:pPr>
      <w:r>
        <w:t xml:space="preserve">SignalR builds on concepts that are familiar to .NET developers, like the use of </w:t>
      </w:r>
      <w:r w:rsidR="004564A7">
        <w:t>Inversion of Control (IOC)</w:t>
      </w:r>
      <w:r>
        <w:t xml:space="preserve"> containers</w:t>
      </w:r>
      <w:r w:rsidR="004564A7">
        <w:t xml:space="preserve"> </w:t>
      </w:r>
      <w:r w:rsidR="00DD1C9C">
        <w:fldChar w:fldCharType="begin" w:fldLock="1"/>
      </w:r>
      <w:r w:rsidR="00D167B1">
        <w:instrText>ADDIN CSL_CITATION { "citationItems" : [ { "id" : "ITEM-1", "itemData" : { "URL" : "http://www.asp.net/signalr/overview/signalr-20/extensibility/dependency-injection", "accessed" : { "date-parts" : [ [ "2014", "3", "20" ] ] }, "author" : [ { "dropping-particle" : "", "family" : "Wasson", "given" : "Mike", "non-dropping-particle" : "", "parse-names" : false, "suffix" : "" }, { "dropping-particle" : "", "family" : "Fletcher", "given" : "Patrick", "non-dropping-particle" : "", "parse-names" : false, "suffix" : "" } ], "id" : "ITEM-1", "issued" : { "date-parts" : [ [ "0" ] ] }, "title" : "Dependency Injection in SignalR : The Official Microsoft ASP.NET Site", "type" : "webpage" }, "uris" : [ "http://www.mendeley.com/documents/?uuid=ba51e0cb-96d8-4537-b636-e8693458fa93" ] } ], "mendeley" : { "previouslyFormattedCitation" : "[71]" }, "properties" : { "noteIndex" : 0 }, "schema" : "https://github.com/citation-style-language/schema/raw/master/csl-citation.json" }</w:instrText>
      </w:r>
      <w:r w:rsidR="00DD1C9C">
        <w:fldChar w:fldCharType="separate"/>
      </w:r>
      <w:r w:rsidR="006B2065" w:rsidRPr="006B2065">
        <w:rPr>
          <w:noProof/>
        </w:rPr>
        <w:t>[71]</w:t>
      </w:r>
      <w:r w:rsidR="00DD1C9C">
        <w:fldChar w:fldCharType="end"/>
      </w:r>
      <w:r>
        <w:t xml:space="preserve"> and </w:t>
      </w:r>
      <w:proofErr w:type="spellStart"/>
      <w:r>
        <w:t>Nuget</w:t>
      </w:r>
      <w:proofErr w:type="spellEnd"/>
      <w:r w:rsidR="00BE6739">
        <w:t xml:space="preserve"> </w:t>
      </w:r>
      <w:r w:rsidR="00DD1C9C">
        <w:fldChar w:fldCharType="begin" w:fldLock="1"/>
      </w:r>
      <w:r w:rsidR="00D167B1">
        <w:instrText>ADDIN CSL_CITATION { "citationItems" : [ { "id" : "ITEM-1", "itemData" : { "URL" : "https://www.nuget.org/packages/Microsoft.AspNet.SignalR/2.0.2 ", "accessed" : { "date-parts" : [ [ "2014", "3", "25" ] ] }, "author" : [ { "dropping-particle" : "", "family" : "SignalR", "given" : "", "non-dropping-particle" : "", "parse-names" : false, "suffix" : "" } ], "id" : "ITEM-1", "issued" : { "date-parts" : [ [ "0" ] ] }, "title" : "SignalR on Nuget", "type" : "webpage" }, "uris" : [ "http://www.mendeley.com/documents/?uuid=969b77d8-75f0-4148-adc4-33b09abc4c14" ] } ], "mendeley" : { "previouslyFormattedCitation" : "[72]" }, "properties" : { "noteIndex" : 0 }, "schema" : "https://github.com/citation-style-language/schema/raw/master/csl-citation.json" }</w:instrText>
      </w:r>
      <w:r w:rsidR="00DD1C9C">
        <w:fldChar w:fldCharType="separate"/>
      </w:r>
      <w:r w:rsidR="006B2065" w:rsidRPr="006B2065">
        <w:rPr>
          <w:noProof/>
        </w:rPr>
        <w:t>[72]</w:t>
      </w:r>
      <w:r w:rsidR="00DD1C9C">
        <w:fldChar w:fldCharType="end"/>
      </w:r>
      <w:r w:rsidR="004564A7">
        <w:t>.</w:t>
      </w:r>
    </w:p>
    <w:p w:rsidR="009918F4" w:rsidRDefault="009918F4" w:rsidP="009918F4">
      <w:r>
        <w:t xml:space="preserve">The library uses an interesting form of abstraction in its programming model. The use of hubs and </w:t>
      </w:r>
      <w:r w:rsidR="006C7285">
        <w:t>RPC</w:t>
      </w:r>
      <w:r>
        <w:t xml:space="preserve"> will be very interesting to get a closer look at.</w:t>
      </w:r>
    </w:p>
    <w:p w:rsidR="009918F4" w:rsidRDefault="009918F4" w:rsidP="009918F4">
      <w:r>
        <w:t>WebSockets is the preferred transport. If it is not supported, SignalR will fall back gracefully to one of these transports:</w:t>
      </w:r>
    </w:p>
    <w:p w:rsidR="009918F4" w:rsidRDefault="000A69D2" w:rsidP="00EF4907">
      <w:pPr>
        <w:pStyle w:val="Listeavsnitt"/>
        <w:numPr>
          <w:ilvl w:val="0"/>
          <w:numId w:val="24"/>
        </w:numPr>
      </w:pPr>
      <w:r>
        <w:t>Server-Sent</w:t>
      </w:r>
      <w:r w:rsidR="009918F4">
        <w:t xml:space="preserve"> Events</w:t>
      </w:r>
    </w:p>
    <w:p w:rsidR="009918F4" w:rsidRDefault="005C12D4" w:rsidP="00EF4907">
      <w:pPr>
        <w:pStyle w:val="Listeavsnitt"/>
        <w:numPr>
          <w:ilvl w:val="0"/>
          <w:numId w:val="24"/>
        </w:numPr>
      </w:pPr>
      <w:r>
        <w:t>Forever f</w:t>
      </w:r>
      <w:r w:rsidR="009918F4">
        <w:t>rame</w:t>
      </w:r>
    </w:p>
    <w:p w:rsidR="009918F4" w:rsidRDefault="009918F4" w:rsidP="00EF4907">
      <w:pPr>
        <w:pStyle w:val="Listeavsnitt"/>
        <w:numPr>
          <w:ilvl w:val="0"/>
          <w:numId w:val="24"/>
        </w:numPr>
      </w:pPr>
      <w:r>
        <w:t>Long-polling</w:t>
      </w:r>
    </w:p>
    <w:p w:rsidR="00144C63" w:rsidRPr="00144C63" w:rsidRDefault="009918F4" w:rsidP="00144C63">
      <w:r w:rsidRPr="009918F4">
        <w:t xml:space="preserve">I also have to mention another reason for choosing SignalR. My first experience with </w:t>
      </w:r>
      <w:r w:rsidR="00DF7DD8">
        <w:t>real time</w:t>
      </w:r>
      <w:r w:rsidRPr="009918F4">
        <w:t xml:space="preserve"> technologies was through a project with SignalR in 2012. I</w:t>
      </w:r>
      <w:r w:rsidR="000516CE">
        <w:t>t</w:t>
      </w:r>
      <w:r w:rsidRPr="009918F4">
        <w:t xml:space="preserve"> really sparked my interest. Without this experience, I would probably have written my master thesis </w:t>
      </w:r>
      <w:r w:rsidR="00E27036">
        <w:t>about</w:t>
      </w:r>
      <w:r w:rsidRPr="009918F4">
        <w:t xml:space="preserve"> some other topic.</w:t>
      </w:r>
    </w:p>
    <w:p w:rsidR="00840C8C" w:rsidRDefault="00840C8C" w:rsidP="004E3DC9">
      <w:pPr>
        <w:pStyle w:val="Overskrift3"/>
      </w:pPr>
      <w:r>
        <w:t>Meteor</w:t>
      </w:r>
    </w:p>
    <w:p w:rsidR="00584AE8" w:rsidRDefault="00584AE8" w:rsidP="00584AE8">
      <w:r>
        <w:t xml:space="preserve">Meteor is not a completed </w:t>
      </w:r>
      <w:r w:rsidR="004564A7">
        <w:t>framework</w:t>
      </w:r>
      <w:r>
        <w:t>. Nor is it close to completion. Nonetheless, I have chosen to test it due to a number of reasons.</w:t>
      </w:r>
    </w:p>
    <w:p w:rsidR="00584AE8" w:rsidRDefault="00584AE8" w:rsidP="00584AE8">
      <w:r>
        <w:t xml:space="preserve">First of all, it is radically different from any other </w:t>
      </w:r>
      <w:r w:rsidR="004564A7">
        <w:t>similar</w:t>
      </w:r>
      <w:r>
        <w:t xml:space="preserve"> framework. I</w:t>
      </w:r>
      <w:r w:rsidR="005513AB">
        <w:t>t</w:t>
      </w:r>
      <w:r>
        <w:t xml:space="preserve"> uses JavaScript both on the client and server, which is possible through the </w:t>
      </w:r>
      <w:r w:rsidR="005444C5">
        <w:t xml:space="preserve">use of Node. It is not a Node </w:t>
      </w:r>
      <w:r>
        <w:t xml:space="preserve"> framework though.</w:t>
      </w:r>
    </w:p>
    <w:p w:rsidR="00584AE8" w:rsidRDefault="00584AE8" w:rsidP="00584AE8">
      <w:r>
        <w:t xml:space="preserve">Meteor tries to share most of its code between the server and the client, blurring the line between them. If this is an application model that is better than the traditional, I intend to find out. </w:t>
      </w:r>
    </w:p>
    <w:p w:rsidR="00584AE8" w:rsidRDefault="00584AE8" w:rsidP="00584AE8">
      <w:r>
        <w:t xml:space="preserve">Another interesting feature is how </w:t>
      </w:r>
      <w:r w:rsidR="00DF7DD8">
        <w:t>real time</w:t>
      </w:r>
      <w:r>
        <w:t xml:space="preserve"> is closely integrated in the core of the framework. Actually, a lot of features seems tightly coupled to the core as of now. MongoDB is the only supported database, even though support for others is planned </w:t>
      </w:r>
      <w:r w:rsidR="00DD1C9C">
        <w:fldChar w:fldCharType="begin" w:fldLock="1"/>
      </w:r>
      <w:r w:rsidR="00D167B1">
        <w:instrText>ADDIN CSL_CITATION { "citationItems" : [ { "id" : "ITEM-1", "itemData" : { "URL" : "https://trello.com/b/hjBDflxp/meteor-roadmap", "accessed" : { "date-parts" : [ [ "2013", "8", "28" ] ] }, "author" : [ { "dropping-particle" : "", "family" : "Meteor", "given" : "", "non-dropping-particle" : "", "parse-names" : false, "suffix" : "" } ], "id" : "ITEM-1", "issued" : { "date-parts" : [ [ "0" ] ] }, "title" : "Meteor Roadmap | Trello", "type" : "webpage" }, "uris" : [ "http://www.mendeley.com/documents/?uuid=b5a2d8fd-1b3b-4996-8a0d-d2332a36185c" ] } ], "mendeley" : { "previouslyFormattedCitation" : "[73]" }, "properties" : { "noteIndex" : 0 }, "schema" : "https://github.com/citation-style-language/schema/raw/master/csl-citation.json" }</w:instrText>
      </w:r>
      <w:r w:rsidR="00DD1C9C">
        <w:fldChar w:fldCharType="separate"/>
      </w:r>
      <w:r w:rsidR="006B2065" w:rsidRPr="006B2065">
        <w:rPr>
          <w:noProof/>
        </w:rPr>
        <w:t>[73]</w:t>
      </w:r>
      <w:r w:rsidR="00DD1C9C">
        <w:fldChar w:fldCharType="end"/>
      </w:r>
      <w:r>
        <w:t>. I implement</w:t>
      </w:r>
      <w:r w:rsidR="00EF17B9">
        <w:t>ed</w:t>
      </w:r>
      <w:r>
        <w:t xml:space="preserve"> the test application using MongoDB. </w:t>
      </w:r>
      <w:r w:rsidR="00C95C85">
        <w:t>There</w:t>
      </w:r>
      <w:r>
        <w:t xml:space="preserve"> </w:t>
      </w:r>
      <w:r w:rsidR="00C95C85">
        <w:t>is</w:t>
      </w:r>
      <w:r>
        <w:t xml:space="preserve"> an unofficial add-on that allows you to use MySql</w:t>
      </w:r>
      <w:r w:rsidR="004564A7">
        <w:t xml:space="preserve"> </w:t>
      </w:r>
      <w:r w:rsidR="00DD1C9C">
        <w:fldChar w:fldCharType="begin" w:fldLock="1"/>
      </w:r>
      <w:r w:rsidR="00D167B1">
        <w:instrText>ADDIN CSL_CITATION { "citationItems" : [ { "id" : "ITEM-1", "itemData" : { "URL" : "http://www.fastcolabs.com/3007015/how-use-mysql-meteor", "accessed" : { "date-parts" : [ [ "2013", "8", "28" ] ] }, "author" : [ { "dropping-particle" : "", "family" : "Matalon", "given" : "Dror", "non-dropping-particle" : "", "parse-names" : false, "suffix" : "" } ], "id" : "ITEM-1", "issued" : { "date-parts" : [ [ "0" ] ] }, "title" : "How To Use MySQL With Meteor", "type" : "webpage" }, "uris" : [ "http://www.mendeley.com/documents/?uuid=4b4efb9f-665c-4e1e-83a6-ba204fd070b7" ] } ], "mendeley" : { "previouslyFormattedCitation" : "[74]" }, "properties" : { "noteIndex" : 0 }, "schema" : "https://github.com/citation-style-language/schema/raw/master/csl-citation.json" }</w:instrText>
      </w:r>
      <w:r w:rsidR="00DD1C9C">
        <w:fldChar w:fldCharType="separate"/>
      </w:r>
      <w:r w:rsidR="006B2065" w:rsidRPr="006B2065">
        <w:rPr>
          <w:noProof/>
        </w:rPr>
        <w:t>[74]</w:t>
      </w:r>
      <w:r w:rsidR="00DD1C9C">
        <w:fldChar w:fldCharType="end"/>
      </w:r>
      <w:r>
        <w:t xml:space="preserve">, but I </w:t>
      </w:r>
      <w:r w:rsidR="00EF17B9">
        <w:t>did</w:t>
      </w:r>
      <w:r>
        <w:t xml:space="preserve"> not utilize this.</w:t>
      </w:r>
    </w:p>
    <w:p w:rsidR="008762D6" w:rsidRDefault="00584AE8" w:rsidP="00584AE8">
      <w:r>
        <w:lastRenderedPageBreak/>
        <w:t>Windows is currently not supported by Meteor. An unofficial fork</w:t>
      </w:r>
      <w:r w:rsidR="00F8037D">
        <w:rPr>
          <w:rStyle w:val="Fotnotereferanse"/>
        </w:rPr>
        <w:footnoteReference w:id="22"/>
      </w:r>
      <w:r w:rsidR="00F8037D" w:rsidRPr="00E052A4">
        <w:t xml:space="preserve"> </w:t>
      </w:r>
      <w:r>
        <w:t>of the project exists for Windows</w:t>
      </w:r>
      <w:r w:rsidR="004564A7">
        <w:t xml:space="preserve"> </w:t>
      </w:r>
      <w:r w:rsidR="00DD1C9C">
        <w:fldChar w:fldCharType="begin" w:fldLock="1"/>
      </w:r>
      <w:r w:rsidR="00D167B1">
        <w:instrText>ADDIN CSL_CITATION { "citationItems" : [ { "id" : "ITEM-1", "itemData" : { "URL" : "http://win.meteor.com/", "accessed" : { "date-parts" : [ [ "2013", "8", "28" ] ] }, "id" : "ITEM-1", "issued" : { "date-parts" : [ [ "0" ] ] }, "title" : "Meteor on Windows", "type" : "webpage" }, "uris" : [ "http://www.mendeley.com/documents/?uuid=c42b5a7a-2ef6-43a7-b744-e25054155a8f" ] } ], "mendeley" : { "previouslyFormattedCitation" : "[75]" }, "properties" : { "noteIndex" : 0 }, "schema" : "https://github.com/citation-style-language/schema/raw/master/csl-citation.json" }</w:instrText>
      </w:r>
      <w:r w:rsidR="00DD1C9C">
        <w:fldChar w:fldCharType="separate"/>
      </w:r>
      <w:r w:rsidR="006B2065" w:rsidRPr="006B2065">
        <w:rPr>
          <w:noProof/>
        </w:rPr>
        <w:t>[75]</w:t>
      </w:r>
      <w:r w:rsidR="00DD1C9C">
        <w:fldChar w:fldCharType="end"/>
      </w:r>
      <w:r>
        <w:t>. I use</w:t>
      </w:r>
      <w:r w:rsidR="00070D30">
        <w:t>d</w:t>
      </w:r>
      <w:r>
        <w:t xml:space="preserve"> this fork for my test. The only real difference is t</w:t>
      </w:r>
      <w:r w:rsidR="00A52C7F">
        <w:t>he command line tool that has to</w:t>
      </w:r>
      <w:r>
        <w:t xml:space="preserve"> be compatible with the Windows command line.</w:t>
      </w:r>
    </w:p>
    <w:p w:rsidR="00584AE8" w:rsidRDefault="00584AE8" w:rsidP="00584AE8">
      <w:r>
        <w:t>Meteor uses SockJS</w:t>
      </w:r>
      <w:r w:rsidR="00CC3FBF">
        <w:t xml:space="preserve"> </w:t>
      </w:r>
      <w:r w:rsidR="00DD1C9C">
        <w:fldChar w:fldCharType="begin" w:fldLock="1"/>
      </w:r>
      <w:r w:rsidR="00D167B1">
        <w:instrText>ADDIN CSL_CITATION { "citationItems" : [ { "id" : "ITEM-1", "itemData" : { "URL" : "http://docs.meteor.com/", "accessed" : { "date-parts" : [ [ "2013", "8", "28" ] ] }, "author" : [ { "dropping-particle" : "", "family" : "Meteor", "given" : "", "non-dropping-particle" : "", "parse-names" : false, "suffix" : "" } ], "id" : "ITEM-1", "issued" : { "date-parts" : [ [ "0" ] ] }, "title" : "Documentation - Meteor", "type" : "webpage" }, "uris" : [ "http://www.mendeley.com/documents/?uuid=c7bf735f-af24-4eb3-bdb7-79962a9881b1" ] } ], "mendeley" : { "previouslyFormattedCitation" : "[50]" }, "properties" : { "noteIndex" : 0 }, "schema" : "https://github.com/citation-style-language/schema/raw/master/csl-citation.json" }</w:instrText>
      </w:r>
      <w:r w:rsidR="00DD1C9C">
        <w:fldChar w:fldCharType="separate"/>
      </w:r>
      <w:r w:rsidR="00D10BFA" w:rsidRPr="00D10BFA">
        <w:rPr>
          <w:noProof/>
        </w:rPr>
        <w:t>[50]</w:t>
      </w:r>
      <w:r w:rsidR="00DD1C9C">
        <w:fldChar w:fldCharType="end"/>
      </w:r>
      <w:r>
        <w:t xml:space="preserve"> under the hood to perform its </w:t>
      </w:r>
      <w:r w:rsidR="00DF7DD8">
        <w:t>real time</w:t>
      </w:r>
      <w:r>
        <w:t xml:space="preserve"> updates. SockJS received support for WebSockets only a couple of days before I started my work with Meteor. If WebSockets is not supported, SockJS falls back gracefully to one of the following transports</w:t>
      </w:r>
      <w:r w:rsidR="0060015D">
        <w:t xml:space="preserve"> </w:t>
      </w:r>
      <w:r w:rsidR="00DD1C9C">
        <w:fldChar w:fldCharType="begin" w:fldLock="1"/>
      </w:r>
      <w:r w:rsidR="00D167B1">
        <w:instrText>ADDIN CSL_CITATION { "citationItems" : [ { "id" : "ITEM-1", "itemData" : { "URL" : "https://github.com/sockjs/sockjs-client", "author" : [ { "dropping-particle" : "", "family" : "SockJS", "given" : "", "non-dropping-particle" : "", "parse-names" : false, "suffix" : "" } ], "id" : "ITEM-1", "issued" : { "date-parts" : [ [ "0" ] ] }, "title" : "SockJS Client - GitHub", "type" : "webpage" }, "uris" : [ "http://www.mendeley.com/documents/?uuid=3b9b87f4-d0b4-447d-a041-9ac6d3f6d2c1" ] } ], "mendeley" : { "previouslyFormattedCitation" : "[76]" }, "properties" : { "noteIndex" : 0 }, "schema" : "https://github.com/citation-style-language/schema/raw/master/csl-citation.json" }</w:instrText>
      </w:r>
      <w:r w:rsidR="00DD1C9C">
        <w:fldChar w:fldCharType="separate"/>
      </w:r>
      <w:r w:rsidR="006B2065" w:rsidRPr="006B2065">
        <w:rPr>
          <w:noProof/>
        </w:rPr>
        <w:t>[76]</w:t>
      </w:r>
      <w:r w:rsidR="00DD1C9C">
        <w:fldChar w:fldCharType="end"/>
      </w:r>
      <w:r>
        <w:t>:</w:t>
      </w:r>
    </w:p>
    <w:p w:rsidR="00584AE8" w:rsidRDefault="000A69D2" w:rsidP="00EF4907">
      <w:pPr>
        <w:pStyle w:val="Listeavsnitt"/>
        <w:numPr>
          <w:ilvl w:val="0"/>
          <w:numId w:val="25"/>
        </w:numPr>
      </w:pPr>
      <w:r>
        <w:t>Server-Sent</w:t>
      </w:r>
      <w:r w:rsidR="00584AE8">
        <w:t xml:space="preserve"> Event</w:t>
      </w:r>
      <w:r w:rsidR="004E6A8F">
        <w:t>s</w:t>
      </w:r>
      <w:r w:rsidR="00584AE8">
        <w:t xml:space="preserve"> (Opera only)</w:t>
      </w:r>
    </w:p>
    <w:p w:rsidR="00584AE8" w:rsidRDefault="0060015D" w:rsidP="00EF4907">
      <w:pPr>
        <w:pStyle w:val="Listeavsnitt"/>
        <w:numPr>
          <w:ilvl w:val="0"/>
          <w:numId w:val="25"/>
        </w:numPr>
      </w:pPr>
      <w:r>
        <w:t xml:space="preserve">Http-streaming (iframe or </w:t>
      </w:r>
      <w:proofErr w:type="spellStart"/>
      <w:r>
        <w:t>Xhr</w:t>
      </w:r>
      <w:proofErr w:type="spellEnd"/>
      <w:r w:rsidR="00584AE8">
        <w:t xml:space="preserve"> depending on the browser)</w:t>
      </w:r>
    </w:p>
    <w:p w:rsidR="00584AE8" w:rsidRDefault="00584AE8" w:rsidP="00EF4907">
      <w:pPr>
        <w:pStyle w:val="Listeavsnitt"/>
        <w:numPr>
          <w:ilvl w:val="0"/>
          <w:numId w:val="25"/>
        </w:numPr>
      </w:pPr>
      <w:r>
        <w:t>Long-polling</w:t>
      </w:r>
    </w:p>
    <w:p w:rsidR="00584AE8" w:rsidRPr="008762D6" w:rsidRDefault="00584AE8" w:rsidP="00EF4907">
      <w:pPr>
        <w:pStyle w:val="Listeavsnitt"/>
        <w:numPr>
          <w:ilvl w:val="0"/>
          <w:numId w:val="25"/>
        </w:numPr>
      </w:pPr>
      <w:r>
        <w:t>Polling (just for really old browsers)</w:t>
      </w:r>
    </w:p>
    <w:p w:rsidR="00CE037D" w:rsidRDefault="00CE037D" w:rsidP="00D350AB">
      <w:pPr>
        <w:pStyle w:val="Overskrift1"/>
        <w:pageBreakBefore/>
      </w:pPr>
      <w:bookmarkStart w:id="121" w:name="_Ref383438755"/>
      <w:bookmarkStart w:id="122" w:name="_Toc385341247"/>
      <w:r w:rsidRPr="00CE037D">
        <w:lastRenderedPageBreak/>
        <w:t>Results</w:t>
      </w:r>
      <w:bookmarkEnd w:id="121"/>
      <w:bookmarkEnd w:id="122"/>
    </w:p>
    <w:p w:rsidR="00EF0261" w:rsidRPr="00EF0261" w:rsidRDefault="00EF0261" w:rsidP="00EF0261">
      <w:r>
        <w:t xml:space="preserve">This chapter gives an in-depth description of my experience with each of the frameworks. </w:t>
      </w:r>
      <w:r w:rsidR="00BE729E">
        <w:t>Each framework start with an introduction describing so</w:t>
      </w:r>
      <w:r w:rsidR="00DA64E5">
        <w:t>me specific choices made for it.</w:t>
      </w:r>
      <w:r w:rsidR="00BE729E">
        <w:t xml:space="preserve"> For instance what server was used or whether it used</w:t>
      </w:r>
      <w:r w:rsidR="003238E5">
        <w:t xml:space="preserve"> some uncommon approaches. The subsections of each </w:t>
      </w:r>
      <w:r w:rsidR="003238E5" w:rsidRPr="00BE729E">
        <w:t xml:space="preserve">describe details from the development process based on the criteria described in </w:t>
      </w:r>
      <w:r w:rsidR="00E405EB">
        <w:t xml:space="preserve">section </w:t>
      </w:r>
      <w:r w:rsidR="00DD1C9C">
        <w:fldChar w:fldCharType="begin"/>
      </w:r>
      <w:r w:rsidR="00E405EB">
        <w:instrText xml:space="preserve"> REF _Ref383159498 \r \h </w:instrText>
      </w:r>
      <w:r w:rsidR="00DD1C9C">
        <w:fldChar w:fldCharType="separate"/>
      </w:r>
      <w:r w:rsidR="00081674">
        <w:t>6.4</w:t>
      </w:r>
      <w:r w:rsidR="00DD1C9C">
        <w:fldChar w:fldCharType="end"/>
      </w:r>
      <w:r w:rsidR="003238E5">
        <w:t>.</w:t>
      </w:r>
    </w:p>
    <w:p w:rsidR="00BF63BA" w:rsidRDefault="00BF63BA" w:rsidP="00BF63BA">
      <w:pPr>
        <w:pStyle w:val="Overskrift2"/>
      </w:pPr>
      <w:bookmarkStart w:id="123" w:name="_Ref383165332"/>
      <w:bookmarkStart w:id="124" w:name="_Toc385341248"/>
      <w:r>
        <w:t>Socket.IO</w:t>
      </w:r>
      <w:bookmarkEnd w:id="123"/>
      <w:bookmarkEnd w:id="124"/>
    </w:p>
    <w:p w:rsidR="00BE729E" w:rsidRPr="00BE729E" w:rsidRDefault="00B933CC" w:rsidP="00BE729E">
      <w:r>
        <w:t xml:space="preserve">Socket.IO is a library for Node.js that use an event based approach to real time. </w:t>
      </w:r>
      <w:r w:rsidR="00BE729E" w:rsidRPr="00BE729E">
        <w:t>As mo</w:t>
      </w:r>
      <w:r>
        <w:t>st examples with Socket.IO show</w:t>
      </w:r>
      <w:r w:rsidR="00BE729E" w:rsidRPr="00BE729E">
        <w:t xml:space="preserve"> it in conjunction with Express, I used this in my test application. Express is a web application framework</w:t>
      </w:r>
      <w:r w:rsidR="00865E8E">
        <w:t xml:space="preserve"> </w:t>
      </w:r>
      <w:r w:rsidR="00DD1C9C">
        <w:fldChar w:fldCharType="begin" w:fldLock="1"/>
      </w:r>
      <w:r w:rsidR="00D167B1">
        <w:instrText>ADDIN CSL_CITATION { "citationItems" : [ { "id" : "ITEM-1", "itemData" : { "URL" : "http://expressjs.com/", "accessed" : { "date-parts" : [ [ "2013", "8", "4" ] ] }, "author" : [ { "dropping-particle" : "", "family" : "ExpressJS", "given" : "", "non-dropping-particle" : "", "parse-names" : false, "suffix" : "" } ], "id" : "ITEM-1", "issued" : { "date-parts" : [ [ "0" ] ] }, "title" : "Express - node.js web application framework", "type" : "webpage" }, "uris" : [ "http://www.mendeley.com/documents/?uuid=253190ae-e070-4d16-a2d1-72799121dc41" ] } ], "mendeley" : { "previouslyFormattedCitation" : "[77]" }, "properties" : { "noteIndex" : 0 }, "schema" : "https://github.com/citation-style-language/schema/raw/master/csl-citation.json" }</w:instrText>
      </w:r>
      <w:r w:rsidR="00DD1C9C">
        <w:fldChar w:fldCharType="separate"/>
      </w:r>
      <w:r w:rsidR="006B2065" w:rsidRPr="006B2065">
        <w:rPr>
          <w:noProof/>
        </w:rPr>
        <w:t>[77]</w:t>
      </w:r>
      <w:r w:rsidR="00DD1C9C">
        <w:fldChar w:fldCharType="end"/>
      </w:r>
      <w:r w:rsidR="00BE729E" w:rsidRPr="00BE729E">
        <w:t xml:space="preserve">. The only aspects of the application that uses Express is the server itself, </w:t>
      </w:r>
      <w:r w:rsidR="007E55A4">
        <w:t>including</w:t>
      </w:r>
      <w:r w:rsidR="00BE729E" w:rsidRPr="00BE729E">
        <w:t xml:space="preserve"> serving static files. The Socket.IO application makes use of the common user </w:t>
      </w:r>
      <w:r w:rsidR="007E55A4">
        <w:t xml:space="preserve">interface described in section </w:t>
      </w:r>
      <w:r w:rsidR="00DD1C9C">
        <w:fldChar w:fldCharType="begin"/>
      </w:r>
      <w:r w:rsidR="007E55A4">
        <w:instrText xml:space="preserve"> REF _Ref383161508 \r \h </w:instrText>
      </w:r>
      <w:r w:rsidR="00DD1C9C">
        <w:fldChar w:fldCharType="separate"/>
      </w:r>
      <w:r w:rsidR="00081674">
        <w:t>6.6.1</w:t>
      </w:r>
      <w:r w:rsidR="00DD1C9C">
        <w:fldChar w:fldCharType="end"/>
      </w:r>
      <w:r w:rsidR="003238E5">
        <w:t>.</w:t>
      </w:r>
    </w:p>
    <w:p w:rsidR="008360F0" w:rsidRDefault="008360F0" w:rsidP="004E3DC9">
      <w:pPr>
        <w:pStyle w:val="Overskrift3"/>
      </w:pPr>
      <w:r>
        <w:t>Documentation</w:t>
      </w:r>
    </w:p>
    <w:p w:rsidR="00855D50" w:rsidRDefault="006D70A2" w:rsidP="00855D50">
      <w:r>
        <w:t>With Node</w:t>
      </w:r>
      <w:r w:rsidR="00855D50">
        <w:t xml:space="preserve"> already installed, downloading and installing Socket.IO into a project is simple. One simple command is all you </w:t>
      </w:r>
      <w:r>
        <w:t>need: “</w:t>
      </w:r>
      <w:proofErr w:type="spellStart"/>
      <w:r>
        <w:t>npm</w:t>
      </w:r>
      <w:proofErr w:type="spellEnd"/>
      <w:r>
        <w:t xml:space="preserve"> install socket.io”. While i</w:t>
      </w:r>
      <w:r w:rsidR="00855D50">
        <w:t>t goes without sayi</w:t>
      </w:r>
      <w:r>
        <w:t xml:space="preserve">ng that you need to have Node installed, </w:t>
      </w:r>
      <w:r w:rsidR="00855D50">
        <w:t xml:space="preserve"> I think there should have been a link to where you can get it nonetheless.</w:t>
      </w:r>
    </w:p>
    <w:p w:rsidR="00855D50" w:rsidRDefault="00855D50" w:rsidP="00855D50">
      <w:r>
        <w:t xml:space="preserve">Documentation is not something Socket.IO has a lot of. Considering the size of the library though, this is not </w:t>
      </w:r>
      <w:r w:rsidR="006D70A2">
        <w:t>surprising</w:t>
      </w:r>
      <w:r>
        <w:t xml:space="preserve">. What it has covers everything in enough detail. </w:t>
      </w:r>
      <w:r w:rsidR="00BD05A1">
        <w:t>Frequent</w:t>
      </w:r>
      <w:r>
        <w:t xml:space="preserve"> use of examples, makes it easy to read and understand.</w:t>
      </w:r>
    </w:p>
    <w:p w:rsidR="00855D50" w:rsidRDefault="00855D50" w:rsidP="00855D50">
      <w:r>
        <w:t>The structure isn't perfect. So</w:t>
      </w:r>
      <w:r w:rsidR="006D70A2">
        <w:t xml:space="preserve">me pieces reside in the readme </w:t>
      </w:r>
      <w:r>
        <w:t>on GitHub</w:t>
      </w:r>
      <w:r w:rsidR="006D70A2">
        <w:t xml:space="preserve"> </w:t>
      </w:r>
      <w:r w:rsidR="00DD1C9C">
        <w:fldChar w:fldCharType="begin" w:fldLock="1"/>
      </w:r>
      <w:r w:rsidR="00D167B1">
        <w:instrText>ADDIN CSL_CITATION { "citationItems" : [ { "id" : "ITEM-1", "itemData" : { "URL" : "https://github.com/LearnBoost/socket.io", "accessed" : { "date-parts" : [ [ "2014", "3", "24" ] ] }, "author" : [ { "dropping-particle" : "", "family" : "LearnBoost", "given" : "", "non-dropping-particle" : "", "parse-names" : false, "suffix" : "" } ], "id" : "ITEM-1", "issued" : { "date-parts" : [ [ "0" ] ] }, "title" : "Socket.IO - GitHub", "type" : "webpage" }, "uris" : [ "http://www.mendeley.com/documents/?uuid=6c601eca-c011-4787-9369-4930a9167617" ] } ], "mendeley" : { "previouslyFormattedCitation" : "[78]" }, "properties" : { "noteIndex" : 0 }, "schema" : "https://github.com/citation-style-language/schema/raw/master/csl-citation.json" }</w:instrText>
      </w:r>
      <w:r w:rsidR="00DD1C9C">
        <w:fldChar w:fldCharType="separate"/>
      </w:r>
      <w:r w:rsidR="006B2065" w:rsidRPr="006B2065">
        <w:rPr>
          <w:noProof/>
        </w:rPr>
        <w:t>[78]</w:t>
      </w:r>
      <w:r w:rsidR="00DD1C9C">
        <w:fldChar w:fldCharType="end"/>
      </w:r>
      <w:r>
        <w:t>, while you find other pieces in the wiki</w:t>
      </w:r>
      <w:r w:rsidR="006D70A2">
        <w:t xml:space="preserve"> </w:t>
      </w:r>
      <w:r w:rsidR="00DD1C9C">
        <w:fldChar w:fldCharType="begin" w:fldLock="1"/>
      </w:r>
      <w:r w:rsidR="00D167B1">
        <w:instrText>ADDIN CSL_CITATION { "citationItems" : [ { "id" : "ITEM-1", "itemData" : { "URL" : "https://github.com/LearnBoost/socket.io/wiki", "accessed" : { "date-parts" : [ [ "2014", "3", "24" ] ] }, "author" : [ { "dropping-particle" : "", "family" : "LearnBoost", "given" : "", "non-dropping-particle" : "", "parse-names" : false, "suffix" : "" } ], "id" : "ITEM-1", "issued" : { "date-parts" : [ [ "0" ] ] }, "title" : "Socket.IO - Wiki", "type" : "webpage" }, "uris" : [ "http://www.mendeley.com/documents/?uuid=8cc219f4-de85-4f86-9fe2-523690650340" ] } ], "mendeley" : { "previouslyFormattedCitation" : "[79]" }, "properties" : { "noteIndex" : 0 }, "schema" : "https://github.com/citation-style-language/schema/raw/master/csl-citation.json" }</w:instrText>
      </w:r>
      <w:r w:rsidR="00DD1C9C">
        <w:fldChar w:fldCharType="separate"/>
      </w:r>
      <w:r w:rsidR="006B2065" w:rsidRPr="006B2065">
        <w:rPr>
          <w:noProof/>
        </w:rPr>
        <w:t>[79]</w:t>
      </w:r>
      <w:r w:rsidR="00DD1C9C">
        <w:fldChar w:fldCharType="end"/>
      </w:r>
      <w:r>
        <w:t>. There are some logic behind this, with the API documentation in the readme, and other aspects in the Wiki, but there is no obvious flow when browsing it.</w:t>
      </w:r>
    </w:p>
    <w:p w:rsidR="00855D50" w:rsidRDefault="00855D50" w:rsidP="00855D50">
      <w:r>
        <w:t>As of writing, the current version of Socket.IO is 0.9. The documentation states that it is for the "upcoming" 1.0 release. For the entire duration of the work with this thesis, this has been the case, but the version has yet to be released. I have run into no problems regarding this though, which leads me to believe that most of the API is set already before 1.0.</w:t>
      </w:r>
    </w:p>
    <w:p w:rsidR="009950A7" w:rsidRPr="00BC75FC" w:rsidRDefault="00855D50" w:rsidP="00855D50">
      <w:r>
        <w:t xml:space="preserve">All the examples are very small, which is good for readability. I missed some larger examples though. Something with more than one html file and a little more complex functionality, would have been </w:t>
      </w:r>
      <w:r w:rsidR="006D70A2">
        <w:t>beneficial</w:t>
      </w:r>
      <w:r>
        <w:t>.</w:t>
      </w:r>
    </w:p>
    <w:p w:rsidR="006F1E1A" w:rsidRDefault="006F1E1A" w:rsidP="004E3DC9">
      <w:pPr>
        <w:pStyle w:val="Overskrift3"/>
      </w:pPr>
      <w:r>
        <w:lastRenderedPageBreak/>
        <w:t>Simplicity</w:t>
      </w:r>
    </w:p>
    <w:p w:rsidR="004411A5" w:rsidRDefault="004411A5" w:rsidP="004411A5">
      <w:r>
        <w:t>In the spirit of Node</w:t>
      </w:r>
      <w:r>
        <w:rPr>
          <w:rStyle w:val="Fotnotereferanse"/>
        </w:rPr>
        <w:footnoteReference w:id="23"/>
      </w:r>
      <w:r>
        <w:t>, Socket.IO is nimble and lightweight. Classical web application elements include authorization and session management. Both of these can be tricky to handle with real-time frameworks, but Socket.IO provides some simple mechanisms</w:t>
      </w:r>
      <w:r w:rsidR="006D70A2">
        <w:t xml:space="preserve"> </w:t>
      </w:r>
      <w:r w:rsidR="00DD1C9C">
        <w:fldChar w:fldCharType="begin" w:fldLock="1"/>
      </w:r>
      <w:r w:rsidR="00D167B1">
        <w:instrText>ADDIN CSL_CITATION { "citationItems" : [ { "id" : "ITEM-1", "itemData" : { "URL" : "https://github.com/LearnBoost/socket.io/wiki", "accessed" : { "date-parts" : [ [ "2014", "3", "24" ] ] }, "author" : [ { "dropping-particle" : "", "family" : "LearnBoost", "given" : "", "non-dropping-particle" : "", "parse-names" : false, "suffix" : "" } ], "id" : "ITEM-1", "issued" : { "date-parts" : [ [ "0" ] ] }, "title" : "Socket.IO - Wiki", "type" : "webpage" }, "uris" : [ "http://www.mendeley.com/documents/?uuid=8cc219f4-de85-4f86-9fe2-523690650340" ] } ], "mendeley" : { "previouslyFormattedCitation" : "[79]" }, "properties" : { "noteIndex" : 0 }, "schema" : "https://github.com/citation-style-language/schema/raw/master/csl-citation.json" }</w:instrText>
      </w:r>
      <w:r w:rsidR="00DD1C9C">
        <w:fldChar w:fldCharType="separate"/>
      </w:r>
      <w:r w:rsidR="006B2065" w:rsidRPr="006B2065">
        <w:rPr>
          <w:noProof/>
        </w:rPr>
        <w:t>[79]</w:t>
      </w:r>
      <w:r w:rsidR="00DD1C9C">
        <w:fldChar w:fldCharType="end"/>
      </w:r>
      <w:r>
        <w:t xml:space="preserve">. It is actually oblivious to sessions, leaving it up to the server library you use to handle this </w:t>
      </w:r>
      <w:r w:rsidR="00DD1C9C">
        <w:fldChar w:fldCharType="begin" w:fldLock="1"/>
      </w:r>
      <w:r w:rsidR="00D167B1">
        <w:instrText>ADDIN CSL_CITATION { "citationItems" : [ { "id" : "ITEM-1", "itemData" : { "URL" : "http://www.danielbaulig.de/socket-ioexpress/", "accessed" : { "date-parts" : [ [ "2014", "3", "9" ] ] }, "author" : [ { "dropping-particle" : "", "family" : "Baulig", "given" : "Daniel", "non-dropping-particle" : "", "parse-names" : false, "suffix" : "" } ], "id" : "ITEM-1", "issued" : { "date-parts" : [ [ "0" ] ] }, "note" : "Author: Daniel Baulig", "title" : "socket.io and Express. Tying it all together. | blinzeln", "type" : "webpage" }, "uris" : [ "http://www.mendeley.com/documents/?uuid=fe79feb1-b366-4409-be67-d6ac0e5324e6" ] } ], "mendeley" : { "previouslyFormattedCitation" : "[80]" }, "properties" : { "noteIndex" : 0 }, "schema" : "https://github.com/citation-style-language/schema/raw/master/csl-citation.json" }</w:instrText>
      </w:r>
      <w:r w:rsidR="00DD1C9C">
        <w:fldChar w:fldCharType="separate"/>
      </w:r>
      <w:r w:rsidR="006B2065" w:rsidRPr="006B2065">
        <w:rPr>
          <w:noProof/>
        </w:rPr>
        <w:t>[80]</w:t>
      </w:r>
      <w:r w:rsidR="00DD1C9C">
        <w:fldChar w:fldCharType="end"/>
      </w:r>
      <w:r>
        <w:t xml:space="preserve">. </w:t>
      </w:r>
    </w:p>
    <w:p w:rsidR="004411A5" w:rsidRDefault="004411A5" w:rsidP="004411A5">
      <w:r>
        <w:t>Some frameworks and libraries offers a lot of configuration. Usually this is a good thing, but sometimes it is easy to get lost in translation. Socket.IO has many options that you can tweak, but it is far from needed</w:t>
      </w:r>
      <w:r w:rsidR="006D70A2">
        <w:t xml:space="preserve"> </w:t>
      </w:r>
      <w:r w:rsidR="00DD1C9C">
        <w:fldChar w:fldCharType="begin" w:fldLock="1"/>
      </w:r>
      <w:r w:rsidR="00D167B1">
        <w:instrText>ADDIN CSL_CITATION { "citationItems" : [ { "id" : "ITEM-1", "itemData" : { "URL" : "https://github.com/LearnBoost/socket.io/wiki", "accessed" : { "date-parts" : [ [ "2014", "3", "24" ] ] }, "author" : [ { "dropping-particle" : "", "family" : "LearnBoost", "given" : "", "non-dropping-particle" : "", "parse-names" : false, "suffix" : "" } ], "id" : "ITEM-1", "issued" : { "date-parts" : [ [ "0" ] ] }, "title" : "Socket.IO - Wiki", "type" : "webpage" }, "uris" : [ "http://www.mendeley.com/documents/?uuid=8cc219f4-de85-4f86-9fe2-523690650340" ] } ], "mendeley" : { "previouslyFormattedCitation" : "[79]" }, "properties" : { "noteIndex" : 0 }, "schema" : "https://github.com/citation-style-language/schema/raw/master/csl-citation.json" }</w:instrText>
      </w:r>
      <w:r w:rsidR="00DD1C9C">
        <w:fldChar w:fldCharType="separate"/>
      </w:r>
      <w:r w:rsidR="006B2065" w:rsidRPr="006B2065">
        <w:rPr>
          <w:noProof/>
        </w:rPr>
        <w:t>[79]</w:t>
      </w:r>
      <w:r w:rsidR="00DD1C9C">
        <w:fldChar w:fldCharType="end"/>
      </w:r>
      <w:r>
        <w:t>. You manage settings using code instead of one or more files. I prefer the latter, but since the language is JavaScript, one can simply store configuration data in a JSON file and parse it at run-time.</w:t>
      </w:r>
    </w:p>
    <w:p w:rsidR="004411A5" w:rsidRDefault="004411A5" w:rsidP="004411A5">
      <w:r>
        <w:t>A common use case for a web page is to have several, separated real time features. IGN.com</w:t>
      </w:r>
      <w:r>
        <w:rPr>
          <w:rStyle w:val="Fotnotereferanse"/>
        </w:rPr>
        <w:footnoteReference w:id="24"/>
      </w:r>
      <w:r>
        <w:t xml:space="preserve"> has functionality to show current readers of article, as well as real time comment sections. Socket.IO allows developers to register different channels, or "rooms". This </w:t>
      </w:r>
      <w:r w:rsidR="00751CAB">
        <w:t>makes</w:t>
      </w:r>
      <w:r>
        <w:t xml:space="preserve"> implementation of such functionality to be simple.</w:t>
      </w:r>
    </w:p>
    <w:p w:rsidR="006876B0" w:rsidRDefault="004411A5" w:rsidP="004411A5">
      <w:r>
        <w:t>Sending data back and forth is a dream with Socket.IO. Behind the scenes, it uses JSON. As a result, you can send a normal object and receive it in the callback on the other end (</w:t>
      </w:r>
      <w:r w:rsidR="00DD1C9C">
        <w:rPr>
          <w:color w:val="FF0000"/>
        </w:rPr>
        <w:fldChar w:fldCharType="begin"/>
      </w:r>
      <w:r w:rsidR="007F3EBA">
        <w:instrText xml:space="preserve"> REF _Ref383162220 \h </w:instrText>
      </w:r>
      <w:r w:rsidR="00DD1C9C">
        <w:rPr>
          <w:color w:val="FF0000"/>
        </w:rPr>
      </w:r>
      <w:r w:rsidR="00DD1C9C">
        <w:rPr>
          <w:color w:val="FF0000"/>
        </w:rPr>
        <w:fldChar w:fldCharType="separate"/>
      </w:r>
      <w:r w:rsidR="00081674">
        <w:t xml:space="preserve">Example </w:t>
      </w:r>
      <w:r w:rsidR="00081674">
        <w:rPr>
          <w:noProof/>
        </w:rPr>
        <w:t>7</w:t>
      </w:r>
      <w:r w:rsidR="00081674">
        <w:noBreakHyphen/>
      </w:r>
      <w:r w:rsidR="00081674">
        <w:rPr>
          <w:noProof/>
        </w:rPr>
        <w:t>1</w:t>
      </w:r>
      <w:r w:rsidR="00DD1C9C">
        <w:rPr>
          <w:color w:val="FF0000"/>
        </w:rPr>
        <w:fldChar w:fldCharType="end"/>
      </w:r>
      <w:r>
        <w:t xml:space="preserve">).  </w:t>
      </w:r>
    </w:p>
    <w:p w:rsidR="001C5E4A" w:rsidRDefault="008463DE" w:rsidP="001C5E4A">
      <w:pPr>
        <w:keepNext/>
        <w:jc w:val="center"/>
      </w:pPr>
      <w:r>
        <w:rPr>
          <w:noProof/>
          <w:lang w:val="nb-NO" w:eastAsia="nb-NO"/>
        </w:rPr>
        <w:drawing>
          <wp:inline distT="0" distB="0" distL="0" distR="0">
            <wp:extent cx="5199742" cy="1440805"/>
            <wp:effectExtent l="19050" t="0" r="908" b="0"/>
            <wp:docPr id="20" name="Bilde 19" descr="Serialization exam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rialization example.jpg"/>
                    <pic:cNvPicPr/>
                  </pic:nvPicPr>
                  <pic:blipFill>
                    <a:blip r:embed="rId37" cstate="print"/>
                    <a:stretch>
                      <a:fillRect/>
                    </a:stretch>
                  </pic:blipFill>
                  <pic:spPr>
                    <a:xfrm>
                      <a:off x="0" y="0"/>
                      <a:ext cx="5222325" cy="1447063"/>
                    </a:xfrm>
                    <a:prstGeom prst="rect">
                      <a:avLst/>
                    </a:prstGeom>
                  </pic:spPr>
                </pic:pic>
              </a:graphicData>
            </a:graphic>
          </wp:inline>
        </w:drawing>
      </w:r>
    </w:p>
    <w:p w:rsidR="008463DE" w:rsidRDefault="001C5E4A" w:rsidP="001C5E4A">
      <w:pPr>
        <w:pStyle w:val="Bildetekst"/>
        <w:jc w:val="center"/>
      </w:pPr>
      <w:bookmarkStart w:id="125" w:name="_Ref383162220"/>
      <w:bookmarkStart w:id="126" w:name="_Toc385266182"/>
      <w:r>
        <w:t xml:space="preserve">Example </w:t>
      </w:r>
      <w:fldSimple w:instr=" STYLEREF 1 \s ">
        <w:r w:rsidR="00081674">
          <w:rPr>
            <w:noProof/>
          </w:rPr>
          <w:t>7</w:t>
        </w:r>
      </w:fldSimple>
      <w:r w:rsidR="00320F3D">
        <w:noBreakHyphen/>
      </w:r>
      <w:fldSimple w:instr=" SEQ Example \* ARABIC \s 1 ">
        <w:r w:rsidR="00081674">
          <w:rPr>
            <w:noProof/>
          </w:rPr>
          <w:t>1</w:t>
        </w:r>
      </w:fldSimple>
      <w:bookmarkEnd w:id="125"/>
      <w:r>
        <w:t>: Serialization of objects happens behind the scenes.</w:t>
      </w:r>
      <w:bookmarkEnd w:id="126"/>
    </w:p>
    <w:p w:rsidR="00E16E94" w:rsidRDefault="00E16E94" w:rsidP="00E16E94">
      <w:r>
        <w:t>You have to</w:t>
      </w:r>
      <w:r w:rsidR="002F143E">
        <w:t xml:space="preserve"> be cautious about sending Date-</w:t>
      </w:r>
      <w:r>
        <w:t>objects though. A common problem with JSON</w:t>
      </w:r>
      <w:r w:rsidR="002F143E">
        <w:t>, is that Date objects don't deserialize too well</w:t>
      </w:r>
      <w:r w:rsidR="001C5E4A">
        <w:t xml:space="preserve"> </w:t>
      </w:r>
      <w:r w:rsidR="00DD1C9C">
        <w:fldChar w:fldCharType="begin" w:fldLock="1"/>
      </w:r>
      <w:r w:rsidR="00D167B1">
        <w:instrText>ADDIN CSL_CITATION { "citationItems" : [ { "id" : "ITEM-1", "itemData" : { "URL" : "http://www.robertprice.co.uk/robblog/2011/05/javascript_date_time_and_node_js-shtml/", "accessed" : { "date-parts" : [ [ "2013", "3", "25" ] ] }, "author" : [ { "dropping-particle" : "", "family" : "Price", "given" : "Robert", "non-dropping-particle" : "", "parse-names" : false, "suffix" : "" } ], "id" : "ITEM-1", "issued" : { "date-parts" : [ [ "0" ] ] }, "note" : "Date blir parset til json streng i node.", "title" : "JavaScript Date, Time And Node.js", "type" : "webpage" }, "uris" : [ "http://www.mendeley.com/documents/?uuid=c41295e9-f667-4845-91c3-ede69672e567" ] } ], "mendeley" : { "previouslyFormattedCitation" : "[81]" }, "properties" : { "noteIndex" : 0 }, "schema" : "https://github.com/citation-style-language/schema/raw/master/csl-citation.json" }</w:instrText>
      </w:r>
      <w:r w:rsidR="00DD1C9C">
        <w:fldChar w:fldCharType="separate"/>
      </w:r>
      <w:r w:rsidR="006B2065" w:rsidRPr="006B2065">
        <w:rPr>
          <w:noProof/>
        </w:rPr>
        <w:t>[81]</w:t>
      </w:r>
      <w:r w:rsidR="00DD1C9C">
        <w:fldChar w:fldCharType="end"/>
      </w:r>
      <w:r>
        <w:t>.</w:t>
      </w:r>
    </w:p>
    <w:p w:rsidR="00E16E94" w:rsidRDefault="00E16E94" w:rsidP="000B114F">
      <w:pPr>
        <w:keepNext/>
        <w:keepLines/>
      </w:pPr>
      <w:r>
        <w:lastRenderedPageBreak/>
        <w:t xml:space="preserve">Another nice feature is that you don't need to relate to the concept of a client. Instead, you deal with </w:t>
      </w:r>
      <w:r w:rsidR="008C1CEF">
        <w:t>either one or multiple sockets</w:t>
      </w:r>
      <w:r w:rsidR="007F3EBA">
        <w:t xml:space="preserve"> (</w:t>
      </w:r>
      <w:r w:rsidR="00DD1C9C">
        <w:fldChar w:fldCharType="begin"/>
      </w:r>
      <w:r w:rsidR="007F3EBA">
        <w:instrText xml:space="preserve"> REF _Ref383162230 \h </w:instrText>
      </w:r>
      <w:r w:rsidR="00DD1C9C">
        <w:fldChar w:fldCharType="separate"/>
      </w:r>
      <w:r w:rsidR="00081674">
        <w:t xml:space="preserve">Example </w:t>
      </w:r>
      <w:r w:rsidR="00081674">
        <w:rPr>
          <w:noProof/>
        </w:rPr>
        <w:t>7</w:t>
      </w:r>
      <w:r w:rsidR="00081674">
        <w:noBreakHyphen/>
      </w:r>
      <w:r w:rsidR="00081674">
        <w:rPr>
          <w:noProof/>
        </w:rPr>
        <w:t>2</w:t>
      </w:r>
      <w:r w:rsidR="00DD1C9C">
        <w:fldChar w:fldCharType="end"/>
      </w:r>
      <w:r w:rsidR="007F3EBA">
        <w:t>)</w:t>
      </w:r>
      <w:r>
        <w:t>.</w:t>
      </w:r>
    </w:p>
    <w:p w:rsidR="008C1CEF" w:rsidRDefault="008927C3" w:rsidP="000B114F">
      <w:pPr>
        <w:keepNext/>
        <w:keepLines/>
        <w:jc w:val="center"/>
      </w:pPr>
      <w:r>
        <w:rPr>
          <w:noProof/>
          <w:lang w:val="nb-NO" w:eastAsia="nb-NO"/>
        </w:rPr>
        <w:drawing>
          <wp:inline distT="0" distB="0" distL="0" distR="0">
            <wp:extent cx="4075814" cy="1339703"/>
            <wp:effectExtent l="19050" t="0" r="886" b="0"/>
            <wp:docPr id="21" name="Bilde 20" descr="CallerAndBroadCa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lerAndBroadCast.jpg"/>
                    <pic:cNvPicPr/>
                  </pic:nvPicPr>
                  <pic:blipFill>
                    <a:blip r:embed="rId38" cstate="print"/>
                    <a:stretch>
                      <a:fillRect/>
                    </a:stretch>
                  </pic:blipFill>
                  <pic:spPr>
                    <a:xfrm>
                      <a:off x="0" y="0"/>
                      <a:ext cx="4078023" cy="1340429"/>
                    </a:xfrm>
                    <a:prstGeom prst="rect">
                      <a:avLst/>
                    </a:prstGeom>
                  </pic:spPr>
                </pic:pic>
              </a:graphicData>
            </a:graphic>
          </wp:inline>
        </w:drawing>
      </w:r>
    </w:p>
    <w:p w:rsidR="008927C3" w:rsidRDefault="008C1CEF" w:rsidP="000B114F">
      <w:pPr>
        <w:pStyle w:val="Bildetekst"/>
        <w:keepNext/>
        <w:keepLines/>
        <w:jc w:val="center"/>
      </w:pPr>
      <w:bookmarkStart w:id="127" w:name="_Ref383162230"/>
      <w:bookmarkStart w:id="128" w:name="_Toc385266183"/>
      <w:r>
        <w:t xml:space="preserve">Example </w:t>
      </w:r>
      <w:fldSimple w:instr=" STYLEREF 1 \s ">
        <w:r w:rsidR="00081674">
          <w:rPr>
            <w:noProof/>
          </w:rPr>
          <w:t>7</w:t>
        </w:r>
      </w:fldSimple>
      <w:r w:rsidR="00320F3D">
        <w:noBreakHyphen/>
      </w:r>
      <w:fldSimple w:instr=" SEQ Example \* ARABIC \s 1 ">
        <w:r w:rsidR="00081674">
          <w:rPr>
            <w:noProof/>
          </w:rPr>
          <w:t>2</w:t>
        </w:r>
      </w:fldSimple>
      <w:bookmarkEnd w:id="127"/>
      <w:r>
        <w:t>: Simple response and message broadcast with Socket.IO.</w:t>
      </w:r>
      <w:bookmarkEnd w:id="128"/>
    </w:p>
    <w:p w:rsidR="00E16E94" w:rsidRDefault="00E16E94" w:rsidP="00E16E94">
      <w:r>
        <w:t>Because of this simple abstraction, sending a message never require</w:t>
      </w:r>
      <w:r w:rsidR="0078172F">
        <w:t>s</w:t>
      </w:r>
      <w:r>
        <w:t xml:space="preserve"> more than a single line of code. Socket.IO also provides constructs for sending messages to a specific client. To do this you need the id of the particular client's socket. Associating this with for instance a username, has to be handled manually of course.</w:t>
      </w:r>
    </w:p>
    <w:p w:rsidR="00E16E94" w:rsidRDefault="00E16E94" w:rsidP="00E16E94">
      <w:r>
        <w:t>A final note on features offere</w:t>
      </w:r>
      <w:r w:rsidR="002F7F17">
        <w:t>d by Socket.IO is that it close</w:t>
      </w:r>
      <w:r>
        <w:t xml:space="preserve">ly resembles the WebSocket API. While this API only has </w:t>
      </w:r>
      <w:r w:rsidR="00444416">
        <w:t>four</w:t>
      </w:r>
      <w:r>
        <w:t xml:space="preserve"> events, Socket.IO lets you define your own. These act as a </w:t>
      </w:r>
      <w:r w:rsidR="002F7F17">
        <w:t>further</w:t>
      </w:r>
      <w:r>
        <w:t xml:space="preserve"> separation of the “</w:t>
      </w:r>
      <w:proofErr w:type="spellStart"/>
      <w:r>
        <w:t>onmessage</w:t>
      </w:r>
      <w:proofErr w:type="spellEnd"/>
      <w:r>
        <w:t>” event. The result is a code structure where the flow of the application shines through without the need to dig too deep.</w:t>
      </w:r>
    </w:p>
    <w:p w:rsidR="00B51406" w:rsidRDefault="007B0572" w:rsidP="004E3DC9">
      <w:pPr>
        <w:pStyle w:val="Overskrift3"/>
      </w:pPr>
      <w:bookmarkStart w:id="129" w:name="_Ref383165702"/>
      <w:bookmarkStart w:id="130" w:name="_Ref383165706"/>
      <w:bookmarkStart w:id="131" w:name="_Ref383254960"/>
      <w:bookmarkStart w:id="132" w:name="_Ref383256916"/>
      <w:r>
        <w:t>Maintainability</w:t>
      </w:r>
      <w:bookmarkEnd w:id="129"/>
      <w:bookmarkEnd w:id="130"/>
      <w:bookmarkEnd w:id="131"/>
      <w:bookmarkEnd w:id="132"/>
    </w:p>
    <w:p w:rsidR="006319A7" w:rsidRDefault="006319A7" w:rsidP="006319A7">
      <w:r>
        <w:t xml:space="preserve">Socket.IO follows the programming principles of Node and provides an event based model. While all code written for Node can be testable, testing events is a little trickier. The event driven architecture </w:t>
      </w:r>
      <w:r w:rsidR="007F3EBA">
        <w:t>conceals</w:t>
      </w:r>
      <w:r>
        <w:t xml:space="preserve"> all logic regarding sending and receiving within callbacks. Luckily, there are ways to work around this.</w:t>
      </w:r>
    </w:p>
    <w:p w:rsidR="006319A7" w:rsidRPr="006319A7" w:rsidRDefault="006319A7" w:rsidP="006319A7">
      <w:r>
        <w:t>One option is to separate all code within the callback to its own module</w:t>
      </w:r>
      <w:r w:rsidR="007F3EBA">
        <w:t xml:space="preserve"> (</w:t>
      </w:r>
      <w:r w:rsidR="00DD1C9C">
        <w:fldChar w:fldCharType="begin"/>
      </w:r>
      <w:r w:rsidR="007F3EBA">
        <w:instrText xml:space="preserve"> REF _Ref383162242 \h </w:instrText>
      </w:r>
      <w:r w:rsidR="00DD1C9C">
        <w:fldChar w:fldCharType="separate"/>
      </w:r>
      <w:r w:rsidR="00081674">
        <w:t xml:space="preserve">Example </w:t>
      </w:r>
      <w:r w:rsidR="00081674">
        <w:rPr>
          <w:noProof/>
        </w:rPr>
        <w:t>7</w:t>
      </w:r>
      <w:r w:rsidR="00081674">
        <w:noBreakHyphen/>
      </w:r>
      <w:r w:rsidR="00081674">
        <w:rPr>
          <w:noProof/>
        </w:rPr>
        <w:t>3</w:t>
      </w:r>
      <w:r w:rsidR="00DD1C9C">
        <w:fldChar w:fldCharType="end"/>
      </w:r>
      <w:r w:rsidR="007F3EBA">
        <w:t>).</w:t>
      </w:r>
      <w:r>
        <w:t xml:space="preserve"> Then you can write tests for this module in separation, as it does not know that it is an event that calls it.</w:t>
      </w:r>
    </w:p>
    <w:p w:rsidR="007F3EBA" w:rsidRDefault="008927C3" w:rsidP="007F3EBA">
      <w:pPr>
        <w:keepNext/>
        <w:jc w:val="center"/>
      </w:pPr>
      <w:r>
        <w:rPr>
          <w:noProof/>
          <w:lang w:val="nb-NO" w:eastAsia="nb-NO"/>
        </w:rPr>
        <w:drawing>
          <wp:inline distT="0" distB="0" distL="0" distR="0">
            <wp:extent cx="4078677" cy="1786732"/>
            <wp:effectExtent l="19050" t="0" r="0" b="0"/>
            <wp:docPr id="22" name="Bilde 21" descr="Call another module directl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l another module directly.jpg"/>
                    <pic:cNvPicPr/>
                  </pic:nvPicPr>
                  <pic:blipFill>
                    <a:blip r:embed="rId39" cstate="print"/>
                    <a:stretch>
                      <a:fillRect/>
                    </a:stretch>
                  </pic:blipFill>
                  <pic:spPr>
                    <a:xfrm>
                      <a:off x="0" y="0"/>
                      <a:ext cx="4078677" cy="1786732"/>
                    </a:xfrm>
                    <a:prstGeom prst="rect">
                      <a:avLst/>
                    </a:prstGeom>
                  </pic:spPr>
                </pic:pic>
              </a:graphicData>
            </a:graphic>
          </wp:inline>
        </w:drawing>
      </w:r>
    </w:p>
    <w:p w:rsidR="008927C3" w:rsidRDefault="007F3EBA" w:rsidP="007F3EBA">
      <w:pPr>
        <w:pStyle w:val="Bildetekst"/>
        <w:jc w:val="center"/>
      </w:pPr>
      <w:bookmarkStart w:id="133" w:name="_Ref383162242"/>
      <w:bookmarkStart w:id="134" w:name="_Toc385266184"/>
      <w:r>
        <w:t xml:space="preserve">Example </w:t>
      </w:r>
      <w:fldSimple w:instr=" STYLEREF 1 \s ">
        <w:r w:rsidR="00081674">
          <w:rPr>
            <w:noProof/>
          </w:rPr>
          <w:t>7</w:t>
        </w:r>
      </w:fldSimple>
      <w:r w:rsidR="00320F3D">
        <w:noBreakHyphen/>
      </w:r>
      <w:fldSimple w:instr=" SEQ Example \* ARABIC \s 1 ">
        <w:r w:rsidR="00081674">
          <w:rPr>
            <w:noProof/>
          </w:rPr>
          <w:t>3</w:t>
        </w:r>
      </w:fldSimple>
      <w:bookmarkEnd w:id="133"/>
      <w:r>
        <w:t>: Separate logic within callback to separate module.</w:t>
      </w:r>
      <w:bookmarkEnd w:id="134"/>
    </w:p>
    <w:p w:rsidR="006319A7" w:rsidRDefault="006319A7" w:rsidP="006319A7">
      <w:r>
        <w:lastRenderedPageBreak/>
        <w:t>Another option is to put the callbacks themselves in a separate module. This makes the code a little less readable in my opinion, which is why I went with the first solution.</w:t>
      </w:r>
    </w:p>
    <w:p w:rsidR="006319A7" w:rsidRDefault="006319A7" w:rsidP="006319A7">
      <w:r>
        <w:t>To test that specific callbacks execute as expected, one has to use either integration or functional testing. As Socket.IO provides a client library for Node, this is simple to achieve wit</w:t>
      </w:r>
      <w:r w:rsidR="007F3EBA">
        <w:t>hout too much complications</w:t>
      </w:r>
      <w:r>
        <w:t xml:space="preserve"> (</w:t>
      </w:r>
      <w:r w:rsidR="00DD1C9C">
        <w:rPr>
          <w:color w:val="FF0000"/>
        </w:rPr>
        <w:fldChar w:fldCharType="begin"/>
      </w:r>
      <w:r w:rsidR="007F3EBA">
        <w:instrText xml:space="preserve"> REF _Ref383162371 \h </w:instrText>
      </w:r>
      <w:r w:rsidR="00DD1C9C">
        <w:rPr>
          <w:color w:val="FF0000"/>
        </w:rPr>
      </w:r>
      <w:r w:rsidR="00DD1C9C">
        <w:rPr>
          <w:color w:val="FF0000"/>
        </w:rPr>
        <w:fldChar w:fldCharType="separate"/>
      </w:r>
      <w:r w:rsidR="00081674">
        <w:t xml:space="preserve">Example </w:t>
      </w:r>
      <w:r w:rsidR="00081674">
        <w:rPr>
          <w:noProof/>
        </w:rPr>
        <w:t>7</w:t>
      </w:r>
      <w:r w:rsidR="00081674">
        <w:noBreakHyphen/>
      </w:r>
      <w:r w:rsidR="00081674">
        <w:rPr>
          <w:noProof/>
        </w:rPr>
        <w:t>4</w:t>
      </w:r>
      <w:r w:rsidR="00DD1C9C">
        <w:rPr>
          <w:color w:val="FF0000"/>
        </w:rPr>
        <w:fldChar w:fldCharType="end"/>
      </w:r>
      <w:r>
        <w:t xml:space="preserve">). This method can also be used for unit testing purposes by injecting mocks and stubs into the module with the Socket.IO logic. In its essence, it will still be an integration test since you have to start the server, but at least you get to test </w:t>
      </w:r>
      <w:r w:rsidR="00821E9F">
        <w:t>modules</w:t>
      </w:r>
      <w:r>
        <w:t xml:space="preserve"> in isolation.</w:t>
      </w:r>
    </w:p>
    <w:p w:rsidR="007F3EBA" w:rsidRDefault="006319A7" w:rsidP="007F3EBA">
      <w:pPr>
        <w:keepNext/>
        <w:jc w:val="center"/>
      </w:pPr>
      <w:r>
        <w:rPr>
          <w:noProof/>
          <w:lang w:val="nb-NO" w:eastAsia="nb-NO"/>
        </w:rPr>
        <w:drawing>
          <wp:inline distT="0" distB="0" distL="0" distR="0">
            <wp:extent cx="5759049" cy="3408045"/>
            <wp:effectExtent l="19050" t="0" r="0" b="0"/>
            <wp:docPr id="56" name="Bilde 55" descr="Test with client No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 with client Node.jpg"/>
                    <pic:cNvPicPr/>
                  </pic:nvPicPr>
                  <pic:blipFill>
                    <a:blip r:embed="rId40" cstate="print"/>
                    <a:stretch>
                      <a:fillRect/>
                    </a:stretch>
                  </pic:blipFill>
                  <pic:spPr>
                    <a:xfrm>
                      <a:off x="0" y="0"/>
                      <a:ext cx="5759049" cy="3408045"/>
                    </a:xfrm>
                    <a:prstGeom prst="rect">
                      <a:avLst/>
                    </a:prstGeom>
                  </pic:spPr>
                </pic:pic>
              </a:graphicData>
            </a:graphic>
          </wp:inline>
        </w:drawing>
      </w:r>
    </w:p>
    <w:p w:rsidR="006319A7" w:rsidRDefault="007F3EBA" w:rsidP="007F3EBA">
      <w:pPr>
        <w:pStyle w:val="Bildetekst"/>
        <w:jc w:val="center"/>
      </w:pPr>
      <w:bookmarkStart w:id="135" w:name="_Ref383162371"/>
      <w:bookmarkStart w:id="136" w:name="_Toc385266185"/>
      <w:r>
        <w:t xml:space="preserve">Example </w:t>
      </w:r>
      <w:fldSimple w:instr=" STYLEREF 1 \s ">
        <w:r w:rsidR="00081674">
          <w:rPr>
            <w:noProof/>
          </w:rPr>
          <w:t>7</w:t>
        </w:r>
      </w:fldSimple>
      <w:r w:rsidR="00320F3D">
        <w:noBreakHyphen/>
      </w:r>
      <w:fldSimple w:instr=" SEQ Example \* ARABIC \s 1 ">
        <w:r w:rsidR="00081674">
          <w:rPr>
            <w:noProof/>
          </w:rPr>
          <w:t>4</w:t>
        </w:r>
      </w:fldSimple>
      <w:bookmarkEnd w:id="135"/>
      <w:r>
        <w:t>: Testing events with Socket.IO.</w:t>
      </w:r>
      <w:bookmarkEnd w:id="136"/>
    </w:p>
    <w:p w:rsidR="006319A7" w:rsidRDefault="006319A7" w:rsidP="006319A7">
      <w:r w:rsidRPr="006319A7">
        <w:t>Modules can be challenging to keep small enough. Larger modules, just as larger classes in object oriented languages, are harder to maintain. This also applies to the routing of events with Socket.IO. Even if you keep the code within each event's callback short, it can quickly become a mess if you have many events. Using the namespace construct can help provide a stronger separation of concerns in such cases. However, this also introduces extra overhead, which leads to the fact that there is no perfect solution to this problem.</w:t>
      </w:r>
    </w:p>
    <w:p w:rsidR="000739C4" w:rsidRDefault="000739C4" w:rsidP="004E3DC9">
      <w:pPr>
        <w:pStyle w:val="Overskrift3"/>
      </w:pPr>
      <w:r>
        <w:t>Browser support</w:t>
      </w:r>
    </w:p>
    <w:p w:rsidR="009F1443" w:rsidRPr="009F1443" w:rsidRDefault="009F1443" w:rsidP="009F1443">
      <w:r>
        <w:t xml:space="preserve">As promised, the library supports all major browsers with no quirks. Transport mechanism is selected automatically during the handshake process of a connection. However, it states that it supports HTTP-streaming, but </w:t>
      </w:r>
      <w:r w:rsidR="00205DE7">
        <w:t xml:space="preserve">I did not get this to work. After some investigation, I found out that it has been removed from the core </w:t>
      </w:r>
      <w:r w:rsidR="00DD1C9C">
        <w:fldChar w:fldCharType="begin" w:fldLock="1"/>
      </w:r>
      <w:r w:rsidR="00D167B1">
        <w:instrText>ADDIN CSL_CITATION { "citationItems" : [ { "id" : "ITEM-1", "itemData" : { "URL" : "https://github.com/LearnBoost/engine.io/tree/master/lib/transports", "accessed" : { "date-parts" : [ [ "2014", "3", "24" ] ] }, "author" : [ { "dropping-particle" : "", "family" : "LearnBoost", "given" : "", "non-dropping-particle" : "", "parse-names" : false, "suffix" : "" } ], "id" : "ITEM-1", "issued" : { "date-parts" : [ [ "0" ] ] }, "title" : "Transports of Engine.IO - GitHub", "type" : "webpage" }, "uris" : [ "http://www.mendeley.com/documents/?uuid=2d78d065-a696-4882-a7c1-58485d1a8fe3" ] } ], "mendeley" : { "previouslyFormattedCitation" : "[82]" }, "properties" : { "noteIndex" : 0 }, "schema" : "https://github.com/citation-style-language/schema/raw/master/csl-citation.json" }</w:instrText>
      </w:r>
      <w:r w:rsidR="00DD1C9C">
        <w:fldChar w:fldCharType="separate"/>
      </w:r>
      <w:r w:rsidR="006B2065" w:rsidRPr="006B2065">
        <w:rPr>
          <w:noProof/>
        </w:rPr>
        <w:t>[82]</w:t>
      </w:r>
      <w:r w:rsidR="00DD1C9C">
        <w:fldChar w:fldCharType="end"/>
      </w:r>
      <w:r w:rsidR="00205DE7">
        <w:t>.</w:t>
      </w:r>
    </w:p>
    <w:p w:rsidR="00633986" w:rsidRDefault="00633986" w:rsidP="004E3DC9">
      <w:pPr>
        <w:pStyle w:val="Overskrift3"/>
      </w:pPr>
      <w:r>
        <w:lastRenderedPageBreak/>
        <w:t>Maturity</w:t>
      </w:r>
    </w:p>
    <w:p w:rsidR="00833A06" w:rsidRDefault="00833A06" w:rsidP="00833A06">
      <w:r>
        <w:t>GitHub claims that</w:t>
      </w:r>
      <w:r w:rsidR="00205DE7">
        <w:t xml:space="preserve"> Socket.IO version</w:t>
      </w:r>
      <w:r>
        <w:t xml:space="preserve"> 1.0 is the "upcoming" release, which has been the case for over a year. Commits to the repository has been varying and it had a long dead period. This dead period seems to coincide with another project from the same people, Engine.IO</w:t>
      </w:r>
      <w:r w:rsidR="00205DE7">
        <w:t xml:space="preserve"> (see commit pages on GitHub </w:t>
      </w:r>
      <w:r w:rsidR="00DD1C9C">
        <w:fldChar w:fldCharType="begin" w:fldLock="1"/>
      </w:r>
      <w:r w:rsidR="00D167B1">
        <w:instrText>ADDIN CSL_CITATION { "citationItems" : [ { "id" : "ITEM-1", "itemData" : { "URL" : "https://github.com/LearnBoost/engine.io/commits/master", "accessed" : { "date-parts" : [ [ "2014", "3", "24" ] ] }, "author" : [ { "dropping-particle" : "", "family" : "LearnBoost", "given" : "", "non-dropping-particle" : "", "parse-names" : false, "suffix" : "" } ], "id" : "ITEM-1", "issued" : { "date-parts" : [ [ "0" ] ] }, "title" : "Engine.IO commits - GitHub", "type" : "webpage" }, "uris" : [ "http://www.mendeley.com/documents/?uuid=c28316d9-9baf-4dd8-aac6-c0d776d10ddf" ] }, { "id" : "ITEM-2", "itemData" : { "URL" : "https://github.com/LearnBoost/socket.io/commits/master", "accessed" : { "date-parts" : [ [ "2014", "3", "24" ] ] }, "author" : [ { "dropping-particle" : "", "family" : "LearnBoost", "given" : "", "non-dropping-particle" : "", "parse-names" : false, "suffix" : "" } ], "id" : "ITEM-2", "issued" : { "date-parts" : [ [ "0" ] ] }, "title" : "Socket.IO commits - GitHub", "type" : "webpage" }, "uris" : [ "http://www.mendeley.com/documents/?uuid=969fd02c-ed62-4da5-ab6b-b12876b22c2f" ] } ], "mendeley" : { "previouslyFormattedCitation" : "[83], [84]" }, "properties" : { "noteIndex" : 0 }, "schema" : "https://github.com/citation-style-language/schema/raw/master/csl-citation.json" }</w:instrText>
      </w:r>
      <w:r w:rsidR="00DD1C9C">
        <w:fldChar w:fldCharType="separate"/>
      </w:r>
      <w:r w:rsidR="006B2065" w:rsidRPr="006B2065">
        <w:rPr>
          <w:noProof/>
        </w:rPr>
        <w:t>[83], [84]</w:t>
      </w:r>
      <w:r w:rsidR="00DD1C9C">
        <w:fldChar w:fldCharType="end"/>
      </w:r>
      <w:r w:rsidR="00205DE7">
        <w:t>)</w:t>
      </w:r>
      <w:r>
        <w:t xml:space="preserve">. </w:t>
      </w:r>
    </w:p>
    <w:p w:rsidR="00833A06" w:rsidRDefault="00833A06" w:rsidP="00833A06">
      <w:r>
        <w:t>Engine.IO is a more low level implementation of Socket.IO. Socket.IO is actually an extra abstraction layer on top of Engine.IO. It is reasonable that the creators would wish to separate the most low level functionality into its own library. This makes it easier for other developers to build upon it to make other frameworks.</w:t>
      </w:r>
    </w:p>
    <w:p w:rsidR="00833A06" w:rsidRDefault="00833A06" w:rsidP="00833A06">
      <w:r>
        <w:t xml:space="preserve">That there are no more commits to a project is a classic sign of a "dead" project. With the activity on Engine.IO and recent activity on the Socket.IO project, I do not think this is the case for Socket.IO. Nonetheless, little activity does not mean that the product is immature. In this case it is </w:t>
      </w:r>
      <w:r w:rsidR="00205DE7">
        <w:t>completely</w:t>
      </w:r>
      <w:r>
        <w:t xml:space="preserve"> opposite</w:t>
      </w:r>
      <w:r w:rsidR="007316E4">
        <w:t>,</w:t>
      </w:r>
      <w:r>
        <w:t xml:space="preserve"> as Socket.IO is stable and well suited for production environments. Since the documentation for the 1.0 release is already out, one can trust that no major changes will come soon.</w:t>
      </w:r>
    </w:p>
    <w:p w:rsidR="00833A06" w:rsidRPr="00833A06" w:rsidRDefault="007316E4" w:rsidP="00833A06">
      <w:r>
        <w:t>There is the question of Node</w:t>
      </w:r>
      <w:r w:rsidR="00833A06">
        <w:t xml:space="preserve"> itself though. It too hasn't reached a 1.0 version, and the community surrounding it isn't the largest. As a result, the community surrounding Socket.IO is even smaller. Many questions on Stack Overflow is about Socket.IO though, a clear indication that it is widespread. The tendency with Node is that the community is growing, and more and more developers see it</w:t>
      </w:r>
      <w:r w:rsidR="00D4117C">
        <w:t xml:space="preserve"> as a technology for the future–</w:t>
      </w:r>
      <w:r w:rsidR="00833A06">
        <w:t>an opinion I share.</w:t>
      </w:r>
    </w:p>
    <w:p w:rsidR="00BF63BA" w:rsidRDefault="00BF63BA" w:rsidP="00BF63BA">
      <w:pPr>
        <w:pStyle w:val="Overskrift2"/>
      </w:pPr>
      <w:bookmarkStart w:id="137" w:name="_Toc385341249"/>
      <w:r>
        <w:t>Lightstreamer</w:t>
      </w:r>
      <w:bookmarkEnd w:id="137"/>
    </w:p>
    <w:p w:rsidR="00FA5BB8" w:rsidRDefault="00342B36" w:rsidP="00CD62A1">
      <w:r>
        <w:t xml:space="preserve">Lightstreamer is a commercial product from an Italian company named </w:t>
      </w:r>
      <w:proofErr w:type="spellStart"/>
      <w:r>
        <w:t>WesWit</w:t>
      </w:r>
      <w:proofErr w:type="spellEnd"/>
      <w:r>
        <w:t xml:space="preserve">. </w:t>
      </w:r>
      <w:r w:rsidR="00CD62A1" w:rsidRPr="00CD62A1">
        <w:t xml:space="preserve">For the </w:t>
      </w:r>
      <w:r>
        <w:t>work in this part</w:t>
      </w:r>
      <w:r w:rsidR="00CD62A1" w:rsidRPr="00CD62A1">
        <w:t xml:space="preserve"> I used the free </w:t>
      </w:r>
      <w:r w:rsidR="00205DE7">
        <w:t>version</w:t>
      </w:r>
      <w:r w:rsidR="00CD62A1" w:rsidRPr="00CD62A1">
        <w:t xml:space="preserve"> </w:t>
      </w:r>
      <w:r>
        <w:t>they offer</w:t>
      </w:r>
      <w:r w:rsidR="00205DE7">
        <w:t xml:space="preserve"> </w:t>
      </w:r>
      <w:r w:rsidR="00DD1C9C">
        <w:fldChar w:fldCharType="begin" w:fldLock="1"/>
      </w:r>
      <w:r w:rsidR="00D167B1">
        <w:instrText>ADDIN CSL_CITATION { "citationItems" : [ { "id" : "ITEM-1", "itemData" : { "URL" : "http://www.lightstreamer.com/products", "accessed" : { "date-parts" : [ [ "2014", "3", "21" ] ] }, "author" : [ { "dropping-particle" : "", "family" : "Weswit", "given" : "", "non-dropping-particle" : "", "parse-names" : false, "suffix" : "" } ], "id" : "ITEM-1", "issued" : { "date-parts" : [ [ "0" ] ] }, "title" : "Lightstreamer - Products", "type" : "webpage" }, "uris" : [ "http://www.mendeley.com/documents/?uuid=ed3bd379-e2ee-4d2c-8c63-0f813bc7f468" ] } ], "mendeley" : { "previouslyFormattedCitation" : "[85]" }, "properties" : { "noteIndex" : 0 }, "schema" : "https://github.com/citation-style-language/schema/raw/master/csl-citation.json" }</w:instrText>
      </w:r>
      <w:r w:rsidR="00DD1C9C">
        <w:fldChar w:fldCharType="separate"/>
      </w:r>
      <w:r w:rsidR="006B2065" w:rsidRPr="006B2065">
        <w:rPr>
          <w:noProof/>
        </w:rPr>
        <w:t>[85]</w:t>
      </w:r>
      <w:r w:rsidR="00DD1C9C">
        <w:fldChar w:fldCharType="end"/>
      </w:r>
      <w:r w:rsidR="00CD62A1" w:rsidRPr="00CD62A1">
        <w:t xml:space="preserve">. </w:t>
      </w:r>
    </w:p>
    <w:p w:rsidR="00CD62A1" w:rsidRPr="00CD62A1" w:rsidRDefault="00CD62A1" w:rsidP="00CD62A1">
      <w:r w:rsidRPr="00CD62A1">
        <w:t>In a real life scenario, the Lightstreamer server would only handle real time aspects. My application uses it as a web server as well. It also has database communication. As this is not the intended use of the Lightstreamer server, I have not written about this</w:t>
      </w:r>
      <w:r w:rsidR="003A3616">
        <w:t xml:space="preserve"> in the following sections. The Lightstreamer</w:t>
      </w:r>
      <w:r w:rsidRPr="00CD62A1">
        <w:t xml:space="preserve"> application does not make use of the common user </w:t>
      </w:r>
      <w:r w:rsidR="003A3616">
        <w:t xml:space="preserve">interface described in section </w:t>
      </w:r>
      <w:r w:rsidR="00DD1C9C">
        <w:fldChar w:fldCharType="begin"/>
      </w:r>
      <w:r w:rsidR="003A3616">
        <w:instrText xml:space="preserve"> REF _Ref383163492 \r \h </w:instrText>
      </w:r>
      <w:r w:rsidR="00DD1C9C">
        <w:fldChar w:fldCharType="separate"/>
      </w:r>
      <w:r w:rsidR="00081674">
        <w:t>6.6.1</w:t>
      </w:r>
      <w:r w:rsidR="00DD1C9C">
        <w:fldChar w:fldCharType="end"/>
      </w:r>
      <w:r>
        <w:t>.</w:t>
      </w:r>
    </w:p>
    <w:p w:rsidR="008927C3" w:rsidRDefault="007D7E69" w:rsidP="004E3DC9">
      <w:pPr>
        <w:pStyle w:val="Overskrift3"/>
      </w:pPr>
      <w:r>
        <w:t>Documentation</w:t>
      </w:r>
    </w:p>
    <w:p w:rsidR="003146E2" w:rsidRDefault="003146E2" w:rsidP="003146E2">
      <w:r>
        <w:t>Getting started with Lightstreamer is a simple and well documented process</w:t>
      </w:r>
      <w:r w:rsidR="003A3616">
        <w:t xml:space="preserve"> </w:t>
      </w:r>
      <w:r w:rsidR="00DD1C9C">
        <w:fldChar w:fldCharType="begin" w:fldLock="1"/>
      </w:r>
      <w:r w:rsidR="00D167B1">
        <w:instrText>ADDIN CSL_CITATION { "citationItems" : [ { "id" : "ITEM-1", "itemData" : { "URL" : "http://www.lightstreamer.com/doc", "accessed" : { "date-parts" : [ [ "2013", "8", "11" ] ] }, "author" : [ { "dropping-particle" : "", "family" : "Weswit", "given" : "", "non-dropping-particle" : "", "parse-names" : false, "suffix" : "" } ], "id" : "ITEM-1", "issued" : { "date-parts" : [ [ "0" ] ] }, "title" : "Lightstreamer - Docs", "type" : "webpage" }, "uris" : [ "http://www.mendeley.com/documents/?uuid=9405f403-e1e2-4e26-9a87-729fed42d809" ] } ], "mendeley" : { "previouslyFormattedCitation" : "[53]" }, "properties" : { "noteIndex" : 0 }, "schema" : "https://github.com/citation-style-language/schema/raw/master/csl-citation.json" }</w:instrText>
      </w:r>
      <w:r w:rsidR="00DD1C9C">
        <w:fldChar w:fldCharType="separate"/>
      </w:r>
      <w:r w:rsidR="00D10BFA" w:rsidRPr="00D10BFA">
        <w:rPr>
          <w:noProof/>
        </w:rPr>
        <w:t>[53]</w:t>
      </w:r>
      <w:r w:rsidR="00DD1C9C">
        <w:fldChar w:fldCharType="end"/>
      </w:r>
      <w:r>
        <w:t>. The rest of Lightstreamer is also extremely well documented. It is, by far, the most comprehensive documentation of all the libraries and frameworks in this thesis. With such a large scale, it is clear that Lightstreamer is a framework rather than a library like Socket.IO.</w:t>
      </w:r>
    </w:p>
    <w:p w:rsidR="003146E2" w:rsidRDefault="003146E2" w:rsidP="000B114F">
      <w:pPr>
        <w:keepNext/>
        <w:keepLines/>
      </w:pPr>
      <w:r>
        <w:lastRenderedPageBreak/>
        <w:t>With a lot of documentation comes a great responsibility to organ</w:t>
      </w:r>
      <w:r w:rsidR="00D127A9">
        <w:t xml:space="preserve">ize it. Weswit </w:t>
      </w:r>
      <w:r>
        <w:t>does this well. Each of the many APIs has its own document, while a common document covers all general concepts. These concepts should maybe have been given more room in the documentation. The documentation only offers a single page to one of the most central aspects of the framework: the different subs</w:t>
      </w:r>
      <w:r w:rsidR="00D127A9">
        <w:t>cription modes</w:t>
      </w:r>
      <w:r w:rsidR="00D127A9">
        <w:rPr>
          <w:rStyle w:val="Fotnotereferanse"/>
        </w:rPr>
        <w:footnoteReference w:id="25"/>
      </w:r>
      <w:r w:rsidR="00D127A9">
        <w:t>.</w:t>
      </w:r>
      <w:r>
        <w:t xml:space="preserve"> I didn't get a good sense of what the difference between these </w:t>
      </w:r>
      <w:r w:rsidR="00FA5BB8">
        <w:t>was</w:t>
      </w:r>
      <w:r>
        <w:t xml:space="preserve"> before I found a forum post that explained it</w:t>
      </w:r>
      <w:r w:rsidR="003A3616">
        <w:t xml:space="preserve"> </w:t>
      </w:r>
      <w:r w:rsidR="00DD1C9C">
        <w:fldChar w:fldCharType="begin" w:fldLock="1"/>
      </w:r>
      <w:r w:rsidR="00D167B1">
        <w:instrText>ADDIN CSL_CITATION { "citationItems" : [ { "id" : "ITEM-1", "itemData" : { "URL" : "http://forums.lightstreamer.com/showthread.php?873-Difference-between-DISTINCT-and-MERGE-mode", "accessed" : { "date-parts" : [ [ "2013", "4", "11" ] ] }, "author" : [ { "dropping-particle" : "", "family" : "Alinone", "given" : "Alessandro", "non-dropping-particle" : "", "parse-names" : false, "suffix" : "" } ], "id" : "ITEM-1", "issued" : { "date-parts" : [ [ "0" ] ] }, "note" : "Better explained merge, distinct", "title" : "Difference between DISTINCT and MERGE mode?", "type" : "webpage" }, "uris" : [ "http://www.mendeley.com/documents/?uuid=9f35affc-2e50-475f-bc40-5188341841e4" ] } ], "mendeley" : { "previouslyFormattedCitation" : "[86]" }, "properties" : { "noteIndex" : 0 }, "schema" : "https://github.com/citation-style-language/schema/raw/master/csl-citation.json" }</w:instrText>
      </w:r>
      <w:r w:rsidR="00DD1C9C">
        <w:fldChar w:fldCharType="separate"/>
      </w:r>
      <w:r w:rsidR="006B2065" w:rsidRPr="006B2065">
        <w:rPr>
          <w:noProof/>
        </w:rPr>
        <w:t>[86]</w:t>
      </w:r>
      <w:r w:rsidR="00DD1C9C">
        <w:fldChar w:fldCharType="end"/>
      </w:r>
      <w:r>
        <w:t xml:space="preserve">. </w:t>
      </w:r>
    </w:p>
    <w:p w:rsidR="003146E2" w:rsidRPr="003146E2" w:rsidRDefault="003146E2" w:rsidP="003146E2">
      <w:r>
        <w:t>Another shortcoming is the almost complete lack of tutorials - only one exist</w:t>
      </w:r>
      <w:r w:rsidR="003A3616">
        <w:t xml:space="preserve"> </w:t>
      </w:r>
      <w:r w:rsidR="00DD1C9C">
        <w:fldChar w:fldCharType="begin" w:fldLock="1"/>
      </w:r>
      <w:r w:rsidR="00D167B1">
        <w:instrText>ADDIN CSL_CITATION { "citationItems" : [ { "id" : "ITEM-1", "itemData" : { "URL" : "http://www.lightstreamer.com/docs/articles/JavaScript-Client_and_Java-Data-Adapter_Tutorial_Colosseo/index.htm", "accessed" : { "date-parts" : [ [ "2013", "8", "11" ] ] }, "author" : [ { "dropping-particle" : "", "family" : "Weswit", "given" : "", "non-dropping-particle" : "", "parse-names" : false, "suffix" : "" } ], "id" : "ITEM-1", "issued" : { "date-parts" : [ [ "0" ] ] }, "title" : "\"Hello World\" with Lightstreamer Colosseo", "type" : "webpage" }, "uris" : [ "http://www.mendeley.com/documents/?uuid=5465f622-d7d4-4023-abfb-706edf288611" ] } ], "mendeley" : { "previouslyFormattedCitation" : "[87]" }, "properties" : { "noteIndex" : 0 }, "schema" : "https://github.com/citation-style-language/schema/raw/master/csl-citation.json" }</w:instrText>
      </w:r>
      <w:r w:rsidR="00DD1C9C">
        <w:fldChar w:fldCharType="separate"/>
      </w:r>
      <w:r w:rsidR="006B2065" w:rsidRPr="006B2065">
        <w:rPr>
          <w:noProof/>
        </w:rPr>
        <w:t>[87]</w:t>
      </w:r>
      <w:r w:rsidR="00DD1C9C">
        <w:fldChar w:fldCharType="end"/>
      </w:r>
      <w:r>
        <w:t>. That would have been ok</w:t>
      </w:r>
      <w:r w:rsidR="00FA5BB8">
        <w:t>ay</w:t>
      </w:r>
      <w:r>
        <w:t xml:space="preserve"> if the samples were well documented and</w:t>
      </w:r>
      <w:r w:rsidR="00FA5BB8">
        <w:t xml:space="preserve"> well</w:t>
      </w:r>
      <w:r>
        <w:t xml:space="preserve"> written, but this is</w:t>
      </w:r>
      <w:r w:rsidR="003A3616">
        <w:t>n't so. Many samples accompany</w:t>
      </w:r>
      <w:r>
        <w:t xml:space="preserve"> the framework</w:t>
      </w:r>
      <w:r w:rsidR="003A3616">
        <w:t xml:space="preserve"> (</w:t>
      </w:r>
      <w:r w:rsidR="00DD1C9C">
        <w:fldChar w:fldCharType="begin"/>
      </w:r>
      <w:r w:rsidR="003A3616">
        <w:instrText xml:space="preserve"> REF _Ref383164006 \h </w:instrText>
      </w:r>
      <w:r w:rsidR="00DD1C9C">
        <w:fldChar w:fldCharType="separate"/>
      </w:r>
      <w:r w:rsidR="00081674">
        <w:t xml:space="preserve">Figure </w:t>
      </w:r>
      <w:r w:rsidR="00081674">
        <w:rPr>
          <w:noProof/>
        </w:rPr>
        <w:t>7</w:t>
      </w:r>
      <w:r w:rsidR="00081674">
        <w:noBreakHyphen/>
      </w:r>
      <w:r w:rsidR="00081674">
        <w:rPr>
          <w:noProof/>
        </w:rPr>
        <w:t>1</w:t>
      </w:r>
      <w:r w:rsidR="00DD1C9C">
        <w:fldChar w:fldCharType="end"/>
      </w:r>
      <w:r w:rsidR="003A3616">
        <w:t>)</w:t>
      </w:r>
      <w:r>
        <w:t>, and these illustrate different uses. Understanding them at a conceptual level is easy enough, but when you start digging into the code, trouble starts.</w:t>
      </w:r>
    </w:p>
    <w:p w:rsidR="003A3616" w:rsidRDefault="00060C69" w:rsidP="003A3616">
      <w:pPr>
        <w:keepNext/>
        <w:jc w:val="center"/>
      </w:pPr>
      <w:r>
        <w:rPr>
          <w:noProof/>
          <w:lang w:val="nb-NO" w:eastAsia="nb-NO"/>
        </w:rPr>
        <w:drawing>
          <wp:inline distT="0" distB="0" distL="0" distR="0">
            <wp:extent cx="2802067" cy="3295918"/>
            <wp:effectExtent l="19050" t="0" r="0" b="0"/>
            <wp:docPr id="23" name="Bilde 22" descr="LSStartP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SStartPage.jpg"/>
                    <pic:cNvPicPr/>
                  </pic:nvPicPr>
                  <pic:blipFill>
                    <a:blip r:embed="rId41" cstate="print"/>
                    <a:stretch>
                      <a:fillRect/>
                    </a:stretch>
                  </pic:blipFill>
                  <pic:spPr>
                    <a:xfrm>
                      <a:off x="0" y="0"/>
                      <a:ext cx="2802067" cy="3295918"/>
                    </a:xfrm>
                    <a:prstGeom prst="rect">
                      <a:avLst/>
                    </a:prstGeom>
                  </pic:spPr>
                </pic:pic>
              </a:graphicData>
            </a:graphic>
          </wp:inline>
        </w:drawing>
      </w:r>
    </w:p>
    <w:p w:rsidR="00060C69" w:rsidRDefault="003A3616" w:rsidP="003A3616">
      <w:pPr>
        <w:pStyle w:val="Bildetekst"/>
        <w:jc w:val="center"/>
      </w:pPr>
      <w:bookmarkStart w:id="138" w:name="_Ref383164006"/>
      <w:bookmarkStart w:id="139" w:name="_Toc385266155"/>
      <w:r>
        <w:t xml:space="preserve">Figure </w:t>
      </w:r>
      <w:fldSimple w:instr=" STYLEREF 1 \s ">
        <w:r w:rsidR="00081674">
          <w:rPr>
            <w:noProof/>
          </w:rPr>
          <w:t>7</w:t>
        </w:r>
      </w:fldSimple>
      <w:r w:rsidR="0036084D">
        <w:noBreakHyphen/>
      </w:r>
      <w:fldSimple w:instr=" SEQ Figure \* ARABIC \s 1 ">
        <w:r w:rsidR="00081674">
          <w:rPr>
            <w:noProof/>
          </w:rPr>
          <w:t>1</w:t>
        </w:r>
      </w:fldSimple>
      <w:bookmarkEnd w:id="138"/>
      <w:r>
        <w:t>: The contents of Lightstreamer’s "demos"</w:t>
      </w:r>
      <w:r>
        <w:rPr>
          <w:noProof/>
        </w:rPr>
        <w:t xml:space="preserve"> folder (for JavaScript client)</w:t>
      </w:r>
      <w:bookmarkEnd w:id="139"/>
    </w:p>
    <w:p w:rsidR="003146E2" w:rsidRDefault="003146E2" w:rsidP="003146E2">
      <w:r>
        <w:t xml:space="preserve">The samples are "documented" through comments in the code, and these are not abundant. </w:t>
      </w:r>
      <w:r w:rsidR="00CD62A1">
        <w:t>Furthermore</w:t>
      </w:r>
      <w:r>
        <w:t>, the code is rather messy and hard to follow. I had a hard time figuring out what parts was related to Lightstreamer and what regarded the user interface. As a result, I spent many hours debugg</w:t>
      </w:r>
      <w:r w:rsidR="00FA5BB8">
        <w:t>ing both the client- and server-</w:t>
      </w:r>
      <w:r>
        <w:t>side code in order to understand what was going on.</w:t>
      </w:r>
    </w:p>
    <w:p w:rsidR="003146E2" w:rsidRDefault="003A3616" w:rsidP="009864B8">
      <w:pPr>
        <w:keepNext/>
        <w:keepLines/>
      </w:pPr>
      <w:r>
        <w:lastRenderedPageBreak/>
        <w:t>Lightstreamer’s</w:t>
      </w:r>
      <w:r w:rsidR="003146E2">
        <w:t xml:space="preserve"> server comes with a large config</w:t>
      </w:r>
      <w:r w:rsidR="00CD62A1">
        <w:t>uration</w:t>
      </w:r>
      <w:r w:rsidR="003146E2">
        <w:t xml:space="preserve"> file where you can tweak it's performance to fit your needs. There isn't too many options, but the file is easy to get lost in. This is because they chose to write all documentation regarding the various options within the file itself as comments. As a result, it is a lot larger than what it could have been. Some xml elements are also hard to spot because they are commented out.</w:t>
      </w:r>
    </w:p>
    <w:p w:rsidR="007C0B20" w:rsidRDefault="007C0B20" w:rsidP="004E3DC9">
      <w:pPr>
        <w:pStyle w:val="Overskrift3"/>
      </w:pPr>
      <w:bookmarkStart w:id="140" w:name="_Ref383258438"/>
      <w:bookmarkStart w:id="141" w:name="_Ref383258460"/>
      <w:r>
        <w:t>Simplicity</w:t>
      </w:r>
      <w:bookmarkEnd w:id="140"/>
      <w:bookmarkEnd w:id="141"/>
    </w:p>
    <w:p w:rsidR="00A36CFD" w:rsidRPr="00A36CFD" w:rsidRDefault="00A36CFD" w:rsidP="00A36CFD">
      <w:r w:rsidRPr="00A36CFD">
        <w:t xml:space="preserve">Compared to the other libraries and frameworks in this thesis, Lightstreamer is huge. It even feels larger than Play and Meteor </w:t>
      </w:r>
      <w:r w:rsidR="003A3616">
        <w:t xml:space="preserve">(see sections </w:t>
      </w:r>
      <w:r w:rsidR="00DD1C9C">
        <w:fldChar w:fldCharType="begin"/>
      </w:r>
      <w:r w:rsidR="003A3616">
        <w:instrText xml:space="preserve"> REF _Ref383164057 \r \h </w:instrText>
      </w:r>
      <w:r w:rsidR="00DD1C9C">
        <w:fldChar w:fldCharType="separate"/>
      </w:r>
      <w:r w:rsidR="00081674">
        <w:t>7.3</w:t>
      </w:r>
      <w:r w:rsidR="00DD1C9C">
        <w:fldChar w:fldCharType="end"/>
      </w:r>
      <w:r w:rsidR="003A3616">
        <w:t xml:space="preserve"> and </w:t>
      </w:r>
      <w:r w:rsidR="00DD1C9C">
        <w:fldChar w:fldCharType="begin"/>
      </w:r>
      <w:r w:rsidR="003A3616">
        <w:instrText xml:space="preserve"> REF _Ref383164070 \r \h </w:instrText>
      </w:r>
      <w:r w:rsidR="00DD1C9C">
        <w:fldChar w:fldCharType="separate"/>
      </w:r>
      <w:r w:rsidR="00081674">
        <w:t>7.5</w:t>
      </w:r>
      <w:r w:rsidR="00DD1C9C">
        <w:fldChar w:fldCharType="end"/>
      </w:r>
      <w:r w:rsidR="003A3616">
        <w:t>)</w:t>
      </w:r>
      <w:r w:rsidRPr="00A36CFD">
        <w:t>, which both are full featured web application frameworks. Socket.IO provides real time features alongside a web application, running on the same server. This is not the intended use of Lightstreamer. It is meant to be a stand-alone server rather than a layer in a normal application stack. (</w:t>
      </w:r>
      <w:r w:rsidR="00DD1C9C">
        <w:rPr>
          <w:color w:val="FF0000"/>
        </w:rPr>
        <w:fldChar w:fldCharType="begin"/>
      </w:r>
      <w:r w:rsidR="004A29A9">
        <w:instrText xml:space="preserve"> REF _Ref383164158 \h </w:instrText>
      </w:r>
      <w:r w:rsidR="00DD1C9C">
        <w:rPr>
          <w:color w:val="FF0000"/>
        </w:rPr>
      </w:r>
      <w:r w:rsidR="00DD1C9C">
        <w:rPr>
          <w:color w:val="FF0000"/>
        </w:rPr>
        <w:fldChar w:fldCharType="separate"/>
      </w:r>
      <w:r w:rsidR="00081674">
        <w:t xml:space="preserve">Figure </w:t>
      </w:r>
      <w:r w:rsidR="00081674">
        <w:rPr>
          <w:noProof/>
        </w:rPr>
        <w:t>7</w:t>
      </w:r>
      <w:r w:rsidR="00081674">
        <w:noBreakHyphen/>
      </w:r>
      <w:r w:rsidR="00081674">
        <w:rPr>
          <w:noProof/>
        </w:rPr>
        <w:t>2</w:t>
      </w:r>
      <w:r w:rsidR="00DD1C9C">
        <w:rPr>
          <w:color w:val="FF0000"/>
        </w:rPr>
        <w:fldChar w:fldCharType="end"/>
      </w:r>
      <w:r w:rsidRPr="00A36CFD">
        <w:t>).</w:t>
      </w:r>
    </w:p>
    <w:p w:rsidR="004A29A9" w:rsidRDefault="00060C69" w:rsidP="004A29A9">
      <w:pPr>
        <w:keepNext/>
        <w:jc w:val="center"/>
      </w:pPr>
      <w:r>
        <w:rPr>
          <w:noProof/>
          <w:lang w:val="nb-NO" w:eastAsia="nb-NO"/>
        </w:rPr>
        <w:drawing>
          <wp:inline distT="0" distB="0" distL="0" distR="0">
            <wp:extent cx="5759450" cy="1595755"/>
            <wp:effectExtent l="19050" t="0" r="0" b="0"/>
            <wp:docPr id="24" name="Bilde 23" descr="FromLSAr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omLSArch.jpg"/>
                    <pic:cNvPicPr/>
                  </pic:nvPicPr>
                  <pic:blipFill>
                    <a:blip r:embed="rId42" cstate="print"/>
                    <a:stretch>
                      <a:fillRect/>
                    </a:stretch>
                  </pic:blipFill>
                  <pic:spPr>
                    <a:xfrm>
                      <a:off x="0" y="0"/>
                      <a:ext cx="5759450" cy="1595755"/>
                    </a:xfrm>
                    <a:prstGeom prst="rect">
                      <a:avLst/>
                    </a:prstGeom>
                  </pic:spPr>
                </pic:pic>
              </a:graphicData>
            </a:graphic>
          </wp:inline>
        </w:drawing>
      </w:r>
    </w:p>
    <w:p w:rsidR="00060C69" w:rsidRDefault="004A29A9" w:rsidP="004A29A9">
      <w:pPr>
        <w:pStyle w:val="Bildetekst"/>
        <w:jc w:val="center"/>
      </w:pPr>
      <w:bookmarkStart w:id="142" w:name="_Ref383164158"/>
      <w:bookmarkStart w:id="143" w:name="_Toc385266156"/>
      <w:r>
        <w:t xml:space="preserve">Figure </w:t>
      </w:r>
      <w:fldSimple w:instr=" STYLEREF 1 \s ">
        <w:r w:rsidR="00081674">
          <w:rPr>
            <w:noProof/>
          </w:rPr>
          <w:t>7</w:t>
        </w:r>
      </w:fldSimple>
      <w:r w:rsidR="0036084D">
        <w:noBreakHyphen/>
      </w:r>
      <w:fldSimple w:instr=" SEQ Figure \* ARABIC \s 1 ">
        <w:r w:rsidR="00081674">
          <w:rPr>
            <w:noProof/>
          </w:rPr>
          <w:t>2</w:t>
        </w:r>
      </w:fldSimple>
      <w:bookmarkEnd w:id="142"/>
      <w:r>
        <w:t>: The Lightstreamer server's purpose is real time only.</w:t>
      </w:r>
      <w:bookmarkEnd w:id="143"/>
    </w:p>
    <w:p w:rsidR="00A36CFD" w:rsidRDefault="00A36CFD" w:rsidP="00A36CFD">
      <w:r>
        <w:t>O</w:t>
      </w:r>
      <w:r w:rsidRPr="00A36CFD">
        <w:t>ther parts of the application (other servers) interact with Lightstreamer through an adapter infrastructure. There can be any number of data adapters and one so-called metadata adapter. Data adapters handle subscriptions and sending updates. The metadata adapter handles incoming messages from the clients, session management, authorization and Quality of Service (QoS)</w:t>
      </w:r>
      <w:r w:rsidR="004A29A9">
        <w:t xml:space="preserve"> </w:t>
      </w:r>
      <w:r w:rsidR="00DD1C9C">
        <w:fldChar w:fldCharType="begin" w:fldLock="1"/>
      </w:r>
      <w:r w:rsidR="00D167B1">
        <w:instrText>ADDIN CSL_CITATION { "citationItems" : [ { "id" : "ITEM-1", "itemData" : { "URL" : "http://www.lightstreamer.com/latest/Lightstreamer_Allegro-Presto-Vivace_5_1_Colosseo/Lightstreamer/DOCS-SDKs/General Concepts.pdf", "accessed" : { "date-parts" : [ [ "2014", "3", "21" ] ] }, "author" : [ { "dropping-particle" : "", "family" : "Weswit", "given" : "", "non-dropping-particle" : "", "parse-names" : false, "suffix" : "" } ], "id" : "ITEM-1", "issued" : { "date-parts" : [ [ "0" ] ] }, "title" : "Lightstreamer: General Concepts", "type" : "webpage" }, "uris" : [ "http://www.mendeley.com/documents/?uuid=e9689d78-6fb1-4f0b-bb3b-c1d93ca41027" ] } ], "mendeley" : { "previouslyFormattedCitation" : "[88]" }, "properties" : { "noteIndex" : 0 }, "schema" : "https://github.com/citation-style-language/schema/raw/master/csl-citation.json" }</w:instrText>
      </w:r>
      <w:r w:rsidR="00DD1C9C">
        <w:fldChar w:fldCharType="separate"/>
      </w:r>
      <w:r w:rsidR="006B2065" w:rsidRPr="006B2065">
        <w:rPr>
          <w:noProof/>
        </w:rPr>
        <w:t>[88]</w:t>
      </w:r>
      <w:r w:rsidR="00DD1C9C">
        <w:fldChar w:fldCharType="end"/>
      </w:r>
      <w:r w:rsidRPr="00A36CFD">
        <w:t>. This is a nice separation of concerns, but it also introduces some complexity. There has to be some form of connection between the adapters, meaning that they either have to depend on each other, or have some common dependency. (</w:t>
      </w:r>
      <w:r w:rsidR="00DD1C9C">
        <w:rPr>
          <w:color w:val="FF0000"/>
        </w:rPr>
        <w:fldChar w:fldCharType="begin"/>
      </w:r>
      <w:r w:rsidR="004A29A9">
        <w:instrText xml:space="preserve"> REF _Ref383164310 \h </w:instrText>
      </w:r>
      <w:r w:rsidR="00DD1C9C">
        <w:rPr>
          <w:color w:val="FF0000"/>
        </w:rPr>
      </w:r>
      <w:r w:rsidR="00DD1C9C">
        <w:rPr>
          <w:color w:val="FF0000"/>
        </w:rPr>
        <w:fldChar w:fldCharType="separate"/>
      </w:r>
      <w:r w:rsidR="00081674">
        <w:t xml:space="preserve">Figure </w:t>
      </w:r>
      <w:r w:rsidR="00081674">
        <w:rPr>
          <w:noProof/>
        </w:rPr>
        <w:t>7</w:t>
      </w:r>
      <w:r w:rsidR="00081674">
        <w:noBreakHyphen/>
      </w:r>
      <w:r w:rsidR="00081674">
        <w:rPr>
          <w:noProof/>
        </w:rPr>
        <w:t>3</w:t>
      </w:r>
      <w:r w:rsidR="00DD1C9C">
        <w:rPr>
          <w:color w:val="FF0000"/>
        </w:rPr>
        <w:fldChar w:fldCharType="end"/>
      </w:r>
      <w:r w:rsidRPr="00A36CFD">
        <w:t>).</w:t>
      </w:r>
    </w:p>
    <w:p w:rsidR="004A29A9" w:rsidRDefault="00465A25" w:rsidP="004A29A9">
      <w:pPr>
        <w:keepNext/>
        <w:jc w:val="center"/>
      </w:pPr>
      <w:r>
        <w:rPr>
          <w:noProof/>
          <w:lang w:val="nb-NO" w:eastAsia="nb-NO"/>
        </w:rPr>
        <w:lastRenderedPageBreak/>
        <w:drawing>
          <wp:inline distT="0" distB="0" distL="0" distR="0">
            <wp:extent cx="5699125" cy="3529965"/>
            <wp:effectExtent l="19050" t="0" r="0" b="0"/>
            <wp:docPr id="57" name="Bil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srcRect/>
                    <a:stretch>
                      <a:fillRect/>
                    </a:stretch>
                  </pic:blipFill>
                  <pic:spPr bwMode="auto">
                    <a:xfrm>
                      <a:off x="0" y="0"/>
                      <a:ext cx="5699125" cy="3529965"/>
                    </a:xfrm>
                    <a:prstGeom prst="rect">
                      <a:avLst/>
                    </a:prstGeom>
                    <a:noFill/>
                    <a:ln w="9525">
                      <a:noFill/>
                      <a:miter lim="800000"/>
                      <a:headEnd/>
                      <a:tailEnd/>
                    </a:ln>
                  </pic:spPr>
                </pic:pic>
              </a:graphicData>
            </a:graphic>
          </wp:inline>
        </w:drawing>
      </w:r>
    </w:p>
    <w:p w:rsidR="00465A25" w:rsidRDefault="004A29A9" w:rsidP="004A29A9">
      <w:pPr>
        <w:pStyle w:val="Bildetekst"/>
        <w:jc w:val="center"/>
      </w:pPr>
      <w:bookmarkStart w:id="144" w:name="_Ref383164310"/>
      <w:bookmarkStart w:id="145" w:name="_Toc385266157"/>
      <w:r>
        <w:t xml:space="preserve">Figure </w:t>
      </w:r>
      <w:fldSimple w:instr=" STYLEREF 1 \s ">
        <w:r w:rsidR="00081674">
          <w:rPr>
            <w:noProof/>
          </w:rPr>
          <w:t>7</w:t>
        </w:r>
      </w:fldSimple>
      <w:r w:rsidR="0036084D">
        <w:noBreakHyphen/>
      </w:r>
      <w:fldSimple w:instr=" SEQ Figure \* ARABIC \s 1 ">
        <w:r w:rsidR="00081674">
          <w:rPr>
            <w:noProof/>
          </w:rPr>
          <w:t>3</w:t>
        </w:r>
      </w:fldSimple>
      <w:bookmarkEnd w:id="144"/>
      <w:r>
        <w:t>: How the various adapters</w:t>
      </w:r>
      <w:r w:rsidR="00FA5BB8">
        <w:t xml:space="preserve"> can</w:t>
      </w:r>
      <w:r>
        <w:t xml:space="preserve"> interact</w:t>
      </w:r>
      <w:r w:rsidR="00FA5BB8">
        <w:t xml:space="preserve"> through a shared service layer</w:t>
      </w:r>
      <w:r>
        <w:t>.</w:t>
      </w:r>
      <w:bookmarkEnd w:id="145"/>
    </w:p>
    <w:p w:rsidR="00A36CFD" w:rsidRDefault="00A36CFD" w:rsidP="00A36CFD">
      <w:r>
        <w:t xml:space="preserve">Lightstreamer uses an application model that resembles a Service Oriented </w:t>
      </w:r>
      <w:r w:rsidR="004A29A9">
        <w:t>Architecture</w:t>
      </w:r>
      <w:r>
        <w:t xml:space="preserve"> (SOA)</w:t>
      </w:r>
      <w:r w:rsidR="000144E4">
        <w:t xml:space="preserve"> </w:t>
      </w:r>
      <w:r w:rsidR="00DD1C9C">
        <w:fldChar w:fldCharType="begin" w:fldLock="1"/>
      </w:r>
      <w:r w:rsidR="00D167B1">
        <w:instrText>ADDIN CSL_CITATION { "citationItems" : [ { "id" : "ITEM-1", "itemData" : { "author" : [ { "dropping-particle" : "", "family" : "Krafzig", "given" : "Dirk", "non-dropping-particle" : "", "parse-names" : false, "suffix" : "" }, { "dropping-particle" : "", "family" : "Banke", "given" : "Karl", "non-dropping-particle" : "", "parse-names" : false, "suffix" : "" }, { "dropping-particle" : "", "family" : "Slama", "given" : "Dirk", "non-dropping-particle" : "", "parse-names" : false, "suffix" : "" } ], "id" : "ITEM-1", "issued" : { "date-parts" : [ [ "2005" ] ] }, "publisher" : "John Wait", "title" : "Enterprise SOA. Service-Oriented Architecture: Best Practices", "type" : "book" }, "uris" : [ "http://www.mendeley.com/documents/?uuid=e8dd68cb-fa29-42a0-bb5d-b2b0b39ec8ac" ] } ], "mendeley" : { "previouslyFormattedCitation" : "[89]" }, "properties" : { "noteIndex" : 0 }, "schema" : "https://github.com/citation-style-language/schema/raw/master/csl-citation.json" }</w:instrText>
      </w:r>
      <w:r w:rsidR="00DD1C9C">
        <w:fldChar w:fldCharType="separate"/>
      </w:r>
      <w:r w:rsidR="006B2065" w:rsidRPr="006B2065">
        <w:rPr>
          <w:noProof/>
        </w:rPr>
        <w:t>[89]</w:t>
      </w:r>
      <w:r w:rsidR="00DD1C9C">
        <w:fldChar w:fldCharType="end"/>
      </w:r>
      <w:r>
        <w:t>. More specifically, it uses a publish/subscribe model. It doesn't follow all SOA principles though</w:t>
      </w:r>
      <w:r w:rsidR="000144E4">
        <w:t xml:space="preserve"> </w:t>
      </w:r>
      <w:r w:rsidR="00DD1C9C">
        <w:fldChar w:fldCharType="begin" w:fldLock="1"/>
      </w:r>
      <w:r w:rsidR="00D167B1">
        <w:instrText>ADDIN CSL_CITATION { "citationItems" : [ { "id" : "ITEM-1", "itemData" : { "author" : [ { "dropping-particle" : "", "family" : "Huhns", "given" : "Michael N.", "non-dropping-particle" : "", "parse-names" : false, "suffix" : "" }, { "dropping-particle" : "", "family" : "Singh", "given" : "Munindar P.", "non-dropping-particle" : "", "parse-names" : false, "suffix" : "" } ], "container-title" : "Internet Computing", "id" : "ITEM-1", "issue" : "1", "issued" : { "date-parts" : [ [ "2005" ] ] }, "page" : "75-81", "title" : "Service-Oriented Computing: Key Concepts and Priniciples", "type" : "article-journal", "volume" : "9" }, "uris" : [ "http://www.mendeley.com/documents/?uuid=39438e21-eabc-4466-9acf-30db9d38d9e2" ] } ], "mendeley" : { "previouslyFormattedCitation" : "[90]" }, "properties" : { "noteIndex" : 0 }, "schema" : "https://github.com/citation-style-language/schema/raw/master/csl-citation.json" }</w:instrText>
      </w:r>
      <w:r w:rsidR="00DD1C9C">
        <w:fldChar w:fldCharType="separate"/>
      </w:r>
      <w:r w:rsidR="006B2065" w:rsidRPr="006B2065">
        <w:rPr>
          <w:noProof/>
        </w:rPr>
        <w:t>[90]</w:t>
      </w:r>
      <w:r w:rsidR="00DD1C9C">
        <w:fldChar w:fldCharType="end"/>
      </w:r>
      <w:r>
        <w:t xml:space="preserve">. Some examples of this is that it is not discoverable and the strong coupling between clients and server. </w:t>
      </w:r>
    </w:p>
    <w:p w:rsidR="00A36CFD" w:rsidRDefault="00A36CFD" w:rsidP="00A36CFD">
      <w:r>
        <w:t xml:space="preserve">Clients subscribe to different items rather than listening to certain events. To me, this feels a little old fashioned, as it creates a very tight coupling between the DOM and the items. The items, which "live" on the server, needs to have fields that corresponds to the fields in the </w:t>
      </w:r>
      <w:r w:rsidR="00985A52">
        <w:t>DOM client-</w:t>
      </w:r>
      <w:r w:rsidR="000144E4">
        <w:t>side (</w:t>
      </w:r>
      <w:r w:rsidR="00DD1C9C">
        <w:fldChar w:fldCharType="begin"/>
      </w:r>
      <w:r w:rsidR="000144E4">
        <w:instrText xml:space="preserve"> REF _Ref383165219 \h </w:instrText>
      </w:r>
      <w:r w:rsidR="00DD1C9C">
        <w:fldChar w:fldCharType="separate"/>
      </w:r>
      <w:r w:rsidR="00081674">
        <w:t xml:space="preserve">Example </w:t>
      </w:r>
      <w:r w:rsidR="00081674">
        <w:rPr>
          <w:noProof/>
        </w:rPr>
        <w:t>7</w:t>
      </w:r>
      <w:r w:rsidR="00081674">
        <w:noBreakHyphen/>
      </w:r>
      <w:r w:rsidR="00081674">
        <w:rPr>
          <w:noProof/>
        </w:rPr>
        <w:t>5</w:t>
      </w:r>
      <w:r w:rsidR="00DD1C9C">
        <w:fldChar w:fldCharType="end"/>
      </w:r>
      <w:r>
        <w:t>).</w:t>
      </w:r>
    </w:p>
    <w:p w:rsidR="000144E4" w:rsidRDefault="00434ADE" w:rsidP="000144E4">
      <w:pPr>
        <w:keepNext/>
        <w:jc w:val="center"/>
      </w:pPr>
      <w:r>
        <w:rPr>
          <w:noProof/>
          <w:lang w:val="nb-NO" w:eastAsia="nb-NO"/>
        </w:rPr>
        <w:drawing>
          <wp:inline distT="0" distB="0" distL="0" distR="0">
            <wp:extent cx="5794923" cy="1786270"/>
            <wp:effectExtent l="19050" t="0" r="0" b="0"/>
            <wp:docPr id="25" name="Bilde 24" descr="D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M.jpg"/>
                    <pic:cNvPicPr/>
                  </pic:nvPicPr>
                  <pic:blipFill>
                    <a:blip r:embed="rId44" cstate="print"/>
                    <a:stretch>
                      <a:fillRect/>
                    </a:stretch>
                  </pic:blipFill>
                  <pic:spPr>
                    <a:xfrm>
                      <a:off x="0" y="0"/>
                      <a:ext cx="5805208" cy="1789440"/>
                    </a:xfrm>
                    <a:prstGeom prst="rect">
                      <a:avLst/>
                    </a:prstGeom>
                  </pic:spPr>
                </pic:pic>
              </a:graphicData>
            </a:graphic>
          </wp:inline>
        </w:drawing>
      </w:r>
    </w:p>
    <w:p w:rsidR="00434ADE" w:rsidRDefault="000144E4" w:rsidP="000144E4">
      <w:pPr>
        <w:pStyle w:val="Bildetekst"/>
        <w:jc w:val="center"/>
      </w:pPr>
      <w:bookmarkStart w:id="146" w:name="_Ref383165219"/>
      <w:bookmarkStart w:id="147" w:name="_Toc385266186"/>
      <w:r>
        <w:t xml:space="preserve">Example </w:t>
      </w:r>
      <w:fldSimple w:instr=" STYLEREF 1 \s ">
        <w:r w:rsidR="00081674">
          <w:rPr>
            <w:noProof/>
          </w:rPr>
          <w:t>7</w:t>
        </w:r>
      </w:fldSimple>
      <w:r w:rsidR="00320F3D">
        <w:noBreakHyphen/>
      </w:r>
      <w:fldSimple w:instr=" SEQ Example \* ARABIC \s 1 ">
        <w:r w:rsidR="00081674">
          <w:rPr>
            <w:noProof/>
          </w:rPr>
          <w:t>5</w:t>
        </w:r>
      </w:fldSimple>
      <w:bookmarkEnd w:id="146"/>
      <w:r>
        <w:t>: Tight coupling to the DOM.</w:t>
      </w:r>
      <w:bookmarkEnd w:id="147"/>
    </w:p>
    <w:p w:rsidR="00A36CFD" w:rsidRDefault="00A36CFD" w:rsidP="009864B8">
      <w:pPr>
        <w:keepNext/>
        <w:keepLines/>
      </w:pPr>
      <w:r w:rsidRPr="00A36CFD">
        <w:lastRenderedPageBreak/>
        <w:t>One can work around this by using a "message" DOM element with only one field. If this field receives updates in JSON format, you can mimic an event drive</w:t>
      </w:r>
      <w:r w:rsidR="00EB51B4">
        <w:t>n</w:t>
      </w:r>
      <w:r w:rsidRPr="00A36CFD">
        <w:t xml:space="preserve"> </w:t>
      </w:r>
      <w:r w:rsidR="000144E4" w:rsidRPr="00A36CFD">
        <w:t>architecture</w:t>
      </w:r>
      <w:r w:rsidRPr="00A36CFD">
        <w:t xml:space="preserve">. There are several drawbacks to this technique though. Serialization and event routing has to be </w:t>
      </w:r>
      <w:r w:rsidR="000144E4" w:rsidRPr="00A36CFD">
        <w:t>handled</w:t>
      </w:r>
      <w:r w:rsidRPr="00A36CFD">
        <w:t xml:space="preserve"> manually. The first is manual no matter (</w:t>
      </w:r>
      <w:r w:rsidR="00DD1C9C">
        <w:rPr>
          <w:color w:val="FF0000"/>
        </w:rPr>
        <w:fldChar w:fldCharType="begin"/>
      </w:r>
      <w:r w:rsidR="000144E4">
        <w:instrText xml:space="preserve"> REF _Ref383165301 \h </w:instrText>
      </w:r>
      <w:r w:rsidR="00DD1C9C">
        <w:rPr>
          <w:color w:val="FF0000"/>
        </w:rPr>
      </w:r>
      <w:r w:rsidR="00DD1C9C">
        <w:rPr>
          <w:color w:val="FF0000"/>
        </w:rPr>
        <w:fldChar w:fldCharType="separate"/>
      </w:r>
      <w:r w:rsidR="00081674">
        <w:t xml:space="preserve">Example </w:t>
      </w:r>
      <w:r w:rsidR="00081674">
        <w:rPr>
          <w:noProof/>
        </w:rPr>
        <w:t>7</w:t>
      </w:r>
      <w:r w:rsidR="00081674">
        <w:noBreakHyphen/>
      </w:r>
      <w:r w:rsidR="00081674">
        <w:rPr>
          <w:noProof/>
        </w:rPr>
        <w:t>6</w:t>
      </w:r>
      <w:r w:rsidR="00DD1C9C">
        <w:rPr>
          <w:color w:val="FF0000"/>
        </w:rPr>
        <w:fldChar w:fldCharType="end"/>
      </w:r>
      <w:r w:rsidRPr="00A36CFD">
        <w:t xml:space="preserve">), but converting to JSON </w:t>
      </w:r>
      <w:r w:rsidR="000144E4">
        <w:t>adds</w:t>
      </w:r>
      <w:r w:rsidRPr="00A36CFD">
        <w:t xml:space="preserve"> another layer of complexity. It also makes you unable to benefit from the different </w:t>
      </w:r>
      <w:r w:rsidR="000144E4" w:rsidRPr="00A36CFD">
        <w:t>subscription</w:t>
      </w:r>
      <w:r w:rsidRPr="00A36CFD">
        <w:t xml:space="preserve"> modes.</w:t>
      </w:r>
    </w:p>
    <w:p w:rsidR="000144E4" w:rsidRDefault="00434ADE" w:rsidP="009864B8">
      <w:pPr>
        <w:keepNext/>
        <w:keepLines/>
        <w:jc w:val="center"/>
      </w:pPr>
      <w:r>
        <w:rPr>
          <w:noProof/>
          <w:lang w:val="nb-NO" w:eastAsia="nb-NO"/>
        </w:rPr>
        <w:drawing>
          <wp:inline distT="0" distB="0" distL="0" distR="0">
            <wp:extent cx="5047401" cy="1764030"/>
            <wp:effectExtent l="19050" t="0" r="849" b="0"/>
            <wp:docPr id="26" name="Bilde 25" descr="Manual serializ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ual serialization.jpg"/>
                    <pic:cNvPicPr/>
                  </pic:nvPicPr>
                  <pic:blipFill>
                    <a:blip r:embed="rId45" cstate="print"/>
                    <a:stretch>
                      <a:fillRect/>
                    </a:stretch>
                  </pic:blipFill>
                  <pic:spPr>
                    <a:xfrm>
                      <a:off x="0" y="0"/>
                      <a:ext cx="5047401" cy="1764030"/>
                    </a:xfrm>
                    <a:prstGeom prst="rect">
                      <a:avLst/>
                    </a:prstGeom>
                  </pic:spPr>
                </pic:pic>
              </a:graphicData>
            </a:graphic>
          </wp:inline>
        </w:drawing>
      </w:r>
    </w:p>
    <w:p w:rsidR="00434ADE" w:rsidRDefault="000144E4" w:rsidP="009864B8">
      <w:pPr>
        <w:pStyle w:val="Bildetekst"/>
        <w:keepNext/>
        <w:keepLines/>
        <w:jc w:val="center"/>
      </w:pPr>
      <w:bookmarkStart w:id="148" w:name="_Ref383165301"/>
      <w:bookmarkStart w:id="149" w:name="_Toc385266187"/>
      <w:r>
        <w:t xml:space="preserve">Example </w:t>
      </w:r>
      <w:fldSimple w:instr=" STYLEREF 1 \s ">
        <w:r w:rsidR="00081674">
          <w:rPr>
            <w:noProof/>
          </w:rPr>
          <w:t>7</w:t>
        </w:r>
      </w:fldSimple>
      <w:r w:rsidR="00320F3D">
        <w:noBreakHyphen/>
      </w:r>
      <w:fldSimple w:instr=" SEQ Example \* ARABIC \s 1 ">
        <w:r w:rsidR="00081674">
          <w:rPr>
            <w:noProof/>
          </w:rPr>
          <w:t>6</w:t>
        </w:r>
      </w:fldSimple>
      <w:bookmarkEnd w:id="148"/>
      <w:r>
        <w:t>: Serialization of data bound for clients.</w:t>
      </w:r>
      <w:bookmarkEnd w:id="149"/>
    </w:p>
    <w:p w:rsidR="00A36CFD" w:rsidRDefault="00A36CFD" w:rsidP="00A36CFD">
      <w:r>
        <w:t>Lightstreamer is not intended to used in this way though, and doing it may influence performance. You will be better off using the subscription modes. These are actually powerful, allowing for updates of single fields, deleting and adding items. However, it is a lot more complex than the more "modern" approach given by for i</w:t>
      </w:r>
      <w:r w:rsidR="00E17C77">
        <w:t xml:space="preserve">nstance Socket.IO and SignalR (see sections </w:t>
      </w:r>
      <w:r w:rsidR="00DD1C9C">
        <w:fldChar w:fldCharType="begin"/>
      </w:r>
      <w:r w:rsidR="00E17C77">
        <w:instrText xml:space="preserve"> REF _Ref383165332 \r \h </w:instrText>
      </w:r>
      <w:r w:rsidR="00DD1C9C">
        <w:fldChar w:fldCharType="separate"/>
      </w:r>
      <w:r w:rsidR="00081674">
        <w:t>7.1</w:t>
      </w:r>
      <w:r w:rsidR="00DD1C9C">
        <w:fldChar w:fldCharType="end"/>
      </w:r>
      <w:r w:rsidR="00E17C77">
        <w:t xml:space="preserve"> and </w:t>
      </w:r>
      <w:r w:rsidR="00DD1C9C">
        <w:fldChar w:fldCharType="begin"/>
      </w:r>
      <w:r w:rsidR="00E17C77">
        <w:instrText xml:space="preserve"> REF _Ref383165343 \r \h </w:instrText>
      </w:r>
      <w:r w:rsidR="00DD1C9C">
        <w:fldChar w:fldCharType="separate"/>
      </w:r>
      <w:r w:rsidR="00081674">
        <w:t>7.4</w:t>
      </w:r>
      <w:r w:rsidR="00DD1C9C">
        <w:fldChar w:fldCharType="end"/>
      </w:r>
      <w:r w:rsidR="00E17C77">
        <w:t>)</w:t>
      </w:r>
      <w:r>
        <w:t xml:space="preserve">. </w:t>
      </w:r>
    </w:p>
    <w:p w:rsidR="00A36CFD" w:rsidRDefault="00A36CFD" w:rsidP="00A36CFD">
      <w:r>
        <w:t>The tight coupling to the DOM makes using popular MV*</w:t>
      </w:r>
      <w:r>
        <w:rPr>
          <w:rStyle w:val="Fotnotereferanse"/>
        </w:rPr>
        <w:footnoteReference w:id="26"/>
      </w:r>
      <w:r>
        <w:t xml:space="preserve"> frameworks like Angu</w:t>
      </w:r>
      <w:r w:rsidR="00E17C77">
        <w:t>l</w:t>
      </w:r>
      <w:r>
        <w:t>ar</w:t>
      </w:r>
      <w:r w:rsidR="00733B9C">
        <w:t xml:space="preserve"> </w:t>
      </w:r>
      <w:r w:rsidR="00DD1C9C">
        <w:fldChar w:fldCharType="begin" w:fldLock="1"/>
      </w:r>
      <w:r w:rsidR="00D167B1">
        <w:instrText>ADDIN CSL_CITATION { "citationItems" : [ { "id" : "ITEM-1", "itemData" : { "URL" : "http://angularjs.org/", "accessed" : { "date-parts" : [ [ "2014", "3", "25" ] ] }, "author" : [ { "dropping-particle" : "", "family" : "AngularJS", "given" : "", "non-dropping-particle" : "", "parse-names" : false, "suffix" : "" } ], "id" : "ITEM-1", "issued" : { "date-parts" : [ [ "0" ] ] }, "title" : "AngularJS \u2014 Superheroic JavaScript MVW Framework", "type" : "webpage" }, "uris" : [ "http://www.mendeley.com/documents/?uuid=1e81bdf1-2745-44ff-8252-4cd20842a156" ] } ], "mendeley" : { "previouslyFormattedCitation" : "[91]" }, "properties" : { "noteIndex" : 0 }, "schema" : "https://github.com/citation-style-language/schema/raw/master/csl-citation.json" }</w:instrText>
      </w:r>
      <w:r w:rsidR="00DD1C9C">
        <w:fldChar w:fldCharType="separate"/>
      </w:r>
      <w:r w:rsidR="006B2065" w:rsidRPr="006B2065">
        <w:rPr>
          <w:noProof/>
        </w:rPr>
        <w:t>[91]</w:t>
      </w:r>
      <w:r w:rsidR="00DD1C9C">
        <w:fldChar w:fldCharType="end"/>
      </w:r>
      <w:r>
        <w:t xml:space="preserve"> or Knockout little useful. As a result, it may be hard to integrate Lightstreamer into an existing application where such frameworks are present. With a new application, Lightstreamer can fall through because of this in my opinion. Either that, or the application has to have a clear separation </w:t>
      </w:r>
      <w:r w:rsidR="00E17C77">
        <w:t>between</w:t>
      </w:r>
      <w:r>
        <w:t xml:space="preserve"> the "Lightstreamer-pages" and the rest.</w:t>
      </w:r>
    </w:p>
    <w:p w:rsidR="00A36CFD" w:rsidRDefault="00A36CFD" w:rsidP="00A36CFD">
      <w:r>
        <w:t>As I mentioned earlier in this section, there has to be some connection between the metadata adapter and the data adapters. Directing an incoming message to its destination is something you have to handle yourself. The same goes for concurrency. The following figure shows the flow in my simple test application from an incoming me</w:t>
      </w:r>
      <w:r w:rsidR="003A0DAA">
        <w:t>ssage</w:t>
      </w:r>
      <w:r w:rsidR="00EB51B4">
        <w:t xml:space="preserve"> is received</w:t>
      </w:r>
      <w:r w:rsidR="003A0DAA">
        <w:t>, to a broadcast is sent (</w:t>
      </w:r>
      <w:r w:rsidR="00DD1C9C">
        <w:fldChar w:fldCharType="begin"/>
      </w:r>
      <w:r w:rsidR="003A0DAA">
        <w:instrText xml:space="preserve"> REF _Ref383165588 \h </w:instrText>
      </w:r>
      <w:r w:rsidR="00DD1C9C">
        <w:fldChar w:fldCharType="separate"/>
      </w:r>
      <w:r w:rsidR="00081674">
        <w:t xml:space="preserve">Example </w:t>
      </w:r>
      <w:r w:rsidR="00081674">
        <w:rPr>
          <w:noProof/>
        </w:rPr>
        <w:t>7</w:t>
      </w:r>
      <w:r w:rsidR="00081674">
        <w:noBreakHyphen/>
      </w:r>
      <w:r w:rsidR="00081674">
        <w:rPr>
          <w:noProof/>
        </w:rPr>
        <w:t>7</w:t>
      </w:r>
      <w:r w:rsidR="00DD1C9C">
        <w:fldChar w:fldCharType="end"/>
      </w:r>
      <w:r>
        <w:t>).</w:t>
      </w:r>
    </w:p>
    <w:p w:rsidR="003A0DAA" w:rsidRDefault="00913F35" w:rsidP="003A0DAA">
      <w:pPr>
        <w:keepNext/>
        <w:jc w:val="center"/>
      </w:pPr>
      <w:r>
        <w:rPr>
          <w:noProof/>
          <w:lang w:val="nb-NO" w:eastAsia="nb-NO"/>
        </w:rPr>
        <w:lastRenderedPageBreak/>
        <w:drawing>
          <wp:inline distT="0" distB="0" distL="0" distR="0">
            <wp:extent cx="5486400" cy="4100561"/>
            <wp:effectExtent l="19050" t="0" r="0" b="0"/>
            <wp:docPr id="27" name="Bilde 26" descr="MessageF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Flow.jpg"/>
                    <pic:cNvPicPr/>
                  </pic:nvPicPr>
                  <pic:blipFill>
                    <a:blip r:embed="rId46" cstate="print"/>
                    <a:stretch>
                      <a:fillRect/>
                    </a:stretch>
                  </pic:blipFill>
                  <pic:spPr>
                    <a:xfrm>
                      <a:off x="0" y="0"/>
                      <a:ext cx="5491186" cy="4104138"/>
                    </a:xfrm>
                    <a:prstGeom prst="rect">
                      <a:avLst/>
                    </a:prstGeom>
                  </pic:spPr>
                </pic:pic>
              </a:graphicData>
            </a:graphic>
          </wp:inline>
        </w:drawing>
      </w:r>
    </w:p>
    <w:p w:rsidR="00913F35" w:rsidRDefault="003A0DAA" w:rsidP="003A0DAA">
      <w:pPr>
        <w:pStyle w:val="Bildetekst"/>
        <w:jc w:val="center"/>
      </w:pPr>
      <w:bookmarkStart w:id="150" w:name="_Ref383165588"/>
      <w:bookmarkStart w:id="151" w:name="_Toc385266188"/>
      <w:r>
        <w:t xml:space="preserve">Example </w:t>
      </w:r>
      <w:fldSimple w:instr=" STYLEREF 1 \s ">
        <w:r w:rsidR="00081674">
          <w:rPr>
            <w:noProof/>
          </w:rPr>
          <w:t>7</w:t>
        </w:r>
      </w:fldSimple>
      <w:r w:rsidR="00320F3D">
        <w:noBreakHyphen/>
      </w:r>
      <w:fldSimple w:instr=" SEQ Example \* ARABIC \s 1 ">
        <w:r w:rsidR="00081674">
          <w:rPr>
            <w:noProof/>
          </w:rPr>
          <w:t>7</w:t>
        </w:r>
      </w:fldSimple>
      <w:bookmarkEnd w:id="150"/>
      <w:r>
        <w:t>: The flow of a message from it is received to a broadcast is sent.</w:t>
      </w:r>
      <w:bookmarkEnd w:id="151"/>
    </w:p>
    <w:p w:rsidR="00A36CFD" w:rsidRDefault="00A36CFD" w:rsidP="00A36CFD">
      <w:r>
        <w:t xml:space="preserve">Lightstreamer is broadcast by default. Given its old age, it is not unnatural that the main use case is push. In fact, it performs best if it can function purely as a publisher (in SOA terms). It would be even better if some other entity than the clients functions as producers. This would let the Lightstreamer server do only push, which is what it </w:t>
      </w:r>
      <w:r w:rsidR="005367E9">
        <w:t>seems to be most suited for</w:t>
      </w:r>
      <w:r>
        <w:t>.</w:t>
      </w:r>
    </w:p>
    <w:p w:rsidR="00A36CFD" w:rsidRDefault="00A36CFD" w:rsidP="00A36CFD">
      <w:r>
        <w:t>A clear indication of this is the fact that the default update mechanism is broadcast. To send to individual clients, even back to the caller, you have to have a separate subscription for each client. Request/response features is, in other words, not Lightstreamer’s strong suit.</w:t>
      </w:r>
    </w:p>
    <w:p w:rsidR="00913F35" w:rsidRDefault="00913F35" w:rsidP="004E3DC9">
      <w:pPr>
        <w:pStyle w:val="Overskrift3"/>
      </w:pPr>
      <w:r>
        <w:t>Maintainability</w:t>
      </w:r>
    </w:p>
    <w:p w:rsidR="00870C68" w:rsidRDefault="00870C68" w:rsidP="00870C68">
      <w:r>
        <w:t xml:space="preserve">Despite the </w:t>
      </w:r>
      <w:r w:rsidR="001154A8">
        <w:t>complexity</w:t>
      </w:r>
      <w:r>
        <w:t>, there is nothing stopping you from writing maintainable code. Both data- and metadata adapters are based on interfaces, so that you can mock them in tests. If an application manipulates the data injected to the adapters by the Lightstreamer server, this is also testable. Since the server uses method injection for this, it is just a matter of creating some dummy data and inject it in the test.</w:t>
      </w:r>
    </w:p>
    <w:p w:rsidR="00870C68" w:rsidRDefault="00870C68" w:rsidP="009864B8">
      <w:pPr>
        <w:keepNext/>
        <w:keepLines/>
      </w:pPr>
      <w:r>
        <w:lastRenderedPageBreak/>
        <w:t>The samples uses a</w:t>
      </w:r>
      <w:r w:rsidR="001154A8">
        <w:t>n ExecutorService</w:t>
      </w:r>
      <w:r w:rsidR="003A0DAA">
        <w:t xml:space="preserve"> </w:t>
      </w:r>
      <w:r w:rsidR="00DD1C9C">
        <w:fldChar w:fldCharType="begin" w:fldLock="1"/>
      </w:r>
      <w:r w:rsidR="00D167B1">
        <w:instrText>ADDIN CSL_CITATION { "citationItems" : [ { "id" : "ITEM-1", "itemData" : { "URL" : "http://docs.oracle.com/javase/7/docs/api/java/util/concurrent/ExecutorService.html", "accessed" : { "date-parts" : [ [ "2014", "3", "10" ] ] }, "author" : [ { "dropping-particle" : "", "family" : "Oracle", "given" : "", "non-dropping-particle" : "", "parse-names" : false, "suffix" : "" } ], "id" : "ITEM-1", "issued" : { "date-parts" : [ [ "0" ] ] }, "title" : "ExecutorService (Java Platform SE 7 )", "type" : "webpage" }, "uris" : [ "http://www.mendeley.com/documents/?uuid=bc07b937-e279-4f4f-bde8-2ce6e3f9f05a" ] } ], "mendeley" : { "previouslyFormattedCitation" : "[92]" }, "properties" : { "noteIndex" : 0 }, "schema" : "https://github.com/citation-style-language/schema/raw/master/csl-citation.json" }</w:instrText>
      </w:r>
      <w:r w:rsidR="00DD1C9C">
        <w:fldChar w:fldCharType="separate"/>
      </w:r>
      <w:r w:rsidR="006B2065" w:rsidRPr="006B2065">
        <w:rPr>
          <w:noProof/>
        </w:rPr>
        <w:t>[92]</w:t>
      </w:r>
      <w:r w:rsidR="00DD1C9C">
        <w:fldChar w:fldCharType="end"/>
      </w:r>
      <w:r w:rsidR="001154A8">
        <w:t xml:space="preserve"> </w:t>
      </w:r>
      <w:r>
        <w:t>to handle concur</w:t>
      </w:r>
      <w:r w:rsidR="00AE1BCB">
        <w:t>rency. Testing methods that use</w:t>
      </w:r>
      <w:r>
        <w:t xml:space="preserve"> this can be a little messy, but no more than testing callbacks of Socket.IO events. As long as you can inject a mock of the listener that the ExecutorService triggers, you are good to go. In other words, the seemingly </w:t>
      </w:r>
      <w:r w:rsidR="003A0DAA">
        <w:t>preferred</w:t>
      </w:r>
      <w:r>
        <w:t xml:space="preserve"> method for Lightstreamer, is the same I used for Socket.IO</w:t>
      </w:r>
      <w:r w:rsidR="003A0DAA">
        <w:t xml:space="preserve"> (see section </w:t>
      </w:r>
      <w:r w:rsidR="00DD1C9C">
        <w:fldChar w:fldCharType="begin"/>
      </w:r>
      <w:r w:rsidR="003A0DAA">
        <w:instrText xml:space="preserve"> REF _Ref383165706 \n \h </w:instrText>
      </w:r>
      <w:r w:rsidR="00DD1C9C">
        <w:fldChar w:fldCharType="separate"/>
      </w:r>
      <w:r w:rsidR="00081674">
        <w:t>7.1.3</w:t>
      </w:r>
      <w:r w:rsidR="00DD1C9C">
        <w:fldChar w:fldCharType="end"/>
      </w:r>
      <w:r w:rsidR="003A0DAA">
        <w:t>).</w:t>
      </w:r>
    </w:p>
    <w:p w:rsidR="00870C68" w:rsidRDefault="00870C68" w:rsidP="00870C68">
      <w:r>
        <w:t xml:space="preserve">Client side on the other hand, is an whole other story. When testing this code, the first thing you'll want to do is to mock out dependencies to Lightstreamer. But before that, you need to understand how this code works. With only a minified version of the code available, this is easier said than done. What Lightstreamer does client side is somewhat advanced, so mocking its behavior isn't the easiest of tasks. </w:t>
      </w:r>
    </w:p>
    <w:p w:rsidR="00A16B2D" w:rsidRDefault="00870C68" w:rsidP="001154A8">
      <w:r>
        <w:t>Still, as long as you keep a firm line regarding separation of concerns, on both server and client, you should be able to write maintainable code</w:t>
      </w:r>
      <w:r w:rsidR="001154A8">
        <w:t>. After all, Lightstreamer's int</w:t>
      </w:r>
      <w:r>
        <w:t>ended use is to be a separate server in your application stack. Keeping this in mind, you would want to keep this part as light weight as possible. Other aspects, like database handling and such, should be left out of the Lightstreamer server.</w:t>
      </w:r>
      <w:r w:rsidR="001154A8">
        <w:t xml:space="preserve"> But even with all of these precautions in place, the real time specific code of Lightstreamer will be more comprehensive than most other real time frameworks.</w:t>
      </w:r>
    </w:p>
    <w:p w:rsidR="00A16B2D" w:rsidRDefault="00A16B2D" w:rsidP="004E3DC9">
      <w:pPr>
        <w:pStyle w:val="Overskrift3"/>
      </w:pPr>
      <w:r>
        <w:t>Browser support</w:t>
      </w:r>
    </w:p>
    <w:p w:rsidR="001154A8" w:rsidRPr="001154A8" w:rsidRDefault="001154A8" w:rsidP="001154A8">
      <w:r>
        <w:t>Lightstreamer supports all major browsers without any trouble.</w:t>
      </w:r>
      <w:r w:rsidR="00190963">
        <w:t xml:space="preserve"> Fallbacks are handled gracefully behind the scenes so that the optimal transport is always used. One thing I have trouble understanding though, is the transport mechanism that uses polling over WebSockets. As far as I can tell, there is no real benefit to this as any browser that supports it, also supports streaming over WebSockets.</w:t>
      </w:r>
    </w:p>
    <w:p w:rsidR="00A16B2D" w:rsidRDefault="00A16B2D" w:rsidP="004E3DC9">
      <w:pPr>
        <w:pStyle w:val="Overskrift3"/>
      </w:pPr>
      <w:r>
        <w:t>Maturity</w:t>
      </w:r>
    </w:p>
    <w:p w:rsidR="00156183" w:rsidRDefault="00156183" w:rsidP="00156183">
      <w:r>
        <w:t xml:space="preserve">With 14 years of experience, it is safe to say that Lightstreamer is a mature product. In a way, it has become too mature. 14 years ago the focus of real time applications was pure push. This is still what Lightstreamer does best, as the mechanisms for receiving input from clients are somewhat complicated. </w:t>
      </w:r>
    </w:p>
    <w:p w:rsidR="00156183" w:rsidRDefault="003A0DAA" w:rsidP="00156183">
      <w:r>
        <w:t>Lightstreamer uses a complete</w:t>
      </w:r>
      <w:r w:rsidR="00156183">
        <w:t xml:space="preserve">ly different approach for real time than any of the competition. The push orientation is probably due to its old age. But the use of a separate server for all real time functionality is not a bad thing. Depending on the needs of an application, this technique may be the </w:t>
      </w:r>
      <w:r w:rsidR="00C5747C">
        <w:t>better</w:t>
      </w:r>
      <w:r w:rsidR="00156183">
        <w:t xml:space="preserve"> no matter what framework or library you are using. With Node based solutions for example, the most likely approach is this, </w:t>
      </w:r>
      <w:r w:rsidR="00B26618">
        <w:t>since very few applications use</w:t>
      </w:r>
      <w:r w:rsidR="00156183">
        <w:t xml:space="preserve"> only Node </w:t>
      </w:r>
      <w:r w:rsidR="001F0A67">
        <w:t>as</w:t>
      </w:r>
      <w:r w:rsidR="00156183">
        <w:t xml:space="preserve"> server.</w:t>
      </w:r>
    </w:p>
    <w:p w:rsidR="00156183" w:rsidRDefault="00156183" w:rsidP="009864B8">
      <w:pPr>
        <w:keepNext/>
        <w:keepLines/>
      </w:pPr>
      <w:r>
        <w:lastRenderedPageBreak/>
        <w:t>Weswit is actually one of the pioneers for real time technology</w:t>
      </w:r>
      <w:r w:rsidR="003A0DAA">
        <w:t xml:space="preserve"> </w:t>
      </w:r>
      <w:r w:rsidR="00DD1C9C">
        <w:fldChar w:fldCharType="begin" w:fldLock="1"/>
      </w:r>
      <w:r w:rsidR="00D167B1">
        <w:instrText>ADDIN CSL_CITATION { "citationItems" : [ { "id" : "ITEM-1", "itemData" : { "URL" : "http://www.slideshare.net/alinone/from-push-technology-to-the-realtime-web", "accessed" : { "date-parts" : [ [ "2013", "3", "26" ] ] }, "author" : [ { "dropping-particle" : "", "family" : "Alinone", "given" : "Alessandro", "non-dropping-particle" : "", "parse-names" : false, "suffix" : "" } ], "id" : "ITEM-1", "issued" : { "date-parts" : [ [ "0" ] ] }, "note" : "Info om samarbeidspartnere blant mye annet", "title" : "From Push Technology to the Real-Time Web", "type" : "webpage" }, "uris" : [ "http://www.mendeley.com/documents/?uuid=4079658e-7d17-4018-b348-fddc212fa14e" ] } ], "mendeley" : { "previouslyFormattedCitation" : "[93]" }, "properties" : { "noteIndex" : 0 }, "schema" : "https://github.com/citation-style-language/schema/raw/master/csl-citation.json" }</w:instrText>
      </w:r>
      <w:r w:rsidR="00DD1C9C">
        <w:fldChar w:fldCharType="separate"/>
      </w:r>
      <w:r w:rsidR="006B2065" w:rsidRPr="006B2065">
        <w:rPr>
          <w:noProof/>
        </w:rPr>
        <w:t>[93]</w:t>
      </w:r>
      <w:r w:rsidR="00DD1C9C">
        <w:fldChar w:fldCharType="end"/>
      </w:r>
      <w:r>
        <w:t xml:space="preserve">. Their main problem now is to keep up with modern day trends. The competition </w:t>
      </w:r>
      <w:r w:rsidR="00935CC3">
        <w:t>is</w:t>
      </w:r>
      <w:r>
        <w:t xml:space="preserve"> lightweight libraries rather than large scale frameworks. In my opinion, they would benefit a lot from making a "light" version of Lightstreamer that introduces a higher level of abstraction. Using for instance an event driven model, this would result in a simple library. Decoupling it from the Lightstreamer server may also be </w:t>
      </w:r>
      <w:r w:rsidR="003A0DAA">
        <w:t>beneficial</w:t>
      </w:r>
      <w:r>
        <w:t>. This would make it more attractive for Java developers that want some simple real time features in their application.</w:t>
      </w:r>
    </w:p>
    <w:p w:rsidR="00156183" w:rsidRPr="00156183" w:rsidRDefault="00156183" w:rsidP="00156183">
      <w:r>
        <w:t>Nonetheless, the company has a large customer base, and they have received a lot of appraisal</w:t>
      </w:r>
      <w:r w:rsidR="003A0DAA">
        <w:t xml:space="preserve"> </w:t>
      </w:r>
      <w:r w:rsidR="00DD1C9C">
        <w:fldChar w:fldCharType="begin" w:fldLock="1"/>
      </w:r>
      <w:r w:rsidR="00D167B1">
        <w:instrText>ADDIN CSL_CITATION { "citationItems" : [ { "id" : "ITEM-1", "itemData" : { "URL" : "http://www.marketwired.com/press-release/weswit-named-cool-vendor-by-leading-analyst-firm-for-its-lightstreamer-product-1649111.htm", "accessed" : { "date-parts" : [ [ "2014", "3", "21" ] ] }, "author" : [ { "dropping-particle" : "", "family" : "Marketwire", "given" : "", "non-dropping-particle" : "", "parse-names" : false, "suffix" : "" } ], "id" : "ITEM-1", "issued" : { "date-parts" : [ [ "2012" ] ] }, "title" : "Weswit Named \"Cool Vendor\" by Leading Analyst Firm for its Lightstreamer Product", "type" : "webpage" }, "uris" : [ "http://www.mendeley.com/documents/?uuid=3a1c617a-f867-45c1-8704-6bdb2bbc7e43" ] } ], "mendeley" : { "previouslyFormattedCitation" : "[94]" }, "properties" : { "noteIndex" : 0 }, "schema" : "https://github.com/citation-style-language/schema/raw/master/csl-citation.json" }</w:instrText>
      </w:r>
      <w:r w:rsidR="00DD1C9C">
        <w:fldChar w:fldCharType="separate"/>
      </w:r>
      <w:r w:rsidR="006B2065" w:rsidRPr="006B2065">
        <w:rPr>
          <w:noProof/>
        </w:rPr>
        <w:t>[94]</w:t>
      </w:r>
      <w:r w:rsidR="00DD1C9C">
        <w:fldChar w:fldCharType="end"/>
      </w:r>
      <w:r>
        <w:t>. Changing something that many people use and love, isn't always a smart thing. Th</w:t>
      </w:r>
      <w:r w:rsidR="00FC32ED">
        <w:t xml:space="preserve">e expression "If it </w:t>
      </w:r>
      <w:proofErr w:type="spellStart"/>
      <w:r w:rsidR="00FC32ED">
        <w:t>ain't</w:t>
      </w:r>
      <w:proofErr w:type="spellEnd"/>
      <w:r w:rsidR="00FC32ED">
        <w:t xml:space="preserve"> broke</w:t>
      </w:r>
      <w:r>
        <w:t>, don't fix it" exist for a reason. What I think they should do though, is keep everything they got, but also offer what I suggested above.</w:t>
      </w:r>
    </w:p>
    <w:p w:rsidR="00BF63BA" w:rsidRDefault="00BF63BA" w:rsidP="00BF63BA">
      <w:pPr>
        <w:pStyle w:val="Overskrift2"/>
      </w:pPr>
      <w:bookmarkStart w:id="152" w:name="_Ref383164053"/>
      <w:bookmarkStart w:id="153" w:name="_Ref383164057"/>
      <w:bookmarkStart w:id="154" w:name="_Toc385341250"/>
      <w:r>
        <w:t>Play Framework</w:t>
      </w:r>
      <w:bookmarkEnd w:id="152"/>
      <w:bookmarkEnd w:id="153"/>
      <w:bookmarkEnd w:id="154"/>
    </w:p>
    <w:p w:rsidR="00D36E78" w:rsidRPr="00D36E78" w:rsidRDefault="005F393E" w:rsidP="00D36E78">
      <w:r>
        <w:t xml:space="preserve">Play is a MVC framework with real time capabilities. </w:t>
      </w:r>
      <w:r w:rsidR="002A7D55" w:rsidRPr="002A7D55">
        <w:t>I used version 2.1.1, which was the newest at the time. Play comes with a server side te</w:t>
      </w:r>
      <w:r w:rsidR="008178A0">
        <w:t xml:space="preserve">mplate language for rendering </w:t>
      </w:r>
      <w:r w:rsidR="002A7D55" w:rsidRPr="002A7D55">
        <w:t xml:space="preserve"> HTML. I minimized the use of this in order to use the common user interface described in section</w:t>
      </w:r>
      <w:r w:rsidR="00EF3BDE">
        <w:t xml:space="preserve"> </w:t>
      </w:r>
      <w:r w:rsidR="00DD1C9C">
        <w:fldChar w:fldCharType="begin"/>
      </w:r>
      <w:r w:rsidR="00EF3BDE">
        <w:instrText xml:space="preserve"> REF _Ref383253005 \r \h </w:instrText>
      </w:r>
      <w:r w:rsidR="00DD1C9C">
        <w:fldChar w:fldCharType="separate"/>
      </w:r>
      <w:r w:rsidR="00081674">
        <w:t>6.6.1</w:t>
      </w:r>
      <w:r w:rsidR="00DD1C9C">
        <w:fldChar w:fldCharType="end"/>
      </w:r>
      <w:r w:rsidR="002A7D55" w:rsidRPr="002A7D55">
        <w:t>.</w:t>
      </w:r>
      <w:r w:rsidR="008178A0">
        <w:t xml:space="preserve"> </w:t>
      </w:r>
    </w:p>
    <w:p w:rsidR="001A768F" w:rsidRDefault="001A768F" w:rsidP="004E3DC9">
      <w:pPr>
        <w:pStyle w:val="Overskrift3"/>
      </w:pPr>
      <w:r>
        <w:t>Documentation</w:t>
      </w:r>
    </w:p>
    <w:p w:rsidR="00076FF1" w:rsidRDefault="00076FF1" w:rsidP="00076FF1">
      <w:r>
        <w:t>Obtaining Play is a simple and well documented process</w:t>
      </w:r>
      <w:r w:rsidR="00EF3BDE">
        <w:t xml:space="preserve"> </w:t>
      </w:r>
      <w:r w:rsidR="00DD1C9C">
        <w:fldChar w:fldCharType="begin" w:fldLock="1"/>
      </w:r>
      <w:r w:rsidR="00D167B1">
        <w:instrText>ADDIN CSL_CITATION { "citationItems" : [ { "id" : "ITEM-1", "itemData" : { "URL" : "http://www.playframework.com/documentation/2.1.x/Installing", "accessed" : { "date-parts" : [ [ "2014", "3", "22" ] ] }, "author" : [ { "dropping-particle" : "", "family" : "Play", "given" : "", "non-dropping-particle" : "", "parse-names" : false, "suffix" : "" } ], "id" : "ITEM-1", "issued" : { "date-parts" : [ [ "0" ] ] }, "title" : "Getting started with Play", "type" : "webpage" }, "uris" : [ "http://www.mendeley.com/documents/?uuid=a4ece18e-f816-42d8-a4d4-53b089b09385" ] } ], "mendeley" : { "previouslyFormattedCitation" : "[95]" }, "properties" : { "noteIndex" : 0 }, "schema" : "https://github.com/citation-style-language/schema/raw/master/csl-citation.json" }</w:instrText>
      </w:r>
      <w:r w:rsidR="00DD1C9C">
        <w:fldChar w:fldCharType="separate"/>
      </w:r>
      <w:r w:rsidR="006B2065" w:rsidRPr="006B2065">
        <w:rPr>
          <w:noProof/>
        </w:rPr>
        <w:t>[95]</w:t>
      </w:r>
      <w:r w:rsidR="00DD1C9C">
        <w:fldChar w:fldCharType="end"/>
      </w:r>
      <w:r>
        <w:t>. Following installation, the documentation provides a step-by-step guide to get you familiarized with Play. There are also two tutorials: one simple and one more comprehensive</w:t>
      </w:r>
      <w:r w:rsidR="00EF3BDE">
        <w:t xml:space="preserve"> </w:t>
      </w:r>
      <w:r w:rsidR="00DD1C9C">
        <w:fldChar w:fldCharType="begin" w:fldLock="1"/>
      </w:r>
      <w:r w:rsidR="00D167B1">
        <w:instrText>ADDIN CSL_CITATION { "citationItems" : [ { "id" : "ITEM-1", "itemData" : { "URL" : "http://www.playframework.com/documentation/2.1.x/Home", "accessed" : { "date-parts" : [ [ "2014", "3", "22" ] ] }, "author" : [ { "dropping-particle" : "", "family" : "Play", "given" : "", "non-dropping-particle" : "", "parse-names" : false, "suffix" : "" } ], "id" : "ITEM-1", "issued" : { "date-parts" : [ [ "0" ] ] }, "title" : "Play documentation Home", "type" : "webpage" }, "uris" : [ "http://www.mendeley.com/documents/?uuid=f04ced1a-5dac-4ae5-9471-44e0cdc684ab" ] } ], "mendeley" : { "previouslyFormattedCitation" : "[96]" }, "properties" : { "noteIndex" : 0 }, "schema" : "https://github.com/citation-style-language/schema/raw/master/csl-citation.json" }</w:instrText>
      </w:r>
      <w:r w:rsidR="00DD1C9C">
        <w:fldChar w:fldCharType="separate"/>
      </w:r>
      <w:r w:rsidR="006B2065" w:rsidRPr="006B2065">
        <w:rPr>
          <w:noProof/>
        </w:rPr>
        <w:t>[96]</w:t>
      </w:r>
      <w:r w:rsidR="00DD1C9C">
        <w:fldChar w:fldCharType="end"/>
      </w:r>
      <w:r>
        <w:t>. These are mostly easy to follow, but I ran into some issues with links to certain files that didn't work anymore.</w:t>
      </w:r>
    </w:p>
    <w:p w:rsidR="00076FF1" w:rsidRDefault="00076FF1" w:rsidP="00076FF1">
      <w:r>
        <w:t>As Play lets you write in either Java or Scala</w:t>
      </w:r>
      <w:r w:rsidR="00D82309">
        <w:t xml:space="preserve"> </w:t>
      </w:r>
      <w:r w:rsidR="00DD1C9C">
        <w:fldChar w:fldCharType="begin" w:fldLock="1"/>
      </w:r>
      <w:r w:rsidR="00D167B1">
        <w:instrText>ADDIN CSL_CITATION { "citationItems" : [ { "id" : "ITEM-1", "itemData" : { "URL" : "http://www.playframework.com/documentation/2.1.x/Home", "accessed" : { "date-parts" : [ [ "2014", "3", "22" ] ] }, "author" : [ { "dropping-particle" : "", "family" : "Play", "given" : "", "non-dropping-particle" : "", "parse-names" : false, "suffix" : "" } ], "id" : "ITEM-1", "issued" : { "date-parts" : [ [ "0" ] ] }, "title" : "Play documentation Home", "type" : "webpage" }, "uris" : [ "http://www.mendeley.com/documents/?uuid=f04ced1a-5dac-4ae5-9471-44e0cdc684ab" ] }, { "id" : "ITEM-2", "itemData" : { "URL" : "http://www.playframework.com/documentation/2.1.x/ScalaHome", "accessed" : { "date-parts" : [ [ "2014", "3", "22" ] ] }, "author" : [ { "dropping-particle" : "", "family" : "Play", "given" : "", "non-dropping-particle" : "", "parse-names" : false, "suffix" : "" } ], "id" : "ITEM-2", "issued" : { "date-parts" : [ [ "0" ] ] }, "title" : "Play documentation Scala Home", "type" : "webpage" }, "uris" : [ "http://www.mendeley.com/documents/?uuid=b03e28ef-64de-49ce-bb7e-4c49c1e17c63" ] } ], "mendeley" : { "previouslyFormattedCitation" : "[96], [97]" }, "properties" : { "noteIndex" : 0 }, "schema" : "https://github.com/citation-style-language/schema/raw/master/csl-citation.json" }</w:instrText>
      </w:r>
      <w:r w:rsidR="00DD1C9C">
        <w:fldChar w:fldCharType="separate"/>
      </w:r>
      <w:r w:rsidR="006B2065" w:rsidRPr="006B2065">
        <w:rPr>
          <w:noProof/>
        </w:rPr>
        <w:t>[96], [97]</w:t>
      </w:r>
      <w:r w:rsidR="00DD1C9C">
        <w:fldChar w:fldCharType="end"/>
      </w:r>
      <w:r>
        <w:t>, it is a good thing that the documentation is separated accordingly. The exception is the getting started part, bu</w:t>
      </w:r>
      <w:r w:rsidR="00E573B9">
        <w:t>t</w:t>
      </w:r>
      <w:r>
        <w:t xml:space="preserve"> this covers no code. Splitting this as well would have been a duplication rather than a separation. With this separation, developers can focus on the language they want and have no knowledge of the other.</w:t>
      </w:r>
    </w:p>
    <w:p w:rsidR="00076FF1" w:rsidRDefault="00076FF1" w:rsidP="00076FF1">
      <w:r>
        <w:t>Play is an open source framework with a rather rapid development process. Instead of refe</w:t>
      </w:r>
      <w:r w:rsidR="00E573B9">
        <w:t>r</w:t>
      </w:r>
      <w:r>
        <w:t>ring you to a change</w:t>
      </w:r>
      <w:r w:rsidR="00E573B9">
        <w:t xml:space="preserve"> </w:t>
      </w:r>
      <w:r>
        <w:t xml:space="preserve">log, Play's documentation lets you browse previous versions. This simplifies the process of </w:t>
      </w:r>
      <w:r w:rsidR="00224881">
        <w:t>migrating to a new version</w:t>
      </w:r>
      <w:r>
        <w:t xml:space="preserve">. </w:t>
      </w:r>
    </w:p>
    <w:p w:rsidR="00076FF1" w:rsidRDefault="00076FF1" w:rsidP="00076FF1">
      <w:r>
        <w:t xml:space="preserve">The framework builds on many other technologies from third parties. Play's documentation does a good job of pointing the reader to resources regarding these technologies. It also explains </w:t>
      </w:r>
      <w:r w:rsidR="00074B09">
        <w:t>them</w:t>
      </w:r>
      <w:r>
        <w:t xml:space="preserve">, but not in too much detail. </w:t>
      </w:r>
    </w:p>
    <w:p w:rsidR="00076FF1" w:rsidRPr="00076FF1" w:rsidRDefault="00076FF1" w:rsidP="00076FF1">
      <w:r>
        <w:t>Using examples, the documentation is easy to read and learn from. Learn</w:t>
      </w:r>
      <w:r w:rsidR="00D45CD7">
        <w:t>ing</w:t>
      </w:r>
      <w:r>
        <w:t xml:space="preserve"> by doing is, in my opinion, the best way. With Play, there was little need for diving into the source code. I just followed the examples.</w:t>
      </w:r>
    </w:p>
    <w:p w:rsidR="007D4A28" w:rsidRDefault="007D4A28" w:rsidP="004E3DC9">
      <w:pPr>
        <w:pStyle w:val="Overskrift3"/>
      </w:pPr>
      <w:r>
        <w:lastRenderedPageBreak/>
        <w:t>Simplicity</w:t>
      </w:r>
    </w:p>
    <w:p w:rsidR="00525035" w:rsidRDefault="00525035" w:rsidP="00525035">
      <w:r>
        <w:t>Play is a MVC framework. Hence it resembles most other frameworks in this genre. Still, it has some interesting features that separates it from others:</w:t>
      </w:r>
    </w:p>
    <w:p w:rsidR="00525035" w:rsidRDefault="00525035" w:rsidP="00525035">
      <w:pPr>
        <w:pStyle w:val="Listeavsnitt"/>
        <w:numPr>
          <w:ilvl w:val="0"/>
          <w:numId w:val="20"/>
        </w:numPr>
      </w:pPr>
      <w:r>
        <w:t>A route configuration file that gives you IntelliSense</w:t>
      </w:r>
      <w:r w:rsidR="000A69D2">
        <w:rPr>
          <w:rStyle w:val="Fotnotereferanse"/>
        </w:rPr>
        <w:footnoteReference w:id="27"/>
      </w:r>
      <w:r>
        <w:t xml:space="preserve"> in the editor. It gets compiled at run-time, providing you with feedback just as with code files. You have to manually list all routes though. Compared to the route configuration of ASP.NET MVC, </w:t>
      </w:r>
      <w:r w:rsidR="004308BC">
        <w:t xml:space="preserve">where routes follow a pattern, </w:t>
      </w:r>
      <w:r>
        <w:t>this is a little elaborate.</w:t>
      </w:r>
    </w:p>
    <w:p w:rsidR="00525035" w:rsidRDefault="00525035" w:rsidP="00EF4907">
      <w:pPr>
        <w:pStyle w:val="Listeavsnitt"/>
        <w:numPr>
          <w:ilvl w:val="0"/>
          <w:numId w:val="20"/>
        </w:numPr>
      </w:pPr>
      <w:r>
        <w:t>Hot code push allows you to run the server once. Each time you change a file, the code recompiles and you</w:t>
      </w:r>
      <w:r w:rsidR="00AB097C">
        <w:t>r</w:t>
      </w:r>
      <w:r>
        <w:t xml:space="preserve"> page refreshes. </w:t>
      </w:r>
    </w:p>
    <w:p w:rsidR="00525035" w:rsidRDefault="00525035" w:rsidP="00EF4907">
      <w:pPr>
        <w:pStyle w:val="Listeavsnitt"/>
        <w:numPr>
          <w:ilvl w:val="0"/>
          <w:numId w:val="20"/>
        </w:numPr>
      </w:pPr>
      <w:r>
        <w:t>The template language is Scala. It resembles the template language of other frameworks. Compilation errors from all template files, are</w:t>
      </w:r>
      <w:r w:rsidR="00D82309">
        <w:t xml:space="preserve"> also shown as with other files</w:t>
      </w:r>
      <w:r>
        <w:t xml:space="preserve"> (</w:t>
      </w:r>
      <w:r w:rsidR="00DD1C9C">
        <w:fldChar w:fldCharType="begin"/>
      </w:r>
      <w:r w:rsidR="00D82309">
        <w:instrText xml:space="preserve"> REF _Ref383253605 \h </w:instrText>
      </w:r>
      <w:r w:rsidR="00DD1C9C">
        <w:fldChar w:fldCharType="separate"/>
      </w:r>
      <w:r w:rsidR="00081674">
        <w:t xml:space="preserve">Figure </w:t>
      </w:r>
      <w:r w:rsidR="00081674">
        <w:rPr>
          <w:noProof/>
        </w:rPr>
        <w:t>7</w:t>
      </w:r>
      <w:r w:rsidR="00081674">
        <w:noBreakHyphen/>
      </w:r>
      <w:r w:rsidR="00081674">
        <w:rPr>
          <w:noProof/>
        </w:rPr>
        <w:t>4</w:t>
      </w:r>
      <w:r w:rsidR="00DD1C9C">
        <w:fldChar w:fldCharType="end"/>
      </w:r>
      <w:r>
        <w:t>)</w:t>
      </w:r>
    </w:p>
    <w:p w:rsidR="00525035" w:rsidRPr="00525035" w:rsidRDefault="00D82309" w:rsidP="00EF4907">
      <w:pPr>
        <w:pStyle w:val="Listeavsnitt"/>
        <w:numPr>
          <w:ilvl w:val="0"/>
          <w:numId w:val="20"/>
        </w:numPr>
      </w:pPr>
      <w:r>
        <w:t>Play lets you use Akka Actors</w:t>
      </w:r>
      <w:r w:rsidR="00FE2243">
        <w:t xml:space="preserve"> to handle concurrency</w:t>
      </w:r>
      <w:r>
        <w:t>. Actors</w:t>
      </w:r>
      <w:r w:rsidR="00525035">
        <w:t xml:space="preserve"> is an old, mathematical concept</w:t>
      </w:r>
      <w:r>
        <w:t xml:space="preserve"> </w:t>
      </w:r>
      <w:r w:rsidR="00DD1C9C">
        <w:fldChar w:fldCharType="begin" w:fldLock="1"/>
      </w:r>
      <w:r w:rsidR="00D167B1">
        <w:instrText>ADDIN CSL_CITATION { "citationItems" : [ { "id" : "ITEM-1", "itemData" : { "author" : [ { "dropping-particle" : "", "family" : "Hewitt", "given" : "Carl", "non-dropping-particle" : "", "parse-names" : false, "suffix" : "" }, { "dropping-particle" : "", "family" : "Bishop", "given" : "Peter", "non-dropping-particle" : "", "parse-names" : false, "suffix" : "" }, { "dropping-particle" : "", "family" : "Steiger", "given" : "Richard", "non-dropping-particle" : "", "parse-names" : false, "suffix" : "" } ], "container-title" : "IJCAI'73 Proceedings of the 3rd international joint conference on Artificial intelligence", "id" : "ITEM-1", "issued" : { "date-parts" : [ [ "1973" ] ] }, "page" : "235-245", "title" : "A universal modular ACTOR formalism for artificial intelligence", "type" : "article-journal" }, "uris" : [ "http://www.mendeley.com/documents/?uuid=b8d2fcb3-f9e7-46e8-a28c-ae340891e1c1" ] } ], "mendeley" : { "previouslyFormattedCitation" : "[98]" }, "properties" : { "noteIndex" : 0 }, "schema" : "https://github.com/citation-style-language/schema/raw/master/csl-citation.json" }</w:instrText>
      </w:r>
      <w:r w:rsidR="00DD1C9C">
        <w:fldChar w:fldCharType="separate"/>
      </w:r>
      <w:r w:rsidR="006B2065" w:rsidRPr="006B2065">
        <w:rPr>
          <w:noProof/>
        </w:rPr>
        <w:t>[98]</w:t>
      </w:r>
      <w:r w:rsidR="00DD1C9C">
        <w:fldChar w:fldCharType="end"/>
      </w:r>
      <w:r w:rsidR="00525035">
        <w:t>, but it has become increasingly popular recently. As with the rest of Play though, you are not forced to use it.</w:t>
      </w:r>
    </w:p>
    <w:p w:rsidR="00D82309" w:rsidRDefault="00525035" w:rsidP="00D82309">
      <w:pPr>
        <w:keepNext/>
        <w:jc w:val="center"/>
      </w:pPr>
      <w:r>
        <w:rPr>
          <w:noProof/>
          <w:lang w:val="nb-NO" w:eastAsia="nb-NO"/>
        </w:rPr>
        <w:drawing>
          <wp:inline distT="0" distB="0" distL="0" distR="0">
            <wp:extent cx="3308941" cy="2588814"/>
            <wp:effectExtent l="19050" t="0" r="5759" b="0"/>
            <wp:docPr id="58" name="Bilde 57" descr="Compilation err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ilation error.jpg"/>
                    <pic:cNvPicPr/>
                  </pic:nvPicPr>
                  <pic:blipFill>
                    <a:blip r:embed="rId47" cstate="print"/>
                    <a:stretch>
                      <a:fillRect/>
                    </a:stretch>
                  </pic:blipFill>
                  <pic:spPr>
                    <a:xfrm>
                      <a:off x="0" y="0"/>
                      <a:ext cx="3313757" cy="2592582"/>
                    </a:xfrm>
                    <a:prstGeom prst="rect">
                      <a:avLst/>
                    </a:prstGeom>
                  </pic:spPr>
                </pic:pic>
              </a:graphicData>
            </a:graphic>
          </wp:inline>
        </w:drawing>
      </w:r>
    </w:p>
    <w:p w:rsidR="00525035" w:rsidRDefault="00D82309" w:rsidP="00D82309">
      <w:pPr>
        <w:pStyle w:val="Bildetekst"/>
        <w:jc w:val="center"/>
      </w:pPr>
      <w:bookmarkStart w:id="155" w:name="_Ref383253605"/>
      <w:bookmarkStart w:id="156" w:name="_Toc385266158"/>
      <w:r>
        <w:t xml:space="preserve">Figure </w:t>
      </w:r>
      <w:fldSimple w:instr=" STYLEREF 1 \s ">
        <w:r w:rsidR="00081674">
          <w:rPr>
            <w:noProof/>
          </w:rPr>
          <w:t>7</w:t>
        </w:r>
      </w:fldSimple>
      <w:r w:rsidR="0036084D">
        <w:noBreakHyphen/>
      </w:r>
      <w:fldSimple w:instr=" SEQ Figure \* ARABIC \s 1 ">
        <w:r w:rsidR="00081674">
          <w:rPr>
            <w:noProof/>
          </w:rPr>
          <w:t>4</w:t>
        </w:r>
      </w:fldSimple>
      <w:bookmarkEnd w:id="155"/>
      <w:r>
        <w:t>: Compilation error with Play.</w:t>
      </w:r>
      <w:bookmarkEnd w:id="156"/>
    </w:p>
    <w:p w:rsidR="00525035" w:rsidRDefault="00525035" w:rsidP="00525035">
      <w:r>
        <w:t>T</w:t>
      </w:r>
      <w:r w:rsidRPr="00525035">
        <w:t xml:space="preserve">he real time features of Play are close to bare metal, but it provides some nice abstractions. There </w:t>
      </w:r>
      <w:r w:rsidR="00D22AB9">
        <w:t>are</w:t>
      </w:r>
      <w:r w:rsidRPr="00525035">
        <w:t xml:space="preserve"> two utility classes, one for WebSockets and one for Comet (HTTP-Streaming with forever frame). The WebSocket class gives you two channels: in and out. As WebSockets is bidirectional, this is reasonable</w:t>
      </w:r>
      <w:r w:rsidR="00D82309">
        <w:t xml:space="preserve"> (</w:t>
      </w:r>
      <w:r w:rsidR="00DD1C9C">
        <w:fldChar w:fldCharType="begin"/>
      </w:r>
      <w:r w:rsidR="00D82309">
        <w:instrText xml:space="preserve"> REF _Ref383254084 \h </w:instrText>
      </w:r>
      <w:r w:rsidR="00DD1C9C">
        <w:fldChar w:fldCharType="separate"/>
      </w:r>
      <w:r w:rsidR="00081674">
        <w:t xml:space="preserve">Example </w:t>
      </w:r>
      <w:r w:rsidR="00081674">
        <w:rPr>
          <w:noProof/>
        </w:rPr>
        <w:t>7</w:t>
      </w:r>
      <w:r w:rsidR="00081674">
        <w:noBreakHyphen/>
      </w:r>
      <w:r w:rsidR="00081674">
        <w:rPr>
          <w:noProof/>
        </w:rPr>
        <w:t>8</w:t>
      </w:r>
      <w:r w:rsidR="00DD1C9C">
        <w:fldChar w:fldCharType="end"/>
      </w:r>
      <w:r w:rsidR="00D82309">
        <w:t>)</w:t>
      </w:r>
      <w:r w:rsidRPr="00525035">
        <w:t>.</w:t>
      </w:r>
      <w:r w:rsidR="00D82309">
        <w:t xml:space="preserve"> </w:t>
      </w:r>
    </w:p>
    <w:p w:rsidR="00D82309" w:rsidRDefault="007C4585" w:rsidP="00D82309">
      <w:pPr>
        <w:keepNext/>
        <w:jc w:val="center"/>
      </w:pPr>
      <w:r>
        <w:rPr>
          <w:noProof/>
          <w:lang w:val="nb-NO" w:eastAsia="nb-NO"/>
        </w:rPr>
        <w:lastRenderedPageBreak/>
        <w:drawing>
          <wp:inline distT="0" distB="0" distL="0" distR="0">
            <wp:extent cx="5741640" cy="1275907"/>
            <wp:effectExtent l="19050" t="0" r="0" b="0"/>
            <wp:docPr id="28" name="Bilde 27" descr="WSIn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SInOut.jpg"/>
                    <pic:cNvPicPr/>
                  </pic:nvPicPr>
                  <pic:blipFill>
                    <a:blip r:embed="rId48" cstate="print"/>
                    <a:stretch>
                      <a:fillRect/>
                    </a:stretch>
                  </pic:blipFill>
                  <pic:spPr>
                    <a:xfrm>
                      <a:off x="0" y="0"/>
                      <a:ext cx="5759450" cy="1279865"/>
                    </a:xfrm>
                    <a:prstGeom prst="rect">
                      <a:avLst/>
                    </a:prstGeom>
                  </pic:spPr>
                </pic:pic>
              </a:graphicData>
            </a:graphic>
          </wp:inline>
        </w:drawing>
      </w:r>
    </w:p>
    <w:p w:rsidR="007C4585" w:rsidRDefault="00D82309" w:rsidP="00D82309">
      <w:pPr>
        <w:pStyle w:val="Bildetekst"/>
        <w:jc w:val="center"/>
      </w:pPr>
      <w:bookmarkStart w:id="157" w:name="_Ref383254084"/>
      <w:bookmarkStart w:id="158" w:name="_Ref383254150"/>
      <w:bookmarkStart w:id="159" w:name="_Toc385266189"/>
      <w:r>
        <w:t xml:space="preserve">Example </w:t>
      </w:r>
      <w:fldSimple w:instr=" STYLEREF 1 \s ">
        <w:r w:rsidR="00081674">
          <w:rPr>
            <w:noProof/>
          </w:rPr>
          <w:t>7</w:t>
        </w:r>
      </w:fldSimple>
      <w:r w:rsidR="00320F3D">
        <w:noBreakHyphen/>
      </w:r>
      <w:fldSimple w:instr=" SEQ Example \* ARABIC \s 1 ">
        <w:r w:rsidR="00081674">
          <w:rPr>
            <w:noProof/>
          </w:rPr>
          <w:t>8</w:t>
        </w:r>
      </w:fldSimple>
      <w:bookmarkEnd w:id="157"/>
      <w:r>
        <w:t>: Plays WebSocket provide an "in" and an "out" channel when it's ready.</w:t>
      </w:r>
      <w:bookmarkEnd w:id="158"/>
      <w:bookmarkEnd w:id="159"/>
    </w:p>
    <w:p w:rsidR="00525035" w:rsidRDefault="00525035" w:rsidP="00525035">
      <w:r>
        <w:t>With the in-channel you get access to the "</w:t>
      </w:r>
      <w:proofErr w:type="spellStart"/>
      <w:r>
        <w:t>onclose</w:t>
      </w:r>
      <w:proofErr w:type="spellEnd"/>
      <w:r>
        <w:t>" and "</w:t>
      </w:r>
      <w:proofErr w:type="spellStart"/>
      <w:r>
        <w:t>onmessage</w:t>
      </w:r>
      <w:proofErr w:type="spellEnd"/>
      <w:r>
        <w:t>" events of the WebSocket API. "</w:t>
      </w:r>
      <w:proofErr w:type="spellStart"/>
      <w:r>
        <w:t>On</w:t>
      </w:r>
      <w:r w:rsidR="00C70730">
        <w:t>open</w:t>
      </w:r>
      <w:proofErr w:type="spellEnd"/>
      <w:r>
        <w:t>" is handled by the "main" WebSocket class</w:t>
      </w:r>
      <w:r w:rsidR="00D82309">
        <w:t xml:space="preserve"> (</w:t>
      </w:r>
      <w:r w:rsidR="000F7F77">
        <w:t xml:space="preserve">the </w:t>
      </w:r>
      <w:proofErr w:type="spellStart"/>
      <w:r w:rsidR="000F7F77">
        <w:t>onReady</w:t>
      </w:r>
      <w:proofErr w:type="spellEnd"/>
      <w:r w:rsidR="000F7F77">
        <w:t xml:space="preserve"> event in </w:t>
      </w:r>
      <w:r w:rsidR="00DD1C9C">
        <w:fldChar w:fldCharType="begin"/>
      </w:r>
      <w:r w:rsidR="000F7F77">
        <w:instrText xml:space="preserve"> REF _Ref383254084 \h </w:instrText>
      </w:r>
      <w:r w:rsidR="00DD1C9C">
        <w:fldChar w:fldCharType="separate"/>
      </w:r>
      <w:r w:rsidR="00081674">
        <w:t xml:space="preserve">Example </w:t>
      </w:r>
      <w:r w:rsidR="00081674">
        <w:rPr>
          <w:noProof/>
        </w:rPr>
        <w:t>7</w:t>
      </w:r>
      <w:r w:rsidR="00081674">
        <w:noBreakHyphen/>
      </w:r>
      <w:r w:rsidR="00081674">
        <w:rPr>
          <w:noProof/>
        </w:rPr>
        <w:t>8</w:t>
      </w:r>
      <w:r w:rsidR="00DD1C9C">
        <w:fldChar w:fldCharType="end"/>
      </w:r>
      <w:r w:rsidR="000F7F77">
        <w:t>)</w:t>
      </w:r>
      <w:r>
        <w:t>. The out-channel handles sending of messages only.</w:t>
      </w:r>
    </w:p>
    <w:p w:rsidR="00525035" w:rsidRDefault="00525035" w:rsidP="00525035">
      <w:r>
        <w:t>Since HTTP-streaming</w:t>
      </w:r>
      <w:r w:rsidR="000F7F77">
        <w:t xml:space="preserve"> is from server to client only, </w:t>
      </w:r>
      <w:r>
        <w:t>the Comet class has no in-channel. A separate route has to be set up to handle incoming messages. Using a POST route is the most applicable. Outgoing messages uses a similar out-channel as the WebSockets class provide. One handy thing the Comet class provides is a callback for disconnects (</w:t>
      </w:r>
      <w:r w:rsidR="00DD1C9C">
        <w:rPr>
          <w:color w:val="FF0000"/>
        </w:rPr>
        <w:fldChar w:fldCharType="begin"/>
      </w:r>
      <w:r w:rsidR="000F7F77">
        <w:instrText xml:space="preserve"> REF _Ref383254250 \h </w:instrText>
      </w:r>
      <w:r w:rsidR="00DD1C9C">
        <w:rPr>
          <w:color w:val="FF0000"/>
        </w:rPr>
      </w:r>
      <w:r w:rsidR="00DD1C9C">
        <w:rPr>
          <w:color w:val="FF0000"/>
        </w:rPr>
        <w:fldChar w:fldCharType="separate"/>
      </w:r>
      <w:r w:rsidR="00081674">
        <w:t xml:space="preserve">Example </w:t>
      </w:r>
      <w:r w:rsidR="00081674">
        <w:rPr>
          <w:noProof/>
        </w:rPr>
        <w:t>7</w:t>
      </w:r>
      <w:r w:rsidR="00081674">
        <w:noBreakHyphen/>
      </w:r>
      <w:r w:rsidR="00081674">
        <w:rPr>
          <w:noProof/>
        </w:rPr>
        <w:t>9</w:t>
      </w:r>
      <w:r w:rsidR="00DD1C9C">
        <w:rPr>
          <w:color w:val="FF0000"/>
        </w:rPr>
        <w:fldChar w:fldCharType="end"/>
      </w:r>
      <w:r>
        <w:t xml:space="preserve">). </w:t>
      </w:r>
      <w:r w:rsidR="006A5594">
        <w:t>With this</w:t>
      </w:r>
      <w:r>
        <w:t>, along with the out-channel and incoming POST requests, you have a similar API for Comet as for WebSockets.</w:t>
      </w:r>
    </w:p>
    <w:p w:rsidR="000F7F77" w:rsidRDefault="007C4585" w:rsidP="000F7F77">
      <w:pPr>
        <w:keepNext/>
        <w:jc w:val="center"/>
      </w:pPr>
      <w:r>
        <w:rPr>
          <w:noProof/>
          <w:lang w:val="nb-NO" w:eastAsia="nb-NO"/>
        </w:rPr>
        <w:drawing>
          <wp:inline distT="0" distB="0" distL="0" distR="0">
            <wp:extent cx="5759450" cy="1271905"/>
            <wp:effectExtent l="19050" t="0" r="0" b="0"/>
            <wp:docPr id="29" name="Bilde 28" descr="Comet discon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et disconn.jpg"/>
                    <pic:cNvPicPr/>
                  </pic:nvPicPr>
                  <pic:blipFill>
                    <a:blip r:embed="rId49" cstate="print"/>
                    <a:stretch>
                      <a:fillRect/>
                    </a:stretch>
                  </pic:blipFill>
                  <pic:spPr>
                    <a:xfrm>
                      <a:off x="0" y="0"/>
                      <a:ext cx="5759450" cy="1271905"/>
                    </a:xfrm>
                    <a:prstGeom prst="rect">
                      <a:avLst/>
                    </a:prstGeom>
                  </pic:spPr>
                </pic:pic>
              </a:graphicData>
            </a:graphic>
          </wp:inline>
        </w:drawing>
      </w:r>
    </w:p>
    <w:p w:rsidR="007C4585" w:rsidRDefault="000F7F77" w:rsidP="000F7F77">
      <w:pPr>
        <w:pStyle w:val="Bildetekst"/>
        <w:jc w:val="center"/>
      </w:pPr>
      <w:bookmarkStart w:id="160" w:name="_Ref383254250"/>
      <w:bookmarkStart w:id="161" w:name="_Toc385266190"/>
      <w:r>
        <w:t xml:space="preserve">Example </w:t>
      </w:r>
      <w:fldSimple w:instr=" STYLEREF 1 \s ">
        <w:r w:rsidR="00081674">
          <w:rPr>
            <w:noProof/>
          </w:rPr>
          <w:t>7</w:t>
        </w:r>
      </w:fldSimple>
      <w:r w:rsidR="00320F3D">
        <w:noBreakHyphen/>
      </w:r>
      <w:fldSimple w:instr=" SEQ Example \* ARABIC \s 1 ">
        <w:r w:rsidR="00081674">
          <w:rPr>
            <w:noProof/>
          </w:rPr>
          <w:t>9</w:t>
        </w:r>
      </w:fldSimple>
      <w:bookmarkEnd w:id="160"/>
      <w:r>
        <w:t>: The Comet class provides an event for disconnection handling.</w:t>
      </w:r>
      <w:bookmarkEnd w:id="161"/>
    </w:p>
    <w:p w:rsidR="00525035" w:rsidRDefault="00525035" w:rsidP="00525035">
      <w:r>
        <w:t xml:space="preserve">On the client you stand without support. To access WebSockets, the standard WebSockets API is used. Comet depends on the </w:t>
      </w:r>
      <w:r w:rsidR="00B376A7">
        <w:t>presence</w:t>
      </w:r>
      <w:r>
        <w:t xml:space="preserve"> of an iframe on the client in order to receive messages. The ut</w:t>
      </w:r>
      <w:r w:rsidR="00B376A7">
        <w:t>ility class on the server wrap</w:t>
      </w:r>
      <w:r>
        <w:t xml:space="preserve">s outgoing data into a function within a HTML script-tag. You specify the name of the function, but it has to be globally available or provided </w:t>
      </w:r>
      <w:r w:rsidR="00B376A7">
        <w:t>an absolute path</w:t>
      </w:r>
      <w:r w:rsidR="00B376A7">
        <w:rPr>
          <w:rStyle w:val="Fotnotereferanse"/>
        </w:rPr>
        <w:footnoteReference w:id="28"/>
      </w:r>
      <w:r w:rsidR="00B376A7">
        <w:t>.</w:t>
      </w:r>
    </w:p>
    <w:p w:rsidR="00525035" w:rsidRDefault="00525035" w:rsidP="00525035">
      <w:r>
        <w:t>Both of the utility classes allow for sending either strings or Jackson JsonNodes</w:t>
      </w:r>
      <w:r w:rsidR="000F7F77">
        <w:rPr>
          <w:rStyle w:val="Fotnotereferanse"/>
        </w:rPr>
        <w:footnoteReference w:id="29"/>
      </w:r>
      <w:r>
        <w:t>. JSON is the natural choice since it allows for easy access on the client. Play even has a helper to extract a request body as a JsonNode, which fits well into the real time stack of the framework</w:t>
      </w:r>
      <w:r w:rsidR="000F7F77">
        <w:t xml:space="preserve"> </w:t>
      </w:r>
      <w:r w:rsidR="00DD1C9C">
        <w:fldChar w:fldCharType="begin" w:fldLock="1"/>
      </w:r>
      <w:r w:rsidR="00D167B1">
        <w:instrText>ADDIN CSL_CITATION { "citationItems" : [ { "id" : "ITEM-1", "itemData" : { "URL" : "http://www.playframework.com/documentation/2.1.x/Home", "accessed" : { "date-parts" : [ [ "2014", "3", "22" ] ] }, "author" : [ { "dropping-particle" : "", "family" : "Play", "given" : "", "non-dropping-particle" : "", "parse-names" : false, "suffix" : "" } ], "id" : "ITEM-1", "issued" : { "date-parts" : [ [ "0" ] ] }, "title" : "Play documentation Home", "type" : "webpage" }, "uris" : [ "http://www.mendeley.com/documents/?uuid=f04ced1a-5dac-4ae5-9471-44e0cdc684ab" ] } ], "mendeley" : { "previouslyFormattedCitation" : "[96]" }, "properties" : { "noteIndex" : 0 }, "schema" : "https://github.com/citation-style-language/schema/raw/master/csl-citation.json" }</w:instrText>
      </w:r>
      <w:r w:rsidR="00DD1C9C">
        <w:fldChar w:fldCharType="separate"/>
      </w:r>
      <w:r w:rsidR="006B2065" w:rsidRPr="006B2065">
        <w:rPr>
          <w:noProof/>
        </w:rPr>
        <w:t>[96]</w:t>
      </w:r>
      <w:r w:rsidR="00DD1C9C">
        <w:fldChar w:fldCharType="end"/>
      </w:r>
      <w:r w:rsidR="000F7F77">
        <w:t xml:space="preserve">. </w:t>
      </w:r>
      <w:r>
        <w:t>There are some drawbacks though, as serializing more compl</w:t>
      </w:r>
      <w:r w:rsidR="000F7F77">
        <w:t>ex objects yields more overhead</w:t>
      </w:r>
      <w:r>
        <w:t xml:space="preserve"> (</w:t>
      </w:r>
      <w:r w:rsidR="00DD1C9C">
        <w:fldChar w:fldCharType="begin"/>
      </w:r>
      <w:r w:rsidR="000F7F77">
        <w:instrText xml:space="preserve"> REF _Ref383254467 \h </w:instrText>
      </w:r>
      <w:r w:rsidR="00DD1C9C">
        <w:fldChar w:fldCharType="separate"/>
      </w:r>
      <w:r w:rsidR="00081674">
        <w:t xml:space="preserve">Example </w:t>
      </w:r>
      <w:r w:rsidR="00081674">
        <w:rPr>
          <w:noProof/>
        </w:rPr>
        <w:t>7</w:t>
      </w:r>
      <w:r w:rsidR="00081674">
        <w:noBreakHyphen/>
      </w:r>
      <w:r w:rsidR="00081674">
        <w:rPr>
          <w:noProof/>
        </w:rPr>
        <w:t>10</w:t>
      </w:r>
      <w:r w:rsidR="00DD1C9C">
        <w:fldChar w:fldCharType="end"/>
      </w:r>
      <w:r w:rsidR="007C64A4">
        <w:t>) Many</w:t>
      </w:r>
      <w:r>
        <w:t xml:space="preserve"> ne</w:t>
      </w:r>
      <w:r w:rsidR="007C64A4">
        <w:t>sted arrays and objects, result</w:t>
      </w:r>
      <w:r>
        <w:t xml:space="preserve"> in many loop constructs. Overall, this can lower the performance of the application.</w:t>
      </w:r>
    </w:p>
    <w:p w:rsidR="000F7F77" w:rsidRDefault="00B50260" w:rsidP="000F7F77">
      <w:pPr>
        <w:keepNext/>
        <w:ind w:left="360"/>
        <w:jc w:val="center"/>
      </w:pPr>
      <w:r>
        <w:rPr>
          <w:noProof/>
          <w:lang w:val="nb-NO" w:eastAsia="nb-NO"/>
        </w:rPr>
        <w:lastRenderedPageBreak/>
        <w:drawing>
          <wp:inline distT="0" distB="0" distL="0" distR="0">
            <wp:extent cx="5316279" cy="2940659"/>
            <wp:effectExtent l="19050" t="0" r="0" b="0"/>
            <wp:docPr id="30" name="Bilde 29" descr="ArrayNo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rayNode.jpg"/>
                    <pic:cNvPicPr/>
                  </pic:nvPicPr>
                  <pic:blipFill>
                    <a:blip r:embed="rId50" cstate="print"/>
                    <a:stretch>
                      <a:fillRect/>
                    </a:stretch>
                  </pic:blipFill>
                  <pic:spPr>
                    <a:xfrm>
                      <a:off x="0" y="0"/>
                      <a:ext cx="5320918" cy="2943225"/>
                    </a:xfrm>
                    <a:prstGeom prst="rect">
                      <a:avLst/>
                    </a:prstGeom>
                  </pic:spPr>
                </pic:pic>
              </a:graphicData>
            </a:graphic>
          </wp:inline>
        </w:drawing>
      </w:r>
    </w:p>
    <w:p w:rsidR="00B50260" w:rsidRDefault="000F7F77" w:rsidP="000F7F77">
      <w:pPr>
        <w:pStyle w:val="Bildetekst"/>
        <w:jc w:val="center"/>
      </w:pPr>
      <w:bookmarkStart w:id="162" w:name="_Ref383254467"/>
      <w:bookmarkStart w:id="163" w:name="_Toc385266191"/>
      <w:r>
        <w:t xml:space="preserve">Example </w:t>
      </w:r>
      <w:fldSimple w:instr=" STYLEREF 1 \s ">
        <w:r w:rsidR="00081674">
          <w:rPr>
            <w:noProof/>
          </w:rPr>
          <w:t>7</w:t>
        </w:r>
      </w:fldSimple>
      <w:r w:rsidR="00320F3D">
        <w:noBreakHyphen/>
      </w:r>
      <w:fldSimple w:instr=" SEQ Example \* ARABIC \s 1 ">
        <w:r w:rsidR="00081674">
          <w:rPr>
            <w:noProof/>
          </w:rPr>
          <w:t>10</w:t>
        </w:r>
      </w:fldSimple>
      <w:bookmarkEnd w:id="162"/>
      <w:r>
        <w:t>: A lot of work to serialize complex objects to JSON.</w:t>
      </w:r>
      <w:bookmarkEnd w:id="163"/>
    </w:p>
    <w:p w:rsidR="006877DC" w:rsidRDefault="00B376A7" w:rsidP="00B50260">
      <w:pPr>
        <w:ind w:left="360"/>
      </w:pPr>
      <w:r w:rsidRPr="00B376A7">
        <w:t>Besides the manual fallback handling and serialization, you also have to keep track of clients yourself. A hashmap is proba</w:t>
      </w:r>
      <w:r w:rsidR="006877DC">
        <w:t xml:space="preserve">bly the best solution for this, as it gives good performance for looking up single clients. </w:t>
      </w:r>
    </w:p>
    <w:p w:rsidR="00B376A7" w:rsidRDefault="00B376A7" w:rsidP="00B50260">
      <w:pPr>
        <w:ind w:left="360"/>
      </w:pPr>
      <w:r w:rsidRPr="00B376A7">
        <w:t xml:space="preserve">No matter what you use, you need a reliable source of an unique id for each client. Luckily, Play gives you a connection id that can be used for this purpose. The value in the hashmap has to be some kind of entity that contains the means to send messages. I solved this by separating all common methods into an abstract super class. Then I made wrappers for the WebSocket out-channel and the Comet class that </w:t>
      </w:r>
      <w:r w:rsidR="000F7F77">
        <w:t>inherited from this super class</w:t>
      </w:r>
      <w:r w:rsidRPr="00B376A7">
        <w:t xml:space="preserve"> (</w:t>
      </w:r>
      <w:r w:rsidR="00DD1C9C">
        <w:rPr>
          <w:color w:val="FF0000"/>
        </w:rPr>
        <w:fldChar w:fldCharType="begin"/>
      </w:r>
      <w:r w:rsidR="000F7F77">
        <w:instrText xml:space="preserve"> REF _Ref383254539 \h </w:instrText>
      </w:r>
      <w:r w:rsidR="00DD1C9C">
        <w:rPr>
          <w:color w:val="FF0000"/>
        </w:rPr>
      </w:r>
      <w:r w:rsidR="00DD1C9C">
        <w:rPr>
          <w:color w:val="FF0000"/>
        </w:rPr>
        <w:fldChar w:fldCharType="separate"/>
      </w:r>
      <w:r w:rsidR="00081674">
        <w:t xml:space="preserve">Figure </w:t>
      </w:r>
      <w:r w:rsidR="00081674">
        <w:rPr>
          <w:noProof/>
        </w:rPr>
        <w:t>7</w:t>
      </w:r>
      <w:r w:rsidR="00081674">
        <w:noBreakHyphen/>
      </w:r>
      <w:r w:rsidR="00081674">
        <w:rPr>
          <w:noProof/>
        </w:rPr>
        <w:t>5</w:t>
      </w:r>
      <w:r w:rsidR="00DD1C9C">
        <w:rPr>
          <w:color w:val="FF0000"/>
        </w:rPr>
        <w:fldChar w:fldCharType="end"/>
      </w:r>
      <w:r w:rsidRPr="00B376A7">
        <w:t xml:space="preserve">). With these two transports only, this is a simple solution. If I had introduced long-polling as well, it would have been </w:t>
      </w:r>
      <w:r w:rsidR="007C64A4">
        <w:t>a little</w:t>
      </w:r>
      <w:r w:rsidRPr="00B376A7">
        <w:t xml:space="preserve"> more complicated.</w:t>
      </w:r>
    </w:p>
    <w:p w:rsidR="000F7F77" w:rsidRDefault="00B50260" w:rsidP="000F7F77">
      <w:pPr>
        <w:keepNext/>
        <w:jc w:val="center"/>
      </w:pPr>
      <w:r>
        <w:rPr>
          <w:noProof/>
          <w:lang w:val="nb-NO" w:eastAsia="nb-NO"/>
        </w:rPr>
        <w:drawing>
          <wp:inline distT="0" distB="0" distL="0" distR="0">
            <wp:extent cx="4072269" cy="2763945"/>
            <wp:effectExtent l="19050" t="0" r="4431" b="0"/>
            <wp:docPr id="31" name="Bilde 30" descr="Socket wrapp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cket wrapping.jpg"/>
                    <pic:cNvPicPr/>
                  </pic:nvPicPr>
                  <pic:blipFill>
                    <a:blip r:embed="rId51" cstate="print"/>
                    <a:stretch>
                      <a:fillRect/>
                    </a:stretch>
                  </pic:blipFill>
                  <pic:spPr>
                    <a:xfrm>
                      <a:off x="0" y="0"/>
                      <a:ext cx="4070658" cy="2762851"/>
                    </a:xfrm>
                    <a:prstGeom prst="rect">
                      <a:avLst/>
                    </a:prstGeom>
                  </pic:spPr>
                </pic:pic>
              </a:graphicData>
            </a:graphic>
          </wp:inline>
        </w:drawing>
      </w:r>
    </w:p>
    <w:p w:rsidR="00B50260" w:rsidRDefault="000F7F77" w:rsidP="000F7F77">
      <w:pPr>
        <w:pStyle w:val="Bildetekst"/>
        <w:jc w:val="center"/>
      </w:pPr>
      <w:bookmarkStart w:id="164" w:name="_Ref383254539"/>
      <w:bookmarkStart w:id="165" w:name="_Toc385266159"/>
      <w:r>
        <w:t xml:space="preserve">Figure </w:t>
      </w:r>
      <w:fldSimple w:instr=" STYLEREF 1 \s ">
        <w:r w:rsidR="00081674">
          <w:rPr>
            <w:noProof/>
          </w:rPr>
          <w:t>7</w:t>
        </w:r>
      </w:fldSimple>
      <w:r w:rsidR="0036084D">
        <w:noBreakHyphen/>
      </w:r>
      <w:fldSimple w:instr=" SEQ Figure \* ARABIC \s 1 ">
        <w:r w:rsidR="00081674">
          <w:rPr>
            <w:noProof/>
          </w:rPr>
          <w:t>5</w:t>
        </w:r>
      </w:fldSimple>
      <w:bookmarkEnd w:id="164"/>
      <w:r>
        <w:t>: Socket helper class hierarchy.</w:t>
      </w:r>
      <w:bookmarkEnd w:id="165"/>
    </w:p>
    <w:p w:rsidR="002C71B6" w:rsidRDefault="00E54FE5" w:rsidP="00E54FE5">
      <w:r>
        <w:lastRenderedPageBreak/>
        <w:t xml:space="preserve">Using a framework with a bare metal client implementation gave some interesting insight into the cost of extra dependencies in a project. </w:t>
      </w:r>
      <w:r w:rsidR="002C71B6">
        <w:t>I looked at the files containing only code regarding communication. In addition, I looked at how many bytes was added to the file “viewModels.js” compared to the size it had in the “</w:t>
      </w:r>
      <w:proofErr w:type="spellStart"/>
      <w:r w:rsidR="002C71B6" w:rsidRPr="002C71B6">
        <w:t>TestApplications</w:t>
      </w:r>
      <w:proofErr w:type="spellEnd"/>
      <w:r w:rsidR="002C71B6" w:rsidRPr="002C71B6">
        <w:t xml:space="preserve"> </w:t>
      </w:r>
      <w:r w:rsidR="009864B8">
        <w:t>/</w:t>
      </w:r>
      <w:proofErr w:type="spellStart"/>
      <w:r w:rsidR="002C71B6">
        <w:t>AuctionHouseUI</w:t>
      </w:r>
      <w:proofErr w:type="spellEnd"/>
      <w:r w:rsidR="002C71B6">
        <w:t xml:space="preserve">” folder on GitHub </w:t>
      </w:r>
      <w:r w:rsidR="00DD1C9C">
        <w:fldChar w:fldCharType="begin" w:fldLock="1"/>
      </w:r>
      <w:r w:rsidR="00D167B1">
        <w:instrText>ADDIN CSL_CITATION { "citationItems" : [ { "id" : "ITEM-1", "itemData" : { "URL" : "https://github.com/kjohann/MasterThesis", "author" : [ { "dropping-particle" : "", "family" : "Johannessen", "given" : "Kristian", "non-dropping-particle" : "", "parse-names" : false, "suffix" : "" } ], "id" : "ITEM-1", "issued" : { "date-parts" : [ [ "0" ] ] }, "title" : "Code base - GitHub", "type" : "webpage" }, "uris" : [ "http://www.mendeley.com/documents/?uuid=091675f3-4b7f-4f3f-8eca-d4c82d2f44a8" ] } ], "mendeley" : { "previouslyFormattedCitation" : "[13]" }, "properties" : { "noteIndex" : 0 }, "schema" : "https://github.com/citation-style-language/schema/raw/master/csl-citation.json" }</w:instrText>
      </w:r>
      <w:r w:rsidR="00DD1C9C">
        <w:fldChar w:fldCharType="separate"/>
      </w:r>
      <w:r w:rsidR="002C71B6" w:rsidRPr="002C71B6">
        <w:rPr>
          <w:noProof/>
        </w:rPr>
        <w:t>[13]</w:t>
      </w:r>
      <w:r w:rsidR="00DD1C9C">
        <w:fldChar w:fldCharType="end"/>
      </w:r>
      <w:r w:rsidR="002C71B6">
        <w:t xml:space="preserve">. This showed that Plays client side communication code adds up to 4898 bytes. </w:t>
      </w:r>
    </w:p>
    <w:p w:rsidR="00F709C3" w:rsidRDefault="002C71B6" w:rsidP="00E54FE5">
      <w:r>
        <w:t>SignalR’s</w:t>
      </w:r>
      <w:r w:rsidR="00CE6B2C">
        <w:t xml:space="preserve"> client</w:t>
      </w:r>
      <w:r>
        <w:t xml:space="preserve"> code is 29598 bytes, but since this depends on </w:t>
      </w:r>
      <w:proofErr w:type="spellStart"/>
      <w:r>
        <w:t>JQuery</w:t>
      </w:r>
      <w:proofErr w:type="spellEnd"/>
      <w:r>
        <w:t xml:space="preserve">, you get another 92639 bytes, adding up to </w:t>
      </w:r>
      <w:r w:rsidRPr="002C71B6">
        <w:t>122237</w:t>
      </w:r>
      <w:r>
        <w:t xml:space="preserve"> bytes. </w:t>
      </w:r>
      <w:proofErr w:type="spellStart"/>
      <w:r>
        <w:t>Socket.IO</w:t>
      </w:r>
      <w:r w:rsidR="00F709C3">
        <w:t>’s</w:t>
      </w:r>
      <w:proofErr w:type="spellEnd"/>
      <w:r w:rsidR="00F709C3">
        <w:t xml:space="preserve"> client code has no other dependencies and adds up to </w:t>
      </w:r>
      <w:r w:rsidR="00F709C3" w:rsidRPr="00F709C3">
        <w:t>32384</w:t>
      </w:r>
      <w:r w:rsidR="00F709C3">
        <w:t xml:space="preserve"> bytes. </w:t>
      </w:r>
    </w:p>
    <w:p w:rsidR="002C71B6" w:rsidRDefault="00F709C3" w:rsidP="00E54FE5">
      <w:r>
        <w:t>I did not do this comparison with Lightstreamer nor Meteor. Lightstreamer’s client library alone takes up 246107 bytes, so the other files doesn’t really matter–it is huge compared to the others. Meteor is a web application framework with a programming model that makes a comparison like this</w:t>
      </w:r>
      <w:r w:rsidR="00F55CC7">
        <w:t xml:space="preserve"> unfeasible</w:t>
      </w:r>
      <w:r>
        <w:t xml:space="preserve">. Communication code often also handles database operations with this framework (see section </w:t>
      </w:r>
      <w:r w:rsidR="00DD1C9C">
        <w:fldChar w:fldCharType="begin"/>
      </w:r>
      <w:r>
        <w:instrText xml:space="preserve"> REF _Ref383164070 \r \h </w:instrText>
      </w:r>
      <w:r w:rsidR="00DD1C9C">
        <w:fldChar w:fldCharType="separate"/>
      </w:r>
      <w:r w:rsidR="00081674">
        <w:t>7.5</w:t>
      </w:r>
      <w:r w:rsidR="00DD1C9C">
        <w:fldChar w:fldCharType="end"/>
      </w:r>
      <w:r>
        <w:t>).</w:t>
      </w:r>
      <w:r w:rsidR="00F55CC7">
        <w:t xml:space="preserve"> This makes it hard to compare the impact code specific to communication has to file sizes. </w:t>
      </w:r>
    </w:p>
    <w:p w:rsidR="00592141" w:rsidRDefault="00592141" w:rsidP="004E3DC9">
      <w:pPr>
        <w:pStyle w:val="Overskrift3"/>
      </w:pPr>
      <w:r>
        <w:t>Maintainability</w:t>
      </w:r>
    </w:p>
    <w:p w:rsidR="00B376A7" w:rsidRDefault="00B376A7" w:rsidP="00B376A7">
      <w:r>
        <w:t>Writing clean and maintainable code with Play is mostly the same as for any other good framework. There are some small issues though.</w:t>
      </w:r>
    </w:p>
    <w:p w:rsidR="00B376A7" w:rsidRDefault="00B376A7" w:rsidP="00B376A7">
      <w:r>
        <w:t xml:space="preserve">The utility classes for WebSockets and Comet are both based </w:t>
      </w:r>
      <w:r w:rsidR="0016378D">
        <w:t>on events. They use Java's counterpart</w:t>
      </w:r>
      <w:r>
        <w:t xml:space="preserve"> of JavaScript</w:t>
      </w:r>
      <w:r w:rsidR="0016378D">
        <w:t>’</w:t>
      </w:r>
      <w:r>
        <w:t xml:space="preserve">s </w:t>
      </w:r>
      <w:r w:rsidR="0016378D">
        <w:t>anonymous</w:t>
      </w:r>
      <w:r w:rsidR="000F7F77">
        <w:t xml:space="preserve"> callbacks</w:t>
      </w:r>
      <w:r>
        <w:t xml:space="preserve"> (</w:t>
      </w:r>
      <w:r w:rsidR="00DD1C9C">
        <w:rPr>
          <w:color w:val="FF0000"/>
        </w:rPr>
        <w:fldChar w:fldCharType="begin"/>
      </w:r>
      <w:r w:rsidR="00B518B0">
        <w:instrText xml:space="preserve"> REF _Ref383254931 \h </w:instrText>
      </w:r>
      <w:r w:rsidR="00DD1C9C">
        <w:rPr>
          <w:color w:val="FF0000"/>
        </w:rPr>
      </w:r>
      <w:r w:rsidR="00DD1C9C">
        <w:rPr>
          <w:color w:val="FF0000"/>
        </w:rPr>
        <w:fldChar w:fldCharType="separate"/>
      </w:r>
      <w:r w:rsidR="00081674">
        <w:t xml:space="preserve">Example </w:t>
      </w:r>
      <w:r w:rsidR="00081674">
        <w:rPr>
          <w:noProof/>
        </w:rPr>
        <w:t>7</w:t>
      </w:r>
      <w:r w:rsidR="00081674">
        <w:noBreakHyphen/>
      </w:r>
      <w:r w:rsidR="00081674">
        <w:rPr>
          <w:noProof/>
        </w:rPr>
        <w:t>11</w:t>
      </w:r>
      <w:r w:rsidR="00DD1C9C">
        <w:rPr>
          <w:color w:val="FF0000"/>
        </w:rPr>
        <w:fldChar w:fldCharType="end"/>
      </w:r>
      <w:r>
        <w:t xml:space="preserve">). This leads to the same issue as the </w:t>
      </w:r>
      <w:r w:rsidR="0016378D">
        <w:t>anonymous</w:t>
      </w:r>
      <w:r>
        <w:t xml:space="preserve"> callbacks of </w:t>
      </w:r>
      <w:proofErr w:type="spellStart"/>
      <w:r>
        <w:t>Socket.IO's</w:t>
      </w:r>
      <w:proofErr w:type="spellEnd"/>
      <w:r>
        <w:t xml:space="preserve"> events. With Socket.IO I </w:t>
      </w:r>
      <w:r w:rsidR="00B518B0">
        <w:t xml:space="preserve">proposed a number of solutions (see section </w:t>
      </w:r>
      <w:r w:rsidR="00DD1C9C">
        <w:fldChar w:fldCharType="begin"/>
      </w:r>
      <w:r w:rsidR="00B518B0">
        <w:instrText xml:space="preserve"> REF _Ref383254960 \r \h </w:instrText>
      </w:r>
      <w:r w:rsidR="00DD1C9C">
        <w:fldChar w:fldCharType="separate"/>
      </w:r>
      <w:r w:rsidR="00081674">
        <w:t>7.1.3</w:t>
      </w:r>
      <w:r w:rsidR="00DD1C9C">
        <w:fldChar w:fldCharType="end"/>
      </w:r>
      <w:r>
        <w:t xml:space="preserve">). These can also be provided for Play. Another aspect where this problem surfaces is when working with Actors. You can build huge </w:t>
      </w:r>
      <w:r w:rsidR="0016378D">
        <w:t>hierarchies</w:t>
      </w:r>
      <w:r>
        <w:t xml:space="preserve"> of Actors that work </w:t>
      </w:r>
      <w:r w:rsidR="0016378D">
        <w:t>together</w:t>
      </w:r>
      <w:r>
        <w:t>. Testing this is not straight forward, but again, the above solution is a simple workaround.</w:t>
      </w:r>
    </w:p>
    <w:p w:rsidR="000F7F77" w:rsidRDefault="000F7F77" w:rsidP="000F7F77">
      <w:pPr>
        <w:keepNext/>
        <w:jc w:val="center"/>
      </w:pPr>
      <w:r>
        <w:rPr>
          <w:noProof/>
          <w:lang w:val="nb-NO" w:eastAsia="nb-NO"/>
        </w:rPr>
        <w:drawing>
          <wp:inline distT="0" distB="0" distL="0" distR="0">
            <wp:extent cx="3510959" cy="2892225"/>
            <wp:effectExtent l="19050" t="0" r="0" b="0"/>
            <wp:docPr id="16" name="Bilde 15" descr="AnonymousCallbad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onymousCallbadk.jpg"/>
                    <pic:cNvPicPr/>
                  </pic:nvPicPr>
                  <pic:blipFill>
                    <a:blip r:embed="rId52" cstate="print"/>
                    <a:stretch>
                      <a:fillRect/>
                    </a:stretch>
                  </pic:blipFill>
                  <pic:spPr>
                    <a:xfrm>
                      <a:off x="0" y="0"/>
                      <a:ext cx="3513349" cy="2894194"/>
                    </a:xfrm>
                    <a:prstGeom prst="rect">
                      <a:avLst/>
                    </a:prstGeom>
                  </pic:spPr>
                </pic:pic>
              </a:graphicData>
            </a:graphic>
          </wp:inline>
        </w:drawing>
      </w:r>
    </w:p>
    <w:p w:rsidR="000F7F77" w:rsidRDefault="000F7F77" w:rsidP="000F7F77">
      <w:pPr>
        <w:pStyle w:val="Bildetekst"/>
        <w:jc w:val="center"/>
      </w:pPr>
      <w:bookmarkStart w:id="166" w:name="_Ref383254931"/>
      <w:bookmarkStart w:id="167" w:name="_Toc385266192"/>
      <w:r>
        <w:t xml:space="preserve">Example </w:t>
      </w:r>
      <w:fldSimple w:instr=" STYLEREF 1 \s ">
        <w:r w:rsidR="00081674">
          <w:rPr>
            <w:noProof/>
          </w:rPr>
          <w:t>7</w:t>
        </w:r>
      </w:fldSimple>
      <w:r w:rsidR="00320F3D">
        <w:noBreakHyphen/>
      </w:r>
      <w:fldSimple w:instr=" SEQ Example \* ARABIC \s 1 ">
        <w:r w:rsidR="00081674">
          <w:rPr>
            <w:noProof/>
          </w:rPr>
          <w:t>11</w:t>
        </w:r>
      </w:fldSimple>
      <w:bookmarkEnd w:id="166"/>
      <w:r>
        <w:t>: Anonymous callbacks in JavaScript and Java.</w:t>
      </w:r>
      <w:bookmarkEnd w:id="167"/>
    </w:p>
    <w:p w:rsidR="00B376A7" w:rsidRDefault="00B376A7" w:rsidP="00B376A7">
      <w:r>
        <w:lastRenderedPageBreak/>
        <w:t xml:space="preserve">All applications needs to have tests that work from end to end. An event based architecture makes this even more important. Play offers some </w:t>
      </w:r>
      <w:r w:rsidR="0016378D">
        <w:t>utilities</w:t>
      </w:r>
      <w:r>
        <w:t xml:space="preserve"> to help with this issue.</w:t>
      </w:r>
    </w:p>
    <w:p w:rsidR="00B376A7" w:rsidRDefault="00B376A7" w:rsidP="00B376A7">
      <w:r>
        <w:t xml:space="preserve">You can make a fake server and use Selenium to do functional tests against it. </w:t>
      </w:r>
      <w:r w:rsidR="00B518B0">
        <w:t>It is a handy feature, but I don’t see that you have too much need for it</w:t>
      </w:r>
      <w:r>
        <w:t>. Most development environments features a shared development server that tests can run towards.</w:t>
      </w:r>
    </w:p>
    <w:p w:rsidR="00B376A7" w:rsidRPr="00B376A7" w:rsidRDefault="00B376A7" w:rsidP="00B376A7">
      <w:r>
        <w:t xml:space="preserve">Play also supplies a simple way to use an in-memory database to test your models. A traditional Java web application using Spring MVC would have a separate data access layer. Play encourages the use of </w:t>
      </w:r>
      <w:proofErr w:type="spellStart"/>
      <w:r>
        <w:t>Ebean</w:t>
      </w:r>
      <w:proofErr w:type="spellEnd"/>
      <w:r>
        <w:t xml:space="preserve"> which puts data access into the models </w:t>
      </w:r>
      <w:r w:rsidR="0016378D">
        <w:t>themselves</w:t>
      </w:r>
      <w:r>
        <w:t>. Testing is similar though, as a normal process with Spring MVC is to set up an in-memory database just as with Play. This process in Spring require a lot of configuration, while Play gives you a single method to call</w:t>
      </w:r>
      <w:r w:rsidR="00B518B0">
        <w:t xml:space="preserve"> </w:t>
      </w:r>
      <w:r w:rsidR="00DD1C9C">
        <w:fldChar w:fldCharType="begin" w:fldLock="1"/>
      </w:r>
      <w:r w:rsidR="00D167B1">
        <w:instrText>ADDIN CSL_CITATION { "citationItems" : [ { "id" : "ITEM-1", "itemData" : { "URL" : "http://www.playframework.com/documentation/2.1.x/JavaTest", "accessed" : { "date-parts" : [ [ "2014", "3", "22" ] ] }, "author" : [ { "dropping-particle" : "", "family" : "Play", "given" : "", "non-dropping-particle" : "", "parse-names" : false, "suffix" : "" } ], "id" : "ITEM-1", "issued" : { "date-parts" : [ [ "0" ] ] }, "title" : "Play documentation: JavaTest", "type" : "webpage" }, "uris" : [ "http://www.mendeley.com/documents/?uuid=ff5b7d0c-5ab5-488d-a142-0fa69f17903a" ] } ], "mendeley" : { "previouslyFormattedCitation" : "[99]" }, "properties" : { "noteIndex" : 0 }, "schema" : "https://github.com/citation-style-language/schema/raw/master/csl-citation.json" }</w:instrText>
      </w:r>
      <w:r w:rsidR="00DD1C9C">
        <w:fldChar w:fldCharType="separate"/>
      </w:r>
      <w:r w:rsidR="006B2065" w:rsidRPr="006B2065">
        <w:rPr>
          <w:noProof/>
        </w:rPr>
        <w:t>[99]</w:t>
      </w:r>
      <w:r w:rsidR="00DD1C9C">
        <w:fldChar w:fldCharType="end"/>
      </w:r>
      <w:r>
        <w:t>. Play also offers methods to help you test controllers, templates and even the routes, meaning that the hole stack is testable.</w:t>
      </w:r>
    </w:p>
    <w:p w:rsidR="00CC1C90" w:rsidRDefault="00CC1C90" w:rsidP="004E3DC9">
      <w:pPr>
        <w:pStyle w:val="Overskrift3"/>
      </w:pPr>
      <w:r>
        <w:t>Browser support</w:t>
      </w:r>
    </w:p>
    <w:p w:rsidR="00CC1C90" w:rsidRDefault="00CC1C90" w:rsidP="0016378D">
      <w:r>
        <w:t>Using just WebSockets and Comet provided support for all major browsers</w:t>
      </w:r>
      <w:r w:rsidR="0016378D">
        <w:t>. Handling fallbacks manually can be achieved in two different ways. I chose to use the user agent string to determine what browser the client was (</w:t>
      </w:r>
      <w:r w:rsidR="00DD1C9C">
        <w:rPr>
          <w:color w:val="FF0000"/>
        </w:rPr>
        <w:fldChar w:fldCharType="begin"/>
      </w:r>
      <w:r w:rsidR="00B737E4">
        <w:instrText xml:space="preserve"> REF _Ref383255638 \h </w:instrText>
      </w:r>
      <w:r w:rsidR="00DD1C9C">
        <w:rPr>
          <w:color w:val="FF0000"/>
        </w:rPr>
      </w:r>
      <w:r w:rsidR="00DD1C9C">
        <w:rPr>
          <w:color w:val="FF0000"/>
        </w:rPr>
        <w:fldChar w:fldCharType="separate"/>
      </w:r>
      <w:r w:rsidR="00081674">
        <w:t xml:space="preserve">Example </w:t>
      </w:r>
      <w:r w:rsidR="00081674">
        <w:rPr>
          <w:noProof/>
        </w:rPr>
        <w:t>7</w:t>
      </w:r>
      <w:r w:rsidR="00081674">
        <w:noBreakHyphen/>
      </w:r>
      <w:r w:rsidR="00081674">
        <w:rPr>
          <w:noProof/>
        </w:rPr>
        <w:t>12</w:t>
      </w:r>
      <w:r w:rsidR="00DD1C9C">
        <w:rPr>
          <w:color w:val="FF0000"/>
        </w:rPr>
        <w:fldChar w:fldCharType="end"/>
      </w:r>
      <w:r w:rsidR="0016378D">
        <w:t xml:space="preserve">). In retrospect, this was not the best solution. Instead I could have the client find out if it has the WebSocket or </w:t>
      </w:r>
      <w:proofErr w:type="spellStart"/>
      <w:r w:rsidR="0016378D">
        <w:t>MozWebSocket</w:t>
      </w:r>
      <w:proofErr w:type="spellEnd"/>
      <w:r w:rsidR="0016378D">
        <w:t xml:space="preserve"> (for Firefox) objects. If it doesn’t, it doesn’t support WebSockets. This information could then be used to connect to the server. I used</w:t>
      </w:r>
      <w:r w:rsidR="00B737E4">
        <w:t xml:space="preserve"> this method in the load tests (as you can see from the source code on GitHub </w:t>
      </w:r>
      <w:r w:rsidR="00DD1C9C">
        <w:fldChar w:fldCharType="begin" w:fldLock="1"/>
      </w:r>
      <w:r w:rsidR="00D167B1">
        <w:instrText>ADDIN CSL_CITATION { "citationItems" : [ { "id" : "ITEM-1", "itemData" : { "URL" : "https://github.com/kjohann/MasterThesis", "author" : [ { "dropping-particle" : "", "family" : "Johannessen", "given" : "Kristian", "non-dropping-particle" : "", "parse-names" : false, "suffix" : "" } ], "id" : "ITEM-1", "issued" : { "date-parts" : [ [ "0" ] ] }, "title" : "Code base - GitHub", "type" : "webpage" }, "uris" : [ "http://www.mendeley.com/documents/?uuid=091675f3-4b7f-4f3f-8eca-d4c82d2f44a8" ] } ], "mendeley" : { "previouslyFormattedCitation" : "[13]" }, "properties" : { "noteIndex" : 0 }, "schema" : "https://github.com/citation-style-language/schema/raw/master/csl-citation.json" }</w:instrText>
      </w:r>
      <w:r w:rsidR="00DD1C9C">
        <w:fldChar w:fldCharType="separate"/>
      </w:r>
      <w:r w:rsidR="00D10BFA" w:rsidRPr="00D10BFA">
        <w:rPr>
          <w:noProof/>
        </w:rPr>
        <w:t>[13]</w:t>
      </w:r>
      <w:r w:rsidR="00DD1C9C">
        <w:fldChar w:fldCharType="end"/>
      </w:r>
      <w:r w:rsidR="0016378D">
        <w:t>).</w:t>
      </w:r>
    </w:p>
    <w:p w:rsidR="00B737E4" w:rsidRDefault="00CC1C90" w:rsidP="00B737E4">
      <w:pPr>
        <w:keepNext/>
        <w:jc w:val="center"/>
      </w:pPr>
      <w:r>
        <w:rPr>
          <w:noProof/>
          <w:lang w:val="nb-NO" w:eastAsia="nb-NO"/>
        </w:rPr>
        <w:drawing>
          <wp:inline distT="0" distB="0" distL="0" distR="0">
            <wp:extent cx="5724232" cy="999461"/>
            <wp:effectExtent l="19050" t="0" r="0" b="0"/>
            <wp:docPr id="32" name="Bilde 31" descr="Userag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agent.jpg"/>
                    <pic:cNvPicPr/>
                  </pic:nvPicPr>
                  <pic:blipFill>
                    <a:blip r:embed="rId53" cstate="print"/>
                    <a:stretch>
                      <a:fillRect/>
                    </a:stretch>
                  </pic:blipFill>
                  <pic:spPr>
                    <a:xfrm>
                      <a:off x="0" y="0"/>
                      <a:ext cx="5759450" cy="1005610"/>
                    </a:xfrm>
                    <a:prstGeom prst="rect">
                      <a:avLst/>
                    </a:prstGeom>
                  </pic:spPr>
                </pic:pic>
              </a:graphicData>
            </a:graphic>
          </wp:inline>
        </w:drawing>
      </w:r>
    </w:p>
    <w:p w:rsidR="00CC1C90" w:rsidRDefault="00B737E4" w:rsidP="00B737E4">
      <w:pPr>
        <w:pStyle w:val="Bildetekst"/>
        <w:jc w:val="center"/>
      </w:pPr>
      <w:bookmarkStart w:id="168" w:name="_Ref383255638"/>
      <w:bookmarkStart w:id="169" w:name="_Toc385266193"/>
      <w:r>
        <w:t xml:space="preserve">Example </w:t>
      </w:r>
      <w:fldSimple w:instr=" STYLEREF 1 \s ">
        <w:r w:rsidR="00081674">
          <w:rPr>
            <w:noProof/>
          </w:rPr>
          <w:t>7</w:t>
        </w:r>
      </w:fldSimple>
      <w:r w:rsidR="00320F3D">
        <w:noBreakHyphen/>
      </w:r>
      <w:fldSimple w:instr=" SEQ Example \* ARABIC \s 1 ">
        <w:r w:rsidR="00081674">
          <w:rPr>
            <w:noProof/>
          </w:rPr>
          <w:t>12</w:t>
        </w:r>
      </w:fldSimple>
      <w:bookmarkEnd w:id="168"/>
      <w:r>
        <w:t>: Code to determine WebSockets support based on browser type.</w:t>
      </w:r>
      <w:bookmarkEnd w:id="169"/>
    </w:p>
    <w:p w:rsidR="00CC1C90" w:rsidRDefault="00CC1C90" w:rsidP="004E3DC9">
      <w:pPr>
        <w:pStyle w:val="Overskrift3"/>
      </w:pPr>
      <w:r>
        <w:t>Maturity</w:t>
      </w:r>
    </w:p>
    <w:p w:rsidR="00EB7EBB" w:rsidRDefault="00EB7EBB" w:rsidP="00EB7EBB">
      <w:r>
        <w:t>The framework was introduced in 2009, but Play as it is toda</w:t>
      </w:r>
      <w:r w:rsidR="0093189B">
        <w:t xml:space="preserve">y came out in 2012 as version 2.0 </w:t>
      </w:r>
      <w:r w:rsidR="00DD1C9C">
        <w:fldChar w:fldCharType="begin" w:fldLock="1"/>
      </w:r>
      <w:r w:rsidR="00D167B1">
        <w:instrText>ADDIN CSL_CITATION { "citationItems" : [ { "id" : "ITEM-1", "itemData" : { "URL" : "http://www.playframework.com/documentation/2.0/Philosophy", "accessed" : { "date-parts" : [ [ "2013", "8", "13" ] ] }, "author" : [ { "dropping-particle" : "", "family" : "Play", "given" : "", "non-dropping-particle" : "", "parse-names" : false, "suffix" : "" } ], "id" : "ITEM-1", "issued" : { "date-parts" : [ [ "0" ] ] }, "title" : "Philosophy", "type" : "webpage" }, "uris" : [ "http://www.mendeley.com/documents/?uuid=6dce17e3-79fe-4dae-8264-a68b1e5c5bb3" ] } ], "mendeley" : { "previouslyFormattedCitation" : "[100]" }, "properties" : { "noteIndex" : 0 }, "schema" : "https://github.com/citation-style-language/schema/raw/master/csl-citation.json" }</w:instrText>
      </w:r>
      <w:r w:rsidR="00DD1C9C">
        <w:fldChar w:fldCharType="separate"/>
      </w:r>
      <w:r w:rsidR="006B2065" w:rsidRPr="006B2065">
        <w:rPr>
          <w:noProof/>
        </w:rPr>
        <w:t>[100]</w:t>
      </w:r>
      <w:r w:rsidR="00DD1C9C">
        <w:fldChar w:fldCharType="end"/>
      </w:r>
      <w:r w:rsidR="0093189B">
        <w:t>. With it</w:t>
      </w:r>
      <w:r>
        <w:t>, the core had a major overhauling. Scala support came through an external module in the 1.x versions. The 2.0 version integrated Scala with the core, providing full support for the language.</w:t>
      </w:r>
    </w:p>
    <w:p w:rsidR="00EB7EBB" w:rsidRDefault="00EB7EBB" w:rsidP="00EB7EBB">
      <w:r>
        <w:t>One might say that the framework matured a lot with this change in the core. It made it easier to provide full support for both Java and Scala as well as providing more consistency in the way you build an application. But, this also means that the core is quite new and unproven. Furthermore, Scala is a relatively new language. Although it’s popularity is increasing, it still isn’t used that much. The TIOBE Programming Community I</w:t>
      </w:r>
      <w:r w:rsidR="00146064">
        <w:t>ndex , places Scala as number 42</w:t>
      </w:r>
      <w:r>
        <w:t xml:space="preserve"> in </w:t>
      </w:r>
      <w:r w:rsidR="00146064">
        <w:t xml:space="preserve">March 2014 </w:t>
      </w:r>
      <w:r w:rsidR="00DD1C9C">
        <w:fldChar w:fldCharType="begin" w:fldLock="1"/>
      </w:r>
      <w:r w:rsidR="00D167B1">
        <w:instrText>ADDIN CSL_CITATION { "citationItems" : [ { "id" : "ITEM-1", "itemData" : { "URL" : "http://www.tiobe.com/index.php/content/paperinfo/tpci/index.html", "accessed" : { "date-parts" : [ [ "2013", "8", "20" ] ] }, "author" : [ { "dropping-particle" : "", "family" : "TIOBE", "given" : "", "non-dropping-particle" : "", "parse-names" : false, "suffix" : "" } ], "id" : "ITEM-1", "issued" : { "date-parts" : [ [ "0" ] ] }, "title" : "TIOBE Software: Tiobe Index", "type" : "webpage" }, "uris" : [ "http://www.mendeley.com/documents/?uuid=098be1a4-bace-4666-b773-dcb1f47abd9e" ] } ], "mendeley" : { "previouslyFormattedCitation" : "[101]" }, "properties" : { "noteIndex" : 0 }, "schema" : "https://github.com/citation-style-language/schema/raw/master/csl-citation.json" }</w:instrText>
      </w:r>
      <w:r w:rsidR="00DD1C9C">
        <w:fldChar w:fldCharType="separate"/>
      </w:r>
      <w:r w:rsidR="006B2065" w:rsidRPr="006B2065">
        <w:rPr>
          <w:noProof/>
        </w:rPr>
        <w:t>[101]</w:t>
      </w:r>
      <w:r w:rsidR="00DD1C9C">
        <w:fldChar w:fldCharType="end"/>
      </w:r>
      <w:r>
        <w:t>.</w:t>
      </w:r>
    </w:p>
    <w:p w:rsidR="00EB7EBB" w:rsidRDefault="00EB7EBB" w:rsidP="00EB7EBB">
      <w:r>
        <w:lastRenderedPageBreak/>
        <w:t xml:space="preserve">Nonetheless, Play keeps gaining popularity, and it is considered a stable piece of software. This is my opinion as well, but there were some issues. Outdated versions of third party software and broken links on the homepage </w:t>
      </w:r>
      <w:r w:rsidR="00537967">
        <w:t>were</w:t>
      </w:r>
      <w:r>
        <w:t xml:space="preserve"> the most prominent. </w:t>
      </w:r>
    </w:p>
    <w:p w:rsidR="00EB7EBB" w:rsidRPr="00EB7EBB" w:rsidRDefault="00EB7EBB" w:rsidP="00EB7EBB">
      <w:r>
        <w:t xml:space="preserve">There is no arguing that Play follows modern trends at least. With support for </w:t>
      </w:r>
      <w:proofErr w:type="spellStart"/>
      <w:r>
        <w:t>CoffeeScript</w:t>
      </w:r>
      <w:proofErr w:type="spellEnd"/>
      <w:r>
        <w:t>, LESS and other popular languages and tools, it offers a lot of freedom. It may not support the same stability as for instance ASP.NET or Spring, but it strives to make development clean and simple.</w:t>
      </w:r>
    </w:p>
    <w:p w:rsidR="00BF63BA" w:rsidRDefault="00BF63BA" w:rsidP="00BF63BA">
      <w:pPr>
        <w:pStyle w:val="Overskrift2"/>
      </w:pPr>
      <w:bookmarkStart w:id="170" w:name="_Ref383165343"/>
      <w:bookmarkStart w:id="171" w:name="_Toc385341251"/>
      <w:r>
        <w:t>SignalR</w:t>
      </w:r>
      <w:bookmarkEnd w:id="170"/>
      <w:bookmarkEnd w:id="171"/>
    </w:p>
    <w:p w:rsidR="002A7D55" w:rsidRDefault="00B1154F" w:rsidP="002A7D55">
      <w:r>
        <w:t>SignalR is a library for real time with ASP.NET. A common environment would feature SignalR in a web application hosted on IIS. But t</w:t>
      </w:r>
      <w:r w:rsidR="002A7D55">
        <w:t>his part of the thesis does not require high performance of the server the application runs on. Hence, I chose to use IIS Express 7.5. An ASP.NET MVC 4 application wraps the SignalR components. No other communication than serving static files uses the MVC specific aspects of the application. The application uses the common user interface described in section</w:t>
      </w:r>
      <w:r w:rsidR="004B3777">
        <w:t xml:space="preserve"> </w:t>
      </w:r>
      <w:r w:rsidR="00DD1C9C">
        <w:fldChar w:fldCharType="begin"/>
      </w:r>
      <w:r w:rsidR="004B3777">
        <w:instrText xml:space="preserve"> REF _Ref383256326 \r \h </w:instrText>
      </w:r>
      <w:r w:rsidR="00DD1C9C">
        <w:fldChar w:fldCharType="separate"/>
      </w:r>
      <w:r w:rsidR="00081674">
        <w:t>6.6.1</w:t>
      </w:r>
      <w:r w:rsidR="00DD1C9C">
        <w:fldChar w:fldCharType="end"/>
      </w:r>
      <w:r w:rsidR="002A7D55">
        <w:t>.</w:t>
      </w:r>
    </w:p>
    <w:p w:rsidR="002A7D55" w:rsidRPr="002A7D55" w:rsidRDefault="002A7D55" w:rsidP="002A7D55">
      <w:r>
        <w:t>SignalR offers two levels of abstraction: Persistent Connections and Hubs. As Hubs are most hig</w:t>
      </w:r>
      <w:r w:rsidR="00964971">
        <w:t>h level, and what most people are</w:t>
      </w:r>
      <w:r>
        <w:t xml:space="preserve"> likely to use, I focused on this aspect only</w:t>
      </w:r>
      <w:r w:rsidR="006C10B8">
        <w:t xml:space="preserve"> in the test application</w:t>
      </w:r>
      <w:r>
        <w:t>.</w:t>
      </w:r>
    </w:p>
    <w:p w:rsidR="00A154B6" w:rsidRDefault="00A154B6" w:rsidP="004E3DC9">
      <w:pPr>
        <w:pStyle w:val="Overskrift3"/>
      </w:pPr>
      <w:r>
        <w:t>Documentation</w:t>
      </w:r>
    </w:p>
    <w:p w:rsidR="00A762EE" w:rsidRDefault="00A762EE" w:rsidP="00A762EE">
      <w:r>
        <w:t>SignalR's has a very comprehensive introduction part. It talks you through all from what it is to making your first application. As with all other .NET applications, you use Visual Studio</w:t>
      </w:r>
      <w:r w:rsidR="00726416">
        <w:t xml:space="preserve"> as IDE</w:t>
      </w:r>
      <w:r w:rsidR="00797D62">
        <w:t xml:space="preserve"> and</w:t>
      </w:r>
      <w:r>
        <w:t xml:space="preserve"> </w:t>
      </w:r>
      <w:proofErr w:type="spellStart"/>
      <w:r>
        <w:t>Nuget</w:t>
      </w:r>
      <w:proofErr w:type="spellEnd"/>
      <w:r>
        <w:t xml:space="preserve"> is the package manager</w:t>
      </w:r>
      <w:r w:rsidR="00797D62">
        <w:t>. T</w:t>
      </w:r>
      <w:r>
        <w:t>he documentation does a good job describing how to use these with SignalR.</w:t>
      </w:r>
    </w:p>
    <w:p w:rsidR="00C23638" w:rsidRDefault="00A762EE" w:rsidP="00A762EE">
      <w:r>
        <w:t>During early development, the only documentation was on GitHub</w:t>
      </w:r>
      <w:r w:rsidR="00C23638">
        <w:t xml:space="preserve"> </w:t>
      </w:r>
      <w:r w:rsidR="00DD1C9C">
        <w:fldChar w:fldCharType="begin" w:fldLock="1"/>
      </w:r>
      <w:r w:rsidR="00D167B1">
        <w:instrText>ADDIN CSL_CITATION { "citationItems" : [ { "id" : "ITEM-1", "itemData" : { "URL" : "https://github.com/SignalR/SignalR/wiki", "accessed" : { "date-parts" : [ [ "2014", "3", "24" ] ] }, "author" : [ { "dropping-particle" : "", "family" : "SignalR", "given" : "", "non-dropping-particle" : "", "parse-names" : false, "suffix" : "" } ], "id" : "ITEM-1", "issued" : { "date-parts" : [ [ "0" ] ] }, "title" : "SignalR Documentation - Git", "type" : "webpage" }, "uris" : [ "http://www.mendeley.com/documents/?uuid=3f4d1f26-3655-42f1-abf5-9a1a2d0e59ee" ] } ], "mendeley" : { "previouslyFormattedCitation" : "[102]" }, "properties" : { "noteIndex" : 0 }, "schema" : "https://github.com/citation-style-language/schema/raw/master/csl-citation.json" }</w:instrText>
      </w:r>
      <w:r w:rsidR="00DD1C9C">
        <w:fldChar w:fldCharType="separate"/>
      </w:r>
      <w:r w:rsidR="006B2065" w:rsidRPr="006B2065">
        <w:rPr>
          <w:noProof/>
        </w:rPr>
        <w:t>[102]</w:t>
      </w:r>
      <w:r w:rsidR="00DD1C9C">
        <w:fldChar w:fldCharType="end"/>
      </w:r>
      <w:r w:rsidR="00C23638">
        <w:t xml:space="preserve">. </w:t>
      </w:r>
      <w:r>
        <w:t xml:space="preserve">Even so, there </w:t>
      </w:r>
      <w:r w:rsidR="002526DC">
        <w:t>was</w:t>
      </w:r>
      <w:r>
        <w:t xml:space="preserve"> still a lot of documentation and many, simple examples. There are still some topics that are covered only on GitHub, but most of the documentation now reside</w:t>
      </w:r>
      <w:r w:rsidR="007E6E43">
        <w:t>s</w:t>
      </w:r>
      <w:r>
        <w:t xml:space="preserve"> in one place</w:t>
      </w:r>
      <w:r w:rsidR="00C23638">
        <w:t xml:space="preserve"> </w:t>
      </w:r>
      <w:r w:rsidR="00DD1C9C">
        <w:fldChar w:fldCharType="begin" w:fldLock="1"/>
      </w:r>
      <w:r w:rsidR="00D167B1">
        <w:instrText>ADDIN CSL_CITATION { "citationItems" : [ { "id" : "ITEM-1", "itemData" : { "URL" : "http://www.asp.net/signalr", "accessed" : { "date-parts" : [ [ "2013", "8", "27" ] ] }, "author" : [ { "dropping-particle" : "", "family" : "SignalR", "given" : "", "non-dropping-particle" : "", "parse-names" : false, "suffix" : "" } ], "id" : "ITEM-1", "issued" : { "date-parts" : [ [ "0" ] ] }, "title" : "SignalR: The Official Microsoft ASP.NET Site", "type" : "webpage" }, "uris" : [ "http://www.mendeley.com/documents/?uuid=820ecd15-4c49-4518-9058-3adb72baf906" ] } ], "mendeley" : { "previouslyFormattedCitation" : "[38]" }, "properties" : { "noteIndex" : 0 }, "schema" : "https://github.com/citation-style-language/schema/raw/master/csl-citation.json" }</w:instrText>
      </w:r>
      <w:r w:rsidR="00DD1C9C">
        <w:fldChar w:fldCharType="separate"/>
      </w:r>
      <w:r w:rsidR="00D167B1" w:rsidRPr="00D167B1">
        <w:rPr>
          <w:noProof/>
        </w:rPr>
        <w:t>[38]</w:t>
      </w:r>
      <w:r w:rsidR="00DD1C9C">
        <w:fldChar w:fldCharType="end"/>
      </w:r>
      <w:r>
        <w:t xml:space="preserve">. </w:t>
      </w:r>
    </w:p>
    <w:p w:rsidR="00A762EE" w:rsidRDefault="00A762EE" w:rsidP="00A762EE">
      <w:r>
        <w:t xml:space="preserve">The new documentation has a lot of tutorials and examples. It is way more comprehensive than what it was on GitHub. Just as Play does, SignalR's documentation lets you browse previous versions, though </w:t>
      </w:r>
      <w:r w:rsidR="00BA60DF">
        <w:t>not with the same granularity</w:t>
      </w:r>
      <w:r w:rsidR="00BA60DF">
        <w:rPr>
          <w:rStyle w:val="Fotnotereferanse"/>
        </w:rPr>
        <w:footnoteReference w:id="30"/>
      </w:r>
      <w:r w:rsidR="00BA60DF">
        <w:t xml:space="preserve">. </w:t>
      </w:r>
      <w:r>
        <w:t>The content itself is also separated into logical bulks with lots of examples. A nice feature is that all class names appear as links to the class reference</w:t>
      </w:r>
      <w:r w:rsidR="00BA60DF">
        <w:rPr>
          <w:rStyle w:val="Fotnotereferanse"/>
        </w:rPr>
        <w:footnoteReference w:id="31"/>
      </w:r>
      <w:r w:rsidR="00BA60DF">
        <w:t>.</w:t>
      </w:r>
    </w:p>
    <w:p w:rsidR="00A762EE" w:rsidRDefault="00A762EE" w:rsidP="00A762EE">
      <w:r>
        <w:lastRenderedPageBreak/>
        <w:t>SignalR is the only framework that covers IOC in its documentation. This is probably because it is the only framework that has its own dependency resolver. It is therefore only natural to tell you have to use this or change it to something else. Still, the term "IOC" isn't even mentioned in most of the other frameworks' and libraries' documentations.</w:t>
      </w:r>
    </w:p>
    <w:p w:rsidR="00A762EE" w:rsidRPr="00A762EE" w:rsidRDefault="00A762EE" w:rsidP="00A762EE">
      <w:r>
        <w:t xml:space="preserve">There are some things I missed in the documentation. Hubs are thoroughly </w:t>
      </w:r>
      <w:r w:rsidR="00263FCB">
        <w:t>documented</w:t>
      </w:r>
      <w:r>
        <w:t>, but Persistent Connections are not covered in detail. The GitHub pages covers this though, so it may be in the making for the new pages. Furthermore, I missed some documentation regarding testing hubs. Finding information of this required me to search elsewhere</w:t>
      </w:r>
      <w:r w:rsidR="00C23638">
        <w:t xml:space="preserve"> </w:t>
      </w:r>
      <w:r w:rsidR="00DD1C9C">
        <w:fldChar w:fldCharType="begin" w:fldLock="1"/>
      </w:r>
      <w:r w:rsidR="00D167B1">
        <w:instrText>ADDIN CSL_CITATION { "citationItems" : [ { "id" : "ITEM-1", "itemData" : { "URL" : "http://software.intel.com/en-us/blogs/2013/09/25/unit-testing-on-signalr-hubs-with-20-rc1", "accessed" : { "date-parts" : [ [ "2014", "3", "10" ] ] }, "id" : "ITEM-1", "issued" : { "date-parts" : [ [ "0" ] ] }, "title" : "Unit Testing on SignalR Hubs with 2.0 RC1", "type" : "webpage" }, "uris" : [ "http://www.mendeley.com/documents/?uuid=a41bbd39-2a34-462c-a555-9c2a1b75436e" ] } ], "mendeley" : { "previouslyFormattedCitation" : "[103]" }, "properties" : { "noteIndex" : 0 }, "schema" : "https://github.com/citation-style-language/schema/raw/master/csl-citation.json" }</w:instrText>
      </w:r>
      <w:r w:rsidR="00DD1C9C">
        <w:fldChar w:fldCharType="separate"/>
      </w:r>
      <w:r w:rsidR="006B2065" w:rsidRPr="006B2065">
        <w:rPr>
          <w:noProof/>
        </w:rPr>
        <w:t>[103]</w:t>
      </w:r>
      <w:r w:rsidR="00DD1C9C">
        <w:fldChar w:fldCharType="end"/>
      </w:r>
      <w:r>
        <w:t>.</w:t>
      </w:r>
    </w:p>
    <w:p w:rsidR="001C7FC0" w:rsidRDefault="00693570" w:rsidP="004E3DC9">
      <w:pPr>
        <w:pStyle w:val="Overskrift3"/>
      </w:pPr>
      <w:r>
        <w:t>Simplicity</w:t>
      </w:r>
    </w:p>
    <w:p w:rsidR="00BA60DF" w:rsidRDefault="00BA60DF" w:rsidP="00BA60DF">
      <w:r>
        <w:t xml:space="preserve">The developers made SignalR to be compatible with ASP.NET web applications. Whether you use ASP.NET MVC, </w:t>
      </w:r>
      <w:proofErr w:type="spellStart"/>
      <w:r>
        <w:t>WebForms</w:t>
      </w:r>
      <w:proofErr w:type="spellEnd"/>
      <w:r>
        <w:t xml:space="preserve"> or Self Hosting, using SignalR is the same</w:t>
      </w:r>
      <w:r w:rsidR="002A7D55">
        <w:t xml:space="preserve"> </w:t>
      </w:r>
      <w:r>
        <w:t xml:space="preserve">experience. It is compatible with </w:t>
      </w:r>
      <w:r w:rsidR="00461B8D">
        <w:t>mechanisms</w:t>
      </w:r>
      <w:r>
        <w:t xml:space="preserve"> for authentication, IOC and sessions provided by ASP.NET. A developer only has to find out how to match those things with SignalR. This is an easy task as there are many examples for almost everything.</w:t>
      </w:r>
    </w:p>
    <w:p w:rsidR="00BA60DF" w:rsidRDefault="00BA60DF" w:rsidP="00BA60DF">
      <w:r>
        <w:t>SignalR comes in two different forms: Hubs and Persistent Connections. I have focused on hubs, as I predict this to be the most common usage of the library. Persistent Connections are a lower level of abstraction than Hubs. It resembles the WebSockets API, but with some extra methods for handling sending, broadcasting, reconnecting, groups, etc. A benefit of using this API is that you can access the real time part of an application from several places. This allows for instance a controller action method to broadcast data to clients.</w:t>
      </w:r>
    </w:p>
    <w:p w:rsidR="00BA60DF" w:rsidRPr="00BA60DF" w:rsidRDefault="00BA60DF" w:rsidP="00BA60DF">
      <w:r>
        <w:t>The Hub API strives to be very simple, providing a RPC  model which makes the code simple and understandable. A Hub exposes all its public methods to the client an</w:t>
      </w:r>
      <w:r w:rsidR="002A12CD">
        <w:t>d they can be "called" directly</w:t>
      </w:r>
      <w:r>
        <w:t xml:space="preserve"> (</w:t>
      </w:r>
      <w:r w:rsidR="00DD1C9C">
        <w:rPr>
          <w:color w:val="FF0000"/>
        </w:rPr>
        <w:fldChar w:fldCharType="begin"/>
      </w:r>
      <w:r w:rsidR="002A12CD">
        <w:instrText xml:space="preserve"> REF _Ref383256687 \h </w:instrText>
      </w:r>
      <w:r w:rsidR="00DD1C9C">
        <w:rPr>
          <w:color w:val="FF0000"/>
        </w:rPr>
      </w:r>
      <w:r w:rsidR="00DD1C9C">
        <w:rPr>
          <w:color w:val="FF0000"/>
        </w:rPr>
        <w:fldChar w:fldCharType="separate"/>
      </w:r>
      <w:r w:rsidR="00081674">
        <w:t xml:space="preserve">Example </w:t>
      </w:r>
      <w:r w:rsidR="00081674">
        <w:rPr>
          <w:noProof/>
        </w:rPr>
        <w:t>7</w:t>
      </w:r>
      <w:r w:rsidR="00081674">
        <w:noBreakHyphen/>
      </w:r>
      <w:r w:rsidR="00081674">
        <w:rPr>
          <w:noProof/>
        </w:rPr>
        <w:t>13</w:t>
      </w:r>
      <w:r w:rsidR="00DD1C9C">
        <w:rPr>
          <w:color w:val="FF0000"/>
        </w:rPr>
        <w:fldChar w:fldCharType="end"/>
      </w:r>
      <w:r>
        <w:t>).</w:t>
      </w:r>
    </w:p>
    <w:p w:rsidR="00AB4CAF" w:rsidRDefault="00693570" w:rsidP="00AB4CAF">
      <w:pPr>
        <w:keepNext/>
        <w:jc w:val="center"/>
      </w:pPr>
      <w:r>
        <w:rPr>
          <w:noProof/>
          <w:lang w:val="nb-NO" w:eastAsia="nb-NO"/>
        </w:rPr>
        <w:drawing>
          <wp:inline distT="0" distB="0" distL="0" distR="0">
            <wp:extent cx="4986670" cy="2142017"/>
            <wp:effectExtent l="19050" t="0" r="4430" b="0"/>
            <wp:docPr id="33" name="Bilde 32" descr="RP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PC.jpg"/>
                    <pic:cNvPicPr/>
                  </pic:nvPicPr>
                  <pic:blipFill>
                    <a:blip r:embed="rId54" cstate="print"/>
                    <a:stretch>
                      <a:fillRect/>
                    </a:stretch>
                  </pic:blipFill>
                  <pic:spPr>
                    <a:xfrm>
                      <a:off x="0" y="0"/>
                      <a:ext cx="4990717" cy="2143755"/>
                    </a:xfrm>
                    <a:prstGeom prst="rect">
                      <a:avLst/>
                    </a:prstGeom>
                  </pic:spPr>
                </pic:pic>
              </a:graphicData>
            </a:graphic>
          </wp:inline>
        </w:drawing>
      </w:r>
    </w:p>
    <w:p w:rsidR="00693570" w:rsidRDefault="00AB4CAF" w:rsidP="00AB4CAF">
      <w:pPr>
        <w:pStyle w:val="Bildetekst"/>
        <w:jc w:val="center"/>
      </w:pPr>
      <w:bookmarkStart w:id="172" w:name="_Ref383256687"/>
      <w:bookmarkStart w:id="173" w:name="_Toc385266194"/>
      <w:r>
        <w:t xml:space="preserve">Example </w:t>
      </w:r>
      <w:fldSimple w:instr=" STYLEREF 1 \s ">
        <w:r w:rsidR="00081674">
          <w:rPr>
            <w:noProof/>
          </w:rPr>
          <w:t>7</w:t>
        </w:r>
      </w:fldSimple>
      <w:r w:rsidR="00320F3D">
        <w:noBreakHyphen/>
      </w:r>
      <w:fldSimple w:instr=" SEQ Example \* ARABIC \s 1 ">
        <w:r w:rsidR="00081674">
          <w:rPr>
            <w:noProof/>
          </w:rPr>
          <w:t>13</w:t>
        </w:r>
      </w:fldSimple>
      <w:bookmarkEnd w:id="172"/>
      <w:r>
        <w:t>: SignalR's RPC model makes it simple and understandable.</w:t>
      </w:r>
      <w:bookmarkEnd w:id="173"/>
    </w:p>
    <w:p w:rsidR="00461B8D" w:rsidRDefault="00461B8D" w:rsidP="00461B8D">
      <w:r>
        <w:lastRenderedPageBreak/>
        <w:t>C#'s convention is to have method names with capital first letter, while JavaScript has the opposite. As a result, the name of the method or function you "call", doesn't match the actual name</w:t>
      </w:r>
      <w:r>
        <w:rPr>
          <w:rStyle w:val="Fotnotereferanse"/>
        </w:rPr>
        <w:footnoteReference w:id="32"/>
      </w:r>
      <w:r>
        <w:t>. It takes a little while to get used to, but in the end it makes sense to follow conventions.</w:t>
      </w:r>
    </w:p>
    <w:p w:rsidR="00461B8D" w:rsidRDefault="00461B8D" w:rsidP="00461B8D">
      <w:r>
        <w:t xml:space="preserve">Hubs manages clients through an abstraction that is the most straightforward and easy to understand I've seen. You have two main choices on how to get data out to the clients. Either via returning from a method. This sends the returned data back to the caller, just like a response to a request. On the client, the returned data is sent to the "done" callback of a promise, just like a </w:t>
      </w:r>
      <w:proofErr w:type="spellStart"/>
      <w:r>
        <w:t>jQuery</w:t>
      </w:r>
      <w:proofErr w:type="spellEnd"/>
      <w:r>
        <w:t xml:space="preserve"> </w:t>
      </w:r>
      <w:r w:rsidR="002F4A04">
        <w:t>“</w:t>
      </w:r>
      <w:r>
        <w:t>get</w:t>
      </w:r>
      <w:r w:rsidR="002F4A04">
        <w:t>”-</w:t>
      </w:r>
      <w:r>
        <w:t>call. Clients can also specify functions that are callable from the server in the same RPC style</w:t>
      </w:r>
      <w:r w:rsidR="00685C52">
        <w:t xml:space="preserve"> as clients call server methods</w:t>
      </w:r>
      <w:r>
        <w:t xml:space="preserve"> (</w:t>
      </w:r>
      <w:r w:rsidR="00DD1C9C">
        <w:fldChar w:fldCharType="begin"/>
      </w:r>
      <w:r w:rsidR="00685C52">
        <w:instrText xml:space="preserve"> REF _Ref383256864 \h </w:instrText>
      </w:r>
      <w:r w:rsidR="00DD1C9C">
        <w:fldChar w:fldCharType="separate"/>
      </w:r>
      <w:r w:rsidR="00081674">
        <w:t xml:space="preserve">Example </w:t>
      </w:r>
      <w:r w:rsidR="00081674">
        <w:rPr>
          <w:noProof/>
        </w:rPr>
        <w:t>7</w:t>
      </w:r>
      <w:r w:rsidR="00081674">
        <w:noBreakHyphen/>
      </w:r>
      <w:r w:rsidR="00081674">
        <w:rPr>
          <w:noProof/>
        </w:rPr>
        <w:t>14</w:t>
      </w:r>
      <w:r w:rsidR="00DD1C9C">
        <w:fldChar w:fldCharType="end"/>
      </w:r>
      <w:r>
        <w:t>). Furthermore, the "Clients" object also has constructs to access the Caller of a method and to access groups. Groups are sim</w:t>
      </w:r>
      <w:r w:rsidR="00685C52">
        <w:t xml:space="preserve">ilar to </w:t>
      </w:r>
      <w:proofErr w:type="spellStart"/>
      <w:r w:rsidR="00685C52">
        <w:t>Socket.IO's</w:t>
      </w:r>
      <w:proofErr w:type="spellEnd"/>
      <w:r w:rsidR="00685C52">
        <w:t xml:space="preserve"> namespaces (see section </w:t>
      </w:r>
      <w:r w:rsidR="00DD1C9C">
        <w:fldChar w:fldCharType="begin"/>
      </w:r>
      <w:r w:rsidR="00685C52">
        <w:instrText xml:space="preserve"> REF _Ref383256916 \r \h </w:instrText>
      </w:r>
      <w:r w:rsidR="00DD1C9C">
        <w:fldChar w:fldCharType="separate"/>
      </w:r>
      <w:r w:rsidR="00081674">
        <w:t>7.1.3</w:t>
      </w:r>
      <w:r w:rsidR="00DD1C9C">
        <w:fldChar w:fldCharType="end"/>
      </w:r>
      <w:r>
        <w:t>).</w:t>
      </w:r>
    </w:p>
    <w:p w:rsidR="00685C52" w:rsidRDefault="00981DFE" w:rsidP="00685C52">
      <w:pPr>
        <w:keepNext/>
        <w:jc w:val="center"/>
      </w:pPr>
      <w:r>
        <w:rPr>
          <w:noProof/>
          <w:lang w:val="nb-NO" w:eastAsia="nb-NO"/>
        </w:rPr>
        <w:drawing>
          <wp:inline distT="0" distB="0" distL="0" distR="0">
            <wp:extent cx="4409041" cy="2254103"/>
            <wp:effectExtent l="19050" t="0" r="0" b="0"/>
            <wp:docPr id="34" name="Bilde 33" descr="RPC the other wa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PC the other way.jpg"/>
                    <pic:cNvPicPr/>
                  </pic:nvPicPr>
                  <pic:blipFill>
                    <a:blip r:embed="rId55" cstate="print"/>
                    <a:stretch>
                      <a:fillRect/>
                    </a:stretch>
                  </pic:blipFill>
                  <pic:spPr>
                    <a:xfrm>
                      <a:off x="0" y="0"/>
                      <a:ext cx="4427025" cy="2263297"/>
                    </a:xfrm>
                    <a:prstGeom prst="rect">
                      <a:avLst/>
                    </a:prstGeom>
                  </pic:spPr>
                </pic:pic>
              </a:graphicData>
            </a:graphic>
          </wp:inline>
        </w:drawing>
      </w:r>
    </w:p>
    <w:p w:rsidR="00981DFE" w:rsidRDefault="00685C52" w:rsidP="00685C52">
      <w:pPr>
        <w:pStyle w:val="Bildetekst"/>
        <w:jc w:val="center"/>
      </w:pPr>
      <w:bookmarkStart w:id="174" w:name="_Ref383256864"/>
      <w:bookmarkStart w:id="175" w:name="_Toc385266195"/>
      <w:r>
        <w:t xml:space="preserve">Example </w:t>
      </w:r>
      <w:fldSimple w:instr=" STYLEREF 1 \s ">
        <w:r w:rsidR="00081674">
          <w:rPr>
            <w:noProof/>
          </w:rPr>
          <w:t>7</w:t>
        </w:r>
      </w:fldSimple>
      <w:r w:rsidR="00320F3D">
        <w:noBreakHyphen/>
      </w:r>
      <w:fldSimple w:instr=" SEQ Example \* ARABIC \s 1 ">
        <w:r w:rsidR="00081674">
          <w:rPr>
            <w:noProof/>
          </w:rPr>
          <w:t>14</w:t>
        </w:r>
      </w:fldSimple>
      <w:bookmarkEnd w:id="174"/>
      <w:r>
        <w:t>: Clients can specify functions for the server to invoke.</w:t>
      </w:r>
      <w:bookmarkEnd w:id="175"/>
    </w:p>
    <w:p w:rsidR="00461B8D" w:rsidRDefault="00461B8D" w:rsidP="00981DFE">
      <w:r w:rsidRPr="00461B8D">
        <w:t>Each method handles serialization behind the scenes using JSON. This means that you can send objects back and forth. You can also annotate properties to shorten property names (</w:t>
      </w:r>
      <w:r w:rsidR="00685C52">
        <w:t xml:space="preserve">to </w:t>
      </w:r>
      <w:r w:rsidRPr="00461B8D">
        <w:t xml:space="preserve">reduce </w:t>
      </w:r>
      <w:r w:rsidR="0004243B" w:rsidRPr="00461B8D">
        <w:t>bandwidth</w:t>
      </w:r>
      <w:r w:rsidRPr="00461B8D">
        <w:t>). To get this back in readable form on the client though, you have to write some manual code</w:t>
      </w:r>
      <w:r w:rsidR="00685C52">
        <w:t xml:space="preserve"> </w:t>
      </w:r>
      <w:r w:rsidR="00DD1C9C">
        <w:fldChar w:fldCharType="begin" w:fldLock="1"/>
      </w:r>
      <w:r w:rsidR="00D167B1">
        <w:instrText>ADDIN CSL_CITATION { "citationItems" : [ { "id" : "ITEM-1", "itemData" : { "URL" : "http://www.asp.net/signalr/overview/signalr-20/performance-and-scaling/signalr-performance", "accessed" : { "date-parts" : [ [ "2014", "3", "22" ] ] }, "author" : [ { "dropping-particle" : "", "family" : "Fletcher", "given" : "Patrick", "non-dropping-particle" : "", "parse-names" : false, "suffix" : "" } ], "id" : "ITEM-1", "issued" : { "date-parts" : [ [ "0" ] ] }, "title" : "SignalR Performance: The Official Microsoft ASP.NET Site", "type" : "webpage" }, "uris" : [ "http://www.mendeley.com/documents/?uuid=5d04e35a-97e9-4ca3-98b0-dd31a18ad675" ] } ], "mendeley" : { "previouslyFormattedCitation" : "[104]" }, "properties" : { "noteIndex" : 0 }, "schema" : "https://github.com/citation-style-language/schema/raw/master/csl-citation.json" }</w:instrText>
      </w:r>
      <w:r w:rsidR="00DD1C9C">
        <w:fldChar w:fldCharType="separate"/>
      </w:r>
      <w:r w:rsidR="006B2065" w:rsidRPr="006B2065">
        <w:rPr>
          <w:noProof/>
        </w:rPr>
        <w:t>[104]</w:t>
      </w:r>
      <w:r w:rsidR="00DD1C9C">
        <w:fldChar w:fldCharType="end"/>
      </w:r>
      <w:r w:rsidRPr="00461B8D">
        <w:t>. The serialization even handles date objects. I ran into a problem with this though, as dates deserialized as UTC time rather than GMT + 1. Problems with dates therefore persists, even though it seems like SignalR has solved it at first glance.</w:t>
      </w:r>
    </w:p>
    <w:p w:rsidR="00C347F6" w:rsidRDefault="00C347F6" w:rsidP="009864B8">
      <w:pPr>
        <w:pStyle w:val="Overskrift3"/>
      </w:pPr>
      <w:r>
        <w:lastRenderedPageBreak/>
        <w:t>Maintainability</w:t>
      </w:r>
    </w:p>
    <w:p w:rsidR="00E96ABA" w:rsidRDefault="00E96ABA" w:rsidP="009864B8">
      <w:pPr>
        <w:keepNext/>
        <w:keepLines/>
      </w:pPr>
      <w:r>
        <w:t xml:space="preserve">SignalR is just a real time layer within a normal web application, just as Socket.IO. This means that the only entities you have to test are the Hubs or the </w:t>
      </w:r>
      <w:r w:rsidR="00685C52">
        <w:t>Persistent</w:t>
      </w:r>
      <w:r>
        <w:t xml:space="preserve"> Connection classes. While I will focus on the Hubs, most of the principles I will discuss applies to Persistent Connections as well.</w:t>
      </w:r>
    </w:p>
    <w:p w:rsidR="00E96ABA" w:rsidRPr="00E96ABA" w:rsidRDefault="00E96ABA" w:rsidP="00E96ABA">
      <w:r>
        <w:t>The Hub class, which is the abstract class all Hubs inherit from, is made with testability in mind. Testing a Hub class directly though, is not feasible. This is because you have to mock the "Clients" object as this has dependencies you don't want in your test. Such a scenario is not uncommon when writing tests. What you do is write a class that derives from the Hub you want to test and make mocks within it</w:t>
      </w:r>
      <w:r w:rsidR="00685C52">
        <w:t xml:space="preserve"> </w:t>
      </w:r>
      <w:r w:rsidR="00DD1C9C">
        <w:fldChar w:fldCharType="begin" w:fldLock="1"/>
      </w:r>
      <w:r w:rsidR="00D167B1">
        <w:instrText>ADDIN CSL_CITATION { "citationItems" : [ { "id" : "ITEM-1", "itemData" : { "URL" : "http://software.intel.com/en-us/blogs/2013/09/25/unit-testing-on-signalr-hubs-with-20-rc1", "accessed" : { "date-parts" : [ [ "2014", "3", "10" ] ] }, "id" : "ITEM-1", "issued" : { "date-parts" : [ [ "0" ] ] }, "title" : "Unit Testing on SignalR Hubs with 2.0 RC1", "type" : "webpage" }, "uris" : [ "http://www.mendeley.com/documents/?uuid=a41bbd39-2a34-462c-a555-9c2a1b75436e" ] } ], "mendeley" : { "previouslyFormattedCitation" : "[103]" }, "properties" : { "noteIndex" : 0 }, "schema" : "https://github.com/citation-style-language/schema/raw/master/csl-citation.json" }</w:instrText>
      </w:r>
      <w:r w:rsidR="00DD1C9C">
        <w:fldChar w:fldCharType="separate"/>
      </w:r>
      <w:r w:rsidR="006B2065" w:rsidRPr="006B2065">
        <w:rPr>
          <w:noProof/>
        </w:rPr>
        <w:t>[103]</w:t>
      </w:r>
      <w:r w:rsidR="00DD1C9C">
        <w:fldChar w:fldCharType="end"/>
      </w:r>
      <w:r>
        <w:t>. Setting up tests like this allows you to verify all logic within a hub. (</w:t>
      </w:r>
      <w:r w:rsidR="00DD1C9C">
        <w:fldChar w:fldCharType="begin"/>
      </w:r>
      <w:r w:rsidR="00685C52">
        <w:instrText xml:space="preserve"> REF _Ref383257108 \h </w:instrText>
      </w:r>
      <w:r w:rsidR="00DD1C9C">
        <w:fldChar w:fldCharType="separate"/>
      </w:r>
      <w:r w:rsidR="00081674">
        <w:t xml:space="preserve">Example </w:t>
      </w:r>
      <w:r w:rsidR="00081674">
        <w:rPr>
          <w:noProof/>
        </w:rPr>
        <w:t>7</w:t>
      </w:r>
      <w:r w:rsidR="00081674">
        <w:noBreakHyphen/>
      </w:r>
      <w:r w:rsidR="00081674">
        <w:rPr>
          <w:noProof/>
        </w:rPr>
        <w:t>15</w:t>
      </w:r>
      <w:r w:rsidR="00DD1C9C">
        <w:fldChar w:fldCharType="end"/>
      </w:r>
      <w:r>
        <w:t>).</w:t>
      </w:r>
    </w:p>
    <w:p w:rsidR="00685C52" w:rsidRDefault="00DD5356" w:rsidP="00685C52">
      <w:pPr>
        <w:keepNext/>
        <w:jc w:val="center"/>
      </w:pPr>
      <w:r>
        <w:rPr>
          <w:noProof/>
          <w:lang w:val="nb-NO" w:eastAsia="nb-NO"/>
        </w:rPr>
        <w:drawing>
          <wp:inline distT="0" distB="0" distL="0" distR="0">
            <wp:extent cx="5759450" cy="1525270"/>
            <wp:effectExtent l="19050" t="0" r="0" b="0"/>
            <wp:docPr id="35" name="Bilde 34" descr="Testing a hu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ing a hub.jpg"/>
                    <pic:cNvPicPr/>
                  </pic:nvPicPr>
                  <pic:blipFill>
                    <a:blip r:embed="rId56" cstate="print"/>
                    <a:stretch>
                      <a:fillRect/>
                    </a:stretch>
                  </pic:blipFill>
                  <pic:spPr>
                    <a:xfrm>
                      <a:off x="0" y="0"/>
                      <a:ext cx="5759450" cy="1525270"/>
                    </a:xfrm>
                    <a:prstGeom prst="rect">
                      <a:avLst/>
                    </a:prstGeom>
                  </pic:spPr>
                </pic:pic>
              </a:graphicData>
            </a:graphic>
          </wp:inline>
        </w:drawing>
      </w:r>
    </w:p>
    <w:p w:rsidR="00DD5356" w:rsidRDefault="00685C52" w:rsidP="00685C52">
      <w:pPr>
        <w:pStyle w:val="Bildetekst"/>
        <w:jc w:val="center"/>
      </w:pPr>
      <w:bookmarkStart w:id="176" w:name="_Ref383257108"/>
      <w:bookmarkStart w:id="177" w:name="_Toc385266196"/>
      <w:r>
        <w:t xml:space="preserve">Example </w:t>
      </w:r>
      <w:fldSimple w:instr=" STYLEREF 1 \s ">
        <w:r w:rsidR="00081674">
          <w:rPr>
            <w:noProof/>
          </w:rPr>
          <w:t>7</w:t>
        </w:r>
      </w:fldSimple>
      <w:r w:rsidR="00320F3D">
        <w:noBreakHyphen/>
      </w:r>
      <w:fldSimple w:instr=" SEQ Example \* ARABIC \s 1 ">
        <w:r w:rsidR="00081674">
          <w:rPr>
            <w:noProof/>
          </w:rPr>
          <w:t>15</w:t>
        </w:r>
      </w:fldSimple>
      <w:bookmarkEnd w:id="176"/>
      <w:r>
        <w:t>: Unit test code for a SignalR Hub method.</w:t>
      </w:r>
      <w:bookmarkEnd w:id="177"/>
    </w:p>
    <w:p w:rsidR="00E96ABA" w:rsidRDefault="00E96ABA" w:rsidP="00DD5356">
      <w:r w:rsidRPr="00E96ABA">
        <w:t>The site</w:t>
      </w:r>
      <w:r w:rsidR="00456973">
        <w:t xml:space="preserve"> I found information about this</w:t>
      </w:r>
      <w:r w:rsidRPr="00E96ABA">
        <w:t xml:space="preserve"> also claims that you can test that the Hub sends out correct values as well. I was not </w:t>
      </w:r>
      <w:r w:rsidR="00685C52" w:rsidRPr="00E96ABA">
        <w:t>successful</w:t>
      </w:r>
      <w:r w:rsidRPr="00E96ABA">
        <w:t xml:space="preserve"> in doing this though. This is not critical, as such functionality is more usually tested through functional tests.</w:t>
      </w:r>
    </w:p>
    <w:p w:rsidR="00DD5356" w:rsidRDefault="00DD5356" w:rsidP="004E3DC9">
      <w:pPr>
        <w:pStyle w:val="Overskrift3"/>
      </w:pPr>
      <w:r>
        <w:t>Browser support</w:t>
      </w:r>
    </w:p>
    <w:p w:rsidR="00702512" w:rsidRDefault="00702512" w:rsidP="00702512">
      <w:r>
        <w:t>All major browsers are supported by the library. As with all the other frameworks, you can specify what transport to use. However, SignalR makes an annoying choice for you. If you pro</w:t>
      </w:r>
      <w:r w:rsidR="00685C52">
        <w:t>vide “</w:t>
      </w:r>
      <w:proofErr w:type="spellStart"/>
      <w:r w:rsidR="00685C52">
        <w:t>foreverFrame</w:t>
      </w:r>
      <w:proofErr w:type="spellEnd"/>
      <w:r w:rsidR="00685C52">
        <w:t>” (streaming</w:t>
      </w:r>
      <w:r>
        <w:t xml:space="preserve">) as transport in a browser that supports </w:t>
      </w:r>
      <w:r w:rsidR="000A69D2">
        <w:t>Server-Sent</w:t>
      </w:r>
      <w:r>
        <w:t xml:space="preserve"> Events, you’re not allowed</w:t>
      </w:r>
      <w:r w:rsidR="004237B5">
        <w:t xml:space="preserve"> </w:t>
      </w:r>
      <w:r w:rsidR="00DD1C9C">
        <w:fldChar w:fldCharType="begin" w:fldLock="1"/>
      </w:r>
      <w:r w:rsidR="00D167B1">
        <w:instrText>ADDIN CSL_CITATION { "citationItems" : [ { "id" : "ITEM-1", "itemData" : { "URL" : "https://github.com/SignalR/SignalR/issues/576", "accessed" : { "date-parts" : [ [ "2014", "3", "24" ] ] }, "id" : "ITEM-1", "issued" : { "date-parts" : [ [ "0" ] ] }, "title" : "Issue 576 SignalR - GitHub", "type" : "webpage" }, "uris" : [ "http://www.mendeley.com/documents/?uuid=2abfbf0c-1602-4017-8adc-10330bfcf483" ] } ], "mendeley" : { "previouslyFormattedCitation" : "[105]" }, "properties" : { "noteIndex" : 0 }, "schema" : "https://github.com/citation-style-language/schema/raw/master/csl-citation.json" }</w:instrText>
      </w:r>
      <w:r w:rsidR="00DD1C9C">
        <w:fldChar w:fldCharType="separate"/>
      </w:r>
      <w:r w:rsidR="006B2065" w:rsidRPr="006B2065">
        <w:rPr>
          <w:noProof/>
        </w:rPr>
        <w:t>[105]</w:t>
      </w:r>
      <w:r w:rsidR="00DD1C9C">
        <w:fldChar w:fldCharType="end"/>
      </w:r>
      <w:r>
        <w:t>.</w:t>
      </w:r>
    </w:p>
    <w:p w:rsidR="00DD5356" w:rsidRDefault="00DD5356" w:rsidP="004E3DC9">
      <w:pPr>
        <w:pStyle w:val="Overskrift3"/>
      </w:pPr>
      <w:r>
        <w:t>Maturity</w:t>
      </w:r>
    </w:p>
    <w:p w:rsidR="00744B0C" w:rsidRDefault="00744B0C" w:rsidP="00744B0C">
      <w:r>
        <w:t>The development has gone on for a couple of years, but the library didn't reach 1.0 until early 2013</w:t>
      </w:r>
      <w:r w:rsidR="004237B5">
        <w:t xml:space="preserve"> </w:t>
      </w:r>
      <w:r w:rsidR="00DD1C9C">
        <w:fldChar w:fldCharType="begin" w:fldLock="1"/>
      </w:r>
      <w:r w:rsidR="00D167B1">
        <w:instrText>ADDIN CSL_CITATION { "citationItems" : [ { "id" : "ITEM-1", "itemData" : { "URL" : "https://github.com/SignalR/SignalR/releases", "accessed" : { "date-parts" : [ [ "2014", "3", "24" ] ] }, "author" : [ { "dropping-particle" : "", "family" : "SignalR", "given" : "", "non-dropping-particle" : "", "parse-names" : false, "suffix" : "" } ], "id" : "ITEM-1", "issued" : { "date-parts" : [ [ "0" ] ] }, "title" : "SignalR releases - GitHub", "type" : "webpage" }, "uris" : [ "http://www.mendeley.com/documents/?uuid=6528a469-9ce3-4bbd-bb7e-09adfddbdbe1" ] } ], "mendeley" : { "previouslyFormattedCitation" : "[106]" }, "properties" : { "noteIndex" : 0 }, "schema" : "https://github.com/citation-style-language/schema/raw/master/csl-citation.json" }</w:instrText>
      </w:r>
      <w:r w:rsidR="00DD1C9C">
        <w:fldChar w:fldCharType="separate"/>
      </w:r>
      <w:r w:rsidR="006B2065" w:rsidRPr="006B2065">
        <w:rPr>
          <w:noProof/>
        </w:rPr>
        <w:t>[106]</w:t>
      </w:r>
      <w:r w:rsidR="00DD1C9C">
        <w:fldChar w:fldCharType="end"/>
      </w:r>
      <w:r>
        <w:t xml:space="preserve">. One of the benefits of being a Microsoft supported project, is that it has a strong team working with it. As a results, a 2.0 release surfaced within a year of 1.0 and both 1.x.x and 2.x.x versions receive updates frequently. </w:t>
      </w:r>
    </w:p>
    <w:p w:rsidR="00744B0C" w:rsidRDefault="00744B0C" w:rsidP="00744B0C">
      <w:r>
        <w:t>Another sign that Microsoft provides heavy support for SignalR is that it has become an integrated part of the ASP.NET framework. Newer versions of Visual Studio has project templates for it. The IDE itself actually uses SignalR for hot code push functionality</w:t>
      </w:r>
      <w:r w:rsidR="004237B5">
        <w:t xml:space="preserve"> </w:t>
      </w:r>
      <w:r w:rsidR="00DD1C9C">
        <w:fldChar w:fldCharType="begin" w:fldLock="1"/>
      </w:r>
      <w:r w:rsidR="00D167B1">
        <w:instrText>ADDIN CSL_CITATION { "citationItems" : [ { "id" : "ITEM-1", "itemData" : { "URL" : "http://vimeo.com/68378251", "accessed" : { "date-parts" : [ [ "2013", "8", "27" ] ] }, "author" : [ { "dropping-particle" : "", "family" : "Galloway", "given" : "Jon", "non-dropping-particle" : "", "parse-names" : false, "suffix" : "" } ], "id" : "ITEM-1", "issued" : { "date-parts" : [ [ "0" ] ] }, "title" : "Jon Galloway: Bleeding edge ASP.NET: See what is new and next for MVC, Web API, SignalR and more\u2026 on Vimeo", "type" : "webpage" }, "uris" : [ "http://www.mendeley.com/documents/?uuid=1cc57312-b3fd-4ec1-8e88-6e4be0f75cef" ] } ], "mendeley" : { "previouslyFormattedCitation" : "[107]" }, "properties" : { "noteIndex" : 0 }, "schema" : "https://github.com/citation-style-language/schema/raw/master/csl-citation.json" }</w:instrText>
      </w:r>
      <w:r w:rsidR="00DD1C9C">
        <w:fldChar w:fldCharType="separate"/>
      </w:r>
      <w:r w:rsidR="006B2065" w:rsidRPr="006B2065">
        <w:rPr>
          <w:noProof/>
        </w:rPr>
        <w:t>[107]</w:t>
      </w:r>
      <w:r w:rsidR="00DD1C9C">
        <w:fldChar w:fldCharType="end"/>
      </w:r>
      <w:r>
        <w:t>. Furthermore, a lot of attention goes into promoting the library at conferences. All this shows that Microsoft has confidence in the technology.</w:t>
      </w:r>
    </w:p>
    <w:p w:rsidR="00744B0C" w:rsidRDefault="00744B0C" w:rsidP="00744B0C">
      <w:r>
        <w:lastRenderedPageBreak/>
        <w:t>After the 1.0 release, I find it unlikely that the code platform and structure of SignalR will undergo any drastic changes. There may be additions, but overall, the current form of the library is very stable.</w:t>
      </w:r>
    </w:p>
    <w:p w:rsidR="00744B0C" w:rsidRPr="00744B0C" w:rsidRDefault="00744B0C" w:rsidP="00744B0C">
      <w:r>
        <w:t xml:space="preserve">One sad thing about SignalR is that you must use IIS8 to harness its full potential. </w:t>
      </w:r>
      <w:r w:rsidR="007C4A84">
        <w:t xml:space="preserve">IIS8 is the only way to get support for WebSockets. </w:t>
      </w:r>
      <w:r>
        <w:t>This isn't due to the im</w:t>
      </w:r>
      <w:r w:rsidR="006D5B45">
        <w:t>plementation of SignalR but due to limitations in the Windows operating system.</w:t>
      </w:r>
    </w:p>
    <w:p w:rsidR="00823F61" w:rsidRDefault="00823F61" w:rsidP="00823F61">
      <w:pPr>
        <w:pStyle w:val="Overskrift2"/>
      </w:pPr>
      <w:bookmarkStart w:id="178" w:name="_Ref383164070"/>
      <w:bookmarkStart w:id="179" w:name="_Toc385341252"/>
      <w:r>
        <w:t>Meteor</w:t>
      </w:r>
      <w:bookmarkEnd w:id="178"/>
      <w:bookmarkEnd w:id="179"/>
    </w:p>
    <w:p w:rsidR="007C4A84" w:rsidRPr="007C4A84" w:rsidRDefault="00A2099F" w:rsidP="007C4A84">
      <w:r>
        <w:t xml:space="preserve">Meteor is a web application framework with real time in its center. As of writing it has official versions for UNIX based operating systems. </w:t>
      </w:r>
      <w:r w:rsidR="007C4A84" w:rsidRPr="007C4A84">
        <w:t>The unofficial Windows</w:t>
      </w:r>
      <w:r>
        <w:t xml:space="preserve"> version is a little behind the </w:t>
      </w:r>
      <w:r w:rsidR="007C4A84" w:rsidRPr="007C4A84">
        <w:t>official. During my work, this was not the case, and both versions was 0.6.6.3. Meteor did not have</w:t>
      </w:r>
      <w:r w:rsidR="006E1BB4">
        <w:t xml:space="preserve"> support for MySql at this time, so</w:t>
      </w:r>
      <w:r w:rsidR="007C4A84" w:rsidRPr="007C4A84">
        <w:t xml:space="preserve"> I used the supported MongoDB instead. This means that I was not able to use the common functional test case described in section</w:t>
      </w:r>
      <w:r w:rsidR="001E5E0E">
        <w:t xml:space="preserve"> </w:t>
      </w:r>
      <w:r w:rsidR="00DD1C9C">
        <w:fldChar w:fldCharType="begin"/>
      </w:r>
      <w:r w:rsidR="001E5E0E">
        <w:instrText xml:space="preserve"> REF _Ref383257637 \r \h </w:instrText>
      </w:r>
      <w:r w:rsidR="00DD1C9C">
        <w:fldChar w:fldCharType="separate"/>
      </w:r>
      <w:r w:rsidR="00081674">
        <w:t>6.6.3</w:t>
      </w:r>
      <w:r w:rsidR="00DD1C9C">
        <w:fldChar w:fldCharType="end"/>
      </w:r>
      <w:r w:rsidR="007C4A84" w:rsidRPr="007C4A84">
        <w:t>. Meteor also have integrated support for a client side template language. The common user interface described in section</w:t>
      </w:r>
      <w:r w:rsidR="001E5E0E">
        <w:t xml:space="preserve"> </w:t>
      </w:r>
      <w:r w:rsidR="00DD1C9C">
        <w:fldChar w:fldCharType="begin"/>
      </w:r>
      <w:r w:rsidR="001E5E0E">
        <w:instrText xml:space="preserve"> REF _Ref383257663 \r \h </w:instrText>
      </w:r>
      <w:r w:rsidR="00DD1C9C">
        <w:fldChar w:fldCharType="separate"/>
      </w:r>
      <w:r w:rsidR="00081674">
        <w:t>6.6.1</w:t>
      </w:r>
      <w:r w:rsidR="00DD1C9C">
        <w:fldChar w:fldCharType="end"/>
      </w:r>
      <w:r w:rsidR="007C4A84" w:rsidRPr="007C4A84">
        <w:t xml:space="preserve"> was thus not used.</w:t>
      </w:r>
    </w:p>
    <w:p w:rsidR="00823F61" w:rsidRDefault="00823F61" w:rsidP="004E3DC9">
      <w:pPr>
        <w:pStyle w:val="Overskrift3"/>
      </w:pPr>
      <w:r>
        <w:t>Documentation</w:t>
      </w:r>
    </w:p>
    <w:p w:rsidR="00BC3142" w:rsidRDefault="00BC3142" w:rsidP="00BC3142">
      <w:r>
        <w:t>Even if Meteor is available for Mac and Linux only, the documentation mentions the unofficial Windows version. It is a little hidden though, since you have to go via the "supported platforms" site</w:t>
      </w:r>
      <w:r w:rsidR="001E5E0E">
        <w:t xml:space="preserve"> </w:t>
      </w:r>
      <w:r w:rsidR="00DD1C9C">
        <w:fldChar w:fldCharType="begin" w:fldLock="1"/>
      </w:r>
      <w:r w:rsidR="00D167B1">
        <w:instrText>ADDIN CSL_CITATION { "citationItems" : [ { "id" : "ITEM-1", "itemData" : { "URL" : "https://github.com/meteor/meteor/wiki/Supported-Platforms", "accessed" : { "date-parts" : [ [ "2014", "3", "24" ] ] }, "author" : [ { "dropping-particle" : "", "family" : "Meteor", "given" : "", "non-dropping-particle" : "", "parse-names" : false, "suffix" : "" } ], "id" : "ITEM-1", "issued" : { "date-parts" : [ [ "0" ] ] }, "title" : "Meteor supported platforms - GitHub", "type" : "webpage" }, "uris" : [ "http://www.mendeley.com/documents/?uuid=662a05c6-a6a3-479d-940b-6b578abb0eca" ] } ], "mendeley" : { "previouslyFormattedCitation" : "[108]" }, "properties" : { "noteIndex" : 0 }, "schema" : "https://github.com/citation-style-language/schema/raw/master/csl-citation.json" }</w:instrText>
      </w:r>
      <w:r w:rsidR="00DD1C9C">
        <w:fldChar w:fldCharType="separate"/>
      </w:r>
      <w:r w:rsidR="006B2065" w:rsidRPr="006B2065">
        <w:rPr>
          <w:noProof/>
        </w:rPr>
        <w:t>[108]</w:t>
      </w:r>
      <w:r w:rsidR="00DD1C9C">
        <w:fldChar w:fldCharType="end"/>
      </w:r>
      <w:r w:rsidR="001E5E0E">
        <w:t xml:space="preserve">. </w:t>
      </w:r>
      <w:r>
        <w:t>The fact that Meteor only supports UNIX based operating systems may seem a little weird. But it is only natural, since Node didn't support Windows in the beginning</w:t>
      </w:r>
      <w:r w:rsidR="001E5E0E">
        <w:t xml:space="preserve"> </w:t>
      </w:r>
      <w:r w:rsidR="00DD1C9C">
        <w:fldChar w:fldCharType="begin" w:fldLock="1"/>
      </w:r>
      <w:r w:rsidR="00D167B1">
        <w:instrText>ADDIN CSL_CITATION { "citationItems" : [ { "id" : "ITEM-1", "itemData" : { "URL" : "http://dailyjs.com/2012/05/03/windows-and-node-1/", "accessed" : { "date-parts" : [ [ "2014", "3", "11" ] ] }, "author" : [ { "dropping-particle" : "", "family" : "Young", "given" : "Alex", "non-dropping-particle" : "", "parse-names" : false, "suffix" : "" } ], "id" : "ITEM-1", "issued" : { "date-parts" : [ [ "0" ] ] }, "title" : "DailyJS: Windows and Node: Getting Started", "type" : "webpage" }, "uris" : [ "http://www.mendeley.com/documents/?uuid=2a02f5a6-4e6e-4d4e-95b8-689d06533884" ] } ], "mendeley" : { "previouslyFormattedCitation" : "[109]" }, "properties" : { "noteIndex" : 0 }, "schema" : "https://github.com/citation-style-language/schema/raw/master/csl-citation.json" }</w:instrText>
      </w:r>
      <w:r w:rsidR="00DD1C9C">
        <w:fldChar w:fldCharType="separate"/>
      </w:r>
      <w:r w:rsidR="006B2065" w:rsidRPr="006B2065">
        <w:rPr>
          <w:noProof/>
        </w:rPr>
        <w:t>[109]</w:t>
      </w:r>
      <w:r w:rsidR="00DD1C9C">
        <w:fldChar w:fldCharType="end"/>
      </w:r>
      <w:r>
        <w:t>. Maintaining only one type of operating system is easier, and makes the development process go faster.</w:t>
      </w:r>
    </w:p>
    <w:p w:rsidR="00BC3142" w:rsidRPr="00BC3142" w:rsidRDefault="00BC3142" w:rsidP="00BC3142">
      <w:r>
        <w:t>The framework is a work in progress, and parts of it is changing all the time. This goes for the documentation as well, but I have the impression that updating it isn't the most prioritized task. Nonetheless, the constant changes makes it a little hard to follow sometimes. "Does this apply to my version?" was an often asked question. I knew that I would run into this problem when I chose Meteor, but it could have been more clear about what's set in stone and what is not. Node is also a work in progress, but their documentation does a thorough job at showing the status of different aspects. Meteor has some red text here and there, a feature that doesn't do</w:t>
      </w:r>
      <w:r w:rsidR="001E5E0E">
        <w:t xml:space="preserve"> the job as well as Node does (</w:t>
      </w:r>
      <w:r w:rsidR="00DD1C9C">
        <w:fldChar w:fldCharType="begin"/>
      </w:r>
      <w:r w:rsidR="001E5E0E">
        <w:instrText xml:space="preserve"> REF _Ref383257877 \h </w:instrText>
      </w:r>
      <w:r w:rsidR="00DD1C9C">
        <w:fldChar w:fldCharType="separate"/>
      </w:r>
      <w:r w:rsidR="00081674">
        <w:t xml:space="preserve">Figure </w:t>
      </w:r>
      <w:r w:rsidR="00081674">
        <w:rPr>
          <w:noProof/>
        </w:rPr>
        <w:t>7</w:t>
      </w:r>
      <w:r w:rsidR="00081674">
        <w:noBreakHyphen/>
      </w:r>
      <w:r w:rsidR="00081674">
        <w:rPr>
          <w:noProof/>
        </w:rPr>
        <w:t>6</w:t>
      </w:r>
      <w:r w:rsidR="00DD1C9C">
        <w:fldChar w:fldCharType="end"/>
      </w:r>
      <w:r>
        <w:t>).</w:t>
      </w:r>
    </w:p>
    <w:p w:rsidR="001E5E0E" w:rsidRDefault="00F6367A" w:rsidP="001E5E0E">
      <w:pPr>
        <w:keepNext/>
        <w:jc w:val="center"/>
      </w:pPr>
      <w:r>
        <w:rPr>
          <w:noProof/>
          <w:lang w:val="nb-NO" w:eastAsia="nb-NO"/>
        </w:rPr>
        <w:lastRenderedPageBreak/>
        <w:drawing>
          <wp:inline distT="0" distB="0" distL="0" distR="0">
            <wp:extent cx="5759450" cy="3997325"/>
            <wp:effectExtent l="19050" t="0" r="0" b="0"/>
            <wp:docPr id="37" name="Bilde 36" descr="DocsStabil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Stability.jpg"/>
                    <pic:cNvPicPr/>
                  </pic:nvPicPr>
                  <pic:blipFill>
                    <a:blip r:embed="rId57" cstate="print"/>
                    <a:stretch>
                      <a:fillRect/>
                    </a:stretch>
                  </pic:blipFill>
                  <pic:spPr>
                    <a:xfrm>
                      <a:off x="0" y="0"/>
                      <a:ext cx="5759450" cy="3997325"/>
                    </a:xfrm>
                    <a:prstGeom prst="rect">
                      <a:avLst/>
                    </a:prstGeom>
                  </pic:spPr>
                </pic:pic>
              </a:graphicData>
            </a:graphic>
          </wp:inline>
        </w:drawing>
      </w:r>
    </w:p>
    <w:p w:rsidR="00823F61" w:rsidRDefault="001E5E0E" w:rsidP="001E5E0E">
      <w:pPr>
        <w:pStyle w:val="Bildetekst"/>
        <w:jc w:val="center"/>
      </w:pPr>
      <w:bookmarkStart w:id="180" w:name="_Ref383257877"/>
      <w:bookmarkStart w:id="181" w:name="_Toc385266160"/>
      <w:r>
        <w:t xml:space="preserve">Figure </w:t>
      </w:r>
      <w:fldSimple w:instr=" STYLEREF 1 \s ">
        <w:r w:rsidR="00081674">
          <w:rPr>
            <w:noProof/>
          </w:rPr>
          <w:t>7</w:t>
        </w:r>
      </w:fldSimple>
      <w:r w:rsidR="0036084D">
        <w:noBreakHyphen/>
      </w:r>
      <w:fldSimple w:instr=" SEQ Figure \* ARABIC \s 1 ">
        <w:r w:rsidR="00081674">
          <w:rPr>
            <w:noProof/>
          </w:rPr>
          <w:t>6</w:t>
        </w:r>
      </w:fldSimple>
      <w:bookmarkEnd w:id="180"/>
      <w:r>
        <w:t>: Hard to keep track of stability of features in Meteor's documentation.</w:t>
      </w:r>
      <w:bookmarkEnd w:id="181"/>
    </w:p>
    <w:p w:rsidR="00BC3142" w:rsidRDefault="00BC3142" w:rsidP="00BC3142">
      <w:r>
        <w:t>Meteor's documentation features many examples, but also quite a lot of text. This would be fine if it weren't for the design of the documentation page. All white and black makes things blend together, making it a little hard to read. Other than that it is well structured, showing a dynamic menu to the left that shows you where you are at a given time. This functionality breaks sometimes though. But since you can navigate by clicking on any element in the menu, this isn't too much of an inconvenience.</w:t>
      </w:r>
    </w:p>
    <w:p w:rsidR="00BC3142" w:rsidRDefault="00BC3142" w:rsidP="00BC3142">
      <w:r>
        <w:t>Overall, the documentation is impressively detailed for something that isn't complete. Maintaining it require</w:t>
      </w:r>
      <w:r w:rsidR="007B712B">
        <w:t>s</w:t>
      </w:r>
      <w:r>
        <w:t xml:space="preserve"> a lot of work besides driving the project itself forward. There are also a few, simple samples and a few videos that show certain aspects of Meteor. The samples are well enough, but I found the videos hard to follow. They show a lot of code in a short amount of time, which isn’t good for learning purposes. It leaves me to believe that they are more for promotional purposes</w:t>
      </w:r>
      <w:r w:rsidR="00EE5C58">
        <w:t xml:space="preserve">. </w:t>
      </w:r>
      <w:r w:rsidR="00EE5C58" w:rsidRPr="00BC3142">
        <w:t>You can see one of t</w:t>
      </w:r>
      <w:r w:rsidR="00EE5C58">
        <w:t xml:space="preserve">he videos here: </w:t>
      </w:r>
      <w:hyperlink r:id="rId58" w:history="1">
        <w:r w:rsidR="00EE5C58" w:rsidRPr="00B04886">
          <w:rPr>
            <w:rStyle w:val="Hyperkobling"/>
          </w:rPr>
          <w:t>https://www.meteor.com/screencast</w:t>
        </w:r>
      </w:hyperlink>
      <w:r>
        <w:t xml:space="preserve">. </w:t>
      </w:r>
    </w:p>
    <w:p w:rsidR="00F6367A" w:rsidRDefault="00F6367A" w:rsidP="004E3DC9">
      <w:pPr>
        <w:pStyle w:val="Overskrift3"/>
      </w:pPr>
      <w:r>
        <w:t>Simplicity</w:t>
      </w:r>
    </w:p>
    <w:p w:rsidR="00521A37" w:rsidRDefault="00521A37" w:rsidP="00521A37">
      <w:r>
        <w:t>Simplifying developing web applications is the motivation behind Meteor. Right now though, it is not simple. But I can see that if the smart package system</w:t>
      </w:r>
      <w:r w:rsidR="001E5E0E">
        <w:t xml:space="preserve"> </w:t>
      </w:r>
      <w:r w:rsidR="00DD1C9C">
        <w:fldChar w:fldCharType="begin" w:fldLock="1"/>
      </w:r>
      <w:r w:rsidR="00D167B1">
        <w:instrText>ADDIN CSL_CITATION { "citationItems" : [ { "id" : "ITEM-1", "itemData" : { "URL" : "http://docs.meteor.com/", "accessed" : { "date-parts" : [ [ "2013", "8", "28" ] ] }, "author" : [ { "dropping-particle" : "", "family" : "Meteor", "given" : "", "non-dropping-particle" : "", "parse-names" : false, "suffix" : "" } ], "id" : "ITEM-1", "issued" : { "date-parts" : [ [ "0" ] ] }, "title" : "Documentation - Meteor", "type" : "webpage" }, "uris" : [ "http://www.mendeley.com/documents/?uuid=c7bf735f-af24-4eb3-bdb7-79962a9881b1" ] } ], "mendeley" : { "previouslyFormattedCitation" : "[50]" }, "properties" : { "noteIndex" : 0 }, "schema" : "https://github.com/citation-style-language/schema/raw/master/csl-citation.json" }</w:instrText>
      </w:r>
      <w:r w:rsidR="00DD1C9C">
        <w:fldChar w:fldCharType="separate"/>
      </w:r>
      <w:r w:rsidR="00D10BFA" w:rsidRPr="00D10BFA">
        <w:rPr>
          <w:noProof/>
        </w:rPr>
        <w:t>[50]</w:t>
      </w:r>
      <w:r w:rsidR="00DD1C9C">
        <w:fldChar w:fldCharType="end"/>
      </w:r>
      <w:r>
        <w:t xml:space="preserve"> works well, it will make it possible to write a lot of functionality fast. The concept is that you can build applications from a collection of packages. Then you write some code to wire it all up. </w:t>
      </w:r>
    </w:p>
    <w:p w:rsidR="0062074F" w:rsidRPr="0062074F" w:rsidRDefault="00521A37" w:rsidP="00521A37">
      <w:r>
        <w:lastRenderedPageBreak/>
        <w:t>With such a high level of abstraction, it feels like there is a lot of magic going on. Sometimes this is a little confusing. More than once I had to look twice at my code in the debugger to make sure that it was what I wrote. Meteor handles bundling and wrapping of your code before it serves the client. This means that your code is alway</w:t>
      </w:r>
      <w:r w:rsidR="001E5E0E">
        <w:t xml:space="preserve">s wrapped into a scope for you </w:t>
      </w:r>
      <w:r>
        <w:t>(</w:t>
      </w:r>
      <w:r w:rsidR="00DD1C9C">
        <w:rPr>
          <w:color w:val="FF0000"/>
        </w:rPr>
        <w:fldChar w:fldCharType="begin"/>
      </w:r>
      <w:r w:rsidR="001E5E0E">
        <w:instrText xml:space="preserve"> REF _Ref383258000 \h </w:instrText>
      </w:r>
      <w:r w:rsidR="00DD1C9C">
        <w:rPr>
          <w:color w:val="FF0000"/>
        </w:rPr>
      </w:r>
      <w:r w:rsidR="00DD1C9C">
        <w:rPr>
          <w:color w:val="FF0000"/>
        </w:rPr>
        <w:fldChar w:fldCharType="separate"/>
      </w:r>
      <w:r w:rsidR="00081674">
        <w:t xml:space="preserve">Example </w:t>
      </w:r>
      <w:r w:rsidR="00081674">
        <w:rPr>
          <w:noProof/>
        </w:rPr>
        <w:t>7</w:t>
      </w:r>
      <w:r w:rsidR="00081674">
        <w:noBreakHyphen/>
      </w:r>
      <w:r w:rsidR="00081674">
        <w:rPr>
          <w:noProof/>
        </w:rPr>
        <w:t>16</w:t>
      </w:r>
      <w:r w:rsidR="00DD1C9C">
        <w:rPr>
          <w:color w:val="FF0000"/>
        </w:rPr>
        <w:fldChar w:fldCharType="end"/>
      </w:r>
      <w:r>
        <w:t xml:space="preserve">). I must say that I prefer to handle this </w:t>
      </w:r>
      <w:r w:rsidR="001E5E0E">
        <w:t>myself</w:t>
      </w:r>
      <w:r>
        <w:t>, as I think that it makes the code more readable.</w:t>
      </w:r>
    </w:p>
    <w:p w:rsidR="001E5E0E" w:rsidRDefault="00BA5686" w:rsidP="001E5E0E">
      <w:pPr>
        <w:keepNext/>
        <w:jc w:val="center"/>
      </w:pPr>
      <w:r>
        <w:rPr>
          <w:noProof/>
          <w:lang w:val="nb-NO" w:eastAsia="nb-NO"/>
        </w:rPr>
        <w:drawing>
          <wp:inline distT="0" distB="0" distL="0" distR="0">
            <wp:extent cx="5759450" cy="2000250"/>
            <wp:effectExtent l="19050" t="0" r="0" b="0"/>
            <wp:docPr id="38" name="Bilde 37" descr="MeteorMagicBundl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teorMagicBundling.jpg"/>
                    <pic:cNvPicPr/>
                  </pic:nvPicPr>
                  <pic:blipFill>
                    <a:blip r:embed="rId59" cstate="print"/>
                    <a:stretch>
                      <a:fillRect/>
                    </a:stretch>
                  </pic:blipFill>
                  <pic:spPr>
                    <a:xfrm>
                      <a:off x="0" y="0"/>
                      <a:ext cx="5759450" cy="2000250"/>
                    </a:xfrm>
                    <a:prstGeom prst="rect">
                      <a:avLst/>
                    </a:prstGeom>
                  </pic:spPr>
                </pic:pic>
              </a:graphicData>
            </a:graphic>
          </wp:inline>
        </w:drawing>
      </w:r>
    </w:p>
    <w:p w:rsidR="00BA5686" w:rsidRDefault="001E5E0E" w:rsidP="001E5E0E">
      <w:pPr>
        <w:pStyle w:val="Bildetekst"/>
        <w:jc w:val="center"/>
      </w:pPr>
      <w:bookmarkStart w:id="182" w:name="_Ref383258000"/>
      <w:bookmarkStart w:id="183" w:name="_Toc385266197"/>
      <w:r>
        <w:t xml:space="preserve">Example </w:t>
      </w:r>
      <w:fldSimple w:instr=" STYLEREF 1 \s ">
        <w:r w:rsidR="00081674">
          <w:rPr>
            <w:noProof/>
          </w:rPr>
          <w:t>7</w:t>
        </w:r>
      </w:fldSimple>
      <w:r w:rsidR="00320F3D">
        <w:noBreakHyphen/>
      </w:r>
      <w:fldSimple w:instr=" SEQ Example \* ARABIC \s 1 ">
        <w:r w:rsidR="00081674">
          <w:rPr>
            <w:noProof/>
          </w:rPr>
          <w:t>16</w:t>
        </w:r>
      </w:fldSimple>
      <w:bookmarkEnd w:id="182"/>
      <w:r>
        <w:t>: Meteor wraps your client side files automatically</w:t>
      </w:r>
      <w:r>
        <w:rPr>
          <w:noProof/>
        </w:rPr>
        <w:t xml:space="preserve"> in a scope.</w:t>
      </w:r>
      <w:bookmarkEnd w:id="183"/>
    </w:p>
    <w:p w:rsidR="00521A37" w:rsidRDefault="00521A37" w:rsidP="00521A37">
      <w:r>
        <w:t>Meteor encourages the declaration of global level</w:t>
      </w:r>
      <w:r w:rsidR="007C4A84">
        <w:rPr>
          <w:rStyle w:val="Fotnotereferanse"/>
        </w:rPr>
        <w:footnoteReference w:id="33"/>
      </w:r>
      <w:r w:rsidR="007C4A84">
        <w:t xml:space="preserve"> </w:t>
      </w:r>
      <w:r>
        <w:t>functions and variables. By doing so, it isn't always clear what the effects will be. In the above example, the function, "</w:t>
      </w:r>
      <w:proofErr w:type="spellStart"/>
      <w:r>
        <w:t>addItem</w:t>
      </w:r>
      <w:proofErr w:type="spellEnd"/>
      <w:r>
        <w:t>", ends up in the global scope. If this code was for a package, it would be global to the package only</w:t>
      </w:r>
      <w:r w:rsidR="00975A6D">
        <w:t xml:space="preserve"> </w:t>
      </w:r>
      <w:r w:rsidR="00DD1C9C">
        <w:fldChar w:fldCharType="begin" w:fldLock="1"/>
      </w:r>
      <w:r w:rsidR="00D167B1">
        <w:instrText>ADDIN CSL_CITATION { "citationItems" : [ { "id" : "ITEM-1", "itemData" : { "URL" : "http://docs.meteor.com/", "accessed" : { "date-parts" : [ [ "2013", "8", "28" ] ] }, "author" : [ { "dropping-particle" : "", "family" : "Meteor", "given" : "", "non-dropping-particle" : "", "parse-names" : false, "suffix" : "" } ], "id" : "ITEM-1", "issued" : { "date-parts" : [ [ "0" ] ] }, "title" : "Documentation - Meteor", "type" : "webpage" }, "uris" : [ "http://www.mendeley.com/documents/?uuid=c7bf735f-af24-4eb3-bdb7-79962a9881b1" ] } ], "mendeley" : { "previouslyFormattedCitation" : "[50]" }, "properties" : { "noteIndex" : 0 }, "schema" : "https://github.com/citation-style-language/schema/raw/master/csl-citation.json" }</w:instrText>
      </w:r>
      <w:r w:rsidR="00DD1C9C">
        <w:fldChar w:fldCharType="separate"/>
      </w:r>
      <w:r w:rsidR="00D10BFA" w:rsidRPr="00D10BFA">
        <w:rPr>
          <w:noProof/>
        </w:rPr>
        <w:t>[50]</w:t>
      </w:r>
      <w:r w:rsidR="00DD1C9C">
        <w:fldChar w:fldCharType="end"/>
      </w:r>
      <w:r>
        <w:t>. Any front-end developer would have second thoughts on this practice. General JavaScript development discourages the use of global variables</w:t>
      </w:r>
      <w:r w:rsidR="005C6E8B">
        <w:t xml:space="preserve">. </w:t>
      </w:r>
    </w:p>
    <w:p w:rsidR="00521A37" w:rsidRDefault="00521A37" w:rsidP="00521A37">
      <w:r>
        <w:t xml:space="preserve">Another thing that is a little tricky because of Meteor's "magic" is structuring files that depend on other files. Files load in a specific order, based on how deep they are in the </w:t>
      </w:r>
      <w:r w:rsidR="00F51D84">
        <w:t>file structure</w:t>
      </w:r>
      <w:r>
        <w:t xml:space="preserve"> and alphabetical. As a result, you sometimes have to make an extra folder just to ensure that one file loads before another. Meteor suggest using packages as a solution for this. I believe that this may solve the issue. Since support for making your own packages was limited when I tested Meteor, I was unable to test this.</w:t>
      </w:r>
    </w:p>
    <w:p w:rsidR="00521A37" w:rsidRDefault="00521A37" w:rsidP="009864B8">
      <w:pPr>
        <w:keepNext/>
        <w:keepLines/>
      </w:pPr>
      <w:r>
        <w:lastRenderedPageBreak/>
        <w:t>Many of Meteor's features are revolutionary, but they also feel a little weird. For instance, publishing a record in the database, makes it available to all clients. The result is that any change to this data is broadcasted to all clients. As real time goes, this connection to a data set is unlike anything else. It somewhat rese</w:t>
      </w:r>
      <w:r w:rsidR="005C6E8B">
        <w:t>mbles Lightstreamer’s item</w:t>
      </w:r>
      <w:r w:rsidR="00F51D84">
        <w:t>s</w:t>
      </w:r>
      <w:r w:rsidR="005C6E8B">
        <w:t xml:space="preserve"> (see section </w:t>
      </w:r>
      <w:r w:rsidR="00DD1C9C">
        <w:fldChar w:fldCharType="begin"/>
      </w:r>
      <w:r w:rsidR="005C6E8B">
        <w:instrText xml:space="preserve"> REF _Ref383258460 \r \h </w:instrText>
      </w:r>
      <w:r w:rsidR="00DD1C9C">
        <w:fldChar w:fldCharType="separate"/>
      </w:r>
      <w:r w:rsidR="00081674">
        <w:t>7.2.2</w:t>
      </w:r>
      <w:r w:rsidR="00DD1C9C">
        <w:fldChar w:fldCharType="end"/>
      </w:r>
      <w:r>
        <w:t>), but these items are not necessarily connected to a database. Another typical real time feature is the ability to send a simple message from server to client or vice versa. With Meteor it is not possible to do so without involving a data set. In the test application, I implemented request/response funct</w:t>
      </w:r>
      <w:r w:rsidR="00863F6F">
        <w:t>ionality through Meteor methods</w:t>
      </w:r>
      <w:r>
        <w:t xml:space="preserve"> (</w:t>
      </w:r>
      <w:r w:rsidR="00DD1C9C">
        <w:fldChar w:fldCharType="begin"/>
      </w:r>
      <w:r w:rsidR="00863F6F">
        <w:instrText xml:space="preserve"> REF _Ref383258656 \h </w:instrText>
      </w:r>
      <w:r w:rsidR="00DD1C9C">
        <w:fldChar w:fldCharType="separate"/>
      </w:r>
      <w:r w:rsidR="00081674">
        <w:t xml:space="preserve">Example </w:t>
      </w:r>
      <w:r w:rsidR="00081674">
        <w:rPr>
          <w:noProof/>
        </w:rPr>
        <w:t>7</w:t>
      </w:r>
      <w:r w:rsidR="00081674">
        <w:noBreakHyphen/>
      </w:r>
      <w:r w:rsidR="00081674">
        <w:rPr>
          <w:noProof/>
        </w:rPr>
        <w:t>17</w:t>
      </w:r>
      <w:r w:rsidR="00DD1C9C">
        <w:fldChar w:fldCharType="end"/>
      </w:r>
      <w:r>
        <w:t>). For messaging from one client to another, this does not work.</w:t>
      </w:r>
    </w:p>
    <w:p w:rsidR="005C6E8B" w:rsidRDefault="005276F4" w:rsidP="00863F6F">
      <w:pPr>
        <w:keepNext/>
        <w:jc w:val="center"/>
      </w:pPr>
      <w:r>
        <w:rPr>
          <w:noProof/>
          <w:lang w:val="nb-NO" w:eastAsia="nb-NO"/>
        </w:rPr>
        <w:drawing>
          <wp:inline distT="0" distB="0" distL="0" distR="0">
            <wp:extent cx="5759450" cy="1991995"/>
            <wp:effectExtent l="19050" t="0" r="0" b="0"/>
            <wp:docPr id="59" name="Bilde 58" descr="Method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thods.jpg"/>
                    <pic:cNvPicPr/>
                  </pic:nvPicPr>
                  <pic:blipFill>
                    <a:blip r:embed="rId60" cstate="print"/>
                    <a:stretch>
                      <a:fillRect/>
                    </a:stretch>
                  </pic:blipFill>
                  <pic:spPr>
                    <a:xfrm>
                      <a:off x="0" y="0"/>
                      <a:ext cx="5759450" cy="1991995"/>
                    </a:xfrm>
                    <a:prstGeom prst="rect">
                      <a:avLst/>
                    </a:prstGeom>
                  </pic:spPr>
                </pic:pic>
              </a:graphicData>
            </a:graphic>
          </wp:inline>
        </w:drawing>
      </w:r>
    </w:p>
    <w:p w:rsidR="005276F4" w:rsidRDefault="005C6E8B" w:rsidP="00863F6F">
      <w:pPr>
        <w:pStyle w:val="Bildetekst"/>
        <w:jc w:val="center"/>
      </w:pPr>
      <w:bookmarkStart w:id="184" w:name="_Ref383258656"/>
      <w:bookmarkStart w:id="185" w:name="_Toc385266198"/>
      <w:r>
        <w:t xml:space="preserve">Example </w:t>
      </w:r>
      <w:fldSimple w:instr=" STYLEREF 1 \s ">
        <w:r w:rsidR="00081674">
          <w:rPr>
            <w:noProof/>
          </w:rPr>
          <w:t>7</w:t>
        </w:r>
      </w:fldSimple>
      <w:r w:rsidR="00320F3D">
        <w:noBreakHyphen/>
      </w:r>
      <w:fldSimple w:instr=" SEQ Example \* ARABIC \s 1 ">
        <w:r w:rsidR="00081674">
          <w:rPr>
            <w:noProof/>
          </w:rPr>
          <w:t>17</w:t>
        </w:r>
      </w:fldSimple>
      <w:bookmarkEnd w:id="184"/>
      <w:r>
        <w:t>: Meteor method used for request/response functionality.</w:t>
      </w:r>
      <w:bookmarkEnd w:id="185"/>
    </w:p>
    <w:p w:rsidR="005276F4" w:rsidRDefault="005276F4" w:rsidP="005276F4">
      <w:r>
        <w:t>Having direct access to the database from both client and server is something no one has done before. It lets you write database queries on the client. Security is an obvious issue here, and Meteor has introduced a package for authentication. It is also encouraged to keep sensitive code on the server. Clients emulate the "happy day" scenario of a database operation by default. As a result, you may see some changes starting to happen, before they snap back as the server responds</w:t>
      </w:r>
      <w:r w:rsidR="00863F6F">
        <w:t xml:space="preserve"> </w:t>
      </w:r>
      <w:r w:rsidR="00DD1C9C">
        <w:fldChar w:fldCharType="begin" w:fldLock="1"/>
      </w:r>
      <w:r w:rsidR="00D167B1">
        <w:instrText>ADDIN CSL_CITATION { "citationItems" : [ { "id" : "ITEM-1", "itemData" : { "URL" : "https://www.meteor.com/screencast", "accessed" : { "date-parts" : [ [ "2014", "3", "22" ] ] }, "author" : [ { "dropping-particle" : "", "family" : "Meteor", "given" : "", "non-dropping-particle" : "", "parse-names" : false, "suffix" : "" } ], "id" : "ITEM-1", "issued" : { "date-parts" : [ [ "0" ] ] }, "title" : "Meteor: the screencast", "type" : "webpage" }, "uris" : [ "http://www.mendeley.com/documents/?uuid=290103f7-64de-45e9-ad69-18ef467a200a" ] } ], "mendeley" : { "previouslyFormattedCitation" : "[110]" }, "properties" : { "noteIndex" : 0 }, "schema" : "https://github.com/citation-style-language/schema/raw/master/csl-citation.json" }</w:instrText>
      </w:r>
      <w:r w:rsidR="00DD1C9C">
        <w:fldChar w:fldCharType="separate"/>
      </w:r>
      <w:r w:rsidR="006B2065" w:rsidRPr="006B2065">
        <w:rPr>
          <w:noProof/>
        </w:rPr>
        <w:t>[110]</w:t>
      </w:r>
      <w:r w:rsidR="00DD1C9C">
        <w:fldChar w:fldCharType="end"/>
      </w:r>
      <w:r>
        <w:t>. From a user</w:t>
      </w:r>
      <w:r w:rsidR="00F51D84">
        <w:t>’</w:t>
      </w:r>
      <w:r>
        <w:t>s perspective this is a little odd. The functionality can be overwritten, but in my opinion it should be off by default.</w:t>
      </w:r>
    </w:p>
    <w:p w:rsidR="005276F4" w:rsidRDefault="005276F4" w:rsidP="005276F4">
      <w:r>
        <w:t>All in all Meteor offers many new features to web application development. It will be interesting to follow the project in the future. I think it can get a lot of users, but I don't see large corporations throwing out the more traditional frameworks to use Meteor instead.</w:t>
      </w:r>
    </w:p>
    <w:p w:rsidR="00662F93" w:rsidRDefault="00662F93" w:rsidP="004E3DC9">
      <w:pPr>
        <w:pStyle w:val="Overskrift3"/>
      </w:pPr>
      <w:r>
        <w:t>Maintainability</w:t>
      </w:r>
    </w:p>
    <w:p w:rsidR="00122068" w:rsidRDefault="00122068" w:rsidP="00122068">
      <w:r>
        <w:t>As of now there is no official testing framework for Meteor. I find it a little worrying that the roadmap lists this as "In 1.0 if time permits"</w:t>
      </w:r>
      <w:r w:rsidR="00764F56">
        <w:t xml:space="preserve"> </w:t>
      </w:r>
      <w:r w:rsidR="00DD1C9C">
        <w:fldChar w:fldCharType="begin" w:fldLock="1"/>
      </w:r>
      <w:r w:rsidR="00D167B1">
        <w:instrText>ADDIN CSL_CITATION { "citationItems" : [ { "id" : "ITEM-1", "itemData" : { "URL" : "https://trello.com/b/hjBDflxp/meteor-roadmap", "accessed" : { "date-parts" : [ [ "2013", "8", "28" ] ] }, "author" : [ { "dropping-particle" : "", "family" : "Meteor", "given" : "", "non-dropping-particle" : "", "parse-names" : false, "suffix" : "" } ], "id" : "ITEM-1", "issued" : { "date-parts" : [ [ "0" ] ] }, "title" : "Meteor Roadmap | Trello", "type" : "webpage" }, "uris" : [ "http://www.mendeley.com/documents/?uuid=b5a2d8fd-1b3b-4996-8a0d-d2332a36185c" ] } ], "mendeley" : { "previouslyFormattedCitation" : "[73]" }, "properties" : { "noteIndex" : 0 }, "schema" : "https://github.com/citation-style-language/schema/raw/master/csl-citation.json" }</w:instrText>
      </w:r>
      <w:r w:rsidR="00DD1C9C">
        <w:fldChar w:fldCharType="separate"/>
      </w:r>
      <w:r w:rsidR="006B2065" w:rsidRPr="006B2065">
        <w:rPr>
          <w:noProof/>
        </w:rPr>
        <w:t>[73]</w:t>
      </w:r>
      <w:r w:rsidR="00DD1C9C">
        <w:fldChar w:fldCharType="end"/>
      </w:r>
      <w:r>
        <w:t>. Testing is essential to keep maintainable code, and should be a part of any framework from the beginning. Especially with a framework with as many tight couplings as Meteor, where almost everything work together.</w:t>
      </w:r>
    </w:p>
    <w:p w:rsidR="00122068" w:rsidRPr="00122068" w:rsidRDefault="00122068" w:rsidP="009864B8">
      <w:pPr>
        <w:keepNext/>
        <w:keepLines/>
      </w:pPr>
      <w:r>
        <w:lastRenderedPageBreak/>
        <w:t>Still, there are ways to test an entire Meteor application. As of now though, they feel a little unnatural, like you</w:t>
      </w:r>
      <w:r w:rsidR="00E43896">
        <w:t>’</w:t>
      </w:r>
      <w:r>
        <w:t>r</w:t>
      </w:r>
      <w:r w:rsidR="00E43896">
        <w:t>e</w:t>
      </w:r>
      <w:r>
        <w:t xml:space="preserve"> hacking the framework to get it working. My approach was using Node with Mocha as test runner. Then I used a module</w:t>
      </w:r>
      <w:r w:rsidR="00764F56">
        <w:t xml:space="preserve"> called “unit-</w:t>
      </w:r>
      <w:proofErr w:type="spellStart"/>
      <w:r w:rsidR="00764F56">
        <w:t>testling</w:t>
      </w:r>
      <w:proofErr w:type="spellEnd"/>
      <w:r w:rsidR="00764F56">
        <w:t xml:space="preserve">” </w:t>
      </w:r>
      <w:r w:rsidR="00DD1C9C">
        <w:fldChar w:fldCharType="begin" w:fldLock="1"/>
      </w:r>
      <w:r w:rsidR="00D167B1">
        <w:instrText>ADDIN CSL_CITATION { "citationItems" : [ { "id" : "ITEM-1", "itemData" : { "URL" : "http://shiggyenterprises.wordpress.com/2013/05/17/unit-testing-meteor-apps/", "accessed" : { "date-parts" : [ [ "2014", "3", "22" ] ] }, "author" : [ { "dropping-particle" : "", "family" : "ShiggyEnterprises", "given" : "", "non-dropping-particle" : "", "parse-names" : false, "suffix" : "" } ], "id" : "ITEM-1", "issued" : { "date-parts" : [ [ "0" ] ] }, "title" : "Unit Testing Meteor Apps", "type" : "webpage" }, "uris" : [ "http://www.mendeley.com/documents/?uuid=e86ca960-4769-4ea8-aac1-60dc468808fc" ] } ], "mendeley" : { "previouslyFormattedCitation" : "[111]" }, "properties" : { "noteIndex" : 0 }, "schema" : "https://github.com/citation-style-language/schema/raw/master/csl-citation.json" }</w:instrText>
      </w:r>
      <w:r w:rsidR="00DD1C9C">
        <w:fldChar w:fldCharType="separate"/>
      </w:r>
      <w:r w:rsidR="006B2065" w:rsidRPr="006B2065">
        <w:rPr>
          <w:noProof/>
        </w:rPr>
        <w:t>[111]</w:t>
      </w:r>
      <w:r w:rsidR="00DD1C9C">
        <w:fldChar w:fldCharType="end"/>
      </w:r>
      <w:r w:rsidR="00764F56">
        <w:t xml:space="preserve"> </w:t>
      </w:r>
      <w:r>
        <w:t>that allows you to in</w:t>
      </w:r>
      <w:r w:rsidR="00764F56">
        <w:t xml:space="preserve">ject mocks into another module </w:t>
      </w:r>
      <w:r>
        <w:t>(</w:t>
      </w:r>
      <w:r w:rsidR="00DD1C9C">
        <w:fldChar w:fldCharType="begin"/>
      </w:r>
      <w:r w:rsidR="00764F56">
        <w:instrText xml:space="preserve"> REF _Ref383259013 \h </w:instrText>
      </w:r>
      <w:r w:rsidR="00DD1C9C">
        <w:fldChar w:fldCharType="separate"/>
      </w:r>
      <w:r w:rsidR="00081674">
        <w:t xml:space="preserve">Example </w:t>
      </w:r>
      <w:r w:rsidR="00081674">
        <w:rPr>
          <w:noProof/>
        </w:rPr>
        <w:t>7</w:t>
      </w:r>
      <w:r w:rsidR="00081674">
        <w:noBreakHyphen/>
      </w:r>
      <w:r w:rsidR="00081674">
        <w:rPr>
          <w:noProof/>
        </w:rPr>
        <w:t>18</w:t>
      </w:r>
      <w:r w:rsidR="00DD1C9C">
        <w:fldChar w:fldCharType="end"/>
      </w:r>
      <w:r>
        <w:t>).</w:t>
      </w:r>
    </w:p>
    <w:p w:rsidR="00764F56" w:rsidRDefault="00241638" w:rsidP="00764F56">
      <w:pPr>
        <w:keepNext/>
        <w:jc w:val="center"/>
      </w:pPr>
      <w:r>
        <w:rPr>
          <w:noProof/>
          <w:lang w:val="nb-NO" w:eastAsia="nb-NO"/>
        </w:rPr>
        <w:drawing>
          <wp:inline distT="0" distB="0" distL="0" distR="0">
            <wp:extent cx="6073406" cy="2522008"/>
            <wp:effectExtent l="19050" t="0" r="3544" b="0"/>
            <wp:docPr id="39" name="Bilde 38" descr="Test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ing.jpg"/>
                    <pic:cNvPicPr/>
                  </pic:nvPicPr>
                  <pic:blipFill>
                    <a:blip r:embed="rId61" cstate="print"/>
                    <a:stretch>
                      <a:fillRect/>
                    </a:stretch>
                  </pic:blipFill>
                  <pic:spPr>
                    <a:xfrm>
                      <a:off x="0" y="0"/>
                      <a:ext cx="6095599" cy="2531224"/>
                    </a:xfrm>
                    <a:prstGeom prst="rect">
                      <a:avLst/>
                    </a:prstGeom>
                  </pic:spPr>
                </pic:pic>
              </a:graphicData>
            </a:graphic>
          </wp:inline>
        </w:drawing>
      </w:r>
    </w:p>
    <w:p w:rsidR="00241638" w:rsidRDefault="00764F56" w:rsidP="00764F56">
      <w:pPr>
        <w:pStyle w:val="Bildetekst"/>
        <w:jc w:val="center"/>
      </w:pPr>
      <w:bookmarkStart w:id="186" w:name="_Ref383259013"/>
      <w:bookmarkStart w:id="187" w:name="_Toc385266199"/>
      <w:r>
        <w:t xml:space="preserve">Example </w:t>
      </w:r>
      <w:fldSimple w:instr=" STYLEREF 1 \s ">
        <w:r w:rsidR="00081674">
          <w:rPr>
            <w:noProof/>
          </w:rPr>
          <w:t>7</w:t>
        </w:r>
      </w:fldSimple>
      <w:r w:rsidR="00320F3D">
        <w:noBreakHyphen/>
      </w:r>
      <w:fldSimple w:instr=" SEQ Example \* ARABIC \s 1 ">
        <w:r w:rsidR="00081674">
          <w:rPr>
            <w:noProof/>
          </w:rPr>
          <w:t>18</w:t>
        </w:r>
      </w:fldSimple>
      <w:bookmarkEnd w:id="186"/>
      <w:r>
        <w:t>: Using "unit-</w:t>
      </w:r>
      <w:proofErr w:type="spellStart"/>
      <w:r>
        <w:t>testling</w:t>
      </w:r>
      <w:proofErr w:type="spellEnd"/>
      <w:r>
        <w:t>" to</w:t>
      </w:r>
      <w:r>
        <w:rPr>
          <w:noProof/>
        </w:rPr>
        <w:t xml:space="preserve"> inject mocks.</w:t>
      </w:r>
      <w:bookmarkEnd w:id="187"/>
    </w:p>
    <w:p w:rsidR="00122068" w:rsidRDefault="00122068" w:rsidP="00241638">
      <w:r w:rsidRPr="00122068">
        <w:t xml:space="preserve">Meteor files are not Node modules though. With some files, this was not an issue. But testing files with global functions was another issue. To make these tests work, I had to add some test specific code into the files I </w:t>
      </w:r>
      <w:r w:rsidR="00764F56">
        <w:t>wanted to test with this method</w:t>
      </w:r>
      <w:r w:rsidRPr="00122068">
        <w:t xml:space="preserve"> (</w:t>
      </w:r>
      <w:r w:rsidR="00DD1C9C">
        <w:rPr>
          <w:color w:val="FF0000"/>
        </w:rPr>
        <w:fldChar w:fldCharType="begin"/>
      </w:r>
      <w:r w:rsidR="00764F56">
        <w:instrText xml:space="preserve"> REF _Ref383259061 \h </w:instrText>
      </w:r>
      <w:r w:rsidR="00DD1C9C">
        <w:rPr>
          <w:color w:val="FF0000"/>
        </w:rPr>
      </w:r>
      <w:r w:rsidR="00DD1C9C">
        <w:rPr>
          <w:color w:val="FF0000"/>
        </w:rPr>
        <w:fldChar w:fldCharType="separate"/>
      </w:r>
      <w:r w:rsidR="00081674">
        <w:t xml:space="preserve">Example </w:t>
      </w:r>
      <w:r w:rsidR="00081674">
        <w:rPr>
          <w:noProof/>
        </w:rPr>
        <w:t>7</w:t>
      </w:r>
      <w:r w:rsidR="00081674">
        <w:noBreakHyphen/>
      </w:r>
      <w:r w:rsidR="00081674">
        <w:rPr>
          <w:noProof/>
        </w:rPr>
        <w:t>19</w:t>
      </w:r>
      <w:r w:rsidR="00DD1C9C">
        <w:rPr>
          <w:color w:val="FF0000"/>
        </w:rPr>
        <w:fldChar w:fldCharType="end"/>
      </w:r>
      <w:r w:rsidRPr="00122068">
        <w:t>).</w:t>
      </w:r>
    </w:p>
    <w:p w:rsidR="00764F56" w:rsidRDefault="00122068" w:rsidP="00764F56">
      <w:pPr>
        <w:keepNext/>
        <w:jc w:val="center"/>
      </w:pPr>
      <w:r>
        <w:rPr>
          <w:noProof/>
          <w:lang w:val="nb-NO" w:eastAsia="nb-NO"/>
        </w:rPr>
        <w:drawing>
          <wp:inline distT="0" distB="0" distL="0" distR="0">
            <wp:extent cx="4653250" cy="1157412"/>
            <wp:effectExtent l="19050" t="0" r="0" b="0"/>
            <wp:docPr id="60" name="Bilde 59" descr="TestingGlob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ingGlobal.jpg"/>
                    <pic:cNvPicPr/>
                  </pic:nvPicPr>
                  <pic:blipFill>
                    <a:blip r:embed="rId62" cstate="print"/>
                    <a:stretch>
                      <a:fillRect/>
                    </a:stretch>
                  </pic:blipFill>
                  <pic:spPr>
                    <a:xfrm>
                      <a:off x="0" y="0"/>
                      <a:ext cx="4658772" cy="1158785"/>
                    </a:xfrm>
                    <a:prstGeom prst="rect">
                      <a:avLst/>
                    </a:prstGeom>
                  </pic:spPr>
                </pic:pic>
              </a:graphicData>
            </a:graphic>
          </wp:inline>
        </w:drawing>
      </w:r>
    </w:p>
    <w:p w:rsidR="00122068" w:rsidRDefault="00764F56" w:rsidP="00764F56">
      <w:pPr>
        <w:pStyle w:val="Bildetekst"/>
        <w:jc w:val="center"/>
      </w:pPr>
      <w:bookmarkStart w:id="188" w:name="_Ref383259061"/>
      <w:bookmarkStart w:id="189" w:name="_Toc385266200"/>
      <w:r>
        <w:t xml:space="preserve">Example </w:t>
      </w:r>
      <w:fldSimple w:instr=" STYLEREF 1 \s ">
        <w:r w:rsidR="00081674">
          <w:rPr>
            <w:noProof/>
          </w:rPr>
          <w:t>7</w:t>
        </w:r>
      </w:fldSimple>
      <w:r w:rsidR="00320F3D">
        <w:noBreakHyphen/>
      </w:r>
      <w:fldSimple w:instr=" SEQ Example \* ARABIC \s 1 ">
        <w:r w:rsidR="00081674">
          <w:rPr>
            <w:noProof/>
          </w:rPr>
          <w:t>19</w:t>
        </w:r>
      </w:fldSimple>
      <w:bookmarkEnd w:id="188"/>
      <w:r>
        <w:t>: Making a Meteor file testable as a Node module.</w:t>
      </w:r>
      <w:bookmarkEnd w:id="189"/>
    </w:p>
    <w:p w:rsidR="00122068" w:rsidRDefault="00122068" w:rsidP="00122068">
      <w:r>
        <w:t xml:space="preserve">Testing Meteor is something that will </w:t>
      </w:r>
      <w:r w:rsidR="006877DC">
        <w:t>benefit</w:t>
      </w:r>
      <w:r>
        <w:t xml:space="preserve"> by integrati</w:t>
      </w:r>
      <w:r w:rsidR="00764F56">
        <w:t xml:space="preserve">on testing of some form. Laika </w:t>
      </w:r>
      <w:r>
        <w:t>is a testing framework for Meteor that does just this</w:t>
      </w:r>
      <w:r w:rsidR="00764F56">
        <w:t xml:space="preserve"> </w:t>
      </w:r>
      <w:r w:rsidR="00DD1C9C">
        <w:fldChar w:fldCharType="begin" w:fldLock="1"/>
      </w:r>
      <w:r w:rsidR="00D167B1">
        <w:instrText>ADDIN CSL_CITATION { "citationItems" : [ { "id" : "ITEM-1", "itemData" : { "URL" : "http://arunoda.github.io/laika/", "accessed" : { "date-parts" : [ [ "2014", "3", "24" ] ] }, "id" : "ITEM-1", "issued" : { "date-parts" : [ [ "0" ] ] }, "title" : "Laika - Testing Framework for Meteor", "type" : "webpage" }, "uris" : [ "http://www.mendeley.com/documents/?uuid=be4e05e9-44b0-4cbe-a2e0-2a97ef9db640" ] } ], "mendeley" : { "previouslyFormattedCitation" : "[112]" }, "properties" : { "noteIndex" : 0 }, "schema" : "https://github.com/citation-style-language/schema/raw/master/csl-citation.json" }</w:instrText>
      </w:r>
      <w:r w:rsidR="00DD1C9C">
        <w:fldChar w:fldCharType="separate"/>
      </w:r>
      <w:r w:rsidR="006B2065" w:rsidRPr="006B2065">
        <w:rPr>
          <w:noProof/>
        </w:rPr>
        <w:t>[112]</w:t>
      </w:r>
      <w:r w:rsidR="00DD1C9C">
        <w:fldChar w:fldCharType="end"/>
      </w:r>
      <w:r>
        <w:t>. Unfortunately, I was unable to get this working on Windows, but it looks promising. Laika proves that it is possible to write tests for Meteor in a simple manner. Whenever an official testing framework surfaces, it will probably resemble Laika in a lot of ways.</w:t>
      </w:r>
    </w:p>
    <w:p w:rsidR="00122068" w:rsidRPr="00662F93" w:rsidRDefault="00122068" w:rsidP="009864B8">
      <w:pPr>
        <w:keepNext/>
        <w:keepLines/>
      </w:pPr>
      <w:r>
        <w:lastRenderedPageBreak/>
        <w:t>As Meteor shares a lot of code between the server and the client, a new problem occurs. Should you test the code on the server, the client or both? And how do you test code that triggers a database update on the server from the client? There are many unanswered questions with Meteor as of now. I believe that the answers will come soon and that they will be satisfactory. Many developers have fate in the project</w:t>
      </w:r>
      <w:r>
        <w:rPr>
          <w:rStyle w:val="Fotnotereferanse"/>
        </w:rPr>
        <w:footnoteReference w:id="34"/>
      </w:r>
      <w:r>
        <w:t>, something they wouldn't if it didn't look promising.</w:t>
      </w:r>
    </w:p>
    <w:p w:rsidR="00241638" w:rsidRDefault="00241638" w:rsidP="004E3DC9">
      <w:pPr>
        <w:pStyle w:val="Overskrift3"/>
      </w:pPr>
      <w:r>
        <w:t>Browser support</w:t>
      </w:r>
    </w:p>
    <w:p w:rsidR="00096DAE" w:rsidRPr="00096DAE" w:rsidRDefault="00096DAE" w:rsidP="00096DAE">
      <w:r>
        <w:t xml:space="preserve">Meteor supports all major browsers. I had some issues regarding the WebSocket support of SockJS though. While it does handle graceful fallback, it refused to use WebSockets in Chrome when the address was </w:t>
      </w:r>
      <w:proofErr w:type="spellStart"/>
      <w:r>
        <w:t>localhost</w:t>
      </w:r>
      <w:proofErr w:type="spellEnd"/>
      <w:r>
        <w:t>. This turned out to be a bug</w:t>
      </w:r>
      <w:r w:rsidR="00764F56">
        <w:t xml:space="preserve"> with SockJS </w:t>
      </w:r>
      <w:r w:rsidR="00DD1C9C">
        <w:fldChar w:fldCharType="begin" w:fldLock="1"/>
      </w:r>
      <w:r w:rsidR="00D167B1">
        <w:instrText>ADDIN CSL_CITATION { "citationItems" : [ { "id" : "ITEM-1", "itemData" : { "URL" : "https://github.com/meteor/meteor/issues/1140", "accessed" : { "date-parts" : [ [ "2014", "3", "24" ] ] }, "id" : "ITEM-1", "issued" : { "date-parts" : [ [ "0" ] ] }, "title" : "WS issue in Chrome - GitHub", "type" : "webpage" }, "uris" : [ "http://www.mendeley.com/documents/?uuid=9c019653-ad04-4fcf-b953-229397053e8b" ] } ], "mendeley" : { "previouslyFormattedCitation" : "[113]" }, "properties" : { "noteIndex" : 0 }, "schema" : "https://github.com/citation-style-language/schema/raw/master/csl-citation.json" }</w:instrText>
      </w:r>
      <w:r w:rsidR="00DD1C9C">
        <w:fldChar w:fldCharType="separate"/>
      </w:r>
      <w:r w:rsidR="006B2065" w:rsidRPr="006B2065">
        <w:rPr>
          <w:noProof/>
        </w:rPr>
        <w:t>[113]</w:t>
      </w:r>
      <w:r w:rsidR="00DD1C9C">
        <w:fldChar w:fldCharType="end"/>
      </w:r>
      <w:r>
        <w:t>, and pointing the browser to 127.0.0.1 solved the problem.</w:t>
      </w:r>
    </w:p>
    <w:p w:rsidR="00B53DFF" w:rsidRDefault="00B53DFF" w:rsidP="004E3DC9">
      <w:pPr>
        <w:pStyle w:val="Overskrift3"/>
      </w:pPr>
      <w:r>
        <w:t>Maturity</w:t>
      </w:r>
    </w:p>
    <w:p w:rsidR="00096DAE" w:rsidRDefault="00096DAE" w:rsidP="00096DAE">
      <w:r>
        <w:t xml:space="preserve">The development of the project has been steady since 2011. Recently, it has started to receive a </w:t>
      </w:r>
      <w:r w:rsidR="00E71289">
        <w:t>lot</w:t>
      </w:r>
      <w:r>
        <w:t xml:space="preserve"> of appraisal from developers, thus boosting the community. In 2012 it received a substantial </w:t>
      </w:r>
      <w:r w:rsidR="00E71289">
        <w:t>financial</w:t>
      </w:r>
      <w:r>
        <w:t xml:space="preserve"> contribution</w:t>
      </w:r>
      <w:r w:rsidR="0037186D">
        <w:t xml:space="preserve"> </w:t>
      </w:r>
      <w:r w:rsidR="00DD1C9C">
        <w:fldChar w:fldCharType="begin" w:fldLock="1"/>
      </w:r>
      <w:r w:rsidR="00D167B1">
        <w:instrText>ADDIN CSL_CITATION { "citationItems" : [ { "id" : "ITEM-1", "itemData" : { "URL" : "http://venturebeat.com/2012/07/25/meteor-funding/", "accessed" : { "date-parts" : [ [ "2013", "8", "30" ] ] }, "author" : [ { "dropping-particle" : "", "family" : "O'Dell", "given" : "J.", "non-dropping-particle" : "", "parse-names" : false, "suffix" : "" } ], "id" : "ITEM-1", "issued" : { "date-parts" : [ [ "0" ] ] }, "title" : "Open-source Meteor takes a huge $11.2M first round", "type" : "webpage" }, "uris" : [ "http://www.mendeley.com/documents/?uuid=42041541-04aa-40c0-b39b-c30a9ee743bb" ] } ], "mendeley" : { "previouslyFormattedCitation" : "[114]" }, "properties" : { "noteIndex" : 0 }, "schema" : "https://github.com/citation-style-language/schema/raw/master/csl-citation.json" }</w:instrText>
      </w:r>
      <w:r w:rsidR="00DD1C9C">
        <w:fldChar w:fldCharType="separate"/>
      </w:r>
      <w:r w:rsidR="006B2065" w:rsidRPr="006B2065">
        <w:rPr>
          <w:noProof/>
        </w:rPr>
        <w:t>[114]</w:t>
      </w:r>
      <w:r w:rsidR="00DD1C9C">
        <w:fldChar w:fldCharType="end"/>
      </w:r>
      <w:r>
        <w:t>. This assures that the team can work on Meteor full time</w:t>
      </w:r>
      <w:r w:rsidR="0037186D">
        <w:t xml:space="preserve"> rather than besides other work</w:t>
      </w:r>
      <w:r>
        <w:t>.</w:t>
      </w:r>
    </w:p>
    <w:p w:rsidR="00096DAE" w:rsidRDefault="00096DAE" w:rsidP="00096DAE">
      <w:r>
        <w:t>Meteor int</w:t>
      </w:r>
      <w:r w:rsidR="00223646">
        <w:t>roduces a new way of thinking–</w:t>
      </w:r>
      <w:r>
        <w:t xml:space="preserve">there is no other web application framework like it. Real time features becomes more popular every day, and Meteor puts this in the center of its applications. A repercussion of this though, is that the framework will not be suitable for every task. Then again, what framework is? The developers promises to solve a lot of problems and revamp web </w:t>
      </w:r>
      <w:r w:rsidR="00E71289">
        <w:t>applications</w:t>
      </w:r>
      <w:r>
        <w:t>. Only time will tell</w:t>
      </w:r>
      <w:r w:rsidR="00E43896">
        <w:t xml:space="preserve"> if they offer too much</w:t>
      </w:r>
      <w:r>
        <w:t>, but if they deliver, Meteor will become a popular choice for small to medium sized projects.</w:t>
      </w:r>
    </w:p>
    <w:p w:rsidR="00FB5595" w:rsidRDefault="00096DAE" w:rsidP="00096DAE">
      <w:pPr>
        <w:sectPr w:rsidR="00FB5595" w:rsidSect="00042ADB">
          <w:type w:val="oddPage"/>
          <w:pgSz w:w="11906" w:h="16838" w:code="9"/>
          <w:pgMar w:top="1418" w:right="1418" w:bottom="1418" w:left="1418" w:header="709" w:footer="709" w:gutter="0"/>
          <w:cols w:space="708"/>
          <w:docGrid w:linePitch="360"/>
        </w:sectPr>
      </w:pPr>
      <w:r>
        <w:t>Currently, Meteor is far from ready to be used in production c</w:t>
      </w:r>
      <w:r w:rsidR="00783747">
        <w:t>ode. Drastic changes to the API</w:t>
      </w:r>
      <w:r>
        <w:t xml:space="preserve"> may still occur, and there are no guarantees offered by the documentation regarding any aspect of the framework. This means that the current state of the project is only suitable for case studies and hobby projects. With so many innovations, the framework will also need time to prove itself after it reaches 1.0. Having database access from the clients is the aspect that really needs to prove itself. If it turns out to be secure, and if they can support all major databases, it will no doubt change the way we think of front-end forever.</w:t>
      </w:r>
    </w:p>
    <w:p w:rsidR="0072627D" w:rsidRDefault="0072627D" w:rsidP="00096DAE"/>
    <w:p w:rsidR="00F6367A" w:rsidRPr="00823F61" w:rsidRDefault="00F6367A" w:rsidP="00FB5595">
      <w:pPr>
        <w:jc w:val="left"/>
      </w:pPr>
    </w:p>
    <w:p w:rsidR="00F6367A" w:rsidRDefault="00F6367A" w:rsidP="00F6367A"/>
    <w:p w:rsidR="00F6367A" w:rsidRDefault="00F6367A" w:rsidP="00F6367A"/>
    <w:p w:rsidR="00F6367A" w:rsidRDefault="00F6367A" w:rsidP="00F6367A"/>
    <w:p w:rsidR="00F6367A" w:rsidRDefault="00F6367A" w:rsidP="00F6367A"/>
    <w:p w:rsidR="00F6367A" w:rsidRDefault="00F6367A" w:rsidP="00F6367A"/>
    <w:p w:rsidR="00AF3AC7" w:rsidRDefault="00AF3AC7" w:rsidP="00AF3AC7"/>
    <w:p w:rsidR="00AF3AC7" w:rsidRDefault="00AF3AC7" w:rsidP="00AF3AC7"/>
    <w:p w:rsidR="00AF3AC7" w:rsidRDefault="00AF3AC7" w:rsidP="00AF3AC7"/>
    <w:p w:rsidR="00AF3AC7" w:rsidRDefault="00AF3AC7" w:rsidP="00AF3AC7"/>
    <w:p w:rsidR="00AF3AC7" w:rsidRDefault="00AF3AC7" w:rsidP="00AF3AC7"/>
    <w:p w:rsidR="00BE0A50" w:rsidRPr="00364609" w:rsidRDefault="00933D54" w:rsidP="00351B9D">
      <w:pPr>
        <w:pStyle w:val="Overskrift1"/>
        <w:numPr>
          <w:ilvl w:val="0"/>
          <w:numId w:val="0"/>
        </w:numPr>
        <w:jc w:val="center"/>
      </w:pPr>
      <w:bookmarkStart w:id="190" w:name="_Ref383110356"/>
      <w:bookmarkStart w:id="191" w:name="_Ref383110430"/>
      <w:bookmarkStart w:id="192" w:name="_Toc385341253"/>
      <w:r w:rsidRPr="00364609">
        <w:rPr>
          <w:b w:val="0"/>
          <w:sz w:val="72"/>
          <w:szCs w:val="72"/>
          <w:u w:val="single"/>
        </w:rPr>
        <w:t>Project part 2:</w:t>
      </w:r>
      <w:r w:rsidR="00351B9D">
        <w:br/>
      </w:r>
      <w:r w:rsidRPr="00364609">
        <w:rPr>
          <w:b w:val="0"/>
          <w:sz w:val="44"/>
          <w:szCs w:val="44"/>
          <w:u w:val="single"/>
        </w:rPr>
        <w:t>Load testing</w:t>
      </w:r>
      <w:bookmarkEnd w:id="190"/>
      <w:bookmarkEnd w:id="191"/>
      <w:bookmarkEnd w:id="192"/>
    </w:p>
    <w:p w:rsidR="008410E4" w:rsidRDefault="008410E4" w:rsidP="008410E4">
      <w:pPr>
        <w:pStyle w:val="Overskrift1"/>
        <w:sectPr w:rsidR="008410E4" w:rsidSect="005E4500">
          <w:headerReference w:type="default" r:id="rId63"/>
          <w:pgSz w:w="11906" w:h="16838" w:code="9"/>
          <w:pgMar w:top="1418" w:right="1418" w:bottom="1418" w:left="1418" w:header="709" w:footer="709" w:gutter="0"/>
          <w:cols w:space="708"/>
          <w:docGrid w:linePitch="360"/>
        </w:sectPr>
      </w:pPr>
    </w:p>
    <w:p w:rsidR="00933D54" w:rsidRPr="008410E4" w:rsidRDefault="00CE037D" w:rsidP="008410E4">
      <w:pPr>
        <w:pStyle w:val="Overskrift1"/>
      </w:pPr>
      <w:bookmarkStart w:id="193" w:name="_Ref383422226"/>
      <w:bookmarkStart w:id="194" w:name="_Toc385341254"/>
      <w:r w:rsidRPr="008410E4">
        <w:lastRenderedPageBreak/>
        <w:t>Methodology</w:t>
      </w:r>
      <w:bookmarkEnd w:id="193"/>
      <w:bookmarkEnd w:id="194"/>
    </w:p>
    <w:p w:rsidR="001F52CA" w:rsidRDefault="001F52CA" w:rsidP="001F52CA">
      <w:r w:rsidRPr="001F52CA">
        <w:t xml:space="preserve">This part will focus on </w:t>
      </w:r>
      <w:r w:rsidR="00556002">
        <w:t xml:space="preserve">the last two problem statements (see section </w:t>
      </w:r>
      <w:r w:rsidR="00DD1C9C">
        <w:fldChar w:fldCharType="begin"/>
      </w:r>
      <w:r w:rsidR="00556002">
        <w:instrText xml:space="preserve"> REF _Ref383358256 \r \h </w:instrText>
      </w:r>
      <w:r w:rsidR="00DD1C9C">
        <w:fldChar w:fldCharType="separate"/>
      </w:r>
      <w:r w:rsidR="00081674">
        <w:t>1.1</w:t>
      </w:r>
      <w:r w:rsidR="00DD1C9C">
        <w:fldChar w:fldCharType="end"/>
      </w:r>
      <w:r w:rsidR="00556002">
        <w:t>)</w:t>
      </w:r>
      <w:r w:rsidRPr="001F52CA">
        <w:t>.</w:t>
      </w:r>
      <w:r w:rsidR="00556002">
        <w:t xml:space="preserve"> That means it will be about performance.</w:t>
      </w:r>
      <w:r w:rsidRPr="001F52CA">
        <w:t xml:space="preserve"> Both for the individual frameworks and the different </w:t>
      </w:r>
      <w:r w:rsidR="00B36213">
        <w:t>transport mechanisms</w:t>
      </w:r>
      <w:r w:rsidRPr="001F52CA">
        <w:t xml:space="preserve">. I will strive to </w:t>
      </w:r>
      <w:r w:rsidR="00F17B70">
        <w:t>find out</w:t>
      </w:r>
      <w:r w:rsidRPr="001F52CA">
        <w:t xml:space="preserve"> what frameworks has the best performance. The question of WebSockets versus HTTP will also get a lot of focus.</w:t>
      </w:r>
    </w:p>
    <w:p w:rsidR="00E67450" w:rsidRDefault="00E67450" w:rsidP="00E67450">
      <w:pPr>
        <w:pStyle w:val="Overskrift2"/>
      </w:pPr>
      <w:bookmarkStart w:id="195" w:name="_Ref383423348"/>
      <w:bookmarkStart w:id="196" w:name="_Toc385341255"/>
      <w:r>
        <w:t>Test scenario</w:t>
      </w:r>
      <w:bookmarkEnd w:id="195"/>
      <w:bookmarkEnd w:id="196"/>
    </w:p>
    <w:p w:rsidR="00141B57" w:rsidRPr="00141B57" w:rsidRDefault="00141B57" w:rsidP="00141B57">
      <w:r w:rsidRPr="001F52CA">
        <w:t>Real time applications are about distributing updates at once to multiple clients at the same time. The scenario I designed follows this concept.</w:t>
      </w:r>
      <w:r w:rsidR="00290FAB">
        <w:t xml:space="preserve"> For each test,</w:t>
      </w:r>
      <w:r w:rsidRPr="001F52CA">
        <w:t xml:space="preserve"> </w:t>
      </w:r>
      <w:r w:rsidR="00290FAB">
        <w:t>a set number of clients</w:t>
      </w:r>
      <w:r w:rsidRPr="001F52CA">
        <w:t xml:space="preserve"> follow a strict message flow, recording data along </w:t>
      </w:r>
      <w:r>
        <w:t>the duration of the test. One of</w:t>
      </w:r>
      <w:r w:rsidRPr="001F52CA">
        <w:t xml:space="preserve"> the clients </w:t>
      </w:r>
      <w:r w:rsidR="00290FAB">
        <w:t>is</w:t>
      </w:r>
      <w:r w:rsidRPr="001F52CA">
        <w:t xml:space="preserve"> dubbed "</w:t>
      </w:r>
      <w:r w:rsidR="00F66D45">
        <w:t>master" and handles starting a test</w:t>
      </w:r>
      <w:r w:rsidR="003436FB">
        <w:t>.</w:t>
      </w:r>
      <w:r w:rsidRPr="001F52CA">
        <w:t xml:space="preserve"> </w:t>
      </w:r>
      <w:r w:rsidR="00DD1C9C">
        <w:rPr>
          <w:color w:val="FF0000"/>
        </w:rPr>
        <w:fldChar w:fldCharType="begin"/>
      </w:r>
      <w:r w:rsidR="00556002">
        <w:instrText xml:space="preserve"> REF _Ref383358323 \h </w:instrText>
      </w:r>
      <w:r w:rsidR="00DD1C9C">
        <w:rPr>
          <w:color w:val="FF0000"/>
        </w:rPr>
      </w:r>
      <w:r w:rsidR="00DD1C9C">
        <w:rPr>
          <w:color w:val="FF0000"/>
        </w:rPr>
        <w:fldChar w:fldCharType="separate"/>
      </w:r>
      <w:r w:rsidR="00081674">
        <w:t xml:space="preserve">Figure </w:t>
      </w:r>
      <w:r w:rsidR="00081674">
        <w:rPr>
          <w:noProof/>
        </w:rPr>
        <w:t>8</w:t>
      </w:r>
      <w:r w:rsidR="00081674">
        <w:noBreakHyphen/>
      </w:r>
      <w:r w:rsidR="00081674">
        <w:rPr>
          <w:noProof/>
        </w:rPr>
        <w:t>1</w:t>
      </w:r>
      <w:r w:rsidR="00DD1C9C">
        <w:rPr>
          <w:color w:val="FF0000"/>
        </w:rPr>
        <w:fldChar w:fldCharType="end"/>
      </w:r>
      <w:r w:rsidRPr="001F52CA">
        <w:t xml:space="preserve"> describ</w:t>
      </w:r>
      <w:r w:rsidR="00556002">
        <w:t xml:space="preserve">es the flow of a test. Section </w:t>
      </w:r>
      <w:r w:rsidR="00DD1C9C">
        <w:fldChar w:fldCharType="begin"/>
      </w:r>
      <w:r w:rsidR="00556002">
        <w:instrText xml:space="preserve"> REF _Ref383358390 \r \h </w:instrText>
      </w:r>
      <w:r w:rsidR="00DD1C9C">
        <w:fldChar w:fldCharType="separate"/>
      </w:r>
      <w:r w:rsidR="00081674">
        <w:t>8.2</w:t>
      </w:r>
      <w:r w:rsidR="00DD1C9C">
        <w:fldChar w:fldCharType="end"/>
      </w:r>
      <w:r w:rsidRPr="001F52CA">
        <w:t xml:space="preserve"> provides further</w:t>
      </w:r>
      <w:r>
        <w:t xml:space="preserve"> insight into this.</w:t>
      </w:r>
    </w:p>
    <w:p w:rsidR="00556002" w:rsidRDefault="001F52CA" w:rsidP="00556002">
      <w:pPr>
        <w:keepNext/>
        <w:jc w:val="center"/>
      </w:pPr>
      <w:r>
        <w:rPr>
          <w:noProof/>
          <w:lang w:val="nb-NO" w:eastAsia="nb-NO"/>
        </w:rPr>
        <w:drawing>
          <wp:inline distT="0" distB="0" distL="0" distR="0">
            <wp:extent cx="5350392" cy="5079976"/>
            <wp:effectExtent l="19050" t="0" r="2658" b="0"/>
            <wp:docPr id="61" name="Bilde 60" descr="Sequence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Diagram.jpg"/>
                    <pic:cNvPicPr/>
                  </pic:nvPicPr>
                  <pic:blipFill>
                    <a:blip r:embed="rId64" cstate="print"/>
                    <a:stretch>
                      <a:fillRect/>
                    </a:stretch>
                  </pic:blipFill>
                  <pic:spPr>
                    <a:xfrm>
                      <a:off x="0" y="0"/>
                      <a:ext cx="5356178" cy="5085470"/>
                    </a:xfrm>
                    <a:prstGeom prst="rect">
                      <a:avLst/>
                    </a:prstGeom>
                  </pic:spPr>
                </pic:pic>
              </a:graphicData>
            </a:graphic>
          </wp:inline>
        </w:drawing>
      </w:r>
    </w:p>
    <w:p w:rsidR="001F52CA" w:rsidRDefault="00556002" w:rsidP="00556002">
      <w:pPr>
        <w:pStyle w:val="Bildetekst"/>
        <w:jc w:val="center"/>
      </w:pPr>
      <w:bookmarkStart w:id="197" w:name="_Ref383358323"/>
      <w:bookmarkStart w:id="198" w:name="_Toc385266161"/>
      <w:r>
        <w:t xml:space="preserve">Figure </w:t>
      </w:r>
      <w:fldSimple w:instr=" STYLEREF 1 \s ">
        <w:r w:rsidR="00081674">
          <w:rPr>
            <w:noProof/>
          </w:rPr>
          <w:t>8</w:t>
        </w:r>
      </w:fldSimple>
      <w:r w:rsidR="0036084D">
        <w:noBreakHyphen/>
      </w:r>
      <w:fldSimple w:instr=" SEQ Figure \* ARABIC \s 1 ">
        <w:r w:rsidR="00081674">
          <w:rPr>
            <w:noProof/>
          </w:rPr>
          <w:t>1</w:t>
        </w:r>
      </w:fldSimple>
      <w:bookmarkEnd w:id="197"/>
      <w:r>
        <w:t>: Message flow in a test run.</w:t>
      </w:r>
      <w:bookmarkEnd w:id="198"/>
    </w:p>
    <w:p w:rsidR="004C7545" w:rsidRDefault="004C7545" w:rsidP="00F652D8">
      <w:pPr>
        <w:keepNext/>
        <w:keepLines/>
      </w:pPr>
      <w:r>
        <w:lastRenderedPageBreak/>
        <w:t>Along with the "</w:t>
      </w:r>
      <w:proofErr w:type="spellStart"/>
      <w:r>
        <w:t>initTest</w:t>
      </w:r>
      <w:proofErr w:type="spellEnd"/>
      <w:r>
        <w:t>" message, the master client sends information about:</w:t>
      </w:r>
    </w:p>
    <w:p w:rsidR="004C7545" w:rsidRDefault="004C7545" w:rsidP="00F652D8">
      <w:pPr>
        <w:pStyle w:val="Listeavsnitt"/>
        <w:keepNext/>
        <w:keepLines/>
        <w:numPr>
          <w:ilvl w:val="0"/>
          <w:numId w:val="21"/>
        </w:numPr>
      </w:pPr>
      <w:r>
        <w:t>What test to run. The "echo" option starts a test where each message received by the server, is sent back to the caller.</w:t>
      </w:r>
      <w:r w:rsidR="00290FAB">
        <w:t xml:space="preserve"> The “broadcast” options starts a test where each message received by the server, is sent to all clients.</w:t>
      </w:r>
    </w:p>
    <w:p w:rsidR="004C7545" w:rsidRDefault="004C7545" w:rsidP="00F652D8">
      <w:pPr>
        <w:pStyle w:val="Listeavsnitt"/>
        <w:keepNext/>
        <w:keepLines/>
        <w:numPr>
          <w:ilvl w:val="0"/>
          <w:numId w:val="21"/>
        </w:numPr>
      </w:pPr>
      <w:r>
        <w:t>How many clients are connected. Instead of letting the server count this, I find it easier to just tell it.</w:t>
      </w:r>
    </w:p>
    <w:p w:rsidR="004C7545" w:rsidRDefault="00653A74" w:rsidP="00F652D8">
      <w:pPr>
        <w:pStyle w:val="Listeavsnitt"/>
        <w:keepNext/>
        <w:keepLines/>
        <w:numPr>
          <w:ilvl w:val="0"/>
          <w:numId w:val="21"/>
        </w:numPr>
      </w:pPr>
      <w:r>
        <w:t>The spacing of</w:t>
      </w:r>
      <w:r w:rsidR="004C7545">
        <w:t xml:space="preserve"> the x-axis in generated graphs. </w:t>
      </w:r>
      <w:r w:rsidR="00141B57">
        <w:t>Numbers</w:t>
      </w:r>
      <w:r w:rsidR="00064E32">
        <w:t xml:space="preserve"> on the axis represent</w:t>
      </w:r>
      <w:r w:rsidR="004C7545">
        <w:t xml:space="preserve"> </w:t>
      </w:r>
      <w:r>
        <w:t xml:space="preserve">time intervals in </w:t>
      </w:r>
      <w:r w:rsidR="004C7545">
        <w:t>seconds.</w:t>
      </w:r>
      <w:r>
        <w:t xml:space="preserve"> For instance, the value “0”, represents the interval from zero to one second.</w:t>
      </w:r>
      <w:r w:rsidR="004C7545">
        <w:t xml:space="preserve"> I ended up running short tests, so this value was set to one</w:t>
      </w:r>
      <w:r w:rsidR="00207406">
        <w:t xml:space="preserve"> for all tests</w:t>
      </w:r>
      <w:r w:rsidR="004C7545">
        <w:t>.</w:t>
      </w:r>
    </w:p>
    <w:p w:rsidR="004C7545" w:rsidRDefault="004C7545" w:rsidP="00F652D8">
      <w:pPr>
        <w:pStyle w:val="Listeavsnitt"/>
        <w:keepNext/>
        <w:keepLines/>
        <w:numPr>
          <w:ilvl w:val="0"/>
          <w:numId w:val="21"/>
        </w:numPr>
      </w:pPr>
      <w:r>
        <w:t>The start time as recorded client side. To eliminate time differences, the server record</w:t>
      </w:r>
      <w:r w:rsidR="00822DF8">
        <w:t>s</w:t>
      </w:r>
      <w:r>
        <w:t xml:space="preserve"> the start time as well. Calculations for client data use the first, while server data use the latter.</w:t>
      </w:r>
    </w:p>
    <w:p w:rsidR="00011497" w:rsidRDefault="00011497" w:rsidP="00011497">
      <w:r w:rsidRPr="00011497">
        <w:t xml:space="preserve">All messages from the "complete" message handle exchange of data. At the end of a test, clients </w:t>
      </w:r>
      <w:r w:rsidR="00822DF8">
        <w:t>has</w:t>
      </w:r>
      <w:r w:rsidRPr="00011497">
        <w:t xml:space="preserve"> access to an object with the complete dataset of the test. This allows me to separate calculations and displaying of the results from the tests themselves.</w:t>
      </w:r>
    </w:p>
    <w:p w:rsidR="001433D3" w:rsidRDefault="001433D3" w:rsidP="00011497">
      <w:r>
        <w:t xml:space="preserve">In the previous part of this thesis (see page </w:t>
      </w:r>
      <w:r w:rsidR="00DD1C9C">
        <w:fldChar w:fldCharType="begin"/>
      </w:r>
      <w:r>
        <w:instrText xml:space="preserve"> PAGEREF _Ref383431846 \h </w:instrText>
      </w:r>
      <w:r w:rsidR="00DD1C9C">
        <w:fldChar w:fldCharType="separate"/>
      </w:r>
      <w:r w:rsidR="00081674">
        <w:rPr>
          <w:noProof/>
        </w:rPr>
        <w:t>33</w:t>
      </w:r>
      <w:r w:rsidR="00DD1C9C">
        <w:fldChar w:fldCharType="end"/>
      </w:r>
      <w:r>
        <w:t>), all communication involved a database. For the load tests, this is not the case.</w:t>
      </w:r>
      <w:r w:rsidRPr="001433D3">
        <w:t xml:space="preserve"> </w:t>
      </w:r>
      <w:r>
        <w:t>There was no da</w:t>
      </w:r>
      <w:r w:rsidR="00B526E6">
        <w:t>tabase involved in these tests.</w:t>
      </w:r>
    </w:p>
    <w:p w:rsidR="0048499A" w:rsidRDefault="0048499A" w:rsidP="0048499A">
      <w:pPr>
        <w:pStyle w:val="Overskrift2"/>
      </w:pPr>
      <w:bookmarkStart w:id="199" w:name="_Ref383358390"/>
      <w:bookmarkStart w:id="200" w:name="_Toc385341256"/>
      <w:r>
        <w:t>Test data</w:t>
      </w:r>
      <w:bookmarkEnd w:id="199"/>
      <w:bookmarkEnd w:id="200"/>
    </w:p>
    <w:p w:rsidR="0099724B" w:rsidRDefault="0099724B" w:rsidP="0099724B">
      <w:r>
        <w:t xml:space="preserve">While the tests run, both the clients and the server collect different data. Message frequency data is the server's responsibility. When a client sends a message to the server, it gives it a timestamp. The server uses this to calculate how many messages all clients sent in a given interval. It also registers how many messages it received and sent in a given time interval. </w:t>
      </w:r>
      <w:r w:rsidR="001A21D7">
        <w:t>One goal of recording this data is to find out if any messages are dropped. The other is to determine if the server manages to keep up with the message stream.</w:t>
      </w:r>
    </w:p>
    <w:p w:rsidR="00D96175" w:rsidRDefault="00D96175" w:rsidP="0099724B">
      <w:r>
        <w:t xml:space="preserve">Messages received by the server </w:t>
      </w:r>
      <w:r w:rsidR="00D21D5B">
        <w:t>are</w:t>
      </w:r>
      <w:r>
        <w:t xml:space="preserve"> registered immediately after receiving a message. The registration of messages sent from the server, </w:t>
      </w:r>
      <w:r w:rsidR="00D21D5B">
        <w:t>are</w:t>
      </w:r>
      <w:r>
        <w:t xml:space="preserve"> registered as close to the send event itself as possible.</w:t>
      </w:r>
    </w:p>
    <w:p w:rsidR="00847068" w:rsidRDefault="001A21D7" w:rsidP="0099724B">
      <w:r>
        <w:t xml:space="preserve">The other telemetry measured automatically by the tests </w:t>
      </w:r>
      <w:r w:rsidR="0099724B">
        <w:t>is</w:t>
      </w:r>
      <w:r>
        <w:t xml:space="preserve"> latency data. Each client need</w:t>
      </w:r>
      <w:r w:rsidR="00163A6F">
        <w:t>s</w:t>
      </w:r>
      <w:r w:rsidR="0099724B">
        <w:t xml:space="preserve"> to calculate the latency of its own messages. To achieve this, a message </w:t>
      </w:r>
      <w:r w:rsidR="00D21D5B">
        <w:t>gets</w:t>
      </w:r>
      <w:r w:rsidR="0099724B">
        <w:t xml:space="preserve"> an unique </w:t>
      </w:r>
      <w:r w:rsidR="00163A6F">
        <w:t>ID</w:t>
      </w:r>
      <w:r w:rsidR="0099724B">
        <w:t>.</w:t>
      </w:r>
      <w:r w:rsidR="00163A6F">
        <w:t xml:space="preserve"> This ID is a string built after the following format: “c:&lt;</w:t>
      </w:r>
      <w:proofErr w:type="spellStart"/>
      <w:r w:rsidR="00163A6F">
        <w:t>clientID</w:t>
      </w:r>
      <w:proofErr w:type="spellEnd"/>
      <w:r w:rsidR="00163A6F">
        <w:t>&gt;m:&lt;number of messages sent by this client&gt;”.</w:t>
      </w:r>
      <w:r w:rsidR="0099724B">
        <w:t xml:space="preserve"> </w:t>
      </w:r>
    </w:p>
    <w:p w:rsidR="0099724B" w:rsidRDefault="00847068" w:rsidP="0099724B">
      <w:r>
        <w:t>A client</w:t>
      </w:r>
      <w:r w:rsidR="0099724B">
        <w:t xml:space="preserve"> registers that it has received a message only once, and calculates the latency using the timestamp for when it was sent. </w:t>
      </w:r>
      <w:r>
        <w:t>There</w:t>
      </w:r>
      <w:r w:rsidR="0099724B">
        <w:t xml:space="preserve"> is one drawback to this technique</w:t>
      </w:r>
      <w:r>
        <w:t>:</w:t>
      </w:r>
      <w:r w:rsidR="0099724B">
        <w:t xml:space="preserve"> I have no guarantee that a framework sends a message to the caller first when it broadcasts. This introduces some insecurity in the values, but not much. The extra latency will never exceed the time it takes to send a message to all clients.</w:t>
      </w:r>
    </w:p>
    <w:p w:rsidR="0099724B" w:rsidRPr="0099724B" w:rsidRDefault="0099724B" w:rsidP="0099724B">
      <w:r>
        <w:lastRenderedPageBreak/>
        <w:t>In addition to the data described above, I monitor</w:t>
      </w:r>
      <w:r w:rsidR="00D21D5B">
        <w:t>ed</w:t>
      </w:r>
      <w:r>
        <w:t xml:space="preserve"> some telemetry with other tools. What a certain framework or transport require</w:t>
      </w:r>
      <w:r w:rsidR="0042667E">
        <w:t>d</w:t>
      </w:r>
      <w:r>
        <w:t xml:space="preserve"> of the server in terms of memory and processor </w:t>
      </w:r>
      <w:r w:rsidR="0042667E">
        <w:t>was</w:t>
      </w:r>
      <w:r>
        <w:t xml:space="preserve"> measured. Network usage is the data I expect</w:t>
      </w:r>
      <w:r w:rsidR="0042667E">
        <w:t>ed</w:t>
      </w:r>
      <w:r>
        <w:t xml:space="preserve"> to see the clearest differences between transports, along with latency. Hence, it </w:t>
      </w:r>
      <w:r w:rsidR="0042667E">
        <w:t>was</w:t>
      </w:r>
      <w:r>
        <w:t xml:space="preserve"> important to measure how many bytes </w:t>
      </w:r>
      <w:r w:rsidR="0042667E">
        <w:t>got</w:t>
      </w:r>
      <w:r>
        <w:t xml:space="preserve"> sent during a test.</w:t>
      </w:r>
    </w:p>
    <w:p w:rsidR="00E67450" w:rsidRDefault="00E67450" w:rsidP="00E67450">
      <w:pPr>
        <w:pStyle w:val="Overskrift2"/>
      </w:pPr>
      <w:bookmarkStart w:id="201" w:name="_Toc385341257"/>
      <w:r>
        <w:t>Test setup</w:t>
      </w:r>
      <w:bookmarkEnd w:id="201"/>
    </w:p>
    <w:p w:rsidR="00454920" w:rsidRDefault="00454920" w:rsidP="00454920">
      <w:r>
        <w:t>There are several ways to implement the test scenario:</w:t>
      </w:r>
    </w:p>
    <w:p w:rsidR="001A21D7" w:rsidRDefault="001A21D7" w:rsidP="00EF4907">
      <w:pPr>
        <w:pStyle w:val="Listeavsnitt"/>
        <w:numPr>
          <w:ilvl w:val="0"/>
          <w:numId w:val="26"/>
        </w:numPr>
      </w:pPr>
      <w:r>
        <w:t>Using an existing tool.</w:t>
      </w:r>
    </w:p>
    <w:p w:rsidR="00454920" w:rsidRDefault="00454920" w:rsidP="00EF4907">
      <w:pPr>
        <w:pStyle w:val="Listeavsnitt"/>
        <w:numPr>
          <w:ilvl w:val="0"/>
          <w:numId w:val="26"/>
        </w:numPr>
      </w:pPr>
      <w:r>
        <w:t>Using console applications as clients.</w:t>
      </w:r>
    </w:p>
    <w:p w:rsidR="00454920" w:rsidRDefault="00454920" w:rsidP="00EF4907">
      <w:pPr>
        <w:pStyle w:val="Listeavsnitt"/>
        <w:numPr>
          <w:ilvl w:val="0"/>
          <w:numId w:val="26"/>
        </w:numPr>
      </w:pPr>
      <w:r>
        <w:t>Using headless browsers</w:t>
      </w:r>
      <w:r>
        <w:rPr>
          <w:rStyle w:val="Fotnotereferanse"/>
        </w:rPr>
        <w:footnoteReference w:id="35"/>
      </w:r>
      <w:r>
        <w:t>.</w:t>
      </w:r>
    </w:p>
    <w:p w:rsidR="00454920" w:rsidRDefault="00454920" w:rsidP="00EF4907">
      <w:pPr>
        <w:pStyle w:val="Listeavsnitt"/>
        <w:numPr>
          <w:ilvl w:val="0"/>
          <w:numId w:val="26"/>
        </w:numPr>
      </w:pPr>
      <w:r>
        <w:t>Using real browsers.</w:t>
      </w:r>
    </w:p>
    <w:p w:rsidR="001A21D7" w:rsidRDefault="001A21D7" w:rsidP="00454920">
      <w:r>
        <w:t xml:space="preserve">I have not found any tool that can handle testing real time applications in the manner I want. The first alternative </w:t>
      </w:r>
      <w:r w:rsidR="009A2595">
        <w:t>was</w:t>
      </w:r>
      <w:r>
        <w:t xml:space="preserve"> therefore not suitable for this thesis.</w:t>
      </w:r>
    </w:p>
    <w:p w:rsidR="00A27842" w:rsidRDefault="00454920" w:rsidP="00454920">
      <w:r>
        <w:t>Most l</w:t>
      </w:r>
      <w:r w:rsidR="00A27842">
        <w:t>oad test setups I have seen use</w:t>
      </w:r>
      <w:r>
        <w:t xml:space="preserve"> some sort of desktop or console application to emulate clients.</w:t>
      </w:r>
      <w:r w:rsidR="00556002">
        <w:t xml:space="preserve"> Some examples of this are Crank </w:t>
      </w:r>
      <w:r w:rsidR="00DD1C9C">
        <w:fldChar w:fldCharType="begin" w:fldLock="1"/>
      </w:r>
      <w:r w:rsidR="00D167B1">
        <w:instrText>ADDIN CSL_CITATION { "citationItems" : [ { "id" : "ITEM-1", "itemData" : { "URL" : "https://github.com/SignalR/SignalR/tree/dev/src/Microsoft.AspNet.SignalR.Crank", "accessed" : { "date-parts" : [ [ "2014", "3", "24" ] ] }, "author" : [ { "dropping-particle" : "", "family" : "SignalR", "given" : "", "non-dropping-particle" : "", "parse-names" : false, "suffix" : "" } ], "id" : "ITEM-1", "issued" : { "date-parts" : [ [ "0" ] ] }, "title" : "Crank - GitHub", "type" : "webpage" }, "uris" : [ "http://www.mendeley.com/documents/?uuid=8d84d7e6-3f73-482d-b3cf-ac8000fafc05" ] } ], "mendeley" : { "previouslyFormattedCitation" : "[115]" }, "properties" : { "noteIndex" : 0 }, "schema" : "https://github.com/citation-style-language/schema/raw/master/csl-citation.json" }</w:instrText>
      </w:r>
      <w:r w:rsidR="00DD1C9C">
        <w:fldChar w:fldCharType="separate"/>
      </w:r>
      <w:r w:rsidR="006B2065" w:rsidRPr="006B2065">
        <w:rPr>
          <w:noProof/>
        </w:rPr>
        <w:t>[115]</w:t>
      </w:r>
      <w:r w:rsidR="00DD1C9C">
        <w:fldChar w:fldCharType="end"/>
      </w:r>
      <w:r w:rsidR="00556002">
        <w:t xml:space="preserve">, Apache </w:t>
      </w:r>
      <w:proofErr w:type="spellStart"/>
      <w:r w:rsidR="00556002">
        <w:t>JMeter</w:t>
      </w:r>
      <w:proofErr w:type="spellEnd"/>
      <w:r w:rsidR="00556002">
        <w:t xml:space="preserve"> </w:t>
      </w:r>
      <w:r w:rsidR="00DD1C9C">
        <w:fldChar w:fldCharType="begin" w:fldLock="1"/>
      </w:r>
      <w:r w:rsidR="00D167B1">
        <w:instrText>ADDIN CSL_CITATION { "citationItems" : [ { "id" : "ITEM-1", "itemData" : { "URL" : "https://jmeter.apache.org/", "accessed" : { "date-parts" : [ [ "2014", "3", "23" ] ] }, "author" : [ { "dropping-particle" : "", "family" : "Apache", "given" : "", "non-dropping-particle" : "", "parse-names" : false, "suffix" : "" } ], "id" : "ITEM-1", "issued" : { "date-parts" : [ [ "0" ] ] }, "title" : "Apache JMeter - Apache JMeter\u2122", "type" : "webpage" }, "uris" : [ "http://www.mendeley.com/documents/?uuid=37807d41-19f7-4c2c-90c0-1a65bfa457f6" ] } ], "mendeley" : { "previouslyFormattedCitation" : "[116]" }, "properties" : { "noteIndex" : 0 }, "schema" : "https://github.com/citation-style-language/schema/raw/master/csl-citation.json" }</w:instrText>
      </w:r>
      <w:r w:rsidR="00DD1C9C">
        <w:fldChar w:fldCharType="separate"/>
      </w:r>
      <w:r w:rsidR="006B2065" w:rsidRPr="006B2065">
        <w:rPr>
          <w:noProof/>
        </w:rPr>
        <w:t>[116]</w:t>
      </w:r>
      <w:r w:rsidR="00DD1C9C">
        <w:fldChar w:fldCharType="end"/>
      </w:r>
      <w:r w:rsidR="00556002">
        <w:t xml:space="preserve"> and </w:t>
      </w:r>
      <w:r w:rsidR="0042667E">
        <w:t xml:space="preserve">Gatling </w:t>
      </w:r>
      <w:r w:rsidR="00DD1C9C">
        <w:fldChar w:fldCharType="begin" w:fldLock="1"/>
      </w:r>
      <w:r w:rsidR="00D167B1">
        <w:instrText>ADDIN CSL_CITATION { "citationItems" : [ { "id" : "ITEM-1", "itemData" : { "URL" : "http://gatling-tool.org/", "accessed" : { "date-parts" : [ [ "2014", "3", "24" ] ] }, "author" : [ { "dropping-particle" : "", "family" : "Gatling", "given" : "", "non-dropping-particle" : "", "parse-names" : false, "suffix" : "" } ], "id" : "ITEM-1", "issued" : { "date-parts" : [ [ "0" ] ] }, "title" : "Gatling Project - Stress Tool", "type" : "webpage" }, "uris" : [ "http://www.mendeley.com/documents/?uuid=9aa449da-10a1-4177-99a0-c91eddfe770f" ] } ], "mendeley" : { "previouslyFormattedCitation" : "[117]" }, "properties" : { "noteIndex" : 0 }, "schema" : "https://github.com/citation-style-language/schema/raw/master/csl-citation.json" }</w:instrText>
      </w:r>
      <w:r w:rsidR="00DD1C9C">
        <w:fldChar w:fldCharType="separate"/>
      </w:r>
      <w:r w:rsidR="006B2065" w:rsidRPr="006B2065">
        <w:rPr>
          <w:noProof/>
        </w:rPr>
        <w:t>[117]</w:t>
      </w:r>
      <w:r w:rsidR="00DD1C9C">
        <w:fldChar w:fldCharType="end"/>
      </w:r>
      <w:r>
        <w:t xml:space="preserve">. This test however, has many aspects that I have yet to see in any other scenario. </w:t>
      </w:r>
    </w:p>
    <w:p w:rsidR="00454920" w:rsidRDefault="00454920" w:rsidP="00454920">
      <w:r>
        <w:t>I test</w:t>
      </w:r>
      <w:r w:rsidR="00CC030B">
        <w:t>ed</w:t>
      </w:r>
      <w:r>
        <w:t xml:space="preserve"> five different frameworks. All use</w:t>
      </w:r>
      <w:r w:rsidR="00CC030B">
        <w:t>d</w:t>
      </w:r>
      <w:r>
        <w:t xml:space="preserve"> WebSockets, but I also test</w:t>
      </w:r>
      <w:r w:rsidR="00CC030B">
        <w:t>ed</w:t>
      </w:r>
      <w:r>
        <w:t xml:space="preserve"> the different fallback transports. Each framework expects messages in a different</w:t>
      </w:r>
      <w:r w:rsidR="001A21D7">
        <w:t xml:space="preserve"> format, and they all have different ways of connecting a client to the server</w:t>
      </w:r>
      <w:r>
        <w:t xml:space="preserve">. Achieving this with console applications would need a lot of overhead to support it all. WebSockets would need different code than HTTP as they are separate protocols. </w:t>
      </w:r>
      <w:r w:rsidR="00223646">
        <w:t>Furthermore</w:t>
      </w:r>
      <w:r>
        <w:t>, I would have to manually construct each message to fit the format of a given framework.</w:t>
      </w:r>
    </w:p>
    <w:p w:rsidR="00454920" w:rsidRDefault="00454920" w:rsidP="00454920">
      <w:r>
        <w:t>A better solution is to make use of the JavaScript clients each framework provide</w:t>
      </w:r>
      <w:r w:rsidR="00BB15F3">
        <w:t>s</w:t>
      </w:r>
      <w:r>
        <w:t>. Using headless browsers, I could still use a console application. But rather than acting as clients, this application would just launch a given number of headless browsers. Sadly, few viable headless browsers exist for my purpose. Phantom is the most widespread, but the current version (1.9) does not support</w:t>
      </w:r>
      <w:r w:rsidR="00723CE1">
        <w:t xml:space="preserve"> the newest version of</w:t>
      </w:r>
      <w:r>
        <w:t xml:space="preserve"> WebSockets</w:t>
      </w:r>
      <w:r w:rsidR="0040364E">
        <w:t xml:space="preserve"> </w:t>
      </w:r>
      <w:r w:rsidR="00DD1C9C">
        <w:fldChar w:fldCharType="begin" w:fldLock="1"/>
      </w:r>
      <w:r w:rsidR="00D167B1">
        <w:instrText>ADDIN CSL_CITATION { "citationItems" : [ { "id" : "ITEM-1", "itemData" : { "URL" : "https://github.com/ariya/phantomjs/issues/11018", "accessed" : { "date-parts" : [ [ "2014", "3", "24" ] ] }, "id" : "ITEM-1", "issued" : { "date-parts" : [ [ "0" ] ] }, "title" : "Phantomjs Issue 11018 - GitHub", "type" : "webpage" }, "uris" : [ "http://www.mendeley.com/documents/?uuid=28da1984-dc78-42e4-9c56-3b0e74e68fae" ] } ], "mendeley" : { "previouslyFormattedCitation" : "[118]" }, "properties" : { "noteIndex" : 0 }, "schema" : "https://github.com/citation-style-language/schema/raw/master/csl-citation.json" }</w:instrText>
      </w:r>
      <w:r w:rsidR="00DD1C9C">
        <w:fldChar w:fldCharType="separate"/>
      </w:r>
      <w:r w:rsidR="006B2065" w:rsidRPr="006B2065">
        <w:rPr>
          <w:noProof/>
        </w:rPr>
        <w:t>[118]</w:t>
      </w:r>
      <w:r w:rsidR="00DD1C9C">
        <w:fldChar w:fldCharType="end"/>
      </w:r>
      <w:r>
        <w:t xml:space="preserve">. Phantom uses Google </w:t>
      </w:r>
      <w:proofErr w:type="spellStart"/>
      <w:r>
        <w:t>WebKit</w:t>
      </w:r>
      <w:proofErr w:type="spellEnd"/>
      <w:r>
        <w:t xml:space="preserve">. </w:t>
      </w:r>
      <w:proofErr w:type="spellStart"/>
      <w:r>
        <w:t>Slimer</w:t>
      </w:r>
      <w:proofErr w:type="spellEnd"/>
      <w:r>
        <w:t xml:space="preserve"> is the Gecko (Mozilla) counterpart. This does support WebSockets, but it is an immature piece of technology. Also, it is not </w:t>
      </w:r>
      <w:r w:rsidR="00223646">
        <w:t>completely</w:t>
      </w:r>
      <w:r>
        <w:t xml:space="preserve"> headless yet</w:t>
      </w:r>
      <w:r w:rsidR="00BB15F3">
        <w:t xml:space="preserve"> </w:t>
      </w:r>
      <w:r w:rsidR="00DD1C9C">
        <w:fldChar w:fldCharType="begin" w:fldLock="1"/>
      </w:r>
      <w:r w:rsidR="00D167B1">
        <w:instrText>ADDIN CSL_CITATION { "citationItems" : [ { "id" : "ITEM-1", "itemData" : { "URL" : "http://slimerjs.org/", "accessed" : { "date-parts" : [ [ "2014", "4", "8" ] ] }, "author" : [ { "dropping-particle" : "", "family" : "SlimerJS", "given" : "", "non-dropping-particle" : "", "parse-names" : false, "suffix" : "" } ], "id" : "ITEM-1", "issued" : { "date-parts" : [ [ "0" ] ] }, "title" : "SlimerJS", "type" : "webpage" }, "uris" : [ "http://www.mendeley.com/documents/?uuid=30009efc-776e-40aa-aed4-b49ccd559dd1" ] } ], "mendeley" : { "previouslyFormattedCitation" : "[119]" }, "properties" : { "noteIndex" : 0 }, "schema" : "https://github.com/citation-style-language/schema/raw/master/csl-citation.json" }</w:instrText>
      </w:r>
      <w:r w:rsidR="00DD1C9C">
        <w:fldChar w:fldCharType="separate"/>
      </w:r>
      <w:r w:rsidR="00BB15F3" w:rsidRPr="00BB15F3">
        <w:rPr>
          <w:noProof/>
        </w:rPr>
        <w:t>[119]</w:t>
      </w:r>
      <w:r w:rsidR="00DD1C9C">
        <w:fldChar w:fldCharType="end"/>
      </w:r>
      <w:r>
        <w:t>.</w:t>
      </w:r>
      <w:r w:rsidR="001A21D7">
        <w:t xml:space="preserve"> </w:t>
      </w:r>
      <w:r w:rsidR="00ED4A68">
        <w:t xml:space="preserve">I also considered </w:t>
      </w:r>
      <w:proofErr w:type="spellStart"/>
      <w:r w:rsidR="00ED4A68">
        <w:t>HtmlUnit</w:t>
      </w:r>
      <w:proofErr w:type="spellEnd"/>
      <w:r w:rsidR="00ED4A68">
        <w:t xml:space="preserve"> </w:t>
      </w:r>
      <w:r w:rsidR="00DD1C9C">
        <w:fldChar w:fldCharType="begin" w:fldLock="1"/>
      </w:r>
      <w:r w:rsidR="00D167B1">
        <w:instrText>ADDIN CSL_CITATION { "citationItems" : [ { "id" : "ITEM-1", "itemData" : { "URL" : "http://htmlunit.sourceforge.net/", "accessed" : { "date-parts" : [ [ "2014", "3", "23" ] ] }, "author" : [ { "dropping-particle" : "", "family" : "HtmlUnit", "given" : "", "non-dropping-particle" : "", "parse-names" : false, "suffix" : "" } ], "id" : "ITEM-1", "issued" : { "date-parts" : [ [ "0" ] ] }, "title" : "HtmlUnit - Welcome to HtmlUnit", "type" : "webpage" }, "uris" : [ "http://www.mendeley.com/documents/?uuid=9c68df72-615b-48aa-8835-5de79a86a072" ] } ], "mendeley" : { "previouslyFormattedCitation" : "[120]" }, "properties" : { "noteIndex" : 0 }, "schema" : "https://github.com/citation-style-language/schema/raw/master/csl-citation.json" }</w:instrText>
      </w:r>
      <w:r w:rsidR="00DD1C9C">
        <w:fldChar w:fldCharType="separate"/>
      </w:r>
      <w:r w:rsidR="00BB15F3" w:rsidRPr="00BB15F3">
        <w:rPr>
          <w:noProof/>
        </w:rPr>
        <w:t>[120]</w:t>
      </w:r>
      <w:r w:rsidR="00DD1C9C">
        <w:fldChar w:fldCharType="end"/>
      </w:r>
      <w:r w:rsidR="00ED4A68">
        <w:t xml:space="preserve">, but its WebSockets support seems somewhat outdated. The </w:t>
      </w:r>
      <w:proofErr w:type="spellStart"/>
      <w:r w:rsidR="00ED4A68">
        <w:t>changelog</w:t>
      </w:r>
      <w:proofErr w:type="spellEnd"/>
      <w:r w:rsidR="00ED4A68">
        <w:t xml:space="preserve"> shows that it got support for </w:t>
      </w:r>
      <w:r w:rsidR="00BB15F3">
        <w:t>it</w:t>
      </w:r>
      <w:r w:rsidR="00ED4A68">
        <w:t xml:space="preserve"> in 2012, but it is not mentioned since </w:t>
      </w:r>
      <w:r w:rsidR="00DD1C9C">
        <w:fldChar w:fldCharType="begin" w:fldLock="1"/>
      </w:r>
      <w:r w:rsidR="00D167B1">
        <w:instrText>ADDIN CSL_CITATION { "citationItems" : [ { "id" : "ITEM-1", "itemData" : { "URL" : "http://htmlunit.sourceforge.net/changes-report.html", "accessed" : { "date-parts" : [ [ "2014", "3", "24" ] ] }, "author" : [ { "dropping-particle" : "", "family" : "HtmlUnit", "given" : "", "non-dropping-particle" : "", "parse-names" : false, "suffix" : "" } ], "id" : "ITEM-1", "issued" : { "date-parts" : [ [ "0" ] ] }, "title" : "HtmlUnit - Changes", "type" : "webpage" }, "uris" : [ "http://www.mendeley.com/documents/?uuid=1ab770ab-c677-4c68-bfea-cbd4081d6c29" ] } ], "mendeley" : { "previouslyFormattedCitation" : "[121]" }, "properties" : { "noteIndex" : 0 }, "schema" : "https://github.com/citation-style-language/schema/raw/master/csl-citation.json" }</w:instrText>
      </w:r>
      <w:r w:rsidR="00DD1C9C">
        <w:fldChar w:fldCharType="separate"/>
      </w:r>
      <w:r w:rsidR="00BB15F3" w:rsidRPr="00BB15F3">
        <w:rPr>
          <w:noProof/>
        </w:rPr>
        <w:t>[121]</w:t>
      </w:r>
      <w:r w:rsidR="00DD1C9C">
        <w:fldChar w:fldCharType="end"/>
      </w:r>
      <w:r w:rsidR="00ED4A68">
        <w:t xml:space="preserve">. </w:t>
      </w:r>
    </w:p>
    <w:p w:rsidR="00141B57" w:rsidRPr="00454920" w:rsidRDefault="00454920" w:rsidP="00F652D8">
      <w:pPr>
        <w:keepNext/>
        <w:keepLines/>
      </w:pPr>
      <w:r>
        <w:lastRenderedPageBreak/>
        <w:t xml:space="preserve">The final option is to use real browsers and have multiple clients in each </w:t>
      </w:r>
      <w:r w:rsidR="001A21D7">
        <w:t xml:space="preserve">open </w:t>
      </w:r>
      <w:r>
        <w:t xml:space="preserve">window. </w:t>
      </w:r>
      <w:r w:rsidR="00667CFB">
        <w:t>This also allows for use of the JavaScript clients each framework provide</w:t>
      </w:r>
      <w:r w:rsidR="00BB15F3">
        <w:t>s</w:t>
      </w:r>
      <w:r w:rsidR="00667CFB">
        <w:t>. But it is a solution that demands more resources of the client machine. In the end, it will not be possible to have as many clients with this solution as with the others.</w:t>
      </w:r>
    </w:p>
    <w:p w:rsidR="00E67450" w:rsidRDefault="00E67450" w:rsidP="00E34132">
      <w:pPr>
        <w:pStyle w:val="Overskrift2"/>
      </w:pPr>
      <w:bookmarkStart w:id="202" w:name="_Toc385341258"/>
      <w:r>
        <w:t>Choice of setup</w:t>
      </w:r>
      <w:bookmarkEnd w:id="202"/>
    </w:p>
    <w:p w:rsidR="00396EC6" w:rsidRDefault="00396EC6" w:rsidP="00396EC6">
      <w:r>
        <w:t>I chose to go with real browsers. Writing many different console applications could easily have become a time trap, resulting in uncompleted tests.</w:t>
      </w:r>
      <w:r w:rsidR="00137332">
        <w:t xml:space="preserve"> </w:t>
      </w:r>
      <w:r>
        <w:t xml:space="preserve">Using headless browsers would have been the optimal solution, but I find </w:t>
      </w:r>
      <w:proofErr w:type="spellStart"/>
      <w:r>
        <w:t>Slimer</w:t>
      </w:r>
      <w:proofErr w:type="spellEnd"/>
      <w:r w:rsidR="00F0543E">
        <w:t>, the best candidate,</w:t>
      </w:r>
      <w:r>
        <w:t xml:space="preserve"> to be too immature. Any bugs with the testing software </w:t>
      </w:r>
      <w:r w:rsidR="001A21D7">
        <w:t>could have given false results.</w:t>
      </w:r>
    </w:p>
    <w:p w:rsidR="00396EC6" w:rsidRDefault="00396EC6" w:rsidP="00396EC6">
      <w:r>
        <w:t>To start up the browsers I wrot</w:t>
      </w:r>
      <w:r w:rsidR="00723CE1">
        <w:t>e a simple Selenium application that I named “</w:t>
      </w:r>
      <w:proofErr w:type="spellStart"/>
      <w:r w:rsidR="00723CE1">
        <w:t>ClientLauncher</w:t>
      </w:r>
      <w:proofErr w:type="spellEnd"/>
      <w:r w:rsidR="00723CE1">
        <w:t>”</w:t>
      </w:r>
      <w:r w:rsidR="00BB15F3">
        <w:t xml:space="preserve"> </w:t>
      </w:r>
      <w:r w:rsidR="00DD1C9C">
        <w:fldChar w:fldCharType="begin" w:fldLock="1"/>
      </w:r>
      <w:r w:rsidR="00D167B1">
        <w:instrText>ADDIN CSL_CITATION { "citationItems" : [ { "id" : "ITEM-1", "itemData" : { "URL" : "https://github.com/kjohann/MasterThesis", "author" : [ { "dropping-particle" : "", "family" : "Johannessen", "given" : "Kristian", "non-dropping-particle" : "", "parse-names" : false, "suffix" : "" } ], "id" : "ITEM-1", "issued" : { "date-parts" : [ [ "0" ] ] }, "title" : "Code base - GitHub", "type" : "webpage" }, "uris" : [ "http://www.mendeley.com/documents/?uuid=091675f3-4b7f-4f3f-8eca-d4c82d2f44a8" ] } ], "mendeley" : { "previouslyFormattedCitation" : "[13]" }, "properties" : { "noteIndex" : 0 }, "schema" : "https://github.com/citation-style-language/schema/raw/master/csl-citation.json" }</w:instrText>
      </w:r>
      <w:r w:rsidR="00DD1C9C">
        <w:fldChar w:fldCharType="separate"/>
      </w:r>
      <w:r w:rsidR="00BB15F3" w:rsidRPr="00BB15F3">
        <w:rPr>
          <w:noProof/>
        </w:rPr>
        <w:t>[13]</w:t>
      </w:r>
      <w:r w:rsidR="00DD1C9C">
        <w:fldChar w:fldCharType="end"/>
      </w:r>
      <w:r>
        <w:t>. Firefox turned out to be the ideal browser as Selenium has good support for it. It was also the browser tha</w:t>
      </w:r>
      <w:r w:rsidR="001A21D7">
        <w:t>t handled several clients</w:t>
      </w:r>
      <w:r w:rsidR="006877DC">
        <w:t xml:space="preserve"> without </w:t>
      </w:r>
      <w:r w:rsidR="00973B54">
        <w:t>any problems</w:t>
      </w:r>
      <w:r w:rsidR="001A21D7">
        <w:t>.</w:t>
      </w:r>
    </w:p>
    <w:p w:rsidR="00396EC6" w:rsidRDefault="00396EC6" w:rsidP="00396EC6">
      <w:r>
        <w:t xml:space="preserve">I </w:t>
      </w:r>
      <w:r w:rsidR="00126708">
        <w:t xml:space="preserve">used </w:t>
      </w:r>
      <w:r>
        <w:t xml:space="preserve">only 60 clients running in 30 browser instances. Message frequency was set to two messages per second per client. </w:t>
      </w:r>
      <w:r w:rsidR="007F12A6">
        <w:t>The</w:t>
      </w:r>
      <w:r>
        <w:t xml:space="preserve"> load</w:t>
      </w:r>
      <w:r w:rsidR="00F0543E">
        <w:t xml:space="preserve"> this produced</w:t>
      </w:r>
      <w:r>
        <w:t xml:space="preserve"> is not substantial, but it </w:t>
      </w:r>
      <w:r w:rsidR="00F0543E">
        <w:t xml:space="preserve">was </w:t>
      </w:r>
      <w:r>
        <w:t xml:space="preserve">enough to generate differences between both frameworks and transports. </w:t>
      </w:r>
    </w:p>
    <w:p w:rsidR="00396EC6" w:rsidRDefault="009C3A21" w:rsidP="00396EC6">
      <w:r>
        <w:t>The clients were hosted on my</w:t>
      </w:r>
      <w:r w:rsidR="00396EC6">
        <w:t xml:space="preserve"> own Asus K55V laptop to host the clients. It has the following specs:</w:t>
      </w:r>
    </w:p>
    <w:p w:rsidR="00396EC6" w:rsidRDefault="00396EC6" w:rsidP="00EF4907">
      <w:pPr>
        <w:pStyle w:val="Listeavsnitt"/>
        <w:numPr>
          <w:ilvl w:val="0"/>
          <w:numId w:val="27"/>
        </w:numPr>
      </w:pPr>
      <w:r>
        <w:t>Intel Core i7-3610QM CPU with 2.30 GHz.</w:t>
      </w:r>
    </w:p>
    <w:p w:rsidR="00396EC6" w:rsidRDefault="00396EC6" w:rsidP="00EF4907">
      <w:pPr>
        <w:pStyle w:val="Listeavsnitt"/>
        <w:numPr>
          <w:ilvl w:val="0"/>
          <w:numId w:val="27"/>
        </w:numPr>
      </w:pPr>
      <w:r>
        <w:t>Eight Gigabytes of RAM.</w:t>
      </w:r>
    </w:p>
    <w:p w:rsidR="00396EC6" w:rsidRDefault="00396EC6" w:rsidP="00EF4907">
      <w:pPr>
        <w:pStyle w:val="Listeavsnitt"/>
        <w:numPr>
          <w:ilvl w:val="0"/>
          <w:numId w:val="27"/>
        </w:numPr>
      </w:pPr>
      <w:r>
        <w:t>64 bit Windows 7 Home Premium.</w:t>
      </w:r>
    </w:p>
    <w:p w:rsidR="00396EC6" w:rsidRDefault="00396EC6" w:rsidP="00396EC6">
      <w:r>
        <w:t>To host the servers I used a desktop computer from HP with the following specs:</w:t>
      </w:r>
    </w:p>
    <w:p w:rsidR="00396EC6" w:rsidRDefault="00396EC6" w:rsidP="00EF4907">
      <w:pPr>
        <w:pStyle w:val="Listeavsnitt"/>
        <w:numPr>
          <w:ilvl w:val="0"/>
          <w:numId w:val="28"/>
        </w:numPr>
      </w:pPr>
      <w:r>
        <w:t>Intel Core 2 Duo-T7600 CPU with 2.33 GHz.</w:t>
      </w:r>
    </w:p>
    <w:p w:rsidR="00396EC6" w:rsidRDefault="00396EC6" w:rsidP="00EF4907">
      <w:pPr>
        <w:pStyle w:val="Listeavsnitt"/>
        <w:numPr>
          <w:ilvl w:val="0"/>
          <w:numId w:val="28"/>
        </w:numPr>
      </w:pPr>
      <w:r>
        <w:t>Eight Gigabytes of RAM.</w:t>
      </w:r>
    </w:p>
    <w:p w:rsidR="00396EC6" w:rsidRDefault="00396EC6" w:rsidP="00EF4907">
      <w:pPr>
        <w:pStyle w:val="Listeavsnitt"/>
        <w:numPr>
          <w:ilvl w:val="0"/>
          <w:numId w:val="28"/>
        </w:numPr>
      </w:pPr>
      <w:r>
        <w:t>64 bit Windows Server 2012 R2 Standard Edition.</w:t>
      </w:r>
    </w:p>
    <w:p w:rsidR="009C3A21" w:rsidRDefault="009C3A21" w:rsidP="009C3A21">
      <w:r>
        <w:t>During each run, the two computers was connected to each other using an Ethernet cable.</w:t>
      </w:r>
    </w:p>
    <w:p w:rsidR="00C73382" w:rsidRDefault="00C73382" w:rsidP="00C73382">
      <w:r>
        <w:t>One of the major benefits of using browsers is that it allows for a lot of shared code on the client. Eight Java</w:t>
      </w:r>
      <w:r w:rsidR="00BB15F3">
        <w:t>Script files make up the client-</w:t>
      </w:r>
      <w:r>
        <w:t xml:space="preserve">side code. Of these, seven are </w:t>
      </w:r>
      <w:r w:rsidR="00BB15F3">
        <w:t xml:space="preserve">shared between </w:t>
      </w:r>
      <w:r w:rsidR="0063575D">
        <w:t>every framework</w:t>
      </w:r>
      <w:r>
        <w:t>.</w:t>
      </w:r>
      <w:r w:rsidR="00D05A67">
        <w:t xml:space="preserve"> The file</w:t>
      </w:r>
      <w:r>
        <w:t xml:space="preserve"> </w:t>
      </w:r>
      <w:r w:rsidR="00D05A67">
        <w:t>“</w:t>
      </w:r>
      <w:r>
        <w:t>Socket.js</w:t>
      </w:r>
      <w:r w:rsidR="00D05A67">
        <w:t>”</w:t>
      </w:r>
      <w:r>
        <w:t xml:space="preserve"> handles communication with the server and had to be rewritten for each framework. There is a total of 50 tests for the three main files that handle the tests. This ensures that the client works as specified.</w:t>
      </w:r>
    </w:p>
    <w:p w:rsidR="00D56740" w:rsidRDefault="00D56740" w:rsidP="00C73382">
      <w:r>
        <w:t>The other JavaScript files handle things like setting up a global namespace and input events. I could easily verify manually that these aspects were handled correctly. For this reason I did not write unit tests for these files.</w:t>
      </w:r>
    </w:p>
    <w:p w:rsidR="00396EC6" w:rsidRDefault="00C73382" w:rsidP="00C73382">
      <w:r>
        <w:lastRenderedPageBreak/>
        <w:t>Each of the frameworks need different servers, but I wanted them to follow a strict implementation. There are two main entities for registering data: the "</w:t>
      </w:r>
      <w:proofErr w:type="spellStart"/>
      <w:r>
        <w:t>loadhub</w:t>
      </w:r>
      <w:proofErr w:type="spellEnd"/>
      <w:r>
        <w:t>"</w:t>
      </w:r>
      <w:r>
        <w:rPr>
          <w:rStyle w:val="Fotnotereferanse"/>
        </w:rPr>
        <w:footnoteReference w:id="36"/>
      </w:r>
      <w:r>
        <w:t xml:space="preserve"> and the "monitor". 19 and 16 tests respectively ensures that these entities perform to specification. In addition, most frameworks needed some extra code to wrap these entities </w:t>
      </w:r>
      <w:r w:rsidR="007F12A6">
        <w:t>together</w:t>
      </w:r>
      <w:r>
        <w:t xml:space="preserve"> with sending messages. Play Framework and Lightstreamer, for instance, needed to serialize data to JSON. They share the class </w:t>
      </w:r>
      <w:r w:rsidR="00836D71">
        <w:t>“</w:t>
      </w:r>
      <w:r>
        <w:t>JSONHelper.java</w:t>
      </w:r>
      <w:r w:rsidR="00836D71">
        <w:t>”</w:t>
      </w:r>
      <w:r>
        <w:t xml:space="preserve"> for this purpose (also unit tested).</w:t>
      </w:r>
    </w:p>
    <w:p w:rsidR="00126708" w:rsidRDefault="00126708" w:rsidP="00126708">
      <w:pPr>
        <w:pStyle w:val="Overskrift2"/>
      </w:pPr>
      <w:bookmarkStart w:id="203" w:name="_Toc385341259"/>
      <w:r>
        <w:t>Number of runs</w:t>
      </w:r>
      <w:bookmarkEnd w:id="203"/>
    </w:p>
    <w:p w:rsidR="00126708" w:rsidRPr="00126708" w:rsidRDefault="000740DC" w:rsidP="00126708">
      <w:r>
        <w:t>To get viable results, I did several runs and calculated</w:t>
      </w:r>
      <w:r w:rsidR="00836D71">
        <w:t xml:space="preserve"> the average values afterwards.</w:t>
      </w:r>
      <w:r>
        <w:t xml:space="preserve"> The results turned out to be mostly stable from run to run</w:t>
      </w:r>
      <w:r w:rsidR="00211D13">
        <w:t>.</w:t>
      </w:r>
      <w:r w:rsidR="00723CE1">
        <w:t xml:space="preserve"> </w:t>
      </w:r>
      <w:r>
        <w:t>Therefore, I decided that 10 runs of each combination of framework and transport would suffice.</w:t>
      </w:r>
    </w:p>
    <w:p w:rsidR="00A65862" w:rsidRDefault="00C73382" w:rsidP="00C73382">
      <w:pPr>
        <w:pStyle w:val="Overskrift2"/>
      </w:pPr>
      <w:bookmarkStart w:id="204" w:name="_Toc385341260"/>
      <w:r>
        <w:t>Displaying data</w:t>
      </w:r>
      <w:bookmarkEnd w:id="204"/>
    </w:p>
    <w:p w:rsidR="004C5061" w:rsidRDefault="004C5061" w:rsidP="004C5061">
      <w:r>
        <w:t>I chose to use Highcharts</w:t>
      </w:r>
      <w:r w:rsidR="00723CE1">
        <w:t xml:space="preserve"> </w:t>
      </w:r>
      <w:r w:rsidR="00DD1C9C">
        <w:fldChar w:fldCharType="begin" w:fldLock="1"/>
      </w:r>
      <w:r w:rsidR="00D167B1">
        <w:instrText>ADDIN CSL_CITATION { "citationItems" : [ { "id" : "ITEM-1", "itemData" : { "URL" : "http://www.highcharts.com/", "accessed" : { "date-parts" : [ [ "2014", "3", "23" ] ] }, "author" : [ { "dropping-particle" : "", "family" : "Highcharts", "given" : "", "non-dropping-particle" : "", "parse-names" : false, "suffix" : "" } ], "id" : "ITEM-1", "issued" : { "date-parts" : [ [ "0" ] ] }, "title" : "Highcharts - Interactive JavaScript charts for your webpage", "type" : "webpage" }, "uris" : [ "http://www.mendeley.com/documents/?uuid=a113d8f6-0d8b-47a2-88d5-f867b95a7877" ] } ], "mendeley" : { "previouslyFormattedCitation" : "[122]" }, "properties" : { "noteIndex" : 0 }, "schema" : "https://github.com/citation-style-language/schema/raw/master/csl-citation.json" }</w:instrText>
      </w:r>
      <w:r w:rsidR="00DD1C9C">
        <w:fldChar w:fldCharType="separate"/>
      </w:r>
      <w:r w:rsidR="00BB15F3" w:rsidRPr="00BB15F3">
        <w:rPr>
          <w:noProof/>
        </w:rPr>
        <w:t>[122]</w:t>
      </w:r>
      <w:r w:rsidR="00DD1C9C">
        <w:fldChar w:fldCharType="end"/>
      </w:r>
      <w:r>
        <w:t xml:space="preserve"> to display charts with all collected data. This is a simple and powerful API that provide</w:t>
      </w:r>
      <w:r w:rsidR="0029109E">
        <w:t>s</w:t>
      </w:r>
      <w:r>
        <w:t xml:space="preserve"> graphs that suit my need. To format the data gathered by the clients and servers, I designed a simple Web API</w:t>
      </w:r>
      <w:r w:rsidR="0029109E">
        <w:t xml:space="preserve"> </w:t>
      </w:r>
      <w:r w:rsidR="00DD1C9C">
        <w:fldChar w:fldCharType="begin" w:fldLock="1"/>
      </w:r>
      <w:r w:rsidR="00D167B1">
        <w:instrText>ADDIN CSL_CITATION { "citationItems" : [ { "id" : "ITEM-1", "itemData" : { "URL" : "https://github.com/kjohann/MasterThesis", "author" : [ { "dropping-particle" : "", "family" : "Johannessen", "given" : "Kristian", "non-dropping-particle" : "", "parse-names" : false, "suffix" : "" } ], "id" : "ITEM-1", "issued" : { "date-parts" : [ [ "0" ] ] }, "title" : "Code base - GitHub", "type" : "webpage" }, "uris" : [ "http://www.mendeley.com/documents/?uuid=091675f3-4b7f-4f3f-8eca-d4c82d2f44a8" ] } ], "mendeley" : { "previouslyFormattedCitation" : "[13]" }, "properties" : { "noteIndex" : 0 }, "schema" : "https://github.com/citation-style-language/schema/raw/master/csl-citation.json" }</w:instrText>
      </w:r>
      <w:r w:rsidR="00DD1C9C">
        <w:fldChar w:fldCharType="separate"/>
      </w:r>
      <w:r w:rsidR="0029109E" w:rsidRPr="0029109E">
        <w:rPr>
          <w:noProof/>
        </w:rPr>
        <w:t>[13]</w:t>
      </w:r>
      <w:r w:rsidR="00DD1C9C">
        <w:fldChar w:fldCharType="end"/>
      </w:r>
      <w:r>
        <w:t xml:space="preserve">. After a test is done, the master client is in possession of all the raw data. </w:t>
      </w:r>
      <w:r w:rsidR="0029109E">
        <w:t>It</w:t>
      </w:r>
      <w:r>
        <w:t xml:space="preserve"> </w:t>
      </w:r>
      <w:r w:rsidR="0029109E">
        <w:t>sends this</w:t>
      </w:r>
      <w:r>
        <w:t xml:space="preserve"> to the Web API. The API processes the data and returns three objects that the Highcharts API can make use of. A total of 33</w:t>
      </w:r>
      <w:r w:rsidR="005F45D3">
        <w:t xml:space="preserve"> unit</w:t>
      </w:r>
      <w:r>
        <w:t xml:space="preserve"> tests ensures that also this part of the application stack performs as expected.</w:t>
      </w:r>
    </w:p>
    <w:p w:rsidR="00C73382" w:rsidRPr="00C73382" w:rsidRDefault="004C5061" w:rsidP="004C5061">
      <w:r>
        <w:t>While the Web API provide</w:t>
      </w:r>
      <w:r w:rsidR="005F45D3">
        <w:t>s</w:t>
      </w:r>
      <w:r>
        <w:t xml:space="preserve"> charts for each run, it is the average values of several runs I need. To help with thi</w:t>
      </w:r>
      <w:r w:rsidR="00686B9A">
        <w:t xml:space="preserve">s, I designed a "Chart </w:t>
      </w:r>
      <w:r w:rsidR="00E60936">
        <w:t>M</w:t>
      </w:r>
      <w:r>
        <w:t>erger"</w:t>
      </w:r>
      <w:r w:rsidR="0097361B">
        <w:t xml:space="preserve"> application </w:t>
      </w:r>
      <w:r w:rsidR="00DD1C9C">
        <w:fldChar w:fldCharType="begin" w:fldLock="1"/>
      </w:r>
      <w:r w:rsidR="00D167B1">
        <w:instrText>ADDIN CSL_CITATION { "citationItems" : [ { "id" : "ITEM-1", "itemData" : { "URL" : "https://github.com/kjohann/MasterThesis", "author" : [ { "dropping-particle" : "", "family" : "Johannessen", "given" : "Kristian", "non-dropping-particle" : "", "parse-names" : false, "suffix" : "" } ], "id" : "ITEM-1", "issued" : { "date-parts" : [ [ "0" ] ] }, "title" : "Code base - GitHub", "type" : "webpage" }, "uris" : [ "http://www.mendeley.com/documents/?uuid=091675f3-4b7f-4f3f-8eca-d4c82d2f44a8" ] } ], "mendeley" : { "previouslyFormattedCitation" : "[13]" }, "properties" : { "noteIndex" : 0 }, "schema" : "https://github.com/citation-style-language/schema/raw/master/csl-citation.json" }</w:instrText>
      </w:r>
      <w:r w:rsidR="00DD1C9C">
        <w:fldChar w:fldCharType="separate"/>
      </w:r>
      <w:r w:rsidR="0097361B" w:rsidRPr="0097361B">
        <w:rPr>
          <w:noProof/>
        </w:rPr>
        <w:t>[13]</w:t>
      </w:r>
      <w:r w:rsidR="00DD1C9C">
        <w:fldChar w:fldCharType="end"/>
      </w:r>
      <w:r>
        <w:t>. This contain</w:t>
      </w:r>
      <w:r w:rsidR="00762875">
        <w:t>s</w:t>
      </w:r>
      <w:r>
        <w:t xml:space="preserve"> a series of (unit tested) functions to extract the average values of different types of tests. It then presents this in Highcharts graphs. The chart merger also handle</w:t>
      </w:r>
      <w:r w:rsidR="005E327D">
        <w:t>s</w:t>
      </w:r>
      <w:r>
        <w:t xml:space="preserve"> the data I gather manually.</w:t>
      </w:r>
      <w:r w:rsidR="00762875">
        <w:t xml:space="preserve"> All graphs presented in chapter </w:t>
      </w:r>
      <w:r w:rsidR="00DD1C9C">
        <w:fldChar w:fldCharType="begin"/>
      </w:r>
      <w:r w:rsidR="00762875">
        <w:instrText xml:space="preserve"> REF _Ref383443704 \r \h </w:instrText>
      </w:r>
      <w:r w:rsidR="00DD1C9C">
        <w:fldChar w:fldCharType="separate"/>
      </w:r>
      <w:r w:rsidR="00081674">
        <w:t>9</w:t>
      </w:r>
      <w:r w:rsidR="00DD1C9C">
        <w:fldChar w:fldCharType="end"/>
      </w:r>
      <w:r w:rsidR="00762875">
        <w:t xml:space="preserve"> and </w:t>
      </w:r>
      <w:r w:rsidR="00DD1C9C">
        <w:fldChar w:fldCharType="begin"/>
      </w:r>
      <w:r w:rsidR="00762875">
        <w:instrText xml:space="preserve"> REF _Ref383360999 \r \h </w:instrText>
      </w:r>
      <w:r w:rsidR="00DD1C9C">
        <w:fldChar w:fldCharType="separate"/>
      </w:r>
      <w:r w:rsidR="00081674">
        <w:t>10</w:t>
      </w:r>
      <w:r w:rsidR="00DD1C9C">
        <w:fldChar w:fldCharType="end"/>
      </w:r>
      <w:r w:rsidR="00E60936">
        <w:t xml:space="preserve"> was generated using the Chart M</w:t>
      </w:r>
      <w:r w:rsidR="00762875">
        <w:t>erger.</w:t>
      </w:r>
    </w:p>
    <w:p w:rsidR="0004400B" w:rsidRDefault="00045EAF" w:rsidP="00045EAF">
      <w:pPr>
        <w:pStyle w:val="Overskrift2"/>
      </w:pPr>
      <w:bookmarkStart w:id="205" w:name="_Toc385341261"/>
      <w:r>
        <w:t>Configurations</w:t>
      </w:r>
      <w:bookmarkEnd w:id="205"/>
    </w:p>
    <w:p w:rsidR="004C5061" w:rsidRDefault="004C5061" w:rsidP="004C5061">
      <w:r>
        <w:t>With SignalR, IIS benefits from a few configurations. I followed the steps given by the wiki of SignalR's GitHub page</w:t>
      </w:r>
      <w:r w:rsidR="00AF00ED">
        <w:t xml:space="preserve"> </w:t>
      </w:r>
      <w:r w:rsidR="00DD1C9C">
        <w:fldChar w:fldCharType="begin" w:fldLock="1"/>
      </w:r>
      <w:r w:rsidR="00D167B1">
        <w:instrText>ADDIN CSL_CITATION { "citationItems" : [ { "id" : "ITEM-1", "itemData" : { "URL" : "https://github.com/SignalR/SignalR/wiki/Performance", "accessed" : { "date-parts" : [ [ "2014", "3", "24" ] ] }, "author" : [ { "dropping-particle" : "", "family" : "SignalR", "given" : "", "non-dropping-particle" : "", "parse-names" : false, "suffix" : "" } ], "id" : "ITEM-1", "issued" : { "date-parts" : [ [ "0" ] ] }, "title" : "SignalR Performance - GitHub", "type" : "webpage" }, "uris" : [ "http://www.mendeley.com/documents/?uuid=2c7705a7-c5db-4e21-baf4-24a633b7111f" ] } ], "mendeley" : { "previouslyFormattedCitation" : "[123]" }, "properties" : { "noteIndex" : 0 }, "schema" : "https://github.com/citation-style-language/schema/raw/master/csl-citation.json" }</w:instrText>
      </w:r>
      <w:r w:rsidR="00DD1C9C">
        <w:fldChar w:fldCharType="separate"/>
      </w:r>
      <w:r w:rsidR="00BB15F3" w:rsidRPr="00BB15F3">
        <w:rPr>
          <w:noProof/>
        </w:rPr>
        <w:t>[123]</w:t>
      </w:r>
      <w:r w:rsidR="00DD1C9C">
        <w:fldChar w:fldCharType="end"/>
      </w:r>
      <w:r>
        <w:t xml:space="preserve">. </w:t>
      </w:r>
    </w:p>
    <w:p w:rsidR="00A6604C" w:rsidRDefault="004C5061" w:rsidP="004C5061">
      <w:r>
        <w:t xml:space="preserve">Lightstreamer required some more work before it was ready for testing. First of all, </w:t>
      </w:r>
      <w:r w:rsidR="007C7AE2">
        <w:t>the free version limits the number of updates to only one per second</w:t>
      </w:r>
      <w:r w:rsidR="001D16A4">
        <w:t xml:space="preserve"> </w:t>
      </w:r>
      <w:r w:rsidR="00DD1C9C">
        <w:fldChar w:fldCharType="begin" w:fldLock="1"/>
      </w:r>
      <w:r w:rsidR="00D167B1">
        <w:instrText>ADDIN CSL_CITATION { "citationItems" : [ { "id" : "ITEM-1", "itemData" : { "URL" : "http://www.lightstreamer.com/products", "accessed" : { "date-parts" : [ [ "2014", "3", "21" ] ] }, "author" : [ { "dropping-particle" : "", "family" : "Weswit", "given" : "", "non-dropping-particle" : "", "parse-names" : false, "suffix" : "" } ], "id" : "ITEM-1", "issued" : { "date-parts" : [ [ "0" ] ] }, "title" : "Lightstreamer - Products", "type" : "webpage" }, "uris" : [ "http://www.mendeley.com/documents/?uuid=ed3bd379-e2ee-4d2c-8c63-0f813bc7f468" ] } ], "mendeley" : { "previouslyFormattedCitation" : "[85]" }, "properties" : { "noteIndex" : 0 }, "schema" : "https://github.com/citation-style-language/schema/raw/master/csl-citation.json" }</w:instrText>
      </w:r>
      <w:r w:rsidR="00DD1C9C">
        <w:fldChar w:fldCharType="separate"/>
      </w:r>
      <w:r w:rsidR="006B2065" w:rsidRPr="006B2065">
        <w:rPr>
          <w:noProof/>
        </w:rPr>
        <w:t>[85]</w:t>
      </w:r>
      <w:r w:rsidR="00DD1C9C">
        <w:fldChar w:fldCharType="end"/>
      </w:r>
      <w:r w:rsidR="007C7AE2">
        <w:t>. Hence, I</w:t>
      </w:r>
      <w:r>
        <w:t xml:space="preserve"> had to upgrade</w:t>
      </w:r>
      <w:r w:rsidR="007C7AE2">
        <w:t>.</w:t>
      </w:r>
      <w:r>
        <w:t xml:space="preserve"> </w:t>
      </w:r>
      <w:r w:rsidR="001D16A4">
        <w:t xml:space="preserve">Weswit proved very helpful, giving me free access to the </w:t>
      </w:r>
      <w:r w:rsidR="009A21E6">
        <w:t>most expensive</w:t>
      </w:r>
      <w:r w:rsidR="001D16A4">
        <w:t xml:space="preserve"> version, the </w:t>
      </w:r>
      <w:proofErr w:type="spellStart"/>
      <w:r w:rsidR="001D16A4">
        <w:t>Vivace</w:t>
      </w:r>
      <w:proofErr w:type="spellEnd"/>
      <w:r w:rsidR="001D16A4">
        <w:t xml:space="preserve"> edition</w:t>
      </w:r>
      <w:r w:rsidR="00DD1C9C">
        <w:fldChar w:fldCharType="begin" w:fldLock="1"/>
      </w:r>
      <w:r w:rsidR="00D167B1">
        <w:instrText>ADDIN CSL_CITATION { "citationItems" : [ { "id" : "ITEM-1", "itemData" : { "URL" : "http://www.lightstreamer.com/products", "accessed" : { "date-parts" : [ [ "2014", "3", "21" ] ] }, "author" : [ { "dropping-particle" : "", "family" : "Weswit", "given" : "", "non-dropping-particle" : "", "parse-names" : false, "suffix" : "" } ], "id" : "ITEM-1", "issued" : { "date-parts" : [ [ "0" ] ] }, "title" : "Lightstreamer - Products", "type" : "webpage" }, "uris" : [ "http://www.mendeley.com/documents/?uuid=ed3bd379-e2ee-4d2c-8c63-0f813bc7f468" ] } ], "mendeley" : { "previouslyFormattedCitation" : "[85]" }, "properties" : { "noteIndex" : 0 }, "schema" : "https://github.com/citation-style-language/schema/raw/master/csl-citation.json" }</w:instrText>
      </w:r>
      <w:r w:rsidR="00DD1C9C">
        <w:fldChar w:fldCharType="separate"/>
      </w:r>
      <w:r w:rsidR="006B2065" w:rsidRPr="006B2065">
        <w:rPr>
          <w:noProof/>
        </w:rPr>
        <w:t>[85]</w:t>
      </w:r>
      <w:r w:rsidR="00DD1C9C">
        <w:fldChar w:fldCharType="end"/>
      </w:r>
      <w:r>
        <w:t xml:space="preserve">. </w:t>
      </w:r>
    </w:p>
    <w:p w:rsidR="004C5061" w:rsidRDefault="005A38D8" w:rsidP="005A38D8">
      <w:pPr>
        <w:keepNext/>
        <w:keepLines/>
      </w:pPr>
      <w:r>
        <w:lastRenderedPageBreak/>
        <w:t xml:space="preserve">My initial results showed that Lightstreamer was behind the other frameworks, so I turned to Weswit for help. </w:t>
      </w:r>
      <w:hyperlink w:anchor="_Appendix_A:_E-mail" w:history="1">
        <w:r w:rsidR="00C0136C" w:rsidRPr="006E4BC8">
          <w:rPr>
            <w:rStyle w:val="Hyperkobling"/>
            <w:color w:val="auto"/>
            <w:u w:val="none"/>
          </w:rPr>
          <w:t>Appendix A</w:t>
        </w:r>
      </w:hyperlink>
      <w:r w:rsidR="00C0136C">
        <w:t xml:space="preserve"> </w:t>
      </w:r>
      <w:r w:rsidR="004C5061">
        <w:t xml:space="preserve">shows the whole </w:t>
      </w:r>
      <w:r w:rsidR="00AD217A">
        <w:t>e-</w:t>
      </w:r>
      <w:r w:rsidR="004C5061">
        <w:t xml:space="preserve">mail </w:t>
      </w:r>
      <w:r w:rsidR="00B34817">
        <w:t>correspondence</w:t>
      </w:r>
      <w:r w:rsidR="00AD217A">
        <w:t xml:space="preserve"> regarding server configuration</w:t>
      </w:r>
      <w:r w:rsidR="004C5061">
        <w:t>. One of the critical things I learned from them is that the JVM needs to warm up before load tests. As a result, tests done with Play and Lightstreamer ran for 30 seconds before I started recording data. A</w:t>
      </w:r>
      <w:r w:rsidR="000C1A61">
        <w:t xml:space="preserve"> test of four minutes</w:t>
      </w:r>
      <w:r w:rsidR="004C5061">
        <w:t xml:space="preserve"> showed that the </w:t>
      </w:r>
      <w:r w:rsidR="000C1A61">
        <w:t>data values</w:t>
      </w:r>
      <w:r w:rsidR="004C5061">
        <w:t xml:space="preserve"> stabilized around this mark. Hence, there was no need for a longer run.</w:t>
      </w:r>
    </w:p>
    <w:p w:rsidR="00A6604C" w:rsidRPr="004C5061" w:rsidRDefault="00A6604C" w:rsidP="004C5061">
      <w:r>
        <w:t>Weswit also helped with a few settings needed for the Lightstreamer server. Not all of these setting made a difference for me, so I didn’t use all they suggested. The only tweak I made was setting the attribute “</w:t>
      </w:r>
      <w:proofErr w:type="spellStart"/>
      <w:r>
        <w:t>max_delay_millis</w:t>
      </w:r>
      <w:proofErr w:type="spellEnd"/>
      <w:r>
        <w:t>” to 0.</w:t>
      </w:r>
      <w:r w:rsidR="005A38D8">
        <w:t xml:space="preserve"> </w:t>
      </w:r>
    </w:p>
    <w:p w:rsidR="00E67450" w:rsidRDefault="00E34132" w:rsidP="00E34132">
      <w:pPr>
        <w:pStyle w:val="Overskrift2"/>
      </w:pPr>
      <w:bookmarkStart w:id="206" w:name="_Toc385341262"/>
      <w:r>
        <w:t>Monitoring network traffic</w:t>
      </w:r>
      <w:bookmarkEnd w:id="206"/>
    </w:p>
    <w:p w:rsidR="008F3D2F" w:rsidRDefault="00B34817" w:rsidP="00B34817">
      <w:r>
        <w:t>Several tools were tested to find one that fit my needs. I was interested in a tool that could show the total amount of bytes sent given a certain filter. It also needed to have functionality to inspect packages for both WebSockets and HTTP traffic. Network Monitor</w:t>
      </w:r>
      <w:r w:rsidR="00C0082F">
        <w:t xml:space="preserve"> </w:t>
      </w:r>
      <w:r w:rsidR="00DD1C9C">
        <w:fldChar w:fldCharType="begin" w:fldLock="1"/>
      </w:r>
      <w:r w:rsidR="00D167B1">
        <w:instrText>ADDIN CSL_CITATION { "citationItems" : [ { "id" : "ITEM-1", "itemData" : { "URL" : "http://technet.microsoft.com/en-us/library/cc938655.aspx", "accessed" : { "date-parts" : [ [ "2014", "3", "23" ] ] }, "author" : [ { "dropping-particle" : "", "family" : "Microsoft", "given" : "", "non-dropping-particle" : "", "parse-names" : false, "suffix" : "" } ], "id" : "ITEM-1", "issued" : { "date-parts" : [ [ "0" ] ] }, "title" : "Network Monitor", "type" : "webpage" }, "uris" : [ "http://www.mendeley.com/documents/?uuid=8f743cba-6468-42dd-ba9d-493b5e48fb67" ] } ], "mendeley" : { "previouslyFormattedCitation" : "[124]" }, "properties" : { "noteIndex" : 0 }, "schema" : "https://github.com/citation-style-language/schema/raw/master/csl-citation.json" }</w:instrText>
      </w:r>
      <w:r w:rsidR="00DD1C9C">
        <w:fldChar w:fldCharType="separate"/>
      </w:r>
      <w:r w:rsidR="00BB15F3" w:rsidRPr="00BB15F3">
        <w:rPr>
          <w:noProof/>
        </w:rPr>
        <w:t>[124]</w:t>
      </w:r>
      <w:r w:rsidR="00DD1C9C">
        <w:fldChar w:fldCharType="end"/>
      </w:r>
      <w:r>
        <w:t xml:space="preserve">, </w:t>
      </w:r>
      <w:proofErr w:type="spellStart"/>
      <w:r>
        <w:t>Wireshark</w:t>
      </w:r>
      <w:proofErr w:type="spellEnd"/>
      <w:r w:rsidR="00C0082F">
        <w:t xml:space="preserve"> </w:t>
      </w:r>
      <w:r w:rsidR="00DD1C9C">
        <w:fldChar w:fldCharType="begin" w:fldLock="1"/>
      </w:r>
      <w:r w:rsidR="00D167B1">
        <w:instrText>ADDIN CSL_CITATION { "citationItems" : [ { "id" : "ITEM-1", "itemData" : { "URL" : "http://www.wireshark.org/", "accessed" : { "date-parts" : [ [ "2014", "3", "23" ] ] }, "author" : [ { "dropping-particle" : "", "family" : "Wireshark", "given" : "", "non-dropping-particle" : "", "parse-names" : false, "suffix" : "" } ], "id" : "ITEM-1", "issued" : { "date-parts" : [ [ "0" ] ] }, "title" : "Wireshark \u00b7 Go Deep.", "type" : "webpage" }, "uris" : [ "http://www.mendeley.com/documents/?uuid=28aa73e5-3d42-4bbf-80ab-2d52fa10ef3a" ] } ], "mendeley" : { "previouslyFormattedCitation" : "[125]" }, "properties" : { "noteIndex" : 0 }, "schema" : "https://github.com/citation-style-language/schema/raw/master/csl-citation.json" }</w:instrText>
      </w:r>
      <w:r w:rsidR="00DD1C9C">
        <w:fldChar w:fldCharType="separate"/>
      </w:r>
      <w:r w:rsidR="00BB15F3" w:rsidRPr="00BB15F3">
        <w:rPr>
          <w:noProof/>
        </w:rPr>
        <w:t>[125]</w:t>
      </w:r>
      <w:r w:rsidR="00DD1C9C">
        <w:fldChar w:fldCharType="end"/>
      </w:r>
      <w:r w:rsidR="00C0082F">
        <w:t xml:space="preserve"> </w:t>
      </w:r>
      <w:r>
        <w:t>and Fiddler</w:t>
      </w:r>
      <w:r w:rsidR="00C0082F">
        <w:t xml:space="preserve"> </w:t>
      </w:r>
      <w:r w:rsidR="00DD1C9C">
        <w:fldChar w:fldCharType="begin" w:fldLock="1"/>
      </w:r>
      <w:r w:rsidR="00D167B1">
        <w:instrText>ADDIN CSL_CITATION { "citationItems" : [ { "id" : "ITEM-1", "itemData" : { "URL" : "http://www.telerik.com/fiddler", "accessed" : { "date-parts" : [ [ "2014", "3", "23" ] ] }, "author" : [ { "dropping-particle" : "", "family" : "Telerik", "given" : "", "non-dropping-particle" : "", "parse-names" : false, "suffix" : "" } ], "id" : "ITEM-1", "issued" : { "date-parts" : [ [ "0" ] ] }, "title" : "Fiddler - The Free Web Debugging Proxy by Telerik", "type" : "webpage" }, "uris" : [ "http://www.mendeley.com/documents/?uuid=663b24f6-cc40-463c-ad8b-bfaf7b71be7b" ] } ], "mendeley" : { "previouslyFormattedCitation" : "[126]" }, "properties" : { "noteIndex" : 0 }, "schema" : "https://github.com/citation-style-language/schema/raw/master/csl-citation.json" }</w:instrText>
      </w:r>
      <w:r w:rsidR="00DD1C9C">
        <w:fldChar w:fldCharType="separate"/>
      </w:r>
      <w:r w:rsidR="00BB15F3" w:rsidRPr="00BB15F3">
        <w:rPr>
          <w:noProof/>
        </w:rPr>
        <w:t>[126]</w:t>
      </w:r>
      <w:r w:rsidR="00DD1C9C">
        <w:fldChar w:fldCharType="end"/>
      </w:r>
      <w:r>
        <w:t xml:space="preserve"> were the most prominent that I considered. In the end, the choice fell upon </w:t>
      </w:r>
      <w:proofErr w:type="spellStart"/>
      <w:r>
        <w:t>Wireshark</w:t>
      </w:r>
      <w:proofErr w:type="spellEnd"/>
      <w:r>
        <w:t xml:space="preserve"> as it provided exactly what I needed.</w:t>
      </w:r>
      <w:r w:rsidR="008F3D2F">
        <w:t xml:space="preserve"> </w:t>
      </w:r>
    </w:p>
    <w:p w:rsidR="0028607E" w:rsidRPr="0028607E" w:rsidRDefault="008F3D2F" w:rsidP="00B34817">
      <w:r>
        <w:t>During each test, I captured packages using the following filter: “</w:t>
      </w:r>
      <w:r w:rsidRPr="008F3D2F">
        <w:t>((ip.dst == 192.168.137.61 and ip.src == 192.168.137.1) or (ip.dst == 192.168.137.1 and ip.src == 192.168.137.61)) and (</w:t>
      </w:r>
      <w:proofErr w:type="spellStart"/>
      <w:r w:rsidRPr="008F3D2F">
        <w:t>websocket</w:t>
      </w:r>
      <w:proofErr w:type="spellEnd"/>
      <w:r w:rsidRPr="008F3D2F">
        <w:t xml:space="preserve"> or http or </w:t>
      </w:r>
      <w:proofErr w:type="spellStart"/>
      <w:r w:rsidRPr="008F3D2F">
        <w:t>tcp</w:t>
      </w:r>
      <w:proofErr w:type="spellEnd"/>
      <w:r w:rsidRPr="008F3D2F">
        <w:t>)</w:t>
      </w:r>
      <w:r>
        <w:t>”. This means that I wanted to see packages either going from the client machine to the server or the other way. Furthermore, I only wanted WebSockets, HTTP and TCP traffic.</w:t>
      </w:r>
    </w:p>
    <w:p w:rsidR="00CF668E" w:rsidRPr="00CF668E" w:rsidRDefault="00E67450" w:rsidP="00CF668E">
      <w:pPr>
        <w:pStyle w:val="Overskrift2"/>
      </w:pPr>
      <w:bookmarkStart w:id="207" w:name="_Toc385341263"/>
      <w:r>
        <w:t>Monitoring of processor</w:t>
      </w:r>
      <w:bookmarkEnd w:id="207"/>
    </w:p>
    <w:p w:rsidR="00B34817" w:rsidRPr="00B34817" w:rsidRDefault="00B34817" w:rsidP="00B34817">
      <w:r>
        <w:t>While I could have chosen an advanced tool with pin point accuracy, this was not what I wanted with this data. The most interesting for me was to see if there were clear differences between different transports and frameworks.</w:t>
      </w:r>
      <w:r w:rsidR="007F12A6">
        <w:t xml:space="preserve"> A simple tool that could have been used is </w:t>
      </w:r>
      <w:proofErr w:type="spellStart"/>
      <w:r w:rsidR="007F12A6">
        <w:t>Perfmon</w:t>
      </w:r>
      <w:proofErr w:type="spellEnd"/>
      <w:r w:rsidR="00C0082F">
        <w:t xml:space="preserve"> </w:t>
      </w:r>
      <w:r w:rsidR="00DD1C9C">
        <w:fldChar w:fldCharType="begin" w:fldLock="1"/>
      </w:r>
      <w:r w:rsidR="00D167B1">
        <w:instrText>ADDIN CSL_CITATION { "citationItems" : [ { "id" : "ITEM-1", "itemData" : { "URL" : "http://technet.microsoft.com/en-us/library/bb490957.aspx", "accessed" : { "date-parts" : [ [ "2014", "3", "23" ] ] }, "author" : [ { "dropping-particle" : "", "family" : "Microsoft", "given" : "", "non-dropping-particle" : "", "parse-names" : false, "suffix" : "" } ], "id" : "ITEM-1", "issued" : { "date-parts" : [ [ "0" ] ] }, "title" : "Perfmon", "type" : "webpage" }, "uris" : [ "http://www.mendeley.com/documents/?uuid=2106eb58-3717-4813-8205-29cd0e8e62d2" ] } ], "mendeley" : { "previouslyFormattedCitation" : "[127]" }, "properties" : { "noteIndex" : 0 }, "schema" : "https://github.com/citation-style-language/schema/raw/master/csl-citation.json" }</w:instrText>
      </w:r>
      <w:r w:rsidR="00DD1C9C">
        <w:fldChar w:fldCharType="separate"/>
      </w:r>
      <w:r w:rsidR="00BB15F3" w:rsidRPr="00BB15F3">
        <w:rPr>
          <w:noProof/>
        </w:rPr>
        <w:t>[127]</w:t>
      </w:r>
      <w:r w:rsidR="00DD1C9C">
        <w:fldChar w:fldCharType="end"/>
      </w:r>
      <w:r w:rsidR="007F12A6">
        <w:t xml:space="preserve">. </w:t>
      </w:r>
      <w:r w:rsidR="005735A8">
        <w:t>However, this</w:t>
      </w:r>
      <w:r w:rsidR="007F12A6">
        <w:t xml:space="preserve"> tool offers counters for processor time, not for the total usage. The server is the main program running on the test machine. The counter for processor time shows how many percent of the total used percent</w:t>
      </w:r>
      <w:r w:rsidR="003F1D9A">
        <w:t>age</w:t>
      </w:r>
      <w:r w:rsidR="007F12A6">
        <w:t xml:space="preserve"> a process uses. Because of this, the server would always show close to 100% usage</w:t>
      </w:r>
      <w:r w:rsidR="007F12A6">
        <w:rPr>
          <w:rStyle w:val="Fotnotereferanse"/>
        </w:rPr>
        <w:footnoteReference w:id="37"/>
      </w:r>
      <w:r w:rsidR="007F12A6">
        <w:t>.</w:t>
      </w:r>
      <w:r>
        <w:t xml:space="preserve"> Windows Server 2012’s Resource Monitor was therefore chosen for this purpose. </w:t>
      </w:r>
    </w:p>
    <w:p w:rsidR="00E67450" w:rsidRDefault="00E67450" w:rsidP="00F652D8">
      <w:pPr>
        <w:pStyle w:val="Overskrift2"/>
      </w:pPr>
      <w:bookmarkStart w:id="208" w:name="_Toc385341264"/>
      <w:r>
        <w:lastRenderedPageBreak/>
        <w:t>Monitoring of memory usage</w:t>
      </w:r>
      <w:bookmarkEnd w:id="208"/>
    </w:p>
    <w:p w:rsidR="000A7D4C" w:rsidRDefault="000A7D4C" w:rsidP="00F652D8">
      <w:pPr>
        <w:keepNext/>
        <w:keepLines/>
      </w:pPr>
      <w:r>
        <w:t>Memory usage falls into the same category as processor usage. I wanted to see if there were any clear differences. The task manager in Windows was more than enough of a tool for this job. Readings were taken at the end of each test, as this proved to be the maximum usage during the test runs.</w:t>
      </w:r>
    </w:p>
    <w:p w:rsidR="003802DB" w:rsidRDefault="003802DB" w:rsidP="003802DB">
      <w:pPr>
        <w:pStyle w:val="Overskrift2"/>
      </w:pPr>
      <w:bookmarkStart w:id="209" w:name="_Ref383426280"/>
      <w:bookmarkStart w:id="210" w:name="_Toc385341265"/>
      <w:r>
        <w:t>Different servers and platforms</w:t>
      </w:r>
      <w:bookmarkEnd w:id="209"/>
      <w:bookmarkEnd w:id="210"/>
    </w:p>
    <w:p w:rsidR="00C244E9" w:rsidRDefault="003802DB" w:rsidP="003802DB">
      <w:r>
        <w:t xml:space="preserve">The frameworks run on quite different servers and platforms. Node is for instance a lot more lightweight than Java or C#. </w:t>
      </w:r>
      <w:r w:rsidR="00C244E9">
        <w:t>This is because the V8 engine it builds on, is implemented in C++</w:t>
      </w:r>
      <w:r w:rsidR="00B77A5D">
        <w:t xml:space="preserve"> </w:t>
      </w:r>
      <w:r w:rsidR="00DD1C9C">
        <w:fldChar w:fldCharType="begin" w:fldLock="1"/>
      </w:r>
      <w:r w:rsidR="00D167B1">
        <w:instrText>ADDIN CSL_CITATION { "citationItems" : [ { "id" : "ITEM-1", "itemData" : { "URL" : "https://code.google.com/p/v8/", "accessed" : { "date-parts" : [ [ "2014", "3", "24" ] ] }, "author" : [ { "dropping-particle" : "", "family" : "Google", "given" : "", "non-dropping-particle" : "", "parse-names" : false, "suffix" : "" } ], "id" : "ITEM-1", "issued" : { "date-parts" : [ [ "0" ] ] }, "title" : "v8 - V8 JavaScript Engine - Google Project Hosting", "type" : "webpage" }, "uris" : [ "http://www.mendeley.com/documents/?uuid=738539c8-9cc5-44d4-baed-e0f6d3a3ad75" ] } ], "mendeley" : { "previouslyFormattedCitation" : "[128]" }, "properties" : { "noteIndex" : 0 }, "schema" : "https://github.com/citation-style-language/schema/raw/master/csl-citation.json" }</w:instrText>
      </w:r>
      <w:r w:rsidR="00DD1C9C">
        <w:fldChar w:fldCharType="separate"/>
      </w:r>
      <w:r w:rsidR="00BB15F3" w:rsidRPr="00BB15F3">
        <w:rPr>
          <w:noProof/>
        </w:rPr>
        <w:t>[128]</w:t>
      </w:r>
      <w:r w:rsidR="00DD1C9C">
        <w:fldChar w:fldCharType="end"/>
      </w:r>
      <w:r w:rsidR="00C244E9">
        <w:t xml:space="preserve">. C++ </w:t>
      </w:r>
      <w:proofErr w:type="spellStart"/>
      <w:r w:rsidR="00C244E9">
        <w:t>compiles</w:t>
      </w:r>
      <w:proofErr w:type="spellEnd"/>
      <w:r w:rsidR="00C244E9">
        <w:t xml:space="preserve"> to machine code, and it does not need a runtime</w:t>
      </w:r>
      <w:r w:rsidR="004F1742">
        <w:t xml:space="preserve"> to function. Both Java and C# code compiles to byte code that has to be interpreted by a runtime. For Java this is the Java Virtual Machine (JVM) and C# has the Common Language Runtime (CLR). As a result, C++ is a faster language than both C# and Java</w:t>
      </w:r>
      <w:r w:rsidR="00E90267">
        <w:t xml:space="preserve"> </w:t>
      </w:r>
      <w:r w:rsidR="00DD1C9C">
        <w:fldChar w:fldCharType="begin" w:fldLock="1"/>
      </w:r>
      <w:r w:rsidR="00D167B1">
        <w:instrText>ADDIN CSL_CITATION { "citationItems" : [ { "id" : "ITEM-1", "itemData" : { "URL" : "http://attractivechaos.github.io/plb/", "accessed" : { "date-parts" : [ [ "2014", "3", "18" ] ] }, "id" : "ITEM-1", "issued" : { "date-parts" : [ [ "0" ] ] }, "title" : "Programming Languages Benchmarks", "type" : "webpage" }, "uris" : [ "http://www.mendeley.com/documents/?uuid=49c1a728-f505-4c37-bc6c-6519032fa744" ] } ], "mendeley" : { "previouslyFormattedCitation" : "[129]" }, "properties" : { "noteIndex" : 0 }, "schema" : "https://github.com/citation-style-language/schema/raw/master/csl-citation.json" }</w:instrText>
      </w:r>
      <w:r w:rsidR="00DD1C9C">
        <w:fldChar w:fldCharType="separate"/>
      </w:r>
      <w:r w:rsidR="00BB15F3" w:rsidRPr="00BB15F3">
        <w:rPr>
          <w:noProof/>
        </w:rPr>
        <w:t>[129]</w:t>
      </w:r>
      <w:r w:rsidR="00DD1C9C">
        <w:fldChar w:fldCharType="end"/>
      </w:r>
      <w:r w:rsidR="004F1742">
        <w:t>.</w:t>
      </w:r>
    </w:p>
    <w:p w:rsidR="003802DB" w:rsidRDefault="003802DB" w:rsidP="003802DB">
      <w:r w:rsidRPr="003802DB">
        <w:t>I chose a coarse grained method for monitoring resource usage o</w:t>
      </w:r>
      <w:r>
        <w:t>f the different frameworks</w:t>
      </w:r>
      <w:r w:rsidRPr="003802DB">
        <w:t xml:space="preserve">. </w:t>
      </w:r>
      <w:r w:rsidR="00E3144B">
        <w:t>Therefore,</w:t>
      </w:r>
      <w:r w:rsidRPr="003802DB">
        <w:t xml:space="preserve"> the results for processor usage and memory usage shows more than just the frameworks' usage.</w:t>
      </w:r>
      <w:r>
        <w:t xml:space="preserve"> A substantial part will belong to the server in some cases.</w:t>
      </w:r>
      <w:r w:rsidRPr="003802DB">
        <w:t xml:space="preserve"> </w:t>
      </w:r>
    </w:p>
    <w:p w:rsidR="003802DB" w:rsidRDefault="003802DB" w:rsidP="003802DB">
      <w:r w:rsidRPr="003802DB">
        <w:t>This</w:t>
      </w:r>
      <w:r>
        <w:t xml:space="preserve"> method</w:t>
      </w:r>
      <w:r w:rsidRPr="003802DB">
        <w:t xml:space="preserve"> allows me to see what the different servers require of the machines they run on. In my opinion, this data is more relevant than what the frameworks themselves use. The server is a part of the total package, and I believe that it is interesting to see how these perform compared with each other. </w:t>
      </w:r>
    </w:p>
    <w:p w:rsidR="004F1742" w:rsidRPr="003802DB" w:rsidRDefault="004F1742" w:rsidP="003802DB">
      <w:r>
        <w:t>No matter what method I use</w:t>
      </w:r>
      <w:r w:rsidR="00DF55C6">
        <w:t>d</w:t>
      </w:r>
      <w:r>
        <w:t xml:space="preserve"> to measure machine resources, I still </w:t>
      </w:r>
      <w:r w:rsidR="00DF55C6">
        <w:t>got</w:t>
      </w:r>
      <w:r>
        <w:t xml:space="preserve"> an overview of how each transport perform</w:t>
      </w:r>
      <w:r w:rsidR="00DF55C6">
        <w:t>ed</w:t>
      </w:r>
      <w:r>
        <w:t xml:space="preserve">. This comparison </w:t>
      </w:r>
      <w:r w:rsidR="00DF55C6">
        <w:t>couldn’t have</w:t>
      </w:r>
      <w:r>
        <w:t xml:space="preserve"> be</w:t>
      </w:r>
      <w:r w:rsidR="00DF55C6">
        <w:t>en</w:t>
      </w:r>
      <w:r>
        <w:t xml:space="preserve"> done across multiple frameworks anyways. For instance, it would be wrong to say that </w:t>
      </w:r>
      <w:r w:rsidR="000A69D2">
        <w:t>long-polling</w:t>
      </w:r>
      <w:r>
        <w:t xml:space="preserve"> is better than WebSockets based on Socket.IO with </w:t>
      </w:r>
      <w:r w:rsidR="000A69D2">
        <w:t>long-polling</w:t>
      </w:r>
      <w:r>
        <w:t xml:space="preserve"> and SockJS with WebSockets.</w:t>
      </w:r>
    </w:p>
    <w:p w:rsidR="007F12A6" w:rsidRDefault="007F12A6" w:rsidP="007F12A6">
      <w:pPr>
        <w:pStyle w:val="Overskrift2"/>
      </w:pPr>
      <w:bookmarkStart w:id="211" w:name="_Toc385341266"/>
      <w:r>
        <w:t>Use case of test setup</w:t>
      </w:r>
      <w:bookmarkEnd w:id="211"/>
    </w:p>
    <w:p w:rsidR="007F12A6" w:rsidRPr="007F12A6" w:rsidRDefault="007F12A6" w:rsidP="007F12A6">
      <w:r>
        <w:t xml:space="preserve">I should point out that my setup is tailored to suit the needs of this thesis. It is the web application aspect of each framework I am testing. The use of JavaScript clients is thus the most natural. Results should be read with this in mind. Some of the frameworks support clients on other platforms than browsers and have other use cases than web applications. These frameworks may prove to perform differently under such circumstances. </w:t>
      </w:r>
    </w:p>
    <w:p w:rsidR="00E67450" w:rsidRDefault="00E67450" w:rsidP="00F652D8">
      <w:pPr>
        <w:pStyle w:val="Overskrift2"/>
      </w:pPr>
      <w:bookmarkStart w:id="212" w:name="_Toc385341267"/>
      <w:r>
        <w:lastRenderedPageBreak/>
        <w:t>Limitations</w:t>
      </w:r>
      <w:bookmarkEnd w:id="212"/>
    </w:p>
    <w:p w:rsidR="00126708" w:rsidRPr="00126708" w:rsidRDefault="00126708" w:rsidP="00F652D8">
      <w:pPr>
        <w:keepNext/>
        <w:keepLines/>
      </w:pPr>
      <w:r>
        <w:t xml:space="preserve">This section describes various limitations I ran into using the chosen test setup. </w:t>
      </w:r>
    </w:p>
    <w:p w:rsidR="003E7271" w:rsidRDefault="003E7271" w:rsidP="00F652D8">
      <w:pPr>
        <w:pStyle w:val="Overskrift3"/>
      </w:pPr>
      <w:r>
        <w:t>Meteor</w:t>
      </w:r>
    </w:p>
    <w:p w:rsidR="00A158AC" w:rsidRPr="009464CD" w:rsidRDefault="009464CD" w:rsidP="00F652D8">
      <w:pPr>
        <w:keepNext/>
        <w:keepLines/>
      </w:pPr>
      <w:r>
        <w:t>Meteor has the real time component tightly embedded in its core. This made it impossible to use more than one client pr. browser without fiddling around wit</w:t>
      </w:r>
      <w:r w:rsidR="00D10C68">
        <w:t xml:space="preserve">h Meteor’s source code. As this </w:t>
      </w:r>
      <w:r>
        <w:t>easily could have broken certain aspects of the framework, I decided to test Meteor’s real time component alone. SockJS therefore replaces Meteor in this part of the thesis.</w:t>
      </w:r>
    </w:p>
    <w:p w:rsidR="00B928F2" w:rsidRDefault="00B928F2" w:rsidP="004E3DC9">
      <w:pPr>
        <w:pStyle w:val="Overskrift3"/>
      </w:pPr>
      <w:r w:rsidRPr="009464CD">
        <w:t>Using browsers</w:t>
      </w:r>
    </w:p>
    <w:p w:rsidR="00667CFB" w:rsidRDefault="00667CFB" w:rsidP="00667CFB">
      <w:r>
        <w:t>There are certain drawbacks to using browsers as clients. Most obvious is the fact that you cannot have more than a few open connections at the same time. The HTTP 1.1 specification states that no client should have more than two connections to a single host</w:t>
      </w:r>
      <w:r w:rsidR="00B32DE5">
        <w:t xml:space="preserve"> </w:t>
      </w:r>
      <w:r w:rsidR="00DD1C9C">
        <w:fldChar w:fldCharType="begin" w:fldLock="1"/>
      </w:r>
      <w:r w:rsidR="00D167B1">
        <w:instrText>ADDIN CSL_CITATION { "citationItems" : [ { "id" : "ITEM-1", "itemData" : { "URL" : "http://www.w3.org/Protocols/rfc2616/rfc2616.html", "accessed" : { "date-parts" : [ [ "2013", "1", "23" ] ] }, "author" : [ { "dropping-particle" : "", "family" : "Fielding", "given" : "R.", "non-dropping-particle" : "", "parse-names" : false, "suffix" : "" }, { "dropping-particle" : "", "family" : "Gettys", "given" : "J.", "non-dropping-particle" : "", "parse-names" : false, "suffix" : "" }, { "dropping-particle" : "", "family" : "Mogul", "given" : "J.", "non-dropping-particle" : "", "parse-names" : false, "suffix" : "" }, { "dropping-particle" : "", "family" : "Frystyk", "given" : "H.", "non-dropping-particle" : "", "parse-names" : false, "suffix" : "" }, { "dropping-particle" : "", "family" : "Masinter", "given" : "L.", "non-dropping-particle" : "", "parse-names" : false, "suffix" : "" }, { "dropping-particle" : "", "family" : "Leach", "given" : "P.", "non-dropping-particle" : "", "parse-names" : false, "suffix" : "" }, { "dropping-particle" : "", "family" : "Berners-Lee", "given" : "T.", "non-dropping-particle" : "", "parse-names" : false, "suffix" : "" } ], "id" : "ITEM-1", "issued" : { "date-parts" : [ [ "1999" ] ] }, "title" : "Hypertext Transfer Protocol -- HTTP/1.1", "type" : "webpage" }, "uris" : [ "http://www.mendeley.com/documents/?uuid=dbaa5623-5704-48ca-b187-b5155401038b" ] } ], "mendeley" : { "previouslyFormattedCitation" : "[18]" }, "properties" : { "noteIndex" : 0 }, "schema" : "https://github.com/citation-style-language/schema/raw/master/csl-citation.json" }</w:instrText>
      </w:r>
      <w:r w:rsidR="00DD1C9C">
        <w:fldChar w:fldCharType="separate"/>
      </w:r>
      <w:r w:rsidR="00D10BFA" w:rsidRPr="00D10BFA">
        <w:rPr>
          <w:noProof/>
        </w:rPr>
        <w:t>[18]</w:t>
      </w:r>
      <w:r w:rsidR="00DD1C9C">
        <w:fldChar w:fldCharType="end"/>
      </w:r>
      <w:r>
        <w:t xml:space="preserve">. </w:t>
      </w:r>
    </w:p>
    <w:p w:rsidR="00126708" w:rsidRDefault="00667CFB" w:rsidP="00667CFB">
      <w:r>
        <w:t>Nonetheless, most modern browsers have increased this limit to somewhere between four and eight</w:t>
      </w:r>
      <w:r w:rsidR="00B32DE5">
        <w:t xml:space="preserve"> </w:t>
      </w:r>
      <w:r w:rsidR="00DD1C9C">
        <w:fldChar w:fldCharType="begin" w:fldLock="1"/>
      </w:r>
      <w:r w:rsidR="00D167B1">
        <w:instrText>ADDIN CSL_CITATION { "citationItems" : [ { "id" : "ITEM-1", "itemData" : { "URL" : "http://www.stevesouders.com/blog/2008/03/20/roundup-on-parallel-connections/", "accessed" : { "date-parts" : [ [ "2014", "3", "11" ] ] }, "author" : [ { "dropping-particle" : "", "family" : "Souders", "given" : "Steve", "non-dropping-particle" : "", "parse-names" : false, "suffix" : "" } ], "id" : "ITEM-1", "issued" : { "date-parts" : [ [ "0" ] ] }, "title" : "Roundup on Parallel Connections | High Performance Web Sites", "type" : "webpage" }, "uris" : [ "http://www.mendeley.com/documents/?uuid=50fe7fc5-07ee-48be-ac13-c257f9869543" ] } ], "mendeley" : { "previouslyFormattedCitation" : "[130]" }, "properties" : { "noteIndex" : 0 }, "schema" : "https://github.com/citation-style-language/schema/raw/master/csl-citation.json" }</w:instrText>
      </w:r>
      <w:r w:rsidR="00DD1C9C">
        <w:fldChar w:fldCharType="separate"/>
      </w:r>
      <w:r w:rsidR="00BB15F3" w:rsidRPr="00BB15F3">
        <w:rPr>
          <w:noProof/>
        </w:rPr>
        <w:t>[130]</w:t>
      </w:r>
      <w:r w:rsidR="00DD1C9C">
        <w:fldChar w:fldCharType="end"/>
      </w:r>
      <w:r>
        <w:t xml:space="preserve">. Consequences of this are that I cannot have more than two or three clients per browser, and I cannot have a high message frequency. If I do, I risk reaching the maximum number of connections, thus introducing extra latency. </w:t>
      </w:r>
    </w:p>
    <w:p w:rsidR="00667CFB" w:rsidRDefault="00667CFB" w:rsidP="00667CFB">
      <w:r>
        <w:t>Another repercussion is that the number of clients will be limited by the client machine. A browser takes up about 100 megabytes of RAM</w:t>
      </w:r>
      <w:r w:rsidR="00117590">
        <w:t xml:space="preserve"> on my machine</w:t>
      </w:r>
      <w:r>
        <w:t xml:space="preserve"> when idle. Considering that each browser will store some data as well, this number </w:t>
      </w:r>
      <w:r w:rsidR="00A02675">
        <w:t>gre</w:t>
      </w:r>
      <w:r>
        <w:t xml:space="preserve">w close to 200 megabytes. </w:t>
      </w:r>
      <w:r w:rsidR="00126708">
        <w:t>My machine was pushed to the limit with 30 browsers running.</w:t>
      </w:r>
    </w:p>
    <w:p w:rsidR="00B928F2" w:rsidRDefault="00B928F2" w:rsidP="004E3DC9">
      <w:pPr>
        <w:pStyle w:val="Overskrift3"/>
      </w:pPr>
      <w:bookmarkStart w:id="213" w:name="_Ref383422699"/>
      <w:r>
        <w:t>Network capture</w:t>
      </w:r>
      <w:bookmarkEnd w:id="213"/>
    </w:p>
    <w:p w:rsidR="00B928F2" w:rsidRDefault="00B928F2" w:rsidP="00EC1450">
      <w:r>
        <w:t xml:space="preserve">I started a new capture when I started the tests. This turned out to have huge drawbacks that I did not discover until all tests were run. </w:t>
      </w:r>
      <w:r w:rsidR="00227CB0">
        <w:t xml:space="preserve">Open WebSocket connections was not recorded correctly. Messages going from server to client are there, but they show up as TCP traffic. The other way is </w:t>
      </w:r>
      <w:r w:rsidR="00EC1450">
        <w:t>masked</w:t>
      </w:r>
      <w:r w:rsidR="00227CB0">
        <w:t>, so there is no way of knowing if the data is correct or not.</w:t>
      </w:r>
      <w:r w:rsidR="0003518D">
        <w:t xml:space="preserve"> HTTP-streaming</w:t>
      </w:r>
      <w:r w:rsidR="0077445C">
        <w:t xml:space="preserve"> and Server-Sent Events</w:t>
      </w:r>
      <w:r w:rsidR="0003518D">
        <w:t xml:space="preserve"> suffered from similar problems.</w:t>
      </w:r>
      <w:r w:rsidR="00EC1450">
        <w:t xml:space="preserve"> It also seems to be some issues with </w:t>
      </w:r>
      <w:r w:rsidR="000A69D2">
        <w:t>long-polling</w:t>
      </w:r>
      <w:r w:rsidR="00EC1450">
        <w:t xml:space="preserve"> with SignalR. Some messages that I expect to be in the capture are not there</w:t>
      </w:r>
      <w:r w:rsidR="002169EC">
        <w:t xml:space="preserve"> (cursor messages)</w:t>
      </w:r>
      <w:r w:rsidR="00EC1450">
        <w:t>. This leads me to believe that the captured data is not accurate enough to be presented as results. It can give an indication, but that is all.</w:t>
      </w:r>
    </w:p>
    <w:p w:rsidR="00EC1450" w:rsidRDefault="00EC1450" w:rsidP="00EC1450">
      <w:r>
        <w:t xml:space="preserve">To present some more believable results I have done </w:t>
      </w:r>
      <w:r w:rsidR="0077445C">
        <w:t xml:space="preserve">a </w:t>
      </w:r>
      <w:r>
        <w:t>calculation of the theoretical throughput of each test kind.</w:t>
      </w:r>
      <w:r w:rsidR="007C3956">
        <w:t xml:space="preserve"> The basis for each calculation is a capture with one client sending 10 broadcast messages in two seconds. For these captures, I started the capture before I navigated to the test page, thus ensuring that all packets got captured.</w:t>
      </w:r>
    </w:p>
    <w:p w:rsidR="007C3956" w:rsidRDefault="007C3956" w:rsidP="00F652D8">
      <w:pPr>
        <w:keepNext/>
        <w:keepLines/>
      </w:pPr>
      <w:r>
        <w:lastRenderedPageBreak/>
        <w:t>There are obviously sources of error with this approach as well. Some of the frameworks may compress data more or send multiple messages in one package during higher loads. I must thus stress that the results from my calculations do not take this into consideration. The actual performance of each framework may be better than what the calculations indicate.</w:t>
      </w:r>
    </w:p>
    <w:p w:rsidR="007C3956" w:rsidRDefault="007C3956" w:rsidP="00EC1450">
      <w:r>
        <w:t xml:space="preserve">A benefit of doing this is that it allowed me to show results for transports that are not supported by the frameworks in Firefox. This applies to HTTP-streaming with SignalR and </w:t>
      </w:r>
      <w:r w:rsidR="000A69D2">
        <w:t>Server-Sent</w:t>
      </w:r>
      <w:r>
        <w:t xml:space="preserve"> Events with SockJS. Keep in mind though, that there may be some differences between how browsers handle different transport mechanisms. Still, it gives an indication. </w:t>
      </w:r>
    </w:p>
    <w:p w:rsidR="007C3956" w:rsidRDefault="007C3956" w:rsidP="00EC1450">
      <w:r>
        <w:t xml:space="preserve">The </w:t>
      </w:r>
      <w:r w:rsidR="0077445C">
        <w:t>basis for the calculated results</w:t>
      </w:r>
      <w:r w:rsidR="00126708">
        <w:t xml:space="preserve"> is</w:t>
      </w:r>
      <w:r>
        <w:t xml:space="preserve"> on GitHub</w:t>
      </w:r>
      <w:r w:rsidR="00B32DE5">
        <w:t xml:space="preserve"> </w:t>
      </w:r>
      <w:r w:rsidR="00DD1C9C">
        <w:fldChar w:fldCharType="begin" w:fldLock="1"/>
      </w:r>
      <w:r w:rsidR="00D167B1">
        <w:instrText>ADDIN CSL_CITATION { "citationItems" : [ { "id" : "ITEM-1", "itemData" : { "URL" : "https://github.com/kjohann/MasterThesis/blob/master/Loadtests/Results/Bytes sent received analysis.md", "author" : [ { "dropping-particle" : "", "family" : "Johannessen", "given" : "Kristian", "non-dropping-particle" : "", "parse-names" : false, "suffix" : "" } ], "id" : "ITEM-1", "issued" : { "date-parts" : [ [ "0" ] ] }, "title" : "Byte calculations - GitHub", "type" : "webpage" }, "uris" : [ "http://www.mendeley.com/documents/?uuid=3eab46ad-1bc4-4360-978d-ee46c1a862db" ] } ], "mendeley" : { "previouslyFormattedCitation" : "[131]" }, "properties" : { "noteIndex" : 0 }, "schema" : "https://github.com/citation-style-language/schema/raw/master/csl-citation.json" }</w:instrText>
      </w:r>
      <w:r w:rsidR="00DD1C9C">
        <w:fldChar w:fldCharType="separate"/>
      </w:r>
      <w:r w:rsidR="00BB15F3" w:rsidRPr="00BB15F3">
        <w:rPr>
          <w:noProof/>
        </w:rPr>
        <w:t>[131]</w:t>
      </w:r>
      <w:r w:rsidR="00DD1C9C">
        <w:fldChar w:fldCharType="end"/>
      </w:r>
      <w:r>
        <w:t>.</w:t>
      </w:r>
    </w:p>
    <w:p w:rsidR="007C3956" w:rsidRDefault="007C3956" w:rsidP="004E3DC9">
      <w:pPr>
        <w:pStyle w:val="Overskrift3"/>
      </w:pPr>
      <w:r>
        <w:t>Streaming with Play Framework</w:t>
      </w:r>
    </w:p>
    <w:p w:rsidR="009F1CEC" w:rsidRDefault="007C3956" w:rsidP="009F1CEC">
      <w:r>
        <w:t>Streaming with Play Framework required two forever frames in each browser. I have not been able to understand why, but this did not work.</w:t>
      </w:r>
      <w:r w:rsidR="00A8054B">
        <w:t xml:space="preserve"> Even when I used one client per browser, connections failed after six. For this reason, I excluded HTTP-streaming with Play from the tests. I was able to get a basis for calculations</w:t>
      </w:r>
      <w:r w:rsidR="00671506">
        <w:t xml:space="preserve"> of network traffic for it</w:t>
      </w:r>
      <w:r w:rsidR="00A8054B">
        <w:t xml:space="preserve"> though.</w:t>
      </w:r>
    </w:p>
    <w:p w:rsidR="007759F4" w:rsidRDefault="007759F4" w:rsidP="007759F4">
      <w:pPr>
        <w:pStyle w:val="Overskrift2"/>
      </w:pPr>
      <w:bookmarkStart w:id="214" w:name="_Toc385341268"/>
      <w:r>
        <w:t>Testing idle connections</w:t>
      </w:r>
      <w:r w:rsidR="00F350EF">
        <w:t>’</w:t>
      </w:r>
      <w:r>
        <w:t xml:space="preserve"> resource usage</w:t>
      </w:r>
      <w:bookmarkEnd w:id="214"/>
    </w:p>
    <w:p w:rsidR="007759F4" w:rsidRDefault="007759F4" w:rsidP="007759F4">
      <w:r>
        <w:t>To find out whether WebSockets has potential to set a new standard for client/server communication, I measure</w:t>
      </w:r>
      <w:r w:rsidR="0077445C">
        <w:t>d</w:t>
      </w:r>
      <w:r>
        <w:t xml:space="preserve"> how much resources idle WebSockets connections use. If it is to have any chance of replacing HTTP as transport method in static web pages, it should use close to no resources. There is no such thing as an idle HTTP connection in such cases, as the client requests content and gets it via a response. The connection is then closed</w:t>
      </w:r>
      <w:r w:rsidR="006A6E2D">
        <w:t xml:space="preserve">. Using WebSockets for such a case would require the connection to remain open. </w:t>
      </w:r>
    </w:p>
    <w:p w:rsidR="0077445C" w:rsidRDefault="006A6E2D" w:rsidP="007759F4">
      <w:r>
        <w:t>I perform</w:t>
      </w:r>
      <w:r w:rsidR="0077445C">
        <w:t>ed</w:t>
      </w:r>
      <w:r>
        <w:t xml:space="preserve"> two tests with each framework to </w:t>
      </w:r>
      <w:r w:rsidR="0077445C">
        <w:t>look into this</w:t>
      </w:r>
      <w:r>
        <w:t>. One connect</w:t>
      </w:r>
      <w:r w:rsidR="0077445C">
        <w:t>ed</w:t>
      </w:r>
      <w:r>
        <w:t xml:space="preserve"> 1000 clients evenly spread across 10 browsers to the server. The other connect</w:t>
      </w:r>
      <w:r w:rsidR="0077445C">
        <w:t>ed 4500 clients. This used</w:t>
      </w:r>
      <w:r>
        <w:t xml:space="preserve"> 25 browsers with 180 clients in each.</w:t>
      </w:r>
      <w:r w:rsidR="00671506">
        <w:t xml:space="preserve"> 4500 clients may seem like an odd number, but there are some reasons for it. I ran some tests, to see how many clients I could connect in a single browser. This was stable up to around 200. After this, some connections were </w:t>
      </w:r>
      <w:r w:rsidR="0077445C">
        <w:t>refused. With a safety margin of</w:t>
      </w:r>
      <w:r w:rsidR="00671506">
        <w:t xml:space="preserve"> 20, I ended up with 180 clients pr. browser.</w:t>
      </w:r>
    </w:p>
    <w:p w:rsidR="006A6E2D" w:rsidRPr="007759F4" w:rsidRDefault="00671506" w:rsidP="007759F4">
      <w:r>
        <w:t xml:space="preserve"> My computer was able to handle about 30 instances of Firefox. </w:t>
      </w:r>
      <w:r w:rsidR="008C6560">
        <w:t>Since these test would use three times as many clients per browser</w:t>
      </w:r>
      <w:r w:rsidR="0077445C">
        <w:t xml:space="preserve"> (60 in the other tests)</w:t>
      </w:r>
      <w:r w:rsidR="008C6560">
        <w:t>, I wanted to add a safety margin here as well. To be safe, I landed on 25 browsers.</w:t>
      </w:r>
    </w:p>
    <w:p w:rsidR="004F7249" w:rsidRDefault="004F7249" w:rsidP="004F7249">
      <w:pPr>
        <w:pStyle w:val="Overskrift2"/>
      </w:pPr>
      <w:bookmarkStart w:id="215" w:name="_Toc385341269"/>
      <w:r>
        <w:t>Raw data</w:t>
      </w:r>
      <w:bookmarkEnd w:id="215"/>
    </w:p>
    <w:p w:rsidR="004F7249" w:rsidRPr="004F7249" w:rsidRDefault="004F7249" w:rsidP="00211D13">
      <w:pPr>
        <w:jc w:val="left"/>
      </w:pPr>
      <w:r>
        <w:t>All r</w:t>
      </w:r>
      <w:r w:rsidR="0077445C">
        <w:t>aw data can be viewed on GitHub</w:t>
      </w:r>
      <w:r w:rsidR="00EC58C3">
        <w:t xml:space="preserve"> </w:t>
      </w:r>
      <w:r w:rsidR="00DD1C9C">
        <w:fldChar w:fldCharType="begin" w:fldLock="1"/>
      </w:r>
      <w:r w:rsidR="00D167B1">
        <w:instrText>ADDIN CSL_CITATION { "citationItems" : [ { "id" : "ITEM-1", "itemData" : { "URL" : "https://github.com/kjohann/MasterThesis", "author" : [ { "dropping-particle" : "", "family" : "Johannessen", "given" : "Kristian", "non-dropping-particle" : "", "parse-names" : false, "suffix" : "" } ], "id" : "ITEM-1", "issued" : { "date-parts" : [ [ "0" ] ] }, "title" : "Code base - GitHub", "type" : "webpage" }, "uris" : [ "http://www.mendeley.com/documents/?uuid=091675f3-4b7f-4f3f-8eca-d4c82d2f44a8" ] } ], "mendeley" : { "previouslyFormattedCitation" : "[13]" }, "properties" : { "noteIndex" : 0 }, "schema" : "https://github.com/citation-style-language/schema/raw/master/csl-citation.json" }</w:instrText>
      </w:r>
      <w:r w:rsidR="00DD1C9C">
        <w:fldChar w:fldCharType="separate"/>
      </w:r>
      <w:r w:rsidR="00EC58C3" w:rsidRPr="00EC58C3">
        <w:rPr>
          <w:noProof/>
        </w:rPr>
        <w:t>[13]</w:t>
      </w:r>
      <w:r w:rsidR="00DD1C9C">
        <w:fldChar w:fldCharType="end"/>
      </w:r>
      <w:r w:rsidR="0077445C">
        <w:t xml:space="preserve">  in the folder called “</w:t>
      </w:r>
      <w:proofErr w:type="spellStart"/>
      <w:r w:rsidR="0077445C">
        <w:t>Loadtests</w:t>
      </w:r>
      <w:proofErr w:type="spellEnd"/>
      <w:r w:rsidR="0077445C">
        <w:t>/Results”.</w:t>
      </w:r>
      <w:r>
        <w:t xml:space="preserve"> </w:t>
      </w:r>
      <w:r w:rsidR="00211D13">
        <w:t xml:space="preserve"> </w:t>
      </w:r>
    </w:p>
    <w:p w:rsidR="00F2072D" w:rsidRDefault="00F2072D" w:rsidP="00F652D8">
      <w:pPr>
        <w:pStyle w:val="Overskrift1"/>
        <w:pageBreakBefore/>
      </w:pPr>
      <w:bookmarkStart w:id="216" w:name="_Ref383443704"/>
      <w:bookmarkStart w:id="217" w:name="_Toc385341270"/>
      <w:r w:rsidRPr="00F2072D">
        <w:lastRenderedPageBreak/>
        <w:t>Result</w:t>
      </w:r>
      <w:r>
        <w:t>s</w:t>
      </w:r>
      <w:bookmarkEnd w:id="216"/>
      <w:bookmarkEnd w:id="217"/>
    </w:p>
    <w:p w:rsidR="00126708" w:rsidRDefault="00126708" w:rsidP="00126708">
      <w:r>
        <w:t>This chapter describes the results of the tests. Each graph show</w:t>
      </w:r>
      <w:r w:rsidR="00515A9C">
        <w:t>s</w:t>
      </w:r>
      <w:r>
        <w:t xml:space="preserve"> the average values of the </w:t>
      </w:r>
      <w:r w:rsidR="00515A9C">
        <w:t>ten</w:t>
      </w:r>
      <w:r>
        <w:t xml:space="preserve"> test runs for each framework/transport combination.</w:t>
      </w:r>
      <w:r w:rsidR="003D4C21">
        <w:t xml:space="preserve"> </w:t>
      </w:r>
      <w:r w:rsidR="00412B24">
        <w:t xml:space="preserve">For the results regarding messages, I only show a selection of graphs. </w:t>
      </w:r>
      <w:r w:rsidR="00725F09">
        <w:t>The graphs I show, highlight</w:t>
      </w:r>
      <w:r w:rsidR="00524F52">
        <w:t>s</w:t>
      </w:r>
      <w:r w:rsidR="00725F09">
        <w:t xml:space="preserve"> some general trends in the results as well as anomalies I experienced. All</w:t>
      </w:r>
      <w:r w:rsidR="00F3142C">
        <w:t xml:space="preserve"> standard</w:t>
      </w:r>
      <w:r w:rsidR="00725F09">
        <w:t xml:space="preserve"> graphs</w:t>
      </w:r>
      <w:r w:rsidR="00FF12FF">
        <w:rPr>
          <w:rStyle w:val="Fotnotereferanse"/>
        </w:rPr>
        <w:footnoteReference w:id="38"/>
      </w:r>
      <w:r w:rsidR="00B71374">
        <w:t xml:space="preserve"> generated by the raw data</w:t>
      </w:r>
      <w:r w:rsidR="00725F09">
        <w:t xml:space="preserve"> can be reviewed in </w:t>
      </w:r>
      <w:r w:rsidR="00DD1C9C">
        <w:fldChar w:fldCharType="begin"/>
      </w:r>
      <w:r w:rsidR="001F201C">
        <w:instrText xml:space="preserve"> REF B \h </w:instrText>
      </w:r>
      <w:r w:rsidR="00DD1C9C">
        <w:fldChar w:fldCharType="separate"/>
      </w:r>
      <w:r w:rsidR="00081674" w:rsidRPr="007154B7">
        <w:t>Appendix B</w:t>
      </w:r>
      <w:r w:rsidR="00DD1C9C">
        <w:fldChar w:fldCharType="end"/>
      </w:r>
      <w:r w:rsidR="00725F09">
        <w:t>.</w:t>
      </w:r>
      <w:r w:rsidR="008A26BB">
        <w:t xml:space="preserve"> An analysis of the results is given in the next chapter.</w:t>
      </w:r>
    </w:p>
    <w:p w:rsidR="00B71374" w:rsidRDefault="00B71374" w:rsidP="00126708">
      <w:r>
        <w:t xml:space="preserve">The </w:t>
      </w:r>
      <w:r w:rsidR="00B04C93">
        <w:t>bar</w:t>
      </w:r>
      <w:r>
        <w:t xml:space="preserve"> graphs presented in </w:t>
      </w:r>
      <w:r w:rsidR="00EF7C81">
        <w:t xml:space="preserve">this thesis </w:t>
      </w:r>
      <w:r>
        <w:t xml:space="preserve">have some values that may appear to be 0. This is not the case. That there </w:t>
      </w:r>
      <w:r w:rsidR="00F80748">
        <w:t>is</w:t>
      </w:r>
      <w:r>
        <w:t xml:space="preserve"> no </w:t>
      </w:r>
      <w:r w:rsidR="00B04C93">
        <w:t>bar</w:t>
      </w:r>
      <w:r>
        <w:t xml:space="preserve"> means that the particular framework </w:t>
      </w:r>
      <w:r w:rsidR="00F80748">
        <w:t>does not offer the particular transport.</w:t>
      </w:r>
    </w:p>
    <w:p w:rsidR="000C534C" w:rsidRPr="00126708" w:rsidRDefault="000C534C" w:rsidP="00126708">
      <w:r>
        <w:t xml:space="preserve">Chapter </w:t>
      </w:r>
      <w:r w:rsidR="00DD1C9C">
        <w:fldChar w:fldCharType="begin"/>
      </w:r>
      <w:r>
        <w:instrText xml:space="preserve"> REF _Ref383360999 \r \h </w:instrText>
      </w:r>
      <w:r w:rsidR="00DD1C9C">
        <w:fldChar w:fldCharType="separate"/>
      </w:r>
      <w:r w:rsidR="00081674">
        <w:t>10</w:t>
      </w:r>
      <w:r w:rsidR="00DD1C9C">
        <w:fldChar w:fldCharType="end"/>
      </w:r>
      <w:r>
        <w:t xml:space="preserve"> gives further insight into the data presented in the graphs below. There I use tables to show the highest and lowest values as well as the average. </w:t>
      </w:r>
    </w:p>
    <w:p w:rsidR="001E1514" w:rsidRDefault="00F26C17" w:rsidP="00E80318">
      <w:pPr>
        <w:pStyle w:val="Overskrift2"/>
      </w:pPr>
      <w:bookmarkStart w:id="218" w:name="_Ref383420531"/>
      <w:bookmarkStart w:id="219" w:name="_Ref383423008"/>
      <w:bookmarkStart w:id="220" w:name="_Toc385341271"/>
      <w:r>
        <w:t>Messages sent from clients</w:t>
      </w:r>
      <w:bookmarkEnd w:id="218"/>
      <w:bookmarkEnd w:id="219"/>
      <w:bookmarkEnd w:id="220"/>
    </w:p>
    <w:p w:rsidR="00707ED4" w:rsidRPr="00707ED4" w:rsidRDefault="00707ED4" w:rsidP="00E80318">
      <w:pPr>
        <w:keepLines/>
      </w:pPr>
      <w:r w:rsidRPr="00707ED4">
        <w:t>With 60 clients and two messages pr. second, I expected a stable graph with</w:t>
      </w:r>
      <w:r w:rsidR="006822E0">
        <w:t xml:space="preserve"> the value</w:t>
      </w:r>
      <w:r w:rsidRPr="00707ED4">
        <w:t xml:space="preserve"> 120 from 0 to 14 for a perfect run. A lot of the runs show this behavior, but a lot more than expected have certain anomalies.</w:t>
      </w:r>
      <w:r w:rsidR="009C573D">
        <w:t xml:space="preserve"> </w:t>
      </w:r>
      <w:r w:rsidR="00DD1C9C">
        <w:fldChar w:fldCharType="begin"/>
      </w:r>
      <w:r w:rsidR="009C573D">
        <w:instrText xml:space="preserve"> REF _Ref383377739 \h </w:instrText>
      </w:r>
      <w:r w:rsidR="00DD1C9C">
        <w:fldChar w:fldCharType="separate"/>
      </w:r>
      <w:r w:rsidR="00081674">
        <w:t xml:space="preserve">Figure </w:t>
      </w:r>
      <w:r w:rsidR="00081674">
        <w:rPr>
          <w:noProof/>
        </w:rPr>
        <w:t>9</w:t>
      </w:r>
      <w:r w:rsidR="00081674">
        <w:noBreakHyphen/>
      </w:r>
      <w:r w:rsidR="00081674">
        <w:rPr>
          <w:noProof/>
        </w:rPr>
        <w:t>1</w:t>
      </w:r>
      <w:r w:rsidR="00DD1C9C">
        <w:fldChar w:fldCharType="end"/>
      </w:r>
      <w:r w:rsidRPr="00707ED4">
        <w:t xml:space="preserve"> shows the results for WebSockets. It displays one example of such anomalies. Some runs went one second past the expected 15 second</w:t>
      </w:r>
      <w:r w:rsidR="00170375">
        <w:rPr>
          <w:rStyle w:val="Fotnotereferanse"/>
        </w:rPr>
        <w:footnoteReference w:id="39"/>
      </w:r>
      <w:r w:rsidRPr="00707ED4">
        <w:t xml:space="preserve"> duration of the test, resulting in a sudden drop during this extra second.</w:t>
      </w:r>
    </w:p>
    <w:p w:rsidR="009C573D" w:rsidRDefault="00E00061" w:rsidP="00E80318">
      <w:pPr>
        <w:keepNext/>
        <w:keepLines/>
        <w:jc w:val="center"/>
      </w:pPr>
      <w:r>
        <w:rPr>
          <w:noProof/>
          <w:lang w:val="nb-NO" w:eastAsia="nb-NO"/>
        </w:rPr>
        <w:drawing>
          <wp:inline distT="0" distB="0" distL="0" distR="0">
            <wp:extent cx="4842419" cy="2405872"/>
            <wp:effectExtent l="19050" t="0" r="0" b="0"/>
            <wp:docPr id="1" name="Bilde 0" descr="SentFromClientsW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ntFromClientsWS.jpg"/>
                    <pic:cNvPicPr/>
                  </pic:nvPicPr>
                  <pic:blipFill>
                    <a:blip r:embed="rId65" cstate="print"/>
                    <a:stretch>
                      <a:fillRect/>
                    </a:stretch>
                  </pic:blipFill>
                  <pic:spPr>
                    <a:xfrm>
                      <a:off x="0" y="0"/>
                      <a:ext cx="4842419" cy="2405872"/>
                    </a:xfrm>
                    <a:prstGeom prst="rect">
                      <a:avLst/>
                    </a:prstGeom>
                  </pic:spPr>
                </pic:pic>
              </a:graphicData>
            </a:graphic>
          </wp:inline>
        </w:drawing>
      </w:r>
    </w:p>
    <w:p w:rsidR="003C17A8" w:rsidRDefault="009C573D" w:rsidP="00E80318">
      <w:pPr>
        <w:pStyle w:val="Bildetekst"/>
        <w:keepLines/>
        <w:jc w:val="center"/>
      </w:pPr>
      <w:bookmarkStart w:id="221" w:name="_Ref383377739"/>
      <w:bookmarkStart w:id="222" w:name="_Toc385266162"/>
      <w:r>
        <w:t xml:space="preserve">Figure </w:t>
      </w:r>
      <w:fldSimple w:instr=" STYLEREF 1 \s ">
        <w:r w:rsidR="00081674">
          <w:rPr>
            <w:noProof/>
          </w:rPr>
          <w:t>9</w:t>
        </w:r>
      </w:fldSimple>
      <w:r w:rsidR="0036084D">
        <w:noBreakHyphen/>
      </w:r>
      <w:fldSimple w:instr=" SEQ Figure \* ARABIC \s 1 ">
        <w:r w:rsidR="00081674">
          <w:rPr>
            <w:noProof/>
          </w:rPr>
          <w:t>1</w:t>
        </w:r>
      </w:fldSimple>
      <w:bookmarkEnd w:id="221"/>
      <w:r>
        <w:t>: Messages sent from clients using WebSockets.</w:t>
      </w:r>
      <w:bookmarkEnd w:id="222"/>
    </w:p>
    <w:p w:rsidR="00707ED4" w:rsidRDefault="00707ED4" w:rsidP="00707ED4">
      <w:pPr>
        <w:jc w:val="left"/>
      </w:pPr>
      <w:r w:rsidRPr="00707ED4">
        <w:lastRenderedPageBreak/>
        <w:t xml:space="preserve">Some tests had a lot more overtime than just one  second. The </w:t>
      </w:r>
      <w:r w:rsidR="00C21288">
        <w:t>graph</w:t>
      </w:r>
      <w:r w:rsidRPr="00707ED4">
        <w:t xml:space="preserve"> below (</w:t>
      </w:r>
      <w:r w:rsidR="00DD1C9C">
        <w:rPr>
          <w:color w:val="FF0000"/>
        </w:rPr>
        <w:fldChar w:fldCharType="begin"/>
      </w:r>
      <w:r w:rsidR="00D117B2">
        <w:instrText xml:space="preserve"> REF _Ref383377833 \h </w:instrText>
      </w:r>
      <w:r w:rsidR="00DD1C9C">
        <w:rPr>
          <w:color w:val="FF0000"/>
        </w:rPr>
      </w:r>
      <w:r w:rsidR="00DD1C9C">
        <w:rPr>
          <w:color w:val="FF0000"/>
        </w:rPr>
        <w:fldChar w:fldCharType="separate"/>
      </w:r>
      <w:r w:rsidR="00081674">
        <w:t xml:space="preserve">Figure </w:t>
      </w:r>
      <w:r w:rsidR="00081674">
        <w:rPr>
          <w:noProof/>
        </w:rPr>
        <w:t>9</w:t>
      </w:r>
      <w:r w:rsidR="00081674">
        <w:noBreakHyphen/>
      </w:r>
      <w:r w:rsidR="00081674">
        <w:rPr>
          <w:noProof/>
        </w:rPr>
        <w:t>2</w:t>
      </w:r>
      <w:r w:rsidR="00DD1C9C">
        <w:rPr>
          <w:color w:val="FF0000"/>
        </w:rPr>
        <w:fldChar w:fldCharType="end"/>
      </w:r>
      <w:r w:rsidRPr="00707ED4">
        <w:t xml:space="preserve">) shows results from runs using polling. As you can see, the results from Socket.IO stands out from the rest with as much as ten seconds overtime. This behavior was consistent through all the test runs. The Lightstreamer results </w:t>
      </w:r>
      <w:r w:rsidR="00094369">
        <w:t>were</w:t>
      </w:r>
      <w:r w:rsidRPr="00707ED4">
        <w:t xml:space="preserve"> also consistent.</w:t>
      </w:r>
    </w:p>
    <w:p w:rsidR="003C17A8" w:rsidRDefault="003C17A8" w:rsidP="003C17A8">
      <w:pPr>
        <w:pStyle w:val="Listeavsnitt"/>
      </w:pPr>
    </w:p>
    <w:p w:rsidR="00D117B2" w:rsidRDefault="00B75DA0" w:rsidP="00D117B2">
      <w:pPr>
        <w:keepNext/>
        <w:jc w:val="center"/>
      </w:pPr>
      <w:r>
        <w:rPr>
          <w:noProof/>
          <w:lang w:val="nb-NO" w:eastAsia="nb-NO"/>
        </w:rPr>
        <w:drawing>
          <wp:inline distT="0" distB="0" distL="0" distR="0">
            <wp:extent cx="4886592" cy="2369257"/>
            <wp:effectExtent l="19050" t="0" r="9258" b="0"/>
            <wp:docPr id="2" name="Bilde 1" descr="SentFromClientsPo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ntFromClientsPoll.jpg"/>
                    <pic:cNvPicPr/>
                  </pic:nvPicPr>
                  <pic:blipFill>
                    <a:blip r:embed="rId66" cstate="print"/>
                    <a:stretch>
                      <a:fillRect/>
                    </a:stretch>
                  </pic:blipFill>
                  <pic:spPr>
                    <a:xfrm>
                      <a:off x="0" y="0"/>
                      <a:ext cx="4886592" cy="2369257"/>
                    </a:xfrm>
                    <a:prstGeom prst="rect">
                      <a:avLst/>
                    </a:prstGeom>
                  </pic:spPr>
                </pic:pic>
              </a:graphicData>
            </a:graphic>
          </wp:inline>
        </w:drawing>
      </w:r>
    </w:p>
    <w:p w:rsidR="00B75DA0" w:rsidRDefault="00D117B2" w:rsidP="00D117B2">
      <w:pPr>
        <w:pStyle w:val="Bildetekst"/>
        <w:jc w:val="center"/>
      </w:pPr>
      <w:bookmarkStart w:id="223" w:name="_Ref383377833"/>
      <w:bookmarkStart w:id="224" w:name="_Toc385266163"/>
      <w:r>
        <w:t xml:space="preserve">Figure </w:t>
      </w:r>
      <w:fldSimple w:instr=" STYLEREF 1 \s ">
        <w:r w:rsidR="00081674">
          <w:rPr>
            <w:noProof/>
          </w:rPr>
          <w:t>9</w:t>
        </w:r>
      </w:fldSimple>
      <w:r w:rsidR="0036084D">
        <w:noBreakHyphen/>
      </w:r>
      <w:fldSimple w:instr=" SEQ Figure \* ARABIC \s 1 ">
        <w:r w:rsidR="00081674">
          <w:rPr>
            <w:noProof/>
          </w:rPr>
          <w:t>2</w:t>
        </w:r>
      </w:fldSimple>
      <w:bookmarkEnd w:id="223"/>
      <w:r>
        <w:t xml:space="preserve">: </w:t>
      </w:r>
      <w:r w:rsidRPr="002B13D4">
        <w:t xml:space="preserve">Messages sent from clients using </w:t>
      </w:r>
      <w:r>
        <w:t>polling.</w:t>
      </w:r>
      <w:bookmarkEnd w:id="224"/>
    </w:p>
    <w:p w:rsidR="00707ED4" w:rsidRDefault="00707ED4" w:rsidP="00707ED4">
      <w:r w:rsidRPr="00707ED4">
        <w:t>The results from HTTP-streaming show a lo</w:t>
      </w:r>
      <w:r w:rsidR="00C37EE7">
        <w:t>t of overtime for Lightstreamer</w:t>
      </w:r>
      <w:r w:rsidRPr="00707ED4">
        <w:t xml:space="preserve"> (</w:t>
      </w:r>
      <w:r w:rsidR="00DD1C9C">
        <w:rPr>
          <w:color w:val="FF0000"/>
        </w:rPr>
        <w:fldChar w:fldCharType="begin"/>
      </w:r>
      <w:r w:rsidR="00C37EE7">
        <w:instrText xml:space="preserve"> REF _Ref383419176 \h </w:instrText>
      </w:r>
      <w:r w:rsidR="00DD1C9C">
        <w:rPr>
          <w:color w:val="FF0000"/>
        </w:rPr>
      </w:r>
      <w:r w:rsidR="00DD1C9C">
        <w:rPr>
          <w:color w:val="FF0000"/>
        </w:rPr>
        <w:fldChar w:fldCharType="separate"/>
      </w:r>
      <w:r w:rsidR="00081674">
        <w:t xml:space="preserve">Figure </w:t>
      </w:r>
      <w:r w:rsidR="00081674">
        <w:rPr>
          <w:noProof/>
        </w:rPr>
        <w:t>9</w:t>
      </w:r>
      <w:r w:rsidR="00081674">
        <w:noBreakHyphen/>
      </w:r>
      <w:r w:rsidR="00081674">
        <w:rPr>
          <w:noProof/>
        </w:rPr>
        <w:t>3</w:t>
      </w:r>
      <w:r w:rsidR="00DD1C9C">
        <w:rPr>
          <w:color w:val="FF0000"/>
        </w:rPr>
        <w:fldChar w:fldCharType="end"/>
      </w:r>
      <w:r w:rsidRPr="00707ED4">
        <w:t>). This reflects only one run that lasted seven seconds too long. None of the other runs replicated this effect, but they</w:t>
      </w:r>
      <w:r w:rsidR="00A01C32">
        <w:t xml:space="preserve"> still ran one or two seconds past the 15 second mark</w:t>
      </w:r>
      <w:r w:rsidRPr="00707ED4">
        <w:t>.</w:t>
      </w:r>
    </w:p>
    <w:p w:rsidR="00C37EE7" w:rsidRDefault="00707ED4" w:rsidP="00C37EE7">
      <w:pPr>
        <w:keepNext/>
        <w:jc w:val="center"/>
      </w:pPr>
      <w:r>
        <w:rPr>
          <w:noProof/>
          <w:lang w:val="nb-NO" w:eastAsia="nb-NO"/>
        </w:rPr>
        <w:drawing>
          <wp:inline distT="0" distB="0" distL="0" distR="0">
            <wp:extent cx="4945428" cy="2369185"/>
            <wp:effectExtent l="19050" t="0" r="7572" b="0"/>
            <wp:docPr id="36" name="Bilde 35" descr="Messages_sent_from_clients_Streamin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treaming.jpeg"/>
                    <pic:cNvPicPr/>
                  </pic:nvPicPr>
                  <pic:blipFill>
                    <a:blip r:embed="rId67" cstate="print"/>
                    <a:stretch>
                      <a:fillRect/>
                    </a:stretch>
                  </pic:blipFill>
                  <pic:spPr>
                    <a:xfrm>
                      <a:off x="0" y="0"/>
                      <a:ext cx="4945428" cy="2369185"/>
                    </a:xfrm>
                    <a:prstGeom prst="rect">
                      <a:avLst/>
                    </a:prstGeom>
                  </pic:spPr>
                </pic:pic>
              </a:graphicData>
            </a:graphic>
          </wp:inline>
        </w:drawing>
      </w:r>
    </w:p>
    <w:p w:rsidR="00707ED4" w:rsidRPr="00E00061" w:rsidRDefault="00C37EE7" w:rsidP="00C37EE7">
      <w:pPr>
        <w:pStyle w:val="Bildetekst"/>
        <w:jc w:val="center"/>
      </w:pPr>
      <w:bookmarkStart w:id="225" w:name="_Ref383419176"/>
      <w:bookmarkStart w:id="226" w:name="_Toc385266164"/>
      <w:r>
        <w:t xml:space="preserve">Figure </w:t>
      </w:r>
      <w:fldSimple w:instr=" STYLEREF 1 \s ">
        <w:r w:rsidR="00081674">
          <w:rPr>
            <w:noProof/>
          </w:rPr>
          <w:t>9</w:t>
        </w:r>
      </w:fldSimple>
      <w:r w:rsidR="0036084D">
        <w:noBreakHyphen/>
      </w:r>
      <w:fldSimple w:instr=" SEQ Figure \* ARABIC \s 1 ">
        <w:r w:rsidR="00081674">
          <w:rPr>
            <w:noProof/>
          </w:rPr>
          <w:t>3</w:t>
        </w:r>
      </w:fldSimple>
      <w:bookmarkEnd w:id="225"/>
      <w:r>
        <w:t xml:space="preserve">: Messages </w:t>
      </w:r>
      <w:r w:rsidRPr="00963A9A">
        <w:t>sent from clients using HTTP-streaming.</w:t>
      </w:r>
      <w:bookmarkEnd w:id="226"/>
    </w:p>
    <w:p w:rsidR="00F26C17" w:rsidRDefault="00F26C17" w:rsidP="00F652D8">
      <w:pPr>
        <w:pStyle w:val="Overskrift2"/>
      </w:pPr>
      <w:bookmarkStart w:id="227" w:name="_Ref383423154"/>
      <w:bookmarkStart w:id="228" w:name="_Toc385341272"/>
      <w:r>
        <w:lastRenderedPageBreak/>
        <w:t xml:space="preserve">Messages received </w:t>
      </w:r>
      <w:r w:rsidR="000477C2">
        <w:t>by</w:t>
      </w:r>
      <w:r>
        <w:t xml:space="preserve"> server</w:t>
      </w:r>
      <w:bookmarkEnd w:id="227"/>
      <w:bookmarkEnd w:id="228"/>
    </w:p>
    <w:p w:rsidR="001C1E3C" w:rsidRPr="001C1E3C" w:rsidRDefault="001C1E3C" w:rsidP="00F652D8">
      <w:pPr>
        <w:keepNext/>
        <w:keepLines/>
      </w:pPr>
      <w:r w:rsidRPr="001C1E3C">
        <w:t xml:space="preserve">I expected the server to receive the same amount of messages that were sent from the clients in a given interval. The results show that this is the case for most of the tests. The </w:t>
      </w:r>
      <w:r w:rsidR="00C21288">
        <w:t>graph</w:t>
      </w:r>
      <w:r w:rsidRPr="001C1E3C">
        <w:t xml:space="preserve"> below (</w:t>
      </w:r>
      <w:r w:rsidR="00DD1C9C">
        <w:rPr>
          <w:color w:val="FF0000"/>
        </w:rPr>
        <w:fldChar w:fldCharType="begin"/>
      </w:r>
      <w:r w:rsidR="00142223">
        <w:instrText xml:space="preserve"> REF _Ref383419616 \h </w:instrText>
      </w:r>
      <w:r w:rsidR="00DD1C9C">
        <w:rPr>
          <w:color w:val="FF0000"/>
        </w:rPr>
      </w:r>
      <w:r w:rsidR="00DD1C9C">
        <w:rPr>
          <w:color w:val="FF0000"/>
        </w:rPr>
        <w:fldChar w:fldCharType="separate"/>
      </w:r>
      <w:r w:rsidR="00081674">
        <w:t xml:space="preserve">Figure </w:t>
      </w:r>
      <w:r w:rsidR="00081674">
        <w:rPr>
          <w:noProof/>
        </w:rPr>
        <w:t>9</w:t>
      </w:r>
      <w:r w:rsidR="00081674">
        <w:noBreakHyphen/>
      </w:r>
      <w:r w:rsidR="00081674">
        <w:rPr>
          <w:noProof/>
        </w:rPr>
        <w:t>4</w:t>
      </w:r>
      <w:r w:rsidR="00DD1C9C">
        <w:rPr>
          <w:color w:val="FF0000"/>
        </w:rPr>
        <w:fldChar w:fldCharType="end"/>
      </w:r>
      <w:r w:rsidRPr="001C1E3C">
        <w:t>), shows both messages sent and received for all frameworks using long-polling. As you can see, the results are so close that there is almost one line in the graph. This is the expected behavior of a perfect run.</w:t>
      </w:r>
    </w:p>
    <w:p w:rsidR="00C37EE7" w:rsidRDefault="000477C2" w:rsidP="00C37EE7">
      <w:pPr>
        <w:keepNext/>
        <w:jc w:val="center"/>
      </w:pPr>
      <w:r>
        <w:rPr>
          <w:noProof/>
          <w:lang w:val="nb-NO" w:eastAsia="nb-NO"/>
        </w:rPr>
        <w:drawing>
          <wp:inline distT="0" distB="0" distL="0" distR="0">
            <wp:extent cx="5717690" cy="2352078"/>
            <wp:effectExtent l="19050" t="0" r="0" b="0"/>
            <wp:docPr id="3" name="Bilde 2" descr="Messages_received_by_server_pr._second_W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received_by_server_pr._second_WS.jpeg"/>
                    <pic:cNvPicPr/>
                  </pic:nvPicPr>
                  <pic:blipFill>
                    <a:blip r:embed="rId68" cstate="print"/>
                    <a:stretch>
                      <a:fillRect/>
                    </a:stretch>
                  </pic:blipFill>
                  <pic:spPr>
                    <a:xfrm>
                      <a:off x="0" y="0"/>
                      <a:ext cx="5717690" cy="2352078"/>
                    </a:xfrm>
                    <a:prstGeom prst="rect">
                      <a:avLst/>
                    </a:prstGeom>
                  </pic:spPr>
                </pic:pic>
              </a:graphicData>
            </a:graphic>
          </wp:inline>
        </w:drawing>
      </w:r>
    </w:p>
    <w:p w:rsidR="000477C2" w:rsidRDefault="00C37EE7" w:rsidP="00C37EE7">
      <w:pPr>
        <w:pStyle w:val="Bildetekst"/>
        <w:jc w:val="center"/>
      </w:pPr>
      <w:bookmarkStart w:id="229" w:name="_Ref383419616"/>
      <w:bookmarkStart w:id="230" w:name="_Toc385266165"/>
      <w:r>
        <w:t xml:space="preserve">Figure </w:t>
      </w:r>
      <w:fldSimple w:instr=" STYLEREF 1 \s ">
        <w:r w:rsidR="00081674">
          <w:rPr>
            <w:noProof/>
          </w:rPr>
          <w:t>9</w:t>
        </w:r>
      </w:fldSimple>
      <w:r w:rsidR="0036084D">
        <w:noBreakHyphen/>
      </w:r>
      <w:fldSimple w:instr=" SEQ Figure \* ARABIC \s 1 ">
        <w:r w:rsidR="00081674">
          <w:rPr>
            <w:noProof/>
          </w:rPr>
          <w:t>4</w:t>
        </w:r>
      </w:fldSimple>
      <w:bookmarkEnd w:id="229"/>
      <w:r>
        <w:t>: Messages sent from clients and received by server using long-polling.</w:t>
      </w:r>
      <w:bookmarkEnd w:id="230"/>
    </w:p>
    <w:p w:rsidR="001C1E3C" w:rsidRDefault="001C1E3C" w:rsidP="000477C2">
      <w:r w:rsidRPr="001C1E3C">
        <w:t>Again though, there are some anomalies. Figure (</w:t>
      </w:r>
      <w:r w:rsidR="00DD1C9C">
        <w:rPr>
          <w:color w:val="FF0000"/>
        </w:rPr>
        <w:fldChar w:fldCharType="begin"/>
      </w:r>
      <w:r w:rsidR="00142223">
        <w:instrText xml:space="preserve"> REF _Ref383419723 \h </w:instrText>
      </w:r>
      <w:r w:rsidR="00DD1C9C">
        <w:rPr>
          <w:color w:val="FF0000"/>
        </w:rPr>
      </w:r>
      <w:r w:rsidR="00DD1C9C">
        <w:rPr>
          <w:color w:val="FF0000"/>
        </w:rPr>
        <w:fldChar w:fldCharType="separate"/>
      </w:r>
      <w:r w:rsidR="00081674">
        <w:t xml:space="preserve">Figure </w:t>
      </w:r>
      <w:r w:rsidR="00081674">
        <w:rPr>
          <w:noProof/>
        </w:rPr>
        <w:t>9</w:t>
      </w:r>
      <w:r w:rsidR="00081674">
        <w:noBreakHyphen/>
      </w:r>
      <w:r w:rsidR="00081674">
        <w:rPr>
          <w:noProof/>
        </w:rPr>
        <w:t>5</w:t>
      </w:r>
      <w:r w:rsidR="00DD1C9C">
        <w:rPr>
          <w:color w:val="FF0000"/>
        </w:rPr>
        <w:fldChar w:fldCharType="end"/>
      </w:r>
      <w:r w:rsidRPr="001C1E3C">
        <w:t>) shows the WebSockets results for Lightstreamer. There are some deviations between messages sent and messages received. The difference is not significant, but it is enough to show that it is not a perfect run. I will discuss possible reasons for such varia</w:t>
      </w:r>
      <w:r w:rsidR="00142223">
        <w:t xml:space="preserve">tions in the </w:t>
      </w:r>
      <w:r w:rsidR="00DD1C9C">
        <w:fldChar w:fldCharType="begin"/>
      </w:r>
      <w:r w:rsidR="00D57F8E">
        <w:instrText xml:space="preserve"> REF _Ref383360999 \h </w:instrText>
      </w:r>
      <w:r w:rsidR="00DD1C9C">
        <w:fldChar w:fldCharType="separate"/>
      </w:r>
      <w:r w:rsidR="00081674" w:rsidRPr="00F26C17">
        <w:t>Ana</w:t>
      </w:r>
      <w:r w:rsidR="00081674">
        <w:t>lysis</w:t>
      </w:r>
      <w:r w:rsidR="00DD1C9C">
        <w:fldChar w:fldCharType="end"/>
      </w:r>
      <w:r w:rsidR="00D57F8E">
        <w:t xml:space="preserve"> </w:t>
      </w:r>
      <w:r w:rsidR="00142223">
        <w:t xml:space="preserve">chapter. </w:t>
      </w:r>
    </w:p>
    <w:p w:rsidR="00142223" w:rsidRDefault="001026A4" w:rsidP="00142223">
      <w:pPr>
        <w:keepNext/>
        <w:jc w:val="center"/>
      </w:pPr>
      <w:r>
        <w:rPr>
          <w:noProof/>
          <w:lang w:val="nb-NO" w:eastAsia="nb-NO"/>
        </w:rPr>
        <w:drawing>
          <wp:inline distT="0" distB="0" distL="0" distR="0">
            <wp:extent cx="5759270" cy="2369183"/>
            <wp:effectExtent l="19050" t="0" r="0" b="0"/>
            <wp:docPr id="4" name="Bilde 3" descr="Messages_received_by_server_Pol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received_by_server_Poll.jpeg"/>
                    <pic:cNvPicPr/>
                  </pic:nvPicPr>
                  <pic:blipFill>
                    <a:blip r:embed="rId69" cstate="print"/>
                    <a:stretch>
                      <a:fillRect/>
                    </a:stretch>
                  </pic:blipFill>
                  <pic:spPr>
                    <a:xfrm>
                      <a:off x="0" y="0"/>
                      <a:ext cx="5759270" cy="2369183"/>
                    </a:xfrm>
                    <a:prstGeom prst="rect">
                      <a:avLst/>
                    </a:prstGeom>
                  </pic:spPr>
                </pic:pic>
              </a:graphicData>
            </a:graphic>
          </wp:inline>
        </w:drawing>
      </w:r>
    </w:p>
    <w:p w:rsidR="001026A4" w:rsidRDefault="00142223" w:rsidP="00142223">
      <w:pPr>
        <w:pStyle w:val="Bildetekst"/>
        <w:jc w:val="center"/>
      </w:pPr>
      <w:bookmarkStart w:id="231" w:name="_Ref383419723"/>
      <w:bookmarkStart w:id="232" w:name="_Toc385266166"/>
      <w:r>
        <w:t xml:space="preserve">Figure </w:t>
      </w:r>
      <w:fldSimple w:instr=" STYLEREF 1 \s ">
        <w:r w:rsidR="00081674">
          <w:rPr>
            <w:noProof/>
          </w:rPr>
          <w:t>9</w:t>
        </w:r>
      </w:fldSimple>
      <w:r w:rsidR="0036084D">
        <w:noBreakHyphen/>
      </w:r>
      <w:fldSimple w:instr=" SEQ Figure \* ARABIC \s 1 ">
        <w:r w:rsidR="00081674">
          <w:rPr>
            <w:noProof/>
          </w:rPr>
          <w:t>5</w:t>
        </w:r>
      </w:fldSimple>
      <w:bookmarkEnd w:id="231"/>
      <w:r>
        <w:t>: Messages sent from clients and received by server with Lightstreamer WebSockets.</w:t>
      </w:r>
      <w:bookmarkEnd w:id="232"/>
    </w:p>
    <w:p w:rsidR="001C1E3C" w:rsidRDefault="001C1E3C" w:rsidP="001026A4">
      <w:r w:rsidRPr="001C1E3C">
        <w:lastRenderedPageBreak/>
        <w:t>While most of the variations are small, polling is, once more, the largest source of anomalies. The clearest e</w:t>
      </w:r>
      <w:r w:rsidR="00D57F8E">
        <w:t>xample of this is Lightstreamer</w:t>
      </w:r>
      <w:r w:rsidRPr="001C1E3C">
        <w:t xml:space="preserve"> (</w:t>
      </w:r>
      <w:r w:rsidR="00DD1C9C">
        <w:rPr>
          <w:color w:val="FF0000"/>
        </w:rPr>
        <w:fldChar w:fldCharType="begin"/>
      </w:r>
      <w:r w:rsidR="00D57F8E">
        <w:instrText xml:space="preserve"> REF _Ref383419723 \h </w:instrText>
      </w:r>
      <w:r w:rsidR="00DD1C9C">
        <w:rPr>
          <w:color w:val="FF0000"/>
        </w:rPr>
      </w:r>
      <w:r w:rsidR="00DD1C9C">
        <w:rPr>
          <w:color w:val="FF0000"/>
        </w:rPr>
        <w:fldChar w:fldCharType="separate"/>
      </w:r>
      <w:r w:rsidR="00081674">
        <w:t xml:space="preserve">Figure </w:t>
      </w:r>
      <w:r w:rsidR="00081674">
        <w:rPr>
          <w:noProof/>
        </w:rPr>
        <w:t>9</w:t>
      </w:r>
      <w:r w:rsidR="00081674">
        <w:noBreakHyphen/>
      </w:r>
      <w:r w:rsidR="00081674">
        <w:rPr>
          <w:noProof/>
        </w:rPr>
        <w:t>5</w:t>
      </w:r>
      <w:r w:rsidR="00DD1C9C">
        <w:rPr>
          <w:color w:val="FF0000"/>
        </w:rPr>
        <w:fldChar w:fldCharType="end"/>
      </w:r>
      <w:r w:rsidRPr="001C1E3C">
        <w:t>). It seems like the server worked in intervals, with peaks of more than 130 and bottoms of 105 received messages. The</w:t>
      </w:r>
      <w:r>
        <w:t>se are variations of up to 12,5</w:t>
      </w:r>
      <w:r w:rsidRPr="001C1E3C">
        <w:t>%</w:t>
      </w:r>
      <w:r>
        <w:rPr>
          <w:rStyle w:val="Fotnotereferanse"/>
        </w:rPr>
        <w:footnoteReference w:id="40"/>
      </w:r>
      <w:r w:rsidRPr="001C1E3C">
        <w:t>, which is quite significant.</w:t>
      </w:r>
    </w:p>
    <w:p w:rsidR="001C1E3C" w:rsidRPr="000477C2" w:rsidRDefault="001C1E3C" w:rsidP="001026A4">
      <w:r>
        <w:rPr>
          <w:noProof/>
          <w:lang w:val="nb-NO" w:eastAsia="nb-NO"/>
        </w:rPr>
        <w:drawing>
          <wp:inline distT="0" distB="0" distL="0" distR="0">
            <wp:extent cx="5759273" cy="2369185"/>
            <wp:effectExtent l="19050" t="0" r="0" b="0"/>
            <wp:docPr id="64" name="Bilde 63" descr="Messages_sent_from_clients_and_received_by_server_pr._secondLS_Pol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and_received_by_server_pr._secondLS_Poll.jpeg"/>
                    <pic:cNvPicPr/>
                  </pic:nvPicPr>
                  <pic:blipFill>
                    <a:blip r:embed="rId70" cstate="print"/>
                    <a:stretch>
                      <a:fillRect/>
                    </a:stretch>
                  </pic:blipFill>
                  <pic:spPr>
                    <a:xfrm>
                      <a:off x="0" y="0"/>
                      <a:ext cx="5759273" cy="2369185"/>
                    </a:xfrm>
                    <a:prstGeom prst="rect">
                      <a:avLst/>
                    </a:prstGeom>
                  </pic:spPr>
                </pic:pic>
              </a:graphicData>
            </a:graphic>
          </wp:inline>
        </w:drawing>
      </w:r>
    </w:p>
    <w:p w:rsidR="00F26C17" w:rsidRDefault="00F26C17" w:rsidP="00F26C17">
      <w:pPr>
        <w:pStyle w:val="Overskrift2"/>
      </w:pPr>
      <w:bookmarkStart w:id="233" w:name="_Ref383423178"/>
      <w:bookmarkStart w:id="234" w:name="_Toc385341273"/>
      <w:r>
        <w:t>Messages sent from server</w:t>
      </w:r>
      <w:bookmarkEnd w:id="233"/>
      <w:bookmarkEnd w:id="234"/>
    </w:p>
    <w:p w:rsidR="006833B6" w:rsidRPr="006833B6" w:rsidRDefault="006833B6" w:rsidP="006833B6">
      <w:r w:rsidRPr="006833B6">
        <w:t xml:space="preserve">A perfect test should show that the number of messages received multiplied by 60 is a perfect match to the number of messages sent. It broadcasts every message to the 60 clients, thus the multiplication by 60. The following </w:t>
      </w:r>
      <w:r w:rsidR="00887519">
        <w:t>graph</w:t>
      </w:r>
      <w:r w:rsidRPr="006833B6">
        <w:t xml:space="preserve"> (</w:t>
      </w:r>
      <w:r w:rsidR="00DD1C9C">
        <w:rPr>
          <w:color w:val="FF0000"/>
        </w:rPr>
        <w:fldChar w:fldCharType="begin"/>
      </w:r>
      <w:r w:rsidR="00D57F8E">
        <w:instrText xml:space="preserve"> REF _Ref383420180 \h </w:instrText>
      </w:r>
      <w:r w:rsidR="00DD1C9C">
        <w:rPr>
          <w:color w:val="FF0000"/>
        </w:rPr>
      </w:r>
      <w:r w:rsidR="00DD1C9C">
        <w:rPr>
          <w:color w:val="FF0000"/>
        </w:rPr>
        <w:fldChar w:fldCharType="separate"/>
      </w:r>
      <w:r w:rsidR="00081674">
        <w:t xml:space="preserve">Figure </w:t>
      </w:r>
      <w:r w:rsidR="00081674">
        <w:rPr>
          <w:noProof/>
        </w:rPr>
        <w:t>9</w:t>
      </w:r>
      <w:r w:rsidR="00081674">
        <w:noBreakHyphen/>
      </w:r>
      <w:r w:rsidR="00081674">
        <w:rPr>
          <w:noProof/>
        </w:rPr>
        <w:t>6</w:t>
      </w:r>
      <w:r w:rsidR="00DD1C9C">
        <w:rPr>
          <w:color w:val="FF0000"/>
        </w:rPr>
        <w:fldChar w:fldCharType="end"/>
      </w:r>
      <w:r w:rsidRPr="006833B6">
        <w:t>) show</w:t>
      </w:r>
      <w:r w:rsidR="00B015CE">
        <w:t>s</w:t>
      </w:r>
      <w:r w:rsidRPr="006833B6">
        <w:t xml:space="preserve"> this behavior for SignalR using </w:t>
      </w:r>
      <w:r w:rsidR="000A69D2">
        <w:t>Server-Sent</w:t>
      </w:r>
      <w:r w:rsidRPr="006833B6">
        <w:t xml:space="preserve"> Events. It is a small deviation the first second, but otherwise, the lines are almost 100% matches. This behavior was consistent throughout all the tests.</w:t>
      </w:r>
    </w:p>
    <w:p w:rsidR="00D57F8E" w:rsidRDefault="004C7FDF" w:rsidP="00D57F8E">
      <w:pPr>
        <w:keepNext/>
        <w:jc w:val="center"/>
      </w:pPr>
      <w:r>
        <w:rPr>
          <w:noProof/>
          <w:lang w:val="nb-NO" w:eastAsia="nb-NO"/>
        </w:rPr>
        <w:drawing>
          <wp:inline distT="0" distB="0" distL="0" distR="0">
            <wp:extent cx="5656429" cy="2369184"/>
            <wp:effectExtent l="19050" t="0" r="1421" b="0"/>
            <wp:docPr id="5" name="Bilde 4" descr="Messages_CUSTOM_received_by_server_SignalRSS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CUSTOM_received_by_server_SignalRSSE.jpeg"/>
                    <pic:cNvPicPr/>
                  </pic:nvPicPr>
                  <pic:blipFill>
                    <a:blip r:embed="rId71" cstate="print"/>
                    <a:stretch>
                      <a:fillRect/>
                    </a:stretch>
                  </pic:blipFill>
                  <pic:spPr>
                    <a:xfrm>
                      <a:off x="0" y="0"/>
                      <a:ext cx="5656429" cy="2369184"/>
                    </a:xfrm>
                    <a:prstGeom prst="rect">
                      <a:avLst/>
                    </a:prstGeom>
                  </pic:spPr>
                </pic:pic>
              </a:graphicData>
            </a:graphic>
          </wp:inline>
        </w:drawing>
      </w:r>
    </w:p>
    <w:p w:rsidR="004C7FDF" w:rsidRDefault="00D57F8E" w:rsidP="00D57F8E">
      <w:pPr>
        <w:pStyle w:val="Bildetekst"/>
        <w:jc w:val="center"/>
      </w:pPr>
      <w:bookmarkStart w:id="235" w:name="_Ref383420180"/>
      <w:bookmarkStart w:id="236" w:name="_Toc385266167"/>
      <w:r>
        <w:t xml:space="preserve">Figure </w:t>
      </w:r>
      <w:fldSimple w:instr=" STYLEREF 1 \s ">
        <w:r w:rsidR="00081674">
          <w:rPr>
            <w:noProof/>
          </w:rPr>
          <w:t>9</w:t>
        </w:r>
      </w:fldSimple>
      <w:r w:rsidR="0036084D">
        <w:noBreakHyphen/>
      </w:r>
      <w:fldSimple w:instr=" SEQ Figure \* ARABIC \s 1 ">
        <w:r w:rsidR="00081674">
          <w:rPr>
            <w:noProof/>
          </w:rPr>
          <w:t>6</w:t>
        </w:r>
      </w:fldSimple>
      <w:bookmarkEnd w:id="235"/>
      <w:r w:rsidRPr="00A10B68">
        <w:t xml:space="preserve">: Messages sent by server (divided by </w:t>
      </w:r>
      <w:r>
        <w:t>60</w:t>
      </w:r>
      <w:r w:rsidRPr="00A10B68">
        <w:t>), corresponds with messages received.</w:t>
      </w:r>
      <w:bookmarkEnd w:id="236"/>
    </w:p>
    <w:p w:rsidR="00F26C17" w:rsidRDefault="00F26C17" w:rsidP="00F26C17">
      <w:pPr>
        <w:pStyle w:val="Overskrift2"/>
      </w:pPr>
      <w:bookmarkStart w:id="237" w:name="_Ref383425007"/>
      <w:bookmarkStart w:id="238" w:name="_Toc385341274"/>
      <w:r>
        <w:lastRenderedPageBreak/>
        <w:t>Average latency</w:t>
      </w:r>
      <w:bookmarkEnd w:id="237"/>
      <w:bookmarkEnd w:id="238"/>
    </w:p>
    <w:p w:rsidR="004C7FDF" w:rsidRDefault="00B13DDB" w:rsidP="00B13DDB">
      <w:r>
        <w:t>This section will present the results for each transport. An analysis of the effects of a transport on latency wil</w:t>
      </w:r>
      <w:r w:rsidR="009B1BA3">
        <w:t>l be given in the next chapter.</w:t>
      </w:r>
    </w:p>
    <w:p w:rsidR="00B13DDB" w:rsidRPr="004C7FDF" w:rsidRDefault="00B13DDB" w:rsidP="00B13DDB">
      <w:r w:rsidRPr="00B13DDB">
        <w:t xml:space="preserve">I did not warm up the servers for SignalR, Socket.IO or SockJS before any of the test runs. Looking at the results in </w:t>
      </w:r>
      <w:r>
        <w:t>this section,</w:t>
      </w:r>
      <w:r w:rsidRPr="00B13DDB">
        <w:t xml:space="preserve"> it seems that they </w:t>
      </w:r>
      <w:r w:rsidR="00FD7BAA">
        <w:t>may have benefitted from this</w:t>
      </w:r>
      <w:r w:rsidRPr="00B13DDB">
        <w:t xml:space="preserve"> after all.</w:t>
      </w:r>
      <w:r>
        <w:t xml:space="preserve"> The most accurate results are therefore the ones recorded from five seconds and onwards.</w:t>
      </w:r>
    </w:p>
    <w:p w:rsidR="00F26C17" w:rsidRDefault="00F26C17" w:rsidP="004E3DC9">
      <w:pPr>
        <w:pStyle w:val="Overskrift3"/>
      </w:pPr>
      <w:r>
        <w:t>WebSockets</w:t>
      </w:r>
    </w:p>
    <w:p w:rsidR="009B1BA3" w:rsidRDefault="004C7FDF" w:rsidP="009B1BA3">
      <w:pPr>
        <w:keepNext/>
        <w:jc w:val="center"/>
      </w:pPr>
      <w:r>
        <w:rPr>
          <w:noProof/>
          <w:lang w:val="nb-NO" w:eastAsia="nb-NO"/>
        </w:rPr>
        <w:drawing>
          <wp:inline distT="0" distB="0" distL="0" distR="0">
            <wp:extent cx="5759273" cy="2369184"/>
            <wp:effectExtent l="19050" t="0" r="0" b="0"/>
            <wp:docPr id="6" name="Bilde 5" descr="Average_Latency_W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erage_Latency_WS.jpeg"/>
                    <pic:cNvPicPr/>
                  </pic:nvPicPr>
                  <pic:blipFill>
                    <a:blip r:embed="rId72" cstate="print"/>
                    <a:stretch>
                      <a:fillRect/>
                    </a:stretch>
                  </pic:blipFill>
                  <pic:spPr>
                    <a:xfrm>
                      <a:off x="0" y="0"/>
                      <a:ext cx="5759273" cy="2369184"/>
                    </a:xfrm>
                    <a:prstGeom prst="rect">
                      <a:avLst/>
                    </a:prstGeom>
                  </pic:spPr>
                </pic:pic>
              </a:graphicData>
            </a:graphic>
          </wp:inline>
        </w:drawing>
      </w:r>
    </w:p>
    <w:p w:rsidR="004C7FDF" w:rsidRDefault="009B1BA3" w:rsidP="009B1BA3">
      <w:pPr>
        <w:pStyle w:val="Bildetekst"/>
        <w:jc w:val="center"/>
      </w:pPr>
      <w:bookmarkStart w:id="239" w:name="_Ref383420243"/>
      <w:bookmarkStart w:id="240" w:name="_Toc385266168"/>
      <w:r>
        <w:t xml:space="preserve">Figure </w:t>
      </w:r>
      <w:fldSimple w:instr=" STYLEREF 1 \s ">
        <w:r w:rsidR="00081674">
          <w:rPr>
            <w:noProof/>
          </w:rPr>
          <w:t>9</w:t>
        </w:r>
      </w:fldSimple>
      <w:r w:rsidR="0036084D">
        <w:noBreakHyphen/>
      </w:r>
      <w:fldSimple w:instr=" SEQ Figure \* ARABIC \s 1 ">
        <w:r w:rsidR="00081674">
          <w:rPr>
            <w:noProof/>
          </w:rPr>
          <w:t>7</w:t>
        </w:r>
      </w:fldSimple>
      <w:bookmarkEnd w:id="239"/>
      <w:r>
        <w:t>: Average latency using WebSockets.</w:t>
      </w:r>
      <w:bookmarkEnd w:id="240"/>
    </w:p>
    <w:p w:rsidR="00B13DDB" w:rsidRDefault="00B13DDB" w:rsidP="004C7FDF">
      <w:r w:rsidRPr="00B13DDB">
        <w:t>Both Play and SockJS relies on some manual client handling. Broadcasting messages with these frameworks relies on a loop construct. The other three have internal mechan</w:t>
      </w:r>
      <w:r w:rsidR="009B1BA3">
        <w:t xml:space="preserve">isms that handles this. </w:t>
      </w:r>
      <w:r w:rsidR="00DD1C9C">
        <w:fldChar w:fldCharType="begin"/>
      </w:r>
      <w:r w:rsidR="009B1BA3">
        <w:instrText xml:space="preserve"> REF _Ref383420243 \h </w:instrText>
      </w:r>
      <w:r w:rsidR="00DD1C9C">
        <w:fldChar w:fldCharType="separate"/>
      </w:r>
      <w:r w:rsidR="00081674">
        <w:t xml:space="preserve">Figure </w:t>
      </w:r>
      <w:r w:rsidR="00081674">
        <w:rPr>
          <w:noProof/>
        </w:rPr>
        <w:t>9</w:t>
      </w:r>
      <w:r w:rsidR="00081674">
        <w:noBreakHyphen/>
      </w:r>
      <w:r w:rsidR="00081674">
        <w:rPr>
          <w:noProof/>
        </w:rPr>
        <w:t>7</w:t>
      </w:r>
      <w:r w:rsidR="00DD1C9C">
        <w:fldChar w:fldCharType="end"/>
      </w:r>
      <w:r w:rsidRPr="00B13DDB">
        <w:t xml:space="preserve"> shows a clear divide between the first two and the other three. Of the </w:t>
      </w:r>
      <w:r w:rsidR="00155136">
        <w:t>best</w:t>
      </w:r>
      <w:r w:rsidR="009A21E6">
        <w:t xml:space="preserve"> three</w:t>
      </w:r>
      <w:r w:rsidRPr="00B13DDB">
        <w:t>, Socket.IO had the best performance as it stabilized around five milliseconds. Lightstreamer and SignalR follow each other closely, but did not stabilize in the same manner. On average, they had a latency of a little less than 20 milliseconds, with some peaks going above 25.</w:t>
      </w:r>
    </w:p>
    <w:p w:rsidR="00F26C17" w:rsidRDefault="000A69D2" w:rsidP="00D91EE9">
      <w:pPr>
        <w:pStyle w:val="Overskrift3"/>
      </w:pPr>
      <w:r>
        <w:lastRenderedPageBreak/>
        <w:t>Server-Sent</w:t>
      </w:r>
      <w:r w:rsidR="00F26C17">
        <w:t xml:space="preserve"> Events</w:t>
      </w:r>
    </w:p>
    <w:p w:rsidR="00887519" w:rsidRPr="00887519" w:rsidRDefault="00887519" w:rsidP="00D91EE9">
      <w:pPr>
        <w:keepNext/>
        <w:keepLines/>
      </w:pPr>
      <w:r w:rsidRPr="00887519">
        <w:t>Only SignalR provide</w:t>
      </w:r>
      <w:r w:rsidR="006D407F">
        <w:t>s</w:t>
      </w:r>
      <w:r w:rsidRPr="00887519">
        <w:t xml:space="preserve"> </w:t>
      </w:r>
      <w:r w:rsidR="000A69D2">
        <w:t>Server-Sent</w:t>
      </w:r>
      <w:r w:rsidRPr="00887519">
        <w:t xml:space="preserve"> Events as one of the transports</w:t>
      </w:r>
      <w:r w:rsidR="006D407F">
        <w:rPr>
          <w:rStyle w:val="Fotnotereferanse"/>
        </w:rPr>
        <w:footnoteReference w:id="41"/>
      </w:r>
      <w:r w:rsidRPr="00887519">
        <w:t xml:space="preserve">. The graph below </w:t>
      </w:r>
      <w:r>
        <w:t>(</w:t>
      </w:r>
      <w:r w:rsidR="00DD1C9C">
        <w:rPr>
          <w:color w:val="FF0000"/>
        </w:rPr>
        <w:fldChar w:fldCharType="begin"/>
      </w:r>
      <w:r w:rsidR="009B1BA3">
        <w:instrText xml:space="preserve"> REF _Ref383420297 \h </w:instrText>
      </w:r>
      <w:r w:rsidR="00DD1C9C">
        <w:rPr>
          <w:color w:val="FF0000"/>
        </w:rPr>
      </w:r>
      <w:r w:rsidR="00DD1C9C">
        <w:rPr>
          <w:color w:val="FF0000"/>
        </w:rPr>
        <w:fldChar w:fldCharType="separate"/>
      </w:r>
      <w:r w:rsidR="00081674">
        <w:t xml:space="preserve">Figure </w:t>
      </w:r>
      <w:r w:rsidR="00081674">
        <w:rPr>
          <w:noProof/>
        </w:rPr>
        <w:t>9</w:t>
      </w:r>
      <w:r w:rsidR="00081674">
        <w:noBreakHyphen/>
      </w:r>
      <w:r w:rsidR="00081674">
        <w:rPr>
          <w:noProof/>
        </w:rPr>
        <w:t>8</w:t>
      </w:r>
      <w:r w:rsidR="00DD1C9C">
        <w:rPr>
          <w:color w:val="FF0000"/>
        </w:rPr>
        <w:fldChar w:fldCharType="end"/>
      </w:r>
      <w:r>
        <w:t xml:space="preserve">) </w:t>
      </w:r>
      <w:r w:rsidRPr="00887519">
        <w:t xml:space="preserve">compares the results of this transport to SignalR's results using WebSockets. This is a very interesting </w:t>
      </w:r>
      <w:r w:rsidR="00DC3239">
        <w:t>case</w:t>
      </w:r>
      <w:r w:rsidRPr="00887519">
        <w:t xml:space="preserve"> as it shows that </w:t>
      </w:r>
      <w:r w:rsidR="000A69D2">
        <w:t>Server-Sent</w:t>
      </w:r>
      <w:r w:rsidRPr="00887519">
        <w:t xml:space="preserve"> Events matches WebSockets when it comes to latency.</w:t>
      </w:r>
    </w:p>
    <w:p w:rsidR="009B1BA3" w:rsidRDefault="00900D05" w:rsidP="00D91EE9">
      <w:pPr>
        <w:keepNext/>
        <w:keepLines/>
        <w:jc w:val="center"/>
      </w:pPr>
      <w:r>
        <w:rPr>
          <w:noProof/>
          <w:lang w:val="nb-NO" w:eastAsia="nb-NO"/>
        </w:rPr>
        <w:drawing>
          <wp:inline distT="0" distB="0" distL="0" distR="0">
            <wp:extent cx="5671621" cy="2369185"/>
            <wp:effectExtent l="19050" t="0" r="5279" b="0"/>
            <wp:docPr id="7" name="Bilde 6" descr="Average_Latency_SSEvsW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erage_Latency_SSEvsWS.jpeg"/>
                    <pic:cNvPicPr/>
                  </pic:nvPicPr>
                  <pic:blipFill>
                    <a:blip r:embed="rId73" cstate="print"/>
                    <a:stretch>
                      <a:fillRect/>
                    </a:stretch>
                  </pic:blipFill>
                  <pic:spPr>
                    <a:xfrm>
                      <a:off x="0" y="0"/>
                      <a:ext cx="5671621" cy="2369185"/>
                    </a:xfrm>
                    <a:prstGeom prst="rect">
                      <a:avLst/>
                    </a:prstGeom>
                  </pic:spPr>
                </pic:pic>
              </a:graphicData>
            </a:graphic>
          </wp:inline>
        </w:drawing>
      </w:r>
    </w:p>
    <w:p w:rsidR="00900D05" w:rsidRDefault="009B1BA3" w:rsidP="00D91EE9">
      <w:pPr>
        <w:pStyle w:val="Bildetekst"/>
        <w:keepNext/>
        <w:keepLines/>
        <w:jc w:val="center"/>
      </w:pPr>
      <w:bookmarkStart w:id="241" w:name="_Ref383420297"/>
      <w:bookmarkStart w:id="242" w:name="_Toc385266169"/>
      <w:r>
        <w:t xml:space="preserve">Figure </w:t>
      </w:r>
      <w:fldSimple w:instr=" STYLEREF 1 \s ">
        <w:r w:rsidR="00081674">
          <w:rPr>
            <w:noProof/>
          </w:rPr>
          <w:t>9</w:t>
        </w:r>
      </w:fldSimple>
      <w:r w:rsidR="0036084D">
        <w:noBreakHyphen/>
      </w:r>
      <w:fldSimple w:instr=" SEQ Figure \* ARABIC \s 1 ">
        <w:r w:rsidR="00081674">
          <w:rPr>
            <w:noProof/>
          </w:rPr>
          <w:t>8</w:t>
        </w:r>
      </w:fldSimple>
      <w:bookmarkEnd w:id="241"/>
      <w:r>
        <w:t>: Average latency of SignalR with Server-Sent Events and WebSockets.</w:t>
      </w:r>
      <w:bookmarkEnd w:id="242"/>
    </w:p>
    <w:p w:rsidR="00F26C17" w:rsidRDefault="009969A2" w:rsidP="004E3DC9">
      <w:pPr>
        <w:pStyle w:val="Overskrift3"/>
      </w:pPr>
      <w:r>
        <w:t>Http-s</w:t>
      </w:r>
      <w:r w:rsidR="00F26C17">
        <w:t>treaming</w:t>
      </w:r>
    </w:p>
    <w:p w:rsidR="00C8292F" w:rsidRDefault="00C8292F" w:rsidP="00C8292F">
      <w:r w:rsidRPr="00C8292F">
        <w:t>In section</w:t>
      </w:r>
      <w:r w:rsidR="009969A2">
        <w:t xml:space="preserve"> </w:t>
      </w:r>
      <w:r w:rsidR="00DD1C9C">
        <w:fldChar w:fldCharType="begin"/>
      </w:r>
      <w:r w:rsidR="009969A2">
        <w:instrText xml:space="preserve"> REF _Ref383420531 \r \h </w:instrText>
      </w:r>
      <w:r w:rsidR="00DD1C9C">
        <w:fldChar w:fldCharType="separate"/>
      </w:r>
      <w:r w:rsidR="00081674">
        <w:t>9.1</w:t>
      </w:r>
      <w:r w:rsidR="00DD1C9C">
        <w:fldChar w:fldCharType="end"/>
      </w:r>
      <w:r w:rsidRPr="00C8292F">
        <w:t>, I mentioned that only one run with Lightstreamer had seven seconds of overt</w:t>
      </w:r>
      <w:r w:rsidR="009969A2">
        <w:t>ime. The graph shown in</w:t>
      </w:r>
      <w:r w:rsidR="00FA1EF4">
        <w:t xml:space="preserve"> </w:t>
      </w:r>
      <w:r w:rsidR="00DD1C9C">
        <w:fldChar w:fldCharType="begin"/>
      </w:r>
      <w:r w:rsidR="00FA1EF4">
        <w:instrText xml:space="preserve"> REF _Ref383420681 \h </w:instrText>
      </w:r>
      <w:r w:rsidR="00DD1C9C">
        <w:fldChar w:fldCharType="separate"/>
      </w:r>
      <w:r w:rsidR="00081674">
        <w:t xml:space="preserve">Figure </w:t>
      </w:r>
      <w:r w:rsidR="00081674">
        <w:rPr>
          <w:noProof/>
        </w:rPr>
        <w:t>9</w:t>
      </w:r>
      <w:r w:rsidR="00081674">
        <w:noBreakHyphen/>
      </w:r>
      <w:r w:rsidR="00081674">
        <w:rPr>
          <w:noProof/>
        </w:rPr>
        <w:t>9</w:t>
      </w:r>
      <w:r w:rsidR="00DD1C9C">
        <w:fldChar w:fldCharType="end"/>
      </w:r>
      <w:r w:rsidR="009969A2">
        <w:t xml:space="preserve"> </w:t>
      </w:r>
      <w:r w:rsidRPr="00C8292F">
        <w:t>reflects this fact</w:t>
      </w:r>
      <w:r w:rsidR="009969A2">
        <w:t>, as the latency increases a lot towards the end</w:t>
      </w:r>
      <w:r w:rsidRPr="00C8292F">
        <w:t>. As the other runs never passed two seconds of overtime, the data from 18 to 21 seconds should be disregarded. Prio</w:t>
      </w:r>
      <w:r>
        <w:t>r to the 18 second mark, Light</w:t>
      </w:r>
      <w:r w:rsidRPr="00C8292F">
        <w:t>streamer performs well with HTTP-streaming. The latency is higher than WebSockets, but not much. SockJS does not come close to the same. Here though, the difference to WebSockets is more clear than with Lightstreamer.</w:t>
      </w:r>
    </w:p>
    <w:p w:rsidR="00C8292F" w:rsidRPr="00C8292F" w:rsidRDefault="00C8292F" w:rsidP="00C8292F"/>
    <w:p w:rsidR="009969A2" w:rsidRDefault="00DF2BCF" w:rsidP="009969A2">
      <w:pPr>
        <w:keepNext/>
        <w:jc w:val="center"/>
      </w:pPr>
      <w:r>
        <w:rPr>
          <w:noProof/>
          <w:lang w:val="nb-NO" w:eastAsia="nb-NO"/>
        </w:rPr>
        <w:lastRenderedPageBreak/>
        <w:drawing>
          <wp:inline distT="0" distB="0" distL="0" distR="0">
            <wp:extent cx="5641318" cy="2369185"/>
            <wp:effectExtent l="19050" t="0" r="0" b="0"/>
            <wp:docPr id="8" name="Bilde 7" descr="Average_LatencyStre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erage_LatencyStream.jpeg"/>
                    <pic:cNvPicPr/>
                  </pic:nvPicPr>
                  <pic:blipFill>
                    <a:blip r:embed="rId74" cstate="print"/>
                    <a:stretch>
                      <a:fillRect/>
                    </a:stretch>
                  </pic:blipFill>
                  <pic:spPr>
                    <a:xfrm>
                      <a:off x="0" y="0"/>
                      <a:ext cx="5641318" cy="2369185"/>
                    </a:xfrm>
                    <a:prstGeom prst="rect">
                      <a:avLst/>
                    </a:prstGeom>
                  </pic:spPr>
                </pic:pic>
              </a:graphicData>
            </a:graphic>
          </wp:inline>
        </w:drawing>
      </w:r>
    </w:p>
    <w:p w:rsidR="00900D05" w:rsidRDefault="009969A2" w:rsidP="009969A2">
      <w:pPr>
        <w:pStyle w:val="Bildetekst"/>
        <w:jc w:val="center"/>
      </w:pPr>
      <w:bookmarkStart w:id="243" w:name="_Ref383420681"/>
      <w:bookmarkStart w:id="244" w:name="_Toc385266170"/>
      <w:r>
        <w:t xml:space="preserve">Figure </w:t>
      </w:r>
      <w:fldSimple w:instr=" STYLEREF 1 \s ">
        <w:r w:rsidR="00081674">
          <w:rPr>
            <w:noProof/>
          </w:rPr>
          <w:t>9</w:t>
        </w:r>
      </w:fldSimple>
      <w:r w:rsidR="0036084D">
        <w:noBreakHyphen/>
      </w:r>
      <w:fldSimple w:instr=" SEQ Figure \* ARABIC \s 1 ">
        <w:r w:rsidR="00081674">
          <w:rPr>
            <w:noProof/>
          </w:rPr>
          <w:t>9</w:t>
        </w:r>
      </w:fldSimple>
      <w:bookmarkEnd w:id="243"/>
      <w:r>
        <w:t>: Average latency with HTTP-streaming</w:t>
      </w:r>
      <w:bookmarkEnd w:id="244"/>
    </w:p>
    <w:p w:rsidR="00F26C17" w:rsidRDefault="00F26C17" w:rsidP="004E3DC9">
      <w:pPr>
        <w:pStyle w:val="Overskrift3"/>
      </w:pPr>
      <w:r>
        <w:t>Long-Polling</w:t>
      </w:r>
    </w:p>
    <w:p w:rsidR="001E491C" w:rsidRPr="001E491C" w:rsidRDefault="001E491C" w:rsidP="001E491C">
      <w:r w:rsidRPr="001E491C">
        <w:t xml:space="preserve">As with WebSockets, Socket.IO outperforms the other frameworks with </w:t>
      </w:r>
      <w:r w:rsidR="000A69D2">
        <w:t>long-polling</w:t>
      </w:r>
      <w:r w:rsidRPr="001E491C">
        <w:t>. However, as the graph shows (</w:t>
      </w:r>
      <w:r w:rsidR="00DD1C9C">
        <w:fldChar w:fldCharType="begin"/>
      </w:r>
      <w:r w:rsidR="00980495">
        <w:instrText xml:space="preserve"> REF _Ref383422041 \h </w:instrText>
      </w:r>
      <w:r w:rsidR="00DD1C9C">
        <w:fldChar w:fldCharType="separate"/>
      </w:r>
      <w:r w:rsidR="00081674">
        <w:t xml:space="preserve">Figure </w:t>
      </w:r>
      <w:r w:rsidR="00081674">
        <w:rPr>
          <w:noProof/>
        </w:rPr>
        <w:t>9</w:t>
      </w:r>
      <w:r w:rsidR="00081674">
        <w:noBreakHyphen/>
      </w:r>
      <w:r w:rsidR="00081674">
        <w:rPr>
          <w:noProof/>
        </w:rPr>
        <w:t>10</w:t>
      </w:r>
      <w:r w:rsidR="00DD1C9C">
        <w:fldChar w:fldCharType="end"/>
      </w:r>
      <w:r w:rsidRPr="001E491C">
        <w:t>), SignalR's latency decreases throughout the duration of the test. As discussed in the introduction to this section, I did not warm up the server for SignalR. The other transports with SignalR showed a stabilization after five seconds. With long-polling, this is not the case, even though it seems to be stabilizing around the ten seconds mark.</w:t>
      </w:r>
    </w:p>
    <w:p w:rsidR="00980495" w:rsidRDefault="00D36C6F" w:rsidP="00980495">
      <w:pPr>
        <w:keepNext/>
        <w:jc w:val="center"/>
      </w:pPr>
      <w:r>
        <w:rPr>
          <w:noProof/>
          <w:lang w:val="nb-NO" w:eastAsia="nb-NO"/>
        </w:rPr>
        <w:drawing>
          <wp:inline distT="0" distB="0" distL="0" distR="0">
            <wp:extent cx="5651383" cy="2369185"/>
            <wp:effectExtent l="19050" t="0" r="6467" b="0"/>
            <wp:docPr id="9" name="Bilde 8" descr="Average_LatencyL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erage_LatencyLP.jpeg"/>
                    <pic:cNvPicPr/>
                  </pic:nvPicPr>
                  <pic:blipFill>
                    <a:blip r:embed="rId75" cstate="print"/>
                    <a:stretch>
                      <a:fillRect/>
                    </a:stretch>
                  </pic:blipFill>
                  <pic:spPr>
                    <a:xfrm>
                      <a:off x="0" y="0"/>
                      <a:ext cx="5651383" cy="2369185"/>
                    </a:xfrm>
                    <a:prstGeom prst="rect">
                      <a:avLst/>
                    </a:prstGeom>
                  </pic:spPr>
                </pic:pic>
              </a:graphicData>
            </a:graphic>
          </wp:inline>
        </w:drawing>
      </w:r>
    </w:p>
    <w:p w:rsidR="00DF2BCF" w:rsidRDefault="00980495" w:rsidP="00980495">
      <w:pPr>
        <w:pStyle w:val="Bildetekst"/>
        <w:jc w:val="center"/>
      </w:pPr>
      <w:bookmarkStart w:id="245" w:name="_Ref383422041"/>
      <w:bookmarkStart w:id="246" w:name="_Toc385266171"/>
      <w:r>
        <w:t xml:space="preserve">Figure </w:t>
      </w:r>
      <w:fldSimple w:instr=" STYLEREF 1 \s ">
        <w:r w:rsidR="00081674">
          <w:rPr>
            <w:noProof/>
          </w:rPr>
          <w:t>9</w:t>
        </w:r>
      </w:fldSimple>
      <w:r w:rsidR="0036084D">
        <w:noBreakHyphen/>
      </w:r>
      <w:fldSimple w:instr=" SEQ Figure \* ARABIC \s 1 ">
        <w:r w:rsidR="00081674">
          <w:rPr>
            <w:noProof/>
          </w:rPr>
          <w:t>10</w:t>
        </w:r>
      </w:fldSimple>
      <w:bookmarkEnd w:id="245"/>
      <w:r>
        <w:t>: Average latency with long-polling.</w:t>
      </w:r>
      <w:bookmarkEnd w:id="246"/>
    </w:p>
    <w:p w:rsidR="00F26C17" w:rsidRDefault="00F26C17" w:rsidP="00D91EE9">
      <w:pPr>
        <w:pStyle w:val="Overskrift3"/>
      </w:pPr>
      <w:r>
        <w:lastRenderedPageBreak/>
        <w:t>Polling</w:t>
      </w:r>
    </w:p>
    <w:p w:rsidR="00DC2677" w:rsidRPr="00DC2677" w:rsidRDefault="00DC2677" w:rsidP="00D91EE9">
      <w:pPr>
        <w:keepNext/>
        <w:keepLines/>
      </w:pPr>
      <w:r w:rsidRPr="00DC2677">
        <w:t>Once again, polling is the greatest source of deviating results. As the graph (</w:t>
      </w:r>
      <w:r w:rsidR="00DD1C9C">
        <w:rPr>
          <w:color w:val="FF0000"/>
        </w:rPr>
        <w:fldChar w:fldCharType="begin"/>
      </w:r>
      <w:r w:rsidR="00C56389">
        <w:instrText xml:space="preserve"> REF _Ref383422105 \h </w:instrText>
      </w:r>
      <w:r w:rsidR="00DD1C9C">
        <w:rPr>
          <w:color w:val="FF0000"/>
        </w:rPr>
      </w:r>
      <w:r w:rsidR="00DD1C9C">
        <w:rPr>
          <w:color w:val="FF0000"/>
        </w:rPr>
        <w:fldChar w:fldCharType="separate"/>
      </w:r>
      <w:r w:rsidR="00081674">
        <w:t xml:space="preserve">Figure </w:t>
      </w:r>
      <w:r w:rsidR="00081674">
        <w:rPr>
          <w:noProof/>
        </w:rPr>
        <w:t>9</w:t>
      </w:r>
      <w:r w:rsidR="00081674">
        <w:noBreakHyphen/>
      </w:r>
      <w:r w:rsidR="00081674">
        <w:rPr>
          <w:noProof/>
        </w:rPr>
        <w:t>11</w:t>
      </w:r>
      <w:r w:rsidR="00DD1C9C">
        <w:rPr>
          <w:color w:val="FF0000"/>
        </w:rPr>
        <w:fldChar w:fldCharType="end"/>
      </w:r>
      <w:r w:rsidRPr="00DC2677">
        <w:t>) shows, Lightstreamer has a dramatic increase in latency towards the end, even with W</w:t>
      </w:r>
      <w:r w:rsidR="00A8578D">
        <w:t>eb</w:t>
      </w:r>
      <w:r w:rsidRPr="00DC2677">
        <w:t>S</w:t>
      </w:r>
      <w:r w:rsidR="00A8578D">
        <w:t>ocket</w:t>
      </w:r>
      <w:r w:rsidRPr="00DC2677">
        <w:t>-polling</w:t>
      </w:r>
      <w:r w:rsidR="00A8578D">
        <w:t xml:space="preserve"> (WS</w:t>
      </w:r>
      <w:r w:rsidR="006F7C08">
        <w:t>-polling</w:t>
      </w:r>
      <w:r w:rsidR="00A8578D">
        <w:t>)</w:t>
      </w:r>
      <w:r w:rsidRPr="00DC2677">
        <w:t>. Socket.IO also has a peak with twice as much latency as the rest of the test. In the stable part of the graph, we see that Socket.IO does not handle polling well.</w:t>
      </w:r>
    </w:p>
    <w:p w:rsidR="00C56389" w:rsidRDefault="006D06BC" w:rsidP="00D91EE9">
      <w:pPr>
        <w:keepNext/>
        <w:keepLines/>
        <w:jc w:val="center"/>
      </w:pPr>
      <w:r>
        <w:rPr>
          <w:noProof/>
          <w:lang w:val="nb-NO" w:eastAsia="nb-NO"/>
        </w:rPr>
        <w:drawing>
          <wp:inline distT="0" distB="0" distL="0" distR="0">
            <wp:extent cx="5631289" cy="2369185"/>
            <wp:effectExtent l="19050" t="0" r="7511" b="0"/>
            <wp:docPr id="11" name="Bilde 10" descr="Average_LatencyPol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erage_LatencyPoll.jpeg"/>
                    <pic:cNvPicPr/>
                  </pic:nvPicPr>
                  <pic:blipFill>
                    <a:blip r:embed="rId76" cstate="print"/>
                    <a:stretch>
                      <a:fillRect/>
                    </a:stretch>
                  </pic:blipFill>
                  <pic:spPr>
                    <a:xfrm>
                      <a:off x="0" y="0"/>
                      <a:ext cx="5631289" cy="2369185"/>
                    </a:xfrm>
                    <a:prstGeom prst="rect">
                      <a:avLst/>
                    </a:prstGeom>
                  </pic:spPr>
                </pic:pic>
              </a:graphicData>
            </a:graphic>
          </wp:inline>
        </w:drawing>
      </w:r>
    </w:p>
    <w:p w:rsidR="006D06BC" w:rsidRDefault="00C56389" w:rsidP="00D91EE9">
      <w:pPr>
        <w:pStyle w:val="Bildetekst"/>
        <w:keepNext/>
        <w:keepLines/>
        <w:jc w:val="center"/>
      </w:pPr>
      <w:bookmarkStart w:id="247" w:name="_Ref383422105"/>
      <w:bookmarkStart w:id="248" w:name="_Toc385266172"/>
      <w:r>
        <w:t xml:space="preserve">Figure </w:t>
      </w:r>
      <w:fldSimple w:instr=" STYLEREF 1 \s ">
        <w:r w:rsidR="00081674">
          <w:rPr>
            <w:noProof/>
          </w:rPr>
          <w:t>9</w:t>
        </w:r>
      </w:fldSimple>
      <w:r w:rsidR="0036084D">
        <w:noBreakHyphen/>
      </w:r>
      <w:fldSimple w:instr=" SEQ Figure \* ARABIC \s 1 ">
        <w:r w:rsidR="00081674">
          <w:rPr>
            <w:noProof/>
          </w:rPr>
          <w:t>11</w:t>
        </w:r>
      </w:fldSimple>
      <w:bookmarkEnd w:id="247"/>
      <w:r>
        <w:t>: Average latency with polling.</w:t>
      </w:r>
      <w:bookmarkEnd w:id="248"/>
    </w:p>
    <w:p w:rsidR="00DC2677" w:rsidRDefault="00DC2677" w:rsidP="006D06BC">
      <w:r w:rsidRPr="00DC2677">
        <w:t>Polling using WebSockets is more efficient than over HTTP by about 100 milliseconds. This is not surprising, but I still don't see the use case for this technique. As a browser has to support WebSockets to use it, it should be compared to streaming using WebSockets. Figure (</w:t>
      </w:r>
      <w:r w:rsidR="00DD1C9C">
        <w:rPr>
          <w:color w:val="FF0000"/>
        </w:rPr>
        <w:fldChar w:fldCharType="begin"/>
      </w:r>
      <w:r w:rsidR="00C56389">
        <w:instrText xml:space="preserve"> REF _Ref383422164 \h </w:instrText>
      </w:r>
      <w:r w:rsidR="00DD1C9C">
        <w:rPr>
          <w:color w:val="FF0000"/>
        </w:rPr>
      </w:r>
      <w:r w:rsidR="00DD1C9C">
        <w:rPr>
          <w:color w:val="FF0000"/>
        </w:rPr>
        <w:fldChar w:fldCharType="separate"/>
      </w:r>
      <w:r w:rsidR="00081674">
        <w:t xml:space="preserve">Figure </w:t>
      </w:r>
      <w:r w:rsidR="00081674">
        <w:rPr>
          <w:noProof/>
        </w:rPr>
        <w:t>9</w:t>
      </w:r>
      <w:r w:rsidR="00081674">
        <w:noBreakHyphen/>
      </w:r>
      <w:r w:rsidR="00081674">
        <w:rPr>
          <w:noProof/>
        </w:rPr>
        <w:t>12</w:t>
      </w:r>
      <w:r w:rsidR="00DD1C9C">
        <w:rPr>
          <w:color w:val="FF0000"/>
        </w:rPr>
        <w:fldChar w:fldCharType="end"/>
      </w:r>
      <w:r w:rsidRPr="00DC2677">
        <w:t>) compares the two, and it is obvious that WebSockets perform best when streaming data. Polling</w:t>
      </w:r>
      <w:r w:rsidR="00E03C69">
        <w:t xml:space="preserve"> over WebSockets</w:t>
      </w:r>
      <w:r w:rsidRPr="00DC2677">
        <w:t xml:space="preserve"> degrades performance more than three times</w:t>
      </w:r>
      <w:r>
        <w:t xml:space="preserve"> on average</w:t>
      </w:r>
      <w:r w:rsidRPr="00DC2677">
        <w:t>.</w:t>
      </w:r>
    </w:p>
    <w:p w:rsidR="00C56389" w:rsidRDefault="00DC2677" w:rsidP="00C56389">
      <w:pPr>
        <w:keepNext/>
        <w:jc w:val="center"/>
      </w:pPr>
      <w:r>
        <w:rPr>
          <w:noProof/>
          <w:lang w:val="nb-NO" w:eastAsia="nb-NO"/>
        </w:rPr>
        <w:drawing>
          <wp:inline distT="0" distB="0" distL="0" distR="0">
            <wp:extent cx="5759450" cy="2369185"/>
            <wp:effectExtent l="19050" t="0" r="0" b="0"/>
            <wp:docPr id="65" name="Bilde 64" descr="Average_Latency_CUSTOM_LSWS_LSWS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erage_Latency_CUSTOM_LSWS_LSWSP.jpeg"/>
                    <pic:cNvPicPr/>
                  </pic:nvPicPr>
                  <pic:blipFill>
                    <a:blip r:embed="rId77" cstate="print"/>
                    <a:stretch>
                      <a:fillRect/>
                    </a:stretch>
                  </pic:blipFill>
                  <pic:spPr>
                    <a:xfrm>
                      <a:off x="0" y="0"/>
                      <a:ext cx="5759450" cy="2369185"/>
                    </a:xfrm>
                    <a:prstGeom prst="rect">
                      <a:avLst/>
                    </a:prstGeom>
                  </pic:spPr>
                </pic:pic>
              </a:graphicData>
            </a:graphic>
          </wp:inline>
        </w:drawing>
      </w:r>
    </w:p>
    <w:p w:rsidR="00DC2677" w:rsidRDefault="00C56389" w:rsidP="00C56389">
      <w:pPr>
        <w:pStyle w:val="Bildetekst"/>
        <w:jc w:val="center"/>
      </w:pPr>
      <w:bookmarkStart w:id="249" w:name="_Ref383422164"/>
      <w:bookmarkStart w:id="250" w:name="_Toc385266173"/>
      <w:r>
        <w:t xml:space="preserve">Figure </w:t>
      </w:r>
      <w:fldSimple w:instr=" STYLEREF 1 \s ">
        <w:r w:rsidR="00081674">
          <w:rPr>
            <w:noProof/>
          </w:rPr>
          <w:t>9</w:t>
        </w:r>
      </w:fldSimple>
      <w:r w:rsidR="0036084D">
        <w:noBreakHyphen/>
      </w:r>
      <w:fldSimple w:instr=" SEQ Figure \* ARABIC \s 1 ">
        <w:r w:rsidR="00081674">
          <w:rPr>
            <w:noProof/>
          </w:rPr>
          <w:t>12</w:t>
        </w:r>
      </w:fldSimple>
      <w:bookmarkEnd w:id="249"/>
      <w:r>
        <w:t>: Average latency with Lightstreamer using WebSockets and polling over WebSockets.</w:t>
      </w:r>
      <w:bookmarkEnd w:id="250"/>
    </w:p>
    <w:p w:rsidR="00F26C17" w:rsidRDefault="00F26C17" w:rsidP="00D91EE9">
      <w:pPr>
        <w:pStyle w:val="Overskrift2"/>
      </w:pPr>
      <w:bookmarkStart w:id="251" w:name="_Ref383527569"/>
      <w:bookmarkStart w:id="252" w:name="_Toc385341275"/>
      <w:r>
        <w:lastRenderedPageBreak/>
        <w:t>Median processor usage</w:t>
      </w:r>
      <w:bookmarkEnd w:id="251"/>
      <w:bookmarkEnd w:id="252"/>
    </w:p>
    <w:p w:rsidR="00504164" w:rsidRPr="00504164" w:rsidRDefault="00504164" w:rsidP="00D91EE9">
      <w:pPr>
        <w:keepNext/>
        <w:keepLines/>
      </w:pPr>
      <w:r w:rsidRPr="00504164">
        <w:t>A</w:t>
      </w:r>
      <w:r w:rsidR="00C56389">
        <w:t xml:space="preserve">s discussed in the methodology (see chapter </w:t>
      </w:r>
      <w:r w:rsidR="00DD1C9C">
        <w:fldChar w:fldCharType="begin"/>
      </w:r>
      <w:r w:rsidR="00C56389">
        <w:instrText xml:space="preserve"> REF _Ref383422226 \r \h </w:instrText>
      </w:r>
      <w:r w:rsidR="00DD1C9C">
        <w:fldChar w:fldCharType="separate"/>
      </w:r>
      <w:r w:rsidR="00081674">
        <w:t>8</w:t>
      </w:r>
      <w:r w:rsidR="00DD1C9C">
        <w:fldChar w:fldCharType="end"/>
      </w:r>
      <w:r w:rsidR="00C56389">
        <w:t>)</w:t>
      </w:r>
      <w:r w:rsidRPr="00504164">
        <w:t>, these result reflect the usage of the servers, not just the frameworks. The lightweight nature of Node shines through as both Socket.IO and SockJS takes up about half as much as any other</w:t>
      </w:r>
      <w:r>
        <w:t xml:space="preserve"> (</w:t>
      </w:r>
      <w:r w:rsidR="00DD1C9C">
        <w:fldChar w:fldCharType="begin"/>
      </w:r>
      <w:r w:rsidR="00C56389">
        <w:instrText xml:space="preserve"> REF _Ref383422288 \h </w:instrText>
      </w:r>
      <w:r w:rsidR="00DD1C9C">
        <w:fldChar w:fldCharType="separate"/>
      </w:r>
      <w:r w:rsidR="00081674">
        <w:t xml:space="preserve">Figure </w:t>
      </w:r>
      <w:r w:rsidR="00081674">
        <w:rPr>
          <w:noProof/>
        </w:rPr>
        <w:t>9</w:t>
      </w:r>
      <w:r w:rsidR="00081674">
        <w:noBreakHyphen/>
      </w:r>
      <w:r w:rsidR="00081674">
        <w:rPr>
          <w:noProof/>
        </w:rPr>
        <w:t>13</w:t>
      </w:r>
      <w:r w:rsidR="00DD1C9C">
        <w:fldChar w:fldCharType="end"/>
      </w:r>
      <w:r>
        <w:t>)</w:t>
      </w:r>
      <w:r w:rsidRPr="00504164">
        <w:t>. Otherwise, it seems that the Java solutions perform a little better</w:t>
      </w:r>
      <w:r w:rsidR="00C56389">
        <w:t xml:space="preserve"> than SignalR.</w:t>
      </w:r>
    </w:p>
    <w:p w:rsidR="00C56389" w:rsidRDefault="002A729C" w:rsidP="00C56389">
      <w:pPr>
        <w:keepNext/>
        <w:jc w:val="center"/>
      </w:pPr>
      <w:r>
        <w:rPr>
          <w:noProof/>
          <w:lang w:val="nb-NO" w:eastAsia="nb-NO"/>
        </w:rPr>
        <w:drawing>
          <wp:inline distT="0" distB="0" distL="0" distR="0">
            <wp:extent cx="5759450" cy="2369185"/>
            <wp:effectExtent l="19050" t="0" r="0" b="0"/>
            <wp:docPr id="12" name="Bilde 11" descr="Median_processor_usag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an_processor_usage.jpeg"/>
                    <pic:cNvPicPr/>
                  </pic:nvPicPr>
                  <pic:blipFill>
                    <a:blip r:embed="rId78" cstate="print"/>
                    <a:stretch>
                      <a:fillRect/>
                    </a:stretch>
                  </pic:blipFill>
                  <pic:spPr>
                    <a:xfrm>
                      <a:off x="0" y="0"/>
                      <a:ext cx="5759450" cy="2369185"/>
                    </a:xfrm>
                    <a:prstGeom prst="rect">
                      <a:avLst/>
                    </a:prstGeom>
                  </pic:spPr>
                </pic:pic>
              </a:graphicData>
            </a:graphic>
          </wp:inline>
        </w:drawing>
      </w:r>
    </w:p>
    <w:p w:rsidR="002A729C" w:rsidRDefault="00C56389" w:rsidP="00C56389">
      <w:pPr>
        <w:pStyle w:val="Bildetekst"/>
        <w:jc w:val="center"/>
      </w:pPr>
      <w:bookmarkStart w:id="253" w:name="_Ref383422288"/>
      <w:bookmarkStart w:id="254" w:name="_Toc385266174"/>
      <w:r>
        <w:t xml:space="preserve">Figure </w:t>
      </w:r>
      <w:fldSimple w:instr=" STYLEREF 1 \s ">
        <w:r w:rsidR="00081674">
          <w:rPr>
            <w:noProof/>
          </w:rPr>
          <w:t>9</w:t>
        </w:r>
      </w:fldSimple>
      <w:r w:rsidR="0036084D">
        <w:noBreakHyphen/>
      </w:r>
      <w:fldSimple w:instr=" SEQ Figure \* ARABIC \s 1 ">
        <w:r w:rsidR="00081674">
          <w:rPr>
            <w:noProof/>
          </w:rPr>
          <w:t>13</w:t>
        </w:r>
      </w:fldSimple>
      <w:bookmarkEnd w:id="253"/>
      <w:r>
        <w:t>: Median processor usage - all frameworks and transports.</w:t>
      </w:r>
      <w:bookmarkEnd w:id="254"/>
    </w:p>
    <w:p w:rsidR="00F26C17" w:rsidRDefault="002A729C" w:rsidP="00F26C17">
      <w:pPr>
        <w:pStyle w:val="Overskrift2"/>
      </w:pPr>
      <w:bookmarkStart w:id="255" w:name="_Ref383527570"/>
      <w:bookmarkStart w:id="256" w:name="_Toc385341276"/>
      <w:r>
        <w:t>Maximum</w:t>
      </w:r>
      <w:r w:rsidR="00F26C17">
        <w:t xml:space="preserve"> memory usage</w:t>
      </w:r>
      <w:bookmarkEnd w:id="255"/>
      <w:bookmarkEnd w:id="256"/>
    </w:p>
    <w:p w:rsidR="004F7249" w:rsidRDefault="004F7249" w:rsidP="004F7249">
      <w:r>
        <w:t>Again, the results reflect the resource usage of the servers as well as the frameworks. As with processor usage, one can see that No</w:t>
      </w:r>
      <w:r w:rsidR="00C836CE">
        <w:t>de outperforms both Java and C#</w:t>
      </w:r>
      <w:r>
        <w:t xml:space="preserve"> (</w:t>
      </w:r>
      <w:r w:rsidR="00DD1C9C">
        <w:rPr>
          <w:color w:val="FF0000"/>
        </w:rPr>
        <w:fldChar w:fldCharType="begin"/>
      </w:r>
      <w:r w:rsidR="00C836CE">
        <w:instrText xml:space="preserve"> REF _Ref383422669 \h </w:instrText>
      </w:r>
      <w:r w:rsidR="00DD1C9C">
        <w:rPr>
          <w:color w:val="FF0000"/>
        </w:rPr>
      </w:r>
      <w:r w:rsidR="00DD1C9C">
        <w:rPr>
          <w:color w:val="FF0000"/>
        </w:rPr>
        <w:fldChar w:fldCharType="separate"/>
      </w:r>
      <w:r w:rsidR="00081674">
        <w:t xml:space="preserve">Figure </w:t>
      </w:r>
      <w:r w:rsidR="00081674">
        <w:rPr>
          <w:noProof/>
        </w:rPr>
        <w:t>9</w:t>
      </w:r>
      <w:r w:rsidR="00081674">
        <w:noBreakHyphen/>
      </w:r>
      <w:r w:rsidR="00081674">
        <w:rPr>
          <w:noProof/>
        </w:rPr>
        <w:t>14</w:t>
      </w:r>
      <w:r w:rsidR="00DD1C9C">
        <w:rPr>
          <w:color w:val="FF0000"/>
        </w:rPr>
        <w:fldChar w:fldCharType="end"/>
      </w:r>
      <w:r>
        <w:t>). Otherwise, we see that SignalR, Socket.IO and SockJS have almost the same memory usage regardless of transport. Polling with Lightstreamer</w:t>
      </w:r>
      <w:r w:rsidR="00F24E11">
        <w:t xml:space="preserve">, though, </w:t>
      </w:r>
      <w:r>
        <w:t>stands out from everything else. It uses about nine times as much as WebSockets.</w:t>
      </w:r>
    </w:p>
    <w:p w:rsidR="004F7249" w:rsidRPr="004F7249" w:rsidRDefault="004F7249" w:rsidP="004F7249">
      <w:r>
        <w:t xml:space="preserve">There is one source of error in the results. I measured the memory consumption at the end of the test. While I did not see any drops during the tests, </w:t>
      </w:r>
      <w:r w:rsidR="00F24E11">
        <w:t>there</w:t>
      </w:r>
      <w:r>
        <w:t xml:space="preserve"> was some drops that occurred just after the test finished. Some of the raw data stands out from the rest because of this.</w:t>
      </w:r>
    </w:p>
    <w:p w:rsidR="009F1F93" w:rsidRDefault="002A729C" w:rsidP="009F1F93">
      <w:pPr>
        <w:keepNext/>
        <w:jc w:val="center"/>
      </w:pPr>
      <w:r>
        <w:rPr>
          <w:noProof/>
          <w:lang w:val="nb-NO" w:eastAsia="nb-NO"/>
        </w:rPr>
        <w:lastRenderedPageBreak/>
        <w:drawing>
          <wp:inline distT="0" distB="0" distL="0" distR="0">
            <wp:extent cx="5759450" cy="2369185"/>
            <wp:effectExtent l="19050" t="0" r="0" b="0"/>
            <wp:docPr id="13" name="Bilde 12" descr="Max_memory_consumptio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x_memory_consumption.jpeg"/>
                    <pic:cNvPicPr/>
                  </pic:nvPicPr>
                  <pic:blipFill>
                    <a:blip r:embed="rId79" cstate="print"/>
                    <a:stretch>
                      <a:fillRect/>
                    </a:stretch>
                  </pic:blipFill>
                  <pic:spPr>
                    <a:xfrm>
                      <a:off x="0" y="0"/>
                      <a:ext cx="5759450" cy="2369185"/>
                    </a:xfrm>
                    <a:prstGeom prst="rect">
                      <a:avLst/>
                    </a:prstGeom>
                  </pic:spPr>
                </pic:pic>
              </a:graphicData>
            </a:graphic>
          </wp:inline>
        </w:drawing>
      </w:r>
    </w:p>
    <w:p w:rsidR="002A729C" w:rsidRDefault="009F1F93" w:rsidP="009F1F93">
      <w:pPr>
        <w:pStyle w:val="Bildetekst"/>
        <w:jc w:val="center"/>
      </w:pPr>
      <w:bookmarkStart w:id="257" w:name="_Ref383422669"/>
      <w:bookmarkStart w:id="258" w:name="_Toc385266175"/>
      <w:r>
        <w:t xml:space="preserve">Figure </w:t>
      </w:r>
      <w:fldSimple w:instr=" STYLEREF 1 \s ">
        <w:r w:rsidR="00081674">
          <w:rPr>
            <w:noProof/>
          </w:rPr>
          <w:t>9</w:t>
        </w:r>
      </w:fldSimple>
      <w:r w:rsidR="0036084D">
        <w:noBreakHyphen/>
      </w:r>
      <w:fldSimple w:instr=" SEQ Figure \* ARABIC \s 1 ">
        <w:r w:rsidR="00081674">
          <w:rPr>
            <w:noProof/>
          </w:rPr>
          <w:t>14</w:t>
        </w:r>
      </w:fldSimple>
      <w:bookmarkEnd w:id="257"/>
      <w:r>
        <w:t xml:space="preserve">: </w:t>
      </w:r>
      <w:r w:rsidRPr="00A872E1">
        <w:t>Maximum memory consumption - all frameworks</w:t>
      </w:r>
      <w:r>
        <w:rPr>
          <w:noProof/>
        </w:rPr>
        <w:t xml:space="preserve"> and transports.</w:t>
      </w:r>
      <w:bookmarkEnd w:id="258"/>
    </w:p>
    <w:p w:rsidR="00F26C17" w:rsidRDefault="00F26C17" w:rsidP="00F26C17">
      <w:pPr>
        <w:pStyle w:val="Overskrift2"/>
      </w:pPr>
      <w:bookmarkStart w:id="259" w:name="_Ref383428312"/>
      <w:bookmarkStart w:id="260" w:name="_Toc385341277"/>
      <w:r>
        <w:t>Bytes sent/received</w:t>
      </w:r>
      <w:bookmarkEnd w:id="259"/>
      <w:bookmarkEnd w:id="260"/>
    </w:p>
    <w:p w:rsidR="00D35865" w:rsidRPr="00D35865" w:rsidRDefault="00FF2CB4" w:rsidP="00D35865">
      <w:r>
        <w:t xml:space="preserve">In section </w:t>
      </w:r>
      <w:r w:rsidR="00DD1C9C">
        <w:fldChar w:fldCharType="begin"/>
      </w:r>
      <w:r>
        <w:instrText xml:space="preserve"> REF _Ref383422699 \r \h </w:instrText>
      </w:r>
      <w:r w:rsidR="00DD1C9C">
        <w:fldChar w:fldCharType="separate"/>
      </w:r>
      <w:r w:rsidR="00081674">
        <w:t>8.13.3</w:t>
      </w:r>
      <w:r w:rsidR="00DD1C9C">
        <w:fldChar w:fldCharType="end"/>
      </w:r>
      <w:r w:rsidR="00D35865" w:rsidRPr="00D35865">
        <w:t xml:space="preserve">, I mentioned an error regarding my usage of </w:t>
      </w:r>
      <w:proofErr w:type="spellStart"/>
      <w:r w:rsidR="00D35865" w:rsidRPr="00D35865">
        <w:t>Wireshark</w:t>
      </w:r>
      <w:proofErr w:type="spellEnd"/>
      <w:r w:rsidR="00D35865" w:rsidRPr="00D35865">
        <w:t xml:space="preserve"> to monitor network traffic. I still want to show the recorded data, as there are some implications in it when compared to the calculated network traffic. The following graph</w:t>
      </w:r>
      <w:r>
        <w:t xml:space="preserve"> </w:t>
      </w:r>
      <w:r w:rsidRPr="00D35865">
        <w:t>(</w:t>
      </w:r>
      <w:r w:rsidR="00DD1C9C">
        <w:fldChar w:fldCharType="begin"/>
      </w:r>
      <w:r>
        <w:instrText xml:space="preserve"> REF _Ref383422722 \h </w:instrText>
      </w:r>
      <w:r w:rsidR="00DD1C9C">
        <w:fldChar w:fldCharType="separate"/>
      </w:r>
      <w:r w:rsidR="00081674">
        <w:t xml:space="preserve">Figure </w:t>
      </w:r>
      <w:r w:rsidR="00081674">
        <w:rPr>
          <w:noProof/>
        </w:rPr>
        <w:t>9</w:t>
      </w:r>
      <w:r w:rsidR="00081674">
        <w:noBreakHyphen/>
      </w:r>
      <w:r w:rsidR="00081674">
        <w:rPr>
          <w:noProof/>
        </w:rPr>
        <w:t>15</w:t>
      </w:r>
      <w:r w:rsidR="00DD1C9C">
        <w:fldChar w:fldCharType="end"/>
      </w:r>
      <w:r w:rsidRPr="00D35865">
        <w:t>)</w:t>
      </w:r>
      <w:r w:rsidR="00D35865" w:rsidRPr="00D35865">
        <w:t xml:space="preserve"> is a result </w:t>
      </w:r>
      <w:r>
        <w:t>of the recorded network traffic</w:t>
      </w:r>
      <w:r w:rsidR="00D35865" w:rsidRPr="00D35865">
        <w:t>.</w:t>
      </w:r>
    </w:p>
    <w:p w:rsidR="00C836CE" w:rsidRDefault="00C9194D" w:rsidP="00C836CE">
      <w:pPr>
        <w:keepNext/>
        <w:jc w:val="center"/>
      </w:pPr>
      <w:r w:rsidRPr="00C9194D">
        <w:rPr>
          <w:noProof/>
          <w:lang w:val="nb-NO" w:eastAsia="nb-NO"/>
        </w:rPr>
        <w:drawing>
          <wp:inline distT="0" distB="0" distL="0" distR="0">
            <wp:extent cx="5759273" cy="2369185"/>
            <wp:effectExtent l="19050" t="0" r="0" b="0"/>
            <wp:docPr id="66" name="Bilde 16" descr="Bytes_sent-received.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ytes_sent-received.jpeg"/>
                    <pic:cNvPicPr/>
                  </pic:nvPicPr>
                  <pic:blipFill>
                    <a:blip r:embed="rId80" cstate="print"/>
                    <a:stretch>
                      <a:fillRect/>
                    </a:stretch>
                  </pic:blipFill>
                  <pic:spPr>
                    <a:xfrm>
                      <a:off x="0" y="0"/>
                      <a:ext cx="5759273" cy="2369185"/>
                    </a:xfrm>
                    <a:prstGeom prst="rect">
                      <a:avLst/>
                    </a:prstGeom>
                  </pic:spPr>
                </pic:pic>
              </a:graphicData>
            </a:graphic>
          </wp:inline>
        </w:drawing>
      </w:r>
    </w:p>
    <w:p w:rsidR="00C9194D" w:rsidRDefault="00C836CE" w:rsidP="00C836CE">
      <w:pPr>
        <w:pStyle w:val="Bildetekst"/>
        <w:jc w:val="center"/>
      </w:pPr>
      <w:bookmarkStart w:id="261" w:name="_Ref383422722"/>
      <w:bookmarkStart w:id="262" w:name="_Toc385266176"/>
      <w:r>
        <w:t xml:space="preserve">Figure </w:t>
      </w:r>
      <w:fldSimple w:instr=" STYLEREF 1 \s ">
        <w:r w:rsidR="00081674">
          <w:rPr>
            <w:noProof/>
          </w:rPr>
          <w:t>9</w:t>
        </w:r>
      </w:fldSimple>
      <w:r w:rsidR="0036084D">
        <w:noBreakHyphen/>
      </w:r>
      <w:fldSimple w:instr=" SEQ Figure \* ARABIC \s 1 ">
        <w:r w:rsidR="00081674">
          <w:rPr>
            <w:noProof/>
          </w:rPr>
          <w:t>15</w:t>
        </w:r>
      </w:fldSimple>
      <w:bookmarkEnd w:id="261"/>
      <w:r>
        <w:t>: Bytes sent/received (captured) - all frameworks and transports.</w:t>
      </w:r>
      <w:bookmarkEnd w:id="262"/>
    </w:p>
    <w:p w:rsidR="00C9194D" w:rsidRPr="00C9194D" w:rsidRDefault="00D35865" w:rsidP="00C9194D">
      <w:r w:rsidRPr="00D35865">
        <w:t>The next graph is the data I calculated. (</w:t>
      </w:r>
      <w:r w:rsidR="00DD1C9C">
        <w:rPr>
          <w:color w:val="FF0000"/>
        </w:rPr>
        <w:fldChar w:fldCharType="begin"/>
      </w:r>
      <w:r w:rsidR="00FF2CB4">
        <w:instrText xml:space="preserve"> REF _Ref383422769 \h </w:instrText>
      </w:r>
      <w:r w:rsidR="00DD1C9C">
        <w:rPr>
          <w:color w:val="FF0000"/>
        </w:rPr>
      </w:r>
      <w:r w:rsidR="00DD1C9C">
        <w:rPr>
          <w:color w:val="FF0000"/>
        </w:rPr>
        <w:fldChar w:fldCharType="separate"/>
      </w:r>
      <w:r w:rsidR="00081674">
        <w:t xml:space="preserve">Figure </w:t>
      </w:r>
      <w:r w:rsidR="00081674">
        <w:rPr>
          <w:noProof/>
        </w:rPr>
        <w:t>9</w:t>
      </w:r>
      <w:r w:rsidR="00081674">
        <w:noBreakHyphen/>
      </w:r>
      <w:r w:rsidR="00081674">
        <w:rPr>
          <w:noProof/>
        </w:rPr>
        <w:t>16</w:t>
      </w:r>
      <w:r w:rsidR="00DD1C9C">
        <w:rPr>
          <w:color w:val="FF0000"/>
        </w:rPr>
        <w:fldChar w:fldCharType="end"/>
      </w:r>
      <w:r w:rsidRPr="00D35865">
        <w:t>). It shows that SignalR sends a lot more data than any of the others. I</w:t>
      </w:r>
      <w:r w:rsidR="00FD29F4">
        <w:t>t</w:t>
      </w:r>
      <w:r w:rsidRPr="00D35865">
        <w:t xml:space="preserve"> also gives a clear indication that the streaming techniques use a lot less network traffic than polling and </w:t>
      </w:r>
      <w:r w:rsidR="000A69D2">
        <w:t>long-polling</w:t>
      </w:r>
      <w:r w:rsidRPr="00D35865">
        <w:t xml:space="preserve">. There is one result that stands out from the general trend. </w:t>
      </w:r>
      <w:r w:rsidR="000A69D2">
        <w:t>Server-Sent</w:t>
      </w:r>
      <w:r w:rsidRPr="00D35865">
        <w:t xml:space="preserve"> Events with SockJS uses more than twice that of WebSockets and HTTP-streaming.</w:t>
      </w:r>
    </w:p>
    <w:p w:rsidR="00FF2CB4" w:rsidRDefault="002A729C" w:rsidP="00FF2CB4">
      <w:pPr>
        <w:keepNext/>
        <w:jc w:val="center"/>
      </w:pPr>
      <w:r>
        <w:rPr>
          <w:noProof/>
          <w:lang w:val="nb-NO" w:eastAsia="nb-NO"/>
        </w:rPr>
        <w:lastRenderedPageBreak/>
        <w:drawing>
          <wp:inline distT="0" distB="0" distL="0" distR="0">
            <wp:extent cx="5759450" cy="2369185"/>
            <wp:effectExtent l="19050" t="0" r="0" b="0"/>
            <wp:docPr id="14" name="Bilde 13" descr="Bytes_sent-receivedCalc.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ytes_sent-receivedCalc.jpeg"/>
                    <pic:cNvPicPr/>
                  </pic:nvPicPr>
                  <pic:blipFill>
                    <a:blip r:embed="rId81" cstate="print"/>
                    <a:stretch>
                      <a:fillRect/>
                    </a:stretch>
                  </pic:blipFill>
                  <pic:spPr>
                    <a:xfrm>
                      <a:off x="0" y="0"/>
                      <a:ext cx="5759450" cy="2369185"/>
                    </a:xfrm>
                    <a:prstGeom prst="rect">
                      <a:avLst/>
                    </a:prstGeom>
                  </pic:spPr>
                </pic:pic>
              </a:graphicData>
            </a:graphic>
          </wp:inline>
        </w:drawing>
      </w:r>
    </w:p>
    <w:p w:rsidR="002A729C" w:rsidRDefault="00FF2CB4" w:rsidP="00FF2CB4">
      <w:pPr>
        <w:pStyle w:val="Bildetekst"/>
        <w:jc w:val="center"/>
      </w:pPr>
      <w:bookmarkStart w:id="263" w:name="_Ref383422769"/>
      <w:bookmarkStart w:id="264" w:name="_Toc385266177"/>
      <w:r>
        <w:t xml:space="preserve">Figure </w:t>
      </w:r>
      <w:fldSimple w:instr=" STYLEREF 1 \s ">
        <w:r w:rsidR="00081674">
          <w:rPr>
            <w:noProof/>
          </w:rPr>
          <w:t>9</w:t>
        </w:r>
      </w:fldSimple>
      <w:r w:rsidR="0036084D">
        <w:noBreakHyphen/>
      </w:r>
      <w:fldSimple w:instr=" SEQ Figure \* ARABIC \s 1 ">
        <w:r w:rsidR="00081674">
          <w:rPr>
            <w:noProof/>
          </w:rPr>
          <w:t>16</w:t>
        </w:r>
      </w:fldSimple>
      <w:bookmarkEnd w:id="263"/>
      <w:r>
        <w:t xml:space="preserve">: </w:t>
      </w:r>
      <w:r w:rsidRPr="00F86861">
        <w:t>sent/received (ca</w:t>
      </w:r>
      <w:r>
        <w:t>lculated</w:t>
      </w:r>
      <w:r w:rsidRPr="00F86861">
        <w:t>) - all frameworks and transports.</w:t>
      </w:r>
      <w:bookmarkEnd w:id="264"/>
    </w:p>
    <w:p w:rsidR="00D35865" w:rsidRDefault="00D35865" w:rsidP="002A729C">
      <w:r w:rsidRPr="00D35865">
        <w:t xml:space="preserve">I expected Play framework to be the best framework in this category. It is the framework with the closest to a "raw" WebSockets implementation. But the results show that both the Node frameworks perform a little better. Lightstreamer is also not far </w:t>
      </w:r>
      <w:r>
        <w:t xml:space="preserve">behind. </w:t>
      </w:r>
    </w:p>
    <w:p w:rsidR="0051370C" w:rsidRDefault="0051370C" w:rsidP="0051370C">
      <w:pPr>
        <w:pStyle w:val="Overskrift2"/>
      </w:pPr>
      <w:bookmarkStart w:id="265" w:name="_Ref383428867"/>
      <w:bookmarkStart w:id="266" w:name="_Toc385341278"/>
      <w:r>
        <w:t>Idle clients with WebSockets</w:t>
      </w:r>
      <w:bookmarkEnd w:id="265"/>
      <w:bookmarkEnd w:id="266"/>
    </w:p>
    <w:p w:rsidR="0051370C" w:rsidRDefault="00DD1C9C" w:rsidP="0051370C">
      <w:r>
        <w:fldChar w:fldCharType="begin"/>
      </w:r>
      <w:r w:rsidR="00FF2CB4">
        <w:instrText xml:space="preserve"> REF _Ref383422883 \h </w:instrText>
      </w:r>
      <w:r>
        <w:fldChar w:fldCharType="separate"/>
      </w:r>
      <w:r w:rsidR="00081674">
        <w:t xml:space="preserve">Table </w:t>
      </w:r>
      <w:r w:rsidR="00081674">
        <w:rPr>
          <w:noProof/>
        </w:rPr>
        <w:t>9</w:t>
      </w:r>
      <w:r w:rsidR="00081674">
        <w:noBreakHyphen/>
      </w:r>
      <w:r w:rsidR="00081674">
        <w:rPr>
          <w:noProof/>
        </w:rPr>
        <w:t>1</w:t>
      </w:r>
      <w:r>
        <w:fldChar w:fldCharType="end"/>
      </w:r>
      <w:r w:rsidR="00FF2CB4">
        <w:t xml:space="preserve"> </w:t>
      </w:r>
      <w:r w:rsidR="00715ECB">
        <w:t>shows how much memory each framework used with 1000 and 4500 clients. Processor u</w:t>
      </w:r>
      <w:r w:rsidR="00214628">
        <w:t>sage was mostly zero</w:t>
      </w:r>
      <w:r w:rsidR="00715ECB">
        <w:t xml:space="preserve"> for all</w:t>
      </w:r>
      <w:r w:rsidR="00214628">
        <w:rPr>
          <w:rStyle w:val="Fotnotereferanse"/>
        </w:rPr>
        <w:footnoteReference w:id="42"/>
      </w:r>
      <w:r w:rsidR="00715ECB">
        <w:t>.</w:t>
      </w:r>
      <w:r w:rsidR="009E6B59">
        <w:t xml:space="preserve"> There were some small peaks of one or two percent, but these can be ignored.</w:t>
      </w:r>
      <w:r w:rsidR="00715ECB">
        <w:t xml:space="preserve"> The true processor usage was therefore</w:t>
      </w:r>
      <w:r w:rsidR="00320847">
        <w:t xml:space="preserve"> nothing for all frameworks regardless of how many clients were connected.</w:t>
      </w:r>
    </w:p>
    <w:tbl>
      <w:tblPr>
        <w:tblStyle w:val="Middelsskyggelegging1uthevingsfarge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302"/>
        <w:gridCol w:w="2302"/>
        <w:gridCol w:w="2303"/>
        <w:gridCol w:w="2303"/>
      </w:tblGrid>
      <w:tr w:rsidR="00320847" w:rsidTr="00320847">
        <w:trPr>
          <w:cnfStyle w:val="100000000000"/>
        </w:trPr>
        <w:tc>
          <w:tcPr>
            <w:cnfStyle w:val="001000000000"/>
            <w:tcW w:w="2302" w:type="dxa"/>
            <w:tcBorders>
              <w:top w:val="none" w:sz="0" w:space="0" w:color="auto"/>
              <w:left w:val="none" w:sz="0" w:space="0" w:color="auto"/>
              <w:bottom w:val="none" w:sz="0" w:space="0" w:color="auto"/>
              <w:right w:val="none" w:sz="0" w:space="0" w:color="auto"/>
            </w:tcBorders>
          </w:tcPr>
          <w:p w:rsidR="00320847" w:rsidRPr="00320847" w:rsidRDefault="00320847" w:rsidP="00320847">
            <w:pPr>
              <w:jc w:val="center"/>
            </w:pPr>
            <w:r w:rsidRPr="00320847">
              <w:t>Framework</w:t>
            </w:r>
          </w:p>
        </w:tc>
        <w:tc>
          <w:tcPr>
            <w:tcW w:w="2302" w:type="dxa"/>
            <w:tcBorders>
              <w:top w:val="none" w:sz="0" w:space="0" w:color="auto"/>
              <w:left w:val="none" w:sz="0" w:space="0" w:color="auto"/>
              <w:bottom w:val="none" w:sz="0" w:space="0" w:color="auto"/>
              <w:right w:val="none" w:sz="0" w:space="0" w:color="auto"/>
            </w:tcBorders>
          </w:tcPr>
          <w:p w:rsidR="00320847" w:rsidRDefault="00320847" w:rsidP="00320847">
            <w:pPr>
              <w:jc w:val="center"/>
              <w:cnfStyle w:val="100000000000"/>
            </w:pPr>
            <w:r>
              <w:t>1000 clients</w:t>
            </w:r>
          </w:p>
        </w:tc>
        <w:tc>
          <w:tcPr>
            <w:tcW w:w="2303" w:type="dxa"/>
            <w:tcBorders>
              <w:top w:val="none" w:sz="0" w:space="0" w:color="auto"/>
              <w:left w:val="none" w:sz="0" w:space="0" w:color="auto"/>
              <w:bottom w:val="none" w:sz="0" w:space="0" w:color="auto"/>
              <w:right w:val="none" w:sz="0" w:space="0" w:color="auto"/>
            </w:tcBorders>
          </w:tcPr>
          <w:p w:rsidR="00320847" w:rsidRDefault="00320847" w:rsidP="00320847">
            <w:pPr>
              <w:jc w:val="center"/>
              <w:cnfStyle w:val="100000000000"/>
            </w:pPr>
            <w:r>
              <w:t>4500 clients</w:t>
            </w:r>
          </w:p>
        </w:tc>
        <w:tc>
          <w:tcPr>
            <w:tcW w:w="2303" w:type="dxa"/>
            <w:tcBorders>
              <w:top w:val="none" w:sz="0" w:space="0" w:color="auto"/>
              <w:left w:val="none" w:sz="0" w:space="0" w:color="auto"/>
              <w:bottom w:val="none" w:sz="0" w:space="0" w:color="auto"/>
              <w:right w:val="none" w:sz="0" w:space="0" w:color="auto"/>
            </w:tcBorders>
          </w:tcPr>
          <w:p w:rsidR="00320847" w:rsidRDefault="00320847" w:rsidP="00320847">
            <w:pPr>
              <w:jc w:val="center"/>
              <w:cnfStyle w:val="100000000000"/>
            </w:pPr>
            <w:r>
              <w:t>Increase factor</w:t>
            </w:r>
          </w:p>
        </w:tc>
      </w:tr>
      <w:tr w:rsidR="00320847" w:rsidTr="00320847">
        <w:trPr>
          <w:cnfStyle w:val="000000100000"/>
        </w:trPr>
        <w:tc>
          <w:tcPr>
            <w:cnfStyle w:val="001000000000"/>
            <w:tcW w:w="2302" w:type="dxa"/>
            <w:tcBorders>
              <w:right w:val="none" w:sz="0" w:space="0" w:color="auto"/>
            </w:tcBorders>
          </w:tcPr>
          <w:p w:rsidR="00320847" w:rsidRPr="00320847" w:rsidRDefault="00320847" w:rsidP="00320847">
            <w:pPr>
              <w:jc w:val="center"/>
              <w:rPr>
                <w:b w:val="0"/>
              </w:rPr>
            </w:pPr>
            <w:r w:rsidRPr="00320847">
              <w:rPr>
                <w:b w:val="0"/>
              </w:rPr>
              <w:t>Play</w:t>
            </w:r>
          </w:p>
        </w:tc>
        <w:tc>
          <w:tcPr>
            <w:tcW w:w="2302" w:type="dxa"/>
            <w:tcBorders>
              <w:left w:val="none" w:sz="0" w:space="0" w:color="auto"/>
              <w:right w:val="none" w:sz="0" w:space="0" w:color="auto"/>
            </w:tcBorders>
          </w:tcPr>
          <w:p w:rsidR="00320847" w:rsidRDefault="00320847" w:rsidP="00320847">
            <w:pPr>
              <w:jc w:val="center"/>
              <w:cnfStyle w:val="000000100000"/>
            </w:pPr>
            <w:r>
              <w:t>118932KB</w:t>
            </w:r>
          </w:p>
        </w:tc>
        <w:tc>
          <w:tcPr>
            <w:tcW w:w="2303" w:type="dxa"/>
            <w:tcBorders>
              <w:left w:val="none" w:sz="0" w:space="0" w:color="auto"/>
              <w:right w:val="none" w:sz="0" w:space="0" w:color="auto"/>
            </w:tcBorders>
          </w:tcPr>
          <w:p w:rsidR="00320847" w:rsidRDefault="00320847" w:rsidP="00320847">
            <w:pPr>
              <w:jc w:val="center"/>
              <w:cnfStyle w:val="000000100000"/>
            </w:pPr>
            <w:r>
              <w:t>223812KB</w:t>
            </w:r>
          </w:p>
        </w:tc>
        <w:tc>
          <w:tcPr>
            <w:tcW w:w="2303" w:type="dxa"/>
            <w:tcBorders>
              <w:left w:val="none" w:sz="0" w:space="0" w:color="auto"/>
            </w:tcBorders>
          </w:tcPr>
          <w:p w:rsidR="00320847" w:rsidRDefault="00320847" w:rsidP="00320847">
            <w:pPr>
              <w:jc w:val="center"/>
              <w:cnfStyle w:val="000000100000"/>
            </w:pPr>
            <w:r>
              <w:t>1,88</w:t>
            </w:r>
          </w:p>
        </w:tc>
      </w:tr>
      <w:tr w:rsidR="00320847" w:rsidTr="00320847">
        <w:trPr>
          <w:cnfStyle w:val="000000010000"/>
        </w:trPr>
        <w:tc>
          <w:tcPr>
            <w:cnfStyle w:val="001000000000"/>
            <w:tcW w:w="2302" w:type="dxa"/>
            <w:tcBorders>
              <w:right w:val="none" w:sz="0" w:space="0" w:color="auto"/>
            </w:tcBorders>
          </w:tcPr>
          <w:p w:rsidR="00320847" w:rsidRPr="00320847" w:rsidRDefault="00320847" w:rsidP="00320847">
            <w:pPr>
              <w:jc w:val="center"/>
              <w:rPr>
                <w:b w:val="0"/>
              </w:rPr>
            </w:pPr>
            <w:r w:rsidRPr="00320847">
              <w:rPr>
                <w:b w:val="0"/>
              </w:rPr>
              <w:t>SignalR</w:t>
            </w:r>
          </w:p>
        </w:tc>
        <w:tc>
          <w:tcPr>
            <w:tcW w:w="2302" w:type="dxa"/>
            <w:tcBorders>
              <w:left w:val="none" w:sz="0" w:space="0" w:color="auto"/>
              <w:right w:val="none" w:sz="0" w:space="0" w:color="auto"/>
            </w:tcBorders>
          </w:tcPr>
          <w:p w:rsidR="00320847" w:rsidRDefault="00320847" w:rsidP="00320847">
            <w:pPr>
              <w:jc w:val="center"/>
              <w:cnfStyle w:val="000000010000"/>
            </w:pPr>
            <w:r>
              <w:t>188892KB</w:t>
            </w:r>
          </w:p>
        </w:tc>
        <w:tc>
          <w:tcPr>
            <w:tcW w:w="2303" w:type="dxa"/>
            <w:tcBorders>
              <w:left w:val="none" w:sz="0" w:space="0" w:color="auto"/>
              <w:right w:val="none" w:sz="0" w:space="0" w:color="auto"/>
            </w:tcBorders>
          </w:tcPr>
          <w:p w:rsidR="00320847" w:rsidRDefault="00320847" w:rsidP="00320847">
            <w:pPr>
              <w:jc w:val="center"/>
              <w:cnfStyle w:val="000000010000"/>
            </w:pPr>
            <w:r>
              <w:t>537064KB</w:t>
            </w:r>
          </w:p>
        </w:tc>
        <w:tc>
          <w:tcPr>
            <w:tcW w:w="2303" w:type="dxa"/>
            <w:tcBorders>
              <w:left w:val="none" w:sz="0" w:space="0" w:color="auto"/>
            </w:tcBorders>
          </w:tcPr>
          <w:p w:rsidR="00320847" w:rsidRDefault="00320847" w:rsidP="00320847">
            <w:pPr>
              <w:jc w:val="center"/>
              <w:cnfStyle w:val="000000010000"/>
            </w:pPr>
            <w:r>
              <w:t>2,84</w:t>
            </w:r>
          </w:p>
        </w:tc>
      </w:tr>
      <w:tr w:rsidR="00320847" w:rsidTr="00320847">
        <w:trPr>
          <w:cnfStyle w:val="000000100000"/>
        </w:trPr>
        <w:tc>
          <w:tcPr>
            <w:cnfStyle w:val="001000000000"/>
            <w:tcW w:w="2302" w:type="dxa"/>
            <w:tcBorders>
              <w:right w:val="none" w:sz="0" w:space="0" w:color="auto"/>
            </w:tcBorders>
          </w:tcPr>
          <w:p w:rsidR="00320847" w:rsidRPr="00320847" w:rsidRDefault="00320847" w:rsidP="00320847">
            <w:pPr>
              <w:jc w:val="center"/>
              <w:rPr>
                <w:b w:val="0"/>
              </w:rPr>
            </w:pPr>
            <w:r w:rsidRPr="00320847">
              <w:rPr>
                <w:b w:val="0"/>
              </w:rPr>
              <w:t>Socket.IO</w:t>
            </w:r>
          </w:p>
        </w:tc>
        <w:tc>
          <w:tcPr>
            <w:tcW w:w="2302" w:type="dxa"/>
            <w:tcBorders>
              <w:left w:val="none" w:sz="0" w:space="0" w:color="auto"/>
              <w:right w:val="none" w:sz="0" w:space="0" w:color="auto"/>
            </w:tcBorders>
          </w:tcPr>
          <w:p w:rsidR="00320847" w:rsidRDefault="00320847" w:rsidP="00320847">
            <w:pPr>
              <w:jc w:val="center"/>
              <w:cnfStyle w:val="000000100000"/>
            </w:pPr>
            <w:r>
              <w:t>42724KB</w:t>
            </w:r>
          </w:p>
        </w:tc>
        <w:tc>
          <w:tcPr>
            <w:tcW w:w="2303" w:type="dxa"/>
            <w:tcBorders>
              <w:left w:val="none" w:sz="0" w:space="0" w:color="auto"/>
              <w:right w:val="none" w:sz="0" w:space="0" w:color="auto"/>
            </w:tcBorders>
          </w:tcPr>
          <w:p w:rsidR="00320847" w:rsidRDefault="00320847" w:rsidP="00320847">
            <w:pPr>
              <w:jc w:val="center"/>
              <w:cnfStyle w:val="000000100000"/>
            </w:pPr>
            <w:r>
              <w:t>81780KB</w:t>
            </w:r>
          </w:p>
        </w:tc>
        <w:tc>
          <w:tcPr>
            <w:tcW w:w="2303" w:type="dxa"/>
            <w:tcBorders>
              <w:left w:val="none" w:sz="0" w:space="0" w:color="auto"/>
            </w:tcBorders>
          </w:tcPr>
          <w:p w:rsidR="00320847" w:rsidRDefault="00320847" w:rsidP="00320847">
            <w:pPr>
              <w:jc w:val="center"/>
              <w:cnfStyle w:val="000000100000"/>
            </w:pPr>
            <w:r>
              <w:t>1,91</w:t>
            </w:r>
          </w:p>
        </w:tc>
      </w:tr>
      <w:tr w:rsidR="00320847" w:rsidTr="00320847">
        <w:trPr>
          <w:cnfStyle w:val="000000010000"/>
        </w:trPr>
        <w:tc>
          <w:tcPr>
            <w:cnfStyle w:val="001000000000"/>
            <w:tcW w:w="2302" w:type="dxa"/>
            <w:tcBorders>
              <w:right w:val="none" w:sz="0" w:space="0" w:color="auto"/>
            </w:tcBorders>
          </w:tcPr>
          <w:p w:rsidR="00320847" w:rsidRPr="00320847" w:rsidRDefault="00320847" w:rsidP="00320847">
            <w:pPr>
              <w:jc w:val="center"/>
              <w:rPr>
                <w:b w:val="0"/>
              </w:rPr>
            </w:pPr>
            <w:r w:rsidRPr="00320847">
              <w:rPr>
                <w:b w:val="0"/>
              </w:rPr>
              <w:t>SockJS</w:t>
            </w:r>
          </w:p>
        </w:tc>
        <w:tc>
          <w:tcPr>
            <w:tcW w:w="2302" w:type="dxa"/>
            <w:tcBorders>
              <w:left w:val="none" w:sz="0" w:space="0" w:color="auto"/>
              <w:right w:val="none" w:sz="0" w:space="0" w:color="auto"/>
            </w:tcBorders>
          </w:tcPr>
          <w:p w:rsidR="00320847" w:rsidRDefault="00320847" w:rsidP="00320847">
            <w:pPr>
              <w:jc w:val="center"/>
              <w:cnfStyle w:val="000000010000"/>
            </w:pPr>
            <w:r>
              <w:t>38800KB</w:t>
            </w:r>
          </w:p>
        </w:tc>
        <w:tc>
          <w:tcPr>
            <w:tcW w:w="2303" w:type="dxa"/>
            <w:tcBorders>
              <w:left w:val="none" w:sz="0" w:space="0" w:color="auto"/>
              <w:right w:val="none" w:sz="0" w:space="0" w:color="auto"/>
            </w:tcBorders>
          </w:tcPr>
          <w:p w:rsidR="00320847" w:rsidRDefault="00320847" w:rsidP="00320847">
            <w:pPr>
              <w:jc w:val="center"/>
              <w:cnfStyle w:val="000000010000"/>
            </w:pPr>
            <w:r>
              <w:t>85996KB</w:t>
            </w:r>
          </w:p>
        </w:tc>
        <w:tc>
          <w:tcPr>
            <w:tcW w:w="2303" w:type="dxa"/>
            <w:tcBorders>
              <w:left w:val="none" w:sz="0" w:space="0" w:color="auto"/>
            </w:tcBorders>
          </w:tcPr>
          <w:p w:rsidR="00320847" w:rsidRDefault="00320847" w:rsidP="00320847">
            <w:pPr>
              <w:jc w:val="center"/>
              <w:cnfStyle w:val="000000010000"/>
            </w:pPr>
            <w:r>
              <w:t>2,2</w:t>
            </w:r>
          </w:p>
        </w:tc>
      </w:tr>
      <w:tr w:rsidR="00320847" w:rsidTr="00320847">
        <w:trPr>
          <w:cnfStyle w:val="000000100000"/>
        </w:trPr>
        <w:tc>
          <w:tcPr>
            <w:cnfStyle w:val="001000000000"/>
            <w:tcW w:w="2302" w:type="dxa"/>
            <w:tcBorders>
              <w:right w:val="none" w:sz="0" w:space="0" w:color="auto"/>
            </w:tcBorders>
          </w:tcPr>
          <w:p w:rsidR="00320847" w:rsidRPr="00320847" w:rsidRDefault="00320847" w:rsidP="00320847">
            <w:pPr>
              <w:jc w:val="center"/>
              <w:rPr>
                <w:b w:val="0"/>
              </w:rPr>
            </w:pPr>
            <w:r w:rsidRPr="00320847">
              <w:rPr>
                <w:b w:val="0"/>
              </w:rPr>
              <w:t>Lightstreamer</w:t>
            </w:r>
          </w:p>
        </w:tc>
        <w:tc>
          <w:tcPr>
            <w:tcW w:w="2302" w:type="dxa"/>
            <w:tcBorders>
              <w:left w:val="none" w:sz="0" w:space="0" w:color="auto"/>
              <w:right w:val="none" w:sz="0" w:space="0" w:color="auto"/>
            </w:tcBorders>
          </w:tcPr>
          <w:p w:rsidR="00320847" w:rsidRDefault="00320847" w:rsidP="00320847">
            <w:pPr>
              <w:jc w:val="center"/>
              <w:cnfStyle w:val="000000100000"/>
            </w:pPr>
            <w:r>
              <w:t>166,788KB</w:t>
            </w:r>
          </w:p>
        </w:tc>
        <w:tc>
          <w:tcPr>
            <w:tcW w:w="2303" w:type="dxa"/>
            <w:tcBorders>
              <w:left w:val="none" w:sz="0" w:space="0" w:color="auto"/>
              <w:right w:val="none" w:sz="0" w:space="0" w:color="auto"/>
            </w:tcBorders>
          </w:tcPr>
          <w:p w:rsidR="00320847" w:rsidRDefault="00320847" w:rsidP="00320847">
            <w:pPr>
              <w:jc w:val="center"/>
              <w:cnfStyle w:val="000000100000"/>
            </w:pPr>
            <w:r>
              <w:t>No result</w:t>
            </w:r>
          </w:p>
        </w:tc>
        <w:tc>
          <w:tcPr>
            <w:tcW w:w="2303" w:type="dxa"/>
            <w:tcBorders>
              <w:left w:val="none" w:sz="0" w:space="0" w:color="auto"/>
            </w:tcBorders>
          </w:tcPr>
          <w:p w:rsidR="00320847" w:rsidRDefault="00320847" w:rsidP="00FF2CB4">
            <w:pPr>
              <w:keepNext/>
              <w:jc w:val="center"/>
              <w:cnfStyle w:val="000000100000"/>
            </w:pPr>
            <w:r>
              <w:t>No result</w:t>
            </w:r>
          </w:p>
        </w:tc>
      </w:tr>
    </w:tbl>
    <w:p w:rsidR="00FF2CB4" w:rsidRDefault="00FF2CB4" w:rsidP="00FF2CB4">
      <w:pPr>
        <w:pStyle w:val="Bildetekst"/>
        <w:spacing w:before="120"/>
        <w:jc w:val="center"/>
      </w:pPr>
      <w:bookmarkStart w:id="267" w:name="_Ref383422883"/>
      <w:bookmarkStart w:id="268" w:name="_Toc385266202"/>
      <w:r>
        <w:t xml:space="preserve">Table </w:t>
      </w:r>
      <w:fldSimple w:instr=" STYLEREF 1 \s ">
        <w:r w:rsidR="00081674">
          <w:rPr>
            <w:noProof/>
          </w:rPr>
          <w:t>9</w:t>
        </w:r>
      </w:fldSimple>
      <w:r w:rsidR="00553C0E">
        <w:noBreakHyphen/>
      </w:r>
      <w:fldSimple w:instr=" SEQ Table \* ARABIC \s 1 ">
        <w:r w:rsidR="00081674">
          <w:rPr>
            <w:noProof/>
          </w:rPr>
          <w:t>1</w:t>
        </w:r>
      </w:fldSimple>
      <w:bookmarkEnd w:id="267"/>
      <w:r>
        <w:t>: Memory usage with 1000 and 4500 idle WebSockets connections.</w:t>
      </w:r>
      <w:bookmarkEnd w:id="268"/>
    </w:p>
    <w:p w:rsidR="00E31896" w:rsidRDefault="00E31896" w:rsidP="0051370C">
      <w:r>
        <w:t xml:space="preserve">I was not able to get any results with 4500 clients using Lightstreamer. At around 2500 clients, the browsers used so much memory that my computer </w:t>
      </w:r>
      <w:r w:rsidR="00FD29F4">
        <w:t>crashed.</w:t>
      </w:r>
    </w:p>
    <w:p w:rsidR="00F26C17" w:rsidRDefault="00F26C17" w:rsidP="00D91EE9">
      <w:pPr>
        <w:pStyle w:val="Overskrift1"/>
        <w:pageBreakBefore/>
      </w:pPr>
      <w:bookmarkStart w:id="269" w:name="_Ref383360999"/>
      <w:bookmarkStart w:id="270" w:name="_Toc385341279"/>
      <w:r w:rsidRPr="00F26C17">
        <w:lastRenderedPageBreak/>
        <w:t>Ana</w:t>
      </w:r>
      <w:r>
        <w:t>lysis</w:t>
      </w:r>
      <w:bookmarkEnd w:id="269"/>
      <w:bookmarkEnd w:id="270"/>
      <w:r>
        <w:t xml:space="preserve"> </w:t>
      </w:r>
    </w:p>
    <w:p w:rsidR="00DA0252" w:rsidRDefault="00DA0252" w:rsidP="00DF2BA5">
      <w:pPr>
        <w:keepNext/>
        <w:keepLines/>
      </w:pPr>
      <w:r>
        <w:t>In this chapter, I will discuss the results of the tests. I will try to provide plausible explanations to some of the anomalies in the results. The meaning of the results will also be discussed. Explanations are the result of my own experiences and opinions.</w:t>
      </w:r>
    </w:p>
    <w:p w:rsidR="00DA0252" w:rsidRDefault="00DA0252" w:rsidP="00DA0252">
      <w:pPr>
        <w:pStyle w:val="Overskrift2"/>
      </w:pPr>
      <w:bookmarkStart w:id="271" w:name="_Ref383428657"/>
      <w:bookmarkStart w:id="272" w:name="_Toc385341280"/>
      <w:r>
        <w:t>Message frequency</w:t>
      </w:r>
      <w:bookmarkEnd w:id="271"/>
      <w:bookmarkEnd w:id="272"/>
    </w:p>
    <w:p w:rsidR="00DA0252" w:rsidRDefault="00DA0252" w:rsidP="00DA0252">
      <w:r>
        <w:t>This section discuss</w:t>
      </w:r>
      <w:r w:rsidR="00560186">
        <w:t>es</w:t>
      </w:r>
      <w:r>
        <w:t xml:space="preserve"> the results from sections </w:t>
      </w:r>
      <w:r w:rsidR="00DD1C9C">
        <w:rPr>
          <w:color w:val="FF0000"/>
        </w:rPr>
        <w:fldChar w:fldCharType="begin"/>
      </w:r>
      <w:r w:rsidR="00D03593">
        <w:instrText xml:space="preserve"> REF _Ref383423008 \r \h </w:instrText>
      </w:r>
      <w:r w:rsidR="00DD1C9C">
        <w:rPr>
          <w:color w:val="FF0000"/>
        </w:rPr>
      </w:r>
      <w:r w:rsidR="00DD1C9C">
        <w:rPr>
          <w:color w:val="FF0000"/>
        </w:rPr>
        <w:fldChar w:fldCharType="separate"/>
      </w:r>
      <w:r w:rsidR="00081674">
        <w:t>9.1</w:t>
      </w:r>
      <w:r w:rsidR="00DD1C9C">
        <w:rPr>
          <w:color w:val="FF0000"/>
        </w:rPr>
        <w:fldChar w:fldCharType="end"/>
      </w:r>
      <w:r>
        <w:t>,</w:t>
      </w:r>
      <w:r w:rsidR="00D03593">
        <w:t xml:space="preserve"> </w:t>
      </w:r>
      <w:r w:rsidR="00DD1C9C">
        <w:fldChar w:fldCharType="begin"/>
      </w:r>
      <w:r w:rsidR="00D03593">
        <w:instrText xml:space="preserve"> REF _Ref383423154 \r \h </w:instrText>
      </w:r>
      <w:r w:rsidR="00DD1C9C">
        <w:fldChar w:fldCharType="separate"/>
      </w:r>
      <w:r w:rsidR="00081674">
        <w:t>9.2</w:t>
      </w:r>
      <w:r w:rsidR="00DD1C9C">
        <w:fldChar w:fldCharType="end"/>
      </w:r>
      <w:r>
        <w:t xml:space="preserve"> and</w:t>
      </w:r>
      <w:r w:rsidR="00D03593">
        <w:t xml:space="preserve"> </w:t>
      </w:r>
      <w:r w:rsidR="00DD1C9C">
        <w:fldChar w:fldCharType="begin"/>
      </w:r>
      <w:r w:rsidR="00D03593">
        <w:instrText xml:space="preserve"> REF _Ref383423178 \r \h </w:instrText>
      </w:r>
      <w:r w:rsidR="00DD1C9C">
        <w:fldChar w:fldCharType="separate"/>
      </w:r>
      <w:r w:rsidR="00081674">
        <w:t>9.3</w:t>
      </w:r>
      <w:r w:rsidR="00DD1C9C">
        <w:fldChar w:fldCharType="end"/>
      </w:r>
      <w:r>
        <w:t xml:space="preserve">. Most aspects applies to all, so I found it natural to keep the discussion in one section. All tables show the highest and lowest recorded data from their respective results. These numbers are from the raw data. The tables also show an average value. This is calculated based on the values in the corresponding graph. </w:t>
      </w:r>
    </w:p>
    <w:p w:rsidR="00DA0252" w:rsidRDefault="00DA0252" w:rsidP="00DA0252">
      <w:r>
        <w:t>Looking at any graph about message frequency, one can see some minor drops. These are most likely the result of either concurrency issues or timing. Thread proofing any application is not an easy task, even for experienced developers. It is likely that my code has one or more weak spots in this matter. This may have caused some messages to be skipped</w:t>
      </w:r>
      <w:r w:rsidR="00560186">
        <w:t xml:space="preserve"> by the logging mechanism</w:t>
      </w:r>
      <w:r>
        <w:t xml:space="preserve">, resulting in a minor drop in the graph. </w:t>
      </w:r>
    </w:p>
    <w:p w:rsidR="00DA0252" w:rsidRDefault="00DA0252" w:rsidP="00DA0252">
      <w:r>
        <w:t xml:space="preserve">Time issues can have surfaced even though I used a separate start </w:t>
      </w:r>
      <w:r w:rsidR="00FF2390">
        <w:t xml:space="preserve">time for clients and the server (as described in section </w:t>
      </w:r>
      <w:r w:rsidR="00DD1C9C">
        <w:fldChar w:fldCharType="begin"/>
      </w:r>
      <w:r w:rsidR="00B92CF2">
        <w:instrText xml:space="preserve"> REF _Ref383423348 \r \h </w:instrText>
      </w:r>
      <w:r w:rsidR="00DD1C9C">
        <w:fldChar w:fldCharType="separate"/>
      </w:r>
      <w:r w:rsidR="00081674">
        <w:t>8.1</w:t>
      </w:r>
      <w:r w:rsidR="00DD1C9C">
        <w:fldChar w:fldCharType="end"/>
      </w:r>
      <w:r w:rsidR="00B92CF2">
        <w:t>)</w:t>
      </w:r>
      <w:r>
        <w:t>. The clients start</w:t>
      </w:r>
      <w:r w:rsidR="00D03593">
        <w:t xml:space="preserve"> </w:t>
      </w:r>
      <w:r>
        <w:t>time was set before the c</w:t>
      </w:r>
      <w:r w:rsidR="00B92CF2">
        <w:t>all to the "</w:t>
      </w:r>
      <w:proofErr w:type="spellStart"/>
      <w:r w:rsidR="00B92CF2">
        <w:t>initTest</w:t>
      </w:r>
      <w:proofErr w:type="spellEnd"/>
      <w:r w:rsidR="00B92CF2">
        <w:t>" procedure</w:t>
      </w:r>
      <w:r>
        <w:t>. With SignalR, I observed that this took some time to respond, which explains the one second overtime each test with this framework had. The other frameworks also had some occurrences of this, resulting in an average result with one second overtime.</w:t>
      </w:r>
    </w:p>
    <w:p w:rsidR="00DA0252" w:rsidRDefault="00DA0252" w:rsidP="003870E2">
      <w:pPr>
        <w:keepNext/>
        <w:keepLines/>
      </w:pPr>
      <w:r w:rsidRPr="00DA5F61">
        <w:lastRenderedPageBreak/>
        <w:t>The table below</w:t>
      </w:r>
      <w:r w:rsidR="00B92CF2">
        <w:t xml:space="preserve"> </w:t>
      </w:r>
      <w:r w:rsidR="00B92CF2" w:rsidRPr="00DA5F61">
        <w:t>(</w:t>
      </w:r>
      <w:r w:rsidR="00DD1C9C">
        <w:fldChar w:fldCharType="begin"/>
      </w:r>
      <w:r w:rsidR="00B92CF2">
        <w:instrText xml:space="preserve"> REF _Ref383423537 \h </w:instrText>
      </w:r>
      <w:r w:rsidR="00DD1C9C">
        <w:fldChar w:fldCharType="separate"/>
      </w:r>
      <w:r w:rsidR="00081674">
        <w:t xml:space="preserve">Table </w:t>
      </w:r>
      <w:r w:rsidR="00081674">
        <w:rPr>
          <w:noProof/>
        </w:rPr>
        <w:t>10</w:t>
      </w:r>
      <w:r w:rsidR="00081674">
        <w:noBreakHyphen/>
      </w:r>
      <w:r w:rsidR="00081674">
        <w:rPr>
          <w:noProof/>
        </w:rPr>
        <w:t>1</w:t>
      </w:r>
      <w:r w:rsidR="00DD1C9C">
        <w:fldChar w:fldCharType="end"/>
      </w:r>
      <w:r w:rsidR="00B92CF2" w:rsidRPr="00DA5F61">
        <w:t>)</w:t>
      </w:r>
      <w:r w:rsidRPr="00DA5F61">
        <w:t xml:space="preserve"> shows data for messages sent by the clients. Most cases show an average number that is smaller than the expected 120. All these are the result of tests that went into overtime. A lower number, </w:t>
      </w:r>
      <w:r w:rsidR="00664A40">
        <w:t>means</w:t>
      </w:r>
      <w:r w:rsidRPr="00DA5F61">
        <w:t xml:space="preserve"> more overtime.</w:t>
      </w:r>
    </w:p>
    <w:tbl>
      <w:tblPr>
        <w:tblStyle w:val="Middelsskyggelegging1uthevingsfarge11"/>
        <w:tblW w:w="96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845"/>
        <w:gridCol w:w="1111"/>
        <w:gridCol w:w="960"/>
        <w:gridCol w:w="950"/>
        <w:gridCol w:w="1297"/>
        <w:gridCol w:w="1061"/>
        <w:gridCol w:w="1460"/>
        <w:gridCol w:w="925"/>
      </w:tblGrid>
      <w:tr w:rsidR="00DA0252" w:rsidTr="007759F4">
        <w:trPr>
          <w:cnfStyle w:val="100000000000"/>
          <w:trHeight w:val="773"/>
        </w:trPr>
        <w:tc>
          <w:tcPr>
            <w:cnfStyle w:val="001000000000"/>
            <w:tcW w:w="2803" w:type="dxa"/>
            <w:gridSpan w:val="2"/>
            <w:tcBorders>
              <w:top w:val="none" w:sz="0" w:space="0" w:color="auto"/>
              <w:left w:val="none" w:sz="0" w:space="0" w:color="auto"/>
              <w:bottom w:val="none" w:sz="0" w:space="0" w:color="auto"/>
              <w:right w:val="none" w:sz="0" w:space="0" w:color="auto"/>
            </w:tcBorders>
            <w:vAlign w:val="center"/>
          </w:tcPr>
          <w:p w:rsidR="00DA0252" w:rsidRDefault="00DF6142" w:rsidP="003870E2">
            <w:pPr>
              <w:keepNext/>
              <w:keepLines/>
            </w:pPr>
            <w:r>
              <w:t>Framework</w:t>
            </w:r>
          </w:p>
        </w:tc>
        <w:tc>
          <w:tcPr>
            <w:tcW w:w="981" w:type="dxa"/>
            <w:tcBorders>
              <w:top w:val="none" w:sz="0" w:space="0" w:color="auto"/>
              <w:left w:val="none" w:sz="0" w:space="0" w:color="auto"/>
              <w:bottom w:val="none" w:sz="0" w:space="0" w:color="auto"/>
              <w:right w:val="none" w:sz="0" w:space="0" w:color="auto"/>
            </w:tcBorders>
            <w:vAlign w:val="center"/>
          </w:tcPr>
          <w:p w:rsidR="00DA0252" w:rsidRPr="00BA6A9A" w:rsidRDefault="00DA0252" w:rsidP="003870E2">
            <w:pPr>
              <w:keepNext/>
              <w:keepLines/>
              <w:jc w:val="center"/>
              <w:cnfStyle w:val="100000000000"/>
              <w:rPr>
                <w:b w:val="0"/>
              </w:rPr>
            </w:pPr>
            <w:r w:rsidRPr="00BA6A9A">
              <w:rPr>
                <w:b w:val="0"/>
              </w:rPr>
              <w:t>Polling</w:t>
            </w:r>
          </w:p>
        </w:tc>
        <w:tc>
          <w:tcPr>
            <w:tcW w:w="971" w:type="dxa"/>
            <w:tcBorders>
              <w:top w:val="none" w:sz="0" w:space="0" w:color="auto"/>
              <w:left w:val="none" w:sz="0" w:space="0" w:color="auto"/>
              <w:bottom w:val="none" w:sz="0" w:space="0" w:color="auto"/>
              <w:right w:val="none" w:sz="0" w:space="0" w:color="auto"/>
            </w:tcBorders>
            <w:vAlign w:val="center"/>
          </w:tcPr>
          <w:p w:rsidR="00DA0252" w:rsidRPr="00BA6A9A" w:rsidRDefault="00DA0252" w:rsidP="003870E2">
            <w:pPr>
              <w:keepNext/>
              <w:keepLines/>
              <w:jc w:val="center"/>
              <w:cnfStyle w:val="100000000000"/>
              <w:rPr>
                <w:b w:val="0"/>
              </w:rPr>
            </w:pPr>
            <w:r w:rsidRPr="00BA6A9A">
              <w:rPr>
                <w:b w:val="0"/>
              </w:rPr>
              <w:t xml:space="preserve">Long </w:t>
            </w:r>
          </w:p>
          <w:p w:rsidR="00DA0252" w:rsidRDefault="00DA0252" w:rsidP="003870E2">
            <w:pPr>
              <w:keepNext/>
              <w:keepLines/>
              <w:jc w:val="center"/>
              <w:cnfStyle w:val="100000000000"/>
            </w:pPr>
            <w:r w:rsidRPr="00BA6A9A">
              <w:rPr>
                <w:b w:val="0"/>
              </w:rPr>
              <w:t>polling</w:t>
            </w:r>
          </w:p>
        </w:tc>
        <w:tc>
          <w:tcPr>
            <w:tcW w:w="1324" w:type="dxa"/>
            <w:tcBorders>
              <w:top w:val="none" w:sz="0" w:space="0" w:color="auto"/>
              <w:left w:val="none" w:sz="0" w:space="0" w:color="auto"/>
              <w:bottom w:val="none" w:sz="0" w:space="0" w:color="auto"/>
              <w:right w:val="none" w:sz="0" w:space="0" w:color="auto"/>
            </w:tcBorders>
            <w:vAlign w:val="center"/>
          </w:tcPr>
          <w:p w:rsidR="00DA0252" w:rsidRPr="00BA6A9A" w:rsidRDefault="00DA0252" w:rsidP="003870E2">
            <w:pPr>
              <w:keepNext/>
              <w:keepLines/>
              <w:jc w:val="center"/>
              <w:cnfStyle w:val="100000000000"/>
              <w:rPr>
                <w:b w:val="0"/>
              </w:rPr>
            </w:pPr>
            <w:r w:rsidRPr="00BA6A9A">
              <w:rPr>
                <w:b w:val="0"/>
              </w:rPr>
              <w:t>Streaming</w:t>
            </w:r>
          </w:p>
        </w:tc>
        <w:tc>
          <w:tcPr>
            <w:tcW w:w="1111" w:type="dxa"/>
            <w:tcBorders>
              <w:top w:val="none" w:sz="0" w:space="0" w:color="auto"/>
              <w:left w:val="none" w:sz="0" w:space="0" w:color="auto"/>
              <w:bottom w:val="none" w:sz="0" w:space="0" w:color="auto"/>
              <w:right w:val="none" w:sz="0" w:space="0" w:color="auto"/>
            </w:tcBorders>
            <w:vAlign w:val="center"/>
          </w:tcPr>
          <w:p w:rsidR="00DA0252" w:rsidRPr="00BA6A9A" w:rsidRDefault="000A69D2" w:rsidP="003870E2">
            <w:pPr>
              <w:keepNext/>
              <w:keepLines/>
              <w:jc w:val="center"/>
              <w:cnfStyle w:val="100000000000"/>
              <w:rPr>
                <w:b w:val="0"/>
              </w:rPr>
            </w:pPr>
            <w:r>
              <w:rPr>
                <w:b w:val="0"/>
              </w:rPr>
              <w:t>Server-Sent</w:t>
            </w:r>
            <w:r w:rsidR="00DA0252" w:rsidRPr="00BA6A9A">
              <w:rPr>
                <w:b w:val="0"/>
              </w:rPr>
              <w:t xml:space="preserve"> Events</w:t>
            </w:r>
          </w:p>
        </w:tc>
        <w:tc>
          <w:tcPr>
            <w:tcW w:w="1482" w:type="dxa"/>
            <w:tcBorders>
              <w:top w:val="none" w:sz="0" w:space="0" w:color="auto"/>
              <w:left w:val="none" w:sz="0" w:space="0" w:color="auto"/>
              <w:bottom w:val="none" w:sz="0" w:space="0" w:color="auto"/>
              <w:right w:val="none" w:sz="0" w:space="0" w:color="auto"/>
            </w:tcBorders>
            <w:vAlign w:val="center"/>
          </w:tcPr>
          <w:p w:rsidR="00DA0252" w:rsidRPr="00BA6A9A" w:rsidRDefault="00DA0252" w:rsidP="003870E2">
            <w:pPr>
              <w:keepNext/>
              <w:keepLines/>
              <w:jc w:val="center"/>
              <w:cnfStyle w:val="100000000000"/>
              <w:rPr>
                <w:b w:val="0"/>
              </w:rPr>
            </w:pPr>
            <w:r w:rsidRPr="00BA6A9A">
              <w:rPr>
                <w:b w:val="0"/>
              </w:rPr>
              <w:t>WebSockets</w:t>
            </w:r>
          </w:p>
        </w:tc>
        <w:tc>
          <w:tcPr>
            <w:tcW w:w="937" w:type="dxa"/>
            <w:tcBorders>
              <w:top w:val="none" w:sz="0" w:space="0" w:color="auto"/>
              <w:left w:val="none" w:sz="0" w:space="0" w:color="auto"/>
              <w:bottom w:val="none" w:sz="0" w:space="0" w:color="auto"/>
              <w:right w:val="none" w:sz="0" w:space="0" w:color="auto"/>
            </w:tcBorders>
            <w:vAlign w:val="center"/>
          </w:tcPr>
          <w:p w:rsidR="00DA0252" w:rsidRPr="00BA6A9A" w:rsidRDefault="00DA0252" w:rsidP="003870E2">
            <w:pPr>
              <w:keepNext/>
              <w:keepLines/>
              <w:jc w:val="center"/>
              <w:cnfStyle w:val="100000000000"/>
              <w:rPr>
                <w:b w:val="0"/>
              </w:rPr>
            </w:pPr>
            <w:r w:rsidRPr="00BA6A9A">
              <w:rPr>
                <w:b w:val="0"/>
              </w:rPr>
              <w:t>WS-polling</w:t>
            </w:r>
          </w:p>
        </w:tc>
      </w:tr>
      <w:tr w:rsidR="00DA0252" w:rsidTr="007759F4">
        <w:trPr>
          <w:cnfStyle w:val="000000100000"/>
          <w:trHeight w:val="773"/>
        </w:trPr>
        <w:tc>
          <w:tcPr>
            <w:cnfStyle w:val="001000000000"/>
            <w:tcW w:w="1676" w:type="dxa"/>
            <w:tcBorders>
              <w:right w:val="none" w:sz="0" w:space="0" w:color="auto"/>
            </w:tcBorders>
            <w:vAlign w:val="center"/>
          </w:tcPr>
          <w:p w:rsidR="00DA0252" w:rsidRPr="000C4F20" w:rsidRDefault="00DA0252" w:rsidP="003870E2">
            <w:pPr>
              <w:keepNext/>
              <w:keepLines/>
            </w:pPr>
            <w:r w:rsidRPr="000C4F20">
              <w:t>SignalR</w:t>
            </w:r>
          </w:p>
        </w:tc>
        <w:tc>
          <w:tcPr>
            <w:tcW w:w="1127" w:type="dxa"/>
            <w:tcBorders>
              <w:left w:val="none" w:sz="0" w:space="0" w:color="auto"/>
              <w:right w:val="none" w:sz="0" w:space="0" w:color="auto"/>
            </w:tcBorders>
            <w:vAlign w:val="center"/>
          </w:tcPr>
          <w:p w:rsidR="00DA0252" w:rsidRDefault="00DA0252" w:rsidP="003870E2">
            <w:pPr>
              <w:keepNext/>
              <w:keepLines/>
              <w:spacing w:line="264" w:lineRule="auto"/>
              <w:cnfStyle w:val="000000100000"/>
            </w:pPr>
            <w:r>
              <w:t>High:</w:t>
            </w:r>
          </w:p>
          <w:p w:rsidR="00DA0252" w:rsidRDefault="00DA0252" w:rsidP="003870E2">
            <w:pPr>
              <w:keepNext/>
              <w:keepLines/>
              <w:spacing w:line="264" w:lineRule="auto"/>
              <w:cnfStyle w:val="000000100000"/>
            </w:pPr>
            <w:r>
              <w:t>Low:</w:t>
            </w:r>
          </w:p>
          <w:p w:rsidR="00DA0252" w:rsidRDefault="00DA0252" w:rsidP="003870E2">
            <w:pPr>
              <w:keepNext/>
              <w:keepLines/>
              <w:spacing w:line="264" w:lineRule="auto"/>
              <w:cnfStyle w:val="000000100000"/>
            </w:pPr>
            <w:r>
              <w:t>Average:</w:t>
            </w:r>
          </w:p>
        </w:tc>
        <w:tc>
          <w:tcPr>
            <w:tcW w:w="981"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100000"/>
            </w:pPr>
            <w:r>
              <w:t>-</w:t>
            </w:r>
          </w:p>
        </w:tc>
        <w:tc>
          <w:tcPr>
            <w:tcW w:w="971"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100000"/>
            </w:pPr>
            <w:r>
              <w:t>120</w:t>
            </w:r>
          </w:p>
          <w:p w:rsidR="00DA0252" w:rsidRDefault="00DA0252" w:rsidP="003870E2">
            <w:pPr>
              <w:keepNext/>
              <w:keepLines/>
              <w:spacing w:line="264" w:lineRule="auto"/>
              <w:jc w:val="center"/>
              <w:cnfStyle w:val="000000100000"/>
            </w:pPr>
            <w:r>
              <w:t xml:space="preserve">2 </w:t>
            </w:r>
          </w:p>
          <w:p w:rsidR="00DA0252" w:rsidRDefault="00DA0252" w:rsidP="003870E2">
            <w:pPr>
              <w:keepNext/>
              <w:keepLines/>
              <w:spacing w:line="264" w:lineRule="auto"/>
              <w:jc w:val="center"/>
              <w:cnfStyle w:val="000000100000"/>
            </w:pPr>
            <w:r>
              <w:t>(113)</w:t>
            </w:r>
          </w:p>
        </w:tc>
        <w:tc>
          <w:tcPr>
            <w:tcW w:w="1324"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100000"/>
            </w:pPr>
            <w:r>
              <w:t>-</w:t>
            </w:r>
          </w:p>
        </w:tc>
        <w:tc>
          <w:tcPr>
            <w:tcW w:w="1111"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100000"/>
            </w:pPr>
            <w:r>
              <w:t>120</w:t>
            </w:r>
          </w:p>
          <w:p w:rsidR="00DA0252" w:rsidRDefault="00DA0252" w:rsidP="003870E2">
            <w:pPr>
              <w:keepNext/>
              <w:keepLines/>
              <w:spacing w:line="264" w:lineRule="auto"/>
              <w:jc w:val="center"/>
              <w:cnfStyle w:val="000000100000"/>
            </w:pPr>
            <w:r>
              <w:t xml:space="preserve">18 </w:t>
            </w:r>
          </w:p>
          <w:p w:rsidR="00DA0252" w:rsidRDefault="00DA0252" w:rsidP="003870E2">
            <w:pPr>
              <w:keepNext/>
              <w:keepLines/>
              <w:spacing w:line="264" w:lineRule="auto"/>
              <w:jc w:val="center"/>
              <w:cnfStyle w:val="000000100000"/>
            </w:pPr>
            <w:r>
              <w:t>(112)</w:t>
            </w:r>
          </w:p>
        </w:tc>
        <w:tc>
          <w:tcPr>
            <w:tcW w:w="1482"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100000"/>
            </w:pPr>
            <w:r>
              <w:t>120</w:t>
            </w:r>
          </w:p>
          <w:p w:rsidR="00DA0252" w:rsidRDefault="00DA0252" w:rsidP="003870E2">
            <w:pPr>
              <w:keepNext/>
              <w:keepLines/>
              <w:spacing w:line="264" w:lineRule="auto"/>
              <w:jc w:val="center"/>
              <w:cnfStyle w:val="000000100000"/>
            </w:pPr>
            <w:r>
              <w:t>2</w:t>
            </w:r>
          </w:p>
          <w:p w:rsidR="00DA0252" w:rsidRDefault="00DA0252" w:rsidP="003870E2">
            <w:pPr>
              <w:keepNext/>
              <w:keepLines/>
              <w:spacing w:line="264" w:lineRule="auto"/>
              <w:jc w:val="center"/>
              <w:cnfStyle w:val="000000100000"/>
            </w:pPr>
            <w:r>
              <w:t>(112)</w:t>
            </w:r>
          </w:p>
        </w:tc>
        <w:tc>
          <w:tcPr>
            <w:tcW w:w="937" w:type="dxa"/>
            <w:tcBorders>
              <w:left w:val="none" w:sz="0" w:space="0" w:color="auto"/>
            </w:tcBorders>
            <w:vAlign w:val="center"/>
          </w:tcPr>
          <w:p w:rsidR="00DA0252" w:rsidRDefault="00DA0252" w:rsidP="003870E2">
            <w:pPr>
              <w:keepNext/>
              <w:keepLines/>
              <w:spacing w:line="264" w:lineRule="auto"/>
              <w:jc w:val="center"/>
              <w:cnfStyle w:val="000000100000"/>
            </w:pPr>
            <w:r>
              <w:t>-</w:t>
            </w:r>
          </w:p>
        </w:tc>
      </w:tr>
      <w:tr w:rsidR="00DA0252" w:rsidTr="007759F4">
        <w:trPr>
          <w:cnfStyle w:val="000000010000"/>
          <w:trHeight w:val="773"/>
        </w:trPr>
        <w:tc>
          <w:tcPr>
            <w:cnfStyle w:val="001000000000"/>
            <w:tcW w:w="1676" w:type="dxa"/>
            <w:tcBorders>
              <w:bottom w:val="single" w:sz="4" w:space="0" w:color="auto"/>
              <w:right w:val="none" w:sz="0" w:space="0" w:color="auto"/>
            </w:tcBorders>
            <w:vAlign w:val="center"/>
          </w:tcPr>
          <w:p w:rsidR="00DA0252" w:rsidRPr="000C4F20" w:rsidRDefault="00DA0252" w:rsidP="003870E2">
            <w:pPr>
              <w:keepNext/>
              <w:keepLines/>
            </w:pPr>
            <w:r w:rsidRPr="000C4F20">
              <w:t>Socket.IO</w:t>
            </w:r>
          </w:p>
        </w:tc>
        <w:tc>
          <w:tcPr>
            <w:tcW w:w="1127" w:type="dxa"/>
            <w:tcBorders>
              <w:left w:val="none" w:sz="0" w:space="0" w:color="auto"/>
              <w:bottom w:val="single" w:sz="4" w:space="0" w:color="auto"/>
              <w:right w:val="none" w:sz="0" w:space="0" w:color="auto"/>
            </w:tcBorders>
            <w:vAlign w:val="center"/>
          </w:tcPr>
          <w:p w:rsidR="00DA0252" w:rsidRDefault="00DA0252" w:rsidP="003870E2">
            <w:pPr>
              <w:keepNext/>
              <w:keepLines/>
              <w:spacing w:line="264" w:lineRule="auto"/>
              <w:cnfStyle w:val="000000010000"/>
            </w:pPr>
            <w:r>
              <w:t>High:</w:t>
            </w:r>
          </w:p>
          <w:p w:rsidR="00DA0252" w:rsidRDefault="00DA0252" w:rsidP="003870E2">
            <w:pPr>
              <w:keepNext/>
              <w:keepLines/>
              <w:spacing w:line="264" w:lineRule="auto"/>
              <w:cnfStyle w:val="000000010000"/>
            </w:pPr>
            <w:r>
              <w:t>Low:</w:t>
            </w:r>
          </w:p>
          <w:p w:rsidR="00DA0252" w:rsidRDefault="00DA0252" w:rsidP="003870E2">
            <w:pPr>
              <w:keepNext/>
              <w:keepLines/>
              <w:spacing w:line="264" w:lineRule="auto"/>
              <w:cnfStyle w:val="000000010000"/>
            </w:pPr>
            <w:r>
              <w:t>Average:</w:t>
            </w:r>
          </w:p>
        </w:tc>
        <w:tc>
          <w:tcPr>
            <w:tcW w:w="981" w:type="dxa"/>
            <w:tcBorders>
              <w:left w:val="none" w:sz="0" w:space="0" w:color="auto"/>
              <w:bottom w:val="single" w:sz="4" w:space="0" w:color="auto"/>
              <w:right w:val="none" w:sz="0" w:space="0" w:color="auto"/>
            </w:tcBorders>
            <w:vAlign w:val="center"/>
          </w:tcPr>
          <w:p w:rsidR="00DA0252" w:rsidRDefault="00DA0252" w:rsidP="003870E2">
            <w:pPr>
              <w:keepNext/>
              <w:keepLines/>
              <w:spacing w:line="264" w:lineRule="auto"/>
              <w:jc w:val="center"/>
              <w:cnfStyle w:val="000000010000"/>
            </w:pPr>
            <w:r>
              <w:t>120</w:t>
            </w:r>
          </w:p>
          <w:p w:rsidR="00DA0252" w:rsidRDefault="00DA0252" w:rsidP="003870E2">
            <w:pPr>
              <w:keepNext/>
              <w:keepLines/>
              <w:spacing w:line="264" w:lineRule="auto"/>
              <w:jc w:val="center"/>
              <w:cnfStyle w:val="000000010000"/>
            </w:pPr>
            <w:r>
              <w:t xml:space="preserve">2 </w:t>
            </w:r>
          </w:p>
          <w:p w:rsidR="00DA0252" w:rsidRDefault="00DA0252" w:rsidP="003870E2">
            <w:pPr>
              <w:keepNext/>
              <w:keepLines/>
              <w:spacing w:line="264" w:lineRule="auto"/>
              <w:jc w:val="center"/>
              <w:cnfStyle w:val="000000010000"/>
            </w:pPr>
            <w:r>
              <w:t>(72)</w:t>
            </w:r>
          </w:p>
        </w:tc>
        <w:tc>
          <w:tcPr>
            <w:tcW w:w="971" w:type="dxa"/>
            <w:tcBorders>
              <w:left w:val="none" w:sz="0" w:space="0" w:color="auto"/>
              <w:bottom w:val="single" w:sz="4" w:space="0" w:color="auto"/>
              <w:right w:val="none" w:sz="0" w:space="0" w:color="auto"/>
            </w:tcBorders>
            <w:vAlign w:val="center"/>
          </w:tcPr>
          <w:p w:rsidR="00DA0252" w:rsidRDefault="00DA0252" w:rsidP="003870E2">
            <w:pPr>
              <w:keepNext/>
              <w:keepLines/>
              <w:spacing w:line="264" w:lineRule="auto"/>
              <w:jc w:val="center"/>
              <w:cnfStyle w:val="000000010000"/>
            </w:pPr>
            <w:r>
              <w:t>120</w:t>
            </w:r>
          </w:p>
          <w:p w:rsidR="00DA0252" w:rsidRDefault="00DA0252" w:rsidP="003870E2">
            <w:pPr>
              <w:keepNext/>
              <w:keepLines/>
              <w:spacing w:line="264" w:lineRule="auto"/>
              <w:jc w:val="center"/>
              <w:cnfStyle w:val="000000010000"/>
            </w:pPr>
            <w:r>
              <w:t xml:space="preserve">4 </w:t>
            </w:r>
          </w:p>
          <w:p w:rsidR="00DA0252" w:rsidRDefault="00DA0252" w:rsidP="003870E2">
            <w:pPr>
              <w:keepNext/>
              <w:keepLines/>
              <w:spacing w:line="264" w:lineRule="auto"/>
              <w:jc w:val="center"/>
              <w:cnfStyle w:val="000000010000"/>
            </w:pPr>
            <w:r>
              <w:t>(113)</w:t>
            </w:r>
          </w:p>
        </w:tc>
        <w:tc>
          <w:tcPr>
            <w:tcW w:w="1324" w:type="dxa"/>
            <w:tcBorders>
              <w:left w:val="none" w:sz="0" w:space="0" w:color="auto"/>
              <w:bottom w:val="single" w:sz="4" w:space="0" w:color="auto"/>
              <w:right w:val="none" w:sz="0" w:space="0" w:color="auto"/>
            </w:tcBorders>
            <w:vAlign w:val="center"/>
          </w:tcPr>
          <w:p w:rsidR="00DA0252" w:rsidRDefault="00DA0252" w:rsidP="003870E2">
            <w:pPr>
              <w:keepNext/>
              <w:keepLines/>
              <w:spacing w:line="264" w:lineRule="auto"/>
              <w:jc w:val="center"/>
              <w:cnfStyle w:val="000000010000"/>
            </w:pPr>
            <w:r>
              <w:t>-</w:t>
            </w:r>
          </w:p>
        </w:tc>
        <w:tc>
          <w:tcPr>
            <w:tcW w:w="1111" w:type="dxa"/>
            <w:tcBorders>
              <w:left w:val="none" w:sz="0" w:space="0" w:color="auto"/>
              <w:bottom w:val="single" w:sz="4" w:space="0" w:color="auto"/>
              <w:right w:val="none" w:sz="0" w:space="0" w:color="auto"/>
            </w:tcBorders>
            <w:vAlign w:val="center"/>
          </w:tcPr>
          <w:p w:rsidR="00DA0252" w:rsidRDefault="00DA0252" w:rsidP="003870E2">
            <w:pPr>
              <w:keepNext/>
              <w:keepLines/>
              <w:spacing w:line="264" w:lineRule="auto"/>
              <w:jc w:val="center"/>
              <w:cnfStyle w:val="000000010000"/>
            </w:pPr>
            <w:r>
              <w:t>-</w:t>
            </w:r>
          </w:p>
        </w:tc>
        <w:tc>
          <w:tcPr>
            <w:tcW w:w="1482" w:type="dxa"/>
            <w:tcBorders>
              <w:left w:val="none" w:sz="0" w:space="0" w:color="auto"/>
              <w:bottom w:val="single" w:sz="4" w:space="0" w:color="auto"/>
              <w:right w:val="none" w:sz="0" w:space="0" w:color="auto"/>
            </w:tcBorders>
            <w:vAlign w:val="center"/>
          </w:tcPr>
          <w:p w:rsidR="00DA0252" w:rsidRDefault="00DA0252" w:rsidP="003870E2">
            <w:pPr>
              <w:keepNext/>
              <w:keepLines/>
              <w:spacing w:line="264" w:lineRule="auto"/>
              <w:jc w:val="center"/>
              <w:cnfStyle w:val="000000010000"/>
            </w:pPr>
            <w:r>
              <w:t>120</w:t>
            </w:r>
          </w:p>
          <w:p w:rsidR="00DA0252" w:rsidRDefault="00DA0252" w:rsidP="003870E2">
            <w:pPr>
              <w:keepNext/>
              <w:keepLines/>
              <w:spacing w:line="264" w:lineRule="auto"/>
              <w:jc w:val="center"/>
              <w:cnfStyle w:val="000000010000"/>
            </w:pPr>
            <w:r>
              <w:t>120</w:t>
            </w:r>
          </w:p>
          <w:p w:rsidR="00DA0252" w:rsidRDefault="00DA0252" w:rsidP="003870E2">
            <w:pPr>
              <w:keepNext/>
              <w:keepLines/>
              <w:spacing w:line="264" w:lineRule="auto"/>
              <w:jc w:val="center"/>
              <w:cnfStyle w:val="000000010000"/>
            </w:pPr>
            <w:r>
              <w:t>(120)</w:t>
            </w:r>
          </w:p>
        </w:tc>
        <w:tc>
          <w:tcPr>
            <w:tcW w:w="937" w:type="dxa"/>
            <w:tcBorders>
              <w:left w:val="none" w:sz="0" w:space="0" w:color="auto"/>
              <w:bottom w:val="single" w:sz="4" w:space="0" w:color="auto"/>
            </w:tcBorders>
            <w:vAlign w:val="center"/>
          </w:tcPr>
          <w:p w:rsidR="00DA0252" w:rsidRDefault="00DA0252" w:rsidP="003870E2">
            <w:pPr>
              <w:keepNext/>
              <w:keepLines/>
              <w:spacing w:line="264" w:lineRule="auto"/>
              <w:jc w:val="center"/>
              <w:cnfStyle w:val="000000010000"/>
            </w:pPr>
            <w:r>
              <w:t>-</w:t>
            </w:r>
          </w:p>
        </w:tc>
      </w:tr>
      <w:tr w:rsidR="00DA0252" w:rsidTr="007759F4">
        <w:trPr>
          <w:cnfStyle w:val="000000100000"/>
          <w:trHeight w:val="773"/>
        </w:trPr>
        <w:tc>
          <w:tcPr>
            <w:cnfStyle w:val="001000000000"/>
            <w:tcW w:w="1676" w:type="dxa"/>
            <w:tcBorders>
              <w:right w:val="single" w:sz="4" w:space="0" w:color="auto"/>
            </w:tcBorders>
            <w:vAlign w:val="center"/>
          </w:tcPr>
          <w:p w:rsidR="00DA0252" w:rsidRPr="000C4F20" w:rsidRDefault="00DA0252" w:rsidP="003870E2">
            <w:pPr>
              <w:keepNext/>
              <w:keepLines/>
            </w:pPr>
            <w:r w:rsidRPr="000C4F20">
              <w:t>SockJS</w:t>
            </w:r>
          </w:p>
        </w:tc>
        <w:tc>
          <w:tcPr>
            <w:tcW w:w="1127" w:type="dxa"/>
            <w:tcBorders>
              <w:left w:val="single" w:sz="4" w:space="0" w:color="auto"/>
              <w:right w:val="single" w:sz="4" w:space="0" w:color="auto"/>
            </w:tcBorders>
            <w:vAlign w:val="center"/>
          </w:tcPr>
          <w:p w:rsidR="00DA0252" w:rsidRDefault="00DA0252" w:rsidP="003870E2">
            <w:pPr>
              <w:keepNext/>
              <w:keepLines/>
              <w:spacing w:line="264" w:lineRule="auto"/>
              <w:cnfStyle w:val="000000100000"/>
            </w:pPr>
            <w:r>
              <w:t>High:</w:t>
            </w:r>
          </w:p>
          <w:p w:rsidR="00DA0252" w:rsidRDefault="00DA0252" w:rsidP="003870E2">
            <w:pPr>
              <w:keepNext/>
              <w:keepLines/>
              <w:spacing w:line="264" w:lineRule="auto"/>
              <w:cnfStyle w:val="000000100000"/>
            </w:pPr>
            <w:r>
              <w:t>Low:</w:t>
            </w:r>
          </w:p>
          <w:p w:rsidR="00DA0252" w:rsidRDefault="00DA0252" w:rsidP="003870E2">
            <w:pPr>
              <w:keepNext/>
              <w:keepLines/>
              <w:spacing w:line="264" w:lineRule="auto"/>
              <w:cnfStyle w:val="000000100000"/>
            </w:pPr>
            <w:r>
              <w:t>Average:</w:t>
            </w:r>
          </w:p>
        </w:tc>
        <w:tc>
          <w:tcPr>
            <w:tcW w:w="981" w:type="dxa"/>
            <w:tcBorders>
              <w:left w:val="single" w:sz="4" w:space="0" w:color="auto"/>
              <w:right w:val="single" w:sz="4" w:space="0" w:color="auto"/>
            </w:tcBorders>
            <w:vAlign w:val="center"/>
          </w:tcPr>
          <w:p w:rsidR="00DA0252" w:rsidRDefault="00DA0252" w:rsidP="003870E2">
            <w:pPr>
              <w:keepNext/>
              <w:keepLines/>
              <w:spacing w:line="264" w:lineRule="auto"/>
              <w:jc w:val="center"/>
              <w:cnfStyle w:val="000000100000"/>
            </w:pPr>
            <w:r>
              <w:t>-</w:t>
            </w:r>
          </w:p>
        </w:tc>
        <w:tc>
          <w:tcPr>
            <w:tcW w:w="971" w:type="dxa"/>
            <w:tcBorders>
              <w:left w:val="single" w:sz="4" w:space="0" w:color="auto"/>
              <w:right w:val="single" w:sz="4" w:space="0" w:color="auto"/>
            </w:tcBorders>
            <w:vAlign w:val="center"/>
          </w:tcPr>
          <w:p w:rsidR="00DA0252" w:rsidRDefault="00DA0252" w:rsidP="003870E2">
            <w:pPr>
              <w:keepNext/>
              <w:keepLines/>
              <w:spacing w:line="264" w:lineRule="auto"/>
              <w:jc w:val="center"/>
              <w:cnfStyle w:val="000000100000"/>
            </w:pPr>
            <w:r>
              <w:t>120</w:t>
            </w:r>
          </w:p>
          <w:p w:rsidR="00DA0252" w:rsidRDefault="00DA0252" w:rsidP="003870E2">
            <w:pPr>
              <w:keepNext/>
              <w:keepLines/>
              <w:spacing w:line="264" w:lineRule="auto"/>
              <w:jc w:val="center"/>
              <w:cnfStyle w:val="000000100000"/>
            </w:pPr>
            <w:r>
              <w:t xml:space="preserve">120 </w:t>
            </w:r>
          </w:p>
          <w:p w:rsidR="00DA0252" w:rsidRDefault="00DA0252" w:rsidP="003870E2">
            <w:pPr>
              <w:keepNext/>
              <w:keepLines/>
              <w:spacing w:line="264" w:lineRule="auto"/>
              <w:jc w:val="center"/>
              <w:cnfStyle w:val="000000100000"/>
            </w:pPr>
            <w:r>
              <w:t>(120)</w:t>
            </w:r>
          </w:p>
        </w:tc>
        <w:tc>
          <w:tcPr>
            <w:tcW w:w="1324" w:type="dxa"/>
            <w:tcBorders>
              <w:left w:val="single" w:sz="4" w:space="0" w:color="auto"/>
              <w:right w:val="single" w:sz="4" w:space="0" w:color="auto"/>
            </w:tcBorders>
            <w:vAlign w:val="center"/>
          </w:tcPr>
          <w:p w:rsidR="00DA0252" w:rsidRDefault="00DA0252" w:rsidP="003870E2">
            <w:pPr>
              <w:keepNext/>
              <w:keepLines/>
              <w:spacing w:line="264" w:lineRule="auto"/>
              <w:jc w:val="center"/>
              <w:cnfStyle w:val="000000100000"/>
            </w:pPr>
            <w:r>
              <w:t>120</w:t>
            </w:r>
          </w:p>
          <w:p w:rsidR="00DA0252" w:rsidRDefault="00DA0252" w:rsidP="003870E2">
            <w:pPr>
              <w:keepNext/>
              <w:keepLines/>
              <w:spacing w:line="264" w:lineRule="auto"/>
              <w:jc w:val="center"/>
              <w:cnfStyle w:val="000000100000"/>
            </w:pPr>
            <w:r>
              <w:t xml:space="preserve">4 </w:t>
            </w:r>
          </w:p>
          <w:p w:rsidR="00DA0252" w:rsidRDefault="00DA0252" w:rsidP="003870E2">
            <w:pPr>
              <w:keepNext/>
              <w:keepLines/>
              <w:spacing w:line="264" w:lineRule="auto"/>
              <w:jc w:val="center"/>
              <w:cnfStyle w:val="000000100000"/>
            </w:pPr>
            <w:r>
              <w:t>(107)</w:t>
            </w:r>
          </w:p>
        </w:tc>
        <w:tc>
          <w:tcPr>
            <w:tcW w:w="1111" w:type="dxa"/>
            <w:tcBorders>
              <w:left w:val="single" w:sz="4" w:space="0" w:color="auto"/>
              <w:right w:val="single" w:sz="4" w:space="0" w:color="auto"/>
            </w:tcBorders>
            <w:vAlign w:val="center"/>
          </w:tcPr>
          <w:p w:rsidR="00DA0252" w:rsidRDefault="00DA0252" w:rsidP="003870E2">
            <w:pPr>
              <w:keepNext/>
              <w:keepLines/>
              <w:spacing w:line="264" w:lineRule="auto"/>
              <w:jc w:val="center"/>
              <w:cnfStyle w:val="000000100000"/>
            </w:pPr>
            <w:r>
              <w:t>-</w:t>
            </w:r>
          </w:p>
        </w:tc>
        <w:tc>
          <w:tcPr>
            <w:tcW w:w="1482" w:type="dxa"/>
            <w:tcBorders>
              <w:left w:val="single" w:sz="4" w:space="0" w:color="auto"/>
              <w:right w:val="single" w:sz="4" w:space="0" w:color="auto"/>
            </w:tcBorders>
            <w:vAlign w:val="center"/>
          </w:tcPr>
          <w:p w:rsidR="00DA0252" w:rsidRDefault="00DA0252" w:rsidP="003870E2">
            <w:pPr>
              <w:keepNext/>
              <w:keepLines/>
              <w:spacing w:line="264" w:lineRule="auto"/>
              <w:jc w:val="center"/>
              <w:cnfStyle w:val="000000100000"/>
            </w:pPr>
            <w:r>
              <w:t>120</w:t>
            </w:r>
          </w:p>
          <w:p w:rsidR="00DA0252" w:rsidRDefault="00DA0252" w:rsidP="003870E2">
            <w:pPr>
              <w:keepNext/>
              <w:keepLines/>
              <w:spacing w:line="264" w:lineRule="auto"/>
              <w:jc w:val="center"/>
              <w:cnfStyle w:val="000000100000"/>
            </w:pPr>
            <w:r>
              <w:t>4</w:t>
            </w:r>
          </w:p>
          <w:p w:rsidR="00DA0252" w:rsidRDefault="00DA0252" w:rsidP="003870E2">
            <w:pPr>
              <w:keepNext/>
              <w:keepLines/>
              <w:spacing w:line="264" w:lineRule="auto"/>
              <w:jc w:val="center"/>
              <w:cnfStyle w:val="000000100000"/>
            </w:pPr>
            <w:r>
              <w:t>(114)</w:t>
            </w:r>
          </w:p>
        </w:tc>
        <w:tc>
          <w:tcPr>
            <w:tcW w:w="937" w:type="dxa"/>
            <w:tcBorders>
              <w:left w:val="single" w:sz="4" w:space="0" w:color="auto"/>
            </w:tcBorders>
            <w:vAlign w:val="center"/>
          </w:tcPr>
          <w:p w:rsidR="00DA0252" w:rsidRDefault="00DA0252" w:rsidP="003870E2">
            <w:pPr>
              <w:keepNext/>
              <w:keepLines/>
              <w:spacing w:line="264" w:lineRule="auto"/>
              <w:jc w:val="center"/>
              <w:cnfStyle w:val="000000100000"/>
            </w:pPr>
            <w:r>
              <w:t>-</w:t>
            </w:r>
          </w:p>
        </w:tc>
      </w:tr>
      <w:tr w:rsidR="00DA0252" w:rsidTr="007759F4">
        <w:trPr>
          <w:cnfStyle w:val="000000010000"/>
          <w:trHeight w:val="773"/>
        </w:trPr>
        <w:tc>
          <w:tcPr>
            <w:cnfStyle w:val="001000000000"/>
            <w:tcW w:w="1676" w:type="dxa"/>
            <w:tcBorders>
              <w:right w:val="none" w:sz="0" w:space="0" w:color="auto"/>
            </w:tcBorders>
            <w:vAlign w:val="center"/>
          </w:tcPr>
          <w:p w:rsidR="00DA0252" w:rsidRPr="000C4F20" w:rsidRDefault="00DA0252" w:rsidP="003870E2">
            <w:pPr>
              <w:keepNext/>
              <w:keepLines/>
            </w:pPr>
            <w:r w:rsidRPr="000C4F20">
              <w:t>Play</w:t>
            </w:r>
          </w:p>
        </w:tc>
        <w:tc>
          <w:tcPr>
            <w:tcW w:w="1127" w:type="dxa"/>
            <w:tcBorders>
              <w:left w:val="none" w:sz="0" w:space="0" w:color="auto"/>
              <w:right w:val="none" w:sz="0" w:space="0" w:color="auto"/>
            </w:tcBorders>
            <w:vAlign w:val="center"/>
          </w:tcPr>
          <w:p w:rsidR="00DA0252" w:rsidRDefault="00DA0252" w:rsidP="003870E2">
            <w:pPr>
              <w:keepNext/>
              <w:keepLines/>
              <w:spacing w:line="264" w:lineRule="auto"/>
              <w:cnfStyle w:val="000000010000"/>
            </w:pPr>
            <w:r>
              <w:t>High:</w:t>
            </w:r>
          </w:p>
          <w:p w:rsidR="00DA0252" w:rsidRDefault="00DA0252" w:rsidP="003870E2">
            <w:pPr>
              <w:keepNext/>
              <w:keepLines/>
              <w:spacing w:line="264" w:lineRule="auto"/>
              <w:cnfStyle w:val="000000010000"/>
            </w:pPr>
            <w:r>
              <w:t>Low:</w:t>
            </w:r>
          </w:p>
          <w:p w:rsidR="00DA0252" w:rsidRDefault="00DA0252" w:rsidP="003870E2">
            <w:pPr>
              <w:keepNext/>
              <w:keepLines/>
              <w:spacing w:line="264" w:lineRule="auto"/>
              <w:cnfStyle w:val="000000010000"/>
            </w:pPr>
            <w:r>
              <w:t>Average:</w:t>
            </w:r>
          </w:p>
        </w:tc>
        <w:tc>
          <w:tcPr>
            <w:tcW w:w="981"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010000"/>
            </w:pPr>
            <w:r>
              <w:t>-</w:t>
            </w:r>
          </w:p>
        </w:tc>
        <w:tc>
          <w:tcPr>
            <w:tcW w:w="971"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010000"/>
            </w:pPr>
            <w:r>
              <w:t>-</w:t>
            </w:r>
          </w:p>
        </w:tc>
        <w:tc>
          <w:tcPr>
            <w:tcW w:w="1324"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010000"/>
            </w:pPr>
            <w:r>
              <w:t>-</w:t>
            </w:r>
          </w:p>
        </w:tc>
        <w:tc>
          <w:tcPr>
            <w:tcW w:w="1111"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010000"/>
            </w:pPr>
            <w:r>
              <w:t>-</w:t>
            </w:r>
          </w:p>
        </w:tc>
        <w:tc>
          <w:tcPr>
            <w:tcW w:w="1482"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010000"/>
            </w:pPr>
            <w:r>
              <w:t>120</w:t>
            </w:r>
          </w:p>
          <w:p w:rsidR="00DA0252" w:rsidRDefault="00DA0252" w:rsidP="003870E2">
            <w:pPr>
              <w:keepNext/>
              <w:keepLines/>
              <w:spacing w:line="264" w:lineRule="auto"/>
              <w:jc w:val="center"/>
              <w:cnfStyle w:val="000000010000"/>
            </w:pPr>
            <w:r>
              <w:t>120</w:t>
            </w:r>
          </w:p>
          <w:p w:rsidR="00DA0252" w:rsidRDefault="00DA0252" w:rsidP="003870E2">
            <w:pPr>
              <w:keepNext/>
              <w:keepLines/>
              <w:spacing w:line="264" w:lineRule="auto"/>
              <w:jc w:val="center"/>
              <w:cnfStyle w:val="000000010000"/>
            </w:pPr>
            <w:r>
              <w:t>(120)</w:t>
            </w:r>
          </w:p>
        </w:tc>
        <w:tc>
          <w:tcPr>
            <w:tcW w:w="937" w:type="dxa"/>
            <w:tcBorders>
              <w:left w:val="none" w:sz="0" w:space="0" w:color="auto"/>
            </w:tcBorders>
            <w:vAlign w:val="center"/>
          </w:tcPr>
          <w:p w:rsidR="00DA0252" w:rsidRDefault="00DA0252" w:rsidP="003870E2">
            <w:pPr>
              <w:keepNext/>
              <w:keepLines/>
              <w:spacing w:line="264" w:lineRule="auto"/>
              <w:jc w:val="center"/>
              <w:cnfStyle w:val="000000010000"/>
            </w:pPr>
            <w:r>
              <w:t>-</w:t>
            </w:r>
          </w:p>
        </w:tc>
      </w:tr>
      <w:tr w:rsidR="00DA0252" w:rsidTr="007759F4">
        <w:trPr>
          <w:cnfStyle w:val="000000100000"/>
          <w:trHeight w:val="773"/>
        </w:trPr>
        <w:tc>
          <w:tcPr>
            <w:cnfStyle w:val="001000000000"/>
            <w:tcW w:w="1676" w:type="dxa"/>
            <w:tcBorders>
              <w:right w:val="none" w:sz="0" w:space="0" w:color="auto"/>
            </w:tcBorders>
            <w:vAlign w:val="center"/>
          </w:tcPr>
          <w:p w:rsidR="00DA0252" w:rsidRPr="000C4F20" w:rsidRDefault="00DA0252" w:rsidP="003870E2">
            <w:pPr>
              <w:keepNext/>
              <w:keepLines/>
            </w:pPr>
            <w:r w:rsidRPr="000C4F20">
              <w:t>Lightstreamer</w:t>
            </w:r>
          </w:p>
        </w:tc>
        <w:tc>
          <w:tcPr>
            <w:tcW w:w="1127" w:type="dxa"/>
            <w:tcBorders>
              <w:left w:val="none" w:sz="0" w:space="0" w:color="auto"/>
              <w:right w:val="none" w:sz="0" w:space="0" w:color="auto"/>
            </w:tcBorders>
            <w:vAlign w:val="center"/>
          </w:tcPr>
          <w:p w:rsidR="00DA0252" w:rsidRDefault="00DA0252" w:rsidP="003870E2">
            <w:pPr>
              <w:keepNext/>
              <w:keepLines/>
              <w:spacing w:line="264" w:lineRule="auto"/>
              <w:cnfStyle w:val="000000100000"/>
            </w:pPr>
            <w:r>
              <w:t>High:</w:t>
            </w:r>
          </w:p>
          <w:p w:rsidR="00DA0252" w:rsidRDefault="00DA0252" w:rsidP="003870E2">
            <w:pPr>
              <w:keepNext/>
              <w:keepLines/>
              <w:spacing w:line="264" w:lineRule="auto"/>
              <w:cnfStyle w:val="000000100000"/>
            </w:pPr>
            <w:r>
              <w:t>Low:</w:t>
            </w:r>
          </w:p>
          <w:p w:rsidR="00DA0252" w:rsidRDefault="00DA0252" w:rsidP="003870E2">
            <w:pPr>
              <w:keepNext/>
              <w:keepLines/>
              <w:spacing w:line="264" w:lineRule="auto"/>
              <w:cnfStyle w:val="000000100000"/>
            </w:pPr>
            <w:r>
              <w:t>Average:</w:t>
            </w:r>
          </w:p>
        </w:tc>
        <w:tc>
          <w:tcPr>
            <w:tcW w:w="981"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100000"/>
            </w:pPr>
            <w:r>
              <w:t>120</w:t>
            </w:r>
          </w:p>
          <w:p w:rsidR="00DA0252" w:rsidRDefault="00DA0252" w:rsidP="003870E2">
            <w:pPr>
              <w:keepNext/>
              <w:keepLines/>
              <w:spacing w:line="264" w:lineRule="auto"/>
              <w:jc w:val="center"/>
              <w:cnfStyle w:val="000000100000"/>
            </w:pPr>
            <w:r>
              <w:t xml:space="preserve">2 </w:t>
            </w:r>
          </w:p>
          <w:p w:rsidR="00DA0252" w:rsidRDefault="00DA0252" w:rsidP="003870E2">
            <w:pPr>
              <w:keepNext/>
              <w:keepLines/>
              <w:spacing w:line="264" w:lineRule="auto"/>
              <w:jc w:val="center"/>
              <w:cnfStyle w:val="000000100000"/>
            </w:pPr>
            <w:r>
              <w:t>(111)</w:t>
            </w:r>
          </w:p>
        </w:tc>
        <w:tc>
          <w:tcPr>
            <w:tcW w:w="971"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100000"/>
            </w:pPr>
            <w:r>
              <w:t>-</w:t>
            </w:r>
          </w:p>
        </w:tc>
        <w:tc>
          <w:tcPr>
            <w:tcW w:w="1324"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100000"/>
            </w:pPr>
            <w:r>
              <w:t>120</w:t>
            </w:r>
          </w:p>
          <w:p w:rsidR="00DA0252" w:rsidRDefault="00DA0252" w:rsidP="003870E2">
            <w:pPr>
              <w:keepNext/>
              <w:keepLines/>
              <w:spacing w:line="264" w:lineRule="auto"/>
              <w:jc w:val="center"/>
              <w:cnfStyle w:val="000000100000"/>
            </w:pPr>
            <w:r>
              <w:t>2</w:t>
            </w:r>
          </w:p>
          <w:p w:rsidR="00DA0252" w:rsidRDefault="00DA0252" w:rsidP="003870E2">
            <w:pPr>
              <w:keepNext/>
              <w:keepLines/>
              <w:spacing w:line="264" w:lineRule="auto"/>
              <w:jc w:val="center"/>
              <w:cnfStyle w:val="000000100000"/>
            </w:pPr>
            <w:r>
              <w:t xml:space="preserve"> (88)</w:t>
            </w:r>
          </w:p>
        </w:tc>
        <w:tc>
          <w:tcPr>
            <w:tcW w:w="1111"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100000"/>
            </w:pPr>
            <w:r>
              <w:t>-</w:t>
            </w:r>
          </w:p>
        </w:tc>
        <w:tc>
          <w:tcPr>
            <w:tcW w:w="1482"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100000"/>
            </w:pPr>
            <w:r>
              <w:t>120</w:t>
            </w:r>
          </w:p>
          <w:p w:rsidR="00DA0252" w:rsidRDefault="00DA0252" w:rsidP="003870E2">
            <w:pPr>
              <w:keepNext/>
              <w:keepLines/>
              <w:spacing w:line="264" w:lineRule="auto"/>
              <w:jc w:val="center"/>
              <w:cnfStyle w:val="000000100000"/>
            </w:pPr>
            <w:r>
              <w:t>44</w:t>
            </w:r>
          </w:p>
          <w:p w:rsidR="00DA0252" w:rsidRDefault="00DA0252" w:rsidP="003870E2">
            <w:pPr>
              <w:keepNext/>
              <w:keepLines/>
              <w:spacing w:line="264" w:lineRule="auto"/>
              <w:jc w:val="center"/>
              <w:cnfStyle w:val="000000100000"/>
            </w:pPr>
            <w:r>
              <w:t>(114)</w:t>
            </w:r>
          </w:p>
        </w:tc>
        <w:tc>
          <w:tcPr>
            <w:tcW w:w="937" w:type="dxa"/>
            <w:tcBorders>
              <w:left w:val="none" w:sz="0" w:space="0" w:color="auto"/>
            </w:tcBorders>
            <w:vAlign w:val="center"/>
          </w:tcPr>
          <w:p w:rsidR="00DA0252" w:rsidRDefault="00DA0252" w:rsidP="003870E2">
            <w:pPr>
              <w:keepNext/>
              <w:keepLines/>
              <w:spacing w:line="264" w:lineRule="auto"/>
              <w:jc w:val="center"/>
              <w:cnfStyle w:val="000000100000"/>
            </w:pPr>
            <w:r>
              <w:t>120</w:t>
            </w:r>
          </w:p>
          <w:p w:rsidR="00DA0252" w:rsidRDefault="00DA0252" w:rsidP="003870E2">
            <w:pPr>
              <w:keepNext/>
              <w:keepLines/>
              <w:spacing w:line="264" w:lineRule="auto"/>
              <w:jc w:val="center"/>
              <w:cnfStyle w:val="000000100000"/>
            </w:pPr>
            <w:r>
              <w:t>1</w:t>
            </w:r>
          </w:p>
          <w:p w:rsidR="00DA0252" w:rsidRDefault="00DA0252" w:rsidP="003870E2">
            <w:pPr>
              <w:keepNext/>
              <w:keepLines/>
              <w:spacing w:line="264" w:lineRule="auto"/>
              <w:jc w:val="center"/>
              <w:cnfStyle w:val="000000100000"/>
            </w:pPr>
            <w:r>
              <w:t>(109)</w:t>
            </w:r>
          </w:p>
        </w:tc>
      </w:tr>
    </w:tbl>
    <w:p w:rsidR="00DA0252" w:rsidRDefault="00B92CF2" w:rsidP="003870E2">
      <w:pPr>
        <w:pStyle w:val="Bildetekst"/>
        <w:keepNext/>
        <w:keepLines/>
        <w:spacing w:before="120"/>
        <w:jc w:val="center"/>
      </w:pPr>
      <w:bookmarkStart w:id="273" w:name="_Ref383423537"/>
      <w:bookmarkStart w:id="274" w:name="_Toc385266203"/>
      <w:r>
        <w:t xml:space="preserve">Table </w:t>
      </w:r>
      <w:fldSimple w:instr=" STYLEREF 1 \s ">
        <w:r w:rsidR="00081674">
          <w:rPr>
            <w:noProof/>
          </w:rPr>
          <w:t>10</w:t>
        </w:r>
      </w:fldSimple>
      <w:r w:rsidR="00553C0E">
        <w:noBreakHyphen/>
      </w:r>
      <w:fldSimple w:instr=" SEQ Table \* ARABIC \s 1 ">
        <w:r w:rsidR="00081674">
          <w:rPr>
            <w:noProof/>
          </w:rPr>
          <w:t>1</w:t>
        </w:r>
      </w:fldSimple>
      <w:bookmarkEnd w:id="273"/>
      <w:r>
        <w:t>: Messages sent by clients.</w:t>
      </w:r>
      <w:bookmarkEnd w:id="274"/>
    </w:p>
    <w:p w:rsidR="00DA0252" w:rsidRDefault="003A2907" w:rsidP="00DA0252">
      <w:r>
        <w:t>While Socket.IO had 120 as</w:t>
      </w:r>
      <w:r w:rsidR="00DA0252" w:rsidRPr="00DA5F61">
        <w:t xml:space="preserve"> highest number for polling, its average is a lot</w:t>
      </w:r>
      <w:r w:rsidR="00B92CF2">
        <w:t xml:space="preserve"> lower. As you see from </w:t>
      </w:r>
      <w:r w:rsidR="00DD1C9C">
        <w:fldChar w:fldCharType="begin"/>
      </w:r>
      <w:r w:rsidR="00B92CF2">
        <w:instrText xml:space="preserve"> REF _Ref383377833 \h </w:instrText>
      </w:r>
      <w:r w:rsidR="00DD1C9C">
        <w:fldChar w:fldCharType="separate"/>
      </w:r>
      <w:r w:rsidR="00081674">
        <w:t xml:space="preserve">Figure </w:t>
      </w:r>
      <w:r w:rsidR="00081674">
        <w:rPr>
          <w:noProof/>
        </w:rPr>
        <w:t>9</w:t>
      </w:r>
      <w:r w:rsidR="00081674">
        <w:noBreakHyphen/>
      </w:r>
      <w:r w:rsidR="00081674">
        <w:rPr>
          <w:noProof/>
        </w:rPr>
        <w:t>2</w:t>
      </w:r>
      <w:r w:rsidR="00DD1C9C">
        <w:fldChar w:fldCharType="end"/>
      </w:r>
      <w:r w:rsidR="00DA0252" w:rsidRPr="00DA5F61">
        <w:t>, it was far beneath the expected frequency throughout the test. A probable explanation to this behavior is a combination of two things. First, that the server took a long time to respond to a poll request. The captured network traffic indicate that several messages often was bundled into a single response. This operation requires time on Node's singe thread. This may have blocked other incoming requests for a short period of time. As a result, the clients can have reached six outgoing requests which is Firefox's maximum</w:t>
      </w:r>
      <w:r w:rsidR="00B92CF2">
        <w:t xml:space="preserve"> </w:t>
      </w:r>
      <w:r w:rsidR="00DD1C9C">
        <w:fldChar w:fldCharType="begin" w:fldLock="1"/>
      </w:r>
      <w:r w:rsidR="00D167B1">
        <w:instrText>ADDIN CSL_CITATION { "citationItems" : [ { "id" : "ITEM-1", "itemData" : { "URL" : "http://www.stevesouders.com/blog/2008/03/20/roundup-on-parallel-connections/", "accessed" : { "date-parts" : [ [ "2014", "3", "11" ] ] }, "author" : [ { "dropping-particle" : "", "family" : "Souders", "given" : "Steve", "non-dropping-particle" : "", "parse-names" : false, "suffix" : "" } ], "id" : "ITEM-1", "issued" : { "date-parts" : [ [ "0" ] ] }, "title" : "Roundup on Parallel Connections | High Performance Web Sites", "type" : "webpage" }, "uris" : [ "http://www.mendeley.com/documents/?uuid=50fe7fc5-07ee-48be-ac13-c257f9869543" ] } ], "mendeley" : { "previouslyFormattedCitation" : "[130]" }, "properties" : { "noteIndex" : 0 }, "schema" : "https://github.com/citation-style-language/schema/raw/master/csl-citation.json" }</w:instrText>
      </w:r>
      <w:r w:rsidR="00DD1C9C">
        <w:fldChar w:fldCharType="separate"/>
      </w:r>
      <w:r w:rsidR="00BB15F3" w:rsidRPr="00BB15F3">
        <w:rPr>
          <w:noProof/>
        </w:rPr>
        <w:t>[130]</w:t>
      </w:r>
      <w:r w:rsidR="00DD1C9C">
        <w:fldChar w:fldCharType="end"/>
      </w:r>
      <w:r w:rsidR="00DA0252" w:rsidRPr="00DA5F61">
        <w:t>. Together, these phenomena result in a queue of request forming at both the clients and the server. Then, 10 seconds of overtime isn't too improbable.</w:t>
      </w:r>
    </w:p>
    <w:p w:rsidR="00DA0252" w:rsidRDefault="00DA0252" w:rsidP="00DA0252">
      <w:r>
        <w:t xml:space="preserve">The clients single threaded nature, can cause some issues. If the server has a peak in messages sent, which some results show, the client suddenly receives a lot more work. This can push </w:t>
      </w:r>
      <w:r w:rsidRPr="004E30AB">
        <w:t>subsequent</w:t>
      </w:r>
      <w:r>
        <w:t xml:space="preserve"> “send”-calls far down the call stack, resulting in a frequency drop.</w:t>
      </w:r>
    </w:p>
    <w:p w:rsidR="00DA0252" w:rsidRDefault="00DA0252" w:rsidP="00DA0252">
      <w:r>
        <w:t>Explaining what happens towards the end of each run with Lightstreamer is rather hard. All runs show unstable frequencies.</w:t>
      </w:r>
      <w:r w:rsidR="00374440">
        <w:t xml:space="preserve"> The tests</w:t>
      </w:r>
      <w:r>
        <w:t xml:space="preserve"> I ran with all frameworks to see the resource usage with many idle clients using WebSockets</w:t>
      </w:r>
      <w:r w:rsidR="00374440">
        <w:t xml:space="preserve"> may have revealed a possible reason</w:t>
      </w:r>
      <w:r>
        <w:t>. With Lightstreamer, I was not able to connect more than about 2500 clients before the browsers used all my computers memory. None of the other frameworks displayed this behavior. This may indicate that there is a memory leak in the Lightstreamer client library. If this is the case, it can impact the clients abilities. But, as I have no clear indications towards this, it remains pure speculation.</w:t>
      </w:r>
    </w:p>
    <w:p w:rsidR="00DA0252" w:rsidRDefault="00DA0252" w:rsidP="00DA0252">
      <w:r>
        <w:lastRenderedPageBreak/>
        <w:t>Another possible explanation is the usage of an ExecutorService</w:t>
      </w:r>
      <w:r w:rsidR="00D3547E">
        <w:t xml:space="preserve"> </w:t>
      </w:r>
      <w:r w:rsidR="00DD1C9C">
        <w:fldChar w:fldCharType="begin" w:fldLock="1"/>
      </w:r>
      <w:r w:rsidR="00D167B1">
        <w:instrText>ADDIN CSL_CITATION { "citationItems" : [ { "id" : "ITEM-1", "itemData" : { "URL" : "http://docs.oracle.com/javase/7/docs/api/java/util/concurrent/ExecutorService.html", "accessed" : { "date-parts" : [ [ "2014", "3", "10" ] ] }, "author" : [ { "dropping-particle" : "", "family" : "Oracle", "given" : "", "non-dropping-particle" : "", "parse-names" : false, "suffix" : "" } ], "id" : "ITEM-1", "issued" : { "date-parts" : [ [ "0" ] ] }, "title" : "ExecutorService (Java Platform SE 7 )", "type" : "webpage" }, "uris" : [ "http://www.mendeley.com/documents/?uuid=bc07b937-e279-4f4f-bde8-2ce6e3f9f05a" ] } ], "mendeley" : { "previouslyFormattedCitation" : "[92]" }, "properties" : { "noteIndex" : 0 }, "schema" : "https://github.com/citation-style-language/schema/raw/master/csl-citation.json" }</w:instrText>
      </w:r>
      <w:r w:rsidR="00DD1C9C">
        <w:fldChar w:fldCharType="separate"/>
      </w:r>
      <w:r w:rsidR="006B2065" w:rsidRPr="006B2065">
        <w:rPr>
          <w:noProof/>
        </w:rPr>
        <w:t>[92]</w:t>
      </w:r>
      <w:r w:rsidR="00DD1C9C">
        <w:fldChar w:fldCharType="end"/>
      </w:r>
      <w:r>
        <w:t xml:space="preserve"> with a cached thr</w:t>
      </w:r>
      <w:r w:rsidR="00D3547E">
        <w:t xml:space="preserve">ead pool to handle concurrency. </w:t>
      </w:r>
      <w:r>
        <w:t>This is the only difference between the concurrency aspects of Play and Lightstreamer. As you can see of the data, Play had no drops in frequency what so ever. I have found indications that a cached thread pool used in conjunction with synchronized code, degrades performance</w:t>
      </w:r>
      <w:r w:rsidR="00D3547E">
        <w:t xml:space="preserve"> </w:t>
      </w:r>
      <w:r w:rsidR="00DD1C9C">
        <w:fldChar w:fldCharType="begin" w:fldLock="1"/>
      </w:r>
      <w:r w:rsidR="00D167B1">
        <w:instrText>ADDIN CSL_CITATION { "citationItems" : [ { "id" : "ITEM-1", "itemData" : { "URL" : "http://stackoverflow.com/questions/7155608/executorservice-slow-multi-thread-performance", "accessed" : { "date-parts" : [ [ "2014", "3", "18" ] ] }, "id" : "ITEM-1", "issued" : { "date-parts" : [ [ "0" ] ] }, "title" : "java - ExecutorService slow multi thread performance - Stack Overflow", "type" : "webpage" }, "uris" : [ "http://www.mendeley.com/documents/?uuid=1d1c1e7c-1841-4c3d-931f-7f3bc2daa5c6" ] } ], "mendeley" : { "previouslyFormattedCitation" : "[132]" }, "properties" : { "noteIndex" : 0 }, "schema" : "https://github.com/citation-style-language/schema/raw/master/csl-citation.json" }</w:instrText>
      </w:r>
      <w:r w:rsidR="00DD1C9C">
        <w:fldChar w:fldCharType="separate"/>
      </w:r>
      <w:r w:rsidR="00BB15F3" w:rsidRPr="00BB15F3">
        <w:rPr>
          <w:noProof/>
        </w:rPr>
        <w:t>[132]</w:t>
      </w:r>
      <w:r w:rsidR="00DD1C9C">
        <w:fldChar w:fldCharType="end"/>
      </w:r>
      <w:r>
        <w:t>. This is exactly how I registered data in the Lightstreamer application</w:t>
      </w:r>
      <w:r w:rsidR="00E91314">
        <w:t xml:space="preserve"> (</w:t>
      </w:r>
      <w:r w:rsidR="00DD1C9C">
        <w:fldChar w:fldCharType="begin"/>
      </w:r>
      <w:r w:rsidR="00E91314">
        <w:instrText xml:space="preserve"> REF _Ref383424915 \h </w:instrText>
      </w:r>
      <w:r w:rsidR="00DD1C9C">
        <w:fldChar w:fldCharType="separate"/>
      </w:r>
      <w:r w:rsidR="00081674">
        <w:t xml:space="preserve">Example </w:t>
      </w:r>
      <w:r w:rsidR="00081674">
        <w:rPr>
          <w:noProof/>
        </w:rPr>
        <w:t>10</w:t>
      </w:r>
      <w:r w:rsidR="00081674">
        <w:noBreakHyphen/>
      </w:r>
      <w:r w:rsidR="00081674">
        <w:rPr>
          <w:noProof/>
        </w:rPr>
        <w:t>1</w:t>
      </w:r>
      <w:r w:rsidR="00DD1C9C">
        <w:fldChar w:fldCharType="end"/>
      </w:r>
      <w:r w:rsidR="00E91314">
        <w:t>)</w:t>
      </w:r>
      <w:r>
        <w:t>. If this is the case, more than just the frequency data ma</w:t>
      </w:r>
      <w:r w:rsidR="006B7855">
        <w:t>y have been affected–latency may have been affected as well.</w:t>
      </w:r>
    </w:p>
    <w:p w:rsidR="00E91314" w:rsidRDefault="00DA0252" w:rsidP="00E91314">
      <w:pPr>
        <w:keepNext/>
        <w:jc w:val="center"/>
      </w:pPr>
      <w:r>
        <w:rPr>
          <w:noProof/>
          <w:lang w:val="nb-NO" w:eastAsia="nb-NO"/>
        </w:rPr>
        <w:drawing>
          <wp:inline distT="0" distB="0" distL="0" distR="0">
            <wp:extent cx="4885683" cy="2686264"/>
            <wp:effectExtent l="19050" t="0" r="0" b="0"/>
            <wp:docPr id="10" name="Bilde 1" descr="Sync code with Execu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nc code with Executor.jpg"/>
                    <pic:cNvPicPr/>
                  </pic:nvPicPr>
                  <pic:blipFill>
                    <a:blip r:embed="rId82" cstate="print"/>
                    <a:stretch>
                      <a:fillRect/>
                    </a:stretch>
                  </pic:blipFill>
                  <pic:spPr>
                    <a:xfrm>
                      <a:off x="0" y="0"/>
                      <a:ext cx="4884645" cy="2685694"/>
                    </a:xfrm>
                    <a:prstGeom prst="rect">
                      <a:avLst/>
                    </a:prstGeom>
                  </pic:spPr>
                </pic:pic>
              </a:graphicData>
            </a:graphic>
          </wp:inline>
        </w:drawing>
      </w:r>
    </w:p>
    <w:p w:rsidR="00DA0252" w:rsidRDefault="00E91314" w:rsidP="00E91314">
      <w:pPr>
        <w:pStyle w:val="Bildetekst"/>
        <w:jc w:val="center"/>
      </w:pPr>
      <w:bookmarkStart w:id="275" w:name="_Ref383424915"/>
      <w:bookmarkStart w:id="276" w:name="_Toc385266201"/>
      <w:r>
        <w:t xml:space="preserve">Example </w:t>
      </w:r>
      <w:fldSimple w:instr=" STYLEREF 1 \s ">
        <w:r w:rsidR="00081674">
          <w:rPr>
            <w:noProof/>
          </w:rPr>
          <w:t>10</w:t>
        </w:r>
      </w:fldSimple>
      <w:r w:rsidR="00320F3D">
        <w:noBreakHyphen/>
      </w:r>
      <w:fldSimple w:instr=" SEQ Example \* ARABIC \s 1 ">
        <w:r w:rsidR="00081674">
          <w:rPr>
            <w:noProof/>
          </w:rPr>
          <w:t>1</w:t>
        </w:r>
      </w:fldSimple>
      <w:bookmarkEnd w:id="275"/>
      <w:r>
        <w:t>: Code executed by an ExecutorService that triggers synchronized code.</w:t>
      </w:r>
      <w:bookmarkEnd w:id="276"/>
    </w:p>
    <w:p w:rsidR="00DA0252" w:rsidRDefault="00DA0252" w:rsidP="006B6258">
      <w:pPr>
        <w:keepNext/>
        <w:keepLines/>
      </w:pPr>
      <w:r w:rsidRPr="004E30AB">
        <w:lastRenderedPageBreak/>
        <w:t>The</w:t>
      </w:r>
      <w:r w:rsidR="006D4C5E">
        <w:t xml:space="preserve"> next</w:t>
      </w:r>
      <w:r w:rsidRPr="004E30AB">
        <w:t xml:space="preserve"> table (</w:t>
      </w:r>
      <w:r w:rsidR="00DD1C9C">
        <w:rPr>
          <w:color w:val="FF0000"/>
        </w:rPr>
        <w:fldChar w:fldCharType="begin"/>
      </w:r>
      <w:r w:rsidR="00D175C5">
        <w:instrText xml:space="preserve"> REF _Ref383424984 \h </w:instrText>
      </w:r>
      <w:r w:rsidR="00DD1C9C">
        <w:rPr>
          <w:color w:val="FF0000"/>
        </w:rPr>
      </w:r>
      <w:r w:rsidR="00DD1C9C">
        <w:rPr>
          <w:color w:val="FF0000"/>
        </w:rPr>
        <w:fldChar w:fldCharType="separate"/>
      </w:r>
      <w:r w:rsidR="00081674">
        <w:t xml:space="preserve">Table </w:t>
      </w:r>
      <w:r w:rsidR="00081674">
        <w:rPr>
          <w:noProof/>
        </w:rPr>
        <w:t>10</w:t>
      </w:r>
      <w:r w:rsidR="00081674">
        <w:noBreakHyphen/>
      </w:r>
      <w:r w:rsidR="00081674">
        <w:rPr>
          <w:noProof/>
        </w:rPr>
        <w:t>2</w:t>
      </w:r>
      <w:r w:rsidR="00DD1C9C">
        <w:rPr>
          <w:color w:val="FF0000"/>
        </w:rPr>
        <w:fldChar w:fldCharType="end"/>
      </w:r>
      <w:r w:rsidRPr="004E30AB">
        <w:t xml:space="preserve">) shows data for messages received by the server. There are some isolated cases of more than 120 messages received for several frameworks and transports. SignalR had this behavior for both </w:t>
      </w:r>
      <w:r w:rsidR="000A69D2">
        <w:t>Server-Sent</w:t>
      </w:r>
      <w:r w:rsidRPr="004E30AB">
        <w:t xml:space="preserve"> Events and WebSockets. Both cases had this as the number for the interval from one to two seconds. Both followed a first second with close to 110 received messages. In section</w:t>
      </w:r>
      <w:r w:rsidR="00D175C5">
        <w:t xml:space="preserve"> </w:t>
      </w:r>
      <w:r w:rsidR="00DD1C9C">
        <w:fldChar w:fldCharType="begin"/>
      </w:r>
      <w:r w:rsidR="00D175C5">
        <w:instrText xml:space="preserve"> REF _Ref383425007 \r \h </w:instrText>
      </w:r>
      <w:r w:rsidR="00DD1C9C">
        <w:fldChar w:fldCharType="separate"/>
      </w:r>
      <w:r w:rsidR="00081674">
        <w:t>9.4</w:t>
      </w:r>
      <w:r w:rsidR="00DD1C9C">
        <w:fldChar w:fldCharType="end"/>
      </w:r>
      <w:r w:rsidRPr="004E30AB">
        <w:t>, I mentioned that SignalR could have benefitted from a warm up of the server. This behavior seems to support this.</w:t>
      </w:r>
    </w:p>
    <w:tbl>
      <w:tblPr>
        <w:tblStyle w:val="Middelsskyggelegging1uthevingsfarge11"/>
        <w:tblW w:w="96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845"/>
        <w:gridCol w:w="1111"/>
        <w:gridCol w:w="960"/>
        <w:gridCol w:w="950"/>
        <w:gridCol w:w="1297"/>
        <w:gridCol w:w="1061"/>
        <w:gridCol w:w="1460"/>
        <w:gridCol w:w="925"/>
      </w:tblGrid>
      <w:tr w:rsidR="00DA0252" w:rsidTr="007759F4">
        <w:trPr>
          <w:cnfStyle w:val="100000000000"/>
          <w:trHeight w:val="773"/>
        </w:trPr>
        <w:tc>
          <w:tcPr>
            <w:cnfStyle w:val="001000000000"/>
            <w:tcW w:w="2803" w:type="dxa"/>
            <w:gridSpan w:val="2"/>
            <w:tcBorders>
              <w:top w:val="single" w:sz="4" w:space="0" w:color="auto"/>
              <w:left w:val="single" w:sz="4" w:space="0" w:color="auto"/>
              <w:bottom w:val="single" w:sz="4" w:space="0" w:color="auto"/>
              <w:right w:val="single" w:sz="4" w:space="0" w:color="auto"/>
            </w:tcBorders>
            <w:vAlign w:val="center"/>
          </w:tcPr>
          <w:p w:rsidR="00DA0252" w:rsidRDefault="006B7855" w:rsidP="006B6258">
            <w:pPr>
              <w:keepNext/>
              <w:keepLines/>
            </w:pPr>
            <w:r>
              <w:t>Framework</w:t>
            </w:r>
          </w:p>
        </w:tc>
        <w:tc>
          <w:tcPr>
            <w:tcW w:w="981"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6B6258">
            <w:pPr>
              <w:keepNext/>
              <w:keepLines/>
              <w:jc w:val="center"/>
              <w:cnfStyle w:val="100000000000"/>
              <w:rPr>
                <w:b w:val="0"/>
              </w:rPr>
            </w:pPr>
            <w:r w:rsidRPr="00BA6A9A">
              <w:rPr>
                <w:b w:val="0"/>
              </w:rPr>
              <w:t>Polling</w:t>
            </w:r>
          </w:p>
        </w:tc>
        <w:tc>
          <w:tcPr>
            <w:tcW w:w="971"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6B6258">
            <w:pPr>
              <w:keepNext/>
              <w:keepLines/>
              <w:jc w:val="center"/>
              <w:cnfStyle w:val="100000000000"/>
              <w:rPr>
                <w:b w:val="0"/>
              </w:rPr>
            </w:pPr>
            <w:r w:rsidRPr="00BA6A9A">
              <w:rPr>
                <w:b w:val="0"/>
              </w:rPr>
              <w:t xml:space="preserve">Long </w:t>
            </w:r>
          </w:p>
          <w:p w:rsidR="00DA0252" w:rsidRDefault="00DA0252" w:rsidP="006B6258">
            <w:pPr>
              <w:keepNext/>
              <w:keepLines/>
              <w:jc w:val="center"/>
              <w:cnfStyle w:val="100000000000"/>
            </w:pPr>
            <w:r w:rsidRPr="00BA6A9A">
              <w:rPr>
                <w:b w:val="0"/>
              </w:rPr>
              <w:t>polling</w:t>
            </w:r>
          </w:p>
        </w:tc>
        <w:tc>
          <w:tcPr>
            <w:tcW w:w="1324"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6B6258">
            <w:pPr>
              <w:keepNext/>
              <w:keepLines/>
              <w:jc w:val="center"/>
              <w:cnfStyle w:val="100000000000"/>
              <w:rPr>
                <w:b w:val="0"/>
              </w:rPr>
            </w:pPr>
            <w:r w:rsidRPr="00BA6A9A">
              <w:rPr>
                <w:b w:val="0"/>
              </w:rPr>
              <w:t>Streaming</w:t>
            </w:r>
          </w:p>
        </w:tc>
        <w:tc>
          <w:tcPr>
            <w:tcW w:w="1111" w:type="dxa"/>
            <w:tcBorders>
              <w:top w:val="single" w:sz="4" w:space="0" w:color="auto"/>
              <w:left w:val="single" w:sz="4" w:space="0" w:color="auto"/>
              <w:bottom w:val="single" w:sz="4" w:space="0" w:color="auto"/>
              <w:right w:val="single" w:sz="4" w:space="0" w:color="auto"/>
            </w:tcBorders>
            <w:vAlign w:val="center"/>
          </w:tcPr>
          <w:p w:rsidR="00DA0252" w:rsidRPr="00BA6A9A" w:rsidRDefault="000A69D2" w:rsidP="006B6258">
            <w:pPr>
              <w:keepNext/>
              <w:keepLines/>
              <w:jc w:val="center"/>
              <w:cnfStyle w:val="100000000000"/>
              <w:rPr>
                <w:b w:val="0"/>
              </w:rPr>
            </w:pPr>
            <w:r>
              <w:rPr>
                <w:b w:val="0"/>
              </w:rPr>
              <w:t>Server-Sent</w:t>
            </w:r>
            <w:r w:rsidR="00DA0252" w:rsidRPr="00BA6A9A">
              <w:rPr>
                <w:b w:val="0"/>
              </w:rPr>
              <w:t xml:space="preserve"> Events</w:t>
            </w:r>
          </w:p>
        </w:tc>
        <w:tc>
          <w:tcPr>
            <w:tcW w:w="1482"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6B6258">
            <w:pPr>
              <w:keepNext/>
              <w:keepLines/>
              <w:jc w:val="center"/>
              <w:cnfStyle w:val="100000000000"/>
              <w:rPr>
                <w:b w:val="0"/>
              </w:rPr>
            </w:pPr>
            <w:r w:rsidRPr="00BA6A9A">
              <w:rPr>
                <w:b w:val="0"/>
              </w:rPr>
              <w:t>WebSockets</w:t>
            </w:r>
          </w:p>
        </w:tc>
        <w:tc>
          <w:tcPr>
            <w:tcW w:w="937"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6B6258">
            <w:pPr>
              <w:keepNext/>
              <w:keepLines/>
              <w:jc w:val="center"/>
              <w:cnfStyle w:val="100000000000"/>
              <w:rPr>
                <w:b w:val="0"/>
              </w:rPr>
            </w:pPr>
            <w:r w:rsidRPr="00BA6A9A">
              <w:rPr>
                <w:b w:val="0"/>
              </w:rPr>
              <w:t>WS-polling</w:t>
            </w:r>
          </w:p>
        </w:tc>
      </w:tr>
      <w:tr w:rsidR="00DA0252" w:rsidTr="007759F4">
        <w:trPr>
          <w:cnfStyle w:val="000000100000"/>
          <w:trHeight w:val="773"/>
        </w:trPr>
        <w:tc>
          <w:tcPr>
            <w:cnfStyle w:val="001000000000"/>
            <w:tcW w:w="1676" w:type="dxa"/>
            <w:tcBorders>
              <w:top w:val="single" w:sz="4" w:space="0" w:color="auto"/>
              <w:bottom w:val="single" w:sz="4" w:space="0" w:color="auto"/>
              <w:right w:val="none" w:sz="0" w:space="0" w:color="auto"/>
            </w:tcBorders>
            <w:vAlign w:val="center"/>
          </w:tcPr>
          <w:p w:rsidR="00DA0252" w:rsidRPr="006B7855" w:rsidRDefault="00DA0252" w:rsidP="006B6258">
            <w:pPr>
              <w:keepNext/>
              <w:keepLines/>
            </w:pPr>
            <w:r w:rsidRPr="006B7855">
              <w:t>SignalR</w:t>
            </w:r>
          </w:p>
        </w:tc>
        <w:tc>
          <w:tcPr>
            <w:tcW w:w="1127" w:type="dxa"/>
            <w:tcBorders>
              <w:top w:val="single" w:sz="4" w:space="0" w:color="auto"/>
              <w:left w:val="none" w:sz="0" w:space="0" w:color="auto"/>
              <w:bottom w:val="single" w:sz="4" w:space="0" w:color="auto"/>
              <w:right w:val="none" w:sz="0" w:space="0" w:color="auto"/>
            </w:tcBorders>
            <w:vAlign w:val="center"/>
          </w:tcPr>
          <w:p w:rsidR="00DA0252" w:rsidRDefault="00DA0252" w:rsidP="006B6258">
            <w:pPr>
              <w:keepNext/>
              <w:keepLines/>
              <w:spacing w:line="264" w:lineRule="auto"/>
              <w:cnfStyle w:val="000000100000"/>
            </w:pPr>
            <w:r>
              <w:t>High:</w:t>
            </w:r>
          </w:p>
          <w:p w:rsidR="00DA0252" w:rsidRDefault="00DA0252" w:rsidP="006B6258">
            <w:pPr>
              <w:keepNext/>
              <w:keepLines/>
              <w:spacing w:line="264" w:lineRule="auto"/>
              <w:cnfStyle w:val="000000100000"/>
            </w:pPr>
            <w:r>
              <w:t>Low:</w:t>
            </w:r>
          </w:p>
          <w:p w:rsidR="00DA0252" w:rsidRDefault="00DA0252" w:rsidP="006B6258">
            <w:pPr>
              <w:keepNext/>
              <w:keepLines/>
              <w:spacing w:line="264" w:lineRule="auto"/>
              <w:cnfStyle w:val="000000100000"/>
            </w:pPr>
            <w:r>
              <w:t>Average:</w:t>
            </w:r>
          </w:p>
        </w:tc>
        <w:tc>
          <w:tcPr>
            <w:tcW w:w="981" w:type="dxa"/>
            <w:tcBorders>
              <w:top w:val="single" w:sz="4" w:space="0" w:color="auto"/>
              <w:left w:val="none" w:sz="0" w:space="0" w:color="auto"/>
              <w:bottom w:val="single" w:sz="4" w:space="0" w:color="auto"/>
              <w:right w:val="none" w:sz="0" w:space="0" w:color="auto"/>
            </w:tcBorders>
            <w:vAlign w:val="center"/>
          </w:tcPr>
          <w:p w:rsidR="00DA0252" w:rsidRDefault="00DA0252" w:rsidP="006B6258">
            <w:pPr>
              <w:keepNext/>
              <w:keepLines/>
              <w:spacing w:line="264" w:lineRule="auto"/>
              <w:jc w:val="center"/>
              <w:cnfStyle w:val="000000100000"/>
            </w:pPr>
            <w:r>
              <w:t>-</w:t>
            </w:r>
          </w:p>
        </w:tc>
        <w:tc>
          <w:tcPr>
            <w:tcW w:w="971" w:type="dxa"/>
            <w:tcBorders>
              <w:top w:val="single" w:sz="4" w:space="0" w:color="auto"/>
              <w:left w:val="none" w:sz="0" w:space="0" w:color="auto"/>
              <w:bottom w:val="single" w:sz="4" w:space="0" w:color="auto"/>
              <w:right w:val="none" w:sz="0" w:space="0" w:color="auto"/>
            </w:tcBorders>
            <w:vAlign w:val="center"/>
          </w:tcPr>
          <w:p w:rsidR="00DA0252" w:rsidRDefault="00DA0252" w:rsidP="006B6258">
            <w:pPr>
              <w:keepNext/>
              <w:keepLines/>
              <w:spacing w:line="264" w:lineRule="auto"/>
              <w:jc w:val="center"/>
              <w:cnfStyle w:val="000000100000"/>
            </w:pPr>
            <w:r>
              <w:t>120</w:t>
            </w:r>
          </w:p>
          <w:p w:rsidR="00DA0252" w:rsidRDefault="00DA0252" w:rsidP="006B6258">
            <w:pPr>
              <w:keepNext/>
              <w:keepLines/>
              <w:spacing w:line="264" w:lineRule="auto"/>
              <w:jc w:val="center"/>
              <w:cnfStyle w:val="000000100000"/>
            </w:pPr>
            <w:r>
              <w:t xml:space="preserve">4 </w:t>
            </w:r>
          </w:p>
          <w:p w:rsidR="00DA0252" w:rsidRDefault="00DA0252" w:rsidP="006B6258">
            <w:pPr>
              <w:keepNext/>
              <w:keepLines/>
              <w:spacing w:line="264" w:lineRule="auto"/>
              <w:jc w:val="center"/>
              <w:cnfStyle w:val="000000100000"/>
            </w:pPr>
            <w:r>
              <w:t>(113)</w:t>
            </w:r>
          </w:p>
        </w:tc>
        <w:tc>
          <w:tcPr>
            <w:tcW w:w="1324" w:type="dxa"/>
            <w:tcBorders>
              <w:top w:val="single" w:sz="4" w:space="0" w:color="auto"/>
              <w:left w:val="none" w:sz="0" w:space="0" w:color="auto"/>
              <w:bottom w:val="single" w:sz="4" w:space="0" w:color="auto"/>
              <w:right w:val="none" w:sz="0" w:space="0" w:color="auto"/>
            </w:tcBorders>
            <w:vAlign w:val="center"/>
          </w:tcPr>
          <w:p w:rsidR="00DA0252" w:rsidRDefault="00DA0252" w:rsidP="006B6258">
            <w:pPr>
              <w:keepNext/>
              <w:keepLines/>
              <w:spacing w:line="264" w:lineRule="auto"/>
              <w:jc w:val="center"/>
              <w:cnfStyle w:val="000000100000"/>
            </w:pPr>
            <w:r>
              <w:t>-</w:t>
            </w:r>
          </w:p>
        </w:tc>
        <w:tc>
          <w:tcPr>
            <w:tcW w:w="1111" w:type="dxa"/>
            <w:tcBorders>
              <w:top w:val="single" w:sz="4" w:space="0" w:color="auto"/>
              <w:left w:val="none" w:sz="0" w:space="0" w:color="auto"/>
              <w:bottom w:val="single" w:sz="4" w:space="0" w:color="auto"/>
              <w:right w:val="none" w:sz="0" w:space="0" w:color="auto"/>
            </w:tcBorders>
            <w:vAlign w:val="center"/>
          </w:tcPr>
          <w:p w:rsidR="00DA0252" w:rsidRDefault="00DA0252" w:rsidP="006B6258">
            <w:pPr>
              <w:keepNext/>
              <w:keepLines/>
              <w:spacing w:line="264" w:lineRule="auto"/>
              <w:jc w:val="center"/>
              <w:cnfStyle w:val="000000100000"/>
            </w:pPr>
            <w:r>
              <w:t>127</w:t>
            </w:r>
          </w:p>
          <w:p w:rsidR="00DA0252" w:rsidRDefault="00DA0252" w:rsidP="006B6258">
            <w:pPr>
              <w:keepNext/>
              <w:keepLines/>
              <w:spacing w:line="264" w:lineRule="auto"/>
              <w:jc w:val="center"/>
              <w:cnfStyle w:val="000000100000"/>
            </w:pPr>
            <w:r>
              <w:t xml:space="preserve">2 </w:t>
            </w:r>
          </w:p>
          <w:p w:rsidR="00DA0252" w:rsidRDefault="00DA0252" w:rsidP="006B6258">
            <w:pPr>
              <w:keepNext/>
              <w:keepLines/>
              <w:spacing w:line="264" w:lineRule="auto"/>
              <w:jc w:val="center"/>
              <w:cnfStyle w:val="000000100000"/>
            </w:pPr>
            <w:r>
              <w:t>(112)</w:t>
            </w:r>
          </w:p>
        </w:tc>
        <w:tc>
          <w:tcPr>
            <w:tcW w:w="1482" w:type="dxa"/>
            <w:tcBorders>
              <w:top w:val="single" w:sz="4" w:space="0" w:color="auto"/>
              <w:left w:val="none" w:sz="0" w:space="0" w:color="auto"/>
              <w:bottom w:val="single" w:sz="4" w:space="0" w:color="auto"/>
              <w:right w:val="none" w:sz="0" w:space="0" w:color="auto"/>
            </w:tcBorders>
            <w:vAlign w:val="center"/>
          </w:tcPr>
          <w:p w:rsidR="00DA0252" w:rsidRDefault="00DA0252" w:rsidP="006B6258">
            <w:pPr>
              <w:keepNext/>
              <w:keepLines/>
              <w:spacing w:line="264" w:lineRule="auto"/>
              <w:jc w:val="center"/>
              <w:cnfStyle w:val="000000100000"/>
            </w:pPr>
            <w:r>
              <w:t>127</w:t>
            </w:r>
          </w:p>
          <w:p w:rsidR="00DA0252" w:rsidRDefault="00DA0252" w:rsidP="006B6258">
            <w:pPr>
              <w:keepNext/>
              <w:keepLines/>
              <w:spacing w:line="264" w:lineRule="auto"/>
              <w:jc w:val="center"/>
              <w:cnfStyle w:val="000000100000"/>
            </w:pPr>
            <w:r>
              <w:t>2</w:t>
            </w:r>
          </w:p>
          <w:p w:rsidR="00DA0252" w:rsidRDefault="00DA0252" w:rsidP="006B6258">
            <w:pPr>
              <w:keepNext/>
              <w:keepLines/>
              <w:spacing w:line="264" w:lineRule="auto"/>
              <w:jc w:val="center"/>
              <w:cnfStyle w:val="000000100000"/>
            </w:pPr>
            <w:r>
              <w:t>(112)</w:t>
            </w:r>
          </w:p>
        </w:tc>
        <w:tc>
          <w:tcPr>
            <w:tcW w:w="937" w:type="dxa"/>
            <w:tcBorders>
              <w:top w:val="single" w:sz="4" w:space="0" w:color="auto"/>
              <w:left w:val="none" w:sz="0" w:space="0" w:color="auto"/>
              <w:bottom w:val="single" w:sz="4" w:space="0" w:color="auto"/>
            </w:tcBorders>
            <w:vAlign w:val="center"/>
          </w:tcPr>
          <w:p w:rsidR="00DA0252" w:rsidRDefault="00DA0252" w:rsidP="006B6258">
            <w:pPr>
              <w:keepNext/>
              <w:keepLines/>
              <w:spacing w:line="264" w:lineRule="auto"/>
              <w:jc w:val="center"/>
              <w:cnfStyle w:val="000000100000"/>
            </w:pPr>
            <w:r>
              <w:t>-</w:t>
            </w:r>
          </w:p>
        </w:tc>
      </w:tr>
      <w:tr w:rsidR="00DA0252" w:rsidTr="007759F4">
        <w:trPr>
          <w:cnfStyle w:val="000000010000"/>
          <w:trHeight w:val="773"/>
        </w:trPr>
        <w:tc>
          <w:tcPr>
            <w:cnfStyle w:val="001000000000"/>
            <w:tcW w:w="1676" w:type="dxa"/>
            <w:tcBorders>
              <w:bottom w:val="single" w:sz="4" w:space="0" w:color="auto"/>
              <w:right w:val="single" w:sz="4" w:space="0" w:color="auto"/>
            </w:tcBorders>
            <w:vAlign w:val="center"/>
          </w:tcPr>
          <w:p w:rsidR="00DA0252" w:rsidRPr="006B7855" w:rsidRDefault="00DA0252" w:rsidP="006B6258">
            <w:pPr>
              <w:keepNext/>
              <w:keepLines/>
            </w:pPr>
            <w:r w:rsidRPr="006B7855">
              <w:t>Socket.IO</w:t>
            </w:r>
          </w:p>
        </w:tc>
        <w:tc>
          <w:tcPr>
            <w:tcW w:w="1127"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cnfStyle w:val="000000010000"/>
            </w:pPr>
            <w:r>
              <w:t>High:</w:t>
            </w:r>
          </w:p>
          <w:p w:rsidR="00DA0252" w:rsidRDefault="00DA0252" w:rsidP="006B6258">
            <w:pPr>
              <w:keepNext/>
              <w:keepLines/>
              <w:spacing w:line="264" w:lineRule="auto"/>
              <w:cnfStyle w:val="000000010000"/>
            </w:pPr>
            <w:r>
              <w:t>Low:</w:t>
            </w:r>
          </w:p>
          <w:p w:rsidR="00DA0252" w:rsidRDefault="00DA0252" w:rsidP="006B6258">
            <w:pPr>
              <w:keepNext/>
              <w:keepLines/>
              <w:spacing w:line="264" w:lineRule="auto"/>
              <w:cnfStyle w:val="000000010000"/>
            </w:pPr>
            <w:r>
              <w:t>Average:</w:t>
            </w:r>
          </w:p>
        </w:tc>
        <w:tc>
          <w:tcPr>
            <w:tcW w:w="98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110</w:t>
            </w:r>
          </w:p>
          <w:p w:rsidR="00DA0252" w:rsidRDefault="00DA0252" w:rsidP="006B6258">
            <w:pPr>
              <w:keepNext/>
              <w:keepLines/>
              <w:spacing w:line="264" w:lineRule="auto"/>
              <w:jc w:val="center"/>
              <w:cnfStyle w:val="000000010000"/>
            </w:pPr>
            <w:r>
              <w:t xml:space="preserve">1 </w:t>
            </w:r>
          </w:p>
          <w:p w:rsidR="00DA0252" w:rsidRDefault="00DA0252" w:rsidP="006B6258">
            <w:pPr>
              <w:keepNext/>
              <w:keepLines/>
              <w:spacing w:line="264" w:lineRule="auto"/>
              <w:jc w:val="center"/>
              <w:cnfStyle w:val="000000010000"/>
            </w:pPr>
            <w:r>
              <w:t>(72)</w:t>
            </w:r>
          </w:p>
        </w:tc>
        <w:tc>
          <w:tcPr>
            <w:tcW w:w="97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120</w:t>
            </w:r>
          </w:p>
          <w:p w:rsidR="00DA0252" w:rsidRDefault="00DA0252" w:rsidP="006B6258">
            <w:pPr>
              <w:keepNext/>
              <w:keepLines/>
              <w:spacing w:line="264" w:lineRule="auto"/>
              <w:jc w:val="center"/>
              <w:cnfStyle w:val="000000010000"/>
            </w:pPr>
            <w:r>
              <w:t xml:space="preserve">2 </w:t>
            </w:r>
          </w:p>
          <w:p w:rsidR="00DA0252" w:rsidRDefault="00DA0252" w:rsidP="006B6258">
            <w:pPr>
              <w:keepNext/>
              <w:keepLines/>
              <w:spacing w:line="264" w:lineRule="auto"/>
              <w:jc w:val="center"/>
              <w:cnfStyle w:val="000000010000"/>
            </w:pPr>
            <w:r>
              <w:t>(113)</w:t>
            </w:r>
          </w:p>
        </w:tc>
        <w:tc>
          <w:tcPr>
            <w:tcW w:w="1324"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w:t>
            </w:r>
          </w:p>
        </w:tc>
        <w:tc>
          <w:tcPr>
            <w:tcW w:w="111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w:t>
            </w:r>
          </w:p>
        </w:tc>
        <w:tc>
          <w:tcPr>
            <w:tcW w:w="1482"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120</w:t>
            </w:r>
          </w:p>
          <w:p w:rsidR="00DA0252" w:rsidRDefault="00DA0252" w:rsidP="006B6258">
            <w:pPr>
              <w:keepNext/>
              <w:keepLines/>
              <w:spacing w:line="264" w:lineRule="auto"/>
              <w:jc w:val="center"/>
              <w:cnfStyle w:val="000000010000"/>
            </w:pPr>
            <w:r>
              <w:t>120</w:t>
            </w:r>
          </w:p>
          <w:p w:rsidR="00DA0252" w:rsidRDefault="00DA0252" w:rsidP="006B6258">
            <w:pPr>
              <w:keepNext/>
              <w:keepLines/>
              <w:spacing w:line="264" w:lineRule="auto"/>
              <w:jc w:val="center"/>
              <w:cnfStyle w:val="000000010000"/>
            </w:pPr>
            <w:r>
              <w:t>(120)</w:t>
            </w:r>
          </w:p>
        </w:tc>
        <w:tc>
          <w:tcPr>
            <w:tcW w:w="937" w:type="dxa"/>
            <w:tcBorders>
              <w:left w:val="single" w:sz="4" w:space="0" w:color="auto"/>
              <w:bottom w:val="single" w:sz="4" w:space="0" w:color="auto"/>
            </w:tcBorders>
            <w:vAlign w:val="center"/>
          </w:tcPr>
          <w:p w:rsidR="00DA0252" w:rsidRDefault="00DA0252" w:rsidP="006B6258">
            <w:pPr>
              <w:keepNext/>
              <w:keepLines/>
              <w:spacing w:line="264" w:lineRule="auto"/>
              <w:jc w:val="center"/>
              <w:cnfStyle w:val="000000010000"/>
            </w:pPr>
            <w:r>
              <w:t>-</w:t>
            </w:r>
          </w:p>
        </w:tc>
      </w:tr>
      <w:tr w:rsidR="00DA0252" w:rsidTr="007759F4">
        <w:trPr>
          <w:cnfStyle w:val="000000100000"/>
          <w:trHeight w:val="773"/>
        </w:trPr>
        <w:tc>
          <w:tcPr>
            <w:cnfStyle w:val="001000000000"/>
            <w:tcW w:w="1676" w:type="dxa"/>
            <w:tcBorders>
              <w:bottom w:val="single" w:sz="4" w:space="0" w:color="auto"/>
              <w:right w:val="single" w:sz="4" w:space="0" w:color="auto"/>
            </w:tcBorders>
            <w:vAlign w:val="center"/>
          </w:tcPr>
          <w:p w:rsidR="00DA0252" w:rsidRPr="006B7855" w:rsidRDefault="00DA0252" w:rsidP="006B6258">
            <w:pPr>
              <w:keepNext/>
              <w:keepLines/>
            </w:pPr>
            <w:r w:rsidRPr="006B7855">
              <w:t>SockJS</w:t>
            </w:r>
          </w:p>
        </w:tc>
        <w:tc>
          <w:tcPr>
            <w:tcW w:w="1127"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cnfStyle w:val="000000100000"/>
            </w:pPr>
            <w:r>
              <w:t>High:</w:t>
            </w:r>
          </w:p>
          <w:p w:rsidR="00DA0252" w:rsidRDefault="00DA0252" w:rsidP="006B6258">
            <w:pPr>
              <w:keepNext/>
              <w:keepLines/>
              <w:spacing w:line="264" w:lineRule="auto"/>
              <w:cnfStyle w:val="000000100000"/>
            </w:pPr>
            <w:r>
              <w:t>Low:</w:t>
            </w:r>
          </w:p>
          <w:p w:rsidR="00DA0252" w:rsidRDefault="00DA0252" w:rsidP="006B6258">
            <w:pPr>
              <w:keepNext/>
              <w:keepLines/>
              <w:spacing w:line="264" w:lineRule="auto"/>
              <w:cnfStyle w:val="000000100000"/>
            </w:pPr>
            <w:r>
              <w:t>Average:</w:t>
            </w:r>
          </w:p>
        </w:tc>
        <w:tc>
          <w:tcPr>
            <w:tcW w:w="98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w:t>
            </w:r>
          </w:p>
        </w:tc>
        <w:tc>
          <w:tcPr>
            <w:tcW w:w="97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120</w:t>
            </w:r>
          </w:p>
          <w:p w:rsidR="00DA0252" w:rsidRDefault="00DA0252" w:rsidP="006B6258">
            <w:pPr>
              <w:keepNext/>
              <w:keepLines/>
              <w:spacing w:line="264" w:lineRule="auto"/>
              <w:jc w:val="center"/>
              <w:cnfStyle w:val="000000100000"/>
            </w:pPr>
            <w:r>
              <w:t xml:space="preserve">120 </w:t>
            </w:r>
          </w:p>
          <w:p w:rsidR="00DA0252" w:rsidRDefault="00DA0252" w:rsidP="006B6258">
            <w:pPr>
              <w:keepNext/>
              <w:keepLines/>
              <w:spacing w:line="264" w:lineRule="auto"/>
              <w:jc w:val="center"/>
              <w:cnfStyle w:val="000000100000"/>
            </w:pPr>
            <w:r>
              <w:t>(120)</w:t>
            </w:r>
          </w:p>
        </w:tc>
        <w:tc>
          <w:tcPr>
            <w:tcW w:w="1324"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133</w:t>
            </w:r>
          </w:p>
          <w:p w:rsidR="00DA0252" w:rsidRDefault="00DA0252" w:rsidP="006B6258">
            <w:pPr>
              <w:keepNext/>
              <w:keepLines/>
              <w:spacing w:line="264" w:lineRule="auto"/>
              <w:jc w:val="center"/>
              <w:cnfStyle w:val="000000100000"/>
            </w:pPr>
            <w:r>
              <w:t xml:space="preserve">4 </w:t>
            </w:r>
          </w:p>
          <w:p w:rsidR="00DA0252" w:rsidRDefault="00DA0252" w:rsidP="006B6258">
            <w:pPr>
              <w:keepNext/>
              <w:keepLines/>
              <w:spacing w:line="264" w:lineRule="auto"/>
              <w:jc w:val="center"/>
              <w:cnfStyle w:val="000000100000"/>
            </w:pPr>
            <w:r>
              <w:t>(107)</w:t>
            </w:r>
          </w:p>
        </w:tc>
        <w:tc>
          <w:tcPr>
            <w:tcW w:w="111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w:t>
            </w:r>
          </w:p>
        </w:tc>
        <w:tc>
          <w:tcPr>
            <w:tcW w:w="1482"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120</w:t>
            </w:r>
          </w:p>
          <w:p w:rsidR="00DA0252" w:rsidRDefault="00DA0252" w:rsidP="006B6258">
            <w:pPr>
              <w:keepNext/>
              <w:keepLines/>
              <w:spacing w:line="264" w:lineRule="auto"/>
              <w:jc w:val="center"/>
              <w:cnfStyle w:val="000000100000"/>
            </w:pPr>
            <w:r>
              <w:t>27</w:t>
            </w:r>
          </w:p>
          <w:p w:rsidR="00DA0252" w:rsidRDefault="00DA0252" w:rsidP="006B6258">
            <w:pPr>
              <w:keepNext/>
              <w:keepLines/>
              <w:spacing w:line="264" w:lineRule="auto"/>
              <w:jc w:val="center"/>
              <w:cnfStyle w:val="000000100000"/>
            </w:pPr>
            <w:r>
              <w:t>(113)</w:t>
            </w:r>
          </w:p>
        </w:tc>
        <w:tc>
          <w:tcPr>
            <w:tcW w:w="937" w:type="dxa"/>
            <w:tcBorders>
              <w:left w:val="single" w:sz="4" w:space="0" w:color="auto"/>
              <w:bottom w:val="single" w:sz="4" w:space="0" w:color="auto"/>
            </w:tcBorders>
            <w:vAlign w:val="center"/>
          </w:tcPr>
          <w:p w:rsidR="00DA0252" w:rsidRDefault="00DA0252" w:rsidP="006B6258">
            <w:pPr>
              <w:keepNext/>
              <w:keepLines/>
              <w:spacing w:line="264" w:lineRule="auto"/>
              <w:jc w:val="center"/>
              <w:cnfStyle w:val="000000100000"/>
            </w:pPr>
            <w:r>
              <w:t>-</w:t>
            </w:r>
          </w:p>
        </w:tc>
      </w:tr>
      <w:tr w:rsidR="00DA0252" w:rsidTr="007759F4">
        <w:trPr>
          <w:cnfStyle w:val="000000010000"/>
          <w:trHeight w:val="773"/>
        </w:trPr>
        <w:tc>
          <w:tcPr>
            <w:cnfStyle w:val="001000000000"/>
            <w:tcW w:w="1676" w:type="dxa"/>
            <w:tcBorders>
              <w:bottom w:val="single" w:sz="4" w:space="0" w:color="auto"/>
              <w:right w:val="single" w:sz="4" w:space="0" w:color="auto"/>
            </w:tcBorders>
            <w:vAlign w:val="center"/>
          </w:tcPr>
          <w:p w:rsidR="00DA0252" w:rsidRPr="006B7855" w:rsidRDefault="00DA0252" w:rsidP="006B6258">
            <w:pPr>
              <w:keepNext/>
              <w:keepLines/>
            </w:pPr>
            <w:r w:rsidRPr="006B7855">
              <w:t>Play</w:t>
            </w:r>
          </w:p>
        </w:tc>
        <w:tc>
          <w:tcPr>
            <w:tcW w:w="1127"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cnfStyle w:val="000000010000"/>
            </w:pPr>
            <w:r>
              <w:t>High:</w:t>
            </w:r>
          </w:p>
          <w:p w:rsidR="00DA0252" w:rsidRDefault="00DA0252" w:rsidP="006B6258">
            <w:pPr>
              <w:keepNext/>
              <w:keepLines/>
              <w:spacing w:line="264" w:lineRule="auto"/>
              <w:cnfStyle w:val="000000010000"/>
            </w:pPr>
            <w:r>
              <w:t>Low:</w:t>
            </w:r>
          </w:p>
          <w:p w:rsidR="00DA0252" w:rsidRDefault="00DA0252" w:rsidP="006B6258">
            <w:pPr>
              <w:keepNext/>
              <w:keepLines/>
              <w:spacing w:line="264" w:lineRule="auto"/>
              <w:cnfStyle w:val="000000010000"/>
            </w:pPr>
            <w:r>
              <w:t>Average:</w:t>
            </w:r>
          </w:p>
        </w:tc>
        <w:tc>
          <w:tcPr>
            <w:tcW w:w="98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w:t>
            </w:r>
          </w:p>
        </w:tc>
        <w:tc>
          <w:tcPr>
            <w:tcW w:w="97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w:t>
            </w:r>
          </w:p>
        </w:tc>
        <w:tc>
          <w:tcPr>
            <w:tcW w:w="1324"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w:t>
            </w:r>
          </w:p>
        </w:tc>
        <w:tc>
          <w:tcPr>
            <w:tcW w:w="111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w:t>
            </w:r>
          </w:p>
        </w:tc>
        <w:tc>
          <w:tcPr>
            <w:tcW w:w="1482"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120</w:t>
            </w:r>
          </w:p>
          <w:p w:rsidR="00DA0252" w:rsidRDefault="00DA0252" w:rsidP="006B6258">
            <w:pPr>
              <w:keepNext/>
              <w:keepLines/>
              <w:spacing w:line="264" w:lineRule="auto"/>
              <w:jc w:val="center"/>
              <w:cnfStyle w:val="000000010000"/>
            </w:pPr>
            <w:r>
              <w:t>120</w:t>
            </w:r>
          </w:p>
          <w:p w:rsidR="00DA0252" w:rsidRDefault="00DA0252" w:rsidP="006B6258">
            <w:pPr>
              <w:keepNext/>
              <w:keepLines/>
              <w:spacing w:line="264" w:lineRule="auto"/>
              <w:jc w:val="center"/>
              <w:cnfStyle w:val="000000010000"/>
            </w:pPr>
            <w:r>
              <w:t>(120)</w:t>
            </w:r>
          </w:p>
        </w:tc>
        <w:tc>
          <w:tcPr>
            <w:tcW w:w="937" w:type="dxa"/>
            <w:tcBorders>
              <w:left w:val="single" w:sz="4" w:space="0" w:color="auto"/>
              <w:bottom w:val="single" w:sz="4" w:space="0" w:color="auto"/>
            </w:tcBorders>
            <w:vAlign w:val="center"/>
          </w:tcPr>
          <w:p w:rsidR="00DA0252" w:rsidRDefault="00DA0252" w:rsidP="006B6258">
            <w:pPr>
              <w:keepNext/>
              <w:keepLines/>
              <w:spacing w:line="264" w:lineRule="auto"/>
              <w:jc w:val="center"/>
              <w:cnfStyle w:val="000000010000"/>
            </w:pPr>
            <w:r>
              <w:t>-</w:t>
            </w:r>
          </w:p>
        </w:tc>
      </w:tr>
      <w:tr w:rsidR="00DA0252" w:rsidTr="007759F4">
        <w:trPr>
          <w:cnfStyle w:val="000000100000"/>
          <w:trHeight w:val="773"/>
        </w:trPr>
        <w:tc>
          <w:tcPr>
            <w:cnfStyle w:val="001000000000"/>
            <w:tcW w:w="1676" w:type="dxa"/>
            <w:tcBorders>
              <w:right w:val="single" w:sz="4" w:space="0" w:color="auto"/>
            </w:tcBorders>
            <w:vAlign w:val="center"/>
          </w:tcPr>
          <w:p w:rsidR="00DA0252" w:rsidRPr="006B7855" w:rsidRDefault="00DA0252" w:rsidP="006B6258">
            <w:pPr>
              <w:keepNext/>
              <w:keepLines/>
            </w:pPr>
            <w:r w:rsidRPr="006B7855">
              <w:t>Lightstreamer</w:t>
            </w:r>
          </w:p>
        </w:tc>
        <w:tc>
          <w:tcPr>
            <w:tcW w:w="1127" w:type="dxa"/>
            <w:tcBorders>
              <w:left w:val="single" w:sz="4" w:space="0" w:color="auto"/>
              <w:right w:val="single" w:sz="4" w:space="0" w:color="auto"/>
            </w:tcBorders>
            <w:vAlign w:val="center"/>
          </w:tcPr>
          <w:p w:rsidR="00DA0252" w:rsidRDefault="00DA0252" w:rsidP="006B6258">
            <w:pPr>
              <w:keepNext/>
              <w:keepLines/>
              <w:spacing w:line="264" w:lineRule="auto"/>
              <w:cnfStyle w:val="000000100000"/>
            </w:pPr>
            <w:r>
              <w:t>High:</w:t>
            </w:r>
          </w:p>
          <w:p w:rsidR="00DA0252" w:rsidRDefault="00DA0252" w:rsidP="006B6258">
            <w:pPr>
              <w:keepNext/>
              <w:keepLines/>
              <w:spacing w:line="264" w:lineRule="auto"/>
              <w:cnfStyle w:val="000000100000"/>
            </w:pPr>
            <w:r>
              <w:t>Low:</w:t>
            </w:r>
          </w:p>
          <w:p w:rsidR="00DA0252" w:rsidRDefault="00DA0252" w:rsidP="006B6258">
            <w:pPr>
              <w:keepNext/>
              <w:keepLines/>
              <w:spacing w:line="264" w:lineRule="auto"/>
              <w:cnfStyle w:val="000000100000"/>
            </w:pPr>
            <w:r>
              <w:t>Average:</w:t>
            </w:r>
          </w:p>
        </w:tc>
        <w:tc>
          <w:tcPr>
            <w:tcW w:w="981" w:type="dxa"/>
            <w:tcBorders>
              <w:left w:val="single" w:sz="4" w:space="0" w:color="auto"/>
              <w:right w:val="single" w:sz="4" w:space="0" w:color="auto"/>
            </w:tcBorders>
            <w:vAlign w:val="center"/>
          </w:tcPr>
          <w:p w:rsidR="00DA0252" w:rsidRDefault="00DA0252" w:rsidP="006B6258">
            <w:pPr>
              <w:keepNext/>
              <w:keepLines/>
              <w:spacing w:line="264" w:lineRule="auto"/>
              <w:jc w:val="center"/>
              <w:cnfStyle w:val="000000100000"/>
            </w:pPr>
            <w:r>
              <w:t>269</w:t>
            </w:r>
          </w:p>
          <w:p w:rsidR="00DA0252" w:rsidRDefault="00DA0252" w:rsidP="006B6258">
            <w:pPr>
              <w:keepNext/>
              <w:keepLines/>
              <w:spacing w:line="264" w:lineRule="auto"/>
              <w:jc w:val="center"/>
              <w:cnfStyle w:val="000000100000"/>
            </w:pPr>
            <w:r>
              <w:t xml:space="preserve">0 </w:t>
            </w:r>
          </w:p>
          <w:p w:rsidR="00DA0252" w:rsidRDefault="00DA0252" w:rsidP="006B6258">
            <w:pPr>
              <w:keepNext/>
              <w:keepLines/>
              <w:spacing w:line="264" w:lineRule="auto"/>
              <w:jc w:val="center"/>
              <w:cnfStyle w:val="000000100000"/>
            </w:pPr>
            <w:r>
              <w:t>(111)</w:t>
            </w:r>
          </w:p>
        </w:tc>
        <w:tc>
          <w:tcPr>
            <w:tcW w:w="971" w:type="dxa"/>
            <w:tcBorders>
              <w:left w:val="single" w:sz="4" w:space="0" w:color="auto"/>
              <w:right w:val="single" w:sz="4" w:space="0" w:color="auto"/>
            </w:tcBorders>
            <w:vAlign w:val="center"/>
          </w:tcPr>
          <w:p w:rsidR="00DA0252" w:rsidRDefault="00DA0252" w:rsidP="006B6258">
            <w:pPr>
              <w:keepNext/>
              <w:keepLines/>
              <w:spacing w:line="264" w:lineRule="auto"/>
              <w:jc w:val="center"/>
              <w:cnfStyle w:val="000000100000"/>
            </w:pPr>
            <w:r>
              <w:t>-</w:t>
            </w:r>
          </w:p>
        </w:tc>
        <w:tc>
          <w:tcPr>
            <w:tcW w:w="1324" w:type="dxa"/>
            <w:tcBorders>
              <w:left w:val="single" w:sz="4" w:space="0" w:color="auto"/>
              <w:right w:val="single" w:sz="4" w:space="0" w:color="auto"/>
            </w:tcBorders>
            <w:vAlign w:val="center"/>
          </w:tcPr>
          <w:p w:rsidR="00DA0252" w:rsidRDefault="00DA0252" w:rsidP="006B6258">
            <w:pPr>
              <w:keepNext/>
              <w:keepLines/>
              <w:spacing w:line="264" w:lineRule="auto"/>
              <w:jc w:val="center"/>
              <w:cnfStyle w:val="000000100000"/>
            </w:pPr>
            <w:r>
              <w:t>130</w:t>
            </w:r>
          </w:p>
          <w:p w:rsidR="00DA0252" w:rsidRDefault="00DA0252" w:rsidP="006B6258">
            <w:pPr>
              <w:keepNext/>
              <w:keepLines/>
              <w:spacing w:line="264" w:lineRule="auto"/>
              <w:jc w:val="center"/>
              <w:cnfStyle w:val="000000100000"/>
            </w:pPr>
            <w:r>
              <w:t>4</w:t>
            </w:r>
          </w:p>
          <w:p w:rsidR="00DA0252" w:rsidRDefault="00DA0252" w:rsidP="006B6258">
            <w:pPr>
              <w:keepNext/>
              <w:keepLines/>
              <w:spacing w:line="264" w:lineRule="auto"/>
              <w:jc w:val="center"/>
              <w:cnfStyle w:val="000000100000"/>
            </w:pPr>
            <w:r>
              <w:t xml:space="preserve"> (88)</w:t>
            </w:r>
          </w:p>
        </w:tc>
        <w:tc>
          <w:tcPr>
            <w:tcW w:w="1111" w:type="dxa"/>
            <w:tcBorders>
              <w:left w:val="single" w:sz="4" w:space="0" w:color="auto"/>
              <w:right w:val="single" w:sz="4" w:space="0" w:color="auto"/>
            </w:tcBorders>
            <w:vAlign w:val="center"/>
          </w:tcPr>
          <w:p w:rsidR="00DA0252" w:rsidRDefault="00DA0252" w:rsidP="006B6258">
            <w:pPr>
              <w:keepNext/>
              <w:keepLines/>
              <w:spacing w:line="264" w:lineRule="auto"/>
              <w:jc w:val="center"/>
              <w:cnfStyle w:val="000000100000"/>
            </w:pPr>
            <w:r>
              <w:t>-</w:t>
            </w:r>
          </w:p>
        </w:tc>
        <w:tc>
          <w:tcPr>
            <w:tcW w:w="1482" w:type="dxa"/>
            <w:tcBorders>
              <w:left w:val="single" w:sz="4" w:space="0" w:color="auto"/>
              <w:right w:val="single" w:sz="4" w:space="0" w:color="auto"/>
            </w:tcBorders>
            <w:vAlign w:val="center"/>
          </w:tcPr>
          <w:p w:rsidR="00DA0252" w:rsidRDefault="00DA0252" w:rsidP="006B6258">
            <w:pPr>
              <w:keepNext/>
              <w:keepLines/>
              <w:spacing w:line="264" w:lineRule="auto"/>
              <w:jc w:val="center"/>
              <w:cnfStyle w:val="000000100000"/>
            </w:pPr>
            <w:r>
              <w:t>120</w:t>
            </w:r>
          </w:p>
          <w:p w:rsidR="00DA0252" w:rsidRDefault="00DA0252" w:rsidP="006B6258">
            <w:pPr>
              <w:keepNext/>
              <w:keepLines/>
              <w:spacing w:line="264" w:lineRule="auto"/>
              <w:jc w:val="center"/>
              <w:cnfStyle w:val="000000100000"/>
            </w:pPr>
            <w:r>
              <w:t>2</w:t>
            </w:r>
          </w:p>
          <w:p w:rsidR="00DA0252" w:rsidRDefault="00DA0252" w:rsidP="006B6258">
            <w:pPr>
              <w:keepNext/>
              <w:keepLines/>
              <w:spacing w:line="264" w:lineRule="auto"/>
              <w:jc w:val="center"/>
              <w:cnfStyle w:val="000000100000"/>
            </w:pPr>
            <w:r>
              <w:t>(117)</w:t>
            </w:r>
          </w:p>
        </w:tc>
        <w:tc>
          <w:tcPr>
            <w:tcW w:w="937" w:type="dxa"/>
            <w:tcBorders>
              <w:left w:val="single" w:sz="4" w:space="0" w:color="auto"/>
            </w:tcBorders>
            <w:vAlign w:val="center"/>
          </w:tcPr>
          <w:p w:rsidR="00DA0252" w:rsidRDefault="00DA0252" w:rsidP="006B6258">
            <w:pPr>
              <w:keepNext/>
              <w:keepLines/>
              <w:spacing w:line="264" w:lineRule="auto"/>
              <w:jc w:val="center"/>
              <w:cnfStyle w:val="000000100000"/>
            </w:pPr>
            <w:r>
              <w:t>122</w:t>
            </w:r>
          </w:p>
          <w:p w:rsidR="00DA0252" w:rsidRDefault="00DA0252" w:rsidP="006B6258">
            <w:pPr>
              <w:keepNext/>
              <w:keepLines/>
              <w:spacing w:line="264" w:lineRule="auto"/>
              <w:jc w:val="center"/>
              <w:cnfStyle w:val="000000100000"/>
            </w:pPr>
            <w:r>
              <w:t>2</w:t>
            </w:r>
          </w:p>
          <w:p w:rsidR="00DA0252" w:rsidRDefault="00DA0252" w:rsidP="006B6258">
            <w:pPr>
              <w:keepNext/>
              <w:keepLines/>
              <w:spacing w:line="264" w:lineRule="auto"/>
              <w:jc w:val="center"/>
              <w:cnfStyle w:val="000000100000"/>
            </w:pPr>
            <w:r>
              <w:t>(100)</w:t>
            </w:r>
          </w:p>
        </w:tc>
      </w:tr>
    </w:tbl>
    <w:p w:rsidR="00DA0252" w:rsidRDefault="00D175C5" w:rsidP="006B6258">
      <w:pPr>
        <w:pStyle w:val="Bildetekst"/>
        <w:keepNext/>
        <w:keepLines/>
        <w:spacing w:before="120"/>
        <w:jc w:val="center"/>
      </w:pPr>
      <w:bookmarkStart w:id="277" w:name="_Ref383424984"/>
      <w:bookmarkStart w:id="278" w:name="_Toc385266204"/>
      <w:r>
        <w:t xml:space="preserve">Table </w:t>
      </w:r>
      <w:fldSimple w:instr=" STYLEREF 1 \s ">
        <w:r w:rsidR="00081674">
          <w:rPr>
            <w:noProof/>
          </w:rPr>
          <w:t>10</w:t>
        </w:r>
      </w:fldSimple>
      <w:r w:rsidR="00553C0E">
        <w:noBreakHyphen/>
      </w:r>
      <w:fldSimple w:instr=" SEQ Table \* ARABIC \s 1 ">
        <w:r w:rsidR="00081674">
          <w:rPr>
            <w:noProof/>
          </w:rPr>
          <w:t>2</w:t>
        </w:r>
      </w:fldSimple>
      <w:bookmarkEnd w:id="277"/>
      <w:r>
        <w:t>: Messages received by server.</w:t>
      </w:r>
      <w:bookmarkEnd w:id="278"/>
    </w:p>
    <w:p w:rsidR="00F935DE" w:rsidRDefault="00DA0252" w:rsidP="00F935DE">
      <w:r w:rsidRPr="004E30AB">
        <w:t xml:space="preserve">With HTTP-streaming though, we see some high peaks occurring more than once. Looking at the network captures for these cases, it appears that some responses to incoming POSTs </w:t>
      </w:r>
      <w:r w:rsidR="0061340D">
        <w:t>were</w:t>
      </w:r>
      <w:r w:rsidRPr="004E30AB">
        <w:t xml:space="preserve"> sent rather late. It is not possible to tell for sure, since the capture say nothing about what browser a request and response belonged to. Nor does it say what specific request a response belongs to. If some responses were slow, it </w:t>
      </w:r>
      <w:r w:rsidR="00385450">
        <w:t>may</w:t>
      </w:r>
      <w:r w:rsidRPr="004E30AB">
        <w:t xml:space="preserve"> have caused the clients to reach the connection limit.</w:t>
      </w:r>
    </w:p>
    <w:p w:rsidR="00DA0252" w:rsidRDefault="00DA0252" w:rsidP="006B6258">
      <w:pPr>
        <w:keepNext/>
        <w:keepLines/>
      </w:pPr>
      <w:r>
        <w:lastRenderedPageBreak/>
        <w:t>The final table</w:t>
      </w:r>
      <w:r w:rsidR="00573F2A">
        <w:t xml:space="preserve"> (</w:t>
      </w:r>
      <w:r w:rsidR="00DD1C9C">
        <w:fldChar w:fldCharType="begin"/>
      </w:r>
      <w:r w:rsidR="00573F2A">
        <w:instrText xml:space="preserve"> REF _Ref383425510 \h </w:instrText>
      </w:r>
      <w:r w:rsidR="00DD1C9C">
        <w:fldChar w:fldCharType="separate"/>
      </w:r>
      <w:r w:rsidR="00081674">
        <w:t xml:space="preserve">Table </w:t>
      </w:r>
      <w:r w:rsidR="00081674">
        <w:rPr>
          <w:noProof/>
        </w:rPr>
        <w:t>10</w:t>
      </w:r>
      <w:r w:rsidR="00081674">
        <w:noBreakHyphen/>
      </w:r>
      <w:r w:rsidR="00081674">
        <w:rPr>
          <w:noProof/>
        </w:rPr>
        <w:t>3</w:t>
      </w:r>
      <w:r w:rsidR="00DD1C9C">
        <w:fldChar w:fldCharType="end"/>
      </w:r>
      <w:r w:rsidR="00573F2A">
        <w:t>)</w:t>
      </w:r>
      <w:r>
        <w:t xml:space="preserve"> regarding message frequency shows</w:t>
      </w:r>
      <w:r w:rsidR="00573F2A">
        <w:t xml:space="preserve"> messages sent from the server</w:t>
      </w:r>
      <w:r>
        <w:t xml:space="preserve">. This data correspond to messages received, and indicate that each server managed to send messages out at the same pace as it received them. The most obvious anomaly is also seen in the previous table. </w:t>
      </w:r>
    </w:p>
    <w:tbl>
      <w:tblPr>
        <w:tblStyle w:val="Middelsskyggelegging1uthevingsfarge11"/>
        <w:tblW w:w="96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844"/>
        <w:gridCol w:w="1088"/>
        <w:gridCol w:w="930"/>
        <w:gridCol w:w="921"/>
        <w:gridCol w:w="1259"/>
        <w:gridCol w:w="990"/>
        <w:gridCol w:w="1428"/>
        <w:gridCol w:w="1149"/>
      </w:tblGrid>
      <w:tr w:rsidR="00DA0252" w:rsidTr="007759F4">
        <w:trPr>
          <w:cnfStyle w:val="100000000000"/>
          <w:trHeight w:val="773"/>
        </w:trPr>
        <w:tc>
          <w:tcPr>
            <w:cnfStyle w:val="001000000000"/>
            <w:tcW w:w="2803" w:type="dxa"/>
            <w:gridSpan w:val="2"/>
            <w:tcBorders>
              <w:top w:val="single" w:sz="4" w:space="0" w:color="auto"/>
              <w:left w:val="single" w:sz="4" w:space="0" w:color="auto"/>
              <w:bottom w:val="single" w:sz="4" w:space="0" w:color="auto"/>
              <w:right w:val="single" w:sz="4" w:space="0" w:color="auto"/>
            </w:tcBorders>
            <w:vAlign w:val="center"/>
          </w:tcPr>
          <w:p w:rsidR="00DA0252" w:rsidRDefault="00F935DE" w:rsidP="006B6258">
            <w:pPr>
              <w:keepNext/>
              <w:keepLines/>
            </w:pPr>
            <w:r>
              <w:t>Framework</w:t>
            </w:r>
          </w:p>
        </w:tc>
        <w:tc>
          <w:tcPr>
            <w:tcW w:w="981"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6B6258">
            <w:pPr>
              <w:keepNext/>
              <w:keepLines/>
              <w:jc w:val="center"/>
              <w:cnfStyle w:val="100000000000"/>
              <w:rPr>
                <w:b w:val="0"/>
              </w:rPr>
            </w:pPr>
            <w:r w:rsidRPr="00BA6A9A">
              <w:rPr>
                <w:b w:val="0"/>
              </w:rPr>
              <w:t>Polling</w:t>
            </w:r>
          </w:p>
        </w:tc>
        <w:tc>
          <w:tcPr>
            <w:tcW w:w="971"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6B6258">
            <w:pPr>
              <w:keepNext/>
              <w:keepLines/>
              <w:jc w:val="center"/>
              <w:cnfStyle w:val="100000000000"/>
              <w:rPr>
                <w:b w:val="0"/>
              </w:rPr>
            </w:pPr>
            <w:r w:rsidRPr="00BA6A9A">
              <w:rPr>
                <w:b w:val="0"/>
              </w:rPr>
              <w:t xml:space="preserve">Long </w:t>
            </w:r>
          </w:p>
          <w:p w:rsidR="00DA0252" w:rsidRDefault="00DA0252" w:rsidP="006B6258">
            <w:pPr>
              <w:keepNext/>
              <w:keepLines/>
              <w:jc w:val="center"/>
              <w:cnfStyle w:val="100000000000"/>
            </w:pPr>
            <w:r w:rsidRPr="00BA6A9A">
              <w:rPr>
                <w:b w:val="0"/>
              </w:rPr>
              <w:t>polling</w:t>
            </w:r>
          </w:p>
        </w:tc>
        <w:tc>
          <w:tcPr>
            <w:tcW w:w="1324"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6B6258">
            <w:pPr>
              <w:keepNext/>
              <w:keepLines/>
              <w:jc w:val="center"/>
              <w:cnfStyle w:val="100000000000"/>
              <w:rPr>
                <w:b w:val="0"/>
              </w:rPr>
            </w:pPr>
            <w:r w:rsidRPr="00BA6A9A">
              <w:rPr>
                <w:b w:val="0"/>
              </w:rPr>
              <w:t>Streaming</w:t>
            </w:r>
          </w:p>
        </w:tc>
        <w:tc>
          <w:tcPr>
            <w:tcW w:w="1111" w:type="dxa"/>
            <w:tcBorders>
              <w:top w:val="single" w:sz="4" w:space="0" w:color="auto"/>
              <w:left w:val="single" w:sz="4" w:space="0" w:color="auto"/>
              <w:bottom w:val="single" w:sz="4" w:space="0" w:color="auto"/>
              <w:right w:val="single" w:sz="4" w:space="0" w:color="auto"/>
            </w:tcBorders>
            <w:vAlign w:val="center"/>
          </w:tcPr>
          <w:p w:rsidR="00DA0252" w:rsidRPr="00BA6A9A" w:rsidRDefault="000A69D2" w:rsidP="006B6258">
            <w:pPr>
              <w:keepNext/>
              <w:keepLines/>
              <w:jc w:val="center"/>
              <w:cnfStyle w:val="100000000000"/>
              <w:rPr>
                <w:b w:val="0"/>
              </w:rPr>
            </w:pPr>
            <w:r>
              <w:rPr>
                <w:b w:val="0"/>
              </w:rPr>
              <w:t>Server-Sent</w:t>
            </w:r>
            <w:r w:rsidR="00DA0252" w:rsidRPr="00BA6A9A">
              <w:rPr>
                <w:b w:val="0"/>
              </w:rPr>
              <w:t xml:space="preserve"> Events</w:t>
            </w:r>
          </w:p>
        </w:tc>
        <w:tc>
          <w:tcPr>
            <w:tcW w:w="1482"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6B6258">
            <w:pPr>
              <w:keepNext/>
              <w:keepLines/>
              <w:jc w:val="center"/>
              <w:cnfStyle w:val="100000000000"/>
              <w:rPr>
                <w:b w:val="0"/>
              </w:rPr>
            </w:pPr>
            <w:r w:rsidRPr="00BA6A9A">
              <w:rPr>
                <w:b w:val="0"/>
              </w:rPr>
              <w:t>WebSockets</w:t>
            </w:r>
          </w:p>
        </w:tc>
        <w:tc>
          <w:tcPr>
            <w:tcW w:w="937"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6B6258">
            <w:pPr>
              <w:keepNext/>
              <w:keepLines/>
              <w:jc w:val="center"/>
              <w:cnfStyle w:val="100000000000"/>
              <w:rPr>
                <w:b w:val="0"/>
              </w:rPr>
            </w:pPr>
            <w:r w:rsidRPr="00BA6A9A">
              <w:rPr>
                <w:b w:val="0"/>
              </w:rPr>
              <w:t>WS-polling</w:t>
            </w:r>
          </w:p>
        </w:tc>
      </w:tr>
      <w:tr w:rsidR="00DA0252" w:rsidTr="007759F4">
        <w:trPr>
          <w:cnfStyle w:val="000000100000"/>
          <w:trHeight w:val="773"/>
        </w:trPr>
        <w:tc>
          <w:tcPr>
            <w:cnfStyle w:val="001000000000"/>
            <w:tcW w:w="1676" w:type="dxa"/>
            <w:tcBorders>
              <w:bottom w:val="single" w:sz="4" w:space="0" w:color="auto"/>
              <w:right w:val="single" w:sz="4" w:space="0" w:color="auto"/>
            </w:tcBorders>
            <w:vAlign w:val="center"/>
          </w:tcPr>
          <w:p w:rsidR="00DA0252" w:rsidRPr="00F935DE" w:rsidRDefault="00DA0252" w:rsidP="006B6258">
            <w:pPr>
              <w:keepNext/>
              <w:keepLines/>
            </w:pPr>
            <w:r w:rsidRPr="00F935DE">
              <w:t>SignalR</w:t>
            </w:r>
          </w:p>
        </w:tc>
        <w:tc>
          <w:tcPr>
            <w:tcW w:w="1127"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cnfStyle w:val="000000100000"/>
            </w:pPr>
            <w:r>
              <w:t>High:</w:t>
            </w:r>
          </w:p>
          <w:p w:rsidR="00DA0252" w:rsidRDefault="00DA0252" w:rsidP="006B6258">
            <w:pPr>
              <w:keepNext/>
              <w:keepLines/>
              <w:spacing w:line="264" w:lineRule="auto"/>
              <w:cnfStyle w:val="000000100000"/>
            </w:pPr>
            <w:r>
              <w:t>Low:</w:t>
            </w:r>
          </w:p>
          <w:p w:rsidR="00DA0252" w:rsidRDefault="00DA0252" w:rsidP="006B6258">
            <w:pPr>
              <w:keepNext/>
              <w:keepLines/>
              <w:spacing w:line="264" w:lineRule="auto"/>
              <w:cnfStyle w:val="000000100000"/>
            </w:pPr>
            <w:r>
              <w:t>Average:</w:t>
            </w:r>
          </w:p>
        </w:tc>
        <w:tc>
          <w:tcPr>
            <w:tcW w:w="98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w:t>
            </w:r>
          </w:p>
        </w:tc>
        <w:tc>
          <w:tcPr>
            <w:tcW w:w="97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7320</w:t>
            </w:r>
          </w:p>
          <w:p w:rsidR="00DA0252" w:rsidRDefault="00DA0252" w:rsidP="006B6258">
            <w:pPr>
              <w:keepNext/>
              <w:keepLines/>
              <w:spacing w:line="264" w:lineRule="auto"/>
              <w:jc w:val="center"/>
              <w:cnfStyle w:val="000000100000"/>
            </w:pPr>
            <w:r>
              <w:t xml:space="preserve">60 </w:t>
            </w:r>
          </w:p>
          <w:p w:rsidR="00DA0252" w:rsidRDefault="00DA0252" w:rsidP="006B6258">
            <w:pPr>
              <w:keepNext/>
              <w:keepLines/>
              <w:spacing w:line="264" w:lineRule="auto"/>
              <w:jc w:val="center"/>
              <w:cnfStyle w:val="000000100000"/>
            </w:pPr>
            <w:r>
              <w:t>(6746)</w:t>
            </w:r>
          </w:p>
        </w:tc>
        <w:tc>
          <w:tcPr>
            <w:tcW w:w="1324"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w:t>
            </w:r>
          </w:p>
        </w:tc>
        <w:tc>
          <w:tcPr>
            <w:tcW w:w="111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7620</w:t>
            </w:r>
          </w:p>
          <w:p w:rsidR="00DA0252" w:rsidRDefault="00DA0252" w:rsidP="006B6258">
            <w:pPr>
              <w:keepNext/>
              <w:keepLines/>
              <w:spacing w:line="264" w:lineRule="auto"/>
              <w:jc w:val="center"/>
              <w:cnfStyle w:val="000000100000"/>
            </w:pPr>
            <w:r>
              <w:t xml:space="preserve">120 </w:t>
            </w:r>
          </w:p>
          <w:p w:rsidR="00DA0252" w:rsidRDefault="00DA0252" w:rsidP="006B6258">
            <w:pPr>
              <w:keepNext/>
              <w:keepLines/>
              <w:spacing w:line="264" w:lineRule="auto"/>
              <w:jc w:val="center"/>
              <w:cnfStyle w:val="000000100000"/>
            </w:pPr>
            <w:r>
              <w:t>(6741)</w:t>
            </w:r>
          </w:p>
        </w:tc>
        <w:tc>
          <w:tcPr>
            <w:tcW w:w="1482"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7620</w:t>
            </w:r>
          </w:p>
          <w:p w:rsidR="00DA0252" w:rsidRDefault="00DA0252" w:rsidP="006B6258">
            <w:pPr>
              <w:keepNext/>
              <w:keepLines/>
              <w:spacing w:line="264" w:lineRule="auto"/>
              <w:jc w:val="center"/>
              <w:cnfStyle w:val="000000100000"/>
            </w:pPr>
            <w:r>
              <w:t>360</w:t>
            </w:r>
          </w:p>
          <w:p w:rsidR="00DA0252" w:rsidRDefault="00DA0252" w:rsidP="006B6258">
            <w:pPr>
              <w:keepNext/>
              <w:keepLines/>
              <w:spacing w:line="264" w:lineRule="auto"/>
              <w:jc w:val="center"/>
              <w:cnfStyle w:val="000000100000"/>
            </w:pPr>
            <w:r>
              <w:t>(6777)</w:t>
            </w:r>
          </w:p>
        </w:tc>
        <w:tc>
          <w:tcPr>
            <w:tcW w:w="937" w:type="dxa"/>
            <w:tcBorders>
              <w:left w:val="single" w:sz="4" w:space="0" w:color="auto"/>
              <w:bottom w:val="single" w:sz="4" w:space="0" w:color="auto"/>
            </w:tcBorders>
            <w:vAlign w:val="center"/>
          </w:tcPr>
          <w:p w:rsidR="00DA0252" w:rsidRDefault="00DA0252" w:rsidP="006B6258">
            <w:pPr>
              <w:keepNext/>
              <w:keepLines/>
              <w:spacing w:line="264" w:lineRule="auto"/>
              <w:jc w:val="center"/>
              <w:cnfStyle w:val="000000100000"/>
            </w:pPr>
            <w:r>
              <w:t>-</w:t>
            </w:r>
          </w:p>
        </w:tc>
      </w:tr>
      <w:tr w:rsidR="00DA0252" w:rsidTr="007759F4">
        <w:trPr>
          <w:cnfStyle w:val="000000010000"/>
          <w:trHeight w:val="773"/>
        </w:trPr>
        <w:tc>
          <w:tcPr>
            <w:cnfStyle w:val="001000000000"/>
            <w:tcW w:w="1676" w:type="dxa"/>
            <w:tcBorders>
              <w:top w:val="single" w:sz="4" w:space="0" w:color="auto"/>
              <w:bottom w:val="single" w:sz="4" w:space="0" w:color="auto"/>
              <w:right w:val="single" w:sz="4" w:space="0" w:color="auto"/>
            </w:tcBorders>
            <w:vAlign w:val="center"/>
          </w:tcPr>
          <w:p w:rsidR="00DA0252" w:rsidRPr="00F935DE" w:rsidRDefault="00DA0252" w:rsidP="006B6258">
            <w:pPr>
              <w:keepNext/>
              <w:keepLines/>
            </w:pPr>
            <w:r w:rsidRPr="00F935DE">
              <w:t>Socket.IO</w:t>
            </w:r>
          </w:p>
        </w:tc>
        <w:tc>
          <w:tcPr>
            <w:tcW w:w="1127" w:type="dxa"/>
            <w:tcBorders>
              <w:top w:val="single" w:sz="4" w:space="0" w:color="auto"/>
              <w:left w:val="single" w:sz="4" w:space="0" w:color="auto"/>
              <w:bottom w:val="single" w:sz="4" w:space="0" w:color="auto"/>
              <w:right w:val="single" w:sz="4" w:space="0" w:color="auto"/>
            </w:tcBorders>
            <w:vAlign w:val="center"/>
          </w:tcPr>
          <w:p w:rsidR="00DA0252" w:rsidRDefault="00DA0252" w:rsidP="006B6258">
            <w:pPr>
              <w:keepNext/>
              <w:keepLines/>
              <w:spacing w:line="264" w:lineRule="auto"/>
              <w:cnfStyle w:val="000000010000"/>
            </w:pPr>
            <w:r>
              <w:t>High:</w:t>
            </w:r>
          </w:p>
          <w:p w:rsidR="00DA0252" w:rsidRDefault="00DA0252" w:rsidP="006B6258">
            <w:pPr>
              <w:keepNext/>
              <w:keepLines/>
              <w:spacing w:line="264" w:lineRule="auto"/>
              <w:cnfStyle w:val="000000010000"/>
            </w:pPr>
            <w:r>
              <w:t>Low:</w:t>
            </w:r>
          </w:p>
          <w:p w:rsidR="00DA0252" w:rsidRDefault="00DA0252" w:rsidP="006B6258">
            <w:pPr>
              <w:keepNext/>
              <w:keepLines/>
              <w:spacing w:line="264" w:lineRule="auto"/>
              <w:cnfStyle w:val="000000010000"/>
            </w:pPr>
            <w:r>
              <w:t>Average:</w:t>
            </w:r>
          </w:p>
        </w:tc>
        <w:tc>
          <w:tcPr>
            <w:tcW w:w="981" w:type="dxa"/>
            <w:tcBorders>
              <w:top w:val="single" w:sz="4" w:space="0" w:color="auto"/>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6540</w:t>
            </w:r>
          </w:p>
          <w:p w:rsidR="00DA0252" w:rsidRDefault="00DA0252" w:rsidP="006B6258">
            <w:pPr>
              <w:keepNext/>
              <w:keepLines/>
              <w:spacing w:line="264" w:lineRule="auto"/>
              <w:jc w:val="center"/>
              <w:cnfStyle w:val="000000010000"/>
            </w:pPr>
            <w:r>
              <w:t xml:space="preserve">120 </w:t>
            </w:r>
          </w:p>
          <w:p w:rsidR="00DA0252" w:rsidRDefault="00DA0252" w:rsidP="006B6258">
            <w:pPr>
              <w:keepNext/>
              <w:keepLines/>
              <w:spacing w:line="264" w:lineRule="auto"/>
              <w:jc w:val="center"/>
              <w:cnfStyle w:val="000000010000"/>
            </w:pPr>
            <w:r>
              <w:t>(4350)</w:t>
            </w:r>
          </w:p>
        </w:tc>
        <w:tc>
          <w:tcPr>
            <w:tcW w:w="971" w:type="dxa"/>
            <w:tcBorders>
              <w:top w:val="single" w:sz="4" w:space="0" w:color="auto"/>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7200</w:t>
            </w:r>
          </w:p>
          <w:p w:rsidR="00DA0252" w:rsidRDefault="00DA0252" w:rsidP="006B6258">
            <w:pPr>
              <w:keepNext/>
              <w:keepLines/>
              <w:spacing w:line="264" w:lineRule="auto"/>
              <w:jc w:val="center"/>
              <w:cnfStyle w:val="000000010000"/>
            </w:pPr>
            <w:r>
              <w:t xml:space="preserve">120 </w:t>
            </w:r>
          </w:p>
          <w:p w:rsidR="00DA0252" w:rsidRDefault="00DA0252" w:rsidP="006B6258">
            <w:pPr>
              <w:keepNext/>
              <w:keepLines/>
              <w:spacing w:line="264" w:lineRule="auto"/>
              <w:jc w:val="center"/>
              <w:cnfStyle w:val="000000010000"/>
            </w:pPr>
            <w:r>
              <w:t>(6785)</w:t>
            </w:r>
          </w:p>
        </w:tc>
        <w:tc>
          <w:tcPr>
            <w:tcW w:w="1324" w:type="dxa"/>
            <w:tcBorders>
              <w:top w:val="single" w:sz="4" w:space="0" w:color="auto"/>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w:t>
            </w:r>
          </w:p>
        </w:tc>
        <w:tc>
          <w:tcPr>
            <w:tcW w:w="1111" w:type="dxa"/>
            <w:tcBorders>
              <w:top w:val="single" w:sz="4" w:space="0" w:color="auto"/>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w:t>
            </w:r>
          </w:p>
        </w:tc>
        <w:tc>
          <w:tcPr>
            <w:tcW w:w="1482" w:type="dxa"/>
            <w:tcBorders>
              <w:top w:val="single" w:sz="4" w:space="0" w:color="auto"/>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7200</w:t>
            </w:r>
          </w:p>
          <w:p w:rsidR="00DA0252" w:rsidRDefault="00DA0252" w:rsidP="006B6258">
            <w:pPr>
              <w:keepNext/>
              <w:keepLines/>
              <w:spacing w:line="264" w:lineRule="auto"/>
              <w:jc w:val="center"/>
              <w:cnfStyle w:val="000000010000"/>
            </w:pPr>
            <w:r>
              <w:t>7200</w:t>
            </w:r>
          </w:p>
          <w:p w:rsidR="00DA0252" w:rsidRDefault="00DA0252" w:rsidP="006B6258">
            <w:pPr>
              <w:keepNext/>
              <w:keepLines/>
              <w:spacing w:line="264" w:lineRule="auto"/>
              <w:jc w:val="center"/>
              <w:cnfStyle w:val="000000010000"/>
            </w:pPr>
            <w:r>
              <w:t>(7200)</w:t>
            </w:r>
          </w:p>
        </w:tc>
        <w:tc>
          <w:tcPr>
            <w:tcW w:w="937" w:type="dxa"/>
            <w:tcBorders>
              <w:top w:val="single" w:sz="4" w:space="0" w:color="auto"/>
              <w:left w:val="single" w:sz="4" w:space="0" w:color="auto"/>
              <w:bottom w:val="single" w:sz="4" w:space="0" w:color="auto"/>
            </w:tcBorders>
            <w:vAlign w:val="center"/>
          </w:tcPr>
          <w:p w:rsidR="00DA0252" w:rsidRDefault="00DA0252" w:rsidP="006B6258">
            <w:pPr>
              <w:keepNext/>
              <w:keepLines/>
              <w:spacing w:line="264" w:lineRule="auto"/>
              <w:jc w:val="center"/>
              <w:cnfStyle w:val="000000010000"/>
            </w:pPr>
            <w:r>
              <w:t>-</w:t>
            </w:r>
          </w:p>
        </w:tc>
      </w:tr>
      <w:tr w:rsidR="00DA0252" w:rsidTr="007759F4">
        <w:trPr>
          <w:cnfStyle w:val="000000100000"/>
          <w:trHeight w:val="773"/>
        </w:trPr>
        <w:tc>
          <w:tcPr>
            <w:cnfStyle w:val="001000000000"/>
            <w:tcW w:w="1676" w:type="dxa"/>
            <w:tcBorders>
              <w:bottom w:val="single" w:sz="4" w:space="0" w:color="auto"/>
              <w:right w:val="single" w:sz="4" w:space="0" w:color="auto"/>
            </w:tcBorders>
            <w:vAlign w:val="center"/>
          </w:tcPr>
          <w:p w:rsidR="00DA0252" w:rsidRPr="00F935DE" w:rsidRDefault="00DA0252" w:rsidP="006B6258">
            <w:pPr>
              <w:keepNext/>
              <w:keepLines/>
            </w:pPr>
            <w:r w:rsidRPr="00F935DE">
              <w:t>SockJS</w:t>
            </w:r>
          </w:p>
        </w:tc>
        <w:tc>
          <w:tcPr>
            <w:tcW w:w="1127"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cnfStyle w:val="000000100000"/>
            </w:pPr>
            <w:r>
              <w:t>High:</w:t>
            </w:r>
          </w:p>
          <w:p w:rsidR="00DA0252" w:rsidRDefault="00DA0252" w:rsidP="006B6258">
            <w:pPr>
              <w:keepNext/>
              <w:keepLines/>
              <w:spacing w:line="264" w:lineRule="auto"/>
              <w:cnfStyle w:val="000000100000"/>
            </w:pPr>
            <w:r>
              <w:t>Low:</w:t>
            </w:r>
          </w:p>
          <w:p w:rsidR="00DA0252" w:rsidRDefault="00DA0252" w:rsidP="006B6258">
            <w:pPr>
              <w:keepNext/>
              <w:keepLines/>
              <w:spacing w:line="264" w:lineRule="auto"/>
              <w:cnfStyle w:val="000000100000"/>
            </w:pPr>
            <w:r>
              <w:t>Average:</w:t>
            </w:r>
          </w:p>
        </w:tc>
        <w:tc>
          <w:tcPr>
            <w:tcW w:w="98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w:t>
            </w:r>
          </w:p>
        </w:tc>
        <w:tc>
          <w:tcPr>
            <w:tcW w:w="97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7200</w:t>
            </w:r>
          </w:p>
          <w:p w:rsidR="00DA0252" w:rsidRDefault="00DA0252" w:rsidP="006B6258">
            <w:pPr>
              <w:keepNext/>
              <w:keepLines/>
              <w:spacing w:line="264" w:lineRule="auto"/>
              <w:jc w:val="center"/>
              <w:cnfStyle w:val="000000100000"/>
            </w:pPr>
            <w:r>
              <w:t xml:space="preserve">7200 </w:t>
            </w:r>
          </w:p>
          <w:p w:rsidR="00DA0252" w:rsidRDefault="00DA0252" w:rsidP="006B6258">
            <w:pPr>
              <w:keepNext/>
              <w:keepLines/>
              <w:spacing w:line="264" w:lineRule="auto"/>
              <w:jc w:val="center"/>
              <w:cnfStyle w:val="000000100000"/>
            </w:pPr>
            <w:r>
              <w:t>(7200)</w:t>
            </w:r>
          </w:p>
        </w:tc>
        <w:tc>
          <w:tcPr>
            <w:tcW w:w="1324"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7560</w:t>
            </w:r>
          </w:p>
          <w:p w:rsidR="00DA0252" w:rsidRDefault="00DA0252" w:rsidP="006B6258">
            <w:pPr>
              <w:keepNext/>
              <w:keepLines/>
              <w:spacing w:line="264" w:lineRule="auto"/>
              <w:jc w:val="center"/>
              <w:cnfStyle w:val="000000100000"/>
            </w:pPr>
            <w:r>
              <w:t xml:space="preserve">240 </w:t>
            </w:r>
          </w:p>
          <w:p w:rsidR="00DA0252" w:rsidRDefault="00DA0252" w:rsidP="006B6258">
            <w:pPr>
              <w:keepNext/>
              <w:keepLines/>
              <w:spacing w:line="264" w:lineRule="auto"/>
              <w:jc w:val="center"/>
              <w:cnfStyle w:val="000000100000"/>
            </w:pPr>
            <w:r>
              <w:t>(6411)</w:t>
            </w:r>
          </w:p>
        </w:tc>
        <w:tc>
          <w:tcPr>
            <w:tcW w:w="111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w:t>
            </w:r>
          </w:p>
        </w:tc>
        <w:tc>
          <w:tcPr>
            <w:tcW w:w="1482"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7200</w:t>
            </w:r>
          </w:p>
          <w:p w:rsidR="00DA0252" w:rsidRDefault="00DA0252" w:rsidP="006B6258">
            <w:pPr>
              <w:keepNext/>
              <w:keepLines/>
              <w:spacing w:line="264" w:lineRule="auto"/>
              <w:jc w:val="center"/>
              <w:cnfStyle w:val="000000100000"/>
            </w:pPr>
            <w:r>
              <w:t>1620</w:t>
            </w:r>
          </w:p>
          <w:p w:rsidR="00DA0252" w:rsidRDefault="00DA0252" w:rsidP="006B6258">
            <w:pPr>
              <w:keepNext/>
              <w:keepLines/>
              <w:spacing w:line="264" w:lineRule="auto"/>
              <w:jc w:val="center"/>
              <w:cnfStyle w:val="000000100000"/>
            </w:pPr>
            <w:r>
              <w:t>(6823)</w:t>
            </w:r>
          </w:p>
        </w:tc>
        <w:tc>
          <w:tcPr>
            <w:tcW w:w="937" w:type="dxa"/>
            <w:tcBorders>
              <w:left w:val="single" w:sz="4" w:space="0" w:color="auto"/>
              <w:bottom w:val="single" w:sz="4" w:space="0" w:color="auto"/>
            </w:tcBorders>
            <w:vAlign w:val="center"/>
          </w:tcPr>
          <w:p w:rsidR="00DA0252" w:rsidRDefault="00DA0252" w:rsidP="006B6258">
            <w:pPr>
              <w:keepNext/>
              <w:keepLines/>
              <w:spacing w:line="264" w:lineRule="auto"/>
              <w:jc w:val="center"/>
              <w:cnfStyle w:val="000000100000"/>
            </w:pPr>
            <w:r>
              <w:t>-</w:t>
            </w:r>
          </w:p>
        </w:tc>
      </w:tr>
      <w:tr w:rsidR="00DA0252" w:rsidTr="007759F4">
        <w:trPr>
          <w:cnfStyle w:val="000000010000"/>
          <w:trHeight w:val="773"/>
        </w:trPr>
        <w:tc>
          <w:tcPr>
            <w:cnfStyle w:val="001000000000"/>
            <w:tcW w:w="1676" w:type="dxa"/>
            <w:tcBorders>
              <w:bottom w:val="single" w:sz="4" w:space="0" w:color="auto"/>
              <w:right w:val="single" w:sz="4" w:space="0" w:color="auto"/>
            </w:tcBorders>
            <w:vAlign w:val="center"/>
          </w:tcPr>
          <w:p w:rsidR="00DA0252" w:rsidRPr="00F935DE" w:rsidRDefault="00DA0252" w:rsidP="006B6258">
            <w:pPr>
              <w:keepNext/>
              <w:keepLines/>
            </w:pPr>
            <w:r w:rsidRPr="00F935DE">
              <w:t>Play</w:t>
            </w:r>
          </w:p>
        </w:tc>
        <w:tc>
          <w:tcPr>
            <w:tcW w:w="1127"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cnfStyle w:val="000000010000"/>
            </w:pPr>
            <w:r>
              <w:t>High:</w:t>
            </w:r>
          </w:p>
          <w:p w:rsidR="00DA0252" w:rsidRDefault="00DA0252" w:rsidP="006B6258">
            <w:pPr>
              <w:keepNext/>
              <w:keepLines/>
              <w:spacing w:line="264" w:lineRule="auto"/>
              <w:cnfStyle w:val="000000010000"/>
            </w:pPr>
            <w:r>
              <w:t>Low:</w:t>
            </w:r>
          </w:p>
          <w:p w:rsidR="00DA0252" w:rsidRDefault="00DA0252" w:rsidP="006B6258">
            <w:pPr>
              <w:keepNext/>
              <w:keepLines/>
              <w:spacing w:line="264" w:lineRule="auto"/>
              <w:cnfStyle w:val="000000010000"/>
            </w:pPr>
            <w:r>
              <w:t>Average:</w:t>
            </w:r>
          </w:p>
        </w:tc>
        <w:tc>
          <w:tcPr>
            <w:tcW w:w="98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w:t>
            </w:r>
          </w:p>
        </w:tc>
        <w:tc>
          <w:tcPr>
            <w:tcW w:w="97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w:t>
            </w:r>
          </w:p>
        </w:tc>
        <w:tc>
          <w:tcPr>
            <w:tcW w:w="1324"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w:t>
            </w:r>
          </w:p>
        </w:tc>
        <w:tc>
          <w:tcPr>
            <w:tcW w:w="111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w:t>
            </w:r>
          </w:p>
        </w:tc>
        <w:tc>
          <w:tcPr>
            <w:tcW w:w="1482"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7200</w:t>
            </w:r>
          </w:p>
          <w:p w:rsidR="00DA0252" w:rsidRDefault="00DA0252" w:rsidP="006B6258">
            <w:pPr>
              <w:keepNext/>
              <w:keepLines/>
              <w:spacing w:line="264" w:lineRule="auto"/>
              <w:jc w:val="center"/>
              <w:cnfStyle w:val="000000010000"/>
            </w:pPr>
            <w:r>
              <w:t>7200</w:t>
            </w:r>
          </w:p>
          <w:p w:rsidR="00DA0252" w:rsidRDefault="00DA0252" w:rsidP="006B6258">
            <w:pPr>
              <w:keepNext/>
              <w:keepLines/>
              <w:spacing w:line="264" w:lineRule="auto"/>
              <w:jc w:val="center"/>
              <w:cnfStyle w:val="000000010000"/>
            </w:pPr>
            <w:r>
              <w:t>(7200)</w:t>
            </w:r>
          </w:p>
        </w:tc>
        <w:tc>
          <w:tcPr>
            <w:tcW w:w="937" w:type="dxa"/>
            <w:tcBorders>
              <w:left w:val="single" w:sz="4" w:space="0" w:color="auto"/>
              <w:bottom w:val="single" w:sz="4" w:space="0" w:color="auto"/>
            </w:tcBorders>
            <w:vAlign w:val="center"/>
          </w:tcPr>
          <w:p w:rsidR="00DA0252" w:rsidRDefault="00DA0252" w:rsidP="006B6258">
            <w:pPr>
              <w:keepNext/>
              <w:keepLines/>
              <w:spacing w:line="264" w:lineRule="auto"/>
              <w:jc w:val="center"/>
              <w:cnfStyle w:val="000000010000"/>
            </w:pPr>
            <w:r>
              <w:t>-</w:t>
            </w:r>
          </w:p>
        </w:tc>
      </w:tr>
      <w:tr w:rsidR="00DA0252" w:rsidTr="007759F4">
        <w:trPr>
          <w:cnfStyle w:val="000000100000"/>
          <w:trHeight w:val="773"/>
        </w:trPr>
        <w:tc>
          <w:tcPr>
            <w:cnfStyle w:val="001000000000"/>
            <w:tcW w:w="1676" w:type="dxa"/>
            <w:tcBorders>
              <w:right w:val="single" w:sz="4" w:space="0" w:color="auto"/>
            </w:tcBorders>
            <w:vAlign w:val="center"/>
          </w:tcPr>
          <w:p w:rsidR="00DA0252" w:rsidRPr="00F935DE" w:rsidRDefault="00DA0252" w:rsidP="006B6258">
            <w:pPr>
              <w:keepNext/>
              <w:keepLines/>
            </w:pPr>
            <w:r w:rsidRPr="00F935DE">
              <w:t>Lightstreamer</w:t>
            </w:r>
          </w:p>
        </w:tc>
        <w:tc>
          <w:tcPr>
            <w:tcW w:w="1127" w:type="dxa"/>
            <w:tcBorders>
              <w:left w:val="single" w:sz="4" w:space="0" w:color="auto"/>
              <w:right w:val="single" w:sz="4" w:space="0" w:color="auto"/>
            </w:tcBorders>
            <w:vAlign w:val="center"/>
          </w:tcPr>
          <w:p w:rsidR="00DA0252" w:rsidRDefault="00DA0252" w:rsidP="006B6258">
            <w:pPr>
              <w:keepNext/>
              <w:keepLines/>
              <w:spacing w:line="264" w:lineRule="auto"/>
              <w:cnfStyle w:val="000000100000"/>
            </w:pPr>
            <w:r>
              <w:t>High:</w:t>
            </w:r>
          </w:p>
          <w:p w:rsidR="00DA0252" w:rsidRDefault="00DA0252" w:rsidP="006B6258">
            <w:pPr>
              <w:keepNext/>
              <w:keepLines/>
              <w:spacing w:line="264" w:lineRule="auto"/>
              <w:cnfStyle w:val="000000100000"/>
            </w:pPr>
            <w:r>
              <w:t>Low:</w:t>
            </w:r>
          </w:p>
          <w:p w:rsidR="00DA0252" w:rsidRDefault="00DA0252" w:rsidP="006B6258">
            <w:pPr>
              <w:keepNext/>
              <w:keepLines/>
              <w:spacing w:line="264" w:lineRule="auto"/>
              <w:cnfStyle w:val="000000100000"/>
            </w:pPr>
            <w:r>
              <w:t>Average:</w:t>
            </w:r>
          </w:p>
        </w:tc>
        <w:tc>
          <w:tcPr>
            <w:tcW w:w="981" w:type="dxa"/>
            <w:tcBorders>
              <w:left w:val="single" w:sz="4" w:space="0" w:color="auto"/>
              <w:right w:val="single" w:sz="4" w:space="0" w:color="auto"/>
            </w:tcBorders>
            <w:vAlign w:val="center"/>
          </w:tcPr>
          <w:p w:rsidR="00DA0252" w:rsidRDefault="00DA0252" w:rsidP="006B6258">
            <w:pPr>
              <w:keepNext/>
              <w:keepLines/>
              <w:spacing w:line="264" w:lineRule="auto"/>
              <w:jc w:val="center"/>
              <w:cnfStyle w:val="000000100000"/>
            </w:pPr>
            <w:r>
              <w:t>15060</w:t>
            </w:r>
          </w:p>
          <w:p w:rsidR="00DA0252" w:rsidRDefault="00DA0252" w:rsidP="006B6258">
            <w:pPr>
              <w:keepNext/>
              <w:keepLines/>
              <w:spacing w:line="264" w:lineRule="auto"/>
              <w:jc w:val="center"/>
              <w:cnfStyle w:val="000000100000"/>
            </w:pPr>
            <w:r>
              <w:t xml:space="preserve">0 </w:t>
            </w:r>
          </w:p>
          <w:p w:rsidR="00DA0252" w:rsidRDefault="00DA0252" w:rsidP="006B6258">
            <w:pPr>
              <w:keepNext/>
              <w:keepLines/>
              <w:spacing w:line="264" w:lineRule="auto"/>
              <w:jc w:val="center"/>
              <w:cnfStyle w:val="000000100000"/>
            </w:pPr>
            <w:r>
              <w:t>(111)</w:t>
            </w:r>
          </w:p>
        </w:tc>
        <w:tc>
          <w:tcPr>
            <w:tcW w:w="971" w:type="dxa"/>
            <w:tcBorders>
              <w:left w:val="single" w:sz="4" w:space="0" w:color="auto"/>
              <w:right w:val="single" w:sz="4" w:space="0" w:color="auto"/>
            </w:tcBorders>
            <w:vAlign w:val="center"/>
          </w:tcPr>
          <w:p w:rsidR="00DA0252" w:rsidRDefault="00DA0252" w:rsidP="006B6258">
            <w:pPr>
              <w:keepNext/>
              <w:keepLines/>
              <w:spacing w:line="264" w:lineRule="auto"/>
              <w:jc w:val="center"/>
              <w:cnfStyle w:val="000000100000"/>
            </w:pPr>
            <w:r>
              <w:t>-</w:t>
            </w:r>
          </w:p>
        </w:tc>
        <w:tc>
          <w:tcPr>
            <w:tcW w:w="1324" w:type="dxa"/>
            <w:tcBorders>
              <w:left w:val="single" w:sz="4" w:space="0" w:color="auto"/>
              <w:right w:val="single" w:sz="4" w:space="0" w:color="auto"/>
            </w:tcBorders>
            <w:vAlign w:val="center"/>
          </w:tcPr>
          <w:p w:rsidR="00DA0252" w:rsidRDefault="00DA0252" w:rsidP="006B6258">
            <w:pPr>
              <w:keepNext/>
              <w:keepLines/>
              <w:spacing w:line="264" w:lineRule="auto"/>
              <w:jc w:val="center"/>
              <w:cnfStyle w:val="000000100000"/>
            </w:pPr>
            <w:r>
              <w:t>7920</w:t>
            </w:r>
          </w:p>
          <w:p w:rsidR="00DA0252" w:rsidRDefault="00DA0252" w:rsidP="006B6258">
            <w:pPr>
              <w:keepNext/>
              <w:keepLines/>
              <w:spacing w:line="264" w:lineRule="auto"/>
              <w:jc w:val="center"/>
              <w:cnfStyle w:val="000000100000"/>
            </w:pPr>
            <w:r>
              <w:t>120</w:t>
            </w:r>
          </w:p>
          <w:p w:rsidR="00DA0252" w:rsidRDefault="00DA0252" w:rsidP="006B6258">
            <w:pPr>
              <w:keepNext/>
              <w:keepLines/>
              <w:spacing w:line="264" w:lineRule="auto"/>
              <w:jc w:val="center"/>
              <w:cnfStyle w:val="000000100000"/>
            </w:pPr>
            <w:r>
              <w:t xml:space="preserve"> (5262)</w:t>
            </w:r>
          </w:p>
        </w:tc>
        <w:tc>
          <w:tcPr>
            <w:tcW w:w="1111" w:type="dxa"/>
            <w:tcBorders>
              <w:left w:val="single" w:sz="4" w:space="0" w:color="auto"/>
              <w:right w:val="single" w:sz="4" w:space="0" w:color="auto"/>
            </w:tcBorders>
            <w:vAlign w:val="center"/>
          </w:tcPr>
          <w:p w:rsidR="00DA0252" w:rsidRDefault="00DA0252" w:rsidP="006B6258">
            <w:pPr>
              <w:keepNext/>
              <w:keepLines/>
              <w:spacing w:line="264" w:lineRule="auto"/>
              <w:jc w:val="center"/>
              <w:cnfStyle w:val="000000100000"/>
            </w:pPr>
            <w:r>
              <w:t>-</w:t>
            </w:r>
          </w:p>
        </w:tc>
        <w:tc>
          <w:tcPr>
            <w:tcW w:w="1482" w:type="dxa"/>
            <w:tcBorders>
              <w:left w:val="single" w:sz="4" w:space="0" w:color="auto"/>
              <w:right w:val="single" w:sz="4" w:space="0" w:color="auto"/>
            </w:tcBorders>
            <w:vAlign w:val="center"/>
          </w:tcPr>
          <w:p w:rsidR="00DA0252" w:rsidRDefault="00DA0252" w:rsidP="006B6258">
            <w:pPr>
              <w:keepNext/>
              <w:keepLines/>
              <w:spacing w:line="264" w:lineRule="auto"/>
              <w:jc w:val="center"/>
              <w:cnfStyle w:val="000000100000"/>
            </w:pPr>
            <w:r>
              <w:t>7200</w:t>
            </w:r>
          </w:p>
          <w:p w:rsidR="00DA0252" w:rsidRDefault="00DA0252" w:rsidP="006B6258">
            <w:pPr>
              <w:keepNext/>
              <w:keepLines/>
              <w:spacing w:line="264" w:lineRule="auto"/>
              <w:jc w:val="center"/>
              <w:cnfStyle w:val="000000100000"/>
            </w:pPr>
            <w:r>
              <w:t>120</w:t>
            </w:r>
          </w:p>
          <w:p w:rsidR="00DA0252" w:rsidRDefault="00DA0252" w:rsidP="006B6258">
            <w:pPr>
              <w:keepNext/>
              <w:keepLines/>
              <w:spacing w:line="264" w:lineRule="auto"/>
              <w:jc w:val="center"/>
              <w:cnfStyle w:val="000000100000"/>
            </w:pPr>
            <w:r>
              <w:t>(7013)</w:t>
            </w:r>
          </w:p>
        </w:tc>
        <w:tc>
          <w:tcPr>
            <w:tcW w:w="937" w:type="dxa"/>
            <w:tcBorders>
              <w:left w:val="single" w:sz="4" w:space="0" w:color="auto"/>
            </w:tcBorders>
            <w:vAlign w:val="center"/>
          </w:tcPr>
          <w:p w:rsidR="00DA0252" w:rsidRDefault="00DA0252" w:rsidP="006B6258">
            <w:pPr>
              <w:keepNext/>
              <w:keepLines/>
              <w:spacing w:line="264" w:lineRule="auto"/>
              <w:jc w:val="center"/>
              <w:cnfStyle w:val="000000100000"/>
            </w:pPr>
            <w:r>
              <w:t>7320</w:t>
            </w:r>
          </w:p>
          <w:p w:rsidR="00DA0252" w:rsidRDefault="00DA0252" w:rsidP="006B6258">
            <w:pPr>
              <w:keepNext/>
              <w:keepLines/>
              <w:spacing w:line="264" w:lineRule="auto"/>
              <w:jc w:val="center"/>
              <w:cnfStyle w:val="000000100000"/>
            </w:pPr>
            <w:r>
              <w:t>120</w:t>
            </w:r>
          </w:p>
          <w:p w:rsidR="00DA0252" w:rsidRDefault="00DA0252" w:rsidP="006B6258">
            <w:pPr>
              <w:keepNext/>
              <w:keepLines/>
              <w:spacing w:line="264" w:lineRule="auto"/>
              <w:jc w:val="center"/>
              <w:cnfStyle w:val="000000100000"/>
            </w:pPr>
            <w:r>
              <w:t>(6001,41)</w:t>
            </w:r>
          </w:p>
        </w:tc>
      </w:tr>
    </w:tbl>
    <w:p w:rsidR="00DA0252" w:rsidRDefault="00573F2A" w:rsidP="006B6258">
      <w:pPr>
        <w:pStyle w:val="Bildetekst"/>
        <w:keepNext/>
        <w:keepLines/>
        <w:spacing w:before="120"/>
        <w:jc w:val="center"/>
      </w:pPr>
      <w:bookmarkStart w:id="279" w:name="_Ref383425510"/>
      <w:bookmarkStart w:id="280" w:name="_Toc385266205"/>
      <w:r>
        <w:t xml:space="preserve">Table </w:t>
      </w:r>
      <w:fldSimple w:instr=" STYLEREF 1 \s ">
        <w:r w:rsidR="00081674">
          <w:rPr>
            <w:noProof/>
          </w:rPr>
          <w:t>10</w:t>
        </w:r>
      </w:fldSimple>
      <w:r w:rsidR="00553C0E">
        <w:noBreakHyphen/>
      </w:r>
      <w:fldSimple w:instr=" SEQ Table \* ARABIC \s 1 ">
        <w:r w:rsidR="00081674">
          <w:rPr>
            <w:noProof/>
          </w:rPr>
          <w:t>3</w:t>
        </w:r>
      </w:fldSimple>
      <w:bookmarkEnd w:id="279"/>
      <w:r>
        <w:t>: Messages sent from server.</w:t>
      </w:r>
      <w:bookmarkEnd w:id="280"/>
    </w:p>
    <w:p w:rsidR="00394528" w:rsidRDefault="00DA0252" w:rsidP="00DA0252">
      <w:r>
        <w:t xml:space="preserve">Lightstreamer had some occurrences of no messages sent or received in a given interval. In the same interval, there is no corresponding drop in the messages </w:t>
      </w:r>
      <w:r w:rsidR="00710D44">
        <w:t>sent from clients</w:t>
      </w:r>
      <w:r>
        <w:t xml:space="preserve">. Something happened on the server that caused it to skip a </w:t>
      </w:r>
      <w:r w:rsidR="00756983">
        <w:t>whole second. Immediately after the dormant interval,</w:t>
      </w:r>
      <w:r>
        <w:t xml:space="preserve"> it sends the “skipped” messages, resulting in the high peaks you see in the tables (as much as 15060 sent messages with polling). </w:t>
      </w:r>
    </w:p>
    <w:p w:rsidR="00DA0252" w:rsidRDefault="00DA0252" w:rsidP="00DA0252">
      <w:r>
        <w:t xml:space="preserve">Network captures from these runs show that it is not because of </w:t>
      </w:r>
      <w:r w:rsidR="00394528">
        <w:t xml:space="preserve">a </w:t>
      </w:r>
      <w:r>
        <w:t>registration error. In the intervals in question, there actually are no messages going out from the server. At the same time, only a few POST requests are sent as well. Since there is no drop in send frequency, it seems that the send timestamp has been set correctly. The only explanation then is that something happened with the “send” routine of Lightstreamer’s client library. This may have resulted in a delay for most of the POST requests.</w:t>
      </w:r>
    </w:p>
    <w:p w:rsidR="00AF31D5" w:rsidRDefault="00AF31D5" w:rsidP="006B6258">
      <w:pPr>
        <w:pStyle w:val="Overskrift2"/>
      </w:pPr>
      <w:bookmarkStart w:id="281" w:name="_Toc385341281"/>
      <w:r>
        <w:lastRenderedPageBreak/>
        <w:t>Average latency</w:t>
      </w:r>
      <w:bookmarkEnd w:id="281"/>
    </w:p>
    <w:p w:rsidR="00AF31D5" w:rsidRDefault="00AF31D5" w:rsidP="006B6258">
      <w:pPr>
        <w:keepNext/>
        <w:keepLines/>
      </w:pPr>
      <w:r>
        <w:t xml:space="preserve">This section discuss the latency results. </w:t>
      </w:r>
      <w:r w:rsidR="0099076B">
        <w:t>The results</w:t>
      </w:r>
      <w:r>
        <w:t xml:space="preserve"> presented each transport individually. Here I will discuss the performance of each framework, but the main focus will be on comparing the transports. </w:t>
      </w:r>
    </w:p>
    <w:p w:rsidR="00AF31D5" w:rsidRPr="00D77B96" w:rsidRDefault="00AF31D5" w:rsidP="006B6258">
      <w:pPr>
        <w:keepNext/>
        <w:keepLines/>
      </w:pPr>
      <w:r>
        <w:t>The table and graph presented in this section used the average values from the fifth second to the 14</w:t>
      </w:r>
      <w:r w:rsidRPr="00D77B96">
        <w:rPr>
          <w:vertAlign w:val="superscript"/>
        </w:rPr>
        <w:t>th</w:t>
      </w:r>
      <w:r>
        <w:t>–a ten second span</w:t>
      </w:r>
      <w:r w:rsidR="00C92962">
        <w:rPr>
          <w:rStyle w:val="Fotnotereferanse"/>
        </w:rPr>
        <w:footnoteReference w:id="43"/>
      </w:r>
      <w:r>
        <w:t>. There are two main reasons for this: Some frameworks had anomalies in the first couple of seconds, indicating that they could have used</w:t>
      </w:r>
      <w:r w:rsidR="00A95BD5">
        <w:t xml:space="preserve"> a</w:t>
      </w:r>
      <w:r>
        <w:t xml:space="preserve"> warm up</w:t>
      </w:r>
      <w:r w:rsidR="00A95BD5">
        <w:t xml:space="preserve"> period</w:t>
      </w:r>
      <w:r>
        <w:t>. Others had anomalies tow</w:t>
      </w:r>
      <w:r w:rsidR="00C0497F">
        <w:t>ards the end with a lot of over</w:t>
      </w:r>
      <w:r>
        <w:t>time. The most representative results are in the interval that the table is based on</w:t>
      </w:r>
      <w:r w:rsidR="00C0497F">
        <w:t>.</w:t>
      </w:r>
    </w:p>
    <w:p w:rsidR="00AF31D5" w:rsidRDefault="00AF31D5" w:rsidP="004E3DC9">
      <w:pPr>
        <w:pStyle w:val="Overskrift3"/>
      </w:pPr>
      <w:r>
        <w:t>Frameworks</w:t>
      </w:r>
    </w:p>
    <w:p w:rsidR="00AF31D5" w:rsidRDefault="00AF31D5" w:rsidP="00AF31D5">
      <w:r>
        <w:t>The relationship between the frameworks is consist</w:t>
      </w:r>
      <w:r w:rsidR="0099076B">
        <w:t xml:space="preserve">ent for almost all the results </w:t>
      </w:r>
      <w:r>
        <w:t>(</w:t>
      </w:r>
      <w:r w:rsidR="00DD1C9C">
        <w:rPr>
          <w:color w:val="FF0000"/>
        </w:rPr>
        <w:fldChar w:fldCharType="begin"/>
      </w:r>
      <w:r w:rsidR="0099076B">
        <w:instrText xml:space="preserve"> REF _Ref383425650 \h </w:instrText>
      </w:r>
      <w:r w:rsidR="00DD1C9C">
        <w:rPr>
          <w:color w:val="FF0000"/>
        </w:rPr>
      </w:r>
      <w:r w:rsidR="00DD1C9C">
        <w:rPr>
          <w:color w:val="FF0000"/>
        </w:rPr>
        <w:fldChar w:fldCharType="separate"/>
      </w:r>
      <w:r w:rsidR="00081674">
        <w:t xml:space="preserve">Table </w:t>
      </w:r>
      <w:r w:rsidR="00081674">
        <w:rPr>
          <w:noProof/>
        </w:rPr>
        <w:t>10</w:t>
      </w:r>
      <w:r w:rsidR="00081674">
        <w:noBreakHyphen/>
      </w:r>
      <w:r w:rsidR="00081674">
        <w:rPr>
          <w:noProof/>
        </w:rPr>
        <w:t>4</w:t>
      </w:r>
      <w:r w:rsidR="00DD1C9C">
        <w:rPr>
          <w:color w:val="FF0000"/>
        </w:rPr>
        <w:fldChar w:fldCharType="end"/>
      </w:r>
      <w:r>
        <w:t>)</w:t>
      </w:r>
      <w:r w:rsidR="0099076B">
        <w:t>.</w:t>
      </w:r>
      <w:r>
        <w:t xml:space="preserve"> Socket.IO and polling is the only combination that deviates. Otherwise, each framework's "rank" using WebSockets remains the same across all transports:</w:t>
      </w:r>
    </w:p>
    <w:p w:rsidR="00AF31D5" w:rsidRDefault="00AF31D5" w:rsidP="00AF31D5">
      <w:pPr>
        <w:pStyle w:val="Listeavsnitt"/>
        <w:numPr>
          <w:ilvl w:val="0"/>
          <w:numId w:val="33"/>
        </w:numPr>
      </w:pPr>
      <w:r>
        <w:t>1</w:t>
      </w:r>
      <w:r w:rsidRPr="00B9679F">
        <w:rPr>
          <w:vertAlign w:val="superscript"/>
        </w:rPr>
        <w:t>st</w:t>
      </w:r>
      <w:r>
        <w:t>: Socket.IO.</w:t>
      </w:r>
    </w:p>
    <w:p w:rsidR="00AF31D5" w:rsidRDefault="00AF31D5" w:rsidP="00AF31D5">
      <w:pPr>
        <w:pStyle w:val="Listeavsnitt"/>
        <w:numPr>
          <w:ilvl w:val="0"/>
          <w:numId w:val="33"/>
        </w:numPr>
      </w:pPr>
      <w:r>
        <w:t>2</w:t>
      </w:r>
      <w:r w:rsidRPr="00B9679F">
        <w:rPr>
          <w:vertAlign w:val="superscript"/>
        </w:rPr>
        <w:t>nd</w:t>
      </w:r>
      <w:r>
        <w:t>: Lightstreamer.</w:t>
      </w:r>
    </w:p>
    <w:p w:rsidR="00AF31D5" w:rsidRDefault="00AF31D5" w:rsidP="00AF31D5">
      <w:pPr>
        <w:pStyle w:val="Listeavsnitt"/>
        <w:numPr>
          <w:ilvl w:val="0"/>
          <w:numId w:val="33"/>
        </w:numPr>
      </w:pPr>
      <w:r>
        <w:t>3</w:t>
      </w:r>
      <w:r w:rsidRPr="00B9679F">
        <w:rPr>
          <w:vertAlign w:val="superscript"/>
        </w:rPr>
        <w:t>rd</w:t>
      </w:r>
      <w:r>
        <w:t>: SignalR.</w:t>
      </w:r>
    </w:p>
    <w:p w:rsidR="00AF31D5" w:rsidRDefault="00AF31D5" w:rsidP="00AF31D5">
      <w:pPr>
        <w:pStyle w:val="Listeavsnitt"/>
        <w:numPr>
          <w:ilvl w:val="0"/>
          <w:numId w:val="33"/>
        </w:numPr>
      </w:pPr>
      <w:r>
        <w:t>4</w:t>
      </w:r>
      <w:r w:rsidRPr="00B9679F">
        <w:rPr>
          <w:vertAlign w:val="superscript"/>
        </w:rPr>
        <w:t>th</w:t>
      </w:r>
      <w:r>
        <w:t>: SockJS.</w:t>
      </w:r>
    </w:p>
    <w:p w:rsidR="00AF31D5" w:rsidRDefault="00AF31D5" w:rsidP="00AF31D5">
      <w:pPr>
        <w:pStyle w:val="Listeavsnitt"/>
        <w:numPr>
          <w:ilvl w:val="0"/>
          <w:numId w:val="33"/>
        </w:numPr>
      </w:pPr>
      <w:r>
        <w:t>5</w:t>
      </w:r>
      <w:r w:rsidRPr="00B9679F">
        <w:rPr>
          <w:vertAlign w:val="superscript"/>
        </w:rPr>
        <w:t>th</w:t>
      </w:r>
      <w:r>
        <w:t>: Play.</w:t>
      </w:r>
    </w:p>
    <w:tbl>
      <w:tblPr>
        <w:tblStyle w:val="Middelsskyggelegging1uthevingsfarge11"/>
        <w:tblpPr w:leftFromText="141" w:rightFromText="141" w:vertAnchor="text" w:horzAnchor="margin" w:tblpY="191"/>
        <w:tblW w:w="96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844"/>
        <w:gridCol w:w="1110"/>
        <w:gridCol w:w="969"/>
        <w:gridCol w:w="955"/>
        <w:gridCol w:w="1294"/>
        <w:gridCol w:w="1056"/>
        <w:gridCol w:w="1457"/>
        <w:gridCol w:w="924"/>
      </w:tblGrid>
      <w:tr w:rsidR="00AF31D5" w:rsidTr="00C244E9">
        <w:trPr>
          <w:cnfStyle w:val="100000000000"/>
          <w:trHeight w:val="773"/>
        </w:trPr>
        <w:tc>
          <w:tcPr>
            <w:cnfStyle w:val="001000000000"/>
            <w:tcW w:w="2803" w:type="dxa"/>
            <w:gridSpan w:val="2"/>
            <w:tcBorders>
              <w:top w:val="none" w:sz="0" w:space="0" w:color="auto"/>
              <w:left w:val="none" w:sz="0" w:space="0" w:color="auto"/>
              <w:bottom w:val="none" w:sz="0" w:space="0" w:color="auto"/>
              <w:right w:val="none" w:sz="0" w:space="0" w:color="auto"/>
            </w:tcBorders>
            <w:vAlign w:val="center"/>
          </w:tcPr>
          <w:p w:rsidR="00AF31D5" w:rsidRDefault="00132978" w:rsidP="00C244E9">
            <w:r>
              <w:t>Framework</w:t>
            </w:r>
          </w:p>
        </w:tc>
        <w:tc>
          <w:tcPr>
            <w:tcW w:w="981" w:type="dxa"/>
            <w:tcBorders>
              <w:top w:val="none" w:sz="0" w:space="0" w:color="auto"/>
              <w:left w:val="none" w:sz="0" w:space="0" w:color="auto"/>
              <w:bottom w:val="none" w:sz="0" w:space="0" w:color="auto"/>
              <w:right w:val="none" w:sz="0" w:space="0" w:color="auto"/>
            </w:tcBorders>
            <w:vAlign w:val="center"/>
          </w:tcPr>
          <w:p w:rsidR="00AF31D5" w:rsidRPr="00BA6A9A" w:rsidRDefault="00AF31D5" w:rsidP="00C244E9">
            <w:pPr>
              <w:jc w:val="center"/>
              <w:cnfStyle w:val="100000000000"/>
              <w:rPr>
                <w:b w:val="0"/>
              </w:rPr>
            </w:pPr>
            <w:r w:rsidRPr="00BA6A9A">
              <w:rPr>
                <w:b w:val="0"/>
              </w:rPr>
              <w:t>Polling</w:t>
            </w:r>
          </w:p>
        </w:tc>
        <w:tc>
          <w:tcPr>
            <w:tcW w:w="971" w:type="dxa"/>
            <w:tcBorders>
              <w:top w:val="none" w:sz="0" w:space="0" w:color="auto"/>
              <w:left w:val="none" w:sz="0" w:space="0" w:color="auto"/>
              <w:bottom w:val="none" w:sz="0" w:space="0" w:color="auto"/>
              <w:right w:val="none" w:sz="0" w:space="0" w:color="auto"/>
            </w:tcBorders>
            <w:vAlign w:val="center"/>
          </w:tcPr>
          <w:p w:rsidR="00AF31D5" w:rsidRPr="00BA6A9A" w:rsidRDefault="00AF31D5" w:rsidP="00C244E9">
            <w:pPr>
              <w:jc w:val="center"/>
              <w:cnfStyle w:val="100000000000"/>
              <w:rPr>
                <w:b w:val="0"/>
              </w:rPr>
            </w:pPr>
            <w:r w:rsidRPr="00BA6A9A">
              <w:rPr>
                <w:b w:val="0"/>
              </w:rPr>
              <w:t xml:space="preserve">Long </w:t>
            </w:r>
          </w:p>
          <w:p w:rsidR="00AF31D5" w:rsidRDefault="00AF31D5" w:rsidP="00C244E9">
            <w:pPr>
              <w:jc w:val="center"/>
              <w:cnfStyle w:val="100000000000"/>
            </w:pPr>
            <w:r w:rsidRPr="00BA6A9A">
              <w:rPr>
                <w:b w:val="0"/>
              </w:rPr>
              <w:t>polling</w:t>
            </w:r>
          </w:p>
        </w:tc>
        <w:tc>
          <w:tcPr>
            <w:tcW w:w="1324" w:type="dxa"/>
            <w:tcBorders>
              <w:top w:val="none" w:sz="0" w:space="0" w:color="auto"/>
              <w:left w:val="none" w:sz="0" w:space="0" w:color="auto"/>
              <w:bottom w:val="none" w:sz="0" w:space="0" w:color="auto"/>
              <w:right w:val="none" w:sz="0" w:space="0" w:color="auto"/>
            </w:tcBorders>
            <w:vAlign w:val="center"/>
          </w:tcPr>
          <w:p w:rsidR="00AF31D5" w:rsidRPr="00BA6A9A" w:rsidRDefault="00AF31D5" w:rsidP="00C244E9">
            <w:pPr>
              <w:jc w:val="center"/>
              <w:cnfStyle w:val="100000000000"/>
              <w:rPr>
                <w:b w:val="0"/>
              </w:rPr>
            </w:pPr>
            <w:r w:rsidRPr="00BA6A9A">
              <w:rPr>
                <w:b w:val="0"/>
              </w:rPr>
              <w:t>Streaming</w:t>
            </w:r>
          </w:p>
        </w:tc>
        <w:tc>
          <w:tcPr>
            <w:tcW w:w="1111" w:type="dxa"/>
            <w:tcBorders>
              <w:top w:val="none" w:sz="0" w:space="0" w:color="auto"/>
              <w:left w:val="none" w:sz="0" w:space="0" w:color="auto"/>
              <w:bottom w:val="none" w:sz="0" w:space="0" w:color="auto"/>
              <w:right w:val="none" w:sz="0" w:space="0" w:color="auto"/>
            </w:tcBorders>
            <w:vAlign w:val="center"/>
          </w:tcPr>
          <w:p w:rsidR="00AF31D5" w:rsidRPr="00BA6A9A" w:rsidRDefault="000A69D2" w:rsidP="00C244E9">
            <w:pPr>
              <w:jc w:val="center"/>
              <w:cnfStyle w:val="100000000000"/>
              <w:rPr>
                <w:b w:val="0"/>
              </w:rPr>
            </w:pPr>
            <w:r>
              <w:rPr>
                <w:b w:val="0"/>
              </w:rPr>
              <w:t>Server-Sent</w:t>
            </w:r>
            <w:r w:rsidR="00AF31D5" w:rsidRPr="00BA6A9A">
              <w:rPr>
                <w:b w:val="0"/>
              </w:rPr>
              <w:t xml:space="preserve"> Events</w:t>
            </w:r>
          </w:p>
        </w:tc>
        <w:tc>
          <w:tcPr>
            <w:tcW w:w="1482" w:type="dxa"/>
            <w:tcBorders>
              <w:top w:val="none" w:sz="0" w:space="0" w:color="auto"/>
              <w:left w:val="none" w:sz="0" w:space="0" w:color="auto"/>
              <w:bottom w:val="none" w:sz="0" w:space="0" w:color="auto"/>
              <w:right w:val="none" w:sz="0" w:space="0" w:color="auto"/>
            </w:tcBorders>
            <w:vAlign w:val="center"/>
          </w:tcPr>
          <w:p w:rsidR="00AF31D5" w:rsidRPr="00BA6A9A" w:rsidRDefault="00AF31D5" w:rsidP="00C244E9">
            <w:pPr>
              <w:jc w:val="center"/>
              <w:cnfStyle w:val="100000000000"/>
              <w:rPr>
                <w:b w:val="0"/>
              </w:rPr>
            </w:pPr>
            <w:r w:rsidRPr="00BA6A9A">
              <w:rPr>
                <w:b w:val="0"/>
              </w:rPr>
              <w:t>WebSockets</w:t>
            </w:r>
          </w:p>
        </w:tc>
        <w:tc>
          <w:tcPr>
            <w:tcW w:w="937" w:type="dxa"/>
            <w:tcBorders>
              <w:top w:val="none" w:sz="0" w:space="0" w:color="auto"/>
              <w:left w:val="none" w:sz="0" w:space="0" w:color="auto"/>
              <w:bottom w:val="none" w:sz="0" w:space="0" w:color="auto"/>
              <w:right w:val="none" w:sz="0" w:space="0" w:color="auto"/>
            </w:tcBorders>
            <w:vAlign w:val="center"/>
          </w:tcPr>
          <w:p w:rsidR="00AF31D5" w:rsidRPr="00BA6A9A" w:rsidRDefault="00AF31D5" w:rsidP="00C244E9">
            <w:pPr>
              <w:jc w:val="center"/>
              <w:cnfStyle w:val="100000000000"/>
              <w:rPr>
                <w:b w:val="0"/>
              </w:rPr>
            </w:pPr>
            <w:r w:rsidRPr="00BA6A9A">
              <w:rPr>
                <w:b w:val="0"/>
              </w:rPr>
              <w:t>WS-polling</w:t>
            </w:r>
          </w:p>
        </w:tc>
      </w:tr>
      <w:tr w:rsidR="00AF31D5" w:rsidTr="00C244E9">
        <w:trPr>
          <w:cnfStyle w:val="000000100000"/>
          <w:trHeight w:val="773"/>
        </w:trPr>
        <w:tc>
          <w:tcPr>
            <w:cnfStyle w:val="001000000000"/>
            <w:tcW w:w="1676" w:type="dxa"/>
            <w:tcBorders>
              <w:right w:val="none" w:sz="0" w:space="0" w:color="auto"/>
            </w:tcBorders>
            <w:vAlign w:val="center"/>
          </w:tcPr>
          <w:p w:rsidR="00AF31D5" w:rsidRPr="00132978" w:rsidRDefault="00AF31D5" w:rsidP="00C244E9">
            <w:r w:rsidRPr="00132978">
              <w:t>SignalR</w:t>
            </w:r>
          </w:p>
        </w:tc>
        <w:tc>
          <w:tcPr>
            <w:tcW w:w="1127" w:type="dxa"/>
            <w:tcBorders>
              <w:left w:val="none" w:sz="0" w:space="0" w:color="auto"/>
              <w:right w:val="none" w:sz="0" w:space="0" w:color="auto"/>
            </w:tcBorders>
            <w:vAlign w:val="center"/>
          </w:tcPr>
          <w:p w:rsidR="00AF31D5" w:rsidRDefault="00AF31D5" w:rsidP="00C244E9">
            <w:pPr>
              <w:spacing w:line="264" w:lineRule="auto"/>
              <w:cnfStyle w:val="000000100000"/>
            </w:pPr>
            <w:r>
              <w:t>High:</w:t>
            </w:r>
          </w:p>
          <w:p w:rsidR="00AF31D5" w:rsidRDefault="00AF31D5" w:rsidP="00C244E9">
            <w:pPr>
              <w:spacing w:line="264" w:lineRule="auto"/>
              <w:cnfStyle w:val="000000100000"/>
            </w:pPr>
            <w:r>
              <w:t>Low:</w:t>
            </w:r>
          </w:p>
          <w:p w:rsidR="00AF31D5" w:rsidRDefault="00AF31D5" w:rsidP="00C244E9">
            <w:pPr>
              <w:spacing w:line="264" w:lineRule="auto"/>
              <w:cnfStyle w:val="000000100000"/>
            </w:pPr>
            <w:r>
              <w:t>Average:</w:t>
            </w:r>
          </w:p>
        </w:tc>
        <w:tc>
          <w:tcPr>
            <w:tcW w:w="98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w:t>
            </w:r>
          </w:p>
        </w:tc>
        <w:tc>
          <w:tcPr>
            <w:tcW w:w="97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155,4</w:t>
            </w:r>
          </w:p>
          <w:p w:rsidR="00AF31D5" w:rsidRDefault="00AF31D5" w:rsidP="00C244E9">
            <w:pPr>
              <w:spacing w:line="264" w:lineRule="auto"/>
              <w:jc w:val="center"/>
              <w:cnfStyle w:val="000000100000"/>
            </w:pPr>
            <w:r>
              <w:t xml:space="preserve">113,7 </w:t>
            </w:r>
          </w:p>
          <w:p w:rsidR="00AF31D5" w:rsidRDefault="00AF31D5" w:rsidP="00C244E9">
            <w:pPr>
              <w:spacing w:line="264" w:lineRule="auto"/>
              <w:jc w:val="center"/>
              <w:cnfStyle w:val="000000100000"/>
            </w:pPr>
            <w:r>
              <w:t>(134,8)</w:t>
            </w:r>
          </w:p>
        </w:tc>
        <w:tc>
          <w:tcPr>
            <w:tcW w:w="1324"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w:t>
            </w:r>
          </w:p>
        </w:tc>
        <w:tc>
          <w:tcPr>
            <w:tcW w:w="111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27,1</w:t>
            </w:r>
          </w:p>
          <w:p w:rsidR="00AF31D5" w:rsidRDefault="00AF31D5" w:rsidP="00C244E9">
            <w:pPr>
              <w:spacing w:line="264" w:lineRule="auto"/>
              <w:jc w:val="center"/>
              <w:cnfStyle w:val="000000100000"/>
            </w:pPr>
            <w:r>
              <w:t xml:space="preserve">14,1 </w:t>
            </w:r>
          </w:p>
          <w:p w:rsidR="00AF31D5" w:rsidRDefault="00AF31D5" w:rsidP="00C244E9">
            <w:pPr>
              <w:spacing w:line="264" w:lineRule="auto"/>
              <w:jc w:val="center"/>
              <w:cnfStyle w:val="000000100000"/>
            </w:pPr>
            <w:r>
              <w:t>(18,1)</w:t>
            </w:r>
          </w:p>
        </w:tc>
        <w:tc>
          <w:tcPr>
            <w:tcW w:w="1482"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23,6</w:t>
            </w:r>
          </w:p>
          <w:p w:rsidR="00AF31D5" w:rsidRDefault="00AF31D5" w:rsidP="00C244E9">
            <w:pPr>
              <w:spacing w:line="264" w:lineRule="auto"/>
              <w:jc w:val="center"/>
              <w:cnfStyle w:val="000000100000"/>
            </w:pPr>
            <w:r>
              <w:t>14,2</w:t>
            </w:r>
          </w:p>
          <w:p w:rsidR="00AF31D5" w:rsidRDefault="00AF31D5" w:rsidP="00C244E9">
            <w:pPr>
              <w:spacing w:line="264" w:lineRule="auto"/>
              <w:jc w:val="center"/>
              <w:cnfStyle w:val="000000100000"/>
            </w:pPr>
            <w:r>
              <w:t>(18,4)</w:t>
            </w:r>
          </w:p>
        </w:tc>
        <w:tc>
          <w:tcPr>
            <w:tcW w:w="937" w:type="dxa"/>
            <w:tcBorders>
              <w:left w:val="none" w:sz="0" w:space="0" w:color="auto"/>
            </w:tcBorders>
            <w:vAlign w:val="center"/>
          </w:tcPr>
          <w:p w:rsidR="00AF31D5" w:rsidRDefault="00AF31D5" w:rsidP="00C244E9">
            <w:pPr>
              <w:spacing w:line="264" w:lineRule="auto"/>
              <w:jc w:val="center"/>
              <w:cnfStyle w:val="000000100000"/>
            </w:pPr>
            <w:r>
              <w:t>-</w:t>
            </w:r>
          </w:p>
        </w:tc>
      </w:tr>
      <w:tr w:rsidR="00AF31D5" w:rsidTr="00AF31D5">
        <w:trPr>
          <w:cnfStyle w:val="000000010000"/>
          <w:trHeight w:val="773"/>
        </w:trPr>
        <w:tc>
          <w:tcPr>
            <w:cnfStyle w:val="001000000000"/>
            <w:tcW w:w="1676" w:type="dxa"/>
            <w:tcBorders>
              <w:right w:val="none" w:sz="0" w:space="0" w:color="auto"/>
            </w:tcBorders>
            <w:vAlign w:val="center"/>
          </w:tcPr>
          <w:p w:rsidR="00AF31D5" w:rsidRPr="00132978" w:rsidRDefault="00AF31D5" w:rsidP="00C244E9">
            <w:r w:rsidRPr="00132978">
              <w:t>Socket.IO</w:t>
            </w:r>
          </w:p>
        </w:tc>
        <w:tc>
          <w:tcPr>
            <w:tcW w:w="1127" w:type="dxa"/>
            <w:tcBorders>
              <w:left w:val="none" w:sz="0" w:space="0" w:color="auto"/>
              <w:right w:val="none" w:sz="0" w:space="0" w:color="auto"/>
            </w:tcBorders>
            <w:vAlign w:val="center"/>
          </w:tcPr>
          <w:p w:rsidR="00AF31D5" w:rsidRDefault="00AF31D5" w:rsidP="00C244E9">
            <w:pPr>
              <w:spacing w:line="264" w:lineRule="auto"/>
              <w:cnfStyle w:val="000000010000"/>
            </w:pPr>
            <w:r>
              <w:t>High:</w:t>
            </w:r>
          </w:p>
          <w:p w:rsidR="00AF31D5" w:rsidRDefault="00AF31D5" w:rsidP="00C244E9">
            <w:pPr>
              <w:spacing w:line="264" w:lineRule="auto"/>
              <w:cnfStyle w:val="000000010000"/>
            </w:pPr>
            <w:r>
              <w:t>Low:</w:t>
            </w:r>
          </w:p>
          <w:p w:rsidR="00AF31D5" w:rsidRDefault="00AF31D5" w:rsidP="00C244E9">
            <w:pPr>
              <w:spacing w:line="264" w:lineRule="auto"/>
              <w:cnfStyle w:val="000000010000"/>
            </w:pPr>
            <w:r>
              <w:t>Average:</w:t>
            </w:r>
          </w:p>
        </w:tc>
        <w:tc>
          <w:tcPr>
            <w:tcW w:w="981"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666,8</w:t>
            </w:r>
          </w:p>
          <w:p w:rsidR="00AF31D5" w:rsidRDefault="00AF31D5" w:rsidP="00C244E9">
            <w:pPr>
              <w:spacing w:line="264" w:lineRule="auto"/>
              <w:jc w:val="center"/>
              <w:cnfStyle w:val="000000010000"/>
            </w:pPr>
            <w:r>
              <w:t xml:space="preserve">553,5 </w:t>
            </w:r>
          </w:p>
          <w:p w:rsidR="00AF31D5" w:rsidRDefault="00AF31D5" w:rsidP="00C244E9">
            <w:pPr>
              <w:spacing w:line="264" w:lineRule="auto"/>
              <w:jc w:val="center"/>
              <w:cnfStyle w:val="000000010000"/>
            </w:pPr>
            <w:r>
              <w:t>(605,6)</w:t>
            </w:r>
          </w:p>
        </w:tc>
        <w:tc>
          <w:tcPr>
            <w:tcW w:w="971"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58,1</w:t>
            </w:r>
          </w:p>
          <w:p w:rsidR="00AF31D5" w:rsidRDefault="00AF31D5" w:rsidP="00C244E9">
            <w:pPr>
              <w:spacing w:line="264" w:lineRule="auto"/>
              <w:jc w:val="center"/>
              <w:cnfStyle w:val="000000010000"/>
            </w:pPr>
            <w:r>
              <w:t>48,8</w:t>
            </w:r>
          </w:p>
          <w:p w:rsidR="00AF31D5" w:rsidRDefault="00AF31D5" w:rsidP="00C244E9">
            <w:pPr>
              <w:spacing w:line="264" w:lineRule="auto"/>
              <w:jc w:val="center"/>
              <w:cnfStyle w:val="000000010000"/>
            </w:pPr>
            <w:r>
              <w:t>(52,6)</w:t>
            </w:r>
          </w:p>
        </w:tc>
        <w:tc>
          <w:tcPr>
            <w:tcW w:w="1324"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w:t>
            </w:r>
          </w:p>
        </w:tc>
        <w:tc>
          <w:tcPr>
            <w:tcW w:w="1111"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w:t>
            </w:r>
          </w:p>
        </w:tc>
        <w:tc>
          <w:tcPr>
            <w:tcW w:w="1482"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7,4</w:t>
            </w:r>
          </w:p>
          <w:p w:rsidR="00AF31D5" w:rsidRDefault="00AF31D5" w:rsidP="00C244E9">
            <w:pPr>
              <w:spacing w:line="264" w:lineRule="auto"/>
              <w:jc w:val="center"/>
              <w:cnfStyle w:val="000000010000"/>
            </w:pPr>
            <w:r>
              <w:t>5,3</w:t>
            </w:r>
          </w:p>
          <w:p w:rsidR="00AF31D5" w:rsidRDefault="00AF31D5" w:rsidP="00C244E9">
            <w:pPr>
              <w:spacing w:line="264" w:lineRule="auto"/>
              <w:jc w:val="center"/>
              <w:cnfStyle w:val="000000010000"/>
            </w:pPr>
            <w:r>
              <w:t>(6,0)</w:t>
            </w:r>
          </w:p>
        </w:tc>
        <w:tc>
          <w:tcPr>
            <w:tcW w:w="937" w:type="dxa"/>
            <w:tcBorders>
              <w:left w:val="none" w:sz="0" w:space="0" w:color="auto"/>
            </w:tcBorders>
            <w:vAlign w:val="center"/>
          </w:tcPr>
          <w:p w:rsidR="00AF31D5" w:rsidRDefault="00AF31D5" w:rsidP="00C244E9">
            <w:pPr>
              <w:spacing w:line="264" w:lineRule="auto"/>
              <w:jc w:val="center"/>
              <w:cnfStyle w:val="000000010000"/>
            </w:pPr>
            <w:r>
              <w:t>-</w:t>
            </w:r>
          </w:p>
        </w:tc>
      </w:tr>
      <w:tr w:rsidR="00AF31D5" w:rsidTr="00C244E9">
        <w:trPr>
          <w:cnfStyle w:val="000000100000"/>
          <w:trHeight w:val="773"/>
        </w:trPr>
        <w:tc>
          <w:tcPr>
            <w:cnfStyle w:val="001000000000"/>
            <w:tcW w:w="1676" w:type="dxa"/>
            <w:tcBorders>
              <w:right w:val="none" w:sz="0" w:space="0" w:color="auto"/>
            </w:tcBorders>
            <w:vAlign w:val="center"/>
          </w:tcPr>
          <w:p w:rsidR="00AF31D5" w:rsidRPr="00132978" w:rsidRDefault="00AF31D5" w:rsidP="00C244E9">
            <w:r w:rsidRPr="00132978">
              <w:t>SockJS</w:t>
            </w:r>
          </w:p>
        </w:tc>
        <w:tc>
          <w:tcPr>
            <w:tcW w:w="1127" w:type="dxa"/>
            <w:tcBorders>
              <w:left w:val="none" w:sz="0" w:space="0" w:color="auto"/>
              <w:right w:val="none" w:sz="0" w:space="0" w:color="auto"/>
            </w:tcBorders>
            <w:vAlign w:val="center"/>
          </w:tcPr>
          <w:p w:rsidR="00AF31D5" w:rsidRDefault="00AF31D5" w:rsidP="00C244E9">
            <w:pPr>
              <w:spacing w:line="264" w:lineRule="auto"/>
              <w:cnfStyle w:val="000000100000"/>
            </w:pPr>
            <w:r>
              <w:t>High:</w:t>
            </w:r>
          </w:p>
          <w:p w:rsidR="00AF31D5" w:rsidRDefault="00AF31D5" w:rsidP="00C244E9">
            <w:pPr>
              <w:spacing w:line="264" w:lineRule="auto"/>
              <w:cnfStyle w:val="000000100000"/>
            </w:pPr>
            <w:r>
              <w:t>Low:</w:t>
            </w:r>
          </w:p>
          <w:p w:rsidR="00AF31D5" w:rsidRDefault="00AF31D5" w:rsidP="00C244E9">
            <w:pPr>
              <w:spacing w:line="264" w:lineRule="auto"/>
              <w:cnfStyle w:val="000000100000"/>
            </w:pPr>
            <w:r>
              <w:t>Average:</w:t>
            </w:r>
          </w:p>
        </w:tc>
        <w:tc>
          <w:tcPr>
            <w:tcW w:w="98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w:t>
            </w:r>
          </w:p>
        </w:tc>
        <w:tc>
          <w:tcPr>
            <w:tcW w:w="97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223,3</w:t>
            </w:r>
          </w:p>
          <w:p w:rsidR="00AF31D5" w:rsidRDefault="00AF31D5" w:rsidP="00C244E9">
            <w:pPr>
              <w:spacing w:line="264" w:lineRule="auto"/>
              <w:jc w:val="center"/>
              <w:cnfStyle w:val="000000100000"/>
            </w:pPr>
            <w:r>
              <w:t xml:space="preserve">215,3 </w:t>
            </w:r>
          </w:p>
          <w:p w:rsidR="00AF31D5" w:rsidRDefault="00AF31D5" w:rsidP="00C244E9">
            <w:pPr>
              <w:spacing w:line="264" w:lineRule="auto"/>
              <w:jc w:val="center"/>
              <w:cnfStyle w:val="000000100000"/>
            </w:pPr>
            <w:r>
              <w:t>(198,6)</w:t>
            </w:r>
          </w:p>
        </w:tc>
        <w:tc>
          <w:tcPr>
            <w:tcW w:w="1324"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172,9</w:t>
            </w:r>
          </w:p>
          <w:p w:rsidR="00AF31D5" w:rsidRDefault="00AF31D5" w:rsidP="00C244E9">
            <w:pPr>
              <w:spacing w:line="264" w:lineRule="auto"/>
              <w:jc w:val="center"/>
              <w:cnfStyle w:val="000000100000"/>
            </w:pPr>
            <w:r>
              <w:t xml:space="preserve">86,5 </w:t>
            </w:r>
          </w:p>
          <w:p w:rsidR="00AF31D5" w:rsidRDefault="00AF31D5" w:rsidP="00C244E9">
            <w:pPr>
              <w:spacing w:line="264" w:lineRule="auto"/>
              <w:jc w:val="center"/>
              <w:cnfStyle w:val="000000100000"/>
            </w:pPr>
            <w:r>
              <w:t>(120,0)</w:t>
            </w:r>
          </w:p>
        </w:tc>
        <w:tc>
          <w:tcPr>
            <w:tcW w:w="111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w:t>
            </w:r>
          </w:p>
        </w:tc>
        <w:tc>
          <w:tcPr>
            <w:tcW w:w="1482"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63,1</w:t>
            </w:r>
          </w:p>
          <w:p w:rsidR="00AF31D5" w:rsidRDefault="00AF31D5" w:rsidP="00C244E9">
            <w:pPr>
              <w:spacing w:line="264" w:lineRule="auto"/>
              <w:jc w:val="center"/>
              <w:cnfStyle w:val="000000100000"/>
            </w:pPr>
            <w:r>
              <w:t>59,2</w:t>
            </w:r>
          </w:p>
          <w:p w:rsidR="00AF31D5" w:rsidRDefault="00AF31D5" w:rsidP="00C244E9">
            <w:pPr>
              <w:spacing w:line="264" w:lineRule="auto"/>
              <w:jc w:val="center"/>
              <w:cnfStyle w:val="000000100000"/>
            </w:pPr>
            <w:r>
              <w:t>(61,2)</w:t>
            </w:r>
          </w:p>
        </w:tc>
        <w:tc>
          <w:tcPr>
            <w:tcW w:w="937" w:type="dxa"/>
            <w:tcBorders>
              <w:left w:val="none" w:sz="0" w:space="0" w:color="auto"/>
            </w:tcBorders>
            <w:vAlign w:val="center"/>
          </w:tcPr>
          <w:p w:rsidR="00AF31D5" w:rsidRDefault="00AF31D5" w:rsidP="00C244E9">
            <w:pPr>
              <w:spacing w:line="264" w:lineRule="auto"/>
              <w:jc w:val="center"/>
              <w:cnfStyle w:val="000000100000"/>
            </w:pPr>
            <w:r>
              <w:t>-</w:t>
            </w:r>
          </w:p>
        </w:tc>
      </w:tr>
      <w:tr w:rsidR="00AF31D5" w:rsidTr="00AF31D5">
        <w:trPr>
          <w:cnfStyle w:val="000000010000"/>
          <w:trHeight w:val="773"/>
        </w:trPr>
        <w:tc>
          <w:tcPr>
            <w:cnfStyle w:val="001000000000"/>
            <w:tcW w:w="1676" w:type="dxa"/>
            <w:tcBorders>
              <w:right w:val="none" w:sz="0" w:space="0" w:color="auto"/>
            </w:tcBorders>
            <w:vAlign w:val="center"/>
          </w:tcPr>
          <w:p w:rsidR="00AF31D5" w:rsidRPr="00132978" w:rsidRDefault="00AF31D5" w:rsidP="00C244E9">
            <w:r w:rsidRPr="00132978">
              <w:t>Play</w:t>
            </w:r>
          </w:p>
        </w:tc>
        <w:tc>
          <w:tcPr>
            <w:tcW w:w="1127" w:type="dxa"/>
            <w:tcBorders>
              <w:left w:val="none" w:sz="0" w:space="0" w:color="auto"/>
              <w:right w:val="none" w:sz="0" w:space="0" w:color="auto"/>
            </w:tcBorders>
            <w:vAlign w:val="center"/>
          </w:tcPr>
          <w:p w:rsidR="00AF31D5" w:rsidRDefault="00AF31D5" w:rsidP="00C244E9">
            <w:pPr>
              <w:spacing w:line="264" w:lineRule="auto"/>
              <w:cnfStyle w:val="000000010000"/>
            </w:pPr>
            <w:r>
              <w:t>High:</w:t>
            </w:r>
          </w:p>
          <w:p w:rsidR="00AF31D5" w:rsidRDefault="00AF31D5" w:rsidP="00C244E9">
            <w:pPr>
              <w:spacing w:line="264" w:lineRule="auto"/>
              <w:cnfStyle w:val="000000010000"/>
            </w:pPr>
            <w:r>
              <w:t>Low:</w:t>
            </w:r>
          </w:p>
          <w:p w:rsidR="00AF31D5" w:rsidRDefault="00AF31D5" w:rsidP="00C244E9">
            <w:pPr>
              <w:spacing w:line="264" w:lineRule="auto"/>
              <w:cnfStyle w:val="000000010000"/>
            </w:pPr>
            <w:r>
              <w:t>Average:</w:t>
            </w:r>
          </w:p>
        </w:tc>
        <w:tc>
          <w:tcPr>
            <w:tcW w:w="981"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w:t>
            </w:r>
          </w:p>
        </w:tc>
        <w:tc>
          <w:tcPr>
            <w:tcW w:w="971"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w:t>
            </w:r>
          </w:p>
        </w:tc>
        <w:tc>
          <w:tcPr>
            <w:tcW w:w="1324"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w:t>
            </w:r>
          </w:p>
        </w:tc>
        <w:tc>
          <w:tcPr>
            <w:tcW w:w="1111"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w:t>
            </w:r>
          </w:p>
        </w:tc>
        <w:tc>
          <w:tcPr>
            <w:tcW w:w="1482"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85,4</w:t>
            </w:r>
          </w:p>
          <w:p w:rsidR="00AF31D5" w:rsidRDefault="00AF31D5" w:rsidP="00C244E9">
            <w:pPr>
              <w:spacing w:line="264" w:lineRule="auto"/>
              <w:jc w:val="center"/>
              <w:cnfStyle w:val="000000010000"/>
            </w:pPr>
            <w:r>
              <w:t>69,9</w:t>
            </w:r>
          </w:p>
          <w:p w:rsidR="00AF31D5" w:rsidRDefault="00AF31D5" w:rsidP="00C244E9">
            <w:pPr>
              <w:spacing w:line="264" w:lineRule="auto"/>
              <w:jc w:val="center"/>
              <w:cnfStyle w:val="000000010000"/>
            </w:pPr>
            <w:r>
              <w:t>(75,9)</w:t>
            </w:r>
          </w:p>
        </w:tc>
        <w:tc>
          <w:tcPr>
            <w:tcW w:w="937" w:type="dxa"/>
            <w:tcBorders>
              <w:left w:val="none" w:sz="0" w:space="0" w:color="auto"/>
            </w:tcBorders>
            <w:vAlign w:val="center"/>
          </w:tcPr>
          <w:p w:rsidR="00AF31D5" w:rsidRDefault="00AF31D5" w:rsidP="00C244E9">
            <w:pPr>
              <w:spacing w:line="264" w:lineRule="auto"/>
              <w:jc w:val="center"/>
              <w:cnfStyle w:val="000000010000"/>
            </w:pPr>
            <w:r>
              <w:t>-</w:t>
            </w:r>
          </w:p>
        </w:tc>
      </w:tr>
      <w:tr w:rsidR="00AF31D5" w:rsidTr="00C244E9">
        <w:trPr>
          <w:cnfStyle w:val="000000100000"/>
          <w:trHeight w:val="773"/>
        </w:trPr>
        <w:tc>
          <w:tcPr>
            <w:cnfStyle w:val="001000000000"/>
            <w:tcW w:w="1676" w:type="dxa"/>
            <w:tcBorders>
              <w:right w:val="none" w:sz="0" w:space="0" w:color="auto"/>
            </w:tcBorders>
            <w:vAlign w:val="center"/>
          </w:tcPr>
          <w:p w:rsidR="00AF31D5" w:rsidRPr="00132978" w:rsidRDefault="00AF31D5" w:rsidP="00C244E9">
            <w:r w:rsidRPr="00132978">
              <w:t>Lightstreamer</w:t>
            </w:r>
          </w:p>
        </w:tc>
        <w:tc>
          <w:tcPr>
            <w:tcW w:w="1127" w:type="dxa"/>
            <w:tcBorders>
              <w:left w:val="none" w:sz="0" w:space="0" w:color="auto"/>
              <w:right w:val="none" w:sz="0" w:space="0" w:color="auto"/>
            </w:tcBorders>
            <w:vAlign w:val="center"/>
          </w:tcPr>
          <w:p w:rsidR="00AF31D5" w:rsidRDefault="00AF31D5" w:rsidP="00C244E9">
            <w:pPr>
              <w:spacing w:line="264" w:lineRule="auto"/>
              <w:cnfStyle w:val="000000100000"/>
            </w:pPr>
            <w:r>
              <w:t>High:</w:t>
            </w:r>
          </w:p>
          <w:p w:rsidR="00AF31D5" w:rsidRDefault="00AF31D5" w:rsidP="00C244E9">
            <w:pPr>
              <w:spacing w:line="264" w:lineRule="auto"/>
              <w:cnfStyle w:val="000000100000"/>
            </w:pPr>
            <w:r>
              <w:t>Low:</w:t>
            </w:r>
          </w:p>
          <w:p w:rsidR="00AF31D5" w:rsidRDefault="00AF31D5" w:rsidP="00C244E9">
            <w:pPr>
              <w:spacing w:line="264" w:lineRule="auto"/>
              <w:cnfStyle w:val="000000100000"/>
            </w:pPr>
            <w:r>
              <w:t>Average:</w:t>
            </w:r>
          </w:p>
        </w:tc>
        <w:tc>
          <w:tcPr>
            <w:tcW w:w="98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247,9</w:t>
            </w:r>
          </w:p>
          <w:p w:rsidR="00AF31D5" w:rsidRDefault="00AF31D5" w:rsidP="00C244E9">
            <w:pPr>
              <w:spacing w:line="264" w:lineRule="auto"/>
              <w:jc w:val="center"/>
              <w:cnfStyle w:val="000000100000"/>
            </w:pPr>
            <w:r>
              <w:t xml:space="preserve">98,1 </w:t>
            </w:r>
          </w:p>
          <w:p w:rsidR="00AF31D5" w:rsidRDefault="00AF31D5" w:rsidP="00C244E9">
            <w:pPr>
              <w:spacing w:line="264" w:lineRule="auto"/>
              <w:jc w:val="center"/>
              <w:cnfStyle w:val="000000100000"/>
            </w:pPr>
            <w:r>
              <w:t>(161,7)</w:t>
            </w:r>
          </w:p>
        </w:tc>
        <w:tc>
          <w:tcPr>
            <w:tcW w:w="97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w:t>
            </w:r>
          </w:p>
        </w:tc>
        <w:tc>
          <w:tcPr>
            <w:tcW w:w="1324"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49,5</w:t>
            </w:r>
          </w:p>
          <w:p w:rsidR="00AF31D5" w:rsidRDefault="00AF31D5" w:rsidP="00C244E9">
            <w:pPr>
              <w:spacing w:line="264" w:lineRule="auto"/>
              <w:jc w:val="center"/>
              <w:cnfStyle w:val="000000100000"/>
            </w:pPr>
            <w:r>
              <w:t>22,8</w:t>
            </w:r>
          </w:p>
          <w:p w:rsidR="00AF31D5" w:rsidRDefault="00AF31D5" w:rsidP="00C244E9">
            <w:pPr>
              <w:spacing w:line="264" w:lineRule="auto"/>
              <w:jc w:val="center"/>
              <w:cnfStyle w:val="000000100000"/>
            </w:pPr>
            <w:r>
              <w:t xml:space="preserve"> (33,1)</w:t>
            </w:r>
          </w:p>
        </w:tc>
        <w:tc>
          <w:tcPr>
            <w:tcW w:w="111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w:t>
            </w:r>
          </w:p>
        </w:tc>
        <w:tc>
          <w:tcPr>
            <w:tcW w:w="1482"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29,0</w:t>
            </w:r>
          </w:p>
          <w:p w:rsidR="00AF31D5" w:rsidRDefault="00AF31D5" w:rsidP="00C244E9">
            <w:pPr>
              <w:spacing w:line="264" w:lineRule="auto"/>
              <w:jc w:val="center"/>
              <w:cnfStyle w:val="000000100000"/>
            </w:pPr>
            <w:r>
              <w:t>12,9</w:t>
            </w:r>
          </w:p>
          <w:p w:rsidR="00AF31D5" w:rsidRDefault="00AF31D5" w:rsidP="00C244E9">
            <w:pPr>
              <w:spacing w:line="264" w:lineRule="auto"/>
              <w:jc w:val="center"/>
              <w:cnfStyle w:val="000000100000"/>
            </w:pPr>
            <w:r>
              <w:t>(17,8)</w:t>
            </w:r>
          </w:p>
        </w:tc>
        <w:tc>
          <w:tcPr>
            <w:tcW w:w="937" w:type="dxa"/>
            <w:tcBorders>
              <w:left w:val="none" w:sz="0" w:space="0" w:color="auto"/>
            </w:tcBorders>
            <w:vAlign w:val="center"/>
          </w:tcPr>
          <w:p w:rsidR="00AF31D5" w:rsidRDefault="00AF31D5" w:rsidP="00C244E9">
            <w:pPr>
              <w:spacing w:line="264" w:lineRule="auto"/>
              <w:jc w:val="center"/>
              <w:cnfStyle w:val="000000100000"/>
            </w:pPr>
            <w:r>
              <w:t>79,5</w:t>
            </w:r>
          </w:p>
          <w:p w:rsidR="00AF31D5" w:rsidRDefault="00AF31D5" w:rsidP="00C244E9">
            <w:pPr>
              <w:spacing w:line="264" w:lineRule="auto"/>
              <w:jc w:val="center"/>
              <w:cnfStyle w:val="000000100000"/>
            </w:pPr>
            <w:r>
              <w:t>44,4</w:t>
            </w:r>
          </w:p>
          <w:p w:rsidR="00AF31D5" w:rsidRDefault="00AF31D5" w:rsidP="0099076B">
            <w:pPr>
              <w:keepNext/>
              <w:spacing w:line="264" w:lineRule="auto"/>
              <w:jc w:val="center"/>
              <w:cnfStyle w:val="000000100000"/>
            </w:pPr>
            <w:r>
              <w:t>(61,8)</w:t>
            </w:r>
          </w:p>
        </w:tc>
      </w:tr>
    </w:tbl>
    <w:p w:rsidR="0099076B" w:rsidRDefault="0099076B" w:rsidP="0099076B">
      <w:pPr>
        <w:pStyle w:val="Bildetekst"/>
        <w:framePr w:h="420" w:hRule="exact" w:hSpace="142" w:wrap="notBeside" w:vAnchor="text" w:hAnchor="page" w:x="4764" w:y="5230"/>
        <w:spacing w:before="120"/>
        <w:jc w:val="center"/>
      </w:pPr>
      <w:bookmarkStart w:id="282" w:name="_Ref383425650"/>
      <w:bookmarkStart w:id="283" w:name="_Toc385266206"/>
      <w:r>
        <w:t xml:space="preserve">Table </w:t>
      </w:r>
      <w:fldSimple w:instr=" STYLEREF 1 \s ">
        <w:r w:rsidR="00081674">
          <w:rPr>
            <w:noProof/>
          </w:rPr>
          <w:t>10</w:t>
        </w:r>
      </w:fldSimple>
      <w:r w:rsidR="00553C0E">
        <w:noBreakHyphen/>
      </w:r>
      <w:fldSimple w:instr=" SEQ Table \* ARABIC \s 1 ">
        <w:r w:rsidR="00081674">
          <w:rPr>
            <w:noProof/>
          </w:rPr>
          <w:t>4</w:t>
        </w:r>
      </w:fldSimple>
      <w:bookmarkEnd w:id="282"/>
      <w:r>
        <w:t>: Average latency.</w:t>
      </w:r>
      <w:bookmarkEnd w:id="283"/>
    </w:p>
    <w:p w:rsidR="00AF31D5" w:rsidRDefault="00AF31D5" w:rsidP="00AF31D5">
      <w:r>
        <w:lastRenderedPageBreak/>
        <w:t xml:space="preserve">Even though Socket.IO ran 10 seconds too long using polling, it is a little strange that the latency is so much more than </w:t>
      </w:r>
      <w:r w:rsidR="000A69D2">
        <w:t>long-polling</w:t>
      </w:r>
      <w:r>
        <w:t>. Lightstreamer's latency increases by a factor of 4,89 from streaming to polling</w:t>
      </w:r>
      <w:r>
        <w:rPr>
          <w:rStyle w:val="Fotnotereferanse"/>
        </w:rPr>
        <w:footnoteReference w:id="44"/>
      </w:r>
      <w:r>
        <w:t xml:space="preserve">. Moving from </w:t>
      </w:r>
      <w:r w:rsidR="000A69D2">
        <w:t>long-polling</w:t>
      </w:r>
      <w:r>
        <w:t xml:space="preserve"> to polling shows a factor of 11,51</w:t>
      </w:r>
      <w:r>
        <w:rPr>
          <w:rStyle w:val="Fotnotereferanse"/>
        </w:rPr>
        <w:footnoteReference w:id="45"/>
      </w:r>
      <w:r>
        <w:t xml:space="preserve"> for Socket.IO. Inspecting the network traffic reveals a probable cause. Both frameworks bundle several messages into single responses. But the captures for Lightstreamer has almost the double amount of packages. This indicates that Socket.IO bundles more messages into single responses than what Lightstreamer does. Doing this cost</w:t>
      </w:r>
      <w:r w:rsidR="009F0AEF">
        <w:t>s</w:t>
      </w:r>
      <w:r>
        <w:t xml:space="preserve"> time, resulting in the higher latency.</w:t>
      </w:r>
    </w:p>
    <w:p w:rsidR="00AF31D5" w:rsidRDefault="00AF31D5" w:rsidP="00AF31D5">
      <w:r>
        <w:t>Socket.IO in general performs a lot better than Lightstreamer and SignalR in the tests. With a higher load this would</w:t>
      </w:r>
      <w:r w:rsidR="008B145C">
        <w:t xml:space="preserve"> probably</w:t>
      </w:r>
      <w:r>
        <w:t xml:space="preserve"> not be the case. A single threaded server will </w:t>
      </w:r>
      <w:r w:rsidR="005167B7">
        <w:t>most likely not</w:t>
      </w:r>
      <w:r>
        <w:t xml:space="preserve"> be able to handle the same amount of load as one with many threads. On the other hand, one can run several Node instances for the same resource cost as a single IIS or Lightstreamer server. This case is outside the scope of this thesis, though.</w:t>
      </w:r>
    </w:p>
    <w:p w:rsidR="00AF31D5" w:rsidRDefault="00AF31D5" w:rsidP="00AF31D5">
      <w:r>
        <w:t>Both Play and SockJS are more manual approaches. SockJS handle</w:t>
      </w:r>
      <w:r w:rsidR="006E6541">
        <w:t>s</w:t>
      </w:r>
      <w:r>
        <w:t xml:space="preserve"> many real time features, but broadcasting is not something it supports out of the box. These frameworks relied on a loop to send messages to all clients, a solution that is obviously </w:t>
      </w:r>
      <w:r w:rsidR="0039380B">
        <w:t>not</w:t>
      </w:r>
      <w:r>
        <w:t xml:space="preserve"> optimal. As a result, they are far behind the others. An observation that is very clear if you compare SockJS to Socket.IO. Both run on Node, but Socket.IO is a lot faster. Even </w:t>
      </w:r>
      <w:r w:rsidR="000A69D2">
        <w:t>long-polling</w:t>
      </w:r>
      <w:r>
        <w:t xml:space="preserve"> beats SockJS's WebSockets.</w:t>
      </w:r>
    </w:p>
    <w:p w:rsidR="00AF31D5" w:rsidRDefault="00AF31D5" w:rsidP="004E3DC9">
      <w:pPr>
        <w:pStyle w:val="Overskrift3"/>
      </w:pPr>
      <w:bookmarkStart w:id="284" w:name="_Ref383431672"/>
      <w:r>
        <w:t>Transports effect on latency</w:t>
      </w:r>
      <w:bookmarkEnd w:id="284"/>
    </w:p>
    <w:p w:rsidR="00E5529A" w:rsidRDefault="00AF31D5" w:rsidP="00AF31D5">
      <w:r w:rsidRPr="00A903DF">
        <w:t>The graph in figure (</w:t>
      </w:r>
      <w:r w:rsidR="00DD1C9C">
        <w:rPr>
          <w:color w:val="FF0000"/>
        </w:rPr>
        <w:fldChar w:fldCharType="begin"/>
      </w:r>
      <w:r w:rsidR="0099076B">
        <w:instrText xml:space="preserve"> REF _Ref383425697 \h </w:instrText>
      </w:r>
      <w:r w:rsidR="00DD1C9C">
        <w:rPr>
          <w:color w:val="FF0000"/>
        </w:rPr>
      </w:r>
      <w:r w:rsidR="00DD1C9C">
        <w:rPr>
          <w:color w:val="FF0000"/>
        </w:rPr>
        <w:fldChar w:fldCharType="separate"/>
      </w:r>
      <w:r w:rsidR="00081674">
        <w:t xml:space="preserve">Figure </w:t>
      </w:r>
      <w:r w:rsidR="00081674">
        <w:rPr>
          <w:noProof/>
        </w:rPr>
        <w:t>10</w:t>
      </w:r>
      <w:r w:rsidR="00081674">
        <w:noBreakHyphen/>
      </w:r>
      <w:r w:rsidR="00081674">
        <w:rPr>
          <w:noProof/>
        </w:rPr>
        <w:t>1</w:t>
      </w:r>
      <w:r w:rsidR="00DD1C9C">
        <w:rPr>
          <w:color w:val="FF0000"/>
        </w:rPr>
        <w:fldChar w:fldCharType="end"/>
      </w:r>
      <w:r w:rsidRPr="00A903DF">
        <w:t>) shows the average values from table</w:t>
      </w:r>
      <w:r w:rsidR="00553B83">
        <w:t xml:space="preserve"> above</w:t>
      </w:r>
      <w:r w:rsidRPr="00A903DF">
        <w:t xml:space="preserve"> (</w:t>
      </w:r>
      <w:r w:rsidR="00DD1C9C">
        <w:rPr>
          <w:color w:val="FF0000"/>
        </w:rPr>
        <w:fldChar w:fldCharType="begin"/>
      </w:r>
      <w:r w:rsidR="0099076B">
        <w:instrText xml:space="preserve"> REF _Ref383425650 \h </w:instrText>
      </w:r>
      <w:r w:rsidR="00DD1C9C">
        <w:rPr>
          <w:color w:val="FF0000"/>
        </w:rPr>
      </w:r>
      <w:r w:rsidR="00DD1C9C">
        <w:rPr>
          <w:color w:val="FF0000"/>
        </w:rPr>
        <w:fldChar w:fldCharType="separate"/>
      </w:r>
      <w:r w:rsidR="00081674">
        <w:t xml:space="preserve">Table </w:t>
      </w:r>
      <w:r w:rsidR="00081674">
        <w:rPr>
          <w:noProof/>
        </w:rPr>
        <w:t>10</w:t>
      </w:r>
      <w:r w:rsidR="00081674">
        <w:noBreakHyphen/>
      </w:r>
      <w:r w:rsidR="00081674">
        <w:rPr>
          <w:noProof/>
        </w:rPr>
        <w:t>4</w:t>
      </w:r>
      <w:r w:rsidR="00DD1C9C">
        <w:rPr>
          <w:color w:val="FF0000"/>
        </w:rPr>
        <w:fldChar w:fldCharType="end"/>
      </w:r>
      <w:r w:rsidRPr="00A903DF">
        <w:t xml:space="preserve">). </w:t>
      </w:r>
      <w:r w:rsidR="00050FC3">
        <w:t xml:space="preserve">To make it more readable, I’ve cut down the y-axis. The </w:t>
      </w:r>
      <w:r w:rsidR="00E5529A">
        <w:t xml:space="preserve">bar representing polling with Socket.IO is far above the axis in this graph. </w:t>
      </w:r>
      <w:r w:rsidR="00ED1952">
        <w:t xml:space="preserve">The original graph can be viewed in </w:t>
      </w:r>
      <w:r w:rsidR="00DD1C9C">
        <w:fldChar w:fldCharType="begin"/>
      </w:r>
      <w:r w:rsidR="00ED1952">
        <w:instrText xml:space="preserve"> REF B \h </w:instrText>
      </w:r>
      <w:r w:rsidR="00DD1C9C">
        <w:fldChar w:fldCharType="separate"/>
      </w:r>
      <w:r w:rsidR="00081674" w:rsidRPr="007154B7">
        <w:t>Appendix B</w:t>
      </w:r>
      <w:r w:rsidR="00DD1C9C">
        <w:fldChar w:fldCharType="end"/>
      </w:r>
      <w:r w:rsidR="00ED1952">
        <w:t>.</w:t>
      </w:r>
    </w:p>
    <w:p w:rsidR="00AF31D5" w:rsidRPr="00A903DF" w:rsidRDefault="00AF31D5" w:rsidP="00AF31D5">
      <w:r w:rsidRPr="00A903DF">
        <w:t xml:space="preserve">Across all frameworks, WebSockets is the transport that performs best. The only exception is </w:t>
      </w:r>
      <w:r w:rsidR="000A69D2">
        <w:t>Server-Sent</w:t>
      </w:r>
      <w:r w:rsidRPr="00A903DF">
        <w:t xml:space="preserve"> Events that perf</w:t>
      </w:r>
      <w:r>
        <w:t>orm just as well</w:t>
      </w:r>
      <w:r>
        <w:rPr>
          <w:rStyle w:val="Fotnotereferanse"/>
        </w:rPr>
        <w:footnoteReference w:id="46"/>
      </w:r>
      <w:r w:rsidRPr="00A903DF">
        <w:t xml:space="preserve">. HTTP-streaming isn't far behind, but here </w:t>
      </w:r>
      <w:r w:rsidR="00B35102">
        <w:t>it</w:t>
      </w:r>
      <w:r w:rsidRPr="00A903DF">
        <w:t xml:space="preserve"> is a clear increase in latency. </w:t>
      </w:r>
      <w:r w:rsidR="000A69D2">
        <w:t>Long-polling</w:t>
      </w:r>
      <w:r w:rsidRPr="00A903DF">
        <w:t xml:space="preserve"> and polling are, without doubt, a lot slow</w:t>
      </w:r>
      <w:r w:rsidR="0099076B">
        <w:t>er than any streaming technique–</w:t>
      </w:r>
      <w:r w:rsidRPr="00A903DF">
        <w:t>WebSockets or not.</w:t>
      </w:r>
    </w:p>
    <w:p w:rsidR="0099076B" w:rsidRDefault="00AF31D5" w:rsidP="0099076B">
      <w:pPr>
        <w:keepNext/>
        <w:jc w:val="center"/>
      </w:pPr>
      <w:r>
        <w:rPr>
          <w:noProof/>
          <w:lang w:val="nb-NO" w:eastAsia="nb-NO"/>
        </w:rPr>
        <w:lastRenderedPageBreak/>
        <w:drawing>
          <wp:inline distT="0" distB="0" distL="0" distR="0">
            <wp:extent cx="5760720" cy="2369780"/>
            <wp:effectExtent l="19050" t="0" r="0" b="0"/>
            <wp:docPr id="17" name="Bilde 0" descr="Total_average_latency.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tal_average_latency.jpeg"/>
                    <pic:cNvPicPr/>
                  </pic:nvPicPr>
                  <pic:blipFill>
                    <a:blip r:embed="rId83" cstate="print"/>
                    <a:stretch>
                      <a:fillRect/>
                    </a:stretch>
                  </pic:blipFill>
                  <pic:spPr>
                    <a:xfrm>
                      <a:off x="0" y="0"/>
                      <a:ext cx="5760720" cy="2369780"/>
                    </a:xfrm>
                    <a:prstGeom prst="rect">
                      <a:avLst/>
                    </a:prstGeom>
                  </pic:spPr>
                </pic:pic>
              </a:graphicData>
            </a:graphic>
          </wp:inline>
        </w:drawing>
      </w:r>
    </w:p>
    <w:p w:rsidR="00AF31D5" w:rsidRDefault="0099076B" w:rsidP="0099076B">
      <w:pPr>
        <w:pStyle w:val="Bildetekst"/>
        <w:jc w:val="center"/>
      </w:pPr>
      <w:bookmarkStart w:id="285" w:name="_Ref383425697"/>
      <w:bookmarkStart w:id="286" w:name="_Toc385266178"/>
      <w:r>
        <w:t xml:space="preserve">Figure </w:t>
      </w:r>
      <w:fldSimple w:instr=" STYLEREF 1 \s ">
        <w:r w:rsidR="00081674">
          <w:rPr>
            <w:noProof/>
          </w:rPr>
          <w:t>10</w:t>
        </w:r>
      </w:fldSimple>
      <w:r w:rsidR="0036084D">
        <w:noBreakHyphen/>
      </w:r>
      <w:fldSimple w:instr=" SEQ Figure \* ARABIC \s 1 ">
        <w:r w:rsidR="00081674">
          <w:rPr>
            <w:noProof/>
          </w:rPr>
          <w:t>1</w:t>
        </w:r>
      </w:fldSimple>
      <w:bookmarkEnd w:id="285"/>
      <w:r>
        <w:t>: Average latency as bar chart.</w:t>
      </w:r>
      <w:bookmarkEnd w:id="286"/>
    </w:p>
    <w:p w:rsidR="00AF31D5" w:rsidRDefault="00AF31D5" w:rsidP="00AF31D5">
      <w:r>
        <w:t>The low latency of HTTP-streaming surprised me a little. It has an average latency of about twice as much as WebSockets. A large part of this difference is likely because it takes time to send a message from a client to the server. This uses a normal HTTP-request, which relies on setting up and tearing down a whole new connection</w:t>
      </w:r>
      <w:r w:rsidR="00FD7B7A">
        <w:t xml:space="preserve"> each time</w:t>
      </w:r>
      <w:r>
        <w:t>. It is clear to me that HTTP-streaming is a reliable technique to build pure push applications upon.</w:t>
      </w:r>
    </w:p>
    <w:p w:rsidR="00AF31D5" w:rsidRDefault="00AF31D5" w:rsidP="00AF31D5">
      <w:r>
        <w:t xml:space="preserve">Considering that </w:t>
      </w:r>
      <w:r w:rsidR="000A69D2">
        <w:t>Server-Sent</w:t>
      </w:r>
      <w:r>
        <w:t xml:space="preserve"> Events also rely on HTTP-requests to get messages from a client, its performance is impressive. </w:t>
      </w:r>
      <w:r w:rsidR="006E68F5">
        <w:t xml:space="preserve">My tests don’t have a high load though. </w:t>
      </w:r>
      <w:r>
        <w:t xml:space="preserve">Higher loads may benefit WebSockets over </w:t>
      </w:r>
      <w:r w:rsidR="00D904E4">
        <w:t>Server Sent Events</w:t>
      </w:r>
      <w:r>
        <w:t xml:space="preserve">. A blog post by William P. Riley-Land suggests </w:t>
      </w:r>
      <w:r w:rsidR="00CF6463">
        <w:t>just that</w:t>
      </w:r>
      <w:r w:rsidR="00A4291A">
        <w:t xml:space="preserve"> </w:t>
      </w:r>
      <w:r w:rsidR="00DD1C9C">
        <w:fldChar w:fldCharType="begin" w:fldLock="1"/>
      </w:r>
      <w:r w:rsidR="00D167B1">
        <w:instrText>ADDIN CSL_CITATION { "citationItems" : [ { "id" : "ITEM-1", "itemData" : { "URL" : "http://kun.io/blog/39590083022/Performance-Test:-WebSockets-vs.-Server-Sent-Events-(EventSource)", "accessed" : { "date-parts" : [ [ "2014", "3", "16" ] ] }, "author" : [ { "dropping-particle" : "", "family" : "Riley-Land", "given" : "William P.", "non-dropping-particle" : "", "parse-names" : false, "suffix" : "" } ], "id" : "ITEM-1", "issued" : { "date-parts" : [ [ "0" ] ] }, "title" : "Performance Test: WebSockets vs. Server Sent Events", "type" : "webpage" }, "uris" : [ "http://www.mendeley.com/documents/?uuid=b8edf7ed-d639-4ef2-b72e-be95907921aa" ] } ], "mendeley" : { "previouslyFormattedCitation" : "[133]" }, "properties" : { "noteIndex" : 0 }, "schema" : "https://github.com/citation-style-language/schema/raw/master/csl-citation.json" }</w:instrText>
      </w:r>
      <w:r w:rsidR="00DD1C9C">
        <w:fldChar w:fldCharType="separate"/>
      </w:r>
      <w:r w:rsidR="00BB15F3" w:rsidRPr="00BB15F3">
        <w:rPr>
          <w:noProof/>
        </w:rPr>
        <w:t>[133]</w:t>
      </w:r>
      <w:r w:rsidR="00DD1C9C">
        <w:fldChar w:fldCharType="end"/>
      </w:r>
      <w:r>
        <w:t>. This test used two different libraries for the different transports: connect-</w:t>
      </w:r>
      <w:proofErr w:type="spellStart"/>
      <w:r>
        <w:t>sse</w:t>
      </w:r>
      <w:proofErr w:type="spellEnd"/>
      <w:r w:rsidR="008E029F">
        <w:t xml:space="preserve"> </w:t>
      </w:r>
      <w:r w:rsidR="00DD1C9C">
        <w:fldChar w:fldCharType="begin" w:fldLock="1"/>
      </w:r>
      <w:r w:rsidR="00D167B1">
        <w:instrText>ADDIN CSL_CITATION { "citationItems" : [ { "id" : "ITEM-1", "itemData" : { "URL" : "https://github.com/andrewrk/connect-sse", "accessed" : { "date-parts" : [ [ "2014", "3", "24" ] ] }, "id" : "ITEM-1", "issued" : { "date-parts" : [ [ "0" ] ] }, "title" : "connect-sse - GitHub", "type" : "webpage" }, "uris" : [ "http://www.mendeley.com/documents/?uuid=cfb9f9bd-cca7-42cb-8be6-ee080563a798" ] } ], "mendeley" : { "previouslyFormattedCitation" : "[134]" }, "properties" : { "noteIndex" : 0 }, "schema" : "https://github.com/citation-style-language/schema/raw/master/csl-citation.json" }</w:instrText>
      </w:r>
      <w:r w:rsidR="00DD1C9C">
        <w:fldChar w:fldCharType="separate"/>
      </w:r>
      <w:r w:rsidR="00BB15F3" w:rsidRPr="00BB15F3">
        <w:rPr>
          <w:noProof/>
        </w:rPr>
        <w:t>[134]</w:t>
      </w:r>
      <w:r w:rsidR="00DD1C9C">
        <w:fldChar w:fldCharType="end"/>
      </w:r>
      <w:r>
        <w:t xml:space="preserve"> for </w:t>
      </w:r>
      <w:r w:rsidR="000A69D2">
        <w:t>Server-Sent</w:t>
      </w:r>
      <w:r>
        <w:t xml:space="preserve"> Events</w:t>
      </w:r>
      <w:r w:rsidR="008E029F">
        <w:t xml:space="preserve"> and Socket.IO for WebSockets</w:t>
      </w:r>
      <w:r>
        <w:t xml:space="preserve">. </w:t>
      </w:r>
    </w:p>
    <w:p w:rsidR="00AF31D5" w:rsidRDefault="00AF31D5" w:rsidP="00AF31D5">
      <w:r>
        <w:t>Riley-Land claims that the results are "in the same order of magnitude"</w:t>
      </w:r>
      <w:r w:rsidR="008E029F">
        <w:t xml:space="preserve"> </w:t>
      </w:r>
      <w:r w:rsidR="00DD1C9C">
        <w:fldChar w:fldCharType="begin" w:fldLock="1"/>
      </w:r>
      <w:r w:rsidR="00D167B1">
        <w:instrText>ADDIN CSL_CITATION { "citationItems" : [ { "id" : "ITEM-1", "itemData" : { "URL" : "http://kun.io/blog/39590083022/Performance-Test:-WebSockets-vs.-Server-Sent-Events-(EventSource)", "accessed" : { "date-parts" : [ [ "2014", "3", "16" ] ] }, "author" : [ { "dropping-particle" : "", "family" : "Riley-Land", "given" : "William P.", "non-dropping-particle" : "", "parse-names" : false, "suffix" : "" } ], "id" : "ITEM-1", "issued" : { "date-parts" : [ [ "0" ] ] }, "title" : "Performance Test: WebSockets vs. Server Sent Events", "type" : "webpage" }, "uris" : [ "http://www.mendeley.com/documents/?uuid=b8edf7ed-d639-4ef2-b72e-be95907921aa" ] } ], "mendeley" : { "previouslyFormattedCitation" : "[133]" }, "properties" : { "noteIndex" : 0 }, "schema" : "https://github.com/citation-style-language/schema/raw/master/csl-citation.json" }</w:instrText>
      </w:r>
      <w:r w:rsidR="00DD1C9C">
        <w:fldChar w:fldCharType="separate"/>
      </w:r>
      <w:r w:rsidR="00BB15F3" w:rsidRPr="00BB15F3">
        <w:rPr>
          <w:noProof/>
        </w:rPr>
        <w:t>[133]</w:t>
      </w:r>
      <w:r w:rsidR="00DD1C9C">
        <w:fldChar w:fldCharType="end"/>
      </w:r>
      <w:r>
        <w:t>. His results show that WebSockets are 31%</w:t>
      </w:r>
      <w:r>
        <w:rPr>
          <w:rStyle w:val="Fotnotereferanse"/>
        </w:rPr>
        <w:footnoteReference w:id="47"/>
      </w:r>
      <w:r>
        <w:t xml:space="preserve"> faster. Therefore, I disagree with his conclusion, as it seems to me that WebSockets outperform </w:t>
      </w:r>
      <w:r w:rsidR="000A69D2">
        <w:t>Server-Sent</w:t>
      </w:r>
      <w:r>
        <w:t xml:space="preserve"> Events by quite a lot. Another blog post </w:t>
      </w:r>
      <w:r w:rsidR="00DD1C9C">
        <w:fldChar w:fldCharType="begin" w:fldLock="1"/>
      </w:r>
      <w:r w:rsidR="00D167B1">
        <w:instrText>ADDIN CSL_CITATION { "citationItems" : [ { "id" : "ITEM-1", "itemData" : { "URL" : "http://matthiasnehlsen.com/blog/2013/05/01/server-sent-events-vs-websockets/", "accessed" : { "date-parts" : [ [ "2014", "3", "16" ] ] }, "author" : [ { "dropping-particle" : "", "family" : "Nehlsen", "given" : "Matthias", "non-dropping-particle" : "", "parse-names" : false, "suffix" : "" } ], "id" : "ITEM-1", "issued" : { "date-parts" : [ [ "0" ] ] }, "note" : "Author: Matthias Nehlsen", "title" : "Server Sent Events vs. WebSockets", "type" : "webpage" }, "uris" : [ "http://www.mendeley.com/documents/?uuid=f3be3ad8-4300-4459-8f4e-21e21403548a" ] } ], "mendeley" : { "previouslyFormattedCitation" : "[135]" }, "properties" : { "noteIndex" : 0 }, "schema" : "https://github.com/citation-style-language/schema/raw/master/csl-citation.json" }</w:instrText>
      </w:r>
      <w:r w:rsidR="00DD1C9C">
        <w:fldChar w:fldCharType="separate"/>
      </w:r>
      <w:r w:rsidR="00BB15F3" w:rsidRPr="00BB15F3">
        <w:rPr>
          <w:noProof/>
        </w:rPr>
        <w:t>[135]</w:t>
      </w:r>
      <w:r w:rsidR="00DD1C9C">
        <w:fldChar w:fldCharType="end"/>
      </w:r>
      <w:r>
        <w:t xml:space="preserve"> showed complete opposite results. This used a proxy with beta stage support for WebSockets, so I don't count these results as reliable.</w:t>
      </w:r>
    </w:p>
    <w:p w:rsidR="00AF31D5" w:rsidRDefault="000A69D2" w:rsidP="00AF31D5">
      <w:r>
        <w:t>Server-Sent</w:t>
      </w:r>
      <w:r w:rsidR="00AF31D5">
        <w:t xml:space="preserve"> Events and WebSockets are both HTML5 APIs. A question that came to my mind is: "Do we need both?". </w:t>
      </w:r>
      <w:r>
        <w:t>Server-Sent</w:t>
      </w:r>
      <w:r w:rsidR="00AF31D5">
        <w:t xml:space="preserve"> Events is simpler</w:t>
      </w:r>
      <w:r w:rsidR="00B85D44">
        <w:t xml:space="preserve"> to implement than WebSockets:</w:t>
      </w:r>
      <w:r w:rsidR="00AF31D5">
        <w:t xml:space="preserve"> It has a more powerful API and server side it uses normal HTTP. With that in mind, I also support this opinion. But with a framework such as SignalR, this argument is invalid</w:t>
      </w:r>
      <w:r w:rsidR="00B85D44">
        <w:t>,</w:t>
      </w:r>
      <w:r w:rsidR="00AF31D5">
        <w:t xml:space="preserve"> since it handles the transport of messages</w:t>
      </w:r>
      <w:r w:rsidR="0079556B">
        <w:t xml:space="preserve"> for you</w:t>
      </w:r>
      <w:r w:rsidR="00AF31D5">
        <w:t xml:space="preserve">. Still, for pure push applications, I can see the benefit of using </w:t>
      </w:r>
      <w:r>
        <w:t>Server-Sent</w:t>
      </w:r>
      <w:r w:rsidR="00AF31D5">
        <w:t xml:space="preserve"> Events.</w:t>
      </w:r>
    </w:p>
    <w:p w:rsidR="00C92B42" w:rsidRDefault="00AF31D5" w:rsidP="00DA0252">
      <w:r>
        <w:lastRenderedPageBreak/>
        <w:t xml:space="preserve">The use of WebSockets to do polling is not meant for a push dominated application. I don’t see why it is part of the Lightstreamer stack, since the connections are kept open just as with streaming. The only difference is that the client has to send a poll message over the WebSocket connection to get data. The result is that the performance drops and streaming over HTTP becomes a better alternative. </w:t>
      </w:r>
    </w:p>
    <w:p w:rsidR="00AF31D5" w:rsidRDefault="00AF31D5" w:rsidP="00DA0252">
      <w:r>
        <w:t xml:space="preserve">A browser that supports </w:t>
      </w:r>
      <w:r w:rsidR="006A1D0C">
        <w:t>WS-polling</w:t>
      </w:r>
      <w:r>
        <w:t xml:space="preserve">, </w:t>
      </w:r>
      <w:r w:rsidR="006A1D0C">
        <w:t>obviously</w:t>
      </w:r>
      <w:r>
        <w:t xml:space="preserve"> supports streaming over WebSockets. For real time purposes, this is preferable anyways, which renders WebSockets polling little useful. To me though, it was nice to have, as it helps highlight differences between HTTP and WebSockets. Polling over WebSockets is almost three times faster than over HTTP.</w:t>
      </w:r>
    </w:p>
    <w:p w:rsidR="00F26C17" w:rsidRDefault="0055719A" w:rsidP="00F26C17">
      <w:pPr>
        <w:pStyle w:val="Overskrift2"/>
      </w:pPr>
      <w:bookmarkStart w:id="287" w:name="_Toc385341282"/>
      <w:r>
        <w:t>M</w:t>
      </w:r>
      <w:r w:rsidR="00F26C17">
        <w:t>achine resources</w:t>
      </w:r>
      <w:bookmarkEnd w:id="287"/>
    </w:p>
    <w:p w:rsidR="0055719A" w:rsidRDefault="0055719A" w:rsidP="0055719A">
      <w:r>
        <w:t>This section will focus on the resource usage of the different transport mechanisms in the context of their framework. Section</w:t>
      </w:r>
      <w:r w:rsidR="00B6467F">
        <w:t xml:space="preserve"> </w:t>
      </w:r>
      <w:r w:rsidR="00DD1C9C">
        <w:fldChar w:fldCharType="begin"/>
      </w:r>
      <w:r w:rsidR="00B6467F">
        <w:instrText xml:space="preserve"> REF _Ref383426280 \r \h </w:instrText>
      </w:r>
      <w:r w:rsidR="00DD1C9C">
        <w:fldChar w:fldCharType="separate"/>
      </w:r>
      <w:r w:rsidR="00081674">
        <w:t>8.11</w:t>
      </w:r>
      <w:r w:rsidR="00DD1C9C">
        <w:fldChar w:fldCharType="end"/>
      </w:r>
      <w:r>
        <w:t xml:space="preserve"> </w:t>
      </w:r>
      <w:r w:rsidR="00B6467F">
        <w:t>describes</w:t>
      </w:r>
      <w:r>
        <w:t xml:space="preserve"> the differences between the various platforms. Implications of this is that it is hard to compare for instance SignalR to Socket.IO or even Lightstreamer for that matter. Still, I will provide a short discussion regarding this.</w:t>
      </w:r>
    </w:p>
    <w:p w:rsidR="00027EF2" w:rsidRDefault="00DD1C9C" w:rsidP="0055719A">
      <w:r>
        <w:fldChar w:fldCharType="begin"/>
      </w:r>
      <w:r w:rsidR="00C00C2D">
        <w:instrText xml:space="preserve"> REF _Ref383426348 \h </w:instrText>
      </w:r>
      <w:r>
        <w:fldChar w:fldCharType="separate"/>
      </w:r>
      <w:r w:rsidR="00081674">
        <w:t xml:space="preserve">Table </w:t>
      </w:r>
      <w:r w:rsidR="00081674">
        <w:rPr>
          <w:noProof/>
        </w:rPr>
        <w:t>10</w:t>
      </w:r>
      <w:r w:rsidR="00081674">
        <w:noBreakHyphen/>
      </w:r>
      <w:r w:rsidR="00081674">
        <w:rPr>
          <w:noProof/>
        </w:rPr>
        <w:t>5</w:t>
      </w:r>
      <w:r>
        <w:fldChar w:fldCharType="end"/>
      </w:r>
      <w:r w:rsidR="00C00C2D">
        <w:t xml:space="preserve"> </w:t>
      </w:r>
      <w:r w:rsidR="0055719A">
        <w:t>gives an overview of resource usage data collected from the graphs in</w:t>
      </w:r>
      <w:r w:rsidR="00C00C2D">
        <w:t xml:space="preserve"> </w:t>
      </w:r>
      <w:r>
        <w:fldChar w:fldCharType="begin"/>
      </w:r>
      <w:r w:rsidR="00C00C2D">
        <w:instrText xml:space="preserve"> REF _Ref383422288 \h </w:instrText>
      </w:r>
      <w:r>
        <w:fldChar w:fldCharType="separate"/>
      </w:r>
      <w:r w:rsidR="00081674">
        <w:t xml:space="preserve">Figure </w:t>
      </w:r>
      <w:r w:rsidR="00081674">
        <w:rPr>
          <w:noProof/>
        </w:rPr>
        <w:t>9</w:t>
      </w:r>
      <w:r w:rsidR="00081674">
        <w:noBreakHyphen/>
      </w:r>
      <w:r w:rsidR="00081674">
        <w:rPr>
          <w:noProof/>
        </w:rPr>
        <w:t>13</w:t>
      </w:r>
      <w:r>
        <w:fldChar w:fldCharType="end"/>
      </w:r>
      <w:r w:rsidR="0055719A">
        <w:t xml:space="preserve"> and</w:t>
      </w:r>
      <w:r w:rsidR="00C00C2D">
        <w:t xml:space="preserve"> </w:t>
      </w:r>
      <w:r>
        <w:fldChar w:fldCharType="begin"/>
      </w:r>
      <w:r w:rsidR="00C00C2D">
        <w:instrText xml:space="preserve"> REF _Ref383422669 \h </w:instrText>
      </w:r>
      <w:r>
        <w:fldChar w:fldCharType="separate"/>
      </w:r>
      <w:r w:rsidR="00081674">
        <w:t xml:space="preserve">Figure </w:t>
      </w:r>
      <w:r w:rsidR="00081674">
        <w:rPr>
          <w:noProof/>
        </w:rPr>
        <w:t>9</w:t>
      </w:r>
      <w:r w:rsidR="00081674">
        <w:noBreakHyphen/>
      </w:r>
      <w:r w:rsidR="00081674">
        <w:rPr>
          <w:noProof/>
        </w:rPr>
        <w:t>14</w:t>
      </w:r>
      <w:r>
        <w:fldChar w:fldCharType="end"/>
      </w:r>
      <w:r w:rsidR="0055719A">
        <w:t xml:space="preserve">. There are some interesting aspects in these results. SockJS uses more processor than Socket.IO with WebSockets, but less with </w:t>
      </w:r>
      <w:r w:rsidR="000A69D2">
        <w:t>long-polling</w:t>
      </w:r>
      <w:r w:rsidR="0055719A">
        <w:t>. Except for this</w:t>
      </w:r>
      <w:r w:rsidR="00C92B42">
        <w:t>,</w:t>
      </w:r>
      <w:r w:rsidR="0055719A">
        <w:t xml:space="preserve"> the general trend is the same as for latency: the "rank" with WebSockets remains for the other transports. </w:t>
      </w:r>
    </w:p>
    <w:p w:rsidR="0055719A" w:rsidRDefault="0055719A" w:rsidP="0055719A">
      <w:r>
        <w:t>SockJS use a library for its WebSocket support: Faye</w:t>
      </w:r>
      <w:r w:rsidR="00C00C2D">
        <w:t xml:space="preserve"> </w:t>
      </w:r>
      <w:r w:rsidR="00DD1C9C">
        <w:fldChar w:fldCharType="begin" w:fldLock="1"/>
      </w:r>
      <w:r w:rsidR="00D167B1">
        <w:instrText>ADDIN CSL_CITATION { "citationItems" : [ { "id" : "ITEM-1", "itemData" : { "URL" : "https://www.npmjs.org/package/sockjs", "accessed" : { "date-parts" : [ [ "2014", "3", "24" ] ] }, "id" : "ITEM-1", "issued" : { "date-parts" : [ [ "0" ] ] }, "title" : "SockJS at npmjs.org", "type" : "webpage" }, "uris" : [ "http://www.mendeley.com/documents/?uuid=19ee831f-03d7-41ac-a011-97faa110ef8b" ] } ], "mendeley" : { "previouslyFormattedCitation" : "[136]" }, "properties" : { "noteIndex" : 0 }, "schema" : "https://github.com/citation-style-language/schema/raw/master/csl-citation.json" }</w:instrText>
      </w:r>
      <w:r w:rsidR="00DD1C9C">
        <w:fldChar w:fldCharType="separate"/>
      </w:r>
      <w:r w:rsidR="00BB15F3" w:rsidRPr="00BB15F3">
        <w:rPr>
          <w:noProof/>
        </w:rPr>
        <w:t>[136]</w:t>
      </w:r>
      <w:r w:rsidR="00DD1C9C">
        <w:fldChar w:fldCharType="end"/>
      </w:r>
      <w:r>
        <w:t xml:space="preserve">, whereas the rest is built from scratch. But since </w:t>
      </w:r>
      <w:r w:rsidR="000A69D2">
        <w:t>long-polling</w:t>
      </w:r>
      <w:r>
        <w:t xml:space="preserve"> uses less than HTTP-streaming as well, I do not think this is the reason. It may be part of it though. </w:t>
      </w:r>
      <w:r w:rsidR="00027EF2">
        <w:t>How Node handle HTTP-streaming may also be the cause.</w:t>
      </w:r>
      <w:r>
        <w:t xml:space="preserve"> </w:t>
      </w:r>
    </w:p>
    <w:tbl>
      <w:tblPr>
        <w:tblStyle w:val="Middelsskyggelegging1uthevingsfarge11"/>
        <w:tblpPr w:leftFromText="141" w:rightFromText="141" w:vertAnchor="text" w:horzAnchor="margin" w:tblpY="191"/>
        <w:tblW w:w="98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845"/>
        <w:gridCol w:w="1233"/>
        <w:gridCol w:w="952"/>
        <w:gridCol w:w="942"/>
        <w:gridCol w:w="1287"/>
        <w:gridCol w:w="1037"/>
        <w:gridCol w:w="1451"/>
        <w:gridCol w:w="1098"/>
      </w:tblGrid>
      <w:tr w:rsidR="0055719A" w:rsidTr="00FD29F4">
        <w:trPr>
          <w:cnfStyle w:val="100000000000"/>
          <w:trHeight w:val="773"/>
        </w:trPr>
        <w:tc>
          <w:tcPr>
            <w:cnfStyle w:val="001000000000"/>
            <w:tcW w:w="2898" w:type="dxa"/>
            <w:gridSpan w:val="2"/>
            <w:tcBorders>
              <w:top w:val="none" w:sz="0" w:space="0" w:color="auto"/>
              <w:left w:val="none" w:sz="0" w:space="0" w:color="auto"/>
              <w:bottom w:val="single" w:sz="4" w:space="0" w:color="auto"/>
              <w:right w:val="none" w:sz="0" w:space="0" w:color="auto"/>
            </w:tcBorders>
            <w:vAlign w:val="center"/>
          </w:tcPr>
          <w:p w:rsidR="0055719A" w:rsidRDefault="00646DD3" w:rsidP="00132978">
            <w:pPr>
              <w:keepLines/>
            </w:pPr>
            <w:r>
              <w:t>Framework</w:t>
            </w:r>
          </w:p>
        </w:tc>
        <w:tc>
          <w:tcPr>
            <w:tcW w:w="969" w:type="dxa"/>
            <w:tcBorders>
              <w:top w:val="none" w:sz="0" w:space="0" w:color="auto"/>
              <w:left w:val="none" w:sz="0" w:space="0" w:color="auto"/>
              <w:bottom w:val="single" w:sz="4" w:space="0" w:color="auto"/>
              <w:right w:val="none" w:sz="0" w:space="0" w:color="auto"/>
            </w:tcBorders>
            <w:vAlign w:val="center"/>
          </w:tcPr>
          <w:p w:rsidR="0055719A" w:rsidRPr="00BA6A9A" w:rsidRDefault="0055719A" w:rsidP="00132978">
            <w:pPr>
              <w:keepLines/>
              <w:jc w:val="center"/>
              <w:cnfStyle w:val="100000000000"/>
              <w:rPr>
                <w:b w:val="0"/>
              </w:rPr>
            </w:pPr>
            <w:r w:rsidRPr="00BA6A9A">
              <w:rPr>
                <w:b w:val="0"/>
              </w:rPr>
              <w:t>Polling</w:t>
            </w:r>
          </w:p>
        </w:tc>
        <w:tc>
          <w:tcPr>
            <w:tcW w:w="959" w:type="dxa"/>
            <w:tcBorders>
              <w:top w:val="none" w:sz="0" w:space="0" w:color="auto"/>
              <w:left w:val="none" w:sz="0" w:space="0" w:color="auto"/>
              <w:bottom w:val="single" w:sz="4" w:space="0" w:color="auto"/>
              <w:right w:val="none" w:sz="0" w:space="0" w:color="auto"/>
            </w:tcBorders>
            <w:vAlign w:val="center"/>
          </w:tcPr>
          <w:p w:rsidR="0055719A" w:rsidRPr="00BA6A9A" w:rsidRDefault="0055719A" w:rsidP="00132978">
            <w:pPr>
              <w:keepLines/>
              <w:jc w:val="center"/>
              <w:cnfStyle w:val="100000000000"/>
              <w:rPr>
                <w:b w:val="0"/>
              </w:rPr>
            </w:pPr>
            <w:r w:rsidRPr="00BA6A9A">
              <w:rPr>
                <w:b w:val="0"/>
              </w:rPr>
              <w:t xml:space="preserve">Long </w:t>
            </w:r>
          </w:p>
          <w:p w:rsidR="0055719A" w:rsidRDefault="0055719A" w:rsidP="00132978">
            <w:pPr>
              <w:keepLines/>
              <w:jc w:val="center"/>
              <w:cnfStyle w:val="100000000000"/>
            </w:pPr>
            <w:r w:rsidRPr="00BA6A9A">
              <w:rPr>
                <w:b w:val="0"/>
              </w:rPr>
              <w:t>polling</w:t>
            </w:r>
          </w:p>
        </w:tc>
        <w:tc>
          <w:tcPr>
            <w:tcW w:w="1309" w:type="dxa"/>
            <w:tcBorders>
              <w:top w:val="none" w:sz="0" w:space="0" w:color="auto"/>
              <w:left w:val="none" w:sz="0" w:space="0" w:color="auto"/>
              <w:bottom w:val="single" w:sz="4" w:space="0" w:color="auto"/>
              <w:right w:val="none" w:sz="0" w:space="0" w:color="auto"/>
            </w:tcBorders>
            <w:vAlign w:val="center"/>
          </w:tcPr>
          <w:p w:rsidR="0055719A" w:rsidRPr="00BA6A9A" w:rsidRDefault="0055719A" w:rsidP="00132978">
            <w:pPr>
              <w:keepLines/>
              <w:jc w:val="center"/>
              <w:cnfStyle w:val="100000000000"/>
              <w:rPr>
                <w:b w:val="0"/>
              </w:rPr>
            </w:pPr>
            <w:r w:rsidRPr="00BA6A9A">
              <w:rPr>
                <w:b w:val="0"/>
              </w:rPr>
              <w:t>Streaming</w:t>
            </w:r>
          </w:p>
        </w:tc>
        <w:tc>
          <w:tcPr>
            <w:tcW w:w="1075" w:type="dxa"/>
            <w:tcBorders>
              <w:top w:val="none" w:sz="0" w:space="0" w:color="auto"/>
              <w:left w:val="none" w:sz="0" w:space="0" w:color="auto"/>
              <w:bottom w:val="single" w:sz="4" w:space="0" w:color="auto"/>
              <w:right w:val="none" w:sz="0" w:space="0" w:color="auto"/>
            </w:tcBorders>
            <w:vAlign w:val="center"/>
          </w:tcPr>
          <w:p w:rsidR="0055719A" w:rsidRPr="00BA6A9A" w:rsidRDefault="000A69D2" w:rsidP="00132978">
            <w:pPr>
              <w:keepLines/>
              <w:jc w:val="center"/>
              <w:cnfStyle w:val="100000000000"/>
              <w:rPr>
                <w:b w:val="0"/>
              </w:rPr>
            </w:pPr>
            <w:r>
              <w:rPr>
                <w:b w:val="0"/>
              </w:rPr>
              <w:t>Server-Sent</w:t>
            </w:r>
            <w:r w:rsidR="0055719A" w:rsidRPr="00BA6A9A">
              <w:rPr>
                <w:b w:val="0"/>
              </w:rPr>
              <w:t xml:space="preserve"> Events</w:t>
            </w:r>
          </w:p>
        </w:tc>
        <w:tc>
          <w:tcPr>
            <w:tcW w:w="1469" w:type="dxa"/>
            <w:tcBorders>
              <w:top w:val="none" w:sz="0" w:space="0" w:color="auto"/>
              <w:left w:val="none" w:sz="0" w:space="0" w:color="auto"/>
              <w:bottom w:val="single" w:sz="4" w:space="0" w:color="auto"/>
              <w:right w:val="none" w:sz="0" w:space="0" w:color="auto"/>
            </w:tcBorders>
            <w:vAlign w:val="center"/>
          </w:tcPr>
          <w:p w:rsidR="0055719A" w:rsidRPr="00BA6A9A" w:rsidRDefault="0055719A" w:rsidP="00132978">
            <w:pPr>
              <w:keepLines/>
              <w:jc w:val="center"/>
              <w:cnfStyle w:val="100000000000"/>
              <w:rPr>
                <w:b w:val="0"/>
              </w:rPr>
            </w:pPr>
            <w:r w:rsidRPr="00BA6A9A">
              <w:rPr>
                <w:b w:val="0"/>
              </w:rPr>
              <w:t>WebSockets</w:t>
            </w:r>
          </w:p>
        </w:tc>
        <w:tc>
          <w:tcPr>
            <w:tcW w:w="1166" w:type="dxa"/>
            <w:tcBorders>
              <w:top w:val="none" w:sz="0" w:space="0" w:color="auto"/>
              <w:left w:val="none" w:sz="0" w:space="0" w:color="auto"/>
              <w:bottom w:val="single" w:sz="4" w:space="0" w:color="auto"/>
              <w:right w:val="none" w:sz="0" w:space="0" w:color="auto"/>
            </w:tcBorders>
            <w:vAlign w:val="center"/>
          </w:tcPr>
          <w:p w:rsidR="0055719A" w:rsidRPr="00BA6A9A" w:rsidRDefault="0055719A" w:rsidP="00132978">
            <w:pPr>
              <w:keepLines/>
              <w:jc w:val="center"/>
              <w:cnfStyle w:val="100000000000"/>
              <w:rPr>
                <w:b w:val="0"/>
              </w:rPr>
            </w:pPr>
            <w:r w:rsidRPr="00BA6A9A">
              <w:rPr>
                <w:b w:val="0"/>
              </w:rPr>
              <w:t>WS-polling</w:t>
            </w:r>
          </w:p>
        </w:tc>
      </w:tr>
      <w:tr w:rsidR="0055719A" w:rsidTr="00FD29F4">
        <w:trPr>
          <w:cnfStyle w:val="000000100000"/>
          <w:trHeight w:val="200"/>
        </w:trPr>
        <w:tc>
          <w:tcPr>
            <w:cnfStyle w:val="001000000000"/>
            <w:tcW w:w="1665" w:type="dxa"/>
            <w:tcBorders>
              <w:right w:val="none" w:sz="0" w:space="0" w:color="auto"/>
            </w:tcBorders>
            <w:vAlign w:val="center"/>
          </w:tcPr>
          <w:p w:rsidR="0055719A" w:rsidRPr="00646DD3" w:rsidRDefault="0055719A" w:rsidP="00132978">
            <w:pPr>
              <w:keepLines/>
            </w:pPr>
            <w:r w:rsidRPr="00646DD3">
              <w:t>SignalR</w:t>
            </w:r>
          </w:p>
        </w:tc>
        <w:tc>
          <w:tcPr>
            <w:tcW w:w="1233" w:type="dxa"/>
            <w:tcBorders>
              <w:left w:val="none" w:sz="0" w:space="0" w:color="auto"/>
              <w:right w:val="none" w:sz="0" w:space="0" w:color="auto"/>
            </w:tcBorders>
            <w:vAlign w:val="center"/>
          </w:tcPr>
          <w:p w:rsidR="0055719A" w:rsidRDefault="0055719A" w:rsidP="00132978">
            <w:pPr>
              <w:keepLines/>
              <w:spacing w:line="264" w:lineRule="auto"/>
              <w:cnfStyle w:val="000000100000"/>
            </w:pPr>
            <w:r>
              <w:t>Processor:</w:t>
            </w:r>
          </w:p>
          <w:p w:rsidR="0055719A" w:rsidRDefault="0055719A" w:rsidP="00132978">
            <w:pPr>
              <w:keepLines/>
              <w:spacing w:line="264" w:lineRule="auto"/>
              <w:cnfStyle w:val="000000100000"/>
            </w:pPr>
            <w:r>
              <w:t>Memory:</w:t>
            </w:r>
          </w:p>
        </w:tc>
        <w:tc>
          <w:tcPr>
            <w:tcW w:w="969" w:type="dxa"/>
            <w:tcBorders>
              <w:left w:val="none" w:sz="0" w:space="0" w:color="auto"/>
              <w:right w:val="none" w:sz="0" w:space="0" w:color="auto"/>
            </w:tcBorders>
            <w:vAlign w:val="center"/>
          </w:tcPr>
          <w:p w:rsidR="0055719A" w:rsidRDefault="0055719A" w:rsidP="00132978">
            <w:pPr>
              <w:keepLines/>
              <w:spacing w:line="264" w:lineRule="auto"/>
              <w:jc w:val="center"/>
              <w:cnfStyle w:val="000000100000"/>
            </w:pPr>
            <w:r>
              <w:t>-</w:t>
            </w:r>
          </w:p>
        </w:tc>
        <w:tc>
          <w:tcPr>
            <w:tcW w:w="959" w:type="dxa"/>
            <w:tcBorders>
              <w:left w:val="none" w:sz="0" w:space="0" w:color="auto"/>
              <w:right w:val="none" w:sz="0" w:space="0" w:color="auto"/>
            </w:tcBorders>
            <w:vAlign w:val="center"/>
          </w:tcPr>
          <w:p w:rsidR="0055719A" w:rsidRDefault="0055719A" w:rsidP="00132978">
            <w:pPr>
              <w:keepLines/>
              <w:spacing w:line="264" w:lineRule="auto"/>
              <w:jc w:val="center"/>
              <w:cnfStyle w:val="000000100000"/>
            </w:pPr>
            <w:r>
              <w:t>58,7%</w:t>
            </w:r>
          </w:p>
          <w:p w:rsidR="0055719A" w:rsidRDefault="0055719A" w:rsidP="00132978">
            <w:pPr>
              <w:keepLines/>
              <w:spacing w:line="264" w:lineRule="auto"/>
              <w:jc w:val="center"/>
              <w:cnfStyle w:val="000000100000"/>
            </w:pPr>
            <w:r>
              <w:t>171 KB</w:t>
            </w:r>
          </w:p>
        </w:tc>
        <w:tc>
          <w:tcPr>
            <w:tcW w:w="1309" w:type="dxa"/>
            <w:tcBorders>
              <w:left w:val="none" w:sz="0" w:space="0" w:color="auto"/>
              <w:right w:val="none" w:sz="0" w:space="0" w:color="auto"/>
            </w:tcBorders>
            <w:vAlign w:val="center"/>
          </w:tcPr>
          <w:p w:rsidR="0055719A" w:rsidRDefault="0055719A" w:rsidP="00132978">
            <w:pPr>
              <w:keepLines/>
              <w:spacing w:line="264" w:lineRule="auto"/>
              <w:jc w:val="center"/>
              <w:cnfStyle w:val="000000100000"/>
            </w:pPr>
            <w:r>
              <w:t>-</w:t>
            </w:r>
          </w:p>
        </w:tc>
        <w:tc>
          <w:tcPr>
            <w:tcW w:w="1075" w:type="dxa"/>
            <w:tcBorders>
              <w:left w:val="none" w:sz="0" w:space="0" w:color="auto"/>
              <w:right w:val="none" w:sz="0" w:space="0" w:color="auto"/>
            </w:tcBorders>
            <w:vAlign w:val="center"/>
          </w:tcPr>
          <w:p w:rsidR="0055719A" w:rsidRDefault="0055719A" w:rsidP="00132978">
            <w:pPr>
              <w:keepLines/>
              <w:spacing w:line="264" w:lineRule="auto"/>
              <w:jc w:val="center"/>
              <w:cnfStyle w:val="000000100000"/>
            </w:pPr>
            <w:r>
              <w:t>37,6%</w:t>
            </w:r>
          </w:p>
          <w:p w:rsidR="0055719A" w:rsidRDefault="0055719A" w:rsidP="00132978">
            <w:pPr>
              <w:keepLines/>
              <w:spacing w:line="264" w:lineRule="auto"/>
              <w:jc w:val="center"/>
              <w:cnfStyle w:val="000000100000"/>
            </w:pPr>
            <w:r>
              <w:t>165 KB</w:t>
            </w:r>
          </w:p>
        </w:tc>
        <w:tc>
          <w:tcPr>
            <w:tcW w:w="1469" w:type="dxa"/>
            <w:tcBorders>
              <w:left w:val="none" w:sz="0" w:space="0" w:color="auto"/>
              <w:right w:val="none" w:sz="0" w:space="0" w:color="auto"/>
            </w:tcBorders>
            <w:vAlign w:val="center"/>
          </w:tcPr>
          <w:p w:rsidR="0055719A" w:rsidRDefault="0055719A" w:rsidP="00132978">
            <w:pPr>
              <w:keepLines/>
              <w:spacing w:line="264" w:lineRule="auto"/>
              <w:jc w:val="center"/>
              <w:cnfStyle w:val="000000100000"/>
            </w:pPr>
            <w:r>
              <w:t>37,9%</w:t>
            </w:r>
          </w:p>
          <w:p w:rsidR="0055719A" w:rsidRDefault="0055719A" w:rsidP="00132978">
            <w:pPr>
              <w:keepLines/>
              <w:spacing w:line="264" w:lineRule="auto"/>
              <w:jc w:val="center"/>
              <w:cnfStyle w:val="000000100000"/>
            </w:pPr>
            <w:r>
              <w:t>144 KB</w:t>
            </w:r>
          </w:p>
        </w:tc>
        <w:tc>
          <w:tcPr>
            <w:tcW w:w="1166" w:type="dxa"/>
            <w:tcBorders>
              <w:left w:val="none" w:sz="0" w:space="0" w:color="auto"/>
            </w:tcBorders>
            <w:vAlign w:val="center"/>
          </w:tcPr>
          <w:p w:rsidR="0055719A" w:rsidRDefault="0055719A" w:rsidP="00132978">
            <w:pPr>
              <w:keepLines/>
              <w:spacing w:line="264" w:lineRule="auto"/>
              <w:jc w:val="center"/>
              <w:cnfStyle w:val="000000100000"/>
            </w:pPr>
            <w:r>
              <w:t>-</w:t>
            </w:r>
          </w:p>
        </w:tc>
      </w:tr>
      <w:tr w:rsidR="0055719A" w:rsidTr="00FD29F4">
        <w:trPr>
          <w:cnfStyle w:val="000000010000"/>
          <w:trHeight w:val="254"/>
        </w:trPr>
        <w:tc>
          <w:tcPr>
            <w:cnfStyle w:val="001000000000"/>
            <w:tcW w:w="1665" w:type="dxa"/>
            <w:tcBorders>
              <w:right w:val="single" w:sz="4" w:space="0" w:color="auto"/>
            </w:tcBorders>
            <w:vAlign w:val="center"/>
          </w:tcPr>
          <w:p w:rsidR="0055719A" w:rsidRPr="00646DD3" w:rsidRDefault="0055719A" w:rsidP="00132978">
            <w:pPr>
              <w:keepLines/>
            </w:pPr>
            <w:r w:rsidRPr="00646DD3">
              <w:t>Socket.IO</w:t>
            </w:r>
          </w:p>
        </w:tc>
        <w:tc>
          <w:tcPr>
            <w:tcW w:w="1233" w:type="dxa"/>
            <w:tcBorders>
              <w:left w:val="single" w:sz="4" w:space="0" w:color="auto"/>
              <w:right w:val="single" w:sz="4" w:space="0" w:color="auto"/>
            </w:tcBorders>
            <w:vAlign w:val="center"/>
          </w:tcPr>
          <w:p w:rsidR="0055719A" w:rsidRDefault="0055719A" w:rsidP="00132978">
            <w:pPr>
              <w:keepLines/>
              <w:spacing w:line="264" w:lineRule="auto"/>
              <w:cnfStyle w:val="000000010000"/>
            </w:pPr>
            <w:r>
              <w:t>Processor:</w:t>
            </w:r>
          </w:p>
          <w:p w:rsidR="0055719A" w:rsidRDefault="0055719A" w:rsidP="00132978">
            <w:pPr>
              <w:keepLines/>
              <w:spacing w:line="264" w:lineRule="auto"/>
              <w:cnfStyle w:val="000000010000"/>
            </w:pPr>
            <w:r>
              <w:t>Memory:</w:t>
            </w:r>
          </w:p>
        </w:tc>
        <w:tc>
          <w:tcPr>
            <w:tcW w:w="969" w:type="dxa"/>
            <w:tcBorders>
              <w:left w:val="single" w:sz="4" w:space="0" w:color="auto"/>
              <w:right w:val="single" w:sz="4" w:space="0" w:color="auto"/>
            </w:tcBorders>
            <w:vAlign w:val="center"/>
          </w:tcPr>
          <w:p w:rsidR="0055719A" w:rsidRDefault="0055719A" w:rsidP="00132978">
            <w:pPr>
              <w:keepLines/>
              <w:spacing w:line="264" w:lineRule="auto"/>
              <w:jc w:val="center"/>
              <w:cnfStyle w:val="000000010000"/>
            </w:pPr>
            <w:r>
              <w:t>8,2%</w:t>
            </w:r>
          </w:p>
          <w:p w:rsidR="0055719A" w:rsidRDefault="0055719A" w:rsidP="00132978">
            <w:pPr>
              <w:keepLines/>
              <w:spacing w:line="264" w:lineRule="auto"/>
              <w:jc w:val="center"/>
              <w:cnfStyle w:val="000000010000"/>
            </w:pPr>
            <w:r>
              <w:t>32 KB</w:t>
            </w:r>
          </w:p>
        </w:tc>
        <w:tc>
          <w:tcPr>
            <w:tcW w:w="959" w:type="dxa"/>
            <w:tcBorders>
              <w:left w:val="single" w:sz="4" w:space="0" w:color="auto"/>
              <w:right w:val="single" w:sz="4" w:space="0" w:color="auto"/>
            </w:tcBorders>
            <w:vAlign w:val="center"/>
          </w:tcPr>
          <w:p w:rsidR="0055719A" w:rsidRDefault="0055719A" w:rsidP="00132978">
            <w:pPr>
              <w:keepLines/>
              <w:spacing w:line="264" w:lineRule="auto"/>
              <w:jc w:val="center"/>
              <w:cnfStyle w:val="000000010000"/>
            </w:pPr>
            <w:r>
              <w:t>14,8%</w:t>
            </w:r>
          </w:p>
          <w:p w:rsidR="0055719A" w:rsidRDefault="0055719A" w:rsidP="00132978">
            <w:pPr>
              <w:keepLines/>
              <w:spacing w:line="264" w:lineRule="auto"/>
              <w:jc w:val="center"/>
              <w:cnfStyle w:val="000000010000"/>
            </w:pPr>
            <w:r>
              <w:t>32 KB</w:t>
            </w:r>
          </w:p>
        </w:tc>
        <w:tc>
          <w:tcPr>
            <w:tcW w:w="1309" w:type="dxa"/>
            <w:tcBorders>
              <w:left w:val="single" w:sz="4" w:space="0" w:color="auto"/>
              <w:right w:val="single" w:sz="4" w:space="0" w:color="auto"/>
            </w:tcBorders>
            <w:vAlign w:val="center"/>
          </w:tcPr>
          <w:p w:rsidR="0055719A" w:rsidRDefault="0055719A" w:rsidP="00132978">
            <w:pPr>
              <w:keepLines/>
              <w:spacing w:line="264" w:lineRule="auto"/>
              <w:jc w:val="center"/>
              <w:cnfStyle w:val="000000010000"/>
            </w:pPr>
            <w:r>
              <w:t>-</w:t>
            </w:r>
          </w:p>
        </w:tc>
        <w:tc>
          <w:tcPr>
            <w:tcW w:w="1075" w:type="dxa"/>
            <w:tcBorders>
              <w:left w:val="single" w:sz="4" w:space="0" w:color="auto"/>
              <w:right w:val="single" w:sz="4" w:space="0" w:color="auto"/>
            </w:tcBorders>
            <w:vAlign w:val="center"/>
          </w:tcPr>
          <w:p w:rsidR="0055719A" w:rsidRDefault="0055719A" w:rsidP="00132978">
            <w:pPr>
              <w:keepLines/>
              <w:spacing w:line="264" w:lineRule="auto"/>
              <w:jc w:val="center"/>
              <w:cnfStyle w:val="000000010000"/>
            </w:pPr>
            <w:r>
              <w:t>-</w:t>
            </w:r>
          </w:p>
        </w:tc>
        <w:tc>
          <w:tcPr>
            <w:tcW w:w="1469" w:type="dxa"/>
            <w:tcBorders>
              <w:left w:val="single" w:sz="4" w:space="0" w:color="auto"/>
              <w:right w:val="single" w:sz="4" w:space="0" w:color="auto"/>
            </w:tcBorders>
            <w:vAlign w:val="center"/>
          </w:tcPr>
          <w:p w:rsidR="0055719A" w:rsidRDefault="0055719A" w:rsidP="00132978">
            <w:pPr>
              <w:keepLines/>
              <w:spacing w:line="264" w:lineRule="auto"/>
              <w:jc w:val="center"/>
              <w:cnfStyle w:val="000000010000"/>
            </w:pPr>
            <w:r>
              <w:t>14,3%</w:t>
            </w:r>
          </w:p>
          <w:p w:rsidR="0055719A" w:rsidRDefault="0055719A" w:rsidP="00132978">
            <w:pPr>
              <w:keepLines/>
              <w:spacing w:line="264" w:lineRule="auto"/>
              <w:jc w:val="center"/>
              <w:cnfStyle w:val="000000010000"/>
            </w:pPr>
            <w:r>
              <w:t>35 KB</w:t>
            </w:r>
          </w:p>
        </w:tc>
        <w:tc>
          <w:tcPr>
            <w:tcW w:w="1166" w:type="dxa"/>
            <w:tcBorders>
              <w:left w:val="single" w:sz="4" w:space="0" w:color="auto"/>
            </w:tcBorders>
            <w:vAlign w:val="center"/>
          </w:tcPr>
          <w:p w:rsidR="0055719A" w:rsidRDefault="0055719A" w:rsidP="00132978">
            <w:pPr>
              <w:keepLines/>
              <w:spacing w:line="264" w:lineRule="auto"/>
              <w:jc w:val="center"/>
              <w:cnfStyle w:val="000000010000"/>
            </w:pPr>
            <w:r>
              <w:t>-</w:t>
            </w:r>
          </w:p>
        </w:tc>
      </w:tr>
      <w:tr w:rsidR="0055719A" w:rsidTr="00FD29F4">
        <w:trPr>
          <w:cnfStyle w:val="000000100000"/>
          <w:trHeight w:val="336"/>
        </w:trPr>
        <w:tc>
          <w:tcPr>
            <w:cnfStyle w:val="001000000000"/>
            <w:tcW w:w="1665" w:type="dxa"/>
            <w:tcBorders>
              <w:right w:val="none" w:sz="0" w:space="0" w:color="auto"/>
            </w:tcBorders>
            <w:vAlign w:val="center"/>
          </w:tcPr>
          <w:p w:rsidR="0055719A" w:rsidRPr="00646DD3" w:rsidRDefault="0055719A" w:rsidP="00132978">
            <w:pPr>
              <w:keepLines/>
            </w:pPr>
            <w:r w:rsidRPr="00646DD3">
              <w:t>SockJS</w:t>
            </w:r>
          </w:p>
        </w:tc>
        <w:tc>
          <w:tcPr>
            <w:tcW w:w="1233" w:type="dxa"/>
            <w:tcBorders>
              <w:left w:val="none" w:sz="0" w:space="0" w:color="auto"/>
              <w:right w:val="none" w:sz="0" w:space="0" w:color="auto"/>
            </w:tcBorders>
            <w:vAlign w:val="center"/>
          </w:tcPr>
          <w:p w:rsidR="0055719A" w:rsidRDefault="0055719A" w:rsidP="00132978">
            <w:pPr>
              <w:keepLines/>
              <w:spacing w:line="264" w:lineRule="auto"/>
              <w:cnfStyle w:val="000000100000"/>
            </w:pPr>
            <w:r>
              <w:t>Processor:</w:t>
            </w:r>
          </w:p>
          <w:p w:rsidR="0055719A" w:rsidRDefault="0055719A" w:rsidP="00132978">
            <w:pPr>
              <w:keepLines/>
              <w:spacing w:line="264" w:lineRule="auto"/>
              <w:cnfStyle w:val="000000100000"/>
            </w:pPr>
            <w:r>
              <w:t>Memory:</w:t>
            </w:r>
          </w:p>
        </w:tc>
        <w:tc>
          <w:tcPr>
            <w:tcW w:w="969" w:type="dxa"/>
            <w:tcBorders>
              <w:left w:val="none" w:sz="0" w:space="0" w:color="auto"/>
              <w:right w:val="none" w:sz="0" w:space="0" w:color="auto"/>
            </w:tcBorders>
            <w:vAlign w:val="center"/>
          </w:tcPr>
          <w:p w:rsidR="0055719A" w:rsidRDefault="0055719A" w:rsidP="00132978">
            <w:pPr>
              <w:keepLines/>
              <w:spacing w:line="264" w:lineRule="auto"/>
              <w:jc w:val="center"/>
              <w:cnfStyle w:val="000000100000"/>
            </w:pPr>
            <w:r>
              <w:t>-</w:t>
            </w:r>
          </w:p>
        </w:tc>
        <w:tc>
          <w:tcPr>
            <w:tcW w:w="959" w:type="dxa"/>
            <w:tcBorders>
              <w:left w:val="none" w:sz="0" w:space="0" w:color="auto"/>
              <w:right w:val="none" w:sz="0" w:space="0" w:color="auto"/>
            </w:tcBorders>
            <w:vAlign w:val="center"/>
          </w:tcPr>
          <w:p w:rsidR="0055719A" w:rsidRDefault="0055719A" w:rsidP="00132978">
            <w:pPr>
              <w:keepLines/>
              <w:spacing w:line="264" w:lineRule="auto"/>
              <w:jc w:val="center"/>
              <w:cnfStyle w:val="000000100000"/>
            </w:pPr>
            <w:r>
              <w:t>10,7 %</w:t>
            </w:r>
          </w:p>
          <w:p w:rsidR="0055719A" w:rsidRDefault="0055719A" w:rsidP="00132978">
            <w:pPr>
              <w:keepLines/>
              <w:spacing w:line="264" w:lineRule="auto"/>
              <w:jc w:val="center"/>
              <w:cnfStyle w:val="000000100000"/>
            </w:pPr>
            <w:r>
              <w:t>32 KB</w:t>
            </w:r>
          </w:p>
        </w:tc>
        <w:tc>
          <w:tcPr>
            <w:tcW w:w="1309" w:type="dxa"/>
            <w:tcBorders>
              <w:left w:val="none" w:sz="0" w:space="0" w:color="auto"/>
              <w:right w:val="none" w:sz="0" w:space="0" w:color="auto"/>
            </w:tcBorders>
            <w:vAlign w:val="center"/>
          </w:tcPr>
          <w:p w:rsidR="0055719A" w:rsidRDefault="0055719A" w:rsidP="00132978">
            <w:pPr>
              <w:keepLines/>
              <w:spacing w:line="264" w:lineRule="auto"/>
              <w:jc w:val="center"/>
              <w:cnfStyle w:val="000000100000"/>
            </w:pPr>
            <w:r>
              <w:t>21,9%</w:t>
            </w:r>
          </w:p>
          <w:p w:rsidR="0055719A" w:rsidRDefault="0055719A" w:rsidP="00132978">
            <w:pPr>
              <w:keepLines/>
              <w:spacing w:line="264" w:lineRule="auto"/>
              <w:jc w:val="center"/>
              <w:cnfStyle w:val="000000100000"/>
            </w:pPr>
            <w:r>
              <w:t>31 KB</w:t>
            </w:r>
          </w:p>
        </w:tc>
        <w:tc>
          <w:tcPr>
            <w:tcW w:w="1075" w:type="dxa"/>
            <w:tcBorders>
              <w:left w:val="none" w:sz="0" w:space="0" w:color="auto"/>
              <w:right w:val="none" w:sz="0" w:space="0" w:color="auto"/>
            </w:tcBorders>
            <w:vAlign w:val="center"/>
          </w:tcPr>
          <w:p w:rsidR="0055719A" w:rsidRDefault="0055719A" w:rsidP="00132978">
            <w:pPr>
              <w:keepLines/>
              <w:spacing w:line="264" w:lineRule="auto"/>
              <w:jc w:val="center"/>
              <w:cnfStyle w:val="000000100000"/>
            </w:pPr>
            <w:r>
              <w:t>-</w:t>
            </w:r>
          </w:p>
        </w:tc>
        <w:tc>
          <w:tcPr>
            <w:tcW w:w="1469" w:type="dxa"/>
            <w:tcBorders>
              <w:left w:val="none" w:sz="0" w:space="0" w:color="auto"/>
              <w:right w:val="none" w:sz="0" w:space="0" w:color="auto"/>
            </w:tcBorders>
            <w:vAlign w:val="center"/>
          </w:tcPr>
          <w:p w:rsidR="0055719A" w:rsidRDefault="0055719A" w:rsidP="00132978">
            <w:pPr>
              <w:keepLines/>
              <w:spacing w:line="264" w:lineRule="auto"/>
              <w:jc w:val="center"/>
              <w:cnfStyle w:val="000000100000"/>
            </w:pPr>
            <w:r>
              <w:t>17,1%</w:t>
            </w:r>
          </w:p>
          <w:p w:rsidR="0055719A" w:rsidRDefault="0055719A" w:rsidP="00132978">
            <w:pPr>
              <w:keepLines/>
              <w:spacing w:line="264" w:lineRule="auto"/>
              <w:jc w:val="center"/>
              <w:cnfStyle w:val="000000100000"/>
            </w:pPr>
            <w:r>
              <w:t>32 KB</w:t>
            </w:r>
          </w:p>
        </w:tc>
        <w:tc>
          <w:tcPr>
            <w:tcW w:w="1166" w:type="dxa"/>
            <w:tcBorders>
              <w:left w:val="none" w:sz="0" w:space="0" w:color="auto"/>
            </w:tcBorders>
            <w:vAlign w:val="center"/>
          </w:tcPr>
          <w:p w:rsidR="0055719A" w:rsidRDefault="0055719A" w:rsidP="00132978">
            <w:pPr>
              <w:keepLines/>
              <w:spacing w:line="264" w:lineRule="auto"/>
              <w:jc w:val="center"/>
              <w:cnfStyle w:val="000000100000"/>
            </w:pPr>
            <w:r>
              <w:t>-</w:t>
            </w:r>
          </w:p>
        </w:tc>
      </w:tr>
      <w:tr w:rsidR="0055719A" w:rsidTr="00FD29F4">
        <w:trPr>
          <w:cnfStyle w:val="000000010000"/>
          <w:trHeight w:val="261"/>
        </w:trPr>
        <w:tc>
          <w:tcPr>
            <w:cnfStyle w:val="001000000000"/>
            <w:tcW w:w="1665" w:type="dxa"/>
            <w:tcBorders>
              <w:right w:val="single" w:sz="4" w:space="0" w:color="auto"/>
            </w:tcBorders>
            <w:vAlign w:val="center"/>
          </w:tcPr>
          <w:p w:rsidR="0055719A" w:rsidRPr="00646DD3" w:rsidRDefault="0055719A" w:rsidP="00132978">
            <w:pPr>
              <w:keepLines/>
            </w:pPr>
            <w:r w:rsidRPr="00646DD3">
              <w:t>Play</w:t>
            </w:r>
          </w:p>
        </w:tc>
        <w:tc>
          <w:tcPr>
            <w:tcW w:w="1233" w:type="dxa"/>
            <w:tcBorders>
              <w:left w:val="single" w:sz="4" w:space="0" w:color="auto"/>
              <w:right w:val="single" w:sz="4" w:space="0" w:color="auto"/>
            </w:tcBorders>
            <w:vAlign w:val="center"/>
          </w:tcPr>
          <w:p w:rsidR="0055719A" w:rsidRDefault="0055719A" w:rsidP="00132978">
            <w:pPr>
              <w:keepLines/>
              <w:spacing w:line="264" w:lineRule="auto"/>
              <w:cnfStyle w:val="000000010000"/>
            </w:pPr>
            <w:r>
              <w:t>Processor:</w:t>
            </w:r>
          </w:p>
          <w:p w:rsidR="0055719A" w:rsidRDefault="0055719A" w:rsidP="00132978">
            <w:pPr>
              <w:keepLines/>
              <w:spacing w:line="264" w:lineRule="auto"/>
              <w:cnfStyle w:val="000000010000"/>
            </w:pPr>
            <w:r>
              <w:t>Memory:</w:t>
            </w:r>
          </w:p>
        </w:tc>
        <w:tc>
          <w:tcPr>
            <w:tcW w:w="969" w:type="dxa"/>
            <w:tcBorders>
              <w:left w:val="single" w:sz="4" w:space="0" w:color="auto"/>
              <w:right w:val="single" w:sz="4" w:space="0" w:color="auto"/>
            </w:tcBorders>
            <w:vAlign w:val="center"/>
          </w:tcPr>
          <w:p w:rsidR="0055719A" w:rsidRDefault="0055719A" w:rsidP="00132978">
            <w:pPr>
              <w:keepLines/>
              <w:spacing w:line="264" w:lineRule="auto"/>
              <w:jc w:val="center"/>
              <w:cnfStyle w:val="000000010000"/>
            </w:pPr>
            <w:r>
              <w:t>-</w:t>
            </w:r>
          </w:p>
        </w:tc>
        <w:tc>
          <w:tcPr>
            <w:tcW w:w="959" w:type="dxa"/>
            <w:tcBorders>
              <w:left w:val="single" w:sz="4" w:space="0" w:color="auto"/>
              <w:right w:val="single" w:sz="4" w:space="0" w:color="auto"/>
            </w:tcBorders>
            <w:vAlign w:val="center"/>
          </w:tcPr>
          <w:p w:rsidR="0055719A" w:rsidRDefault="0055719A" w:rsidP="00132978">
            <w:pPr>
              <w:keepLines/>
              <w:spacing w:line="264" w:lineRule="auto"/>
              <w:jc w:val="center"/>
              <w:cnfStyle w:val="000000010000"/>
            </w:pPr>
            <w:r>
              <w:t>-</w:t>
            </w:r>
          </w:p>
        </w:tc>
        <w:tc>
          <w:tcPr>
            <w:tcW w:w="1309" w:type="dxa"/>
            <w:tcBorders>
              <w:left w:val="single" w:sz="4" w:space="0" w:color="auto"/>
              <w:right w:val="single" w:sz="4" w:space="0" w:color="auto"/>
            </w:tcBorders>
            <w:vAlign w:val="center"/>
          </w:tcPr>
          <w:p w:rsidR="0055719A" w:rsidRDefault="0055719A" w:rsidP="00132978">
            <w:pPr>
              <w:keepLines/>
              <w:spacing w:line="264" w:lineRule="auto"/>
              <w:jc w:val="center"/>
              <w:cnfStyle w:val="000000010000"/>
            </w:pPr>
            <w:r>
              <w:t>-</w:t>
            </w:r>
          </w:p>
        </w:tc>
        <w:tc>
          <w:tcPr>
            <w:tcW w:w="1075" w:type="dxa"/>
            <w:tcBorders>
              <w:left w:val="single" w:sz="4" w:space="0" w:color="auto"/>
              <w:right w:val="single" w:sz="4" w:space="0" w:color="auto"/>
            </w:tcBorders>
            <w:vAlign w:val="center"/>
          </w:tcPr>
          <w:p w:rsidR="0055719A" w:rsidRDefault="0055719A" w:rsidP="00132978">
            <w:pPr>
              <w:keepLines/>
              <w:spacing w:line="264" w:lineRule="auto"/>
              <w:jc w:val="center"/>
              <w:cnfStyle w:val="000000010000"/>
            </w:pPr>
            <w:r>
              <w:t>-</w:t>
            </w:r>
          </w:p>
        </w:tc>
        <w:tc>
          <w:tcPr>
            <w:tcW w:w="1469" w:type="dxa"/>
            <w:tcBorders>
              <w:left w:val="single" w:sz="4" w:space="0" w:color="auto"/>
              <w:right w:val="single" w:sz="4" w:space="0" w:color="auto"/>
            </w:tcBorders>
            <w:vAlign w:val="center"/>
          </w:tcPr>
          <w:p w:rsidR="0055719A" w:rsidRDefault="0055719A" w:rsidP="00132978">
            <w:pPr>
              <w:keepLines/>
              <w:spacing w:line="264" w:lineRule="auto"/>
              <w:jc w:val="center"/>
              <w:cnfStyle w:val="000000010000"/>
            </w:pPr>
            <w:r>
              <w:t>32,1%</w:t>
            </w:r>
          </w:p>
          <w:p w:rsidR="0055719A" w:rsidRDefault="0055719A" w:rsidP="00132978">
            <w:pPr>
              <w:keepLines/>
              <w:spacing w:line="264" w:lineRule="auto"/>
              <w:jc w:val="center"/>
              <w:cnfStyle w:val="000000010000"/>
            </w:pPr>
            <w:r>
              <w:t>137 KB</w:t>
            </w:r>
          </w:p>
        </w:tc>
        <w:tc>
          <w:tcPr>
            <w:tcW w:w="1166" w:type="dxa"/>
            <w:tcBorders>
              <w:left w:val="single" w:sz="4" w:space="0" w:color="auto"/>
            </w:tcBorders>
            <w:vAlign w:val="center"/>
          </w:tcPr>
          <w:p w:rsidR="0055719A" w:rsidRDefault="0055719A" w:rsidP="00132978">
            <w:pPr>
              <w:keepLines/>
              <w:spacing w:line="264" w:lineRule="auto"/>
              <w:jc w:val="center"/>
              <w:cnfStyle w:val="000000010000"/>
            </w:pPr>
            <w:r>
              <w:t>-</w:t>
            </w:r>
          </w:p>
        </w:tc>
      </w:tr>
      <w:tr w:rsidR="0055719A" w:rsidTr="00FD29F4">
        <w:trPr>
          <w:cnfStyle w:val="000000100000"/>
          <w:trHeight w:val="330"/>
        </w:trPr>
        <w:tc>
          <w:tcPr>
            <w:cnfStyle w:val="001000000000"/>
            <w:tcW w:w="1665" w:type="dxa"/>
            <w:tcBorders>
              <w:right w:val="none" w:sz="0" w:space="0" w:color="auto"/>
            </w:tcBorders>
            <w:vAlign w:val="center"/>
          </w:tcPr>
          <w:p w:rsidR="0055719A" w:rsidRPr="00646DD3" w:rsidRDefault="0055719A" w:rsidP="00132978">
            <w:pPr>
              <w:keepLines/>
            </w:pPr>
            <w:r w:rsidRPr="00646DD3">
              <w:t>Lightstreamer</w:t>
            </w:r>
          </w:p>
        </w:tc>
        <w:tc>
          <w:tcPr>
            <w:tcW w:w="1233" w:type="dxa"/>
            <w:tcBorders>
              <w:left w:val="none" w:sz="0" w:space="0" w:color="auto"/>
              <w:right w:val="none" w:sz="0" w:space="0" w:color="auto"/>
            </w:tcBorders>
            <w:vAlign w:val="center"/>
          </w:tcPr>
          <w:p w:rsidR="0055719A" w:rsidRDefault="0055719A" w:rsidP="00132978">
            <w:pPr>
              <w:keepLines/>
              <w:spacing w:line="264" w:lineRule="auto"/>
              <w:cnfStyle w:val="000000100000"/>
            </w:pPr>
            <w:r>
              <w:t>Processor:</w:t>
            </w:r>
          </w:p>
          <w:p w:rsidR="0055719A" w:rsidRDefault="0055719A" w:rsidP="00132978">
            <w:pPr>
              <w:keepLines/>
              <w:spacing w:line="264" w:lineRule="auto"/>
              <w:cnfStyle w:val="000000100000"/>
            </w:pPr>
            <w:r>
              <w:t>Memory:</w:t>
            </w:r>
          </w:p>
        </w:tc>
        <w:tc>
          <w:tcPr>
            <w:tcW w:w="969" w:type="dxa"/>
            <w:tcBorders>
              <w:left w:val="none" w:sz="0" w:space="0" w:color="auto"/>
              <w:right w:val="none" w:sz="0" w:space="0" w:color="auto"/>
            </w:tcBorders>
            <w:vAlign w:val="center"/>
          </w:tcPr>
          <w:p w:rsidR="0055719A" w:rsidRDefault="0055719A" w:rsidP="00132978">
            <w:pPr>
              <w:keepLines/>
              <w:spacing w:line="264" w:lineRule="auto"/>
              <w:jc w:val="center"/>
              <w:cnfStyle w:val="000000100000"/>
            </w:pPr>
            <w:r>
              <w:t>70,2%</w:t>
            </w:r>
          </w:p>
          <w:p w:rsidR="0055719A" w:rsidRDefault="0055719A" w:rsidP="00132978">
            <w:pPr>
              <w:keepLines/>
              <w:spacing w:line="264" w:lineRule="auto"/>
              <w:jc w:val="center"/>
              <w:cnfStyle w:val="000000100000"/>
            </w:pPr>
            <w:r>
              <w:t>888 KB</w:t>
            </w:r>
          </w:p>
        </w:tc>
        <w:tc>
          <w:tcPr>
            <w:tcW w:w="959" w:type="dxa"/>
            <w:tcBorders>
              <w:left w:val="none" w:sz="0" w:space="0" w:color="auto"/>
              <w:right w:val="none" w:sz="0" w:space="0" w:color="auto"/>
            </w:tcBorders>
            <w:vAlign w:val="center"/>
          </w:tcPr>
          <w:p w:rsidR="0055719A" w:rsidRDefault="0055719A" w:rsidP="00132978">
            <w:pPr>
              <w:keepLines/>
              <w:spacing w:line="264" w:lineRule="auto"/>
              <w:jc w:val="center"/>
              <w:cnfStyle w:val="000000100000"/>
            </w:pPr>
            <w:r>
              <w:t>-</w:t>
            </w:r>
          </w:p>
        </w:tc>
        <w:tc>
          <w:tcPr>
            <w:tcW w:w="1309" w:type="dxa"/>
            <w:tcBorders>
              <w:left w:val="none" w:sz="0" w:space="0" w:color="auto"/>
              <w:right w:val="none" w:sz="0" w:space="0" w:color="auto"/>
            </w:tcBorders>
            <w:vAlign w:val="center"/>
          </w:tcPr>
          <w:p w:rsidR="0055719A" w:rsidRDefault="0055719A" w:rsidP="00132978">
            <w:pPr>
              <w:keepLines/>
              <w:spacing w:line="264" w:lineRule="auto"/>
              <w:jc w:val="center"/>
              <w:cnfStyle w:val="000000100000"/>
            </w:pPr>
            <w:r>
              <w:t>26,2%</w:t>
            </w:r>
          </w:p>
          <w:p w:rsidR="0055719A" w:rsidRDefault="0055719A" w:rsidP="00132978">
            <w:pPr>
              <w:keepLines/>
              <w:spacing w:line="264" w:lineRule="auto"/>
              <w:jc w:val="center"/>
              <w:cnfStyle w:val="000000100000"/>
            </w:pPr>
            <w:r>
              <w:t>107 KB</w:t>
            </w:r>
          </w:p>
        </w:tc>
        <w:tc>
          <w:tcPr>
            <w:tcW w:w="1075" w:type="dxa"/>
            <w:tcBorders>
              <w:left w:val="none" w:sz="0" w:space="0" w:color="auto"/>
              <w:right w:val="none" w:sz="0" w:space="0" w:color="auto"/>
            </w:tcBorders>
            <w:vAlign w:val="center"/>
          </w:tcPr>
          <w:p w:rsidR="0055719A" w:rsidRDefault="0055719A" w:rsidP="00132978">
            <w:pPr>
              <w:keepLines/>
              <w:spacing w:line="264" w:lineRule="auto"/>
              <w:jc w:val="center"/>
              <w:cnfStyle w:val="000000100000"/>
            </w:pPr>
            <w:r>
              <w:t>-</w:t>
            </w:r>
          </w:p>
        </w:tc>
        <w:tc>
          <w:tcPr>
            <w:tcW w:w="1469" w:type="dxa"/>
            <w:tcBorders>
              <w:left w:val="none" w:sz="0" w:space="0" w:color="auto"/>
              <w:right w:val="none" w:sz="0" w:space="0" w:color="auto"/>
            </w:tcBorders>
            <w:vAlign w:val="center"/>
          </w:tcPr>
          <w:p w:rsidR="0055719A" w:rsidRDefault="0055719A" w:rsidP="00132978">
            <w:pPr>
              <w:keepLines/>
              <w:spacing w:line="264" w:lineRule="auto"/>
              <w:jc w:val="center"/>
              <w:cnfStyle w:val="000000100000"/>
            </w:pPr>
            <w:r>
              <w:t>21,6%</w:t>
            </w:r>
          </w:p>
          <w:p w:rsidR="0055719A" w:rsidRDefault="0055719A" w:rsidP="00132978">
            <w:pPr>
              <w:keepLines/>
              <w:spacing w:line="264" w:lineRule="auto"/>
              <w:jc w:val="center"/>
              <w:cnfStyle w:val="000000100000"/>
            </w:pPr>
            <w:r>
              <w:t>110 KB</w:t>
            </w:r>
          </w:p>
        </w:tc>
        <w:tc>
          <w:tcPr>
            <w:tcW w:w="1166" w:type="dxa"/>
            <w:tcBorders>
              <w:left w:val="none" w:sz="0" w:space="0" w:color="auto"/>
            </w:tcBorders>
            <w:vAlign w:val="center"/>
          </w:tcPr>
          <w:p w:rsidR="0055719A" w:rsidRDefault="0055719A" w:rsidP="00132978">
            <w:pPr>
              <w:keepLines/>
              <w:spacing w:line="264" w:lineRule="auto"/>
              <w:jc w:val="center"/>
              <w:cnfStyle w:val="000000100000"/>
            </w:pPr>
            <w:r>
              <w:t>47,8%</w:t>
            </w:r>
          </w:p>
          <w:p w:rsidR="0055719A" w:rsidRDefault="0055719A" w:rsidP="00132978">
            <w:pPr>
              <w:keepLines/>
              <w:spacing w:line="264" w:lineRule="auto"/>
              <w:jc w:val="center"/>
              <w:cnfStyle w:val="000000100000"/>
            </w:pPr>
            <w:r>
              <w:t>209 KB</w:t>
            </w:r>
          </w:p>
        </w:tc>
      </w:tr>
    </w:tbl>
    <w:p w:rsidR="00C00C2D" w:rsidRDefault="00C00C2D" w:rsidP="00E152C3">
      <w:pPr>
        <w:pStyle w:val="Bildetekst"/>
        <w:keepLines/>
        <w:framePr w:hSpace="141" w:wrap="around" w:vAnchor="text" w:hAnchor="page" w:x="3392" w:y="4205"/>
      </w:pPr>
      <w:bookmarkStart w:id="288" w:name="_Ref383426348"/>
      <w:bookmarkStart w:id="289" w:name="_Toc385266207"/>
      <w:r>
        <w:t xml:space="preserve">Table </w:t>
      </w:r>
      <w:fldSimple w:instr=" STYLEREF 1 \s ">
        <w:r w:rsidR="00081674">
          <w:rPr>
            <w:noProof/>
          </w:rPr>
          <w:t>10</w:t>
        </w:r>
      </w:fldSimple>
      <w:r w:rsidR="00553C0E">
        <w:noBreakHyphen/>
      </w:r>
      <w:fldSimple w:instr=" SEQ Table \* ARABIC \s 1 ">
        <w:r w:rsidR="00081674">
          <w:rPr>
            <w:noProof/>
          </w:rPr>
          <w:t>5</w:t>
        </w:r>
      </w:fldSimple>
      <w:bookmarkEnd w:id="288"/>
      <w:r>
        <w:t>: Resource usage of all frameworks and transports.</w:t>
      </w:r>
      <w:bookmarkEnd w:id="289"/>
    </w:p>
    <w:p w:rsidR="00000FEA" w:rsidRDefault="00000FEA" w:rsidP="0055719A"/>
    <w:p w:rsidR="0055719A" w:rsidRDefault="00000FEA" w:rsidP="0055719A">
      <w:r>
        <w:br/>
      </w:r>
      <w:r w:rsidR="0055719A">
        <w:lastRenderedPageBreak/>
        <w:t>Another thing that stands out is that Play use</w:t>
      </w:r>
      <w:r w:rsidR="00E152C3">
        <w:t>s</w:t>
      </w:r>
      <w:r w:rsidR="0055719A">
        <w:t xml:space="preserve"> more resources than Lightstreamer. As Play is the </w:t>
      </w:r>
      <w:r w:rsidR="00CA2134">
        <w:t>most bare</w:t>
      </w:r>
      <w:r w:rsidR="0055719A">
        <w:t xml:space="preserve"> implementation, I did not expect this. It shows that you benefit from having a server that only handles real time. Play's server is an application server that also have to serve the MVC application.</w:t>
      </w:r>
    </w:p>
    <w:p w:rsidR="0055719A" w:rsidRDefault="0055719A" w:rsidP="0055719A">
      <w:r>
        <w:t>It is a trend in the data that the use of machine resources increase</w:t>
      </w:r>
      <w:r w:rsidR="005E7A58">
        <w:t>s</w:t>
      </w:r>
      <w:r>
        <w:t xml:space="preserve"> as the transport moves farther from WebSockets</w:t>
      </w:r>
      <w:r w:rsidR="00CE1259">
        <w:rPr>
          <w:rStyle w:val="Fotnotereferanse"/>
        </w:rPr>
        <w:footnoteReference w:id="48"/>
      </w:r>
      <w:r w:rsidR="00823F12">
        <w:t xml:space="preserve">. </w:t>
      </w:r>
      <w:r>
        <w:t>Except from polling with Lightstreamer it</w:t>
      </w:r>
      <w:r w:rsidR="00DC5B5C">
        <w:t>’s</w:t>
      </w:r>
      <w:r>
        <w:t xml:space="preserve"> nothing dramatic. Some transports even use a little less of either processor or memory than WebSockets. This difference, though, is so small that it can be counted as equal. This means that</w:t>
      </w:r>
      <w:r w:rsidR="0004333D">
        <w:t xml:space="preserve"> for example</w:t>
      </w:r>
      <w:r>
        <w:t xml:space="preserve"> </w:t>
      </w:r>
      <w:r w:rsidR="000A69D2">
        <w:t>Server-Sent</w:t>
      </w:r>
      <w:r>
        <w:t xml:space="preserve"> Events use just as much processor as WebSockets. </w:t>
      </w:r>
    </w:p>
    <w:p w:rsidR="0055719A" w:rsidRDefault="0055719A" w:rsidP="0055719A">
      <w:r>
        <w:t>WS-polling use twice as the amount of resources as streaming with WebSockets</w:t>
      </w:r>
      <w:r w:rsidR="00E017EA">
        <w:t xml:space="preserve"> with Lightstreamer</w:t>
      </w:r>
      <w:r>
        <w:t xml:space="preserve">, which is a little strange. That it uses more processing power isn't too unlikely, but the extra memory is. It uses the same amount of open connections as streaming with WebSockets. Handling polling may require some sort of mechanism that streaming doesn't need. This can explain the extra memory usage. But it does not explain why polling over HTTP takes up more than four times as much as over WebSockets. </w:t>
      </w:r>
    </w:p>
    <w:p w:rsidR="0055719A" w:rsidRDefault="0055719A" w:rsidP="0055719A">
      <w:r>
        <w:t>Despite the presence of a garbage collector, memory leaks can occur in Java programs</w:t>
      </w:r>
      <w:r w:rsidR="00CE1259">
        <w:t xml:space="preserve"> </w:t>
      </w:r>
      <w:r w:rsidR="00DD1C9C">
        <w:fldChar w:fldCharType="begin" w:fldLock="1"/>
      </w:r>
      <w:r w:rsidR="00D167B1">
        <w:instrText>ADDIN CSL_CITATION { "citationItems" : [ { "id" : "ITEM-1", "itemData" : { "URL" : "http://java.dzone.com/articles/java-memory-leak", "accessed" : { "date-parts" : [ [ "2014", "3", "18" ] ] }, "author" : [ { "dropping-particle" : "", "family" : "Verhas", "given" : "Peter", "non-dropping-particle" : "", "parse-names" : false, "suffix" : "" } ], "id" : "ITEM-1", "issued" : { "date-parts" : [ [ "2013" ] ] }, "title" : "Java Memory Leak | Javalobby", "type" : "webpage" }, "uris" : [ "http://www.mendeley.com/documents/?uuid=bde1b065-c925-4b6c-9570-0ad218078355" ] } ], "mendeley" : { "previouslyFormattedCitation" : "[137]" }, "properties" : { "noteIndex" : 0 }, "schema" : "https://github.com/citation-style-language/schema/raw/master/csl-citation.json" }</w:instrText>
      </w:r>
      <w:r w:rsidR="00DD1C9C">
        <w:fldChar w:fldCharType="separate"/>
      </w:r>
      <w:r w:rsidR="00BB15F3" w:rsidRPr="00BB15F3">
        <w:rPr>
          <w:noProof/>
        </w:rPr>
        <w:t>[137]</w:t>
      </w:r>
      <w:r w:rsidR="00DD1C9C">
        <w:fldChar w:fldCharType="end"/>
      </w:r>
      <w:r>
        <w:t>. With a</w:t>
      </w:r>
      <w:r w:rsidR="002E1AFA">
        <w:t>n</w:t>
      </w:r>
      <w:r>
        <w:t xml:space="preserve"> immature framework I could have believed this to be the cause. But with a 14 year old framework, it is hard to believe. No other combination of transport and framework shows the same increase in resource usage</w:t>
      </w:r>
      <w:r w:rsidR="00BF3A3F">
        <w:t xml:space="preserve"> as with Lightstreamer</w:t>
      </w:r>
      <w:r>
        <w:t xml:space="preserve">. In my opinion, this makes a memory leak plausible. </w:t>
      </w:r>
    </w:p>
    <w:p w:rsidR="0055719A" w:rsidRPr="0055719A" w:rsidRDefault="0055719A" w:rsidP="0055719A">
      <w:r>
        <w:t>Unfortunately, the polling results of Sock</w:t>
      </w:r>
      <w:r w:rsidR="006A2407">
        <w:t>et.IO cannot be deemed accurate</w:t>
      </w:r>
      <w:r>
        <w:t>. The server used less resources, but as the test took 10 seconds longer, the results cannot be compared to Lightstreamer</w:t>
      </w:r>
      <w:r w:rsidR="007842BE">
        <w:t>, which is the only other framework with support for polling</w:t>
      </w:r>
      <w:r>
        <w:t>.</w:t>
      </w:r>
    </w:p>
    <w:p w:rsidR="00C54B1C" w:rsidRDefault="00C54B1C" w:rsidP="00C4276B">
      <w:pPr>
        <w:pStyle w:val="Overskrift2"/>
      </w:pPr>
      <w:bookmarkStart w:id="290" w:name="_Toc385341283"/>
      <w:r>
        <w:t>Network performance of frameworks</w:t>
      </w:r>
      <w:bookmarkEnd w:id="290"/>
    </w:p>
    <w:p w:rsidR="00C54B1C" w:rsidRPr="00C54B1C" w:rsidRDefault="00F149CF" w:rsidP="00C54B1C">
      <w:r>
        <w:t>The results</w:t>
      </w:r>
      <w:r w:rsidR="00C54B1C">
        <w:t xml:space="preserve"> shows only small differences between most of the frameworks. SignalR, on the other hand, stands out both in the calculated and the captured results. Looking into the capture files, one can see that </w:t>
      </w:r>
      <w:r w:rsidR="00B56040">
        <w:t>this</w:t>
      </w:r>
      <w:r w:rsidR="00C54B1C">
        <w:t xml:space="preserve"> is a manner of how it handles messages. There are some excess data like cursors that the other frameworks don’t have in the same way. SignalR uses a cursor to help with reconnection. This may give SignalR an edge over the other frameworks in this matter. Investigating this is outside the scope of this thesis, which is why I haven’t </w:t>
      </w:r>
      <w:r w:rsidR="00A40C42">
        <w:t>looked into it.</w:t>
      </w:r>
    </w:p>
    <w:p w:rsidR="00C4276B" w:rsidRDefault="00F26C17" w:rsidP="00FA1A9D">
      <w:pPr>
        <w:pStyle w:val="Overskrift2"/>
      </w:pPr>
      <w:bookmarkStart w:id="291" w:name="_Ref383431627"/>
      <w:bookmarkStart w:id="292" w:name="_Toc385341284"/>
      <w:r>
        <w:lastRenderedPageBreak/>
        <w:t>Transports effect on network traffic</w:t>
      </w:r>
      <w:bookmarkEnd w:id="291"/>
      <w:bookmarkEnd w:id="292"/>
    </w:p>
    <w:p w:rsidR="0003518D" w:rsidRDefault="00385968" w:rsidP="00FA1A9D">
      <w:pPr>
        <w:keepNext/>
        <w:keepLines/>
      </w:pPr>
      <w:r>
        <w:t xml:space="preserve">In section </w:t>
      </w:r>
      <w:r w:rsidR="00DD1C9C">
        <w:fldChar w:fldCharType="begin"/>
      </w:r>
      <w:r>
        <w:instrText xml:space="preserve"> REF _Ref383428312 \r \h </w:instrText>
      </w:r>
      <w:r w:rsidR="00DD1C9C">
        <w:fldChar w:fldCharType="separate"/>
      </w:r>
      <w:r w:rsidR="00081674">
        <w:t>9.7</w:t>
      </w:r>
      <w:r w:rsidR="00DD1C9C">
        <w:fldChar w:fldCharType="end"/>
      </w:r>
      <w:r w:rsidR="00E12B1D" w:rsidRPr="00E12B1D">
        <w:t xml:space="preserve"> I showed figures displaying the captured net</w:t>
      </w:r>
      <w:r>
        <w:t>work traffic and the calculated</w:t>
      </w:r>
      <w:r w:rsidR="00E12B1D" w:rsidRPr="00E12B1D">
        <w:t>. The table below</w:t>
      </w:r>
      <w:r>
        <w:t xml:space="preserve"> (</w:t>
      </w:r>
      <w:r w:rsidR="00DD1C9C">
        <w:fldChar w:fldCharType="begin"/>
      </w:r>
      <w:r>
        <w:instrText xml:space="preserve"> REF _Ref383428420 \h </w:instrText>
      </w:r>
      <w:r w:rsidR="00DD1C9C">
        <w:fldChar w:fldCharType="separate"/>
      </w:r>
      <w:r w:rsidR="00081674">
        <w:t xml:space="preserve">Table </w:t>
      </w:r>
      <w:r w:rsidR="00081674">
        <w:rPr>
          <w:noProof/>
        </w:rPr>
        <w:t>10</w:t>
      </w:r>
      <w:r w:rsidR="00081674">
        <w:noBreakHyphen/>
      </w:r>
      <w:r w:rsidR="00081674">
        <w:rPr>
          <w:noProof/>
        </w:rPr>
        <w:t>6</w:t>
      </w:r>
      <w:r w:rsidR="00DD1C9C">
        <w:fldChar w:fldCharType="end"/>
      </w:r>
      <w:r>
        <w:t>)</w:t>
      </w:r>
      <w:r w:rsidR="00E12B1D" w:rsidRPr="00E12B1D">
        <w:t xml:space="preserve"> compares the data from the different results. </w:t>
      </w:r>
    </w:p>
    <w:tbl>
      <w:tblPr>
        <w:tblStyle w:val="Middelsskyggelegging1uthevingsfarge11"/>
        <w:tblpPr w:leftFromText="141" w:rightFromText="141" w:vertAnchor="text" w:horzAnchor="margin" w:tblpY="191"/>
        <w:tblW w:w="98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659"/>
        <w:gridCol w:w="1309"/>
        <w:gridCol w:w="962"/>
        <w:gridCol w:w="953"/>
        <w:gridCol w:w="1301"/>
        <w:gridCol w:w="1060"/>
        <w:gridCol w:w="1462"/>
        <w:gridCol w:w="1139"/>
      </w:tblGrid>
      <w:tr w:rsidR="001C03FD" w:rsidTr="00FD29F4">
        <w:trPr>
          <w:cnfStyle w:val="100000000000"/>
          <w:trHeight w:val="773"/>
        </w:trPr>
        <w:tc>
          <w:tcPr>
            <w:cnfStyle w:val="001000000000"/>
            <w:tcW w:w="2898" w:type="dxa"/>
            <w:gridSpan w:val="2"/>
            <w:tcBorders>
              <w:top w:val="none" w:sz="0" w:space="0" w:color="auto"/>
              <w:left w:val="none" w:sz="0" w:space="0" w:color="auto"/>
              <w:bottom w:val="single" w:sz="4" w:space="0" w:color="auto"/>
              <w:right w:val="none" w:sz="0" w:space="0" w:color="auto"/>
            </w:tcBorders>
            <w:vAlign w:val="center"/>
          </w:tcPr>
          <w:p w:rsidR="001C03FD" w:rsidRDefault="001C03FD" w:rsidP="00FA1A9D">
            <w:pPr>
              <w:keepNext/>
              <w:keepLines/>
            </w:pPr>
          </w:p>
        </w:tc>
        <w:tc>
          <w:tcPr>
            <w:tcW w:w="969" w:type="dxa"/>
            <w:tcBorders>
              <w:top w:val="none" w:sz="0" w:space="0" w:color="auto"/>
              <w:left w:val="none" w:sz="0" w:space="0" w:color="auto"/>
              <w:bottom w:val="single" w:sz="4" w:space="0" w:color="auto"/>
              <w:right w:val="none" w:sz="0" w:space="0" w:color="auto"/>
            </w:tcBorders>
            <w:vAlign w:val="center"/>
          </w:tcPr>
          <w:p w:rsidR="001C03FD" w:rsidRPr="00BA6A9A" w:rsidRDefault="001C03FD" w:rsidP="00FA1A9D">
            <w:pPr>
              <w:keepNext/>
              <w:keepLines/>
              <w:jc w:val="center"/>
              <w:cnfStyle w:val="100000000000"/>
              <w:rPr>
                <w:b w:val="0"/>
              </w:rPr>
            </w:pPr>
            <w:r w:rsidRPr="00BA6A9A">
              <w:rPr>
                <w:b w:val="0"/>
              </w:rPr>
              <w:t>Polling</w:t>
            </w:r>
          </w:p>
        </w:tc>
        <w:tc>
          <w:tcPr>
            <w:tcW w:w="959" w:type="dxa"/>
            <w:tcBorders>
              <w:top w:val="none" w:sz="0" w:space="0" w:color="auto"/>
              <w:left w:val="none" w:sz="0" w:space="0" w:color="auto"/>
              <w:bottom w:val="single" w:sz="4" w:space="0" w:color="auto"/>
              <w:right w:val="none" w:sz="0" w:space="0" w:color="auto"/>
            </w:tcBorders>
            <w:vAlign w:val="center"/>
          </w:tcPr>
          <w:p w:rsidR="001C03FD" w:rsidRPr="00BA6A9A" w:rsidRDefault="001C03FD" w:rsidP="00FA1A9D">
            <w:pPr>
              <w:keepNext/>
              <w:keepLines/>
              <w:jc w:val="center"/>
              <w:cnfStyle w:val="100000000000"/>
              <w:rPr>
                <w:b w:val="0"/>
              </w:rPr>
            </w:pPr>
            <w:r w:rsidRPr="00BA6A9A">
              <w:rPr>
                <w:b w:val="0"/>
              </w:rPr>
              <w:t xml:space="preserve">Long </w:t>
            </w:r>
          </w:p>
          <w:p w:rsidR="001C03FD" w:rsidRDefault="001C03FD" w:rsidP="00FA1A9D">
            <w:pPr>
              <w:keepNext/>
              <w:keepLines/>
              <w:jc w:val="center"/>
              <w:cnfStyle w:val="100000000000"/>
            </w:pPr>
            <w:r w:rsidRPr="00BA6A9A">
              <w:rPr>
                <w:b w:val="0"/>
              </w:rPr>
              <w:t>polling</w:t>
            </w:r>
          </w:p>
        </w:tc>
        <w:tc>
          <w:tcPr>
            <w:tcW w:w="1309" w:type="dxa"/>
            <w:tcBorders>
              <w:top w:val="none" w:sz="0" w:space="0" w:color="auto"/>
              <w:left w:val="none" w:sz="0" w:space="0" w:color="auto"/>
              <w:bottom w:val="single" w:sz="4" w:space="0" w:color="auto"/>
              <w:right w:val="none" w:sz="0" w:space="0" w:color="auto"/>
            </w:tcBorders>
            <w:vAlign w:val="center"/>
          </w:tcPr>
          <w:p w:rsidR="001C03FD" w:rsidRPr="00BA6A9A" w:rsidRDefault="001C03FD" w:rsidP="00FA1A9D">
            <w:pPr>
              <w:keepNext/>
              <w:keepLines/>
              <w:jc w:val="center"/>
              <w:cnfStyle w:val="100000000000"/>
              <w:rPr>
                <w:b w:val="0"/>
              </w:rPr>
            </w:pPr>
            <w:r w:rsidRPr="00BA6A9A">
              <w:rPr>
                <w:b w:val="0"/>
              </w:rPr>
              <w:t>Streaming</w:t>
            </w:r>
          </w:p>
        </w:tc>
        <w:tc>
          <w:tcPr>
            <w:tcW w:w="1075" w:type="dxa"/>
            <w:tcBorders>
              <w:top w:val="none" w:sz="0" w:space="0" w:color="auto"/>
              <w:left w:val="none" w:sz="0" w:space="0" w:color="auto"/>
              <w:bottom w:val="single" w:sz="4" w:space="0" w:color="auto"/>
              <w:right w:val="none" w:sz="0" w:space="0" w:color="auto"/>
            </w:tcBorders>
            <w:vAlign w:val="center"/>
          </w:tcPr>
          <w:p w:rsidR="001C03FD" w:rsidRPr="00BA6A9A" w:rsidRDefault="000A69D2" w:rsidP="00FA1A9D">
            <w:pPr>
              <w:keepNext/>
              <w:keepLines/>
              <w:jc w:val="center"/>
              <w:cnfStyle w:val="100000000000"/>
              <w:rPr>
                <w:b w:val="0"/>
              </w:rPr>
            </w:pPr>
            <w:r>
              <w:rPr>
                <w:b w:val="0"/>
              </w:rPr>
              <w:t>Server-Sent</w:t>
            </w:r>
            <w:r w:rsidR="001C03FD" w:rsidRPr="00BA6A9A">
              <w:rPr>
                <w:b w:val="0"/>
              </w:rPr>
              <w:t xml:space="preserve"> Events</w:t>
            </w:r>
          </w:p>
        </w:tc>
        <w:tc>
          <w:tcPr>
            <w:tcW w:w="1469" w:type="dxa"/>
            <w:tcBorders>
              <w:top w:val="none" w:sz="0" w:space="0" w:color="auto"/>
              <w:left w:val="none" w:sz="0" w:space="0" w:color="auto"/>
              <w:bottom w:val="single" w:sz="4" w:space="0" w:color="auto"/>
              <w:right w:val="none" w:sz="0" w:space="0" w:color="auto"/>
            </w:tcBorders>
            <w:vAlign w:val="center"/>
          </w:tcPr>
          <w:p w:rsidR="001C03FD" w:rsidRPr="00BA6A9A" w:rsidRDefault="001C03FD" w:rsidP="00FA1A9D">
            <w:pPr>
              <w:keepNext/>
              <w:keepLines/>
              <w:jc w:val="center"/>
              <w:cnfStyle w:val="100000000000"/>
              <w:rPr>
                <w:b w:val="0"/>
              </w:rPr>
            </w:pPr>
            <w:r w:rsidRPr="00BA6A9A">
              <w:rPr>
                <w:b w:val="0"/>
              </w:rPr>
              <w:t>WebSockets</w:t>
            </w:r>
          </w:p>
        </w:tc>
        <w:tc>
          <w:tcPr>
            <w:tcW w:w="1166" w:type="dxa"/>
            <w:tcBorders>
              <w:top w:val="none" w:sz="0" w:space="0" w:color="auto"/>
              <w:left w:val="none" w:sz="0" w:space="0" w:color="auto"/>
              <w:bottom w:val="single" w:sz="4" w:space="0" w:color="auto"/>
              <w:right w:val="none" w:sz="0" w:space="0" w:color="auto"/>
            </w:tcBorders>
            <w:vAlign w:val="center"/>
          </w:tcPr>
          <w:p w:rsidR="001C03FD" w:rsidRPr="00BA6A9A" w:rsidRDefault="001C03FD" w:rsidP="00FA1A9D">
            <w:pPr>
              <w:keepNext/>
              <w:keepLines/>
              <w:jc w:val="center"/>
              <w:cnfStyle w:val="100000000000"/>
              <w:rPr>
                <w:b w:val="0"/>
              </w:rPr>
            </w:pPr>
            <w:r w:rsidRPr="00BA6A9A">
              <w:rPr>
                <w:b w:val="0"/>
              </w:rPr>
              <w:t>WS-polling</w:t>
            </w:r>
          </w:p>
        </w:tc>
      </w:tr>
      <w:tr w:rsidR="001C03FD" w:rsidTr="00FD29F4">
        <w:trPr>
          <w:cnfStyle w:val="000000100000"/>
          <w:trHeight w:val="200"/>
        </w:trPr>
        <w:tc>
          <w:tcPr>
            <w:cnfStyle w:val="001000000000"/>
            <w:tcW w:w="1665" w:type="dxa"/>
            <w:tcBorders>
              <w:right w:val="none" w:sz="0" w:space="0" w:color="auto"/>
            </w:tcBorders>
            <w:vAlign w:val="center"/>
          </w:tcPr>
          <w:p w:rsidR="001C03FD" w:rsidRPr="00BA6A9A" w:rsidRDefault="001C03FD" w:rsidP="00FA1A9D">
            <w:pPr>
              <w:keepNext/>
              <w:keepLines/>
              <w:rPr>
                <w:b w:val="0"/>
              </w:rPr>
            </w:pPr>
            <w:r w:rsidRPr="00BA6A9A">
              <w:rPr>
                <w:b w:val="0"/>
              </w:rPr>
              <w:t>SignalR</w:t>
            </w:r>
          </w:p>
        </w:tc>
        <w:tc>
          <w:tcPr>
            <w:tcW w:w="1233" w:type="dxa"/>
            <w:tcBorders>
              <w:left w:val="none" w:sz="0" w:space="0" w:color="auto"/>
              <w:right w:val="none" w:sz="0" w:space="0" w:color="auto"/>
            </w:tcBorders>
            <w:vAlign w:val="center"/>
          </w:tcPr>
          <w:p w:rsidR="001C03FD" w:rsidRDefault="001C03FD" w:rsidP="00FA1A9D">
            <w:pPr>
              <w:keepNext/>
              <w:keepLines/>
              <w:spacing w:line="264" w:lineRule="auto"/>
              <w:jc w:val="left"/>
              <w:cnfStyle w:val="000000100000"/>
            </w:pPr>
            <w:r>
              <w:t>Calculated:</w:t>
            </w:r>
          </w:p>
          <w:p w:rsidR="001C03FD" w:rsidRDefault="001C03FD" w:rsidP="00FA1A9D">
            <w:pPr>
              <w:keepNext/>
              <w:keepLines/>
              <w:spacing w:line="264" w:lineRule="auto"/>
              <w:jc w:val="left"/>
              <w:cnfStyle w:val="000000100000"/>
            </w:pPr>
            <w:r>
              <w:t>Captured:</w:t>
            </w:r>
          </w:p>
        </w:tc>
        <w:tc>
          <w:tcPr>
            <w:tcW w:w="969"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w:t>
            </w:r>
          </w:p>
        </w:tc>
        <w:tc>
          <w:tcPr>
            <w:tcW w:w="959"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220M</w:t>
            </w:r>
          </w:p>
          <w:p w:rsidR="001C03FD" w:rsidRDefault="001C03FD" w:rsidP="00FA1A9D">
            <w:pPr>
              <w:keepNext/>
              <w:keepLines/>
              <w:spacing w:line="264" w:lineRule="auto"/>
              <w:jc w:val="center"/>
              <w:cnfStyle w:val="000000100000"/>
            </w:pPr>
            <w:r>
              <w:t>49M</w:t>
            </w:r>
          </w:p>
        </w:tc>
        <w:tc>
          <w:tcPr>
            <w:tcW w:w="1309"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95M</w:t>
            </w:r>
          </w:p>
          <w:p w:rsidR="001C03FD" w:rsidRDefault="001C03FD" w:rsidP="00FA1A9D">
            <w:pPr>
              <w:keepNext/>
              <w:keepLines/>
              <w:spacing w:line="264" w:lineRule="auto"/>
              <w:jc w:val="center"/>
              <w:cnfStyle w:val="000000100000"/>
            </w:pPr>
            <w:r>
              <w:t>-</w:t>
            </w:r>
          </w:p>
        </w:tc>
        <w:tc>
          <w:tcPr>
            <w:tcW w:w="1075"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94M</w:t>
            </w:r>
          </w:p>
          <w:p w:rsidR="001C03FD" w:rsidRDefault="001C03FD" w:rsidP="00FA1A9D">
            <w:pPr>
              <w:keepNext/>
              <w:keepLines/>
              <w:spacing w:line="264" w:lineRule="auto"/>
              <w:jc w:val="center"/>
              <w:cnfStyle w:val="000000100000"/>
            </w:pPr>
            <w:r>
              <w:t>45M</w:t>
            </w:r>
          </w:p>
        </w:tc>
        <w:tc>
          <w:tcPr>
            <w:tcW w:w="1469"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65M</w:t>
            </w:r>
          </w:p>
          <w:p w:rsidR="001C03FD" w:rsidRDefault="001C03FD" w:rsidP="00FA1A9D">
            <w:pPr>
              <w:keepNext/>
              <w:keepLines/>
              <w:spacing w:line="264" w:lineRule="auto"/>
              <w:jc w:val="center"/>
              <w:cnfStyle w:val="000000100000"/>
            </w:pPr>
            <w:r>
              <w:t>45M</w:t>
            </w:r>
          </w:p>
        </w:tc>
        <w:tc>
          <w:tcPr>
            <w:tcW w:w="1166" w:type="dxa"/>
            <w:tcBorders>
              <w:left w:val="none" w:sz="0" w:space="0" w:color="auto"/>
            </w:tcBorders>
            <w:vAlign w:val="center"/>
          </w:tcPr>
          <w:p w:rsidR="001C03FD" w:rsidRDefault="001C03FD" w:rsidP="00FA1A9D">
            <w:pPr>
              <w:keepNext/>
              <w:keepLines/>
              <w:spacing w:line="264" w:lineRule="auto"/>
              <w:jc w:val="center"/>
              <w:cnfStyle w:val="000000100000"/>
            </w:pPr>
            <w:r>
              <w:t>-</w:t>
            </w:r>
          </w:p>
        </w:tc>
      </w:tr>
      <w:tr w:rsidR="001C03FD" w:rsidTr="00FD29F4">
        <w:trPr>
          <w:cnfStyle w:val="000000010000"/>
          <w:trHeight w:val="254"/>
        </w:trPr>
        <w:tc>
          <w:tcPr>
            <w:cnfStyle w:val="001000000000"/>
            <w:tcW w:w="1665" w:type="dxa"/>
            <w:tcBorders>
              <w:right w:val="single" w:sz="4" w:space="0" w:color="auto"/>
            </w:tcBorders>
            <w:vAlign w:val="center"/>
          </w:tcPr>
          <w:p w:rsidR="001C03FD" w:rsidRDefault="001C03FD" w:rsidP="00FA1A9D">
            <w:pPr>
              <w:keepNext/>
              <w:keepLines/>
            </w:pPr>
            <w:r w:rsidRPr="00BA6A9A">
              <w:rPr>
                <w:b w:val="0"/>
              </w:rPr>
              <w:t>Socket.IO</w:t>
            </w:r>
          </w:p>
        </w:tc>
        <w:tc>
          <w:tcPr>
            <w:tcW w:w="1233" w:type="dxa"/>
            <w:tcBorders>
              <w:left w:val="single" w:sz="4" w:space="0" w:color="auto"/>
              <w:right w:val="single" w:sz="4" w:space="0" w:color="auto"/>
            </w:tcBorders>
            <w:vAlign w:val="center"/>
          </w:tcPr>
          <w:p w:rsidR="001C03FD" w:rsidRDefault="001C03FD" w:rsidP="00FA1A9D">
            <w:pPr>
              <w:keepNext/>
              <w:keepLines/>
              <w:spacing w:line="264" w:lineRule="auto"/>
              <w:jc w:val="left"/>
              <w:cnfStyle w:val="000000010000"/>
            </w:pPr>
            <w:r>
              <w:t>Calculated:</w:t>
            </w:r>
          </w:p>
          <w:p w:rsidR="001C03FD" w:rsidRDefault="001C03FD" w:rsidP="00FA1A9D">
            <w:pPr>
              <w:keepNext/>
              <w:keepLines/>
              <w:spacing w:line="264" w:lineRule="auto"/>
              <w:jc w:val="left"/>
              <w:cnfStyle w:val="000000010000"/>
            </w:pPr>
            <w:r>
              <w:t>Captured:</w:t>
            </w:r>
          </w:p>
        </w:tc>
        <w:tc>
          <w:tcPr>
            <w:tcW w:w="969" w:type="dxa"/>
            <w:tcBorders>
              <w:left w:val="single" w:sz="4" w:space="0" w:color="auto"/>
              <w:right w:val="single" w:sz="4" w:space="0" w:color="auto"/>
            </w:tcBorders>
            <w:vAlign w:val="center"/>
          </w:tcPr>
          <w:p w:rsidR="001C03FD" w:rsidRDefault="001C03FD" w:rsidP="00FA1A9D">
            <w:pPr>
              <w:keepNext/>
              <w:keepLines/>
              <w:spacing w:line="264" w:lineRule="auto"/>
              <w:jc w:val="center"/>
              <w:cnfStyle w:val="000000010000"/>
            </w:pPr>
            <w:r>
              <w:t>105M</w:t>
            </w:r>
          </w:p>
          <w:p w:rsidR="001C03FD" w:rsidRDefault="001C03FD" w:rsidP="00FA1A9D">
            <w:pPr>
              <w:keepNext/>
              <w:keepLines/>
              <w:spacing w:line="264" w:lineRule="auto"/>
              <w:jc w:val="center"/>
              <w:cnfStyle w:val="000000010000"/>
            </w:pPr>
            <w:r>
              <w:t>31M</w:t>
            </w:r>
          </w:p>
        </w:tc>
        <w:tc>
          <w:tcPr>
            <w:tcW w:w="959" w:type="dxa"/>
            <w:tcBorders>
              <w:left w:val="single" w:sz="4" w:space="0" w:color="auto"/>
              <w:right w:val="single" w:sz="4" w:space="0" w:color="auto"/>
            </w:tcBorders>
            <w:vAlign w:val="center"/>
          </w:tcPr>
          <w:p w:rsidR="001C03FD" w:rsidRDefault="001C03FD" w:rsidP="00FA1A9D">
            <w:pPr>
              <w:keepNext/>
              <w:keepLines/>
              <w:spacing w:line="264" w:lineRule="auto"/>
              <w:jc w:val="center"/>
              <w:cnfStyle w:val="000000010000"/>
            </w:pPr>
            <w:r>
              <w:t>104M</w:t>
            </w:r>
          </w:p>
          <w:p w:rsidR="001C03FD" w:rsidRDefault="001C03FD" w:rsidP="00FA1A9D">
            <w:pPr>
              <w:keepNext/>
              <w:keepLines/>
              <w:spacing w:line="264" w:lineRule="auto"/>
              <w:jc w:val="center"/>
              <w:cnfStyle w:val="000000010000"/>
            </w:pPr>
            <w:r>
              <w:t>30M</w:t>
            </w:r>
          </w:p>
        </w:tc>
        <w:tc>
          <w:tcPr>
            <w:tcW w:w="1309" w:type="dxa"/>
            <w:tcBorders>
              <w:left w:val="single" w:sz="4" w:space="0" w:color="auto"/>
              <w:right w:val="single" w:sz="4" w:space="0" w:color="auto"/>
            </w:tcBorders>
            <w:vAlign w:val="center"/>
          </w:tcPr>
          <w:p w:rsidR="001C03FD" w:rsidRDefault="001C03FD" w:rsidP="00FA1A9D">
            <w:pPr>
              <w:keepNext/>
              <w:keepLines/>
              <w:spacing w:line="264" w:lineRule="auto"/>
              <w:jc w:val="center"/>
              <w:cnfStyle w:val="000000010000"/>
            </w:pPr>
            <w:r>
              <w:t>-</w:t>
            </w:r>
          </w:p>
        </w:tc>
        <w:tc>
          <w:tcPr>
            <w:tcW w:w="1075" w:type="dxa"/>
            <w:tcBorders>
              <w:left w:val="single" w:sz="4" w:space="0" w:color="auto"/>
              <w:right w:val="single" w:sz="4" w:space="0" w:color="auto"/>
            </w:tcBorders>
            <w:vAlign w:val="center"/>
          </w:tcPr>
          <w:p w:rsidR="001C03FD" w:rsidRDefault="001C03FD" w:rsidP="00FA1A9D">
            <w:pPr>
              <w:keepNext/>
              <w:keepLines/>
              <w:spacing w:line="264" w:lineRule="auto"/>
              <w:jc w:val="center"/>
              <w:cnfStyle w:val="000000010000"/>
            </w:pPr>
            <w:r>
              <w:t>-</w:t>
            </w:r>
          </w:p>
        </w:tc>
        <w:tc>
          <w:tcPr>
            <w:tcW w:w="1469" w:type="dxa"/>
            <w:tcBorders>
              <w:left w:val="single" w:sz="4" w:space="0" w:color="auto"/>
              <w:right w:val="single" w:sz="4" w:space="0" w:color="auto"/>
            </w:tcBorders>
            <w:vAlign w:val="center"/>
          </w:tcPr>
          <w:p w:rsidR="001C03FD" w:rsidRDefault="001C03FD" w:rsidP="00FA1A9D">
            <w:pPr>
              <w:keepNext/>
              <w:keepLines/>
              <w:spacing w:line="264" w:lineRule="auto"/>
              <w:jc w:val="center"/>
              <w:cnfStyle w:val="000000010000"/>
            </w:pPr>
            <w:r>
              <w:t>27M</w:t>
            </w:r>
          </w:p>
          <w:p w:rsidR="001C03FD" w:rsidRDefault="001C03FD" w:rsidP="00FA1A9D">
            <w:pPr>
              <w:keepNext/>
              <w:keepLines/>
              <w:spacing w:line="264" w:lineRule="auto"/>
              <w:jc w:val="center"/>
              <w:cnfStyle w:val="000000010000"/>
            </w:pPr>
            <w:r>
              <w:t>30M</w:t>
            </w:r>
          </w:p>
        </w:tc>
        <w:tc>
          <w:tcPr>
            <w:tcW w:w="1166" w:type="dxa"/>
            <w:tcBorders>
              <w:left w:val="single" w:sz="4" w:space="0" w:color="auto"/>
            </w:tcBorders>
            <w:vAlign w:val="center"/>
          </w:tcPr>
          <w:p w:rsidR="001C03FD" w:rsidRDefault="001C03FD" w:rsidP="00FA1A9D">
            <w:pPr>
              <w:keepNext/>
              <w:keepLines/>
              <w:spacing w:line="264" w:lineRule="auto"/>
              <w:jc w:val="center"/>
              <w:cnfStyle w:val="000000010000"/>
            </w:pPr>
            <w:r>
              <w:t>-</w:t>
            </w:r>
          </w:p>
        </w:tc>
      </w:tr>
      <w:tr w:rsidR="001C03FD" w:rsidTr="00FD29F4">
        <w:trPr>
          <w:cnfStyle w:val="000000100000"/>
          <w:trHeight w:val="336"/>
        </w:trPr>
        <w:tc>
          <w:tcPr>
            <w:cnfStyle w:val="001000000000"/>
            <w:tcW w:w="1665" w:type="dxa"/>
            <w:tcBorders>
              <w:right w:val="none" w:sz="0" w:space="0" w:color="auto"/>
            </w:tcBorders>
            <w:vAlign w:val="center"/>
          </w:tcPr>
          <w:p w:rsidR="001C03FD" w:rsidRPr="00BA6A9A" w:rsidRDefault="001C03FD" w:rsidP="00FA1A9D">
            <w:pPr>
              <w:keepNext/>
              <w:keepLines/>
              <w:rPr>
                <w:b w:val="0"/>
              </w:rPr>
            </w:pPr>
            <w:r w:rsidRPr="00BA6A9A">
              <w:rPr>
                <w:b w:val="0"/>
              </w:rPr>
              <w:t>SockJS</w:t>
            </w:r>
          </w:p>
        </w:tc>
        <w:tc>
          <w:tcPr>
            <w:tcW w:w="1233" w:type="dxa"/>
            <w:tcBorders>
              <w:left w:val="none" w:sz="0" w:space="0" w:color="auto"/>
              <w:right w:val="none" w:sz="0" w:space="0" w:color="auto"/>
            </w:tcBorders>
            <w:vAlign w:val="center"/>
          </w:tcPr>
          <w:p w:rsidR="001C03FD" w:rsidRDefault="001C03FD" w:rsidP="00FA1A9D">
            <w:pPr>
              <w:keepNext/>
              <w:keepLines/>
              <w:spacing w:line="264" w:lineRule="auto"/>
              <w:jc w:val="left"/>
              <w:cnfStyle w:val="000000100000"/>
            </w:pPr>
            <w:r>
              <w:t>Calculated:</w:t>
            </w:r>
          </w:p>
          <w:p w:rsidR="001C03FD" w:rsidRDefault="001C03FD" w:rsidP="00FA1A9D">
            <w:pPr>
              <w:keepNext/>
              <w:keepLines/>
              <w:spacing w:line="264" w:lineRule="auto"/>
              <w:jc w:val="left"/>
              <w:cnfStyle w:val="000000100000"/>
            </w:pPr>
            <w:r>
              <w:t>Captured:</w:t>
            </w:r>
          </w:p>
        </w:tc>
        <w:tc>
          <w:tcPr>
            <w:tcW w:w="969"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w:t>
            </w:r>
          </w:p>
        </w:tc>
        <w:tc>
          <w:tcPr>
            <w:tcW w:w="959"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125M</w:t>
            </w:r>
          </w:p>
          <w:p w:rsidR="001C03FD" w:rsidRDefault="001C03FD" w:rsidP="00FA1A9D">
            <w:pPr>
              <w:keepNext/>
              <w:keepLines/>
              <w:spacing w:line="264" w:lineRule="auto"/>
              <w:jc w:val="center"/>
              <w:cnfStyle w:val="000000100000"/>
            </w:pPr>
            <w:r>
              <w:t>27M</w:t>
            </w:r>
          </w:p>
        </w:tc>
        <w:tc>
          <w:tcPr>
            <w:tcW w:w="1309"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29M</w:t>
            </w:r>
          </w:p>
          <w:p w:rsidR="001C03FD" w:rsidRDefault="001C03FD" w:rsidP="00FA1A9D">
            <w:pPr>
              <w:keepNext/>
              <w:keepLines/>
              <w:spacing w:line="264" w:lineRule="auto"/>
              <w:jc w:val="center"/>
              <w:cnfStyle w:val="000000100000"/>
            </w:pPr>
            <w:r>
              <w:t>27M</w:t>
            </w:r>
          </w:p>
        </w:tc>
        <w:tc>
          <w:tcPr>
            <w:tcW w:w="1075"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70M</w:t>
            </w:r>
          </w:p>
          <w:p w:rsidR="001C03FD" w:rsidRDefault="00D4622F" w:rsidP="00FA1A9D">
            <w:pPr>
              <w:keepNext/>
              <w:keepLines/>
              <w:spacing w:line="264" w:lineRule="auto"/>
              <w:jc w:val="center"/>
              <w:cnfStyle w:val="000000100000"/>
            </w:pPr>
            <w:r>
              <w:t>-</w:t>
            </w:r>
          </w:p>
        </w:tc>
        <w:tc>
          <w:tcPr>
            <w:tcW w:w="1469"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27M</w:t>
            </w:r>
          </w:p>
          <w:p w:rsidR="00D4622F" w:rsidRDefault="00D4622F" w:rsidP="00FA1A9D">
            <w:pPr>
              <w:keepNext/>
              <w:keepLines/>
              <w:spacing w:line="264" w:lineRule="auto"/>
              <w:jc w:val="center"/>
              <w:cnfStyle w:val="000000100000"/>
            </w:pPr>
            <w:r>
              <w:t>31M</w:t>
            </w:r>
          </w:p>
        </w:tc>
        <w:tc>
          <w:tcPr>
            <w:tcW w:w="1166" w:type="dxa"/>
            <w:tcBorders>
              <w:left w:val="none" w:sz="0" w:space="0" w:color="auto"/>
            </w:tcBorders>
            <w:vAlign w:val="center"/>
          </w:tcPr>
          <w:p w:rsidR="001C03FD" w:rsidRDefault="001C03FD" w:rsidP="00FA1A9D">
            <w:pPr>
              <w:keepNext/>
              <w:keepLines/>
              <w:spacing w:line="264" w:lineRule="auto"/>
              <w:jc w:val="center"/>
              <w:cnfStyle w:val="000000100000"/>
            </w:pPr>
            <w:r>
              <w:t>-</w:t>
            </w:r>
          </w:p>
        </w:tc>
      </w:tr>
      <w:tr w:rsidR="001C03FD" w:rsidTr="00FD29F4">
        <w:trPr>
          <w:cnfStyle w:val="000000010000"/>
          <w:trHeight w:val="261"/>
        </w:trPr>
        <w:tc>
          <w:tcPr>
            <w:cnfStyle w:val="001000000000"/>
            <w:tcW w:w="1665" w:type="dxa"/>
            <w:tcBorders>
              <w:right w:val="single" w:sz="4" w:space="0" w:color="auto"/>
            </w:tcBorders>
            <w:vAlign w:val="center"/>
          </w:tcPr>
          <w:p w:rsidR="001C03FD" w:rsidRPr="00BA6A9A" w:rsidRDefault="001C03FD" w:rsidP="00FA1A9D">
            <w:pPr>
              <w:keepNext/>
              <w:keepLines/>
              <w:rPr>
                <w:b w:val="0"/>
              </w:rPr>
            </w:pPr>
            <w:r w:rsidRPr="00BA6A9A">
              <w:rPr>
                <w:b w:val="0"/>
              </w:rPr>
              <w:t>Play</w:t>
            </w:r>
          </w:p>
        </w:tc>
        <w:tc>
          <w:tcPr>
            <w:tcW w:w="1233" w:type="dxa"/>
            <w:tcBorders>
              <w:left w:val="single" w:sz="4" w:space="0" w:color="auto"/>
              <w:right w:val="single" w:sz="4" w:space="0" w:color="auto"/>
            </w:tcBorders>
            <w:vAlign w:val="center"/>
          </w:tcPr>
          <w:p w:rsidR="001C03FD" w:rsidRDefault="001C03FD" w:rsidP="00FA1A9D">
            <w:pPr>
              <w:keepNext/>
              <w:keepLines/>
              <w:spacing w:line="264" w:lineRule="auto"/>
              <w:jc w:val="left"/>
              <w:cnfStyle w:val="000000010000"/>
            </w:pPr>
            <w:r>
              <w:t>Calculated:</w:t>
            </w:r>
          </w:p>
          <w:p w:rsidR="001C03FD" w:rsidRDefault="001C03FD" w:rsidP="00FA1A9D">
            <w:pPr>
              <w:keepNext/>
              <w:keepLines/>
              <w:spacing w:line="264" w:lineRule="auto"/>
              <w:jc w:val="left"/>
              <w:cnfStyle w:val="000000010000"/>
            </w:pPr>
            <w:r>
              <w:t>Captured:</w:t>
            </w:r>
          </w:p>
        </w:tc>
        <w:tc>
          <w:tcPr>
            <w:tcW w:w="969" w:type="dxa"/>
            <w:tcBorders>
              <w:left w:val="single" w:sz="4" w:space="0" w:color="auto"/>
              <w:right w:val="single" w:sz="4" w:space="0" w:color="auto"/>
            </w:tcBorders>
            <w:vAlign w:val="center"/>
          </w:tcPr>
          <w:p w:rsidR="001C03FD" w:rsidRDefault="001C03FD" w:rsidP="00FA1A9D">
            <w:pPr>
              <w:keepNext/>
              <w:keepLines/>
              <w:spacing w:line="264" w:lineRule="auto"/>
              <w:jc w:val="center"/>
              <w:cnfStyle w:val="000000010000"/>
            </w:pPr>
            <w:r>
              <w:t>-</w:t>
            </w:r>
          </w:p>
        </w:tc>
        <w:tc>
          <w:tcPr>
            <w:tcW w:w="959" w:type="dxa"/>
            <w:tcBorders>
              <w:left w:val="single" w:sz="4" w:space="0" w:color="auto"/>
              <w:right w:val="single" w:sz="4" w:space="0" w:color="auto"/>
            </w:tcBorders>
            <w:vAlign w:val="center"/>
          </w:tcPr>
          <w:p w:rsidR="001C03FD" w:rsidRDefault="001C03FD" w:rsidP="00FA1A9D">
            <w:pPr>
              <w:keepNext/>
              <w:keepLines/>
              <w:spacing w:line="264" w:lineRule="auto"/>
              <w:jc w:val="center"/>
              <w:cnfStyle w:val="000000010000"/>
            </w:pPr>
            <w:r>
              <w:t>-</w:t>
            </w:r>
          </w:p>
        </w:tc>
        <w:tc>
          <w:tcPr>
            <w:tcW w:w="1309" w:type="dxa"/>
            <w:tcBorders>
              <w:left w:val="single" w:sz="4" w:space="0" w:color="auto"/>
              <w:right w:val="single" w:sz="4" w:space="0" w:color="auto"/>
            </w:tcBorders>
            <w:vAlign w:val="center"/>
          </w:tcPr>
          <w:p w:rsidR="001C03FD" w:rsidRDefault="001C03FD" w:rsidP="00FA1A9D">
            <w:pPr>
              <w:keepNext/>
              <w:keepLines/>
              <w:spacing w:line="264" w:lineRule="auto"/>
              <w:jc w:val="center"/>
              <w:cnfStyle w:val="000000010000"/>
            </w:pPr>
            <w:r>
              <w:t>36M</w:t>
            </w:r>
          </w:p>
          <w:p w:rsidR="00D4622F" w:rsidRDefault="00D4622F" w:rsidP="00FA1A9D">
            <w:pPr>
              <w:keepNext/>
              <w:keepLines/>
              <w:spacing w:line="264" w:lineRule="auto"/>
              <w:jc w:val="center"/>
              <w:cnfStyle w:val="000000010000"/>
            </w:pPr>
            <w:r>
              <w:t>-</w:t>
            </w:r>
          </w:p>
        </w:tc>
        <w:tc>
          <w:tcPr>
            <w:tcW w:w="1075" w:type="dxa"/>
            <w:tcBorders>
              <w:left w:val="single" w:sz="4" w:space="0" w:color="auto"/>
              <w:right w:val="single" w:sz="4" w:space="0" w:color="auto"/>
            </w:tcBorders>
            <w:vAlign w:val="center"/>
          </w:tcPr>
          <w:p w:rsidR="001C03FD" w:rsidRDefault="001C03FD" w:rsidP="00FA1A9D">
            <w:pPr>
              <w:keepNext/>
              <w:keepLines/>
              <w:spacing w:line="264" w:lineRule="auto"/>
              <w:jc w:val="center"/>
              <w:cnfStyle w:val="000000010000"/>
            </w:pPr>
            <w:r>
              <w:t>-</w:t>
            </w:r>
          </w:p>
        </w:tc>
        <w:tc>
          <w:tcPr>
            <w:tcW w:w="1469" w:type="dxa"/>
            <w:tcBorders>
              <w:left w:val="single" w:sz="4" w:space="0" w:color="auto"/>
              <w:right w:val="single" w:sz="4" w:space="0" w:color="auto"/>
            </w:tcBorders>
            <w:vAlign w:val="center"/>
          </w:tcPr>
          <w:p w:rsidR="001C03FD" w:rsidRDefault="001C03FD" w:rsidP="00FA1A9D">
            <w:pPr>
              <w:keepNext/>
              <w:keepLines/>
              <w:spacing w:line="264" w:lineRule="auto"/>
              <w:jc w:val="center"/>
              <w:cnfStyle w:val="000000010000"/>
            </w:pPr>
            <w:r>
              <w:t>28M</w:t>
            </w:r>
          </w:p>
          <w:p w:rsidR="00D4622F" w:rsidRDefault="00D4622F" w:rsidP="00FA1A9D">
            <w:pPr>
              <w:keepNext/>
              <w:keepLines/>
              <w:spacing w:line="264" w:lineRule="auto"/>
              <w:jc w:val="center"/>
              <w:cnfStyle w:val="000000010000"/>
            </w:pPr>
            <w:r>
              <w:t>26M</w:t>
            </w:r>
          </w:p>
        </w:tc>
        <w:tc>
          <w:tcPr>
            <w:tcW w:w="1166" w:type="dxa"/>
            <w:tcBorders>
              <w:left w:val="single" w:sz="4" w:space="0" w:color="auto"/>
            </w:tcBorders>
            <w:vAlign w:val="center"/>
          </w:tcPr>
          <w:p w:rsidR="001C03FD" w:rsidRDefault="001C03FD" w:rsidP="00FA1A9D">
            <w:pPr>
              <w:keepNext/>
              <w:keepLines/>
              <w:spacing w:line="264" w:lineRule="auto"/>
              <w:jc w:val="center"/>
              <w:cnfStyle w:val="000000010000"/>
            </w:pPr>
            <w:r>
              <w:t>-</w:t>
            </w:r>
          </w:p>
        </w:tc>
      </w:tr>
      <w:tr w:rsidR="001C03FD" w:rsidTr="00FD29F4">
        <w:trPr>
          <w:cnfStyle w:val="000000100000"/>
          <w:trHeight w:val="330"/>
        </w:trPr>
        <w:tc>
          <w:tcPr>
            <w:cnfStyle w:val="001000000000"/>
            <w:tcW w:w="1665" w:type="dxa"/>
            <w:tcBorders>
              <w:right w:val="none" w:sz="0" w:space="0" w:color="auto"/>
            </w:tcBorders>
            <w:vAlign w:val="center"/>
          </w:tcPr>
          <w:p w:rsidR="001C03FD" w:rsidRPr="00BA6A9A" w:rsidRDefault="001C03FD" w:rsidP="00FA1A9D">
            <w:pPr>
              <w:keepNext/>
              <w:keepLines/>
              <w:rPr>
                <w:b w:val="0"/>
              </w:rPr>
            </w:pPr>
            <w:r w:rsidRPr="00BA6A9A">
              <w:rPr>
                <w:b w:val="0"/>
              </w:rPr>
              <w:t>Lightstreamer</w:t>
            </w:r>
          </w:p>
        </w:tc>
        <w:tc>
          <w:tcPr>
            <w:tcW w:w="1233" w:type="dxa"/>
            <w:tcBorders>
              <w:left w:val="none" w:sz="0" w:space="0" w:color="auto"/>
              <w:right w:val="none" w:sz="0" w:space="0" w:color="auto"/>
            </w:tcBorders>
            <w:vAlign w:val="center"/>
          </w:tcPr>
          <w:p w:rsidR="001C03FD" w:rsidRDefault="001C03FD" w:rsidP="00FA1A9D">
            <w:pPr>
              <w:keepNext/>
              <w:keepLines/>
              <w:spacing w:line="264" w:lineRule="auto"/>
              <w:jc w:val="left"/>
              <w:cnfStyle w:val="000000100000"/>
            </w:pPr>
            <w:r>
              <w:t>Calculated:</w:t>
            </w:r>
          </w:p>
          <w:p w:rsidR="001C03FD" w:rsidRDefault="001C03FD" w:rsidP="00FA1A9D">
            <w:pPr>
              <w:keepNext/>
              <w:keepLines/>
              <w:spacing w:line="264" w:lineRule="auto"/>
              <w:jc w:val="left"/>
              <w:cnfStyle w:val="000000100000"/>
            </w:pPr>
            <w:r>
              <w:t>Captured:</w:t>
            </w:r>
          </w:p>
        </w:tc>
        <w:tc>
          <w:tcPr>
            <w:tcW w:w="969"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188M</w:t>
            </w:r>
          </w:p>
          <w:p w:rsidR="00D4622F" w:rsidRDefault="00D4622F" w:rsidP="00FA1A9D">
            <w:pPr>
              <w:keepNext/>
              <w:keepLines/>
              <w:spacing w:line="264" w:lineRule="auto"/>
              <w:jc w:val="center"/>
              <w:cnfStyle w:val="000000100000"/>
            </w:pPr>
            <w:r>
              <w:t>65M</w:t>
            </w:r>
          </w:p>
        </w:tc>
        <w:tc>
          <w:tcPr>
            <w:tcW w:w="959"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w:t>
            </w:r>
          </w:p>
        </w:tc>
        <w:tc>
          <w:tcPr>
            <w:tcW w:w="1309"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42M</w:t>
            </w:r>
          </w:p>
          <w:p w:rsidR="00D4622F" w:rsidRDefault="00D4622F" w:rsidP="00FA1A9D">
            <w:pPr>
              <w:keepNext/>
              <w:keepLines/>
              <w:spacing w:line="264" w:lineRule="auto"/>
              <w:jc w:val="center"/>
              <w:cnfStyle w:val="000000100000"/>
            </w:pPr>
            <w:r>
              <w:t>32M</w:t>
            </w:r>
          </w:p>
        </w:tc>
        <w:tc>
          <w:tcPr>
            <w:tcW w:w="1075"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w:t>
            </w:r>
          </w:p>
        </w:tc>
        <w:tc>
          <w:tcPr>
            <w:tcW w:w="1469"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29M</w:t>
            </w:r>
          </w:p>
          <w:p w:rsidR="00D4622F" w:rsidRDefault="00D4622F" w:rsidP="00FA1A9D">
            <w:pPr>
              <w:keepNext/>
              <w:keepLines/>
              <w:spacing w:line="264" w:lineRule="auto"/>
              <w:jc w:val="center"/>
              <w:cnfStyle w:val="000000100000"/>
            </w:pPr>
            <w:r>
              <w:t>29M</w:t>
            </w:r>
          </w:p>
        </w:tc>
        <w:tc>
          <w:tcPr>
            <w:tcW w:w="1166" w:type="dxa"/>
            <w:tcBorders>
              <w:left w:val="none" w:sz="0" w:space="0" w:color="auto"/>
            </w:tcBorders>
            <w:vAlign w:val="center"/>
          </w:tcPr>
          <w:p w:rsidR="001C03FD" w:rsidRDefault="001C03FD" w:rsidP="00FA1A9D">
            <w:pPr>
              <w:keepNext/>
              <w:keepLines/>
              <w:spacing w:line="264" w:lineRule="auto"/>
              <w:jc w:val="center"/>
              <w:cnfStyle w:val="000000100000"/>
            </w:pPr>
            <w:r>
              <w:t>68M</w:t>
            </w:r>
            <w:r w:rsidR="00D4622F">
              <w:br/>
              <w:t>36M</w:t>
            </w:r>
          </w:p>
        </w:tc>
      </w:tr>
    </w:tbl>
    <w:p w:rsidR="00385968" w:rsidRDefault="00385968" w:rsidP="00FA1A9D">
      <w:pPr>
        <w:pStyle w:val="Bildetekst"/>
        <w:keepNext/>
        <w:keepLines/>
        <w:framePr w:h="303" w:hRule="exact" w:hSpace="141" w:wrap="around" w:vAnchor="text" w:hAnchor="page" w:x="3627" w:y="3920"/>
      </w:pPr>
      <w:bookmarkStart w:id="293" w:name="_Ref383428420"/>
      <w:bookmarkStart w:id="294" w:name="_Toc385266208"/>
      <w:r>
        <w:t xml:space="preserve">Table </w:t>
      </w:r>
      <w:fldSimple w:instr=" STYLEREF 1 \s ">
        <w:r w:rsidR="00081674">
          <w:rPr>
            <w:noProof/>
          </w:rPr>
          <w:t>10</w:t>
        </w:r>
      </w:fldSimple>
      <w:r w:rsidR="00553C0E">
        <w:noBreakHyphen/>
      </w:r>
      <w:fldSimple w:instr=" SEQ Table \* ARABIC \s 1 ">
        <w:r w:rsidR="00081674">
          <w:rPr>
            <w:noProof/>
          </w:rPr>
          <w:t>6</w:t>
        </w:r>
      </w:fldSimple>
      <w:bookmarkEnd w:id="293"/>
      <w:r>
        <w:t>: Both captured and calculated network traffic.</w:t>
      </w:r>
      <w:bookmarkEnd w:id="294"/>
    </w:p>
    <w:p w:rsidR="001C03FD" w:rsidRDefault="001C03FD" w:rsidP="001C03FD"/>
    <w:p w:rsidR="00831E5C" w:rsidRDefault="00831E5C" w:rsidP="00831E5C">
      <w:r>
        <w:t xml:space="preserve">As </w:t>
      </w:r>
      <w:r w:rsidR="000A69D2">
        <w:t>long-polling</w:t>
      </w:r>
      <w:r>
        <w:t xml:space="preserve"> and polling don't have an open connection</w:t>
      </w:r>
      <w:r w:rsidR="00C21A65">
        <w:t xml:space="preserve"> throughout the test</w:t>
      </w:r>
      <w:r>
        <w:t>, the captures of these two transports should be correct. The case with SignalR shows that these cannot be trusted either. Still, the difference between the calculations and the captured results are substantial for most transports. WebSockets actually turned out to be closest to the theoretical throughput.</w:t>
      </w:r>
    </w:p>
    <w:p w:rsidR="00831E5C" w:rsidRDefault="00831E5C" w:rsidP="00831E5C">
      <w:r>
        <w:t>Using a short run with only one client as basis for calculating, introduces possible differences with a full run. I have already described behavior where several messages have</w:t>
      </w:r>
      <w:r w:rsidR="00351222">
        <w:t xml:space="preserve"> been put into single responses (see section </w:t>
      </w:r>
      <w:r w:rsidR="00DD1C9C">
        <w:fldChar w:fldCharType="begin"/>
      </w:r>
      <w:r w:rsidR="00351222">
        <w:instrText xml:space="preserve"> REF _Ref383428657 \r \h </w:instrText>
      </w:r>
      <w:r w:rsidR="00DD1C9C">
        <w:fldChar w:fldCharType="separate"/>
      </w:r>
      <w:r w:rsidR="00081674">
        <w:t>10.1</w:t>
      </w:r>
      <w:r w:rsidR="00DD1C9C">
        <w:fldChar w:fldCharType="end"/>
      </w:r>
      <w:r>
        <w:t>). This is a common way of saving network usage, and it is likely that all frameworks do this across all transports.</w:t>
      </w:r>
    </w:p>
    <w:p w:rsidR="00831E5C" w:rsidRDefault="00831E5C" w:rsidP="00831E5C">
      <w:r>
        <w:t>So the calculated data does not take message compression into consideration. Nor does it consider any altered behavior in cursor messages such as SignalR sends. But the data is an accurate representation of the theoretical throughput. The only presumption is that communication remains the same. Keeping this in mind, comparing frameworks and transports on this basis is a valid method</w:t>
      </w:r>
      <w:r w:rsidR="000C1A57">
        <w:t xml:space="preserve"> in my opinion</w:t>
      </w:r>
      <w:r>
        <w:t>.</w:t>
      </w:r>
    </w:p>
    <w:p w:rsidR="00FD2ADE" w:rsidRDefault="00351222" w:rsidP="00FD2ADE">
      <w:r>
        <w:t>The background chapter</w:t>
      </w:r>
      <w:r w:rsidR="00FD2ADE">
        <w:t xml:space="preserve"> highlighted overhead regarding header data as a drawback </w:t>
      </w:r>
      <w:r w:rsidR="00D56F73">
        <w:t>of</w:t>
      </w:r>
      <w:r w:rsidR="00FD2ADE">
        <w:t xml:space="preserve"> HTTP. Looking at the result</w:t>
      </w:r>
      <w:r w:rsidR="0025616C">
        <w:t>s</w:t>
      </w:r>
      <w:r w:rsidR="00FD2ADE">
        <w:t xml:space="preserve"> may cause you to believe that this is false for HTTP-Streaming and </w:t>
      </w:r>
      <w:r w:rsidR="000A69D2">
        <w:t>Server-Sent</w:t>
      </w:r>
      <w:r w:rsidR="00FD2ADE">
        <w:t xml:space="preserve"> Events. Let</w:t>
      </w:r>
      <w:r w:rsidR="00B906C9">
        <w:t xml:space="preserve"> u</w:t>
      </w:r>
      <w:r w:rsidR="00FD2ADE">
        <w:t>s use SignalR as an example. The capture used to calculate throughput contained 14960 bytes for WebSockets and</w:t>
      </w:r>
      <w:r w:rsidR="00B906C9">
        <w:t xml:space="preserve"> 45879 bytes for </w:t>
      </w:r>
      <w:r w:rsidR="000A69D2">
        <w:t>long-polling</w:t>
      </w:r>
      <w:r w:rsidR="00FD2ADE">
        <w:t xml:space="preserve">. In other words 3,1 times as many bytes. The calculated data show 64,98 and 219,69 million bytes for WebSockets and </w:t>
      </w:r>
      <w:r w:rsidR="000A69D2">
        <w:t>long-polling</w:t>
      </w:r>
      <w:r w:rsidR="00FD2ADE">
        <w:t xml:space="preserve"> respectively. </w:t>
      </w:r>
      <w:r w:rsidR="000A69D2">
        <w:t>Long-polling</w:t>
      </w:r>
      <w:r w:rsidR="00FD2ADE">
        <w:t xml:space="preserve"> has a theoretical throughput of 3,4 times as many bytes. This supports what I wrote initially, but if we look at </w:t>
      </w:r>
      <w:r w:rsidR="000A69D2">
        <w:t>Server-Sent</w:t>
      </w:r>
      <w:r w:rsidR="00FD2ADE">
        <w:t xml:space="preserve"> Events, we see that the results are different.</w:t>
      </w:r>
    </w:p>
    <w:p w:rsidR="00FD2ADE" w:rsidRDefault="00FD2ADE" w:rsidP="00FD2ADE">
      <w:r>
        <w:lastRenderedPageBreak/>
        <w:t>29066</w:t>
      </w:r>
      <w:r w:rsidR="00B906C9">
        <w:t xml:space="preserve"> bytes</w:t>
      </w:r>
      <w:r>
        <w:t xml:space="preserve"> was captured with </w:t>
      </w:r>
      <w:r w:rsidR="000A69D2">
        <w:t>Server-Sent</w:t>
      </w:r>
      <w:r>
        <w:t xml:space="preserve"> Events. More than twice the amount of bytes as for WebSockets. But the calculations show 93,57 million bytes, only 1,4 times as much. </w:t>
      </w:r>
    </w:p>
    <w:p w:rsidR="00D24B67" w:rsidRDefault="00FD2ADE" w:rsidP="00FD2ADE">
      <w:r>
        <w:t>If we look at the behavior of the two cases, the capture and the full test, the reason becomes clear. The small test used for the capture sent the same amount of messages as it received</w:t>
      </w:r>
      <w:r w:rsidR="009D233C">
        <w:t xml:space="preserve"> back at the clients</w:t>
      </w:r>
      <w:r>
        <w:t>. In the full te</w:t>
      </w:r>
      <w:r w:rsidR="00351222">
        <w:t xml:space="preserve">st, as you can see from </w:t>
      </w:r>
      <w:r w:rsidR="00DD1C9C">
        <w:fldChar w:fldCharType="begin"/>
      </w:r>
      <w:r w:rsidR="00351222">
        <w:instrText xml:space="preserve"> REF _Ref383428741 \h </w:instrText>
      </w:r>
      <w:r w:rsidR="00DD1C9C">
        <w:fldChar w:fldCharType="separate"/>
      </w:r>
      <w:r w:rsidR="00081674">
        <w:t xml:space="preserve">Figure </w:t>
      </w:r>
      <w:r w:rsidR="00081674">
        <w:rPr>
          <w:noProof/>
        </w:rPr>
        <w:t>10</w:t>
      </w:r>
      <w:r w:rsidR="00081674">
        <w:noBreakHyphen/>
      </w:r>
      <w:r w:rsidR="00081674">
        <w:rPr>
          <w:noProof/>
        </w:rPr>
        <w:t>2</w:t>
      </w:r>
      <w:r w:rsidR="00DD1C9C">
        <w:fldChar w:fldCharType="end"/>
      </w:r>
      <w:r>
        <w:t>, this is not the case at all.</w:t>
      </w:r>
      <w:r w:rsidR="00D24B67">
        <w:t xml:space="preserve"> Here, each message sent to the server results in a broadcast to all clients.</w:t>
      </w:r>
      <w:r>
        <w:t xml:space="preserve"> </w:t>
      </w:r>
    </w:p>
    <w:p w:rsidR="00FD2ADE" w:rsidRDefault="00FD2ADE" w:rsidP="00FD2ADE">
      <w:r>
        <w:t>Since messages going from the server use an already open connection, there is no header data. Only the messages from the clients has this. With non-streaming techniques, receiving from the server involves a GET or POST request first. Then you get the extra overhead also for the messages going from the server.</w:t>
      </w:r>
    </w:p>
    <w:p w:rsidR="00351222" w:rsidRDefault="002E7DF9" w:rsidP="00351222">
      <w:pPr>
        <w:keepNext/>
        <w:jc w:val="center"/>
      </w:pPr>
      <w:r>
        <w:rPr>
          <w:noProof/>
          <w:lang w:val="nb-NO" w:eastAsia="nb-NO"/>
        </w:rPr>
        <w:drawing>
          <wp:inline distT="0" distB="0" distL="0" distR="0">
            <wp:extent cx="4600575" cy="2809875"/>
            <wp:effectExtent l="19050" t="0" r="9525" b="0"/>
            <wp:docPr id="67" name="Bilde 66" descr="Pushna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shnature.jpg"/>
                    <pic:cNvPicPr/>
                  </pic:nvPicPr>
                  <pic:blipFill>
                    <a:blip r:embed="rId84" cstate="print"/>
                    <a:stretch>
                      <a:fillRect/>
                    </a:stretch>
                  </pic:blipFill>
                  <pic:spPr>
                    <a:xfrm>
                      <a:off x="0" y="0"/>
                      <a:ext cx="4600575" cy="2809875"/>
                    </a:xfrm>
                    <a:prstGeom prst="rect">
                      <a:avLst/>
                    </a:prstGeom>
                  </pic:spPr>
                </pic:pic>
              </a:graphicData>
            </a:graphic>
          </wp:inline>
        </w:drawing>
      </w:r>
    </w:p>
    <w:p w:rsidR="002E7DF9" w:rsidRDefault="00351222" w:rsidP="00351222">
      <w:pPr>
        <w:pStyle w:val="Bildetekst"/>
        <w:jc w:val="center"/>
      </w:pPr>
      <w:bookmarkStart w:id="295" w:name="_Ref383428741"/>
      <w:bookmarkStart w:id="296" w:name="_Toc385266179"/>
      <w:r>
        <w:t xml:space="preserve">Figure </w:t>
      </w:r>
      <w:fldSimple w:instr=" STYLEREF 1 \s ">
        <w:r w:rsidR="00081674">
          <w:rPr>
            <w:noProof/>
          </w:rPr>
          <w:t>10</w:t>
        </w:r>
      </w:fldSimple>
      <w:r w:rsidR="0036084D">
        <w:noBreakHyphen/>
      </w:r>
      <w:fldSimple w:instr=" SEQ Figure \* ARABIC \s 1 ">
        <w:r w:rsidR="00081674">
          <w:rPr>
            <w:noProof/>
          </w:rPr>
          <w:t>2</w:t>
        </w:r>
      </w:fldSimple>
      <w:bookmarkEnd w:id="295"/>
      <w:r>
        <w:t xml:space="preserve">: </w:t>
      </w:r>
      <w:proofErr w:type="spellStart"/>
      <w:r>
        <w:t>Piechart</w:t>
      </w:r>
      <w:proofErr w:type="spellEnd"/>
      <w:r>
        <w:t xml:space="preserve"> that shows relationship between messages to and from the server.</w:t>
      </w:r>
      <w:bookmarkEnd w:id="296"/>
    </w:p>
    <w:p w:rsidR="00FA405A" w:rsidRDefault="00FA405A" w:rsidP="00831E5C">
      <w:r w:rsidRPr="00FA405A">
        <w:t xml:space="preserve">This does not implicate that pure push HTTP-technologies match WebSockets's byte usage, though. Every framework "spends" more bytes sending a message over a streaming connection than over WebSockets. Most of the frameworks show that HTTP-streaming or </w:t>
      </w:r>
      <w:r w:rsidR="000A69D2">
        <w:t>Server-Sent</w:t>
      </w:r>
      <w:r w:rsidRPr="00FA405A">
        <w:t xml:space="preserve"> Events use around 30-50% more on average. SockJS is an exception to this. Here HTTP-streaming use the same as WebSockets. As the WebSockets part of SockJS use another library, it is not possible to t</w:t>
      </w:r>
      <w:r w:rsidR="00351222">
        <w:t>ell if this is representative</w:t>
      </w:r>
      <w:r w:rsidRPr="00FA405A">
        <w:t>.</w:t>
      </w:r>
    </w:p>
    <w:p w:rsidR="00447183" w:rsidRDefault="00447183" w:rsidP="006B6258">
      <w:pPr>
        <w:pStyle w:val="Overskrift2"/>
      </w:pPr>
      <w:bookmarkStart w:id="297" w:name="_Toc385341285"/>
      <w:r>
        <w:lastRenderedPageBreak/>
        <w:t>Idle clients with WebSockets</w:t>
      </w:r>
      <w:bookmarkEnd w:id="297"/>
    </w:p>
    <w:p w:rsidR="00B46ED2" w:rsidRDefault="00B46ED2" w:rsidP="006B6258">
      <w:pPr>
        <w:keepNext/>
        <w:keepLines/>
      </w:pPr>
      <w:r>
        <w:t>Memory usage does not increase with the same factor all the time as new clients connect. But for a worst case scenario, we can pretend it does.</w:t>
      </w:r>
      <w:r w:rsidR="0036084D">
        <w:t xml:space="preserve"> Recall the results from </w:t>
      </w:r>
      <w:r w:rsidR="00DD1C9C">
        <w:fldChar w:fldCharType="begin"/>
      </w:r>
      <w:r w:rsidR="0036084D">
        <w:instrText xml:space="preserve"> REF _Ref383422883 \h </w:instrText>
      </w:r>
      <w:r w:rsidR="00DD1C9C">
        <w:fldChar w:fldCharType="separate"/>
      </w:r>
      <w:r w:rsidR="00081674">
        <w:t xml:space="preserve">Table </w:t>
      </w:r>
      <w:r w:rsidR="00081674">
        <w:rPr>
          <w:noProof/>
        </w:rPr>
        <w:t>9</w:t>
      </w:r>
      <w:r w:rsidR="00081674">
        <w:noBreakHyphen/>
      </w:r>
      <w:r w:rsidR="00081674">
        <w:rPr>
          <w:noProof/>
        </w:rPr>
        <w:t>1</w:t>
      </w:r>
      <w:r w:rsidR="00DD1C9C">
        <w:fldChar w:fldCharType="end"/>
      </w:r>
      <w:r>
        <w:t xml:space="preserve"> in section</w:t>
      </w:r>
      <w:r w:rsidR="0036084D">
        <w:t xml:space="preserve"> </w:t>
      </w:r>
      <w:r w:rsidR="00DD1C9C">
        <w:fldChar w:fldCharType="begin"/>
      </w:r>
      <w:r w:rsidR="0036084D">
        <w:instrText xml:space="preserve"> REF _Ref383428867 \r \h </w:instrText>
      </w:r>
      <w:r w:rsidR="00DD1C9C">
        <w:fldChar w:fldCharType="separate"/>
      </w:r>
      <w:r w:rsidR="00081674">
        <w:t>9.8</w:t>
      </w:r>
      <w:r w:rsidR="00DD1C9C">
        <w:fldChar w:fldCharType="end"/>
      </w:r>
      <w:r>
        <w:t>. SignalR was the framework that showed the largest increase in memory usage. It also used the most memory to begin with.</w:t>
      </w:r>
      <w:r w:rsidR="000E5AFA">
        <w:t xml:space="preserve"> I don't see a future where the majority of servers are Node-based. A Java Framework will therefore be more representative.</w:t>
      </w:r>
      <w:r>
        <w:t xml:space="preserve"> So I will use Play as an example</w:t>
      </w:r>
      <w:r w:rsidR="005024E6">
        <w:rPr>
          <w:rStyle w:val="Fotnotereferanse"/>
        </w:rPr>
        <w:footnoteReference w:id="49"/>
      </w:r>
      <w:r w:rsidR="000E5AFA">
        <w:t>, as this is a close to bare real time implementation</w:t>
      </w:r>
      <w:r>
        <w:t xml:space="preserve">. </w:t>
      </w:r>
    </w:p>
    <w:p w:rsidR="00447183" w:rsidRDefault="00B46ED2" w:rsidP="00B46ED2">
      <w:r>
        <w:t>The graph in</w:t>
      </w:r>
      <w:r w:rsidR="00006CD9">
        <w:t xml:space="preserve"> </w:t>
      </w:r>
      <w:r w:rsidR="00DD1C9C">
        <w:fldChar w:fldCharType="begin"/>
      </w:r>
      <w:r w:rsidR="00006CD9">
        <w:instrText xml:space="preserve"> REF _Ref383428962 \h </w:instrText>
      </w:r>
      <w:r w:rsidR="00DD1C9C">
        <w:fldChar w:fldCharType="separate"/>
      </w:r>
      <w:r w:rsidR="00081674">
        <w:t xml:space="preserve">Figure </w:t>
      </w:r>
      <w:r w:rsidR="00081674">
        <w:rPr>
          <w:noProof/>
        </w:rPr>
        <w:t>10</w:t>
      </w:r>
      <w:r w:rsidR="00081674">
        <w:noBreakHyphen/>
      </w:r>
      <w:r w:rsidR="00081674">
        <w:rPr>
          <w:noProof/>
        </w:rPr>
        <w:t>3</w:t>
      </w:r>
      <w:r w:rsidR="00DD1C9C">
        <w:fldChar w:fldCharType="end"/>
      </w:r>
      <w:r>
        <w:t xml:space="preserve"> shows how the memory usage will develop if it increases with a factor of 1,88 while clients increase with a factor of 4,5. When it closes on two million clients, it approaches a memory usage of 2,9 gigabytes</w:t>
      </w:r>
      <w:r>
        <w:rPr>
          <w:rStyle w:val="Fotnotereferanse"/>
        </w:rPr>
        <w:footnoteReference w:id="50"/>
      </w:r>
      <w:r>
        <w:t>. Two million concurrent clients is a lot for most web pages. But, if a static web page has this many clients at once, it will not affect the server at all if it uses traditional HTTP. If it uses WebSockets to serve content to all clients, the idle connections take up 2,9 unnecessary gigabytes.</w:t>
      </w:r>
    </w:p>
    <w:p w:rsidR="0036084D" w:rsidRDefault="00407D2D" w:rsidP="0036084D">
      <w:pPr>
        <w:keepNext/>
        <w:jc w:val="center"/>
      </w:pPr>
      <w:r w:rsidRPr="00407D2D">
        <w:rPr>
          <w:noProof/>
          <w:lang w:val="nb-NO" w:eastAsia="nb-NO"/>
        </w:rPr>
        <w:drawing>
          <wp:inline distT="0" distB="0" distL="0" distR="0">
            <wp:extent cx="5010150" cy="3190875"/>
            <wp:effectExtent l="19050" t="0" r="19050" b="0"/>
            <wp:docPr id="69" name="Diagram 3"/>
            <wp:cNvGraphicFramePr/>
            <a:graphic xmlns:a="http://schemas.openxmlformats.org/drawingml/2006/main">
              <a:graphicData uri="http://schemas.openxmlformats.org/drawingml/2006/chart">
                <c:chart xmlns:c="http://schemas.openxmlformats.org/drawingml/2006/chart" xmlns:r="http://schemas.openxmlformats.org/officeDocument/2006/relationships" r:id="rId85"/>
              </a:graphicData>
            </a:graphic>
          </wp:inline>
        </w:drawing>
      </w:r>
    </w:p>
    <w:p w:rsidR="00DE2956" w:rsidRDefault="0036084D" w:rsidP="0036084D">
      <w:pPr>
        <w:pStyle w:val="Bildetekst"/>
        <w:jc w:val="center"/>
      </w:pPr>
      <w:bookmarkStart w:id="298" w:name="_Ref383428962"/>
      <w:bookmarkStart w:id="299" w:name="_Toc385266180"/>
      <w:r>
        <w:t xml:space="preserve">Figure </w:t>
      </w:r>
      <w:fldSimple w:instr=" STYLEREF 1 \s ">
        <w:r w:rsidR="00081674">
          <w:rPr>
            <w:noProof/>
          </w:rPr>
          <w:t>10</w:t>
        </w:r>
      </w:fldSimple>
      <w:r>
        <w:noBreakHyphen/>
      </w:r>
      <w:fldSimple w:instr=" SEQ Figure \* ARABIC \s 1 ">
        <w:r w:rsidR="00081674">
          <w:rPr>
            <w:noProof/>
          </w:rPr>
          <w:t>3</w:t>
        </w:r>
      </w:fldSimple>
      <w:bookmarkEnd w:id="298"/>
      <w:r>
        <w:t>: Theoretical development of memory usage of idle WebSockets clients with Play.</w:t>
      </w:r>
      <w:bookmarkEnd w:id="299"/>
    </w:p>
    <w:p w:rsidR="00B46ED2" w:rsidRDefault="00B46ED2" w:rsidP="00B46ED2">
      <w:r>
        <w:t xml:space="preserve">This thesis has established the fact that WebSockets is faster than request/response based HTTP. But seeing the extra memory usage, the tradeoff is not large enough. Furthermore, my tests focused on real time use cases. For a web page without real time content, the differences in latency would be minimal. </w:t>
      </w:r>
    </w:p>
    <w:p w:rsidR="00B46ED2" w:rsidRDefault="00B46ED2" w:rsidP="00B46ED2">
      <w:r>
        <w:lastRenderedPageBreak/>
        <w:t xml:space="preserve">Another benefit of WebSockets we have seen is that it has less overhead. Using the protocol as basis for a new standard for all client/server communication, much of this benefit disappears. WebSockets does not have headers in the same sense as HTTP. To implement a similar request/response pattern as HTTP with WebSockets, this would </w:t>
      </w:r>
      <w:r w:rsidR="005024E6">
        <w:t>have</w:t>
      </w:r>
      <w:r>
        <w:t xml:space="preserve"> to be added. </w:t>
      </w:r>
    </w:p>
    <w:p w:rsidR="0048499A" w:rsidRDefault="00B46ED2" w:rsidP="00B46ED2">
      <w:r>
        <w:t>These are the main reasons why WebSockets is a separate protocol designed for real time. The background gave a brie</w:t>
      </w:r>
      <w:r w:rsidR="00384307">
        <w:t>f overview of the upcoming HTTP/</w:t>
      </w:r>
      <w:r>
        <w:t>2.0 specification</w:t>
      </w:r>
      <w:r w:rsidR="00006CD9">
        <w:t xml:space="preserve"> (see section </w:t>
      </w:r>
      <w:r w:rsidR="00DD1C9C">
        <w:fldChar w:fldCharType="begin"/>
      </w:r>
      <w:r w:rsidR="00006CD9">
        <w:instrText xml:space="preserve"> REF _Ref383429005 \r \h </w:instrText>
      </w:r>
      <w:r w:rsidR="00DD1C9C">
        <w:fldChar w:fldCharType="separate"/>
      </w:r>
      <w:r w:rsidR="00081674">
        <w:t>2.3</w:t>
      </w:r>
      <w:r w:rsidR="00DD1C9C">
        <w:fldChar w:fldCharType="end"/>
      </w:r>
      <w:r w:rsidR="00006CD9">
        <w:t>)</w:t>
      </w:r>
      <w:r>
        <w:t>. While the specification proposes changes to HTTP including push behavior</w:t>
      </w:r>
      <w:r w:rsidR="00006CD9">
        <w:t xml:space="preserve"> </w:t>
      </w:r>
      <w:r w:rsidR="00DD1C9C">
        <w:fldChar w:fldCharType="begin" w:fldLock="1"/>
      </w:r>
      <w:r w:rsidR="00D167B1">
        <w:instrText>ADDIN CSL_CITATION { "citationItems" : [ { "id" : "ITEM-1", "itemData" : { "URL" : "http://tools.ietf.org/html/draft-ietf-httpbis-http2-00", "accessed" : { "date-parts" : [ [ "2014", "3", "13" ] ] }, "author" : [ { "dropping-particle" : "", "family" : "Belshe", "given" : "Mike", "non-dropping-particle" : "", "parse-names" : false, "suffix" : "" }, { "dropping-particle" : "", "family" : "Melnikov", "given" : "Alexey", "non-dropping-particle" : "", "parse-names" : false, "suffix" : "" }, { "dropping-particle" : "", "family" : "Thomson", "given" : "Martin", "non-dropping-particle" : "", "parse-names" : false, "suffix" : "" }, { "dropping-particle" : "", "family" : "Peon", "given" : "Roberto", "non-dropping-particle" : "", "parse-names" : false, "suffix" : "" } ], "id" : "ITEM-1", "issued" : { "date-parts" : [ [ "0" ] ] }, "note" : "SPDY - first version", "title" : "Hypertext Transfer Protocol version 2.0", "type" : "webpage" }, "uris" : [ "http://www.mendeley.com/documents/?uuid=f9aef090-d034-430c-b1d7-1be10dc4b441" ] } ], "mendeley" : { "previouslyFormattedCitation" : "[21]" }, "properties" : { "noteIndex" : 0 }, "schema" : "https://github.com/citation-style-language/schema/raw/master/csl-citation.json" }</w:instrText>
      </w:r>
      <w:r w:rsidR="00DD1C9C">
        <w:fldChar w:fldCharType="separate"/>
      </w:r>
      <w:r w:rsidR="00D10BFA" w:rsidRPr="00D10BFA">
        <w:rPr>
          <w:noProof/>
        </w:rPr>
        <w:t>[21]</w:t>
      </w:r>
      <w:r w:rsidR="00DD1C9C">
        <w:fldChar w:fldCharType="end"/>
      </w:r>
      <w:r>
        <w:t>, it does not mention WebSockets.</w:t>
      </w:r>
    </w:p>
    <w:p w:rsidR="00403B17" w:rsidRDefault="003C1433" w:rsidP="00B46ED2">
      <w:r w:rsidRPr="003C1433">
        <w:t>In my opinion, all web</w:t>
      </w:r>
      <w:r>
        <w:t xml:space="preserve"> </w:t>
      </w:r>
      <w:r w:rsidRPr="003C1433">
        <w:t>page</w:t>
      </w:r>
      <w:r>
        <w:t>s</w:t>
      </w:r>
      <w:r w:rsidRPr="003C1433">
        <w:t xml:space="preserve"> should use bundling and minification of CSS and JavaScript. This means that all code are compressed into two single files: one for CSS and one for JavaScript. As a result, a browser can get the whole page using a minimum of three requests. Any images</w:t>
      </w:r>
      <w:r w:rsidR="000A1F6D">
        <w:t>, videos, etc.</w:t>
      </w:r>
      <w:r w:rsidRPr="003C1433">
        <w:t xml:space="preserve"> will increase this number. Doing this allows for better utilization of HTTP. This makes the benefits of WebSockets decrease even more</w:t>
      </w:r>
      <w:r w:rsidR="00C85D12">
        <w:t xml:space="preserve"> for static web</w:t>
      </w:r>
      <w:r w:rsidRPr="003C1433">
        <w:t>.</w:t>
      </w:r>
    </w:p>
    <w:p w:rsidR="00B3199D" w:rsidRDefault="00822146" w:rsidP="000156A3">
      <w:pPr>
        <w:sectPr w:rsidR="00B3199D" w:rsidSect="008410E4">
          <w:headerReference w:type="default" r:id="rId86"/>
          <w:type w:val="oddPage"/>
          <w:pgSz w:w="11906" w:h="16838" w:code="9"/>
          <w:pgMar w:top="1418" w:right="1418" w:bottom="1418" w:left="1418" w:header="709" w:footer="709" w:gutter="0"/>
          <w:cols w:space="708"/>
          <w:docGrid w:linePitch="360"/>
        </w:sectPr>
      </w:pPr>
      <w:r w:rsidRPr="00822146">
        <w:t>While WebSockets may never become the basis for a new generation of HTTP, the results from the idle connections experiment has a side effect. Idle WebSockets connection take up resources. Some application may not need to send updates to the clients all the time. With a set, rather large, interval that you know, polling might actually be a better choice. No resources will be wasted serving idle connections, and users get their data when they need it. At such low loads, the extra network traffic becomes insignificant</w:t>
      </w:r>
      <w:r>
        <w:t>.</w:t>
      </w:r>
      <w:r w:rsidR="00C1305C">
        <w:t xml:space="preserve"> </w:t>
      </w:r>
      <w:r w:rsidR="00F8683F">
        <w:t xml:space="preserve">An application with an interval so large that polling becomes better than WebSockets is not a common case. </w:t>
      </w:r>
      <w:r w:rsidR="00425692">
        <w:t xml:space="preserve">To keep the benefit, messages going from client to server should be in the same order of magnitude. </w:t>
      </w:r>
    </w:p>
    <w:p w:rsidR="00BE0A50" w:rsidRPr="00B3199D" w:rsidRDefault="00BE0A50" w:rsidP="000156A3">
      <w:pPr>
        <w:rPr>
          <w:rFonts w:eastAsiaTheme="majorEastAsia" w:cstheme="majorBidi"/>
          <w:szCs w:val="24"/>
        </w:rPr>
      </w:pPr>
    </w:p>
    <w:p w:rsidR="00BE0A50" w:rsidRDefault="00BE0A50" w:rsidP="00BE0A50"/>
    <w:p w:rsidR="00BE0A50" w:rsidRDefault="00BE0A50" w:rsidP="00BE0A50"/>
    <w:p w:rsidR="00BE0A50" w:rsidRDefault="00BE0A50" w:rsidP="00BE0A50"/>
    <w:p w:rsidR="00BE0A50" w:rsidRDefault="00BE0A50" w:rsidP="00BE0A50"/>
    <w:p w:rsidR="00BE0A50" w:rsidRDefault="00BE0A50" w:rsidP="00BE0A50"/>
    <w:p w:rsidR="00BE0A50" w:rsidRDefault="00BE0A50" w:rsidP="00BE0A50"/>
    <w:p w:rsidR="00BE0A50" w:rsidRDefault="00BE0A50" w:rsidP="00BE0A50"/>
    <w:p w:rsidR="00BE0A50" w:rsidRDefault="00BE0A50" w:rsidP="00BE0A50"/>
    <w:p w:rsidR="00BE0A50" w:rsidRDefault="00BE0A50" w:rsidP="00BE0A50"/>
    <w:p w:rsidR="00BE0A50" w:rsidRDefault="00BE0A50" w:rsidP="00BE0A50"/>
    <w:p w:rsidR="00E4576C" w:rsidRDefault="00E4576C" w:rsidP="00BE0A50"/>
    <w:p w:rsidR="00BE0A50" w:rsidRDefault="00BE0A50" w:rsidP="00BF55C1">
      <w:pPr>
        <w:pStyle w:val="Overskrift1"/>
        <w:numPr>
          <w:ilvl w:val="0"/>
          <w:numId w:val="0"/>
        </w:numPr>
        <w:jc w:val="center"/>
        <w:rPr>
          <w:b w:val="0"/>
          <w:sz w:val="72"/>
          <w:szCs w:val="72"/>
          <w:u w:val="single"/>
        </w:rPr>
      </w:pPr>
      <w:bookmarkStart w:id="300" w:name="_Toc385341286"/>
      <w:r w:rsidRPr="00BF55C1">
        <w:rPr>
          <w:b w:val="0"/>
          <w:sz w:val="72"/>
          <w:szCs w:val="72"/>
          <w:u w:val="single"/>
        </w:rPr>
        <w:t>Conclusion</w:t>
      </w:r>
      <w:bookmarkEnd w:id="300"/>
    </w:p>
    <w:p w:rsidR="00E5166F" w:rsidRDefault="00E5166F" w:rsidP="00866122">
      <w:pPr>
        <w:sectPr w:rsidR="00E5166F" w:rsidSect="005E4500">
          <w:headerReference w:type="default" r:id="rId87"/>
          <w:pgSz w:w="11906" w:h="16838" w:code="9"/>
          <w:pgMar w:top="1418" w:right="1418" w:bottom="1418" w:left="1418" w:header="709" w:footer="709" w:gutter="0"/>
          <w:cols w:space="708"/>
          <w:docGrid w:linePitch="360"/>
        </w:sectPr>
      </w:pPr>
    </w:p>
    <w:p w:rsidR="002F6BA3" w:rsidRPr="00E5166F" w:rsidRDefault="00F26C17" w:rsidP="00E5166F">
      <w:pPr>
        <w:pStyle w:val="Overskrift1"/>
      </w:pPr>
      <w:bookmarkStart w:id="301" w:name="_Toc385341287"/>
      <w:r w:rsidRPr="00E5166F">
        <w:lastRenderedPageBreak/>
        <w:t>Framewor</w:t>
      </w:r>
      <w:r w:rsidR="00EB26C7" w:rsidRPr="00E5166F">
        <w:t>ks</w:t>
      </w:r>
      <w:bookmarkEnd w:id="301"/>
    </w:p>
    <w:p w:rsidR="00711735" w:rsidRDefault="00F03723" w:rsidP="00F03723">
      <w:r>
        <w:t>This chapter covers the problem statements regarding the different frameworks.</w:t>
      </w:r>
      <w:r w:rsidR="00F64EAA">
        <w:t xml:space="preserve"> The problem statements are reproduced in the paragraphs below.</w:t>
      </w:r>
      <w:r>
        <w:t xml:space="preserve"> Before drawing up the final conclusion</w:t>
      </w:r>
      <w:r w:rsidR="00F64EAA">
        <w:t xml:space="preserve"> for each</w:t>
      </w:r>
      <w:r>
        <w:t>, I will summarize experiences made during the project. This includes both usability and performance.</w:t>
      </w:r>
    </w:p>
    <w:p w:rsidR="002C36CA" w:rsidRPr="002C36CA" w:rsidRDefault="002C36CA" w:rsidP="00711735">
      <w:pPr>
        <w:keepNext/>
        <w:keepLines/>
        <w:rPr>
          <w:b/>
        </w:rPr>
      </w:pPr>
      <w:r>
        <w:rPr>
          <w:b/>
        </w:rPr>
        <w:t xml:space="preserve">I: </w:t>
      </w:r>
      <w:r w:rsidR="008C4FBF">
        <w:rPr>
          <w:b/>
        </w:rPr>
        <w:t>How are the frameworks that are featured in this thesis with respect to usability?</w:t>
      </w:r>
    </w:p>
    <w:p w:rsidR="00F03723" w:rsidRDefault="00F03723" w:rsidP="00F03723">
      <w:r>
        <w:t>Socket.IO is built ac</w:t>
      </w:r>
      <w:r w:rsidR="00B07087">
        <w:t>cording to the mantra of Node</w:t>
      </w:r>
      <w:r w:rsidR="00161B21">
        <w:t xml:space="preserve"> </w:t>
      </w:r>
      <w:r w:rsidR="00DD1C9C">
        <w:fldChar w:fldCharType="begin" w:fldLock="1"/>
      </w:r>
      <w:r w:rsidR="00D167B1">
        <w:instrText>ADDIN CSL_CITATION { "citationItems" : [ { "id" : "ITEM-1", "itemData" : { "URL" : "http://nodejs.org/", "accessed" : { "date-parts" : [ [ "2013", "7", "31" ] ] }, "author" : [ { "dropping-particle" : "", "family" : "Node.js", "given" : "", "non-dropping-particle" : "", "parse-names" : false, "suffix" : "" } ], "id" : "ITEM-1", "issued" : { "date-parts" : [ [ "0" ] ] }, "title" : "Node.js Homepage", "type" : "webpage" }, "uris" : [ "http://www.mendeley.com/documents/?uuid=fb940208-2c2c-4884-9dd7-4308d624ad92" ] } ], "mendeley" : { "previouslyFormattedCitation" : "[62]" }, "properties" : { "noteIndex" : 0 }, "schema" : "https://github.com/citation-style-language/schema/raw/master/csl-citation.json" }</w:instrText>
      </w:r>
      <w:r w:rsidR="00DD1C9C">
        <w:fldChar w:fldCharType="separate"/>
      </w:r>
      <w:r w:rsidR="00D10BFA" w:rsidRPr="00D10BFA">
        <w:rPr>
          <w:noProof/>
        </w:rPr>
        <w:t>[62]</w:t>
      </w:r>
      <w:r w:rsidR="00DD1C9C">
        <w:fldChar w:fldCharType="end"/>
      </w:r>
      <w:r>
        <w:t>. It is a lightweight library for real time. The communication interface uses events, which are easy to relate to an</w:t>
      </w:r>
      <w:r w:rsidR="00DC227A">
        <w:t>d</w:t>
      </w:r>
      <w:r>
        <w:t xml:space="preserve"> work with in JavaScript. Writing automated tests for event driven applications can be tricky. This is no issue with Socket.IO as it provi</w:t>
      </w:r>
      <w:r w:rsidR="0097059F">
        <w:t>des a client library for Node</w:t>
      </w:r>
      <w:r>
        <w:t xml:space="preserve"> that you can use.</w:t>
      </w:r>
    </w:p>
    <w:p w:rsidR="00F03723" w:rsidRDefault="00F03723" w:rsidP="00F03723">
      <w:r>
        <w:t>The RPC model of SignalR is clever and intriguing. Calling a function from the server and vice versa, is even simpler to relate to than events. Some frameworks that has "magic" going on behind the scenes like SignalR, can get confusing. With SignalR though, this is not the case, especially because of the thorough documentation. Plenty of tutorials makes getting started with SignalR a breeze. And if you are an experienced .NET developer, you should have no trouble using it.</w:t>
      </w:r>
    </w:p>
    <w:p w:rsidR="00D01D63" w:rsidRDefault="0050087C" w:rsidP="00F03723">
      <w:r>
        <w:t xml:space="preserve">Lightstreamer is complicated compared to the simple models of SignalR and Socket.IO. </w:t>
      </w:r>
      <w:r w:rsidR="006E3095">
        <w:t xml:space="preserve">For the work with my application, it was actually no easier to use than the close to bare metal Play! Framework. But as Lightstreamer has support for more elements, such as more fallback transports and reconnection, it is a little simpler than Play in the long run. </w:t>
      </w:r>
      <w:r w:rsidR="002C1A3C">
        <w:t>Lightstreamer is a very mature product, but I feel it needs to be changed in order to compete with lightweight libraries for real time.</w:t>
      </w:r>
    </w:p>
    <w:p w:rsidR="006E3095" w:rsidRDefault="006E3095" w:rsidP="00F03723">
      <w:r>
        <w:t>Meteor is an interesting piece of technology. It will be exciting to follow its development in the future. Right now though, it is far from complete. This makes it not too enjoyable to work with. The lack of a testing framework is a cause of concern, which makes it hard to predict the maintainability of Meteor apps when the framework is complete.</w:t>
      </w:r>
    </w:p>
    <w:p w:rsidR="00AA39EF" w:rsidRDefault="00DD1C9C" w:rsidP="00F03723">
      <w:r>
        <w:fldChar w:fldCharType="begin"/>
      </w:r>
      <w:r w:rsidR="00361379">
        <w:instrText xml:space="preserve"> REF _Ref384652762 \h </w:instrText>
      </w:r>
      <w:r>
        <w:fldChar w:fldCharType="separate"/>
      </w:r>
      <w:r w:rsidR="00081674">
        <w:t xml:space="preserve">Table </w:t>
      </w:r>
      <w:r w:rsidR="00081674">
        <w:rPr>
          <w:noProof/>
        </w:rPr>
        <w:t>11</w:t>
      </w:r>
      <w:r w:rsidR="00081674">
        <w:noBreakHyphen/>
      </w:r>
      <w:r w:rsidR="00081674">
        <w:rPr>
          <w:noProof/>
        </w:rPr>
        <w:t>1</w:t>
      </w:r>
      <w:r>
        <w:fldChar w:fldCharType="end"/>
      </w:r>
      <w:r w:rsidR="00361379">
        <w:t xml:space="preserve"> shows a score representation of each usability aspect for all frameworks. I have set the score on a scale from one to ten based on the results described in chapter </w:t>
      </w:r>
      <w:r>
        <w:fldChar w:fldCharType="begin"/>
      </w:r>
      <w:r w:rsidR="00361379">
        <w:instrText xml:space="preserve"> REF _Ref383438755 \r \h </w:instrText>
      </w:r>
      <w:r>
        <w:fldChar w:fldCharType="separate"/>
      </w:r>
      <w:r w:rsidR="00081674">
        <w:t>7</w:t>
      </w:r>
      <w:r>
        <w:fldChar w:fldCharType="end"/>
      </w:r>
      <w:r w:rsidR="00361379">
        <w:t>. One small note is that while Lightstreamer is the oldest</w:t>
      </w:r>
      <w:r w:rsidR="006E3095">
        <w:t xml:space="preserve"> framework</w:t>
      </w:r>
      <w:r w:rsidR="00361379">
        <w:t xml:space="preserve"> by far, it has a maturity score of only 8. This reflects that I think it has become too mature.</w:t>
      </w:r>
    </w:p>
    <w:tbl>
      <w:tblPr>
        <w:tblStyle w:val="Middelsskyggelegging1uthevingsfarge11"/>
        <w:tblW w:w="954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844"/>
        <w:gridCol w:w="1982"/>
        <w:gridCol w:w="1364"/>
        <w:gridCol w:w="1966"/>
        <w:gridCol w:w="1180"/>
        <w:gridCol w:w="1212"/>
      </w:tblGrid>
      <w:tr w:rsidR="00AA39EF" w:rsidTr="00AA39EF">
        <w:trPr>
          <w:cnfStyle w:val="100000000000"/>
          <w:jc w:val="center"/>
        </w:trPr>
        <w:tc>
          <w:tcPr>
            <w:cnfStyle w:val="001000000000"/>
            <w:tcW w:w="1844" w:type="dxa"/>
            <w:tcBorders>
              <w:top w:val="none" w:sz="0" w:space="0" w:color="auto"/>
              <w:left w:val="none" w:sz="0" w:space="0" w:color="auto"/>
              <w:bottom w:val="none" w:sz="0" w:space="0" w:color="auto"/>
              <w:right w:val="none" w:sz="0" w:space="0" w:color="auto"/>
            </w:tcBorders>
            <w:vAlign w:val="center"/>
          </w:tcPr>
          <w:p w:rsidR="00AA39EF" w:rsidRDefault="00AA39EF" w:rsidP="006E3095">
            <w:pPr>
              <w:keepNext/>
              <w:keepLines/>
              <w:jc w:val="center"/>
            </w:pPr>
            <w:r>
              <w:lastRenderedPageBreak/>
              <w:t>Framework</w:t>
            </w:r>
          </w:p>
        </w:tc>
        <w:tc>
          <w:tcPr>
            <w:tcW w:w="1982" w:type="dxa"/>
            <w:tcBorders>
              <w:top w:val="none" w:sz="0" w:space="0" w:color="auto"/>
              <w:left w:val="none" w:sz="0" w:space="0" w:color="auto"/>
              <w:bottom w:val="none" w:sz="0" w:space="0" w:color="auto"/>
              <w:right w:val="none" w:sz="0" w:space="0" w:color="auto"/>
            </w:tcBorders>
            <w:vAlign w:val="center"/>
          </w:tcPr>
          <w:p w:rsidR="00AA39EF" w:rsidRDefault="00AA39EF" w:rsidP="006E3095">
            <w:pPr>
              <w:keepNext/>
              <w:keepLines/>
              <w:jc w:val="center"/>
              <w:cnfStyle w:val="100000000000"/>
            </w:pPr>
            <w:r>
              <w:t>Documentation</w:t>
            </w:r>
          </w:p>
        </w:tc>
        <w:tc>
          <w:tcPr>
            <w:tcW w:w="1364" w:type="dxa"/>
            <w:tcBorders>
              <w:top w:val="none" w:sz="0" w:space="0" w:color="auto"/>
              <w:left w:val="none" w:sz="0" w:space="0" w:color="auto"/>
              <w:bottom w:val="none" w:sz="0" w:space="0" w:color="auto"/>
              <w:right w:val="none" w:sz="0" w:space="0" w:color="auto"/>
            </w:tcBorders>
            <w:vAlign w:val="center"/>
          </w:tcPr>
          <w:p w:rsidR="00AA39EF" w:rsidRDefault="00AA39EF" w:rsidP="006E3095">
            <w:pPr>
              <w:keepNext/>
              <w:keepLines/>
              <w:jc w:val="center"/>
              <w:cnfStyle w:val="100000000000"/>
            </w:pPr>
            <w:r>
              <w:t>Simplicity</w:t>
            </w:r>
          </w:p>
        </w:tc>
        <w:tc>
          <w:tcPr>
            <w:tcW w:w="1966" w:type="dxa"/>
            <w:tcBorders>
              <w:top w:val="none" w:sz="0" w:space="0" w:color="auto"/>
              <w:left w:val="none" w:sz="0" w:space="0" w:color="auto"/>
              <w:bottom w:val="none" w:sz="0" w:space="0" w:color="auto"/>
              <w:right w:val="none" w:sz="0" w:space="0" w:color="auto"/>
            </w:tcBorders>
            <w:vAlign w:val="center"/>
          </w:tcPr>
          <w:p w:rsidR="00AA39EF" w:rsidRDefault="00AA39EF" w:rsidP="006E3095">
            <w:pPr>
              <w:keepNext/>
              <w:keepLines/>
              <w:jc w:val="center"/>
              <w:cnfStyle w:val="100000000000"/>
            </w:pPr>
            <w:r>
              <w:t>Maintainability</w:t>
            </w:r>
          </w:p>
        </w:tc>
        <w:tc>
          <w:tcPr>
            <w:tcW w:w="1180" w:type="dxa"/>
            <w:tcBorders>
              <w:top w:val="none" w:sz="0" w:space="0" w:color="auto"/>
              <w:left w:val="none" w:sz="0" w:space="0" w:color="auto"/>
              <w:bottom w:val="none" w:sz="0" w:space="0" w:color="auto"/>
              <w:right w:val="none" w:sz="0" w:space="0" w:color="auto"/>
            </w:tcBorders>
            <w:vAlign w:val="center"/>
          </w:tcPr>
          <w:p w:rsidR="00AA39EF" w:rsidRDefault="00AA39EF" w:rsidP="006E3095">
            <w:pPr>
              <w:keepNext/>
              <w:keepLines/>
              <w:jc w:val="center"/>
              <w:cnfStyle w:val="100000000000"/>
            </w:pPr>
            <w:r>
              <w:t>Browser support</w:t>
            </w:r>
          </w:p>
        </w:tc>
        <w:tc>
          <w:tcPr>
            <w:tcW w:w="1212" w:type="dxa"/>
            <w:tcBorders>
              <w:top w:val="none" w:sz="0" w:space="0" w:color="auto"/>
              <w:left w:val="none" w:sz="0" w:space="0" w:color="auto"/>
              <w:bottom w:val="none" w:sz="0" w:space="0" w:color="auto"/>
              <w:right w:val="none" w:sz="0" w:space="0" w:color="auto"/>
            </w:tcBorders>
            <w:vAlign w:val="center"/>
          </w:tcPr>
          <w:p w:rsidR="00AA39EF" w:rsidRDefault="00AA39EF" w:rsidP="006E3095">
            <w:pPr>
              <w:keepNext/>
              <w:keepLines/>
              <w:jc w:val="center"/>
              <w:cnfStyle w:val="100000000000"/>
            </w:pPr>
            <w:r>
              <w:t>Maturity</w:t>
            </w:r>
          </w:p>
        </w:tc>
      </w:tr>
      <w:tr w:rsidR="00AA39EF" w:rsidTr="00AA39EF">
        <w:trPr>
          <w:cnfStyle w:val="000000100000"/>
          <w:jc w:val="center"/>
        </w:trPr>
        <w:tc>
          <w:tcPr>
            <w:cnfStyle w:val="001000000000"/>
            <w:tcW w:w="1844" w:type="dxa"/>
            <w:tcBorders>
              <w:right w:val="none" w:sz="0" w:space="0" w:color="auto"/>
            </w:tcBorders>
          </w:tcPr>
          <w:p w:rsidR="00AA39EF" w:rsidRDefault="00AA39EF" w:rsidP="006E3095">
            <w:pPr>
              <w:keepNext/>
              <w:keepLines/>
              <w:jc w:val="center"/>
            </w:pPr>
            <w:r>
              <w:t>Socket.IO</w:t>
            </w:r>
          </w:p>
        </w:tc>
        <w:tc>
          <w:tcPr>
            <w:tcW w:w="1982" w:type="dxa"/>
            <w:tcBorders>
              <w:left w:val="none" w:sz="0" w:space="0" w:color="auto"/>
              <w:right w:val="none" w:sz="0" w:space="0" w:color="auto"/>
            </w:tcBorders>
          </w:tcPr>
          <w:p w:rsidR="00AA39EF" w:rsidRDefault="00575807" w:rsidP="006E3095">
            <w:pPr>
              <w:keepNext/>
              <w:keepLines/>
              <w:jc w:val="center"/>
              <w:cnfStyle w:val="000000100000"/>
            </w:pPr>
            <w:r>
              <w:t>7</w:t>
            </w:r>
          </w:p>
        </w:tc>
        <w:tc>
          <w:tcPr>
            <w:tcW w:w="1364" w:type="dxa"/>
            <w:tcBorders>
              <w:left w:val="none" w:sz="0" w:space="0" w:color="auto"/>
              <w:right w:val="none" w:sz="0" w:space="0" w:color="auto"/>
            </w:tcBorders>
          </w:tcPr>
          <w:p w:rsidR="00AA39EF" w:rsidRDefault="00AA39EF" w:rsidP="006E3095">
            <w:pPr>
              <w:keepNext/>
              <w:keepLines/>
              <w:jc w:val="center"/>
              <w:cnfStyle w:val="000000100000"/>
            </w:pPr>
            <w:r>
              <w:t>10</w:t>
            </w:r>
          </w:p>
        </w:tc>
        <w:tc>
          <w:tcPr>
            <w:tcW w:w="1966" w:type="dxa"/>
            <w:tcBorders>
              <w:left w:val="none" w:sz="0" w:space="0" w:color="auto"/>
              <w:right w:val="none" w:sz="0" w:space="0" w:color="auto"/>
            </w:tcBorders>
          </w:tcPr>
          <w:p w:rsidR="00AA39EF" w:rsidRDefault="00575807" w:rsidP="006E3095">
            <w:pPr>
              <w:keepNext/>
              <w:keepLines/>
              <w:jc w:val="center"/>
              <w:cnfStyle w:val="000000100000"/>
            </w:pPr>
            <w:r>
              <w:t>9</w:t>
            </w:r>
          </w:p>
        </w:tc>
        <w:tc>
          <w:tcPr>
            <w:tcW w:w="1180" w:type="dxa"/>
            <w:tcBorders>
              <w:left w:val="none" w:sz="0" w:space="0" w:color="auto"/>
              <w:right w:val="none" w:sz="0" w:space="0" w:color="auto"/>
            </w:tcBorders>
          </w:tcPr>
          <w:p w:rsidR="00AA39EF" w:rsidRDefault="00AA39EF" w:rsidP="006E3095">
            <w:pPr>
              <w:keepNext/>
              <w:keepLines/>
              <w:jc w:val="center"/>
              <w:cnfStyle w:val="000000100000"/>
            </w:pPr>
            <w:r>
              <w:t>10</w:t>
            </w:r>
          </w:p>
        </w:tc>
        <w:tc>
          <w:tcPr>
            <w:tcW w:w="1212" w:type="dxa"/>
            <w:tcBorders>
              <w:left w:val="none" w:sz="0" w:space="0" w:color="auto"/>
            </w:tcBorders>
          </w:tcPr>
          <w:p w:rsidR="00AA39EF" w:rsidRDefault="00AA39EF" w:rsidP="006E3095">
            <w:pPr>
              <w:keepNext/>
              <w:keepLines/>
              <w:jc w:val="center"/>
              <w:cnfStyle w:val="000000100000"/>
            </w:pPr>
            <w:r>
              <w:t>8</w:t>
            </w:r>
          </w:p>
        </w:tc>
      </w:tr>
      <w:tr w:rsidR="00AA39EF" w:rsidTr="00AA39EF">
        <w:trPr>
          <w:cnfStyle w:val="000000010000"/>
          <w:jc w:val="center"/>
        </w:trPr>
        <w:tc>
          <w:tcPr>
            <w:cnfStyle w:val="001000000000"/>
            <w:tcW w:w="1844" w:type="dxa"/>
            <w:tcBorders>
              <w:right w:val="none" w:sz="0" w:space="0" w:color="auto"/>
            </w:tcBorders>
          </w:tcPr>
          <w:p w:rsidR="00AA39EF" w:rsidRDefault="00AA39EF" w:rsidP="006E3095">
            <w:pPr>
              <w:keepNext/>
              <w:keepLines/>
              <w:jc w:val="center"/>
            </w:pPr>
            <w:r>
              <w:t>Lightstreamer</w:t>
            </w:r>
          </w:p>
        </w:tc>
        <w:tc>
          <w:tcPr>
            <w:tcW w:w="1982" w:type="dxa"/>
            <w:tcBorders>
              <w:left w:val="none" w:sz="0" w:space="0" w:color="auto"/>
              <w:right w:val="none" w:sz="0" w:space="0" w:color="auto"/>
            </w:tcBorders>
          </w:tcPr>
          <w:p w:rsidR="00AA39EF" w:rsidRDefault="00AA39EF" w:rsidP="006E3095">
            <w:pPr>
              <w:keepNext/>
              <w:keepLines/>
              <w:jc w:val="center"/>
              <w:cnfStyle w:val="000000010000"/>
            </w:pPr>
            <w:r>
              <w:t>9</w:t>
            </w:r>
          </w:p>
        </w:tc>
        <w:tc>
          <w:tcPr>
            <w:tcW w:w="1364" w:type="dxa"/>
            <w:tcBorders>
              <w:left w:val="none" w:sz="0" w:space="0" w:color="auto"/>
              <w:right w:val="none" w:sz="0" w:space="0" w:color="auto"/>
            </w:tcBorders>
          </w:tcPr>
          <w:p w:rsidR="00AA39EF" w:rsidRDefault="009C3CEA" w:rsidP="006E3095">
            <w:pPr>
              <w:keepNext/>
              <w:keepLines/>
              <w:jc w:val="center"/>
              <w:cnfStyle w:val="000000010000"/>
            </w:pPr>
            <w:r>
              <w:t>6</w:t>
            </w:r>
          </w:p>
        </w:tc>
        <w:tc>
          <w:tcPr>
            <w:tcW w:w="1966" w:type="dxa"/>
            <w:tcBorders>
              <w:left w:val="none" w:sz="0" w:space="0" w:color="auto"/>
              <w:right w:val="none" w:sz="0" w:space="0" w:color="auto"/>
            </w:tcBorders>
          </w:tcPr>
          <w:p w:rsidR="00AA39EF" w:rsidRDefault="00575807" w:rsidP="006E3095">
            <w:pPr>
              <w:keepNext/>
              <w:keepLines/>
              <w:jc w:val="center"/>
              <w:cnfStyle w:val="000000010000"/>
            </w:pPr>
            <w:r>
              <w:t>9</w:t>
            </w:r>
          </w:p>
        </w:tc>
        <w:tc>
          <w:tcPr>
            <w:tcW w:w="1180" w:type="dxa"/>
            <w:tcBorders>
              <w:left w:val="none" w:sz="0" w:space="0" w:color="auto"/>
              <w:right w:val="none" w:sz="0" w:space="0" w:color="auto"/>
            </w:tcBorders>
          </w:tcPr>
          <w:p w:rsidR="00AA39EF" w:rsidRDefault="00AA39EF" w:rsidP="006E3095">
            <w:pPr>
              <w:keepNext/>
              <w:keepLines/>
              <w:jc w:val="center"/>
              <w:cnfStyle w:val="000000010000"/>
            </w:pPr>
            <w:r>
              <w:t>10</w:t>
            </w:r>
          </w:p>
        </w:tc>
        <w:tc>
          <w:tcPr>
            <w:tcW w:w="1212" w:type="dxa"/>
            <w:tcBorders>
              <w:left w:val="none" w:sz="0" w:space="0" w:color="auto"/>
            </w:tcBorders>
          </w:tcPr>
          <w:p w:rsidR="00AA39EF" w:rsidRDefault="00AA39EF" w:rsidP="006E3095">
            <w:pPr>
              <w:keepNext/>
              <w:keepLines/>
              <w:jc w:val="center"/>
              <w:cnfStyle w:val="000000010000"/>
            </w:pPr>
            <w:r>
              <w:t>8</w:t>
            </w:r>
          </w:p>
        </w:tc>
      </w:tr>
      <w:tr w:rsidR="00AA39EF" w:rsidTr="00AA39EF">
        <w:trPr>
          <w:cnfStyle w:val="000000100000"/>
          <w:jc w:val="center"/>
        </w:trPr>
        <w:tc>
          <w:tcPr>
            <w:cnfStyle w:val="001000000000"/>
            <w:tcW w:w="1844" w:type="dxa"/>
            <w:tcBorders>
              <w:right w:val="none" w:sz="0" w:space="0" w:color="auto"/>
            </w:tcBorders>
          </w:tcPr>
          <w:p w:rsidR="00AA39EF" w:rsidRDefault="00AA39EF" w:rsidP="006E3095">
            <w:pPr>
              <w:keepNext/>
              <w:keepLines/>
              <w:jc w:val="center"/>
            </w:pPr>
            <w:r>
              <w:t>Play</w:t>
            </w:r>
          </w:p>
        </w:tc>
        <w:tc>
          <w:tcPr>
            <w:tcW w:w="1982" w:type="dxa"/>
            <w:tcBorders>
              <w:left w:val="none" w:sz="0" w:space="0" w:color="auto"/>
              <w:right w:val="none" w:sz="0" w:space="0" w:color="auto"/>
            </w:tcBorders>
          </w:tcPr>
          <w:p w:rsidR="00AA39EF" w:rsidRDefault="00AA39EF" w:rsidP="006E3095">
            <w:pPr>
              <w:keepNext/>
              <w:keepLines/>
              <w:jc w:val="center"/>
              <w:cnfStyle w:val="000000100000"/>
            </w:pPr>
            <w:r>
              <w:t>9</w:t>
            </w:r>
          </w:p>
        </w:tc>
        <w:tc>
          <w:tcPr>
            <w:tcW w:w="1364" w:type="dxa"/>
            <w:tcBorders>
              <w:left w:val="none" w:sz="0" w:space="0" w:color="auto"/>
              <w:right w:val="none" w:sz="0" w:space="0" w:color="auto"/>
            </w:tcBorders>
          </w:tcPr>
          <w:p w:rsidR="00AA39EF" w:rsidRDefault="00AA39EF" w:rsidP="006E3095">
            <w:pPr>
              <w:keepNext/>
              <w:keepLines/>
              <w:jc w:val="center"/>
              <w:cnfStyle w:val="000000100000"/>
            </w:pPr>
            <w:r>
              <w:t>5</w:t>
            </w:r>
          </w:p>
        </w:tc>
        <w:tc>
          <w:tcPr>
            <w:tcW w:w="1966" w:type="dxa"/>
            <w:tcBorders>
              <w:left w:val="none" w:sz="0" w:space="0" w:color="auto"/>
              <w:right w:val="none" w:sz="0" w:space="0" w:color="auto"/>
            </w:tcBorders>
          </w:tcPr>
          <w:p w:rsidR="00AA39EF" w:rsidRDefault="00361379" w:rsidP="006E3095">
            <w:pPr>
              <w:keepNext/>
              <w:keepLines/>
              <w:jc w:val="center"/>
              <w:cnfStyle w:val="000000100000"/>
            </w:pPr>
            <w:r>
              <w:t>8</w:t>
            </w:r>
          </w:p>
        </w:tc>
        <w:tc>
          <w:tcPr>
            <w:tcW w:w="1180" w:type="dxa"/>
            <w:tcBorders>
              <w:left w:val="none" w:sz="0" w:space="0" w:color="auto"/>
              <w:right w:val="none" w:sz="0" w:space="0" w:color="auto"/>
            </w:tcBorders>
          </w:tcPr>
          <w:p w:rsidR="00AA39EF" w:rsidRDefault="00AA39EF" w:rsidP="006E3095">
            <w:pPr>
              <w:keepNext/>
              <w:keepLines/>
              <w:jc w:val="center"/>
              <w:cnfStyle w:val="000000100000"/>
            </w:pPr>
            <w:r>
              <w:t>10</w:t>
            </w:r>
          </w:p>
        </w:tc>
        <w:tc>
          <w:tcPr>
            <w:tcW w:w="1212" w:type="dxa"/>
            <w:tcBorders>
              <w:left w:val="none" w:sz="0" w:space="0" w:color="auto"/>
            </w:tcBorders>
          </w:tcPr>
          <w:p w:rsidR="00AA39EF" w:rsidRDefault="00AA39EF" w:rsidP="006E3095">
            <w:pPr>
              <w:keepNext/>
              <w:keepLines/>
              <w:jc w:val="center"/>
              <w:cnfStyle w:val="000000100000"/>
            </w:pPr>
            <w:r>
              <w:t>7</w:t>
            </w:r>
          </w:p>
        </w:tc>
      </w:tr>
      <w:tr w:rsidR="00AA39EF" w:rsidTr="00AA39EF">
        <w:trPr>
          <w:cnfStyle w:val="000000010000"/>
          <w:jc w:val="center"/>
        </w:trPr>
        <w:tc>
          <w:tcPr>
            <w:cnfStyle w:val="001000000000"/>
            <w:tcW w:w="1844" w:type="dxa"/>
            <w:tcBorders>
              <w:right w:val="none" w:sz="0" w:space="0" w:color="auto"/>
            </w:tcBorders>
          </w:tcPr>
          <w:p w:rsidR="00AA39EF" w:rsidRDefault="00AA39EF" w:rsidP="006E3095">
            <w:pPr>
              <w:keepNext/>
              <w:keepLines/>
              <w:jc w:val="center"/>
            </w:pPr>
            <w:r>
              <w:t>SignalR</w:t>
            </w:r>
          </w:p>
        </w:tc>
        <w:tc>
          <w:tcPr>
            <w:tcW w:w="1982" w:type="dxa"/>
            <w:tcBorders>
              <w:left w:val="none" w:sz="0" w:space="0" w:color="auto"/>
              <w:right w:val="none" w:sz="0" w:space="0" w:color="auto"/>
            </w:tcBorders>
          </w:tcPr>
          <w:p w:rsidR="00AA39EF" w:rsidRDefault="00AA39EF" w:rsidP="006E3095">
            <w:pPr>
              <w:keepNext/>
              <w:keepLines/>
              <w:jc w:val="center"/>
              <w:cnfStyle w:val="000000010000"/>
            </w:pPr>
            <w:r>
              <w:t>9</w:t>
            </w:r>
          </w:p>
        </w:tc>
        <w:tc>
          <w:tcPr>
            <w:tcW w:w="1364" w:type="dxa"/>
            <w:tcBorders>
              <w:left w:val="none" w:sz="0" w:space="0" w:color="auto"/>
              <w:right w:val="none" w:sz="0" w:space="0" w:color="auto"/>
            </w:tcBorders>
          </w:tcPr>
          <w:p w:rsidR="00AA39EF" w:rsidRDefault="00AA39EF" w:rsidP="006E3095">
            <w:pPr>
              <w:keepNext/>
              <w:keepLines/>
              <w:jc w:val="center"/>
              <w:cnfStyle w:val="000000010000"/>
            </w:pPr>
            <w:r>
              <w:t>10</w:t>
            </w:r>
          </w:p>
        </w:tc>
        <w:tc>
          <w:tcPr>
            <w:tcW w:w="1966" w:type="dxa"/>
            <w:tcBorders>
              <w:left w:val="none" w:sz="0" w:space="0" w:color="auto"/>
              <w:right w:val="none" w:sz="0" w:space="0" w:color="auto"/>
            </w:tcBorders>
          </w:tcPr>
          <w:p w:rsidR="00AA39EF" w:rsidRDefault="00AA39EF" w:rsidP="006E3095">
            <w:pPr>
              <w:keepNext/>
              <w:keepLines/>
              <w:jc w:val="center"/>
              <w:cnfStyle w:val="000000010000"/>
            </w:pPr>
            <w:r>
              <w:t>9</w:t>
            </w:r>
          </w:p>
        </w:tc>
        <w:tc>
          <w:tcPr>
            <w:tcW w:w="1180" w:type="dxa"/>
            <w:tcBorders>
              <w:left w:val="none" w:sz="0" w:space="0" w:color="auto"/>
              <w:right w:val="none" w:sz="0" w:space="0" w:color="auto"/>
            </w:tcBorders>
          </w:tcPr>
          <w:p w:rsidR="00AA39EF" w:rsidRDefault="00AA39EF" w:rsidP="006E3095">
            <w:pPr>
              <w:keepNext/>
              <w:keepLines/>
              <w:jc w:val="center"/>
              <w:cnfStyle w:val="000000010000"/>
            </w:pPr>
            <w:r>
              <w:t>10</w:t>
            </w:r>
          </w:p>
        </w:tc>
        <w:tc>
          <w:tcPr>
            <w:tcW w:w="1212" w:type="dxa"/>
            <w:tcBorders>
              <w:left w:val="none" w:sz="0" w:space="0" w:color="auto"/>
            </w:tcBorders>
          </w:tcPr>
          <w:p w:rsidR="00AA39EF" w:rsidRDefault="00AA39EF" w:rsidP="006E3095">
            <w:pPr>
              <w:keepNext/>
              <w:keepLines/>
              <w:jc w:val="center"/>
              <w:cnfStyle w:val="000000010000"/>
            </w:pPr>
            <w:r>
              <w:t>9</w:t>
            </w:r>
          </w:p>
        </w:tc>
      </w:tr>
      <w:tr w:rsidR="00AA39EF" w:rsidTr="00AA39EF">
        <w:trPr>
          <w:cnfStyle w:val="000000100000"/>
          <w:jc w:val="center"/>
        </w:trPr>
        <w:tc>
          <w:tcPr>
            <w:cnfStyle w:val="001000000000"/>
            <w:tcW w:w="1844" w:type="dxa"/>
            <w:tcBorders>
              <w:right w:val="none" w:sz="0" w:space="0" w:color="auto"/>
            </w:tcBorders>
          </w:tcPr>
          <w:p w:rsidR="00AA39EF" w:rsidRDefault="00AA39EF" w:rsidP="006E3095">
            <w:pPr>
              <w:keepNext/>
              <w:keepLines/>
              <w:jc w:val="center"/>
            </w:pPr>
            <w:r>
              <w:t>Meteor</w:t>
            </w:r>
          </w:p>
        </w:tc>
        <w:tc>
          <w:tcPr>
            <w:tcW w:w="1982" w:type="dxa"/>
            <w:tcBorders>
              <w:left w:val="none" w:sz="0" w:space="0" w:color="auto"/>
              <w:right w:val="none" w:sz="0" w:space="0" w:color="auto"/>
            </w:tcBorders>
          </w:tcPr>
          <w:p w:rsidR="00AA39EF" w:rsidRDefault="00575807" w:rsidP="006E3095">
            <w:pPr>
              <w:keepNext/>
              <w:keepLines/>
              <w:jc w:val="center"/>
              <w:cnfStyle w:val="000000100000"/>
            </w:pPr>
            <w:r>
              <w:t>6</w:t>
            </w:r>
          </w:p>
        </w:tc>
        <w:tc>
          <w:tcPr>
            <w:tcW w:w="1364" w:type="dxa"/>
            <w:tcBorders>
              <w:left w:val="none" w:sz="0" w:space="0" w:color="auto"/>
              <w:right w:val="none" w:sz="0" w:space="0" w:color="auto"/>
            </w:tcBorders>
          </w:tcPr>
          <w:p w:rsidR="00AA39EF" w:rsidRDefault="00AA39EF" w:rsidP="006E3095">
            <w:pPr>
              <w:keepNext/>
              <w:keepLines/>
              <w:jc w:val="center"/>
              <w:cnfStyle w:val="000000100000"/>
            </w:pPr>
            <w:r>
              <w:t>7</w:t>
            </w:r>
          </w:p>
        </w:tc>
        <w:tc>
          <w:tcPr>
            <w:tcW w:w="1966" w:type="dxa"/>
            <w:tcBorders>
              <w:left w:val="none" w:sz="0" w:space="0" w:color="auto"/>
              <w:right w:val="none" w:sz="0" w:space="0" w:color="auto"/>
            </w:tcBorders>
          </w:tcPr>
          <w:p w:rsidR="00AA39EF" w:rsidRDefault="00AA39EF" w:rsidP="006E3095">
            <w:pPr>
              <w:keepNext/>
              <w:keepLines/>
              <w:jc w:val="center"/>
              <w:cnfStyle w:val="000000100000"/>
            </w:pPr>
            <w:r>
              <w:t>5</w:t>
            </w:r>
          </w:p>
        </w:tc>
        <w:tc>
          <w:tcPr>
            <w:tcW w:w="1180" w:type="dxa"/>
            <w:tcBorders>
              <w:left w:val="none" w:sz="0" w:space="0" w:color="auto"/>
              <w:right w:val="none" w:sz="0" w:space="0" w:color="auto"/>
            </w:tcBorders>
          </w:tcPr>
          <w:p w:rsidR="00AA39EF" w:rsidRDefault="00AA39EF" w:rsidP="006E3095">
            <w:pPr>
              <w:keepNext/>
              <w:keepLines/>
              <w:jc w:val="center"/>
              <w:cnfStyle w:val="000000100000"/>
            </w:pPr>
            <w:r>
              <w:t>10</w:t>
            </w:r>
          </w:p>
        </w:tc>
        <w:tc>
          <w:tcPr>
            <w:tcW w:w="1212" w:type="dxa"/>
            <w:tcBorders>
              <w:left w:val="none" w:sz="0" w:space="0" w:color="auto"/>
            </w:tcBorders>
          </w:tcPr>
          <w:p w:rsidR="00AA39EF" w:rsidRDefault="00AA39EF" w:rsidP="006E3095">
            <w:pPr>
              <w:keepNext/>
              <w:keepLines/>
              <w:jc w:val="center"/>
              <w:cnfStyle w:val="000000100000"/>
            </w:pPr>
            <w:r>
              <w:t>3</w:t>
            </w:r>
          </w:p>
        </w:tc>
      </w:tr>
    </w:tbl>
    <w:p w:rsidR="00AA39EF" w:rsidRDefault="00AA39EF" w:rsidP="006E3095">
      <w:pPr>
        <w:pStyle w:val="Bildetekst"/>
        <w:keepNext/>
        <w:keepLines/>
        <w:spacing w:before="120"/>
        <w:jc w:val="center"/>
      </w:pPr>
      <w:bookmarkStart w:id="302" w:name="_Ref384652762"/>
      <w:bookmarkStart w:id="303" w:name="_Toc385266209"/>
      <w:r>
        <w:t xml:space="preserve">Table </w:t>
      </w:r>
      <w:fldSimple w:instr=" STYLEREF 1 \s ">
        <w:r w:rsidR="00081674">
          <w:rPr>
            <w:noProof/>
          </w:rPr>
          <w:t>11</w:t>
        </w:r>
      </w:fldSimple>
      <w:r w:rsidR="00553C0E">
        <w:noBreakHyphen/>
      </w:r>
      <w:fldSimple w:instr=" SEQ Table \* ARABIC \s 1 ">
        <w:r w:rsidR="00081674">
          <w:rPr>
            <w:noProof/>
          </w:rPr>
          <w:t>1</w:t>
        </w:r>
      </w:fldSimple>
      <w:bookmarkEnd w:id="302"/>
      <w:r>
        <w:t>: Each framework's overall score for each usability criteria.</w:t>
      </w:r>
      <w:bookmarkEnd w:id="303"/>
    </w:p>
    <w:p w:rsidR="005678F5" w:rsidRPr="005678F5" w:rsidRDefault="005678F5" w:rsidP="005678F5">
      <w:r>
        <w:t xml:space="preserve">SignalR and Socket.IO stand out as the most enjoyable frameworks to work with. They both provide a simple, yet powerful programming model. Fallbacks to older transports as well as serialization of data happens behind the scenes no matter which you use. </w:t>
      </w:r>
      <w:r w:rsidR="00575807">
        <w:t xml:space="preserve">As I find SignalR’s documentation to be a little better than </w:t>
      </w:r>
      <w:proofErr w:type="spellStart"/>
      <w:r w:rsidR="00575807">
        <w:t>Socket.IO’s</w:t>
      </w:r>
      <w:proofErr w:type="spellEnd"/>
      <w:r w:rsidR="00575807">
        <w:t>, SignalR is the most usable framework in my opinion.</w:t>
      </w:r>
    </w:p>
    <w:p w:rsidR="00EE6D1F" w:rsidRPr="00EE6D1F" w:rsidRDefault="00EE6D1F" w:rsidP="00EE6D1F">
      <w:pPr>
        <w:keepNext/>
        <w:keepLines/>
        <w:rPr>
          <w:b/>
        </w:rPr>
      </w:pPr>
      <w:r>
        <w:rPr>
          <w:b/>
        </w:rPr>
        <w:t xml:space="preserve">II: Which of the frameworks has the best performance in terms of message frequency, latency, network usage and server resource consumption? </w:t>
      </w:r>
    </w:p>
    <w:p w:rsidR="002C36CA" w:rsidRDefault="002C36CA" w:rsidP="002C36CA">
      <w:r>
        <w:t xml:space="preserve">The performance tests showed Socket.IO as winner in the latency category. Lightstreamer and SignalR follows a little behind with a large gap down to SockJS and Play. Node is single threaded, which implicates that Socket.IO doesn't scale as well as Lightstreamer or SignalR. But since it is such a light weight platform, one can have several instances running for the same cost as one IIS or Lightstreamer server. This was the tendency of the results </w:t>
      </w:r>
      <w:r w:rsidR="009E251B">
        <w:t>regarding</w:t>
      </w:r>
      <w:r>
        <w:t xml:space="preserve"> use of machine resources as well. Both Node frameworks used a lot less than any of the others.</w:t>
      </w:r>
    </w:p>
    <w:p w:rsidR="00C46934" w:rsidRDefault="002C36CA" w:rsidP="002C36CA">
      <w:r>
        <w:t xml:space="preserve">When it came to network performance, Socket.IO once again was </w:t>
      </w:r>
      <w:r w:rsidR="009A21E6">
        <w:t>on the top</w:t>
      </w:r>
      <w:r>
        <w:t>. However, it does not support HTTP-streaming as fallback. As a result, all frameworks first fallback</w:t>
      </w:r>
      <w:r>
        <w:rPr>
          <w:rStyle w:val="Fotnotereferanse"/>
        </w:rPr>
        <w:footnoteReference w:id="51"/>
      </w:r>
      <w:r>
        <w:t xml:space="preserve"> is better than </w:t>
      </w:r>
      <w:proofErr w:type="spellStart"/>
      <w:r>
        <w:t>Socket.IO's</w:t>
      </w:r>
      <w:proofErr w:type="spellEnd"/>
      <w:r>
        <w:t xml:space="preserve">. </w:t>
      </w:r>
    </w:p>
    <w:p w:rsidR="002C36CA" w:rsidRDefault="002C36CA" w:rsidP="002C36CA">
      <w:r>
        <w:t xml:space="preserve">SignalR is behind all the others </w:t>
      </w:r>
      <w:r w:rsidR="00C46934">
        <w:t>when it comes to network usage</w:t>
      </w:r>
      <w:r>
        <w:t xml:space="preserve">, which is </w:t>
      </w:r>
      <w:r w:rsidR="00C46934">
        <w:t>due to</w:t>
      </w:r>
      <w:r>
        <w:t xml:space="preserve"> how it handles messages. Other data than just the message payload</w:t>
      </w:r>
      <w:r w:rsidR="00C46934">
        <w:t>, like cursors,</w:t>
      </w:r>
      <w:r>
        <w:t xml:space="preserve"> </w:t>
      </w:r>
      <w:r w:rsidR="00C46934">
        <w:t>is</w:t>
      </w:r>
      <w:r>
        <w:t xml:space="preserve"> sent with each message.</w:t>
      </w:r>
    </w:p>
    <w:p w:rsidR="00553C0E" w:rsidRDefault="00DD1C9C" w:rsidP="002C36CA">
      <w:r>
        <w:fldChar w:fldCharType="begin"/>
      </w:r>
      <w:r w:rsidR="00553C0E">
        <w:instrText xml:space="preserve"> REF _Ref384653081 \h </w:instrText>
      </w:r>
      <w:r>
        <w:fldChar w:fldCharType="separate"/>
      </w:r>
      <w:r w:rsidR="00081674">
        <w:t xml:space="preserve">Table </w:t>
      </w:r>
      <w:r w:rsidR="00081674">
        <w:rPr>
          <w:noProof/>
        </w:rPr>
        <w:t>11</w:t>
      </w:r>
      <w:r w:rsidR="00081674">
        <w:noBreakHyphen/>
      </w:r>
      <w:r w:rsidR="00081674">
        <w:rPr>
          <w:noProof/>
        </w:rPr>
        <w:t>2</w:t>
      </w:r>
      <w:r>
        <w:fldChar w:fldCharType="end"/>
      </w:r>
      <w:r w:rsidR="00553C0E">
        <w:t xml:space="preserve"> shows a similar score representation as</w:t>
      </w:r>
      <w:r w:rsidR="00C46934">
        <w:t xml:space="preserve"> </w:t>
      </w:r>
      <w:r>
        <w:fldChar w:fldCharType="begin"/>
      </w:r>
      <w:r w:rsidR="00C46934">
        <w:instrText xml:space="preserve"> REF _Ref384652762 \h </w:instrText>
      </w:r>
      <w:r>
        <w:fldChar w:fldCharType="separate"/>
      </w:r>
      <w:r w:rsidR="00081674">
        <w:t xml:space="preserve">Table </w:t>
      </w:r>
      <w:r w:rsidR="00081674">
        <w:rPr>
          <w:noProof/>
        </w:rPr>
        <w:t>11</w:t>
      </w:r>
      <w:r w:rsidR="00081674">
        <w:noBreakHyphen/>
      </w:r>
      <w:r w:rsidR="00081674">
        <w:rPr>
          <w:noProof/>
        </w:rPr>
        <w:t>1</w:t>
      </w:r>
      <w:r>
        <w:fldChar w:fldCharType="end"/>
      </w:r>
      <w:r w:rsidR="00553C0E">
        <w:t xml:space="preserve"> for the different performance aspects.</w:t>
      </w:r>
      <w:r w:rsidR="00CF66D8">
        <w:t xml:space="preserve"> I have left message frequency out as there were some anomalies in this category.</w:t>
      </w:r>
      <w:r w:rsidR="00C46934">
        <w:t xml:space="preserve"> These anomalies were probably because of my test setup or implementation.</w:t>
      </w:r>
      <w:r w:rsidR="00CF66D8">
        <w:t xml:space="preserve"> As all the frameworks has different transports, WebSockets performance was the main basis of the scores.</w:t>
      </w:r>
    </w:p>
    <w:tbl>
      <w:tblPr>
        <w:tblStyle w:val="Middelsskyggelegging1uthevingsfarge11"/>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844"/>
        <w:gridCol w:w="1364"/>
        <w:gridCol w:w="1966"/>
        <w:gridCol w:w="1588"/>
        <w:gridCol w:w="1588"/>
      </w:tblGrid>
      <w:tr w:rsidR="00553C0E" w:rsidTr="00553C0E">
        <w:trPr>
          <w:cnfStyle w:val="100000000000"/>
          <w:jc w:val="center"/>
        </w:trPr>
        <w:tc>
          <w:tcPr>
            <w:cnfStyle w:val="001000000000"/>
            <w:tcW w:w="1844" w:type="dxa"/>
            <w:tcBorders>
              <w:top w:val="single" w:sz="4" w:space="0" w:color="auto"/>
              <w:left w:val="single" w:sz="4" w:space="0" w:color="auto"/>
              <w:bottom w:val="single" w:sz="4" w:space="0" w:color="auto"/>
              <w:right w:val="single" w:sz="4" w:space="0" w:color="auto"/>
            </w:tcBorders>
            <w:vAlign w:val="center"/>
          </w:tcPr>
          <w:p w:rsidR="00553C0E" w:rsidRDefault="00553C0E" w:rsidP="00575807">
            <w:pPr>
              <w:keepNext/>
              <w:keepLines/>
              <w:jc w:val="center"/>
            </w:pPr>
            <w:r>
              <w:lastRenderedPageBreak/>
              <w:t>Framework</w:t>
            </w:r>
          </w:p>
        </w:tc>
        <w:tc>
          <w:tcPr>
            <w:tcW w:w="1364" w:type="dxa"/>
            <w:tcBorders>
              <w:top w:val="single" w:sz="4" w:space="0" w:color="auto"/>
              <w:left w:val="single" w:sz="4" w:space="0" w:color="auto"/>
              <w:bottom w:val="single" w:sz="4" w:space="0" w:color="auto"/>
              <w:right w:val="single" w:sz="4" w:space="0" w:color="auto"/>
            </w:tcBorders>
            <w:vAlign w:val="center"/>
          </w:tcPr>
          <w:p w:rsidR="00553C0E" w:rsidRDefault="00553C0E" w:rsidP="00575807">
            <w:pPr>
              <w:keepNext/>
              <w:keepLines/>
              <w:jc w:val="center"/>
              <w:cnfStyle w:val="100000000000"/>
            </w:pPr>
            <w:r>
              <w:t>Latency</w:t>
            </w:r>
          </w:p>
        </w:tc>
        <w:tc>
          <w:tcPr>
            <w:tcW w:w="1966" w:type="dxa"/>
            <w:tcBorders>
              <w:top w:val="single" w:sz="4" w:space="0" w:color="auto"/>
              <w:left w:val="single" w:sz="4" w:space="0" w:color="auto"/>
              <w:bottom w:val="single" w:sz="4" w:space="0" w:color="auto"/>
              <w:right w:val="single" w:sz="4" w:space="0" w:color="auto"/>
            </w:tcBorders>
            <w:vAlign w:val="center"/>
          </w:tcPr>
          <w:p w:rsidR="00553C0E" w:rsidRDefault="00553C0E" w:rsidP="00575807">
            <w:pPr>
              <w:keepNext/>
              <w:keepLines/>
              <w:jc w:val="center"/>
              <w:cnfStyle w:val="100000000000"/>
            </w:pPr>
            <w:r>
              <w:t>Network</w:t>
            </w:r>
          </w:p>
        </w:tc>
        <w:tc>
          <w:tcPr>
            <w:tcW w:w="1588" w:type="dxa"/>
            <w:tcBorders>
              <w:top w:val="single" w:sz="4" w:space="0" w:color="auto"/>
              <w:left w:val="single" w:sz="4" w:space="0" w:color="auto"/>
              <w:bottom w:val="single" w:sz="4" w:space="0" w:color="auto"/>
              <w:right w:val="single" w:sz="4" w:space="0" w:color="auto"/>
            </w:tcBorders>
            <w:vAlign w:val="center"/>
          </w:tcPr>
          <w:p w:rsidR="00553C0E" w:rsidRDefault="00553C0E" w:rsidP="00575807">
            <w:pPr>
              <w:keepNext/>
              <w:keepLines/>
              <w:jc w:val="center"/>
              <w:cnfStyle w:val="100000000000"/>
            </w:pPr>
            <w:r>
              <w:t>Memory</w:t>
            </w:r>
          </w:p>
        </w:tc>
        <w:tc>
          <w:tcPr>
            <w:tcW w:w="1588" w:type="dxa"/>
            <w:tcBorders>
              <w:top w:val="single" w:sz="4" w:space="0" w:color="auto"/>
              <w:left w:val="single" w:sz="4" w:space="0" w:color="auto"/>
              <w:bottom w:val="single" w:sz="4" w:space="0" w:color="auto"/>
              <w:right w:val="single" w:sz="4" w:space="0" w:color="auto"/>
            </w:tcBorders>
          </w:tcPr>
          <w:p w:rsidR="00553C0E" w:rsidRDefault="00553C0E" w:rsidP="00575807">
            <w:pPr>
              <w:keepNext/>
              <w:keepLines/>
              <w:jc w:val="center"/>
              <w:cnfStyle w:val="100000000000"/>
            </w:pPr>
            <w:r>
              <w:t>Processor</w:t>
            </w:r>
          </w:p>
        </w:tc>
      </w:tr>
      <w:tr w:rsidR="00553C0E" w:rsidTr="00553C0E">
        <w:trPr>
          <w:cnfStyle w:val="000000100000"/>
          <w:jc w:val="center"/>
        </w:trPr>
        <w:tc>
          <w:tcPr>
            <w:cnfStyle w:val="001000000000"/>
            <w:tcW w:w="1844" w:type="dxa"/>
            <w:tcBorders>
              <w:right w:val="single" w:sz="4" w:space="0" w:color="auto"/>
            </w:tcBorders>
          </w:tcPr>
          <w:p w:rsidR="00553C0E" w:rsidRDefault="00553C0E" w:rsidP="00575807">
            <w:pPr>
              <w:keepNext/>
              <w:keepLines/>
              <w:jc w:val="center"/>
            </w:pPr>
            <w:r>
              <w:t>Socket.IO</w:t>
            </w:r>
          </w:p>
        </w:tc>
        <w:tc>
          <w:tcPr>
            <w:tcW w:w="1364" w:type="dxa"/>
            <w:tcBorders>
              <w:left w:val="single" w:sz="4" w:space="0" w:color="auto"/>
              <w:right w:val="single" w:sz="4" w:space="0" w:color="auto"/>
            </w:tcBorders>
          </w:tcPr>
          <w:p w:rsidR="00553C0E" w:rsidRDefault="00553C0E" w:rsidP="00575807">
            <w:pPr>
              <w:keepNext/>
              <w:keepLines/>
              <w:jc w:val="center"/>
              <w:cnfStyle w:val="000000100000"/>
            </w:pPr>
            <w:r>
              <w:t>10</w:t>
            </w:r>
          </w:p>
        </w:tc>
        <w:tc>
          <w:tcPr>
            <w:tcW w:w="1966" w:type="dxa"/>
            <w:tcBorders>
              <w:left w:val="single" w:sz="4" w:space="0" w:color="auto"/>
              <w:right w:val="single" w:sz="4" w:space="0" w:color="auto"/>
            </w:tcBorders>
          </w:tcPr>
          <w:p w:rsidR="00553C0E" w:rsidRDefault="00553C0E" w:rsidP="00575807">
            <w:pPr>
              <w:keepNext/>
              <w:keepLines/>
              <w:jc w:val="center"/>
              <w:cnfStyle w:val="000000100000"/>
            </w:pPr>
            <w:r>
              <w:t>10</w:t>
            </w:r>
          </w:p>
        </w:tc>
        <w:tc>
          <w:tcPr>
            <w:tcW w:w="1588" w:type="dxa"/>
            <w:tcBorders>
              <w:left w:val="single" w:sz="4" w:space="0" w:color="auto"/>
              <w:right w:val="single" w:sz="4" w:space="0" w:color="auto"/>
            </w:tcBorders>
          </w:tcPr>
          <w:p w:rsidR="00553C0E" w:rsidRDefault="00553C0E" w:rsidP="00575807">
            <w:pPr>
              <w:keepNext/>
              <w:keepLines/>
              <w:jc w:val="center"/>
              <w:cnfStyle w:val="000000100000"/>
            </w:pPr>
            <w:r>
              <w:t>10</w:t>
            </w:r>
          </w:p>
        </w:tc>
        <w:tc>
          <w:tcPr>
            <w:tcW w:w="1588" w:type="dxa"/>
            <w:tcBorders>
              <w:left w:val="single" w:sz="4" w:space="0" w:color="auto"/>
            </w:tcBorders>
          </w:tcPr>
          <w:p w:rsidR="00553C0E" w:rsidRDefault="00553C0E" w:rsidP="00575807">
            <w:pPr>
              <w:keepNext/>
              <w:keepLines/>
              <w:jc w:val="center"/>
              <w:cnfStyle w:val="000000100000"/>
            </w:pPr>
            <w:r>
              <w:t>10</w:t>
            </w:r>
          </w:p>
        </w:tc>
      </w:tr>
      <w:tr w:rsidR="00553C0E" w:rsidTr="00553C0E">
        <w:trPr>
          <w:cnfStyle w:val="000000010000"/>
          <w:jc w:val="center"/>
        </w:trPr>
        <w:tc>
          <w:tcPr>
            <w:cnfStyle w:val="001000000000"/>
            <w:tcW w:w="1844" w:type="dxa"/>
            <w:tcBorders>
              <w:right w:val="single" w:sz="4" w:space="0" w:color="auto"/>
            </w:tcBorders>
          </w:tcPr>
          <w:p w:rsidR="00553C0E" w:rsidRDefault="00553C0E" w:rsidP="00575807">
            <w:pPr>
              <w:keepNext/>
              <w:keepLines/>
              <w:jc w:val="center"/>
            </w:pPr>
            <w:r>
              <w:t>Lightstreamer</w:t>
            </w:r>
          </w:p>
        </w:tc>
        <w:tc>
          <w:tcPr>
            <w:tcW w:w="1364" w:type="dxa"/>
            <w:tcBorders>
              <w:left w:val="single" w:sz="4" w:space="0" w:color="auto"/>
              <w:right w:val="single" w:sz="4" w:space="0" w:color="auto"/>
            </w:tcBorders>
          </w:tcPr>
          <w:p w:rsidR="00553C0E" w:rsidRDefault="00553C0E" w:rsidP="00575807">
            <w:pPr>
              <w:keepNext/>
              <w:keepLines/>
              <w:jc w:val="center"/>
              <w:cnfStyle w:val="000000010000"/>
            </w:pPr>
            <w:r>
              <w:t>9</w:t>
            </w:r>
          </w:p>
        </w:tc>
        <w:tc>
          <w:tcPr>
            <w:tcW w:w="1966" w:type="dxa"/>
            <w:tcBorders>
              <w:left w:val="single" w:sz="4" w:space="0" w:color="auto"/>
              <w:right w:val="single" w:sz="4" w:space="0" w:color="auto"/>
            </w:tcBorders>
          </w:tcPr>
          <w:p w:rsidR="00553C0E" w:rsidRDefault="00553C0E" w:rsidP="00575807">
            <w:pPr>
              <w:keepNext/>
              <w:keepLines/>
              <w:jc w:val="center"/>
              <w:cnfStyle w:val="000000010000"/>
            </w:pPr>
            <w:r>
              <w:t>9</w:t>
            </w:r>
          </w:p>
        </w:tc>
        <w:tc>
          <w:tcPr>
            <w:tcW w:w="1588" w:type="dxa"/>
            <w:tcBorders>
              <w:left w:val="single" w:sz="4" w:space="0" w:color="auto"/>
              <w:right w:val="single" w:sz="4" w:space="0" w:color="auto"/>
            </w:tcBorders>
          </w:tcPr>
          <w:p w:rsidR="00553C0E" w:rsidRDefault="00553C0E" w:rsidP="00575807">
            <w:pPr>
              <w:keepNext/>
              <w:keepLines/>
              <w:jc w:val="center"/>
              <w:cnfStyle w:val="000000010000"/>
            </w:pPr>
            <w:r>
              <w:t>8</w:t>
            </w:r>
          </w:p>
        </w:tc>
        <w:tc>
          <w:tcPr>
            <w:tcW w:w="1588" w:type="dxa"/>
            <w:tcBorders>
              <w:left w:val="single" w:sz="4" w:space="0" w:color="auto"/>
            </w:tcBorders>
          </w:tcPr>
          <w:p w:rsidR="00553C0E" w:rsidRDefault="00553C0E" w:rsidP="00575807">
            <w:pPr>
              <w:keepNext/>
              <w:keepLines/>
              <w:jc w:val="center"/>
              <w:cnfStyle w:val="000000010000"/>
            </w:pPr>
            <w:r>
              <w:t>9</w:t>
            </w:r>
          </w:p>
        </w:tc>
      </w:tr>
      <w:tr w:rsidR="00553C0E" w:rsidTr="00553C0E">
        <w:trPr>
          <w:cnfStyle w:val="000000100000"/>
          <w:jc w:val="center"/>
        </w:trPr>
        <w:tc>
          <w:tcPr>
            <w:cnfStyle w:val="001000000000"/>
            <w:tcW w:w="1844" w:type="dxa"/>
            <w:tcBorders>
              <w:right w:val="single" w:sz="4" w:space="0" w:color="auto"/>
            </w:tcBorders>
          </w:tcPr>
          <w:p w:rsidR="00553C0E" w:rsidRDefault="00553C0E" w:rsidP="00575807">
            <w:pPr>
              <w:keepNext/>
              <w:keepLines/>
              <w:jc w:val="center"/>
            </w:pPr>
            <w:r>
              <w:t>Play</w:t>
            </w:r>
          </w:p>
        </w:tc>
        <w:tc>
          <w:tcPr>
            <w:tcW w:w="1364" w:type="dxa"/>
            <w:tcBorders>
              <w:left w:val="single" w:sz="4" w:space="0" w:color="auto"/>
              <w:right w:val="single" w:sz="4" w:space="0" w:color="auto"/>
            </w:tcBorders>
          </w:tcPr>
          <w:p w:rsidR="00553C0E" w:rsidRDefault="00553C0E" w:rsidP="00575807">
            <w:pPr>
              <w:keepNext/>
              <w:keepLines/>
              <w:jc w:val="center"/>
              <w:cnfStyle w:val="000000100000"/>
            </w:pPr>
            <w:r>
              <w:t>3</w:t>
            </w:r>
          </w:p>
        </w:tc>
        <w:tc>
          <w:tcPr>
            <w:tcW w:w="1966" w:type="dxa"/>
            <w:tcBorders>
              <w:left w:val="single" w:sz="4" w:space="0" w:color="auto"/>
              <w:right w:val="single" w:sz="4" w:space="0" w:color="auto"/>
            </w:tcBorders>
          </w:tcPr>
          <w:p w:rsidR="00553C0E" w:rsidRDefault="00553C0E" w:rsidP="00575807">
            <w:pPr>
              <w:keepNext/>
              <w:keepLines/>
              <w:jc w:val="center"/>
              <w:cnfStyle w:val="000000100000"/>
            </w:pPr>
            <w:r>
              <w:t>10</w:t>
            </w:r>
          </w:p>
        </w:tc>
        <w:tc>
          <w:tcPr>
            <w:tcW w:w="1588" w:type="dxa"/>
            <w:tcBorders>
              <w:left w:val="single" w:sz="4" w:space="0" w:color="auto"/>
              <w:right w:val="single" w:sz="4" w:space="0" w:color="auto"/>
            </w:tcBorders>
          </w:tcPr>
          <w:p w:rsidR="00553C0E" w:rsidRDefault="00553C0E" w:rsidP="00575807">
            <w:pPr>
              <w:keepNext/>
              <w:keepLines/>
              <w:jc w:val="center"/>
              <w:cnfStyle w:val="000000100000"/>
            </w:pPr>
            <w:r>
              <w:t>8</w:t>
            </w:r>
          </w:p>
        </w:tc>
        <w:tc>
          <w:tcPr>
            <w:tcW w:w="1588" w:type="dxa"/>
            <w:tcBorders>
              <w:left w:val="single" w:sz="4" w:space="0" w:color="auto"/>
            </w:tcBorders>
          </w:tcPr>
          <w:p w:rsidR="00553C0E" w:rsidRDefault="00553C0E" w:rsidP="00575807">
            <w:pPr>
              <w:keepNext/>
              <w:keepLines/>
              <w:jc w:val="center"/>
              <w:cnfStyle w:val="000000100000"/>
            </w:pPr>
            <w:r>
              <w:t>8</w:t>
            </w:r>
          </w:p>
        </w:tc>
      </w:tr>
      <w:tr w:rsidR="00553C0E" w:rsidTr="00553C0E">
        <w:trPr>
          <w:cnfStyle w:val="000000010000"/>
          <w:jc w:val="center"/>
        </w:trPr>
        <w:tc>
          <w:tcPr>
            <w:cnfStyle w:val="001000000000"/>
            <w:tcW w:w="1844" w:type="dxa"/>
            <w:tcBorders>
              <w:right w:val="single" w:sz="4" w:space="0" w:color="auto"/>
            </w:tcBorders>
          </w:tcPr>
          <w:p w:rsidR="00553C0E" w:rsidRDefault="00553C0E" w:rsidP="00575807">
            <w:pPr>
              <w:keepNext/>
              <w:keepLines/>
              <w:jc w:val="center"/>
            </w:pPr>
            <w:r>
              <w:t>SignalR</w:t>
            </w:r>
          </w:p>
        </w:tc>
        <w:tc>
          <w:tcPr>
            <w:tcW w:w="1364" w:type="dxa"/>
            <w:tcBorders>
              <w:left w:val="single" w:sz="4" w:space="0" w:color="auto"/>
              <w:right w:val="single" w:sz="4" w:space="0" w:color="auto"/>
            </w:tcBorders>
          </w:tcPr>
          <w:p w:rsidR="00553C0E" w:rsidRDefault="00553C0E" w:rsidP="00575807">
            <w:pPr>
              <w:keepNext/>
              <w:keepLines/>
              <w:jc w:val="center"/>
              <w:cnfStyle w:val="000000010000"/>
            </w:pPr>
            <w:r>
              <w:t>9</w:t>
            </w:r>
          </w:p>
        </w:tc>
        <w:tc>
          <w:tcPr>
            <w:tcW w:w="1966" w:type="dxa"/>
            <w:tcBorders>
              <w:left w:val="single" w:sz="4" w:space="0" w:color="auto"/>
              <w:right w:val="single" w:sz="4" w:space="0" w:color="auto"/>
            </w:tcBorders>
          </w:tcPr>
          <w:p w:rsidR="00553C0E" w:rsidRDefault="00553C0E" w:rsidP="00575807">
            <w:pPr>
              <w:keepNext/>
              <w:keepLines/>
              <w:jc w:val="center"/>
              <w:cnfStyle w:val="000000010000"/>
            </w:pPr>
            <w:r>
              <w:t>7</w:t>
            </w:r>
          </w:p>
        </w:tc>
        <w:tc>
          <w:tcPr>
            <w:tcW w:w="1588" w:type="dxa"/>
            <w:tcBorders>
              <w:left w:val="single" w:sz="4" w:space="0" w:color="auto"/>
              <w:right w:val="single" w:sz="4" w:space="0" w:color="auto"/>
            </w:tcBorders>
          </w:tcPr>
          <w:p w:rsidR="00553C0E" w:rsidRDefault="00553C0E" w:rsidP="00575807">
            <w:pPr>
              <w:keepNext/>
              <w:keepLines/>
              <w:jc w:val="center"/>
              <w:cnfStyle w:val="000000010000"/>
            </w:pPr>
            <w:r>
              <w:t>8</w:t>
            </w:r>
          </w:p>
        </w:tc>
        <w:tc>
          <w:tcPr>
            <w:tcW w:w="1588" w:type="dxa"/>
            <w:tcBorders>
              <w:left w:val="single" w:sz="4" w:space="0" w:color="auto"/>
            </w:tcBorders>
          </w:tcPr>
          <w:p w:rsidR="00553C0E" w:rsidRDefault="00553C0E" w:rsidP="00575807">
            <w:pPr>
              <w:keepNext/>
              <w:keepLines/>
              <w:jc w:val="center"/>
              <w:cnfStyle w:val="000000010000"/>
            </w:pPr>
            <w:r>
              <w:t>8</w:t>
            </w:r>
          </w:p>
        </w:tc>
      </w:tr>
      <w:tr w:rsidR="00553C0E" w:rsidTr="00553C0E">
        <w:trPr>
          <w:cnfStyle w:val="000000100000"/>
          <w:jc w:val="center"/>
        </w:trPr>
        <w:tc>
          <w:tcPr>
            <w:cnfStyle w:val="001000000000"/>
            <w:tcW w:w="1844" w:type="dxa"/>
            <w:tcBorders>
              <w:right w:val="single" w:sz="4" w:space="0" w:color="auto"/>
            </w:tcBorders>
          </w:tcPr>
          <w:p w:rsidR="00553C0E" w:rsidRDefault="00553C0E" w:rsidP="00575807">
            <w:pPr>
              <w:keepNext/>
              <w:keepLines/>
              <w:jc w:val="center"/>
            </w:pPr>
            <w:r>
              <w:t>SockJS</w:t>
            </w:r>
          </w:p>
        </w:tc>
        <w:tc>
          <w:tcPr>
            <w:tcW w:w="1364" w:type="dxa"/>
            <w:tcBorders>
              <w:left w:val="single" w:sz="4" w:space="0" w:color="auto"/>
              <w:right w:val="single" w:sz="4" w:space="0" w:color="auto"/>
            </w:tcBorders>
          </w:tcPr>
          <w:p w:rsidR="00553C0E" w:rsidRDefault="00553C0E" w:rsidP="00575807">
            <w:pPr>
              <w:keepNext/>
              <w:keepLines/>
              <w:jc w:val="center"/>
              <w:cnfStyle w:val="000000100000"/>
            </w:pPr>
            <w:r>
              <w:t>5</w:t>
            </w:r>
          </w:p>
        </w:tc>
        <w:tc>
          <w:tcPr>
            <w:tcW w:w="1966" w:type="dxa"/>
            <w:tcBorders>
              <w:left w:val="single" w:sz="4" w:space="0" w:color="auto"/>
              <w:right w:val="single" w:sz="4" w:space="0" w:color="auto"/>
            </w:tcBorders>
          </w:tcPr>
          <w:p w:rsidR="00553C0E" w:rsidRDefault="00553C0E" w:rsidP="00575807">
            <w:pPr>
              <w:keepNext/>
              <w:keepLines/>
              <w:jc w:val="center"/>
              <w:cnfStyle w:val="000000100000"/>
            </w:pPr>
            <w:r>
              <w:t>9</w:t>
            </w:r>
          </w:p>
        </w:tc>
        <w:tc>
          <w:tcPr>
            <w:tcW w:w="1588" w:type="dxa"/>
            <w:tcBorders>
              <w:left w:val="single" w:sz="4" w:space="0" w:color="auto"/>
              <w:right w:val="single" w:sz="4" w:space="0" w:color="auto"/>
            </w:tcBorders>
          </w:tcPr>
          <w:p w:rsidR="00553C0E" w:rsidRDefault="00553C0E" w:rsidP="00575807">
            <w:pPr>
              <w:keepNext/>
              <w:keepLines/>
              <w:jc w:val="center"/>
              <w:cnfStyle w:val="000000100000"/>
            </w:pPr>
            <w:r>
              <w:t>10</w:t>
            </w:r>
          </w:p>
        </w:tc>
        <w:tc>
          <w:tcPr>
            <w:tcW w:w="1588" w:type="dxa"/>
            <w:tcBorders>
              <w:left w:val="single" w:sz="4" w:space="0" w:color="auto"/>
            </w:tcBorders>
          </w:tcPr>
          <w:p w:rsidR="00553C0E" w:rsidRDefault="00553C0E" w:rsidP="00575807">
            <w:pPr>
              <w:keepNext/>
              <w:keepLines/>
              <w:jc w:val="center"/>
              <w:cnfStyle w:val="000000100000"/>
            </w:pPr>
            <w:r>
              <w:t>10</w:t>
            </w:r>
          </w:p>
        </w:tc>
      </w:tr>
    </w:tbl>
    <w:p w:rsidR="00307EE3" w:rsidRDefault="00553C0E" w:rsidP="00575807">
      <w:pPr>
        <w:pStyle w:val="Bildetekst"/>
        <w:keepNext/>
        <w:keepLines/>
        <w:spacing w:before="120"/>
        <w:jc w:val="center"/>
      </w:pPr>
      <w:bookmarkStart w:id="304" w:name="_Ref384653081"/>
      <w:bookmarkStart w:id="305" w:name="_Toc385266210"/>
      <w:r>
        <w:t xml:space="preserve">Table </w:t>
      </w:r>
      <w:fldSimple w:instr=" STYLEREF 1 \s ">
        <w:r w:rsidR="00081674">
          <w:rPr>
            <w:noProof/>
          </w:rPr>
          <w:t>11</w:t>
        </w:r>
      </w:fldSimple>
      <w:r>
        <w:noBreakHyphen/>
      </w:r>
      <w:fldSimple w:instr=" SEQ Table \* ARABIC \s 1 ">
        <w:r w:rsidR="00081674">
          <w:rPr>
            <w:noProof/>
          </w:rPr>
          <w:t>2</w:t>
        </w:r>
      </w:fldSimple>
      <w:bookmarkEnd w:id="304"/>
      <w:r>
        <w:t>: Each framework's score for the different performance aspects.</w:t>
      </w:r>
      <w:bookmarkEnd w:id="305"/>
    </w:p>
    <w:p w:rsidR="008545DA" w:rsidRPr="008545DA" w:rsidRDefault="008545DA" w:rsidP="008545DA">
      <w:r>
        <w:t>Based on the tests performed in this thesis, Socket.IO has the best performance regardless of platform. Lightstreamer is not far behind and it is the best Java-based framework. It is also better than SignalR, the only C# framework featured in this thesis. SignalR ran on IIS8 for all the tests. Using OWIN to host the server might increase performance with respect to memory consumption and processor.</w:t>
      </w:r>
    </w:p>
    <w:p w:rsidR="00611DBE" w:rsidRPr="006A3705" w:rsidRDefault="00611DBE" w:rsidP="00611DBE">
      <w:pPr>
        <w:rPr>
          <w:b/>
        </w:rPr>
      </w:pPr>
      <w:r>
        <w:rPr>
          <w:b/>
        </w:rPr>
        <w:t>II</w:t>
      </w:r>
      <w:r w:rsidR="001F046F">
        <w:rPr>
          <w:b/>
        </w:rPr>
        <w:t>I</w:t>
      </w:r>
      <w:r>
        <w:rPr>
          <w:b/>
        </w:rPr>
        <w:t xml:space="preserve">: </w:t>
      </w:r>
      <w:r w:rsidR="00711735">
        <w:rPr>
          <w:b/>
        </w:rPr>
        <w:t xml:space="preserve">Are there any real time </w:t>
      </w:r>
      <w:r w:rsidR="006A0AB7">
        <w:rPr>
          <w:b/>
        </w:rPr>
        <w:t>web applications</w:t>
      </w:r>
      <w:r w:rsidR="00085866">
        <w:rPr>
          <w:b/>
        </w:rPr>
        <w:t xml:space="preserve"> that benefit</w:t>
      </w:r>
      <w:r w:rsidR="00711735">
        <w:rPr>
          <w:b/>
        </w:rPr>
        <w:t xml:space="preserve"> from not using the aid a framework provides?</w:t>
      </w:r>
    </w:p>
    <w:p w:rsidR="00611DBE" w:rsidRDefault="00611DBE" w:rsidP="00611DBE">
      <w:r>
        <w:t>Play Framework gave me insight into how it is to implement real time almost without support. This was a far more complicated process than with</w:t>
      </w:r>
      <w:r w:rsidR="006448F7">
        <w:t xml:space="preserve"> most of the</w:t>
      </w:r>
      <w:r>
        <w:t xml:space="preserve"> framework</w:t>
      </w:r>
      <w:r w:rsidR="006448F7">
        <w:t>s</w:t>
      </w:r>
      <w:r>
        <w:t>. Lightstreamer was actually not far behind the complexity of the Play application. But when you look at the whole picture, Lightstreamer offers a lot more than Play. Play has no client handling, no serialization, no reconnect mechanism and no fallbacks out of the box. My application only offered two fallbacks. Introducing more, would introduce more complexity.</w:t>
      </w:r>
    </w:p>
    <w:p w:rsidR="00E71FDF" w:rsidRDefault="00E71FDF" w:rsidP="00611DBE">
      <w:r>
        <w:t>However, there is another aspect to consider</w:t>
      </w:r>
      <w:r w:rsidR="00F220AA">
        <w:t xml:space="preserve"> when it comes to building real time applications</w:t>
      </w:r>
      <w:r>
        <w:t xml:space="preserve">. File sizes may be important </w:t>
      </w:r>
      <w:r w:rsidR="00191CE7">
        <w:t xml:space="preserve">to certain types of scenarios. For instance if you are developing for mobile devices or if the application will be deployed in a low bandwidth environment. As the client side code with Play is without any </w:t>
      </w:r>
      <w:r w:rsidR="00CB54E9">
        <w:t>library dependencies</w:t>
      </w:r>
      <w:r w:rsidR="00191CE7">
        <w:t xml:space="preserve">, it is a lot smaller in size than with any of the other frameworks. </w:t>
      </w:r>
    </w:p>
    <w:p w:rsidR="00191CE7" w:rsidRDefault="00611DBE" w:rsidP="00611DBE">
      <w:r>
        <w:t xml:space="preserve">This leads me to the conclusion that </w:t>
      </w:r>
      <w:r w:rsidR="00191CE7">
        <w:t xml:space="preserve">you want to use a framework if the size of client files offered by it is </w:t>
      </w:r>
      <w:r w:rsidR="005915E9">
        <w:t>acceptable</w:t>
      </w:r>
      <w:r w:rsidR="00191CE7">
        <w:t>. Even if fallbacks are not required, it is harder to build real time functionality manually. A framework also provides more flexibility. If fallbacks become a requirement after all, it is already there.</w:t>
      </w:r>
    </w:p>
    <w:p w:rsidR="00927964" w:rsidRDefault="00F26C17" w:rsidP="00942437">
      <w:pPr>
        <w:pStyle w:val="Overskrift1"/>
        <w:pageBreakBefore/>
      </w:pPr>
      <w:bookmarkStart w:id="306" w:name="_Toc385341288"/>
      <w:r>
        <w:lastRenderedPageBreak/>
        <w:t xml:space="preserve">WebSockets </w:t>
      </w:r>
      <w:r w:rsidR="00E4576C">
        <w:t>versus HTTP</w:t>
      </w:r>
      <w:bookmarkEnd w:id="306"/>
    </w:p>
    <w:p w:rsidR="00653CF1" w:rsidRDefault="00653CF1" w:rsidP="00653CF1">
      <w:r>
        <w:t>In this chapter I will focus on the problem statements that pin WebSockets against HTTP. As with the previous chapter, these are reproduced in the paragraphs below.</w:t>
      </w:r>
    </w:p>
    <w:p w:rsidR="00653CF1" w:rsidRPr="006A3705" w:rsidRDefault="001F046F" w:rsidP="00653CF1">
      <w:pPr>
        <w:rPr>
          <w:b/>
        </w:rPr>
      </w:pPr>
      <w:r>
        <w:rPr>
          <w:b/>
        </w:rPr>
        <w:t>IV</w:t>
      </w:r>
      <w:r w:rsidR="00653CF1">
        <w:rPr>
          <w:b/>
        </w:rPr>
        <w:t xml:space="preserve">: </w:t>
      </w:r>
      <w:r w:rsidR="00653CF1" w:rsidRPr="006A3705">
        <w:rPr>
          <w:b/>
        </w:rPr>
        <w:t>Does WebSockets outperform the old, establi</w:t>
      </w:r>
      <w:r w:rsidR="005702D7">
        <w:rPr>
          <w:b/>
        </w:rPr>
        <w:t>shed HTTP methods for real time in terms of network usage, message latency and use of machine resources?</w:t>
      </w:r>
    </w:p>
    <w:p w:rsidR="00AB2612" w:rsidRDefault="00653CF1" w:rsidP="00653CF1">
      <w:r>
        <w:t xml:space="preserve">WebSockets outperform </w:t>
      </w:r>
      <w:r w:rsidR="00727E91">
        <w:t>most of</w:t>
      </w:r>
      <w:r>
        <w:t xml:space="preserve"> the HTTP methods when it comes to latency. A surprising exception in my tests was </w:t>
      </w:r>
      <w:r w:rsidR="000A69D2">
        <w:t>Server-Sent</w:t>
      </w:r>
      <w:r>
        <w:t xml:space="preserve"> Events. But, as I discussed in section</w:t>
      </w:r>
      <w:r w:rsidR="00161B21">
        <w:t xml:space="preserve"> </w:t>
      </w:r>
      <w:r w:rsidR="00DD1C9C">
        <w:fldChar w:fldCharType="begin"/>
      </w:r>
      <w:r w:rsidR="00161B21">
        <w:instrText xml:space="preserve"> REF _Ref383431672 \r \h </w:instrText>
      </w:r>
      <w:r w:rsidR="00DD1C9C">
        <w:fldChar w:fldCharType="separate"/>
      </w:r>
      <w:r w:rsidR="00081674">
        <w:t>10.2.2</w:t>
      </w:r>
      <w:r w:rsidR="00DD1C9C">
        <w:fldChar w:fldCharType="end"/>
      </w:r>
      <w:r>
        <w:t xml:space="preserve">, it is likely that WebSockets is better with higher loads. HTTP-streaming isn't that much slower, but it is noticeable. </w:t>
      </w:r>
    </w:p>
    <w:p w:rsidR="00653CF1" w:rsidRDefault="00653CF1" w:rsidP="00653CF1">
      <w:r>
        <w:t xml:space="preserve">My tests had a strong focus on server to client communication. The other way around though, HTTP rely on normal requests. </w:t>
      </w:r>
      <w:r w:rsidR="000A69D2">
        <w:t>Long-polling</w:t>
      </w:r>
      <w:r>
        <w:t xml:space="preserve"> and polling are a lot slower than WebSockets. Therefore, I have reason to believe that WebSockets is far better for applications with a higher percentage of client to server communication. </w:t>
      </w:r>
    </w:p>
    <w:p w:rsidR="00653CF1" w:rsidRDefault="00653CF1" w:rsidP="00653CF1">
      <w:r>
        <w:t xml:space="preserve">This also applies to network traffic. HTTP-streaming and </w:t>
      </w:r>
      <w:r w:rsidR="000A69D2">
        <w:t>Server-Sent</w:t>
      </w:r>
      <w:r>
        <w:t xml:space="preserve"> Events almost keep up with WebSockets in push focused applications. The more client to server communication you get, though, the bigger the benefit of WebSockets.</w:t>
      </w:r>
    </w:p>
    <w:p w:rsidR="000D7A41" w:rsidRDefault="00653CF1" w:rsidP="00653CF1">
      <w:r>
        <w:t>For real time applications with high message frequency, WebSockets require less memory and processor than HTTP. As the frequency decreases, the more memory the server wastes serving idle connections. With a large enough interval between updates, that the developers know up front, polling is a good choice. There are not too many use cases that are like this, though.</w:t>
      </w:r>
    </w:p>
    <w:p w:rsidR="00F8683F" w:rsidRDefault="00F8683F" w:rsidP="00653CF1">
      <w:r>
        <w:t>Based on the observations I have made, WebSockets is better than HTTP in every aspect for real time applications.</w:t>
      </w:r>
      <w:r w:rsidR="00425692">
        <w:t xml:space="preserve"> </w:t>
      </w:r>
      <w:r w:rsidR="00E81B17">
        <w:t>But for pure push applications, I will not say that WebSockets outperforms HTTP</w:t>
      </w:r>
      <w:r w:rsidR="00113562">
        <w:t>, even though it is better</w:t>
      </w:r>
      <w:r w:rsidR="00E81B17">
        <w:t xml:space="preserve">. </w:t>
      </w:r>
      <w:r w:rsidR="00113562">
        <w:t>With respect to client to server communication</w:t>
      </w:r>
      <w:r w:rsidR="00E81B17">
        <w:t>, there is no doubt that WebSockets is faster and use less resources.</w:t>
      </w:r>
      <w:r>
        <w:t xml:space="preserve"> </w:t>
      </w:r>
      <w:r w:rsidR="00E81B17">
        <w:t>Some rare cases with a large push interval and little client to server communication, can cause polling to be a better choice than WebSockets.</w:t>
      </w:r>
    </w:p>
    <w:p w:rsidR="00113562" w:rsidRPr="006A3705" w:rsidRDefault="00113562" w:rsidP="00113562">
      <w:pPr>
        <w:rPr>
          <w:b/>
        </w:rPr>
      </w:pPr>
      <w:r>
        <w:rPr>
          <w:b/>
        </w:rPr>
        <w:t xml:space="preserve">V: </w:t>
      </w:r>
      <w:r w:rsidRPr="006A3705">
        <w:rPr>
          <w:b/>
        </w:rPr>
        <w:t>Can WebSockets be the foundation for the next generation of HTTP?</w:t>
      </w:r>
    </w:p>
    <w:p w:rsidR="003C1433" w:rsidRDefault="003C1433" w:rsidP="003C1433">
      <w:r>
        <w:t xml:space="preserve">Idle WebSockets connections take up memory. With the request/response pattern of HTTP, idle connections don't exist. Using WebSockets as a foundation for a HTTP protocol would mean trading a significant increase in memory usage for faster connections. As header data would have to be added to WebSockets, savings on network performance will be minimal. </w:t>
      </w:r>
    </w:p>
    <w:p w:rsidR="003C1433" w:rsidRDefault="00384307" w:rsidP="003C1433">
      <w:r>
        <w:t>HTTP/</w:t>
      </w:r>
      <w:r w:rsidR="003C1433">
        <w:t xml:space="preserve">2.0 </w:t>
      </w:r>
      <w:r w:rsidR="006D0BA9">
        <w:t>incorporates</w:t>
      </w:r>
      <w:r w:rsidR="003C1433">
        <w:t xml:space="preserve"> an idea from real time, with the ability to push data to clients. But the protocol remains unidirectional. If developers take care to bundle CSS and JavaScript, the loading of web pages wil</w:t>
      </w:r>
      <w:r w:rsidR="00AB2612">
        <w:t>l become</w:t>
      </w:r>
      <w:r>
        <w:t xml:space="preserve"> faster with HTTP/</w:t>
      </w:r>
      <w:r w:rsidR="003C1433">
        <w:t xml:space="preserve">2.0. </w:t>
      </w:r>
    </w:p>
    <w:p w:rsidR="003C1433" w:rsidRDefault="003C1433" w:rsidP="003C1433">
      <w:r>
        <w:lastRenderedPageBreak/>
        <w:t>Meteor use real time for every aspect of client/server communication, but it serves files via normal HTTP. Still, it seems that the developers believe in WebSockets for all communication in the long run. With real time so central, though, Meteor is most suitable for applications with many real time components in my opinion.</w:t>
      </w:r>
    </w:p>
    <w:p w:rsidR="00942437" w:rsidRDefault="00384307" w:rsidP="00942437">
      <w:pPr>
        <w:spacing w:after="0"/>
      </w:pPr>
      <w:r>
        <w:t>HTTP/</w:t>
      </w:r>
      <w:r w:rsidR="003C1433">
        <w:t>2.0 surfaced during the initial research for this thesis. At the time, I saw benefits of using WebSockets instead of HTTP for some aspects. But</w:t>
      </w:r>
      <w:r>
        <w:t xml:space="preserve"> with the current draft of HTTP/</w:t>
      </w:r>
      <w:r w:rsidR="003C1433">
        <w:t xml:space="preserve">2.0, I cannot see a future where WebSockets become an all purpose protocol. It was built as a protocol for real time, and that is what it </w:t>
      </w:r>
      <w:r w:rsidR="005074B8">
        <w:t>should</w:t>
      </w:r>
      <w:r w:rsidR="003C1433">
        <w:t xml:space="preserve"> remain</w:t>
      </w:r>
      <w:r w:rsidR="005074B8">
        <w:t xml:space="preserve"> in</w:t>
      </w:r>
    </w:p>
    <w:p w:rsidR="004C16A5" w:rsidRDefault="00942437" w:rsidP="004C16A5">
      <w:pPr>
        <w:spacing w:after="0" w:line="216" w:lineRule="auto"/>
        <w:jc w:val="left"/>
      </w:pPr>
      <w:r>
        <w:t>my opinion</w:t>
      </w:r>
      <w:r w:rsidR="003C1433">
        <w:t>.</w:t>
      </w:r>
    </w:p>
    <w:p w:rsidR="004C16A5" w:rsidRDefault="004C16A5" w:rsidP="004C16A5">
      <w:pPr>
        <w:spacing w:after="0" w:line="216" w:lineRule="auto"/>
        <w:jc w:val="left"/>
      </w:pPr>
    </w:p>
    <w:p w:rsidR="00927964" w:rsidRDefault="00927964" w:rsidP="004C16A5">
      <w:pPr>
        <w:pStyle w:val="Overskrift1"/>
        <w:pageBreakBefore/>
      </w:pPr>
      <w:bookmarkStart w:id="307" w:name="_Toc385341289"/>
      <w:r w:rsidRPr="00F26C17">
        <w:lastRenderedPageBreak/>
        <w:t>Further work</w:t>
      </w:r>
      <w:bookmarkEnd w:id="307"/>
    </w:p>
    <w:p w:rsidR="00597D11" w:rsidRDefault="00597D11" w:rsidP="00597D11">
      <w:r>
        <w:t>This thesis has a lot of potential for further work. In this chapter, I describe possible projects that can build upon the work I have done.</w:t>
      </w:r>
    </w:p>
    <w:p w:rsidR="00597D11" w:rsidRDefault="00597D11" w:rsidP="00597D11">
      <w:pPr>
        <w:pStyle w:val="Overskrift2"/>
      </w:pPr>
      <w:bookmarkStart w:id="308" w:name="_Toc385341290"/>
      <w:r>
        <w:t>Scalability</w:t>
      </w:r>
      <w:bookmarkEnd w:id="308"/>
    </w:p>
    <w:p w:rsidR="00597D11" w:rsidRDefault="00597D11" w:rsidP="00597D11">
      <w:r>
        <w:t>My work focused on usability as well as performance. In retrospect, it would be interesting to focus on performance alone. The tests I performed show clear trends between frameworks and transports. But an important aspect</w:t>
      </w:r>
      <w:r w:rsidR="006441CF">
        <w:t xml:space="preserve"> such</w:t>
      </w:r>
      <w:r>
        <w:t xml:space="preserve"> as scaling is not covered.</w:t>
      </w:r>
    </w:p>
    <w:p w:rsidR="00597D11" w:rsidRDefault="00597D11" w:rsidP="00597D11">
      <w:r>
        <w:t xml:space="preserve">To be able to handle this, one have to change the approach. Using real browsers is not an alternative. The preferable client is a headless browser with full support for WebSockets. In a not too distant future, both </w:t>
      </w:r>
      <w:proofErr w:type="spellStart"/>
      <w:r>
        <w:t>Slimer</w:t>
      </w:r>
      <w:proofErr w:type="spellEnd"/>
      <w:r>
        <w:t xml:space="preserve"> and Phantom should be applicable. If not, the use of console applications is almost just as good. Both will allow for more clients on a single machine. Even more if you use more machines.</w:t>
      </w:r>
    </w:p>
    <w:p w:rsidR="00597D11" w:rsidRDefault="00597D11" w:rsidP="00597D11">
      <w:r>
        <w:t>If I were to do this project, I would have changed the way I collected some of the data. This thesis used message frequency to see if and when messages were lost. For a larger test, one should only measure</w:t>
      </w:r>
      <w:r w:rsidR="00004F76">
        <w:t xml:space="preserve"> the</w:t>
      </w:r>
      <w:r>
        <w:t xml:space="preserve"> </w:t>
      </w:r>
      <w:r w:rsidR="00004F76">
        <w:t>“</w:t>
      </w:r>
      <w:r>
        <w:t>if</w:t>
      </w:r>
      <w:r w:rsidR="00004F76">
        <w:t>”-part</w:t>
      </w:r>
      <w:r>
        <w:t xml:space="preserve">. In other words, the server would just count the number of messages, not divide them into intervals. </w:t>
      </w:r>
    </w:p>
    <w:p w:rsidR="00597D11" w:rsidRDefault="00597D11" w:rsidP="00597D11">
      <w:pPr>
        <w:pStyle w:val="Overskrift2"/>
      </w:pPr>
      <w:bookmarkStart w:id="309" w:name="_Toc385341291"/>
      <w:r>
        <w:t>Separate message directions</w:t>
      </w:r>
      <w:bookmarkEnd w:id="309"/>
    </w:p>
    <w:p w:rsidR="00597D11" w:rsidRDefault="00597D11" w:rsidP="00597D11">
      <w:r>
        <w:t xml:space="preserve">The push nature of my tests had a large influence on the results. It seems that HTTP push technologies are not far behind WebSockets in performance. The other way, the results from </w:t>
      </w:r>
      <w:r w:rsidR="000A69D2">
        <w:t>long-polling</w:t>
      </w:r>
      <w:r>
        <w:t xml:space="preserve"> and polling indicate that WebSockets is a lot better. But I did not perform any tests to find out for sure.</w:t>
      </w:r>
    </w:p>
    <w:p w:rsidR="00597D11" w:rsidRDefault="00597D11" w:rsidP="00597D11">
      <w:r>
        <w:t>An interesting case would be to run tests with many more clients than I had, that focus on just one message direction</w:t>
      </w:r>
      <w:r w:rsidR="00E43169">
        <w:t xml:space="preserve"> at a time</w:t>
      </w:r>
      <w:r>
        <w:t xml:space="preserve">. One test for server to client and one for client to server. The first will compare WebSockets to HTTP-streaming and </w:t>
      </w:r>
      <w:r w:rsidR="000A69D2">
        <w:t>Server-Sent</w:t>
      </w:r>
      <w:r>
        <w:t xml:space="preserve"> Events. From client to server one needs to compare WebSockets to either POST or GET requests.</w:t>
      </w:r>
    </w:p>
    <w:p w:rsidR="00597D11" w:rsidRDefault="00597D11" w:rsidP="00597D11">
      <w:r>
        <w:t>A project of this nature should not focus on different frameworks. To make it as even as possible, one shoul</w:t>
      </w:r>
      <w:r w:rsidR="001A4352">
        <w:t>d keep to one platform. The set</w:t>
      </w:r>
      <w:r>
        <w:t>up William P. Riley-Land uses in his blog post</w:t>
      </w:r>
      <w:r w:rsidR="00042674">
        <w:t xml:space="preserve"> </w:t>
      </w:r>
      <w:r w:rsidR="00DD1C9C">
        <w:fldChar w:fldCharType="begin" w:fldLock="1"/>
      </w:r>
      <w:r w:rsidR="00D167B1">
        <w:instrText>ADDIN CSL_CITATION { "citationItems" : [ { "id" : "ITEM-1", "itemData" : { "URL" : "http://kun.io/blog/39590083022/Performance-Test:-WebSockets-vs.-Server-Sent-Events-(EventSource)", "accessed" : { "date-parts" : [ [ "2014", "3", "16" ] ] }, "author" : [ { "dropping-particle" : "", "family" : "Riley-Land", "given" : "William P.", "non-dropping-particle" : "", "parse-names" : false, "suffix" : "" } ], "id" : "ITEM-1", "issued" : { "date-parts" : [ [ "0" ] ] }, "title" : "Performance Test: WebSockets vs. Server Sent Events", "type" : "webpage" }, "uris" : [ "http://www.mendeley.com/documents/?uuid=b8edf7ed-d639-4ef2-b72e-be95907921aa" ] } ], "mendeley" : { "previouslyFormattedCitation" : "[133]" }, "properties" : { "noteIndex" : 0 }, "schema" : "https://github.com/citation-style-language/schema/raw/master/csl-citation.json" }</w:instrText>
      </w:r>
      <w:r w:rsidR="00DD1C9C">
        <w:fldChar w:fldCharType="separate"/>
      </w:r>
      <w:r w:rsidR="00BB15F3" w:rsidRPr="00BB15F3">
        <w:rPr>
          <w:noProof/>
        </w:rPr>
        <w:t>[133]</w:t>
      </w:r>
      <w:r w:rsidR="00DD1C9C">
        <w:fldChar w:fldCharType="end"/>
      </w:r>
      <w:r>
        <w:t xml:space="preserve">, is how I imagine it. </w:t>
      </w:r>
    </w:p>
    <w:p w:rsidR="00597D11" w:rsidRDefault="00597D11" w:rsidP="00597D11">
      <w:pPr>
        <w:pStyle w:val="Overskrift2"/>
      </w:pPr>
      <w:bookmarkStart w:id="310" w:name="_Toc385341292"/>
      <w:r>
        <w:t>Cluster of Node servers</w:t>
      </w:r>
      <w:bookmarkEnd w:id="310"/>
    </w:p>
    <w:p w:rsidR="00597D11" w:rsidRDefault="00597D11" w:rsidP="00597D11">
      <w:r>
        <w:t xml:space="preserve">I've paid a lot of attention to the lightweight nature of Node. In my tests, this was a huge benefit for both Socket.IO and SockJS. However, with higher loads, the single thread of Node should be overwhelmed. Node use little machine resources compared to both Java and C# counterparts. An interesting project would be to perform load tests where one compares a cluster of Node servers to for instance </w:t>
      </w:r>
      <w:r w:rsidR="00384307">
        <w:t>Lightstreamer</w:t>
      </w:r>
      <w:r>
        <w:t xml:space="preserve"> and SignalR. </w:t>
      </w:r>
    </w:p>
    <w:p w:rsidR="00597D11" w:rsidRDefault="00FC7716" w:rsidP="00597D11">
      <w:r>
        <w:lastRenderedPageBreak/>
        <w:t>The ideal set</w:t>
      </w:r>
      <w:r w:rsidR="00597D11">
        <w:t>up would have the same amount of Node servers as the other frameworks have available threads. All Node servers should run on the same machine. Further testing can involve the use of different load balancers for the Node servers.</w:t>
      </w:r>
    </w:p>
    <w:p w:rsidR="00597D11" w:rsidRDefault="00597D11" w:rsidP="00597D11">
      <w:r>
        <w:t>SignalR does not depend on IIS. It can use OWIN for self hosting</w:t>
      </w:r>
      <w:r w:rsidR="00C3033C">
        <w:t xml:space="preserve"> </w:t>
      </w:r>
      <w:r w:rsidR="00DD1C9C">
        <w:fldChar w:fldCharType="begin" w:fldLock="1"/>
      </w:r>
      <w:r w:rsidR="00D167B1">
        <w:instrText>ADDIN CSL_CITATION { "citationItems" : [ { "id" : "ITEM-1", "itemData" : { "URL" : "http://www.asp.net/signalr/overview/signalr-20/getting-started-with-signalr-20/tutorial-signalr-20-self-host", "accessed" : { "date-parts" : [ [ "2014", "3", "24" ] ] }, "author" : [ { "dropping-particle" : "", "family" : "Fletcher", "given" : "Patrick", "non-dropping-particle" : "", "parse-names" : false, "suffix" : "" } ], "id" : "ITEM-1", "issued" : { "date-parts" : [ [ "0" ] ] }, "title" : "Tutorial: SignalR Self-Host : The Official Microsoft ASP.NET Site", "type" : "webpage" }, "uris" : [ "http://www.mendeley.com/documents/?uuid=40dce739-e722-4339-98c6-5411d4f3fdf1" ] } ], "mendeley" : { "previouslyFormattedCitation" : "[138]" }, "properties" : { "noteIndex" : 0 }, "schema" : "https://github.com/citation-style-language/schema/raw/master/csl-citation.json" }</w:instrText>
      </w:r>
      <w:r w:rsidR="00DD1C9C">
        <w:fldChar w:fldCharType="separate"/>
      </w:r>
      <w:r w:rsidR="00BB15F3" w:rsidRPr="00BB15F3">
        <w:rPr>
          <w:noProof/>
        </w:rPr>
        <w:t>[138]</w:t>
      </w:r>
      <w:r w:rsidR="00DD1C9C">
        <w:fldChar w:fldCharType="end"/>
      </w:r>
      <w:r>
        <w:t>. This should make the server a lot more nimble. Testing this versus both Lightstreamer and a Node cluster could make this project even more interesting.</w:t>
      </w:r>
    </w:p>
    <w:p w:rsidR="00597D11" w:rsidRDefault="00597D11" w:rsidP="00597D11">
      <w:r>
        <w:t xml:space="preserve">Depending on the time at hand, the work you can do with this is enormous. </w:t>
      </w:r>
      <w:r w:rsidR="00384307">
        <w:t>Further</w:t>
      </w:r>
      <w:r>
        <w:t xml:space="preserve"> ex</w:t>
      </w:r>
      <w:r w:rsidR="00384307">
        <w:t xml:space="preserve">pansion can use a more advanced </w:t>
      </w:r>
      <w:r>
        <w:t>setup. You can introduce several servers for Lightstreamer and SignalR, running on several machines. The same machines can host one Node cluster each.</w:t>
      </w:r>
    </w:p>
    <w:p w:rsidR="00597D11" w:rsidRDefault="00597D11" w:rsidP="00597D11">
      <w:r>
        <w:t>This would require many clients to be able to get v</w:t>
      </w:r>
      <w:r w:rsidR="008A7F06">
        <w:t>iable data. Maybe as many as 100</w:t>
      </w:r>
      <w:r>
        <w:t>000 or more. Hence, you will need access to a great number of machines. The way you collect data will also have to be changed to fit the setup. A simple solution is to have the servers send a set number of messages as fast as possible, and then measure the time. You can also turn this around and have the clients send messages to the servers.</w:t>
      </w:r>
    </w:p>
    <w:p w:rsidR="00384307" w:rsidRDefault="00384307" w:rsidP="00384307">
      <w:pPr>
        <w:pStyle w:val="Overskrift2"/>
      </w:pPr>
      <w:bookmarkStart w:id="311" w:name="_Toc385341293"/>
      <w:r>
        <w:t>Atmosphere</w:t>
      </w:r>
      <w:bookmarkEnd w:id="311"/>
    </w:p>
    <w:p w:rsidR="00384307" w:rsidRDefault="00384307" w:rsidP="00384307">
      <w:r>
        <w:t>Over the last year and a half, Atmosphere has gained popularity. Lightstreamer was my Java alternative for real time. This framework has a different approach than Atmosphere. Atmosphere build on the same concepts as Socket.IO and SignalR.</w:t>
      </w:r>
    </w:p>
    <w:p w:rsidR="00384307" w:rsidRPr="00384307" w:rsidRDefault="00384307" w:rsidP="00384307">
      <w:r>
        <w:t xml:space="preserve">Using those three frameworks as basis for a </w:t>
      </w:r>
      <w:r w:rsidR="00FB3CA1">
        <w:t>project</w:t>
      </w:r>
      <w:r>
        <w:t xml:space="preserve">, one could get a true showdown of platforms; Java, Node and ASP.NET/C#. One can use several approaches, but I think there should be a strong focus on performance. During my work, I learned </w:t>
      </w:r>
      <w:r w:rsidR="0003732F">
        <w:t>a lot</w:t>
      </w:r>
      <w:r>
        <w:t xml:space="preserve"> about the usability of the frameworks during the performance tests. A project with a load test of these three frameworks would require development with each. Experiences from this work can then be shared in the same mann</w:t>
      </w:r>
      <w:r w:rsidR="00BD45A6">
        <w:t xml:space="preserve">er as in part one of my project (see from page </w:t>
      </w:r>
      <w:r w:rsidR="00DD1C9C">
        <w:fldChar w:fldCharType="begin"/>
      </w:r>
      <w:r w:rsidR="00BD45A6">
        <w:instrText xml:space="preserve"> PAGEREF _Ref383431846 \h </w:instrText>
      </w:r>
      <w:r w:rsidR="00DD1C9C">
        <w:fldChar w:fldCharType="separate"/>
      </w:r>
      <w:r w:rsidR="00866122">
        <w:rPr>
          <w:noProof/>
        </w:rPr>
        <w:t>33</w:t>
      </w:r>
      <w:r w:rsidR="00DD1C9C">
        <w:fldChar w:fldCharType="end"/>
      </w:r>
      <w:r w:rsidR="00BD45A6">
        <w:t>)</w:t>
      </w:r>
      <w:r>
        <w:t>.</w:t>
      </w:r>
    </w:p>
    <w:p w:rsidR="00384307" w:rsidRDefault="00384307" w:rsidP="00384307">
      <w:pPr>
        <w:pStyle w:val="Overskrift2"/>
      </w:pPr>
      <w:bookmarkStart w:id="312" w:name="_Toc385341294"/>
      <w:r>
        <w:t>HTTP/2.0</w:t>
      </w:r>
      <w:bookmarkEnd w:id="312"/>
    </w:p>
    <w:p w:rsidR="00384307" w:rsidRDefault="00384307" w:rsidP="00384307">
      <w:r>
        <w:t xml:space="preserve">"Can HTTP/2.0 improve existing HTTP methods for real time?" This would be an interesting problem statement for a project based on this thesis. Doing the same, small scale tests, one can compare my data to data recorded for HTTP/2.o. To get a better picture, one can perform more large scale tests focusing on push. </w:t>
      </w:r>
    </w:p>
    <w:p w:rsidR="00B15351" w:rsidRDefault="00384307" w:rsidP="00384307">
      <w:pPr>
        <w:sectPr w:rsidR="00B15351" w:rsidSect="00E5166F">
          <w:headerReference w:type="default" r:id="rId88"/>
          <w:type w:val="oddPage"/>
          <w:pgSz w:w="11906" w:h="16838" w:code="9"/>
          <w:pgMar w:top="1418" w:right="1418" w:bottom="1418" w:left="1418" w:header="709" w:footer="709" w:gutter="0"/>
          <w:cols w:space="708"/>
          <w:docGrid w:linePitch="360"/>
        </w:sectPr>
      </w:pPr>
      <w:r>
        <w:t xml:space="preserve">A technique like </w:t>
      </w:r>
      <w:r w:rsidR="000A69D2">
        <w:t>long-polling</w:t>
      </w:r>
      <w:r>
        <w:t xml:space="preserve"> should be able to benefit a lot from the push mechanism. Maybe it can be used almost like </w:t>
      </w:r>
      <w:r w:rsidR="000A69D2">
        <w:t>Server-Sent</w:t>
      </w:r>
      <w:r>
        <w:t xml:space="preserve"> Events? If that is the case, one should see how it performs. A result showing that </w:t>
      </w:r>
      <w:r w:rsidR="000A69D2">
        <w:t>long-polling</w:t>
      </w:r>
      <w:r>
        <w:t xml:space="preserve"> over HTTP/2.0 perform just as well as </w:t>
      </w:r>
      <w:r w:rsidR="000A69D2">
        <w:t>Server-Sent</w:t>
      </w:r>
      <w:r>
        <w:t xml:space="preserve"> Events, would be intriguing. </w:t>
      </w:r>
    </w:p>
    <w:p w:rsidR="00EE25BE" w:rsidRDefault="00EE25BE" w:rsidP="00384307"/>
    <w:p w:rsidR="002D26BE" w:rsidRDefault="002D26BE" w:rsidP="004C16A5"/>
    <w:p w:rsidR="00927964" w:rsidRDefault="00927964" w:rsidP="00F26C17"/>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274103">
      <w:pPr>
        <w:pStyle w:val="Overskrift1"/>
        <w:numPr>
          <w:ilvl w:val="0"/>
          <w:numId w:val="0"/>
        </w:numPr>
        <w:jc w:val="center"/>
        <w:rPr>
          <w:b w:val="0"/>
          <w:sz w:val="72"/>
          <w:szCs w:val="72"/>
          <w:u w:val="single"/>
        </w:rPr>
      </w:pPr>
      <w:bookmarkStart w:id="313" w:name="_Toc385341295"/>
      <w:r w:rsidRPr="00274103">
        <w:rPr>
          <w:b w:val="0"/>
          <w:sz w:val="72"/>
          <w:szCs w:val="72"/>
          <w:u w:val="single"/>
        </w:rPr>
        <w:t>Sources</w:t>
      </w:r>
      <w:bookmarkEnd w:id="313"/>
    </w:p>
    <w:p w:rsidR="00731D71" w:rsidRDefault="00731D71" w:rsidP="004C16A5">
      <w:pPr>
        <w:sectPr w:rsidR="00731D71" w:rsidSect="00B15351">
          <w:headerReference w:type="default" r:id="rId89"/>
          <w:type w:val="oddPage"/>
          <w:pgSz w:w="11906" w:h="16838" w:code="9"/>
          <w:pgMar w:top="1418" w:right="1418" w:bottom="1418" w:left="1418" w:header="709" w:footer="709" w:gutter="0"/>
          <w:cols w:space="708"/>
          <w:docGrid w:linePitch="360"/>
        </w:sectPr>
      </w:pPr>
    </w:p>
    <w:p w:rsidR="00D167B1" w:rsidRPr="00D167B1" w:rsidRDefault="00DD1C9C">
      <w:pPr>
        <w:pStyle w:val="NormalWeb"/>
        <w:ind w:left="640" w:hanging="640"/>
        <w:divId w:val="816845814"/>
        <w:rPr>
          <w:rFonts w:ascii="Georgia" w:hAnsi="Georgia"/>
          <w:noProof/>
        </w:rPr>
      </w:pPr>
      <w:r>
        <w:rPr>
          <w:color w:val="FF0000"/>
        </w:rPr>
        <w:lastRenderedPageBreak/>
        <w:fldChar w:fldCharType="begin" w:fldLock="1"/>
      </w:r>
      <w:r w:rsidR="00D40C55" w:rsidRPr="004F7C35">
        <w:rPr>
          <w:color w:val="FF0000"/>
          <w:lang w:val="en-US"/>
        </w:rPr>
        <w:instrText xml:space="preserve">ADDIN Mendeley Bibliography CSL_BIBLIOGRAPHY </w:instrText>
      </w:r>
      <w:r>
        <w:rPr>
          <w:color w:val="FF0000"/>
        </w:rPr>
        <w:fldChar w:fldCharType="separate"/>
      </w:r>
      <w:r w:rsidR="00D167B1" w:rsidRPr="00D167B1">
        <w:rPr>
          <w:rFonts w:ascii="Georgia" w:hAnsi="Georgia"/>
          <w:noProof/>
        </w:rPr>
        <w:t>[1]</w:t>
      </w:r>
      <w:r w:rsidR="00D167B1" w:rsidRPr="00D167B1">
        <w:rPr>
          <w:rFonts w:ascii="Georgia" w:hAnsi="Georgia"/>
          <w:noProof/>
        </w:rPr>
        <w:tab/>
        <w:t>P. Leggetter, “Real-Time Web Technologies Guide.” [Online]. Available: http://www.leggetter.co.uk/real-time-web-technologies-guide. [Accessed: 25-Mar-2014].</w:t>
      </w:r>
    </w:p>
    <w:p w:rsidR="00D167B1" w:rsidRPr="00D167B1" w:rsidRDefault="00D167B1">
      <w:pPr>
        <w:pStyle w:val="NormalWeb"/>
        <w:ind w:left="640" w:hanging="640"/>
        <w:divId w:val="816845814"/>
        <w:rPr>
          <w:rFonts w:ascii="Georgia" w:hAnsi="Georgia"/>
          <w:noProof/>
        </w:rPr>
      </w:pPr>
      <w:r w:rsidRPr="00D167B1">
        <w:rPr>
          <w:rFonts w:ascii="Georgia" w:hAnsi="Georgia"/>
          <w:noProof/>
        </w:rPr>
        <w:t>[2]</w:t>
      </w:r>
      <w:r w:rsidRPr="00D167B1">
        <w:rPr>
          <w:rFonts w:ascii="Georgia" w:hAnsi="Georgia"/>
          <w:noProof/>
        </w:rPr>
        <w:tab/>
        <w:t>N. Podbielski, “WebSocket libraries comparison - CodeProject.” [Online]. Available: http://www.codeproject.com/Articles/733297/WebSocket-libraries-comparison. [Accessed: 25-Mar-2014].</w:t>
      </w:r>
    </w:p>
    <w:p w:rsidR="00D167B1" w:rsidRPr="00D167B1" w:rsidRDefault="00D167B1">
      <w:pPr>
        <w:pStyle w:val="NormalWeb"/>
        <w:ind w:left="640" w:hanging="640"/>
        <w:divId w:val="816845814"/>
        <w:rPr>
          <w:rFonts w:ascii="Georgia" w:hAnsi="Georgia"/>
          <w:noProof/>
        </w:rPr>
      </w:pPr>
      <w:r w:rsidRPr="00D167B1">
        <w:rPr>
          <w:rFonts w:ascii="Georgia" w:hAnsi="Georgia"/>
          <w:noProof/>
        </w:rPr>
        <w:t>[3]</w:t>
      </w:r>
      <w:r w:rsidRPr="00D167B1">
        <w:rPr>
          <w:rFonts w:ascii="Georgia" w:hAnsi="Georgia"/>
          <w:noProof/>
        </w:rPr>
        <w:tab/>
        <w:t>“Real-Time Analytics with WebSockets: SignalR vs. Node.JS with Socket.IO – Round 1.” [Online]. Available: http://sim4all.com/blogging/?p=454. [Accessed: 25-Mar-2014].</w:t>
      </w:r>
    </w:p>
    <w:p w:rsidR="00D167B1" w:rsidRPr="00D167B1" w:rsidRDefault="00D167B1">
      <w:pPr>
        <w:pStyle w:val="NormalWeb"/>
        <w:ind w:left="640" w:hanging="640"/>
        <w:divId w:val="816845814"/>
        <w:rPr>
          <w:rFonts w:ascii="Georgia" w:hAnsi="Georgia"/>
          <w:noProof/>
        </w:rPr>
      </w:pPr>
      <w:r w:rsidRPr="00D167B1">
        <w:rPr>
          <w:rFonts w:ascii="Georgia" w:hAnsi="Georgia"/>
          <w:noProof/>
        </w:rPr>
        <w:t>[4]</w:t>
      </w:r>
      <w:r w:rsidRPr="00D167B1">
        <w:rPr>
          <w:rFonts w:ascii="Georgia" w:hAnsi="Georgia"/>
          <w:noProof/>
        </w:rPr>
        <w:tab/>
        <w:t>“SockJS, multiple channels, and why I dumped socket.io | Matt’s Hacking Blog on WordPress.com.” [Online]. Available: http://baudehlo.com/2013/05/07/sockjs-multiple-channels-and-why-i-dumped-socket-io/. [Accessed: 25-Mar-2014].</w:t>
      </w:r>
    </w:p>
    <w:p w:rsidR="00D167B1" w:rsidRPr="00D167B1" w:rsidRDefault="00D167B1">
      <w:pPr>
        <w:pStyle w:val="NormalWeb"/>
        <w:ind w:left="640" w:hanging="640"/>
        <w:divId w:val="816845814"/>
        <w:rPr>
          <w:rFonts w:ascii="Georgia" w:hAnsi="Georgia"/>
          <w:noProof/>
        </w:rPr>
      </w:pPr>
      <w:r w:rsidRPr="00D167B1">
        <w:rPr>
          <w:rFonts w:ascii="Georgia" w:hAnsi="Georgia"/>
          <w:noProof/>
        </w:rPr>
        <w:t>[5]</w:t>
      </w:r>
      <w:r w:rsidRPr="00D167B1">
        <w:rPr>
          <w:rFonts w:ascii="Georgia" w:hAnsi="Georgia"/>
          <w:noProof/>
        </w:rPr>
        <w:tab/>
        <w:t>“SockJS vs Socket.IO - Benchmarked - PythonAnywhere News.” [Online]. Available: http://blog.pythonanywhere.com/27/. [Accessed: 25-Mar-2014].</w:t>
      </w:r>
    </w:p>
    <w:p w:rsidR="00D167B1" w:rsidRPr="00D167B1" w:rsidRDefault="00D167B1">
      <w:pPr>
        <w:pStyle w:val="NormalWeb"/>
        <w:ind w:left="640" w:hanging="640"/>
        <w:divId w:val="816845814"/>
        <w:rPr>
          <w:rFonts w:ascii="Georgia" w:hAnsi="Georgia"/>
          <w:noProof/>
        </w:rPr>
      </w:pPr>
      <w:r w:rsidRPr="00D167B1">
        <w:rPr>
          <w:rFonts w:ascii="Georgia" w:hAnsi="Georgia"/>
          <w:noProof/>
        </w:rPr>
        <w:t>[6]</w:t>
      </w:r>
      <w:r w:rsidRPr="00D167B1">
        <w:rPr>
          <w:rFonts w:ascii="Georgia" w:hAnsi="Georgia"/>
          <w:noProof/>
        </w:rPr>
        <w:tab/>
        <w:t>XSockets, “XSockets vs SignalR | xsockets.net.” [Online]. Available: http://xsockets.net/xsockets-vs-signalr. [Accessed: 25-Mar-2014].</w:t>
      </w:r>
    </w:p>
    <w:p w:rsidR="00D167B1" w:rsidRPr="00D167B1" w:rsidRDefault="00D167B1">
      <w:pPr>
        <w:pStyle w:val="NormalWeb"/>
        <w:ind w:left="640" w:hanging="640"/>
        <w:divId w:val="816845814"/>
        <w:rPr>
          <w:rFonts w:ascii="Georgia" w:hAnsi="Georgia"/>
          <w:noProof/>
        </w:rPr>
      </w:pPr>
      <w:r w:rsidRPr="00D167B1">
        <w:rPr>
          <w:rFonts w:ascii="Georgia" w:hAnsi="Georgia"/>
          <w:noProof/>
        </w:rPr>
        <w:t>[7]</w:t>
      </w:r>
      <w:r w:rsidRPr="00D167B1">
        <w:rPr>
          <w:rFonts w:ascii="Georgia" w:hAnsi="Georgia"/>
          <w:noProof/>
        </w:rPr>
        <w:tab/>
        <w:t>Lightstreamer, “The Lightstreamer Blog: Benchmarking Socket.IO vs. Lightstreamer with Node.js.” [Online]. Available: http://blog.lightstreamer.com/2013/05/benchmarking-socketio-vs-lightstreamer.html. [Accessed: 25-Mar-2014].</w:t>
      </w:r>
    </w:p>
    <w:p w:rsidR="00D167B1" w:rsidRPr="00D167B1" w:rsidRDefault="00D167B1">
      <w:pPr>
        <w:pStyle w:val="NormalWeb"/>
        <w:ind w:left="640" w:hanging="640"/>
        <w:divId w:val="816845814"/>
        <w:rPr>
          <w:rFonts w:ascii="Georgia" w:hAnsi="Georgia"/>
          <w:noProof/>
        </w:rPr>
      </w:pPr>
      <w:r w:rsidRPr="00D167B1">
        <w:rPr>
          <w:rFonts w:ascii="Georgia" w:hAnsi="Georgia"/>
          <w:noProof/>
        </w:rPr>
        <w:t>[8]</w:t>
      </w:r>
      <w:r w:rsidRPr="00D167B1">
        <w:rPr>
          <w:rFonts w:ascii="Georgia" w:hAnsi="Georgia"/>
          <w:noProof/>
        </w:rPr>
        <w:tab/>
        <w:t xml:space="preserve">E. Bozdag, A. Mesbah, and A. van Deursen, “A Comparison of Push and Pull Techniques for AJAX,” </w:t>
      </w:r>
      <w:r w:rsidRPr="00D167B1">
        <w:rPr>
          <w:rFonts w:ascii="Georgia" w:hAnsi="Georgia"/>
          <w:i/>
          <w:iCs/>
          <w:noProof/>
        </w:rPr>
        <w:t>2007 9th IEEE International Workshop on Web Site Evolution</w:t>
      </w:r>
      <w:r w:rsidRPr="00D167B1">
        <w:rPr>
          <w:rFonts w:ascii="Georgia" w:hAnsi="Georgia"/>
          <w:noProof/>
        </w:rPr>
        <w:t>, pp. 15–22, Oct. 2007.</w:t>
      </w:r>
    </w:p>
    <w:p w:rsidR="00D167B1" w:rsidRPr="00D167B1" w:rsidRDefault="00D167B1">
      <w:pPr>
        <w:pStyle w:val="NormalWeb"/>
        <w:ind w:left="640" w:hanging="640"/>
        <w:divId w:val="816845814"/>
        <w:rPr>
          <w:rFonts w:ascii="Georgia" w:hAnsi="Georgia"/>
          <w:noProof/>
        </w:rPr>
      </w:pPr>
      <w:r w:rsidRPr="00D167B1">
        <w:rPr>
          <w:rFonts w:ascii="Georgia" w:hAnsi="Georgia"/>
          <w:noProof/>
        </w:rPr>
        <w:t>[9]</w:t>
      </w:r>
      <w:r w:rsidRPr="00D167B1">
        <w:rPr>
          <w:rFonts w:ascii="Georgia" w:hAnsi="Georgia"/>
          <w:noProof/>
        </w:rPr>
        <w:tab/>
        <w:t>M. Jõhvik, “Push-based versus pull-based data transfer in AJAX applications,” University of Tartu, 2011.</w:t>
      </w:r>
    </w:p>
    <w:p w:rsidR="00D167B1" w:rsidRPr="00D167B1" w:rsidRDefault="00D167B1">
      <w:pPr>
        <w:pStyle w:val="NormalWeb"/>
        <w:ind w:left="640" w:hanging="640"/>
        <w:divId w:val="816845814"/>
        <w:rPr>
          <w:rFonts w:ascii="Georgia" w:hAnsi="Georgia"/>
          <w:noProof/>
        </w:rPr>
      </w:pPr>
      <w:r w:rsidRPr="00D167B1">
        <w:rPr>
          <w:rFonts w:ascii="Georgia" w:hAnsi="Georgia"/>
          <w:noProof/>
        </w:rPr>
        <w:t>[10]</w:t>
      </w:r>
      <w:r w:rsidRPr="00D167B1">
        <w:rPr>
          <w:rFonts w:ascii="Georgia" w:hAnsi="Georgia"/>
          <w:noProof/>
        </w:rPr>
        <w:tab/>
        <w:t xml:space="preserve">D. G. Puranik, D. C. Feiock, and J. H. Hill, “Real-Time Monitoring using AJAX and WebSockets,” </w:t>
      </w:r>
      <w:r w:rsidRPr="00D167B1">
        <w:rPr>
          <w:rFonts w:ascii="Georgia" w:hAnsi="Georgia"/>
          <w:i/>
          <w:iCs/>
          <w:noProof/>
        </w:rPr>
        <w:t>ECBS  ’13 Proceedings of the 20th Annual IEEE International Conference and Workshops on the Engineering of Computer Based Systems</w:t>
      </w:r>
      <w:r w:rsidRPr="00D167B1">
        <w:rPr>
          <w:rFonts w:ascii="Georgia" w:hAnsi="Georgia"/>
          <w:noProof/>
        </w:rPr>
        <w:t>, pp. 110–118, 2013.</w:t>
      </w:r>
    </w:p>
    <w:p w:rsidR="00D167B1" w:rsidRPr="00D167B1" w:rsidRDefault="00D167B1">
      <w:pPr>
        <w:pStyle w:val="NormalWeb"/>
        <w:ind w:left="640" w:hanging="640"/>
        <w:divId w:val="816845814"/>
        <w:rPr>
          <w:rFonts w:ascii="Georgia" w:hAnsi="Georgia"/>
          <w:noProof/>
        </w:rPr>
      </w:pPr>
      <w:r w:rsidRPr="00D167B1">
        <w:rPr>
          <w:rFonts w:ascii="Georgia" w:hAnsi="Georgia"/>
          <w:noProof/>
        </w:rPr>
        <w:t>[11]</w:t>
      </w:r>
      <w:r w:rsidRPr="00D167B1">
        <w:rPr>
          <w:rFonts w:ascii="Georgia" w:hAnsi="Georgia"/>
          <w:noProof/>
        </w:rPr>
        <w:tab/>
        <w:t>X. Wang, “Library vs. Framework?” [Online]. Available: http://www.programcreek.com/2011/09/what-is-the-difference-between-a-java-library-and-a-framework/. [Accessed: 20-Mar-2014].</w:t>
      </w:r>
    </w:p>
    <w:p w:rsidR="00D167B1" w:rsidRPr="00D167B1" w:rsidRDefault="00D167B1">
      <w:pPr>
        <w:pStyle w:val="NormalWeb"/>
        <w:ind w:left="640" w:hanging="640"/>
        <w:divId w:val="816845814"/>
        <w:rPr>
          <w:rFonts w:ascii="Georgia" w:hAnsi="Georgia"/>
          <w:noProof/>
        </w:rPr>
      </w:pPr>
      <w:r w:rsidRPr="00D167B1">
        <w:rPr>
          <w:rFonts w:ascii="Georgia" w:hAnsi="Georgia"/>
          <w:noProof/>
        </w:rPr>
        <w:t>[12]</w:t>
      </w:r>
      <w:r w:rsidRPr="00D167B1">
        <w:rPr>
          <w:rFonts w:ascii="Georgia" w:hAnsi="Georgia"/>
          <w:noProof/>
        </w:rPr>
        <w:tab/>
        <w:t>M. Simpson, “Unit? Integration? Functional? Wha? | Mark’s Devblog.” [Online]. Available: http://defragdev.com/blog/?p=611. [Accessed: 20-Mar-2014].</w:t>
      </w:r>
    </w:p>
    <w:p w:rsidR="00D167B1" w:rsidRPr="00D167B1" w:rsidRDefault="00D167B1">
      <w:pPr>
        <w:pStyle w:val="NormalWeb"/>
        <w:ind w:left="640" w:hanging="640"/>
        <w:divId w:val="816845814"/>
        <w:rPr>
          <w:rFonts w:ascii="Georgia" w:hAnsi="Georgia"/>
          <w:noProof/>
        </w:rPr>
      </w:pPr>
      <w:r w:rsidRPr="00D167B1">
        <w:rPr>
          <w:rFonts w:ascii="Georgia" w:hAnsi="Georgia"/>
          <w:noProof/>
        </w:rPr>
        <w:t>[13]</w:t>
      </w:r>
      <w:r w:rsidRPr="00D167B1">
        <w:rPr>
          <w:rFonts w:ascii="Georgia" w:hAnsi="Georgia"/>
          <w:noProof/>
        </w:rPr>
        <w:tab/>
        <w:t>K. Johannessen, “Code base - GitHub.” [Online]. Available: https://github.com/kjohann/MasterThesis.</w:t>
      </w:r>
    </w:p>
    <w:p w:rsidR="00D167B1" w:rsidRPr="00D167B1" w:rsidRDefault="00D167B1">
      <w:pPr>
        <w:pStyle w:val="NormalWeb"/>
        <w:ind w:left="640" w:hanging="640"/>
        <w:divId w:val="816845814"/>
        <w:rPr>
          <w:rFonts w:ascii="Georgia" w:hAnsi="Georgia"/>
          <w:noProof/>
        </w:rPr>
      </w:pPr>
      <w:r w:rsidRPr="00D167B1">
        <w:rPr>
          <w:rFonts w:ascii="Georgia" w:hAnsi="Georgia"/>
          <w:noProof/>
        </w:rPr>
        <w:lastRenderedPageBreak/>
        <w:t>[14]</w:t>
      </w:r>
      <w:r w:rsidRPr="00D167B1">
        <w:rPr>
          <w:rFonts w:ascii="Georgia" w:hAnsi="Georgia"/>
          <w:noProof/>
        </w:rPr>
        <w:tab/>
        <w:t>I. Peter, “History of the world wide web,” 2004. [Online]. Available: http://www.nethistory.info/History of the Internet/web.html. [Accessed: 24-Jan-2013].</w:t>
      </w:r>
    </w:p>
    <w:p w:rsidR="00D167B1" w:rsidRPr="00D167B1" w:rsidRDefault="00D167B1">
      <w:pPr>
        <w:pStyle w:val="NormalWeb"/>
        <w:ind w:left="640" w:hanging="640"/>
        <w:divId w:val="816845814"/>
        <w:rPr>
          <w:rFonts w:ascii="Georgia" w:hAnsi="Georgia"/>
          <w:noProof/>
        </w:rPr>
      </w:pPr>
      <w:r w:rsidRPr="00D167B1">
        <w:rPr>
          <w:rFonts w:ascii="Georgia" w:hAnsi="Georgia"/>
          <w:noProof/>
        </w:rPr>
        <w:t>[15]</w:t>
      </w:r>
      <w:r w:rsidRPr="00D167B1">
        <w:rPr>
          <w:rFonts w:ascii="Georgia" w:hAnsi="Georgia"/>
          <w:noProof/>
        </w:rPr>
        <w:tab/>
        <w:t>R. Fielding, H. Frystyk, and T. Berners-Lee, “Hypertext Transfer Protocol -- HTTP/1.0,” 1996. [Online]. Available: http://www.w3.org/Protocols/HTTP/1.0/draft-ietf-http-spec.html. [Accessed: 23-Jan-2013].</w:t>
      </w:r>
    </w:p>
    <w:p w:rsidR="00D167B1" w:rsidRPr="00D167B1" w:rsidRDefault="00D167B1">
      <w:pPr>
        <w:pStyle w:val="NormalWeb"/>
        <w:ind w:left="640" w:hanging="640"/>
        <w:divId w:val="816845814"/>
        <w:rPr>
          <w:rFonts w:ascii="Georgia" w:hAnsi="Georgia"/>
          <w:noProof/>
        </w:rPr>
      </w:pPr>
      <w:r w:rsidRPr="00D167B1">
        <w:rPr>
          <w:rFonts w:ascii="Georgia" w:hAnsi="Georgia"/>
          <w:noProof/>
        </w:rPr>
        <w:t>[16]</w:t>
      </w:r>
      <w:r w:rsidRPr="00D167B1">
        <w:rPr>
          <w:rFonts w:ascii="Georgia" w:hAnsi="Georgia"/>
          <w:noProof/>
        </w:rPr>
        <w:tab/>
        <w:t xml:space="preserve">H. W. Lie and B. Bos, “The CSS saga,” in in </w:t>
      </w:r>
      <w:r w:rsidRPr="00D167B1">
        <w:rPr>
          <w:rFonts w:ascii="Georgia" w:hAnsi="Georgia"/>
          <w:i/>
          <w:iCs/>
          <w:noProof/>
        </w:rPr>
        <w:t>Cascading Style Sheets, designing for the Web</w:t>
      </w:r>
      <w:r w:rsidRPr="00D167B1">
        <w:rPr>
          <w:rFonts w:ascii="Georgia" w:hAnsi="Georgia"/>
          <w:noProof/>
        </w:rPr>
        <w:t>, 2nd ed., 1999.</w:t>
      </w:r>
    </w:p>
    <w:p w:rsidR="00D167B1" w:rsidRPr="00D167B1" w:rsidRDefault="00D167B1">
      <w:pPr>
        <w:pStyle w:val="NormalWeb"/>
        <w:ind w:left="640" w:hanging="640"/>
        <w:divId w:val="816845814"/>
        <w:rPr>
          <w:rFonts w:ascii="Georgia" w:hAnsi="Georgia"/>
          <w:noProof/>
        </w:rPr>
      </w:pPr>
      <w:r w:rsidRPr="00D167B1">
        <w:rPr>
          <w:rFonts w:ascii="Georgia" w:hAnsi="Georgia"/>
          <w:noProof/>
        </w:rPr>
        <w:t>[17]</w:t>
      </w:r>
      <w:r w:rsidRPr="00D167B1">
        <w:rPr>
          <w:rFonts w:ascii="Georgia" w:hAnsi="Georgia"/>
          <w:noProof/>
        </w:rPr>
        <w:tab/>
        <w:t>K. Balachander, C. K. Jeffrey, and M. M. David, “Key Differences between HTTP/1.0 and HTTP/1.1.” [Online]. Available: http://www8.org/w8-papers/5c-protocols/key/key.html. [Accessed: 22-Jan-2013].</w:t>
      </w:r>
    </w:p>
    <w:p w:rsidR="00D167B1" w:rsidRPr="00D167B1" w:rsidRDefault="00D167B1">
      <w:pPr>
        <w:pStyle w:val="NormalWeb"/>
        <w:ind w:left="640" w:hanging="640"/>
        <w:divId w:val="816845814"/>
        <w:rPr>
          <w:rFonts w:ascii="Georgia" w:hAnsi="Georgia"/>
          <w:noProof/>
        </w:rPr>
      </w:pPr>
      <w:r w:rsidRPr="00D167B1">
        <w:rPr>
          <w:rFonts w:ascii="Georgia" w:hAnsi="Georgia"/>
          <w:noProof/>
        </w:rPr>
        <w:t>[18]</w:t>
      </w:r>
      <w:r w:rsidRPr="00D167B1">
        <w:rPr>
          <w:rFonts w:ascii="Georgia" w:hAnsi="Georgia"/>
          <w:noProof/>
        </w:rPr>
        <w:tab/>
        <w:t>R. Fielding, J. Gettys, J. Mogul, H. Frystyk, L. Masinter, P. Leach, and T. Berners-Lee, “Hypertext Transfer Protocol -- HTTP/1.1,” 1999. [Online]. Available: http://www.w3.org/Protocols/rfc2616/rfc2616.html. [Accessed: 23-Jan-2013].</w:t>
      </w:r>
    </w:p>
    <w:p w:rsidR="00D167B1" w:rsidRPr="00D167B1" w:rsidRDefault="00D167B1">
      <w:pPr>
        <w:pStyle w:val="NormalWeb"/>
        <w:ind w:left="640" w:hanging="640"/>
        <w:divId w:val="816845814"/>
        <w:rPr>
          <w:rFonts w:ascii="Georgia" w:hAnsi="Georgia"/>
          <w:noProof/>
        </w:rPr>
      </w:pPr>
      <w:r w:rsidRPr="00D167B1">
        <w:rPr>
          <w:rFonts w:ascii="Georgia" w:hAnsi="Georgia"/>
          <w:noProof/>
        </w:rPr>
        <w:t>[19]</w:t>
      </w:r>
      <w:r w:rsidRPr="00D167B1">
        <w:rPr>
          <w:rFonts w:ascii="Georgia" w:hAnsi="Georgia"/>
          <w:noProof/>
        </w:rPr>
        <w:tab/>
        <w:t xml:space="preserve">H. Nielsen and J. Gettys, “Network performance effects of HTTP/1.1, CSS1, and PNG,” </w:t>
      </w:r>
      <w:r w:rsidRPr="00D167B1">
        <w:rPr>
          <w:rFonts w:ascii="Georgia" w:hAnsi="Georgia"/>
          <w:i/>
          <w:iCs/>
          <w:noProof/>
        </w:rPr>
        <w:t>ACM SIGCOMM …</w:t>
      </w:r>
      <w:r w:rsidRPr="00D167B1">
        <w:rPr>
          <w:rFonts w:ascii="Georgia" w:hAnsi="Georgia"/>
          <w:noProof/>
        </w:rPr>
        <w:t>, pp. 155–166, 1997.</w:t>
      </w:r>
    </w:p>
    <w:p w:rsidR="00D167B1" w:rsidRPr="00D167B1" w:rsidRDefault="00D167B1">
      <w:pPr>
        <w:pStyle w:val="NormalWeb"/>
        <w:ind w:left="640" w:hanging="640"/>
        <w:divId w:val="816845814"/>
        <w:rPr>
          <w:rFonts w:ascii="Georgia" w:hAnsi="Georgia"/>
          <w:noProof/>
        </w:rPr>
      </w:pPr>
      <w:r w:rsidRPr="00D167B1">
        <w:rPr>
          <w:rFonts w:ascii="Georgia" w:hAnsi="Georgia"/>
          <w:noProof/>
        </w:rPr>
        <w:t>[20]</w:t>
      </w:r>
      <w:r w:rsidRPr="00D167B1">
        <w:rPr>
          <w:rFonts w:ascii="Georgia" w:hAnsi="Georgia"/>
          <w:noProof/>
        </w:rPr>
        <w:tab/>
        <w:t>M. Belshe and R. Peon, “SPDY Protocol - Draft 3.1 - The Chromium Projects.” [Online]. Available: http://www.chromium.org/spdy/spdy-protocol/spdy-protocol-draft3-1. [Accessed: 20-Mar-2014].</w:t>
      </w:r>
    </w:p>
    <w:p w:rsidR="00D167B1" w:rsidRPr="00D167B1" w:rsidRDefault="00D167B1">
      <w:pPr>
        <w:pStyle w:val="NormalWeb"/>
        <w:ind w:left="640" w:hanging="640"/>
        <w:divId w:val="816845814"/>
        <w:rPr>
          <w:rFonts w:ascii="Georgia" w:hAnsi="Georgia"/>
          <w:noProof/>
        </w:rPr>
      </w:pPr>
      <w:r w:rsidRPr="00D167B1">
        <w:rPr>
          <w:rFonts w:ascii="Georgia" w:hAnsi="Georgia"/>
          <w:noProof/>
        </w:rPr>
        <w:t>[21]</w:t>
      </w:r>
      <w:r w:rsidRPr="00D167B1">
        <w:rPr>
          <w:rFonts w:ascii="Georgia" w:hAnsi="Georgia"/>
          <w:noProof/>
        </w:rPr>
        <w:tab/>
        <w:t>M. Belshe, A. Melnikov, M. Thomson, and R. Peon, “Hypertext Transfer Protocol version 2.0.” [Online]. Available: http://tools.ietf.org/html/draft-ietf-httpbis-http2-00. [Accessed: 13-Mar-2014].</w:t>
      </w:r>
    </w:p>
    <w:p w:rsidR="00D167B1" w:rsidRPr="00D167B1" w:rsidRDefault="00D167B1">
      <w:pPr>
        <w:pStyle w:val="NormalWeb"/>
        <w:ind w:left="640" w:hanging="640"/>
        <w:divId w:val="816845814"/>
        <w:rPr>
          <w:rFonts w:ascii="Georgia" w:hAnsi="Georgia"/>
          <w:noProof/>
        </w:rPr>
      </w:pPr>
      <w:r w:rsidRPr="00D167B1">
        <w:rPr>
          <w:rFonts w:ascii="Georgia" w:hAnsi="Georgia"/>
          <w:noProof/>
        </w:rPr>
        <w:t>[22]</w:t>
      </w:r>
      <w:r w:rsidRPr="00D167B1">
        <w:rPr>
          <w:rFonts w:ascii="Georgia" w:hAnsi="Georgia"/>
          <w:noProof/>
        </w:rPr>
        <w:tab/>
        <w:t>“Hypertext Transfer Protocol Bis (httpbis) - Charter.” [Online]. Available: https://datatracker.ietf.org/wg/httpbis/charter/. [Accessed: 13-Mar-2014].</w:t>
      </w:r>
    </w:p>
    <w:p w:rsidR="00D167B1" w:rsidRPr="00D167B1" w:rsidRDefault="00D167B1">
      <w:pPr>
        <w:pStyle w:val="NormalWeb"/>
        <w:ind w:left="640" w:hanging="640"/>
        <w:divId w:val="816845814"/>
        <w:rPr>
          <w:rFonts w:ascii="Georgia" w:hAnsi="Georgia"/>
          <w:noProof/>
        </w:rPr>
      </w:pPr>
      <w:r w:rsidRPr="00D167B1">
        <w:rPr>
          <w:rFonts w:ascii="Georgia" w:hAnsi="Georgia"/>
          <w:noProof/>
        </w:rPr>
        <w:t>[23]</w:t>
      </w:r>
      <w:r w:rsidRPr="00D167B1">
        <w:rPr>
          <w:rFonts w:ascii="Georgia" w:hAnsi="Georgia"/>
          <w:noProof/>
        </w:rPr>
        <w:tab/>
        <w:t>B. Chacos, “Next-gen HTTP 2.0 protocol will require HTTPS encryption (most of the time) | PCWorld.” [Online]. Available: http://www.pcworld.com/article/2061189/next-gen-http-2-0-protocol-will-require-https-encryption-most-of-the-time-.html. [Accessed: 13-Mar-2014].</w:t>
      </w:r>
    </w:p>
    <w:p w:rsidR="00D167B1" w:rsidRPr="00D167B1" w:rsidRDefault="00D167B1">
      <w:pPr>
        <w:pStyle w:val="NormalWeb"/>
        <w:ind w:left="640" w:hanging="640"/>
        <w:divId w:val="816845814"/>
        <w:rPr>
          <w:rFonts w:ascii="Georgia" w:hAnsi="Georgia"/>
          <w:noProof/>
        </w:rPr>
      </w:pPr>
      <w:r w:rsidRPr="00D167B1">
        <w:rPr>
          <w:rFonts w:ascii="Georgia" w:hAnsi="Georgia"/>
          <w:noProof/>
        </w:rPr>
        <w:t>[24]</w:t>
      </w:r>
      <w:r w:rsidRPr="00D167B1">
        <w:rPr>
          <w:rFonts w:ascii="Georgia" w:hAnsi="Georgia"/>
          <w:noProof/>
        </w:rPr>
        <w:tab/>
        <w:t xml:space="preserve">P. Lubbers, B. Albers, and F. Salim, </w:t>
      </w:r>
      <w:r w:rsidRPr="00D167B1">
        <w:rPr>
          <w:rFonts w:ascii="Georgia" w:hAnsi="Georgia"/>
          <w:i/>
          <w:iCs/>
          <w:noProof/>
        </w:rPr>
        <w:t>Pro HTML5 Programming</w:t>
      </w:r>
      <w:r w:rsidRPr="00D167B1">
        <w:rPr>
          <w:rFonts w:ascii="Georgia" w:hAnsi="Georgia"/>
          <w:noProof/>
        </w:rPr>
        <w:t>, 2nd ed. Springer, 2011, pp. 159–191.</w:t>
      </w:r>
    </w:p>
    <w:p w:rsidR="00D167B1" w:rsidRPr="00D167B1" w:rsidRDefault="00D167B1">
      <w:pPr>
        <w:pStyle w:val="NormalWeb"/>
        <w:ind w:left="640" w:hanging="640"/>
        <w:divId w:val="816845814"/>
        <w:rPr>
          <w:rFonts w:ascii="Georgia" w:hAnsi="Georgia"/>
          <w:noProof/>
        </w:rPr>
      </w:pPr>
      <w:r w:rsidRPr="00D167B1">
        <w:rPr>
          <w:rFonts w:ascii="Georgia" w:hAnsi="Georgia"/>
          <w:noProof/>
        </w:rPr>
        <w:t>[25]</w:t>
      </w:r>
      <w:r w:rsidRPr="00D167B1">
        <w:rPr>
          <w:rFonts w:ascii="Georgia" w:hAnsi="Georgia"/>
          <w:noProof/>
        </w:rPr>
        <w:tab/>
        <w:t xml:space="preserve">D. Crane and P. McCarthy, </w:t>
      </w:r>
      <w:r w:rsidRPr="00D167B1">
        <w:rPr>
          <w:rFonts w:ascii="Georgia" w:hAnsi="Georgia"/>
          <w:i/>
          <w:iCs/>
          <w:noProof/>
        </w:rPr>
        <w:t>Comet and Reverse Ajax:The Next-Generation Ajax 2.0</w:t>
      </w:r>
      <w:r w:rsidRPr="00D167B1">
        <w:rPr>
          <w:rFonts w:ascii="Georgia" w:hAnsi="Georgia"/>
          <w:noProof/>
        </w:rPr>
        <w:t>. Heidelberg: Springer-Verlag, 2008, pp. 25, 40–41.</w:t>
      </w:r>
    </w:p>
    <w:p w:rsidR="00D167B1" w:rsidRPr="00D167B1" w:rsidRDefault="00D167B1">
      <w:pPr>
        <w:pStyle w:val="NormalWeb"/>
        <w:ind w:left="640" w:hanging="640"/>
        <w:divId w:val="816845814"/>
        <w:rPr>
          <w:rFonts w:ascii="Georgia" w:hAnsi="Georgia"/>
          <w:noProof/>
        </w:rPr>
      </w:pPr>
      <w:r w:rsidRPr="00D167B1">
        <w:rPr>
          <w:rFonts w:ascii="Georgia" w:hAnsi="Georgia"/>
          <w:noProof/>
        </w:rPr>
        <w:t>[26]</w:t>
      </w:r>
      <w:r w:rsidRPr="00D167B1">
        <w:rPr>
          <w:rFonts w:ascii="Georgia" w:hAnsi="Georgia"/>
          <w:noProof/>
        </w:rPr>
        <w:tab/>
        <w:t>D. Schiemann, “Comet Daily &gt; Blog Archive &gt; The forever-frame technique,” 2007. [Online]. Available: http://cometdaily.com/2007/11/05/the-forever-frame-technique/. [Accessed: 29-Jan-2013].</w:t>
      </w:r>
    </w:p>
    <w:p w:rsidR="00D167B1" w:rsidRPr="00D167B1" w:rsidRDefault="00D167B1">
      <w:pPr>
        <w:pStyle w:val="NormalWeb"/>
        <w:ind w:left="640" w:hanging="640"/>
        <w:divId w:val="816845814"/>
        <w:rPr>
          <w:rFonts w:ascii="Georgia" w:hAnsi="Georgia"/>
          <w:noProof/>
        </w:rPr>
      </w:pPr>
      <w:r w:rsidRPr="00D167B1">
        <w:rPr>
          <w:rFonts w:ascii="Georgia" w:hAnsi="Georgia"/>
          <w:noProof/>
        </w:rPr>
        <w:lastRenderedPageBreak/>
        <w:t>[27]</w:t>
      </w:r>
      <w:r w:rsidRPr="00D167B1">
        <w:rPr>
          <w:rFonts w:ascii="Georgia" w:hAnsi="Georgia"/>
          <w:noProof/>
        </w:rPr>
        <w:tab/>
        <w:t>A. Russel, “Comet: Low Latency Data for the Browser – Infrequently Noted.” [Online]. Available: http://infrequently.org/2006/03/comet-low-latency-data-for-the-browser/. [Accessed: 29-Jan-2013].</w:t>
      </w:r>
    </w:p>
    <w:p w:rsidR="00D167B1" w:rsidRPr="00D167B1" w:rsidRDefault="00D167B1">
      <w:pPr>
        <w:pStyle w:val="NormalWeb"/>
        <w:ind w:left="640" w:hanging="640"/>
        <w:divId w:val="816845814"/>
        <w:rPr>
          <w:rFonts w:ascii="Georgia" w:hAnsi="Georgia"/>
          <w:noProof/>
        </w:rPr>
      </w:pPr>
      <w:r w:rsidRPr="00D167B1">
        <w:rPr>
          <w:rFonts w:ascii="Georgia" w:hAnsi="Georgia"/>
          <w:noProof/>
        </w:rPr>
        <w:t>[28]</w:t>
      </w:r>
      <w:r w:rsidRPr="00D167B1">
        <w:rPr>
          <w:rFonts w:ascii="Georgia" w:hAnsi="Georgia"/>
          <w:noProof/>
        </w:rPr>
        <w:tab/>
        <w:t>M. Nesbitt, A. Russel, G. Wilkins, and D. Davis, “The Bayeux Specification,” 2007. [Online]. Available: http://svn.cometd.com/trunk/bayeux/bayeux.html. [Accessed: 29-Jan-2013].</w:t>
      </w:r>
    </w:p>
    <w:p w:rsidR="00D167B1" w:rsidRPr="00D167B1" w:rsidRDefault="00D167B1">
      <w:pPr>
        <w:pStyle w:val="NormalWeb"/>
        <w:ind w:left="640" w:hanging="640"/>
        <w:divId w:val="816845814"/>
        <w:rPr>
          <w:rFonts w:ascii="Georgia" w:hAnsi="Georgia"/>
          <w:noProof/>
        </w:rPr>
      </w:pPr>
      <w:r w:rsidRPr="00D167B1">
        <w:rPr>
          <w:rFonts w:ascii="Georgia" w:hAnsi="Georgia"/>
          <w:noProof/>
        </w:rPr>
        <w:t>[29]</w:t>
      </w:r>
      <w:r w:rsidRPr="00D167B1">
        <w:rPr>
          <w:rFonts w:ascii="Georgia" w:hAnsi="Georgia"/>
          <w:noProof/>
        </w:rPr>
        <w:tab/>
        <w:t>G. Roth, “HTML5 Server-Push Technologies, Part 1 | Java.net,” 2010. [Online]. Available: http://today.java.net/article/2010/03/31/html5-server-push-technologies-part-1. [Accessed: 02-Feb-2013].</w:t>
      </w:r>
    </w:p>
    <w:p w:rsidR="00D167B1" w:rsidRPr="00D167B1" w:rsidRDefault="00D167B1">
      <w:pPr>
        <w:pStyle w:val="NormalWeb"/>
        <w:ind w:left="640" w:hanging="640"/>
        <w:divId w:val="816845814"/>
        <w:rPr>
          <w:rFonts w:ascii="Georgia" w:hAnsi="Georgia"/>
          <w:noProof/>
        </w:rPr>
      </w:pPr>
      <w:r w:rsidRPr="00D167B1">
        <w:rPr>
          <w:rFonts w:ascii="Georgia" w:hAnsi="Georgia"/>
          <w:noProof/>
        </w:rPr>
        <w:t>[30]</w:t>
      </w:r>
      <w:r w:rsidRPr="00D167B1">
        <w:rPr>
          <w:rFonts w:ascii="Georgia" w:hAnsi="Georgia"/>
          <w:noProof/>
        </w:rPr>
        <w:tab/>
        <w:t>E. Bidelman, “Stream Updates with Server-Sent Events - HTML5 Rocks,” 2011. [Online]. Available: http://www.html5rocks.com/en/tutorials/eventsource/basics/. [Accessed: 24-Jan-2013].</w:t>
      </w:r>
    </w:p>
    <w:p w:rsidR="00D167B1" w:rsidRPr="00D167B1" w:rsidRDefault="00D167B1">
      <w:pPr>
        <w:pStyle w:val="NormalWeb"/>
        <w:ind w:left="640" w:hanging="640"/>
        <w:divId w:val="816845814"/>
        <w:rPr>
          <w:rFonts w:ascii="Georgia" w:hAnsi="Georgia"/>
          <w:noProof/>
        </w:rPr>
      </w:pPr>
      <w:r w:rsidRPr="00D167B1">
        <w:rPr>
          <w:rFonts w:ascii="Georgia" w:hAnsi="Georgia"/>
          <w:noProof/>
        </w:rPr>
        <w:t>[31]</w:t>
      </w:r>
      <w:r w:rsidRPr="00D167B1">
        <w:rPr>
          <w:rFonts w:ascii="Georgia" w:hAnsi="Georgia"/>
          <w:noProof/>
        </w:rPr>
        <w:tab/>
        <w:t>I. Hickson, “Server-Sent Events,” 2012. [Online]. Available: http://dev.w3.org/html5/eventsource/. [Accessed: 24-Jan-2013].</w:t>
      </w:r>
    </w:p>
    <w:p w:rsidR="00D167B1" w:rsidRPr="00D167B1" w:rsidRDefault="00D167B1">
      <w:pPr>
        <w:pStyle w:val="NormalWeb"/>
        <w:ind w:left="640" w:hanging="640"/>
        <w:divId w:val="816845814"/>
        <w:rPr>
          <w:rFonts w:ascii="Georgia" w:hAnsi="Georgia"/>
          <w:noProof/>
        </w:rPr>
      </w:pPr>
      <w:r w:rsidRPr="00D167B1">
        <w:rPr>
          <w:rFonts w:ascii="Georgia" w:hAnsi="Georgia"/>
          <w:noProof/>
        </w:rPr>
        <w:t>[32]</w:t>
      </w:r>
      <w:r w:rsidRPr="00D167B1">
        <w:rPr>
          <w:rFonts w:ascii="Georgia" w:hAnsi="Georgia"/>
          <w:noProof/>
        </w:rPr>
        <w:tab/>
        <w:t>I. Fette and A. Melnikov, “The WebSocket Protocol.” [Online]. Available: http://tools.ietf.org/html/rfc6455. [Accessed: 29-Jan-2013].</w:t>
      </w:r>
    </w:p>
    <w:p w:rsidR="00D167B1" w:rsidRPr="00D167B1" w:rsidRDefault="00D167B1">
      <w:pPr>
        <w:pStyle w:val="NormalWeb"/>
        <w:ind w:left="640" w:hanging="640"/>
        <w:divId w:val="816845814"/>
        <w:rPr>
          <w:rFonts w:ascii="Georgia" w:hAnsi="Georgia"/>
          <w:noProof/>
        </w:rPr>
      </w:pPr>
      <w:r w:rsidRPr="00D167B1">
        <w:rPr>
          <w:rFonts w:ascii="Georgia" w:hAnsi="Georgia"/>
          <w:noProof/>
        </w:rPr>
        <w:t>[33]</w:t>
      </w:r>
      <w:r w:rsidRPr="00D167B1">
        <w:rPr>
          <w:rFonts w:ascii="Georgia" w:hAnsi="Georgia"/>
          <w:noProof/>
        </w:rPr>
        <w:tab/>
        <w:t>Walker-Morgan, “WebSockets becomes proposed standard,” 2011. [Online]. Available: http://www.h-online.com/open/news/item/WebSockets-becomes-proposed-standard-1394315.html. [Accessed: 29-Jan-2013].</w:t>
      </w:r>
    </w:p>
    <w:p w:rsidR="00D167B1" w:rsidRPr="00D167B1" w:rsidRDefault="00D167B1">
      <w:pPr>
        <w:pStyle w:val="NormalWeb"/>
        <w:ind w:left="640" w:hanging="640"/>
        <w:divId w:val="816845814"/>
        <w:rPr>
          <w:rFonts w:ascii="Georgia" w:hAnsi="Georgia"/>
          <w:noProof/>
        </w:rPr>
      </w:pPr>
      <w:r w:rsidRPr="00D167B1">
        <w:rPr>
          <w:rFonts w:ascii="Georgia" w:hAnsi="Georgia"/>
          <w:noProof/>
        </w:rPr>
        <w:t>[34]</w:t>
      </w:r>
      <w:r w:rsidRPr="00D167B1">
        <w:rPr>
          <w:rFonts w:ascii="Georgia" w:hAnsi="Georgia"/>
          <w:noProof/>
        </w:rPr>
        <w:tab/>
        <w:t>P. Lubbers, B. Albers, and F. Salim, “WebSocket.org | About WebSocket.” [Online]. Available: http://www.websocket.org/aboutwebsocket.html. [Accessed: 24-Jan-2013].</w:t>
      </w:r>
    </w:p>
    <w:p w:rsidR="00D167B1" w:rsidRPr="00D167B1" w:rsidRDefault="00D167B1">
      <w:pPr>
        <w:pStyle w:val="NormalWeb"/>
        <w:ind w:left="640" w:hanging="640"/>
        <w:divId w:val="816845814"/>
        <w:rPr>
          <w:rFonts w:ascii="Georgia" w:hAnsi="Georgia"/>
          <w:noProof/>
        </w:rPr>
      </w:pPr>
      <w:r w:rsidRPr="00D167B1">
        <w:rPr>
          <w:rFonts w:ascii="Georgia" w:hAnsi="Georgia"/>
          <w:noProof/>
        </w:rPr>
        <w:t>[35]</w:t>
      </w:r>
      <w:r w:rsidRPr="00D167B1">
        <w:rPr>
          <w:rFonts w:ascii="Georgia" w:hAnsi="Georgia"/>
          <w:noProof/>
        </w:rPr>
        <w:tab/>
        <w:t>I. Hickson, “The WebSocket API,” 2012. [Online]. Available: http://dev.w3.org/html5/websockets/. [Accessed: 24-Jan-2013].</w:t>
      </w:r>
    </w:p>
    <w:p w:rsidR="00D167B1" w:rsidRPr="00D167B1" w:rsidRDefault="00D167B1">
      <w:pPr>
        <w:pStyle w:val="NormalWeb"/>
        <w:ind w:left="640" w:hanging="640"/>
        <w:divId w:val="816845814"/>
        <w:rPr>
          <w:rFonts w:ascii="Georgia" w:hAnsi="Georgia"/>
          <w:noProof/>
        </w:rPr>
      </w:pPr>
      <w:r w:rsidRPr="00D167B1">
        <w:rPr>
          <w:rFonts w:ascii="Georgia" w:hAnsi="Georgia"/>
          <w:noProof/>
        </w:rPr>
        <w:t>[36]</w:t>
      </w:r>
      <w:r w:rsidRPr="00D167B1">
        <w:rPr>
          <w:rFonts w:ascii="Georgia" w:hAnsi="Georgia"/>
          <w:noProof/>
        </w:rPr>
        <w:tab/>
        <w:t>P. Lubbers and F. Greco, “WebSocket.org | The Benefits of WebSocket.” [Online]. Available: http://www.websocket.org/quantum.html. [Accessed: 24-Jan-2013].</w:t>
      </w:r>
    </w:p>
    <w:p w:rsidR="00D167B1" w:rsidRPr="00D167B1" w:rsidRDefault="00D167B1">
      <w:pPr>
        <w:pStyle w:val="NormalWeb"/>
        <w:ind w:left="640" w:hanging="640"/>
        <w:divId w:val="816845814"/>
        <w:rPr>
          <w:rFonts w:ascii="Georgia" w:hAnsi="Georgia"/>
          <w:noProof/>
        </w:rPr>
      </w:pPr>
      <w:r w:rsidRPr="00D167B1">
        <w:rPr>
          <w:rFonts w:ascii="Georgia" w:hAnsi="Georgia"/>
          <w:noProof/>
        </w:rPr>
        <w:t>[37]</w:t>
      </w:r>
      <w:r w:rsidRPr="00D167B1">
        <w:rPr>
          <w:rFonts w:ascii="Georgia" w:hAnsi="Georgia"/>
          <w:noProof/>
        </w:rPr>
        <w:tab/>
        <w:t>“Internet Explorer Browser.” [Online]. Available: http://www.w3schools.com/browsers/browsers_explorer.asp. [Accessed: 31-Jan-2013].</w:t>
      </w:r>
    </w:p>
    <w:p w:rsidR="00D167B1" w:rsidRPr="00D167B1" w:rsidRDefault="00D167B1">
      <w:pPr>
        <w:pStyle w:val="NormalWeb"/>
        <w:ind w:left="640" w:hanging="640"/>
        <w:divId w:val="816845814"/>
        <w:rPr>
          <w:rFonts w:ascii="Georgia" w:hAnsi="Georgia"/>
          <w:noProof/>
        </w:rPr>
      </w:pPr>
      <w:r w:rsidRPr="00D167B1">
        <w:rPr>
          <w:rFonts w:ascii="Georgia" w:hAnsi="Georgia"/>
          <w:noProof/>
        </w:rPr>
        <w:t>[38]</w:t>
      </w:r>
      <w:r w:rsidRPr="00D167B1">
        <w:rPr>
          <w:rFonts w:ascii="Georgia" w:hAnsi="Georgia"/>
          <w:noProof/>
        </w:rPr>
        <w:tab/>
        <w:t>SignalR, “SignalR: The Official Microsoft ASP.NET Site.” [Online]. Available: http://www.asp.net/signalr. [Accessed: 27-Aug-2013].</w:t>
      </w:r>
    </w:p>
    <w:p w:rsidR="00D167B1" w:rsidRPr="00D167B1" w:rsidRDefault="00D167B1">
      <w:pPr>
        <w:pStyle w:val="NormalWeb"/>
        <w:ind w:left="640" w:hanging="640"/>
        <w:divId w:val="816845814"/>
        <w:rPr>
          <w:rFonts w:ascii="Georgia" w:hAnsi="Georgia"/>
          <w:noProof/>
        </w:rPr>
      </w:pPr>
      <w:r w:rsidRPr="00D167B1">
        <w:rPr>
          <w:rFonts w:ascii="Georgia" w:hAnsi="Georgia"/>
          <w:noProof/>
        </w:rPr>
        <w:t>[39]</w:t>
      </w:r>
      <w:r w:rsidRPr="00D167B1">
        <w:rPr>
          <w:rFonts w:ascii="Georgia" w:hAnsi="Georgia"/>
          <w:noProof/>
        </w:rPr>
        <w:tab/>
        <w:t>LearnBoost, “Socket.IO: the cross-browser WebSocket for realtime apps.” [Online]. Available: http://socket.io/. [Accessed: 31-Jul-2013].</w:t>
      </w:r>
    </w:p>
    <w:p w:rsidR="00D167B1" w:rsidRPr="00D167B1" w:rsidRDefault="00D167B1">
      <w:pPr>
        <w:pStyle w:val="NormalWeb"/>
        <w:ind w:left="640" w:hanging="640"/>
        <w:divId w:val="816845814"/>
        <w:rPr>
          <w:rFonts w:ascii="Georgia" w:hAnsi="Georgia"/>
          <w:noProof/>
        </w:rPr>
      </w:pPr>
      <w:r w:rsidRPr="00D167B1">
        <w:rPr>
          <w:rFonts w:ascii="Georgia" w:hAnsi="Georgia"/>
          <w:noProof/>
        </w:rPr>
        <w:lastRenderedPageBreak/>
        <w:t>[40]</w:t>
      </w:r>
      <w:r w:rsidRPr="00D167B1">
        <w:rPr>
          <w:rFonts w:ascii="Georgia" w:hAnsi="Georgia"/>
          <w:noProof/>
        </w:rPr>
        <w:tab/>
        <w:t>P. Lubbers, “How HTML5 Web Sockets Interact With Proxy Servers,” 2010. [Online]. Available: http://www.infoq.com/articles/Web-Sockets-Proxy-Servers. [Accessed: 29-Jan-2013].</w:t>
      </w:r>
    </w:p>
    <w:p w:rsidR="00D167B1" w:rsidRPr="00D167B1" w:rsidRDefault="00D167B1">
      <w:pPr>
        <w:pStyle w:val="NormalWeb"/>
        <w:ind w:left="640" w:hanging="640"/>
        <w:divId w:val="816845814"/>
        <w:rPr>
          <w:rFonts w:ascii="Georgia" w:hAnsi="Georgia"/>
          <w:noProof/>
        </w:rPr>
      </w:pPr>
      <w:r w:rsidRPr="00D167B1">
        <w:rPr>
          <w:rFonts w:ascii="Georgia" w:hAnsi="Georgia"/>
          <w:noProof/>
        </w:rPr>
        <w:t>[41]</w:t>
      </w:r>
      <w:r w:rsidRPr="00D167B1">
        <w:rPr>
          <w:rFonts w:ascii="Georgia" w:hAnsi="Georgia"/>
          <w:noProof/>
        </w:rPr>
        <w:tab/>
        <w:t>“PersistentConnection - SignalR GitHub Wiki.” [Online]. Available: https://github.com/SignalR/SignalR/wiki/PersistentConnection. [Accessed: 27-Aug-2013].</w:t>
      </w:r>
    </w:p>
    <w:p w:rsidR="00D167B1" w:rsidRPr="00D167B1" w:rsidRDefault="00D167B1">
      <w:pPr>
        <w:pStyle w:val="NormalWeb"/>
        <w:ind w:left="640" w:hanging="640"/>
        <w:divId w:val="816845814"/>
        <w:rPr>
          <w:rFonts w:ascii="Georgia" w:hAnsi="Georgia"/>
          <w:noProof/>
        </w:rPr>
      </w:pPr>
      <w:r w:rsidRPr="00D167B1">
        <w:rPr>
          <w:rFonts w:ascii="Georgia" w:hAnsi="Georgia"/>
          <w:noProof/>
        </w:rPr>
        <w:t>[42]</w:t>
      </w:r>
      <w:r w:rsidRPr="00D167B1">
        <w:rPr>
          <w:rFonts w:ascii="Georgia" w:hAnsi="Georgia"/>
          <w:noProof/>
        </w:rPr>
        <w:tab/>
        <w:t>“Atmosphere - GitHub.” [Online]. Available: https://github.com/Atmosphere/atmosphere. [Accessed: 24-Mar-2014].</w:t>
      </w:r>
    </w:p>
    <w:p w:rsidR="00D167B1" w:rsidRPr="00D167B1" w:rsidRDefault="00D167B1">
      <w:pPr>
        <w:pStyle w:val="NormalWeb"/>
        <w:ind w:left="640" w:hanging="640"/>
        <w:divId w:val="816845814"/>
        <w:rPr>
          <w:rFonts w:ascii="Georgia" w:hAnsi="Georgia"/>
          <w:noProof/>
        </w:rPr>
      </w:pPr>
      <w:r w:rsidRPr="00D167B1">
        <w:rPr>
          <w:rFonts w:ascii="Georgia" w:hAnsi="Georgia"/>
          <w:noProof/>
        </w:rPr>
        <w:t>[43]</w:t>
      </w:r>
      <w:r w:rsidRPr="00D167B1">
        <w:rPr>
          <w:rFonts w:ascii="Georgia" w:hAnsi="Georgia"/>
          <w:noProof/>
        </w:rPr>
        <w:tab/>
        <w:t>“Async-IO.org: Powering the Atmosphere Framework.” [Online]. Available: http://async-io.org/tutorial.html. [Accessed: 20-Mar-2014].</w:t>
      </w:r>
    </w:p>
    <w:p w:rsidR="00D167B1" w:rsidRPr="00D167B1" w:rsidRDefault="00D167B1">
      <w:pPr>
        <w:pStyle w:val="NormalWeb"/>
        <w:ind w:left="640" w:hanging="640"/>
        <w:divId w:val="816845814"/>
        <w:rPr>
          <w:rFonts w:ascii="Georgia" w:hAnsi="Georgia"/>
          <w:noProof/>
        </w:rPr>
      </w:pPr>
      <w:r w:rsidRPr="00D167B1">
        <w:rPr>
          <w:rFonts w:ascii="Georgia" w:hAnsi="Georgia"/>
          <w:noProof/>
        </w:rPr>
        <w:t>[44]</w:t>
      </w:r>
      <w:r w:rsidRPr="00D167B1">
        <w:rPr>
          <w:rFonts w:ascii="Georgia" w:hAnsi="Georgia"/>
          <w:noProof/>
        </w:rPr>
        <w:tab/>
        <w:t>“Sails.js | Realtime MVC Framework for Node.js.” [Online]. Available: http://sailsjs.org/#! [Accessed: 20-Mar-2014].</w:t>
      </w:r>
    </w:p>
    <w:p w:rsidR="00D167B1" w:rsidRPr="00D167B1" w:rsidRDefault="00D167B1">
      <w:pPr>
        <w:pStyle w:val="NormalWeb"/>
        <w:ind w:left="640" w:hanging="640"/>
        <w:divId w:val="816845814"/>
        <w:rPr>
          <w:rFonts w:ascii="Georgia" w:hAnsi="Georgia"/>
          <w:noProof/>
        </w:rPr>
      </w:pPr>
      <w:r w:rsidRPr="00D167B1">
        <w:rPr>
          <w:rFonts w:ascii="Georgia" w:hAnsi="Georgia"/>
          <w:noProof/>
        </w:rPr>
        <w:t>[45]</w:t>
      </w:r>
      <w:r w:rsidRPr="00D167B1">
        <w:rPr>
          <w:rFonts w:ascii="Georgia" w:hAnsi="Georgia"/>
          <w:noProof/>
        </w:rPr>
        <w:tab/>
        <w:t>“Sails.js | Realtime MVC Framework for Node.js.” [Online]. Available: http://sailsjs.org/#!documentation. [Accessed: 20-Mar-2014].</w:t>
      </w:r>
    </w:p>
    <w:p w:rsidR="00D167B1" w:rsidRPr="00D167B1" w:rsidRDefault="00D167B1">
      <w:pPr>
        <w:pStyle w:val="NormalWeb"/>
        <w:ind w:left="640" w:hanging="640"/>
        <w:divId w:val="816845814"/>
        <w:rPr>
          <w:rFonts w:ascii="Georgia" w:hAnsi="Georgia"/>
          <w:noProof/>
        </w:rPr>
      </w:pPr>
      <w:r w:rsidRPr="00D167B1">
        <w:rPr>
          <w:rFonts w:ascii="Georgia" w:hAnsi="Georgia"/>
          <w:noProof/>
        </w:rPr>
        <w:t>[46]</w:t>
      </w:r>
      <w:r w:rsidRPr="00D167B1">
        <w:rPr>
          <w:rFonts w:ascii="Georgia" w:hAnsi="Georgia"/>
          <w:noProof/>
        </w:rPr>
        <w:tab/>
        <w:t>“Play Framework - Build Modern &amp; Scalable Web Apps with Java and Scala.” [Online]. Available: http://www.playframework.com/. [Accessed: 20-Mar-2014].</w:t>
      </w:r>
    </w:p>
    <w:p w:rsidR="00D167B1" w:rsidRPr="00D167B1" w:rsidRDefault="00D167B1">
      <w:pPr>
        <w:pStyle w:val="NormalWeb"/>
        <w:ind w:left="640" w:hanging="640"/>
        <w:divId w:val="816845814"/>
        <w:rPr>
          <w:rFonts w:ascii="Georgia" w:hAnsi="Georgia"/>
          <w:noProof/>
        </w:rPr>
      </w:pPr>
      <w:r w:rsidRPr="00D167B1">
        <w:rPr>
          <w:rFonts w:ascii="Georgia" w:hAnsi="Georgia"/>
          <w:noProof/>
        </w:rPr>
        <w:t>[47]</w:t>
      </w:r>
      <w:r w:rsidRPr="00D167B1">
        <w:rPr>
          <w:rFonts w:ascii="Georgia" w:hAnsi="Georgia"/>
          <w:noProof/>
        </w:rPr>
        <w:tab/>
        <w:t>“Akka.” [Online]. Available: http://akka.io/. [Accessed: 13-Aug-2013].</w:t>
      </w:r>
    </w:p>
    <w:p w:rsidR="00D167B1" w:rsidRPr="00D167B1" w:rsidRDefault="00D167B1">
      <w:pPr>
        <w:pStyle w:val="NormalWeb"/>
        <w:ind w:left="640" w:hanging="640"/>
        <w:divId w:val="816845814"/>
        <w:rPr>
          <w:rFonts w:ascii="Georgia" w:hAnsi="Georgia"/>
          <w:noProof/>
        </w:rPr>
      </w:pPr>
      <w:r w:rsidRPr="00D167B1">
        <w:rPr>
          <w:rFonts w:ascii="Georgia" w:hAnsi="Georgia"/>
          <w:noProof/>
        </w:rPr>
        <w:t>[48]</w:t>
      </w:r>
      <w:r w:rsidRPr="00D167B1">
        <w:rPr>
          <w:rFonts w:ascii="Georgia" w:hAnsi="Georgia"/>
          <w:noProof/>
        </w:rPr>
        <w:tab/>
        <w:t>“SockJS - GitHub.” [Online]. Available: https://github.com/sockjs. [Accessed: 24-Mar-2014].</w:t>
      </w:r>
    </w:p>
    <w:p w:rsidR="00D167B1" w:rsidRPr="00D167B1" w:rsidRDefault="00D167B1">
      <w:pPr>
        <w:pStyle w:val="NormalWeb"/>
        <w:ind w:left="640" w:hanging="640"/>
        <w:divId w:val="816845814"/>
        <w:rPr>
          <w:rFonts w:ascii="Georgia" w:hAnsi="Georgia"/>
          <w:noProof/>
        </w:rPr>
      </w:pPr>
      <w:r w:rsidRPr="00D167B1">
        <w:rPr>
          <w:rFonts w:ascii="Georgia" w:hAnsi="Georgia"/>
          <w:noProof/>
        </w:rPr>
        <w:t>[49]</w:t>
      </w:r>
      <w:r w:rsidRPr="00D167B1">
        <w:rPr>
          <w:rFonts w:ascii="Georgia" w:hAnsi="Georgia"/>
          <w:noProof/>
        </w:rPr>
        <w:tab/>
        <w:t>“Meteor Homepage.” [Online]. Available: http://meteor.com/. [Accessed: 22-Jan-2013].</w:t>
      </w:r>
    </w:p>
    <w:p w:rsidR="00D167B1" w:rsidRPr="00D167B1" w:rsidRDefault="00D167B1">
      <w:pPr>
        <w:pStyle w:val="NormalWeb"/>
        <w:ind w:left="640" w:hanging="640"/>
        <w:divId w:val="816845814"/>
        <w:rPr>
          <w:rFonts w:ascii="Georgia" w:hAnsi="Georgia"/>
          <w:noProof/>
        </w:rPr>
      </w:pPr>
      <w:r w:rsidRPr="00D167B1">
        <w:rPr>
          <w:rFonts w:ascii="Georgia" w:hAnsi="Georgia"/>
          <w:noProof/>
        </w:rPr>
        <w:t>[50]</w:t>
      </w:r>
      <w:r w:rsidRPr="00D167B1">
        <w:rPr>
          <w:rFonts w:ascii="Georgia" w:hAnsi="Georgia"/>
          <w:noProof/>
        </w:rPr>
        <w:tab/>
        <w:t>Meteor, “Documentation - Meteor.” [Online]. Available: http://docs.meteor.com/. [Accessed: 28-Aug-2013].</w:t>
      </w:r>
    </w:p>
    <w:p w:rsidR="00D167B1" w:rsidRPr="00D167B1" w:rsidRDefault="00D167B1">
      <w:pPr>
        <w:pStyle w:val="NormalWeb"/>
        <w:ind w:left="640" w:hanging="640"/>
        <w:divId w:val="816845814"/>
        <w:rPr>
          <w:rFonts w:ascii="Georgia" w:hAnsi="Georgia"/>
          <w:noProof/>
        </w:rPr>
      </w:pPr>
      <w:r w:rsidRPr="00D167B1">
        <w:rPr>
          <w:rFonts w:ascii="Georgia" w:hAnsi="Georgia"/>
          <w:noProof/>
        </w:rPr>
        <w:t>[51]</w:t>
      </w:r>
      <w:r w:rsidRPr="00D167B1">
        <w:rPr>
          <w:rFonts w:ascii="Georgia" w:hAnsi="Georgia"/>
          <w:noProof/>
        </w:rPr>
        <w:tab/>
        <w:t>Weswit, “About Us - Weswit.” [Online]. Available: http://www.weswit.com/about. [Accessed: 11-Apr-2013].</w:t>
      </w:r>
    </w:p>
    <w:p w:rsidR="00D167B1" w:rsidRPr="00D167B1" w:rsidRDefault="00D167B1">
      <w:pPr>
        <w:pStyle w:val="NormalWeb"/>
        <w:ind w:left="640" w:hanging="640"/>
        <w:divId w:val="816845814"/>
        <w:rPr>
          <w:rFonts w:ascii="Georgia" w:hAnsi="Georgia"/>
          <w:noProof/>
        </w:rPr>
      </w:pPr>
      <w:r w:rsidRPr="00D167B1">
        <w:rPr>
          <w:rFonts w:ascii="Georgia" w:hAnsi="Georgia"/>
          <w:noProof/>
        </w:rPr>
        <w:t>[52]</w:t>
      </w:r>
      <w:r w:rsidRPr="00D167B1">
        <w:rPr>
          <w:rFonts w:ascii="Georgia" w:hAnsi="Georgia"/>
          <w:noProof/>
        </w:rPr>
        <w:tab/>
        <w:t>“Lighstreamer wiki.” [Online]. Available: http://en.wikipedia.org/wiki/Weswit. [Accessed: 11-Aug-2013].</w:t>
      </w:r>
    </w:p>
    <w:p w:rsidR="00D167B1" w:rsidRPr="00D167B1" w:rsidRDefault="00D167B1">
      <w:pPr>
        <w:pStyle w:val="NormalWeb"/>
        <w:ind w:left="640" w:hanging="640"/>
        <w:divId w:val="816845814"/>
        <w:rPr>
          <w:rFonts w:ascii="Georgia" w:hAnsi="Georgia"/>
          <w:noProof/>
        </w:rPr>
      </w:pPr>
      <w:r w:rsidRPr="00D167B1">
        <w:rPr>
          <w:rFonts w:ascii="Georgia" w:hAnsi="Georgia"/>
          <w:noProof/>
        </w:rPr>
        <w:t>[53]</w:t>
      </w:r>
      <w:r w:rsidRPr="00D167B1">
        <w:rPr>
          <w:rFonts w:ascii="Georgia" w:hAnsi="Georgia"/>
          <w:noProof/>
        </w:rPr>
        <w:tab/>
        <w:t>Weswit, “Lightstreamer - Docs.” [Online]. Available: http://www.lightstreamer.com/doc. [Accessed: 11-Aug-2013].</w:t>
      </w:r>
    </w:p>
    <w:p w:rsidR="00D167B1" w:rsidRPr="00D167B1" w:rsidRDefault="00D167B1">
      <w:pPr>
        <w:pStyle w:val="NormalWeb"/>
        <w:ind w:left="640" w:hanging="640"/>
        <w:divId w:val="816845814"/>
        <w:rPr>
          <w:rFonts w:ascii="Georgia" w:hAnsi="Georgia"/>
          <w:noProof/>
        </w:rPr>
      </w:pPr>
      <w:r w:rsidRPr="00D167B1">
        <w:rPr>
          <w:rFonts w:ascii="Georgia" w:hAnsi="Georgia"/>
          <w:noProof/>
        </w:rPr>
        <w:t>[54]</w:t>
      </w:r>
      <w:r w:rsidRPr="00D167B1">
        <w:rPr>
          <w:rFonts w:ascii="Georgia" w:hAnsi="Georgia"/>
          <w:noProof/>
        </w:rPr>
        <w:tab/>
        <w:t>“Planet Framework.” [Online]. Available: http://www.planetframework.com/. [Accessed: 20-Mar-2014].</w:t>
      </w:r>
    </w:p>
    <w:p w:rsidR="00D167B1" w:rsidRPr="00D167B1" w:rsidRDefault="00D167B1">
      <w:pPr>
        <w:pStyle w:val="NormalWeb"/>
        <w:ind w:left="640" w:hanging="640"/>
        <w:divId w:val="816845814"/>
        <w:rPr>
          <w:rFonts w:ascii="Georgia" w:hAnsi="Georgia"/>
          <w:noProof/>
        </w:rPr>
      </w:pPr>
      <w:r w:rsidRPr="00D167B1">
        <w:rPr>
          <w:rFonts w:ascii="Georgia" w:hAnsi="Georgia"/>
          <w:noProof/>
        </w:rPr>
        <w:t>[55]</w:t>
      </w:r>
      <w:r w:rsidRPr="00D167B1">
        <w:rPr>
          <w:rFonts w:ascii="Georgia" w:hAnsi="Georgia"/>
          <w:noProof/>
        </w:rPr>
        <w:tab/>
        <w:t>XSockets, “XSockets.NET | xsockets.net.” [Online]. Available: http://xsockets.net/. [Accessed: 20-Mar-2014].</w:t>
      </w:r>
    </w:p>
    <w:p w:rsidR="00D167B1" w:rsidRPr="00D167B1" w:rsidRDefault="00D167B1">
      <w:pPr>
        <w:pStyle w:val="NormalWeb"/>
        <w:ind w:left="640" w:hanging="640"/>
        <w:divId w:val="816845814"/>
        <w:rPr>
          <w:rFonts w:ascii="Georgia" w:hAnsi="Georgia"/>
          <w:noProof/>
        </w:rPr>
      </w:pPr>
      <w:r w:rsidRPr="00D167B1">
        <w:rPr>
          <w:rFonts w:ascii="Georgia" w:hAnsi="Georgia"/>
          <w:noProof/>
        </w:rPr>
        <w:lastRenderedPageBreak/>
        <w:t>[56]</w:t>
      </w:r>
      <w:r w:rsidRPr="00D167B1">
        <w:rPr>
          <w:rFonts w:ascii="Georgia" w:hAnsi="Georgia"/>
          <w:noProof/>
        </w:rPr>
        <w:tab/>
        <w:t>R. McMurray, “Installing IIS 8 on Windows Server 2012: The Official Microsoft IIS Site.” [Online]. Available: http://www.iis.net/learn/get-started/whats-new-in-iis-8/installing-iis-8-on-windows-server-2012. [Accessed: 06-Mar-2014].</w:t>
      </w:r>
    </w:p>
    <w:p w:rsidR="00D167B1" w:rsidRPr="00D167B1" w:rsidRDefault="00D167B1">
      <w:pPr>
        <w:pStyle w:val="NormalWeb"/>
        <w:ind w:left="640" w:hanging="640"/>
        <w:divId w:val="816845814"/>
        <w:rPr>
          <w:rFonts w:ascii="Georgia" w:hAnsi="Georgia"/>
          <w:noProof/>
        </w:rPr>
      </w:pPr>
      <w:r w:rsidRPr="00D167B1">
        <w:rPr>
          <w:rFonts w:ascii="Georgia" w:hAnsi="Georgia"/>
          <w:noProof/>
        </w:rPr>
        <w:t>[57]</w:t>
      </w:r>
      <w:r w:rsidRPr="00D167B1">
        <w:rPr>
          <w:rFonts w:ascii="Georgia" w:hAnsi="Georgia"/>
          <w:noProof/>
        </w:rPr>
        <w:tab/>
        <w:t>Microsoft, “IIS 8.0 WebSocket Protocol Support: The Official Microsoft IIS Site.” [Online]. Available: http://www.iis.net/learn/get-started/whats-new-in-iis-8/iis-80-websocket-protocol-support. [Accessed: 06-Mar-2014].</w:t>
      </w:r>
    </w:p>
    <w:p w:rsidR="00D167B1" w:rsidRPr="00D167B1" w:rsidRDefault="00D167B1">
      <w:pPr>
        <w:pStyle w:val="NormalWeb"/>
        <w:ind w:left="640" w:hanging="640"/>
        <w:divId w:val="816845814"/>
        <w:rPr>
          <w:rFonts w:ascii="Georgia" w:hAnsi="Georgia"/>
          <w:noProof/>
        </w:rPr>
      </w:pPr>
      <w:r w:rsidRPr="00D167B1">
        <w:rPr>
          <w:rFonts w:ascii="Georgia" w:hAnsi="Georgia"/>
          <w:noProof/>
        </w:rPr>
        <w:t>[58]</w:t>
      </w:r>
      <w:r w:rsidRPr="00D167B1">
        <w:rPr>
          <w:rFonts w:ascii="Georgia" w:hAnsi="Georgia"/>
          <w:noProof/>
        </w:rPr>
        <w:tab/>
        <w:t>V. Sor, “Most popular application servers | Java Code Geeks.” [Online]. Available: http://www.javacodegeeks.com/2013/03/most-popular-application-servers.html. [Accessed: 20-Mar-2014].</w:t>
      </w:r>
    </w:p>
    <w:p w:rsidR="00D167B1" w:rsidRPr="00D167B1" w:rsidRDefault="00D167B1">
      <w:pPr>
        <w:pStyle w:val="NormalWeb"/>
        <w:ind w:left="640" w:hanging="640"/>
        <w:divId w:val="816845814"/>
        <w:rPr>
          <w:rFonts w:ascii="Georgia" w:hAnsi="Georgia"/>
          <w:noProof/>
        </w:rPr>
      </w:pPr>
      <w:r w:rsidRPr="00D167B1">
        <w:rPr>
          <w:rFonts w:ascii="Georgia" w:hAnsi="Georgia"/>
          <w:noProof/>
        </w:rPr>
        <w:t>[59]</w:t>
      </w:r>
      <w:r w:rsidRPr="00D167B1">
        <w:rPr>
          <w:rFonts w:ascii="Georgia" w:hAnsi="Georgia"/>
          <w:noProof/>
        </w:rPr>
        <w:tab/>
        <w:t>“Jetty - Servlet Engine and Http Server.” [Online]. Available: http://www.eclipse.org/jetty/. [Accessed: 06-Mar-2014].</w:t>
      </w:r>
    </w:p>
    <w:p w:rsidR="00D167B1" w:rsidRPr="00D167B1" w:rsidRDefault="00D167B1">
      <w:pPr>
        <w:pStyle w:val="NormalWeb"/>
        <w:ind w:left="640" w:hanging="640"/>
        <w:divId w:val="816845814"/>
        <w:rPr>
          <w:rFonts w:ascii="Georgia" w:hAnsi="Georgia"/>
          <w:noProof/>
        </w:rPr>
      </w:pPr>
      <w:r w:rsidRPr="00D167B1">
        <w:rPr>
          <w:rFonts w:ascii="Georgia" w:hAnsi="Georgia"/>
          <w:noProof/>
        </w:rPr>
        <w:t>[60]</w:t>
      </w:r>
      <w:r w:rsidRPr="00D167B1">
        <w:rPr>
          <w:rFonts w:ascii="Georgia" w:hAnsi="Georgia"/>
          <w:noProof/>
        </w:rPr>
        <w:tab/>
        <w:t>“Apache Tomcat - Welcome!” [Online]. Available: http://tomcat.apache.org/. [Accessed: 06-Mar-2014].</w:t>
      </w:r>
    </w:p>
    <w:p w:rsidR="00D167B1" w:rsidRPr="00D167B1" w:rsidRDefault="00D167B1">
      <w:pPr>
        <w:pStyle w:val="NormalWeb"/>
        <w:ind w:left="640" w:hanging="640"/>
        <w:divId w:val="816845814"/>
        <w:rPr>
          <w:rFonts w:ascii="Georgia" w:hAnsi="Georgia"/>
          <w:noProof/>
        </w:rPr>
      </w:pPr>
      <w:r w:rsidRPr="00D167B1">
        <w:rPr>
          <w:rFonts w:ascii="Georgia" w:hAnsi="Georgia"/>
          <w:noProof/>
        </w:rPr>
        <w:t>[61]</w:t>
      </w:r>
      <w:r w:rsidRPr="00D167B1">
        <w:rPr>
          <w:rFonts w:ascii="Georgia" w:hAnsi="Georgia"/>
          <w:noProof/>
        </w:rPr>
        <w:tab/>
        <w:t>“Planet Framework | Documentation | Deploy your Planet Application.” [Online]. Available: http://www.planetframework.com/documentation/1.10/Deploying/Deploy-your-Planet-Application/. [Accessed: 06-Mar-2014].</w:t>
      </w:r>
    </w:p>
    <w:p w:rsidR="00D167B1" w:rsidRPr="00D167B1" w:rsidRDefault="00D167B1">
      <w:pPr>
        <w:pStyle w:val="NormalWeb"/>
        <w:ind w:left="640" w:hanging="640"/>
        <w:divId w:val="816845814"/>
        <w:rPr>
          <w:rFonts w:ascii="Georgia" w:hAnsi="Georgia"/>
          <w:noProof/>
        </w:rPr>
      </w:pPr>
      <w:r w:rsidRPr="00D167B1">
        <w:rPr>
          <w:rFonts w:ascii="Georgia" w:hAnsi="Georgia"/>
          <w:noProof/>
        </w:rPr>
        <w:t>[62]</w:t>
      </w:r>
      <w:r w:rsidRPr="00D167B1">
        <w:rPr>
          <w:rFonts w:ascii="Georgia" w:hAnsi="Georgia"/>
          <w:noProof/>
        </w:rPr>
        <w:tab/>
        <w:t>Node.js, “Node.js Homepage.” [Online]. Available: http://nodejs.org/. [Accessed: 31-Jul-2013].</w:t>
      </w:r>
    </w:p>
    <w:p w:rsidR="00D167B1" w:rsidRPr="00D167B1" w:rsidRDefault="00D167B1">
      <w:pPr>
        <w:pStyle w:val="NormalWeb"/>
        <w:ind w:left="640" w:hanging="640"/>
        <w:divId w:val="816845814"/>
        <w:rPr>
          <w:rFonts w:ascii="Georgia" w:hAnsi="Georgia"/>
          <w:noProof/>
        </w:rPr>
      </w:pPr>
      <w:r w:rsidRPr="00D167B1">
        <w:rPr>
          <w:rFonts w:ascii="Georgia" w:hAnsi="Georgia"/>
          <w:noProof/>
        </w:rPr>
        <w:t>[63]</w:t>
      </w:r>
      <w:r w:rsidRPr="00D167B1">
        <w:rPr>
          <w:rFonts w:ascii="Georgia" w:hAnsi="Georgia"/>
          <w:noProof/>
        </w:rPr>
        <w:tab/>
        <w:t>G. Paul, “Beginner’s Guide to Node.js (Server-side JavaScript).” [Online]. Available: http://www.hongkiat.com/blog/node-js-server-side-javascript/. [Accessed: 06-Mar-2014].</w:t>
      </w:r>
    </w:p>
    <w:p w:rsidR="00D167B1" w:rsidRPr="00D167B1" w:rsidRDefault="00D167B1">
      <w:pPr>
        <w:pStyle w:val="NormalWeb"/>
        <w:ind w:left="640" w:hanging="640"/>
        <w:divId w:val="816845814"/>
        <w:rPr>
          <w:rFonts w:ascii="Georgia" w:hAnsi="Georgia"/>
          <w:noProof/>
        </w:rPr>
      </w:pPr>
      <w:r w:rsidRPr="00D167B1">
        <w:rPr>
          <w:rFonts w:ascii="Georgia" w:hAnsi="Georgia"/>
          <w:noProof/>
        </w:rPr>
        <w:t>[64]</w:t>
      </w:r>
      <w:r w:rsidRPr="00D167B1">
        <w:rPr>
          <w:rFonts w:ascii="Georgia" w:hAnsi="Georgia"/>
          <w:noProof/>
        </w:rPr>
        <w:tab/>
        <w:t>“Getting Started with OWIN and Katana</w:t>
      </w:r>
      <w:r w:rsidRPr="00D167B1">
        <w:rPr>
          <w:noProof/>
        </w:rPr>
        <w:t> </w:t>
      </w:r>
      <w:r w:rsidRPr="00D167B1">
        <w:rPr>
          <w:rFonts w:ascii="Georgia" w:hAnsi="Georgia" w:cs="Georgia"/>
          <w:noProof/>
        </w:rPr>
        <w:t>: The Official Microsoft ASP.NET Site.” [Online]. Available: http://www.asp.net/aspnet/overview/owin-and-kata</w:t>
      </w:r>
      <w:r w:rsidRPr="00D167B1">
        <w:rPr>
          <w:rFonts w:ascii="Georgia" w:hAnsi="Georgia"/>
          <w:noProof/>
        </w:rPr>
        <w:t>na/getting-started-with-owin-and-katana. [Accessed: 06-Mar-2014].</w:t>
      </w:r>
    </w:p>
    <w:p w:rsidR="00D167B1" w:rsidRPr="00D167B1" w:rsidRDefault="00D167B1">
      <w:pPr>
        <w:pStyle w:val="NormalWeb"/>
        <w:ind w:left="640" w:hanging="640"/>
        <w:divId w:val="816845814"/>
        <w:rPr>
          <w:rFonts w:ascii="Georgia" w:hAnsi="Georgia"/>
          <w:noProof/>
        </w:rPr>
      </w:pPr>
      <w:r w:rsidRPr="00D167B1">
        <w:rPr>
          <w:rFonts w:ascii="Georgia" w:hAnsi="Georgia"/>
          <w:noProof/>
        </w:rPr>
        <w:t>[65]</w:t>
      </w:r>
      <w:r w:rsidRPr="00D167B1">
        <w:rPr>
          <w:rFonts w:ascii="Georgia" w:hAnsi="Georgia"/>
          <w:noProof/>
        </w:rPr>
        <w:tab/>
        <w:t>“Windows Live Messenger - Wikipedia.” [Online]. Available: http://en.wikipedia.org/wiki/Windows_Live_Messenger. [Accessed: 24-Mar-2014].</w:t>
      </w:r>
    </w:p>
    <w:p w:rsidR="00D167B1" w:rsidRPr="00D167B1" w:rsidRDefault="00D167B1">
      <w:pPr>
        <w:pStyle w:val="NormalWeb"/>
        <w:ind w:left="640" w:hanging="640"/>
        <w:divId w:val="816845814"/>
        <w:rPr>
          <w:rFonts w:ascii="Georgia" w:hAnsi="Georgia"/>
          <w:noProof/>
        </w:rPr>
      </w:pPr>
      <w:r w:rsidRPr="00D167B1">
        <w:rPr>
          <w:rFonts w:ascii="Georgia" w:hAnsi="Georgia"/>
          <w:noProof/>
        </w:rPr>
        <w:t>[66]</w:t>
      </w:r>
      <w:r w:rsidRPr="00D167B1">
        <w:rPr>
          <w:rFonts w:ascii="Georgia" w:hAnsi="Georgia"/>
          <w:noProof/>
        </w:rPr>
        <w:tab/>
        <w:t>SeleniumHQ, “Selenium WebDriver.” [Online]. Available: http://docs.seleniumhq.org/projects/webdriver/. [Accessed: 20-Mar-2014].</w:t>
      </w:r>
    </w:p>
    <w:p w:rsidR="00D167B1" w:rsidRPr="00D167B1" w:rsidRDefault="00D167B1">
      <w:pPr>
        <w:pStyle w:val="NormalWeb"/>
        <w:ind w:left="640" w:hanging="640"/>
        <w:divId w:val="816845814"/>
        <w:rPr>
          <w:rFonts w:ascii="Georgia" w:hAnsi="Georgia"/>
          <w:noProof/>
        </w:rPr>
      </w:pPr>
      <w:r w:rsidRPr="00D167B1">
        <w:rPr>
          <w:rFonts w:ascii="Georgia" w:hAnsi="Georgia"/>
          <w:noProof/>
        </w:rPr>
        <w:t>[67]</w:t>
      </w:r>
      <w:r w:rsidRPr="00D167B1">
        <w:rPr>
          <w:rFonts w:ascii="Georgia" w:hAnsi="Georgia"/>
          <w:noProof/>
        </w:rPr>
        <w:tab/>
        <w:t>LearnBoost, “Socket.IO: the cross-browser WebSocket for realtime apps.” [Online]. Available: http://socket.io/#browser-support. [Accessed: 20-Mar-2014].</w:t>
      </w:r>
    </w:p>
    <w:p w:rsidR="00D167B1" w:rsidRPr="00D167B1" w:rsidRDefault="00D167B1">
      <w:pPr>
        <w:pStyle w:val="NormalWeb"/>
        <w:ind w:left="640" w:hanging="640"/>
        <w:divId w:val="816845814"/>
        <w:rPr>
          <w:rFonts w:ascii="Georgia" w:hAnsi="Georgia"/>
          <w:noProof/>
        </w:rPr>
      </w:pPr>
      <w:r w:rsidRPr="00D167B1">
        <w:rPr>
          <w:rFonts w:ascii="Georgia" w:hAnsi="Georgia"/>
          <w:noProof/>
        </w:rPr>
        <w:t>[68]</w:t>
      </w:r>
      <w:r w:rsidRPr="00D167B1">
        <w:rPr>
          <w:rFonts w:ascii="Georgia" w:hAnsi="Georgia"/>
          <w:noProof/>
        </w:rPr>
        <w:tab/>
        <w:t>Weswit, “Lightstreamer - Homepage.” [Online]. Available: http://www.lightstreamer.com/. [Accessed: 01-Apr-2014].</w:t>
      </w:r>
    </w:p>
    <w:p w:rsidR="00D167B1" w:rsidRPr="00D167B1" w:rsidRDefault="00D167B1">
      <w:pPr>
        <w:pStyle w:val="NormalWeb"/>
        <w:ind w:left="640" w:hanging="640"/>
        <w:divId w:val="816845814"/>
        <w:rPr>
          <w:rFonts w:ascii="Georgia" w:hAnsi="Georgia"/>
          <w:noProof/>
        </w:rPr>
      </w:pPr>
      <w:r w:rsidRPr="00D167B1">
        <w:rPr>
          <w:rFonts w:ascii="Georgia" w:hAnsi="Georgia"/>
          <w:noProof/>
        </w:rPr>
        <w:lastRenderedPageBreak/>
        <w:t>[69]</w:t>
      </w:r>
      <w:r w:rsidRPr="00D167B1">
        <w:rPr>
          <w:rFonts w:ascii="Georgia" w:hAnsi="Georgia"/>
          <w:noProof/>
        </w:rPr>
        <w:tab/>
        <w:t>Play, “Java WebSockets with Play.” [Online]. Available: http://www.playframework.com/documentation/2.1.x/JavaWebSockets. [Accessed: 13-Aug-2013].</w:t>
      </w:r>
    </w:p>
    <w:p w:rsidR="00D167B1" w:rsidRPr="00D167B1" w:rsidRDefault="00D167B1">
      <w:pPr>
        <w:pStyle w:val="NormalWeb"/>
        <w:ind w:left="640" w:hanging="640"/>
        <w:divId w:val="816845814"/>
        <w:rPr>
          <w:rFonts w:ascii="Georgia" w:hAnsi="Georgia"/>
          <w:noProof/>
        </w:rPr>
      </w:pPr>
      <w:r w:rsidRPr="00D167B1">
        <w:rPr>
          <w:rFonts w:ascii="Georgia" w:hAnsi="Georgia"/>
          <w:noProof/>
        </w:rPr>
        <w:t>[70]</w:t>
      </w:r>
      <w:r w:rsidRPr="00D167B1">
        <w:rPr>
          <w:rFonts w:ascii="Georgia" w:hAnsi="Georgia"/>
          <w:noProof/>
        </w:rPr>
        <w:tab/>
        <w:t>Play, “JavaComet with Play.” [Online]. Available: http://www.playframework.com/documentation/2.1.x/JavaComet. [Accessed: 13-Aug-2013].</w:t>
      </w:r>
    </w:p>
    <w:p w:rsidR="00D167B1" w:rsidRPr="00D167B1" w:rsidRDefault="00D167B1">
      <w:pPr>
        <w:pStyle w:val="NormalWeb"/>
        <w:ind w:left="640" w:hanging="640"/>
        <w:divId w:val="816845814"/>
        <w:rPr>
          <w:rFonts w:ascii="Georgia" w:hAnsi="Georgia"/>
          <w:noProof/>
        </w:rPr>
      </w:pPr>
      <w:r w:rsidRPr="00D167B1">
        <w:rPr>
          <w:rFonts w:ascii="Georgia" w:hAnsi="Georgia"/>
          <w:noProof/>
        </w:rPr>
        <w:t>[71]</w:t>
      </w:r>
      <w:r w:rsidRPr="00D167B1">
        <w:rPr>
          <w:rFonts w:ascii="Georgia" w:hAnsi="Georgia"/>
          <w:noProof/>
        </w:rPr>
        <w:tab/>
        <w:t>M. Wasson and P. Fletcher, “Dependency Injection in SignalR</w:t>
      </w:r>
      <w:r w:rsidRPr="00D167B1">
        <w:rPr>
          <w:noProof/>
        </w:rPr>
        <w:t> </w:t>
      </w:r>
      <w:r w:rsidRPr="00D167B1">
        <w:rPr>
          <w:rFonts w:ascii="Georgia" w:hAnsi="Georgia" w:cs="Georgia"/>
          <w:noProof/>
        </w:rPr>
        <w:t>: The Official Microsoft ASP.NET Site.” [Online]. A</w:t>
      </w:r>
      <w:r w:rsidRPr="00D167B1">
        <w:rPr>
          <w:rFonts w:ascii="Georgia" w:hAnsi="Georgia"/>
          <w:noProof/>
        </w:rPr>
        <w:t>vailable: http://www.asp.net/signalr/overview/signalr-20/extensibility/dependency-injection. [Accessed: 20-Mar-2014].</w:t>
      </w:r>
    </w:p>
    <w:p w:rsidR="00D167B1" w:rsidRPr="00D167B1" w:rsidRDefault="00D167B1">
      <w:pPr>
        <w:pStyle w:val="NormalWeb"/>
        <w:ind w:left="640" w:hanging="640"/>
        <w:divId w:val="816845814"/>
        <w:rPr>
          <w:rFonts w:ascii="Georgia" w:hAnsi="Georgia"/>
          <w:noProof/>
        </w:rPr>
      </w:pPr>
      <w:r w:rsidRPr="00D167B1">
        <w:rPr>
          <w:rFonts w:ascii="Georgia" w:hAnsi="Georgia"/>
          <w:noProof/>
        </w:rPr>
        <w:t>[72]</w:t>
      </w:r>
      <w:r w:rsidRPr="00D167B1">
        <w:rPr>
          <w:rFonts w:ascii="Georgia" w:hAnsi="Georgia"/>
          <w:noProof/>
        </w:rPr>
        <w:tab/>
        <w:t>SignalR, “SignalR on Nuget.” [Online]. Available: https://www.nuget.org/packages/Microsoft.AspNet.SignalR/2.0.2 . [Accessed: 25-Mar-2014].</w:t>
      </w:r>
    </w:p>
    <w:p w:rsidR="00D167B1" w:rsidRPr="00D167B1" w:rsidRDefault="00D167B1">
      <w:pPr>
        <w:pStyle w:val="NormalWeb"/>
        <w:ind w:left="640" w:hanging="640"/>
        <w:divId w:val="816845814"/>
        <w:rPr>
          <w:rFonts w:ascii="Georgia" w:hAnsi="Georgia"/>
          <w:noProof/>
        </w:rPr>
      </w:pPr>
      <w:r w:rsidRPr="00D167B1">
        <w:rPr>
          <w:rFonts w:ascii="Georgia" w:hAnsi="Georgia"/>
          <w:noProof/>
        </w:rPr>
        <w:t>[73]</w:t>
      </w:r>
      <w:r w:rsidRPr="00D167B1">
        <w:rPr>
          <w:rFonts w:ascii="Georgia" w:hAnsi="Georgia"/>
          <w:noProof/>
        </w:rPr>
        <w:tab/>
        <w:t>Meteor, “Meteor Roadmap | Trello.” [Online]. Available: https://trello.com/b/hjBDflxp/meteor-roadmap. [Accessed: 28-Aug-2013].</w:t>
      </w:r>
    </w:p>
    <w:p w:rsidR="00D167B1" w:rsidRPr="00D167B1" w:rsidRDefault="00D167B1">
      <w:pPr>
        <w:pStyle w:val="NormalWeb"/>
        <w:ind w:left="640" w:hanging="640"/>
        <w:divId w:val="816845814"/>
        <w:rPr>
          <w:rFonts w:ascii="Georgia" w:hAnsi="Georgia"/>
          <w:noProof/>
        </w:rPr>
      </w:pPr>
      <w:r w:rsidRPr="00D167B1">
        <w:rPr>
          <w:rFonts w:ascii="Georgia" w:hAnsi="Georgia"/>
          <w:noProof/>
        </w:rPr>
        <w:t>[74]</w:t>
      </w:r>
      <w:r w:rsidRPr="00D167B1">
        <w:rPr>
          <w:rFonts w:ascii="Georgia" w:hAnsi="Georgia"/>
          <w:noProof/>
        </w:rPr>
        <w:tab/>
        <w:t>D. Matalon, “How To Use MySQL With Meteor.” [Online]. Available: http://www.fastcolabs.com/3007015/how-use-mysql-meteor. [Accessed: 28-Aug-2013].</w:t>
      </w:r>
    </w:p>
    <w:p w:rsidR="00D167B1" w:rsidRPr="00D167B1" w:rsidRDefault="00D167B1">
      <w:pPr>
        <w:pStyle w:val="NormalWeb"/>
        <w:ind w:left="640" w:hanging="640"/>
        <w:divId w:val="816845814"/>
        <w:rPr>
          <w:rFonts w:ascii="Georgia" w:hAnsi="Georgia"/>
          <w:noProof/>
        </w:rPr>
      </w:pPr>
      <w:r w:rsidRPr="00D167B1">
        <w:rPr>
          <w:rFonts w:ascii="Georgia" w:hAnsi="Georgia"/>
          <w:noProof/>
        </w:rPr>
        <w:t>[75]</w:t>
      </w:r>
      <w:r w:rsidRPr="00D167B1">
        <w:rPr>
          <w:rFonts w:ascii="Georgia" w:hAnsi="Georgia"/>
          <w:noProof/>
        </w:rPr>
        <w:tab/>
        <w:t>“Meteor on Windows.” [Online]. Available: http://win.meteor.com/. [Accessed: 28-Aug-2013].</w:t>
      </w:r>
    </w:p>
    <w:p w:rsidR="00D167B1" w:rsidRPr="00D167B1" w:rsidRDefault="00D167B1">
      <w:pPr>
        <w:pStyle w:val="NormalWeb"/>
        <w:ind w:left="640" w:hanging="640"/>
        <w:divId w:val="816845814"/>
        <w:rPr>
          <w:rFonts w:ascii="Georgia" w:hAnsi="Georgia"/>
          <w:noProof/>
        </w:rPr>
      </w:pPr>
      <w:r w:rsidRPr="00D167B1">
        <w:rPr>
          <w:rFonts w:ascii="Georgia" w:hAnsi="Georgia"/>
          <w:noProof/>
        </w:rPr>
        <w:t>[76]</w:t>
      </w:r>
      <w:r w:rsidRPr="00D167B1">
        <w:rPr>
          <w:rFonts w:ascii="Georgia" w:hAnsi="Georgia"/>
          <w:noProof/>
        </w:rPr>
        <w:tab/>
        <w:t>SockJS, “SockJS Client - GitHub.” [Online]. Available: https://github.com/sockjs/sockjs-client.</w:t>
      </w:r>
    </w:p>
    <w:p w:rsidR="00D167B1" w:rsidRPr="00D167B1" w:rsidRDefault="00D167B1">
      <w:pPr>
        <w:pStyle w:val="NormalWeb"/>
        <w:ind w:left="640" w:hanging="640"/>
        <w:divId w:val="816845814"/>
        <w:rPr>
          <w:rFonts w:ascii="Georgia" w:hAnsi="Georgia"/>
          <w:noProof/>
        </w:rPr>
      </w:pPr>
      <w:r w:rsidRPr="00D167B1">
        <w:rPr>
          <w:rFonts w:ascii="Georgia" w:hAnsi="Georgia"/>
          <w:noProof/>
        </w:rPr>
        <w:t>[77]</w:t>
      </w:r>
      <w:r w:rsidRPr="00D167B1">
        <w:rPr>
          <w:rFonts w:ascii="Georgia" w:hAnsi="Georgia"/>
          <w:noProof/>
        </w:rPr>
        <w:tab/>
        <w:t>ExpressJS, “Express - node.js web application framework.” [Online]. Available: http://expressjs.com/. [Accessed: 04-Aug-2013].</w:t>
      </w:r>
    </w:p>
    <w:p w:rsidR="00D167B1" w:rsidRPr="00D167B1" w:rsidRDefault="00D167B1">
      <w:pPr>
        <w:pStyle w:val="NormalWeb"/>
        <w:ind w:left="640" w:hanging="640"/>
        <w:divId w:val="816845814"/>
        <w:rPr>
          <w:rFonts w:ascii="Georgia" w:hAnsi="Georgia"/>
          <w:noProof/>
        </w:rPr>
      </w:pPr>
      <w:r w:rsidRPr="00D167B1">
        <w:rPr>
          <w:rFonts w:ascii="Georgia" w:hAnsi="Georgia"/>
          <w:noProof/>
        </w:rPr>
        <w:t>[78]</w:t>
      </w:r>
      <w:r w:rsidRPr="00D167B1">
        <w:rPr>
          <w:rFonts w:ascii="Georgia" w:hAnsi="Georgia"/>
          <w:noProof/>
        </w:rPr>
        <w:tab/>
        <w:t>LearnBoost, “Socket.IO - GitHub.” [Online]. Available: https://github.com/LearnBoost/socket.io. [Accessed: 24-Mar-2014].</w:t>
      </w:r>
    </w:p>
    <w:p w:rsidR="00D167B1" w:rsidRPr="00D167B1" w:rsidRDefault="00D167B1">
      <w:pPr>
        <w:pStyle w:val="NormalWeb"/>
        <w:ind w:left="640" w:hanging="640"/>
        <w:divId w:val="816845814"/>
        <w:rPr>
          <w:rFonts w:ascii="Georgia" w:hAnsi="Georgia"/>
          <w:noProof/>
        </w:rPr>
      </w:pPr>
      <w:r w:rsidRPr="00D167B1">
        <w:rPr>
          <w:rFonts w:ascii="Georgia" w:hAnsi="Georgia"/>
          <w:noProof/>
        </w:rPr>
        <w:t>[79]</w:t>
      </w:r>
      <w:r w:rsidRPr="00D167B1">
        <w:rPr>
          <w:rFonts w:ascii="Georgia" w:hAnsi="Georgia"/>
          <w:noProof/>
        </w:rPr>
        <w:tab/>
        <w:t>LearnBoost, “Socket.IO - Wiki.” [Online]. Available: https://github.com/LearnBoost/socket.io/wiki. [Accessed: 24-Mar-2014].</w:t>
      </w:r>
    </w:p>
    <w:p w:rsidR="00D167B1" w:rsidRPr="00D167B1" w:rsidRDefault="00D167B1">
      <w:pPr>
        <w:pStyle w:val="NormalWeb"/>
        <w:ind w:left="640" w:hanging="640"/>
        <w:divId w:val="816845814"/>
        <w:rPr>
          <w:rFonts w:ascii="Georgia" w:hAnsi="Georgia"/>
          <w:noProof/>
        </w:rPr>
      </w:pPr>
      <w:r w:rsidRPr="00D167B1">
        <w:rPr>
          <w:rFonts w:ascii="Georgia" w:hAnsi="Georgia"/>
          <w:noProof/>
        </w:rPr>
        <w:t>[80]</w:t>
      </w:r>
      <w:r w:rsidRPr="00D167B1">
        <w:rPr>
          <w:rFonts w:ascii="Georgia" w:hAnsi="Georgia"/>
          <w:noProof/>
        </w:rPr>
        <w:tab/>
        <w:t>D. Baulig, “socket.io and Express. Tying it all together. | blinzeln.” [Online]. Available: http://www.danielbaulig.de/socket-ioexpress/. [Accessed: 09-Mar-2014].</w:t>
      </w:r>
    </w:p>
    <w:p w:rsidR="00D167B1" w:rsidRPr="00D167B1" w:rsidRDefault="00D167B1">
      <w:pPr>
        <w:pStyle w:val="NormalWeb"/>
        <w:ind w:left="640" w:hanging="640"/>
        <w:divId w:val="816845814"/>
        <w:rPr>
          <w:rFonts w:ascii="Georgia" w:hAnsi="Georgia"/>
          <w:noProof/>
        </w:rPr>
      </w:pPr>
      <w:r w:rsidRPr="00D167B1">
        <w:rPr>
          <w:rFonts w:ascii="Georgia" w:hAnsi="Georgia"/>
          <w:noProof/>
        </w:rPr>
        <w:t>[81]</w:t>
      </w:r>
      <w:r w:rsidRPr="00D167B1">
        <w:rPr>
          <w:rFonts w:ascii="Georgia" w:hAnsi="Georgia"/>
          <w:noProof/>
        </w:rPr>
        <w:tab/>
        <w:t>R. Price, “JavaScript Date, Time And Node.js.” [Online]. Available: http://www.robertprice.co.uk/robblog/2011/05/javascript_date_time_and_node_js-shtml/. [Accessed: 25-Mar-2013].</w:t>
      </w:r>
    </w:p>
    <w:p w:rsidR="00D167B1" w:rsidRPr="00D167B1" w:rsidRDefault="00D167B1">
      <w:pPr>
        <w:pStyle w:val="NormalWeb"/>
        <w:ind w:left="640" w:hanging="640"/>
        <w:divId w:val="816845814"/>
        <w:rPr>
          <w:rFonts w:ascii="Georgia" w:hAnsi="Georgia"/>
          <w:noProof/>
        </w:rPr>
      </w:pPr>
      <w:r w:rsidRPr="00D167B1">
        <w:rPr>
          <w:rFonts w:ascii="Georgia" w:hAnsi="Georgia"/>
          <w:noProof/>
        </w:rPr>
        <w:t>[82]</w:t>
      </w:r>
      <w:r w:rsidRPr="00D167B1">
        <w:rPr>
          <w:rFonts w:ascii="Georgia" w:hAnsi="Georgia"/>
          <w:noProof/>
        </w:rPr>
        <w:tab/>
        <w:t>LearnBoost, “Transports of Engine.IO - GitHub.” [Online]. Available: https://github.com/LearnBoost/engine.io/tree/master/lib/transports. [Accessed: 24-Mar-2014].</w:t>
      </w:r>
    </w:p>
    <w:p w:rsidR="00D167B1" w:rsidRPr="00D167B1" w:rsidRDefault="00D167B1">
      <w:pPr>
        <w:pStyle w:val="NormalWeb"/>
        <w:ind w:left="640" w:hanging="640"/>
        <w:divId w:val="816845814"/>
        <w:rPr>
          <w:rFonts w:ascii="Georgia" w:hAnsi="Georgia"/>
          <w:noProof/>
        </w:rPr>
      </w:pPr>
      <w:r w:rsidRPr="00D167B1">
        <w:rPr>
          <w:rFonts w:ascii="Georgia" w:hAnsi="Georgia"/>
          <w:noProof/>
        </w:rPr>
        <w:lastRenderedPageBreak/>
        <w:t>[83]</w:t>
      </w:r>
      <w:r w:rsidRPr="00D167B1">
        <w:rPr>
          <w:rFonts w:ascii="Georgia" w:hAnsi="Georgia"/>
          <w:noProof/>
        </w:rPr>
        <w:tab/>
        <w:t>LearnBoost, “Engine.IO commits - GitHub.” [Online]. Available: https://github.com/LearnBoost/engine.io/commits/master. [Accessed: 24-Mar-2014].</w:t>
      </w:r>
    </w:p>
    <w:p w:rsidR="00D167B1" w:rsidRPr="00D167B1" w:rsidRDefault="00D167B1">
      <w:pPr>
        <w:pStyle w:val="NormalWeb"/>
        <w:ind w:left="640" w:hanging="640"/>
        <w:divId w:val="816845814"/>
        <w:rPr>
          <w:rFonts w:ascii="Georgia" w:hAnsi="Georgia"/>
          <w:noProof/>
        </w:rPr>
      </w:pPr>
      <w:r w:rsidRPr="00D167B1">
        <w:rPr>
          <w:rFonts w:ascii="Georgia" w:hAnsi="Georgia"/>
          <w:noProof/>
        </w:rPr>
        <w:t>[84]</w:t>
      </w:r>
      <w:r w:rsidRPr="00D167B1">
        <w:rPr>
          <w:rFonts w:ascii="Georgia" w:hAnsi="Georgia"/>
          <w:noProof/>
        </w:rPr>
        <w:tab/>
        <w:t>LearnBoost, “Socket.IO commits - GitHub.” [Online]. Available: https://github.com/LearnBoost/socket.io/commits/master. [Accessed: 24-Mar-2014].</w:t>
      </w:r>
    </w:p>
    <w:p w:rsidR="00D167B1" w:rsidRPr="00D167B1" w:rsidRDefault="00D167B1">
      <w:pPr>
        <w:pStyle w:val="NormalWeb"/>
        <w:ind w:left="640" w:hanging="640"/>
        <w:divId w:val="816845814"/>
        <w:rPr>
          <w:rFonts w:ascii="Georgia" w:hAnsi="Georgia"/>
          <w:noProof/>
        </w:rPr>
      </w:pPr>
      <w:r w:rsidRPr="00D167B1">
        <w:rPr>
          <w:rFonts w:ascii="Georgia" w:hAnsi="Georgia"/>
          <w:noProof/>
        </w:rPr>
        <w:t>[85]</w:t>
      </w:r>
      <w:r w:rsidRPr="00D167B1">
        <w:rPr>
          <w:rFonts w:ascii="Georgia" w:hAnsi="Georgia"/>
          <w:noProof/>
        </w:rPr>
        <w:tab/>
        <w:t>Weswit, “Lightstreamer - Products.” [Online]. Available: http://www.lightstreamer.com/products. [Accessed: 21-Mar-2014].</w:t>
      </w:r>
    </w:p>
    <w:p w:rsidR="00D167B1" w:rsidRPr="00D167B1" w:rsidRDefault="00D167B1">
      <w:pPr>
        <w:pStyle w:val="NormalWeb"/>
        <w:ind w:left="640" w:hanging="640"/>
        <w:divId w:val="816845814"/>
        <w:rPr>
          <w:rFonts w:ascii="Georgia" w:hAnsi="Georgia"/>
          <w:noProof/>
        </w:rPr>
      </w:pPr>
      <w:r w:rsidRPr="00D167B1">
        <w:rPr>
          <w:rFonts w:ascii="Georgia" w:hAnsi="Georgia"/>
          <w:noProof/>
        </w:rPr>
        <w:t>[86]</w:t>
      </w:r>
      <w:r w:rsidRPr="00D167B1">
        <w:rPr>
          <w:rFonts w:ascii="Georgia" w:hAnsi="Georgia"/>
          <w:noProof/>
        </w:rPr>
        <w:tab/>
        <w:t>A. Alinone, “Difference between DISTINCT and MERGE mode?” [Online]. Available: http://forums.lightstreamer.com/showthread.php?873-Difference-between-DISTINCT-and-MERGE-mode. [Accessed: 11-Apr-2013].</w:t>
      </w:r>
    </w:p>
    <w:p w:rsidR="00D167B1" w:rsidRPr="00D167B1" w:rsidRDefault="00D167B1">
      <w:pPr>
        <w:pStyle w:val="NormalWeb"/>
        <w:ind w:left="640" w:hanging="640"/>
        <w:divId w:val="816845814"/>
        <w:rPr>
          <w:rFonts w:ascii="Georgia" w:hAnsi="Georgia"/>
          <w:noProof/>
        </w:rPr>
      </w:pPr>
      <w:r w:rsidRPr="00D167B1">
        <w:rPr>
          <w:rFonts w:ascii="Georgia" w:hAnsi="Georgia"/>
          <w:noProof/>
        </w:rPr>
        <w:t>[87]</w:t>
      </w:r>
      <w:r w:rsidRPr="00D167B1">
        <w:rPr>
          <w:rFonts w:ascii="Georgia" w:hAnsi="Georgia"/>
          <w:noProof/>
        </w:rPr>
        <w:tab/>
        <w:t>Weswit, “‘Hello World’ with Lightstreamer Colosseo.”[Online]. Available: http://www.lightstreamer.com/docs/articles/JavaScript-Client_and_Java-Data-Adapter_Tutorial_Colosseo/index.htm. [Accessed: 11-Aug-2013].</w:t>
      </w:r>
    </w:p>
    <w:p w:rsidR="00D167B1" w:rsidRPr="00D167B1" w:rsidRDefault="00D167B1">
      <w:pPr>
        <w:pStyle w:val="NormalWeb"/>
        <w:ind w:left="640" w:hanging="640"/>
        <w:divId w:val="816845814"/>
        <w:rPr>
          <w:rFonts w:ascii="Georgia" w:hAnsi="Georgia"/>
          <w:noProof/>
        </w:rPr>
      </w:pPr>
      <w:r w:rsidRPr="00D167B1">
        <w:rPr>
          <w:rFonts w:ascii="Georgia" w:hAnsi="Georgia"/>
          <w:noProof/>
        </w:rPr>
        <w:t>[88]</w:t>
      </w:r>
      <w:r w:rsidRPr="00D167B1">
        <w:rPr>
          <w:rFonts w:ascii="Georgia" w:hAnsi="Georgia"/>
          <w:noProof/>
        </w:rPr>
        <w:tab/>
        <w:t>Weswit, “Lightstreamer: General Concepts.” [Online]. Available: http://www.lightstreamer.com/latest/Lightstreamer_Allegro-Presto-Vivace_5_1_Colosseo/Lightstreamer/DOCS-SDKs/General Concepts.pdf. [Accessed: 21-Mar-2014].</w:t>
      </w:r>
    </w:p>
    <w:p w:rsidR="00D167B1" w:rsidRPr="00D167B1" w:rsidRDefault="00D167B1">
      <w:pPr>
        <w:pStyle w:val="NormalWeb"/>
        <w:ind w:left="640" w:hanging="640"/>
        <w:divId w:val="816845814"/>
        <w:rPr>
          <w:rFonts w:ascii="Georgia" w:hAnsi="Georgia"/>
          <w:noProof/>
        </w:rPr>
      </w:pPr>
      <w:r w:rsidRPr="00D167B1">
        <w:rPr>
          <w:rFonts w:ascii="Georgia" w:hAnsi="Georgia"/>
          <w:noProof/>
        </w:rPr>
        <w:t>[89]</w:t>
      </w:r>
      <w:r w:rsidRPr="00D167B1">
        <w:rPr>
          <w:rFonts w:ascii="Georgia" w:hAnsi="Georgia"/>
          <w:noProof/>
        </w:rPr>
        <w:tab/>
        <w:t xml:space="preserve">D. Krafzig, K. Banke, and D. Slama, </w:t>
      </w:r>
      <w:r w:rsidRPr="00D167B1">
        <w:rPr>
          <w:rFonts w:ascii="Georgia" w:hAnsi="Georgia"/>
          <w:i/>
          <w:iCs/>
          <w:noProof/>
        </w:rPr>
        <w:t>Enterprise SOA. Service-Oriented Architecture: Best Practices</w:t>
      </w:r>
      <w:r w:rsidRPr="00D167B1">
        <w:rPr>
          <w:rFonts w:ascii="Georgia" w:hAnsi="Georgia"/>
          <w:noProof/>
        </w:rPr>
        <w:t>. John Wait, 2005.</w:t>
      </w:r>
    </w:p>
    <w:p w:rsidR="00D167B1" w:rsidRPr="00D167B1" w:rsidRDefault="00D167B1">
      <w:pPr>
        <w:pStyle w:val="NormalWeb"/>
        <w:ind w:left="640" w:hanging="640"/>
        <w:divId w:val="816845814"/>
        <w:rPr>
          <w:rFonts w:ascii="Georgia" w:hAnsi="Georgia"/>
          <w:noProof/>
        </w:rPr>
      </w:pPr>
      <w:r w:rsidRPr="00D167B1">
        <w:rPr>
          <w:rFonts w:ascii="Georgia" w:hAnsi="Georgia"/>
          <w:noProof/>
        </w:rPr>
        <w:t>[90]</w:t>
      </w:r>
      <w:r w:rsidRPr="00D167B1">
        <w:rPr>
          <w:rFonts w:ascii="Georgia" w:hAnsi="Georgia"/>
          <w:noProof/>
        </w:rPr>
        <w:tab/>
        <w:t xml:space="preserve">M. N. Huhns and M. P. Singh, “Service-Oriented Computing: Key Concepts and Priniciples,” </w:t>
      </w:r>
      <w:r w:rsidRPr="00D167B1">
        <w:rPr>
          <w:rFonts w:ascii="Georgia" w:hAnsi="Georgia"/>
          <w:i/>
          <w:iCs/>
          <w:noProof/>
        </w:rPr>
        <w:t>Internet Computing</w:t>
      </w:r>
      <w:r w:rsidRPr="00D167B1">
        <w:rPr>
          <w:rFonts w:ascii="Georgia" w:hAnsi="Georgia"/>
          <w:noProof/>
        </w:rPr>
        <w:t>, vol. 9, no. 1, pp. 75–81, 2005.</w:t>
      </w:r>
    </w:p>
    <w:p w:rsidR="00D167B1" w:rsidRPr="00D167B1" w:rsidRDefault="00D167B1">
      <w:pPr>
        <w:pStyle w:val="NormalWeb"/>
        <w:ind w:left="640" w:hanging="640"/>
        <w:divId w:val="816845814"/>
        <w:rPr>
          <w:rFonts w:ascii="Georgia" w:hAnsi="Georgia"/>
          <w:noProof/>
        </w:rPr>
      </w:pPr>
      <w:r w:rsidRPr="00D167B1">
        <w:rPr>
          <w:rFonts w:ascii="Georgia" w:hAnsi="Georgia"/>
          <w:noProof/>
        </w:rPr>
        <w:t>[91]</w:t>
      </w:r>
      <w:r w:rsidRPr="00D167B1">
        <w:rPr>
          <w:rFonts w:ascii="Georgia" w:hAnsi="Georgia"/>
          <w:noProof/>
        </w:rPr>
        <w:tab/>
        <w:t>AngularJS, “AngularJS — Superheroic JavaScript MVW Framework.” [Online]. Available: http://angularjs.org/. [Accessed: 25-Mar-2014].</w:t>
      </w:r>
    </w:p>
    <w:p w:rsidR="00D167B1" w:rsidRPr="00D167B1" w:rsidRDefault="00D167B1">
      <w:pPr>
        <w:pStyle w:val="NormalWeb"/>
        <w:ind w:left="640" w:hanging="640"/>
        <w:divId w:val="816845814"/>
        <w:rPr>
          <w:rFonts w:ascii="Georgia" w:hAnsi="Georgia"/>
          <w:noProof/>
        </w:rPr>
      </w:pPr>
      <w:r w:rsidRPr="00D167B1">
        <w:rPr>
          <w:rFonts w:ascii="Georgia" w:hAnsi="Georgia"/>
          <w:noProof/>
        </w:rPr>
        <w:t>[92]</w:t>
      </w:r>
      <w:r w:rsidRPr="00D167B1">
        <w:rPr>
          <w:rFonts w:ascii="Georgia" w:hAnsi="Georgia"/>
          <w:noProof/>
        </w:rPr>
        <w:tab/>
        <w:t>Oracle, “ExecutorService (Java Platform SE 7 ).” [Online]. Available: http://docs.oracle.com/javase/7/docs/api/java/util/concurrent/ExecutorService.html. [Accessed: 10-Mar-2014].</w:t>
      </w:r>
    </w:p>
    <w:p w:rsidR="00D167B1" w:rsidRPr="00D167B1" w:rsidRDefault="00D167B1">
      <w:pPr>
        <w:pStyle w:val="NormalWeb"/>
        <w:ind w:left="640" w:hanging="640"/>
        <w:divId w:val="816845814"/>
        <w:rPr>
          <w:rFonts w:ascii="Georgia" w:hAnsi="Georgia"/>
          <w:noProof/>
        </w:rPr>
      </w:pPr>
      <w:r w:rsidRPr="00D167B1">
        <w:rPr>
          <w:rFonts w:ascii="Georgia" w:hAnsi="Georgia"/>
          <w:noProof/>
        </w:rPr>
        <w:t>[93]</w:t>
      </w:r>
      <w:r w:rsidRPr="00D167B1">
        <w:rPr>
          <w:rFonts w:ascii="Georgia" w:hAnsi="Georgia"/>
          <w:noProof/>
        </w:rPr>
        <w:tab/>
        <w:t>A. Alinone, “From Push Technology to the Real-Time Web.” [Online]. Available: http://www.slideshare.net/alinone/from-push-technology-to-the-realtime-web. [Accessed: 26-Mar-2013].</w:t>
      </w:r>
    </w:p>
    <w:p w:rsidR="00D167B1" w:rsidRPr="00D167B1" w:rsidRDefault="00D167B1">
      <w:pPr>
        <w:pStyle w:val="NormalWeb"/>
        <w:ind w:left="640" w:hanging="640"/>
        <w:divId w:val="816845814"/>
        <w:rPr>
          <w:rFonts w:ascii="Georgia" w:hAnsi="Georgia"/>
          <w:noProof/>
        </w:rPr>
      </w:pPr>
      <w:r w:rsidRPr="00D167B1">
        <w:rPr>
          <w:rFonts w:ascii="Georgia" w:hAnsi="Georgia"/>
          <w:noProof/>
        </w:rPr>
        <w:t>[94]</w:t>
      </w:r>
      <w:r w:rsidRPr="00D167B1">
        <w:rPr>
          <w:rFonts w:ascii="Georgia" w:hAnsi="Georgia"/>
          <w:noProof/>
        </w:rPr>
        <w:tab/>
        <w:t>Marketwire, “Weswit Named ‘Cool Vendor’ by Leading Analyst Firm for its Lightstreamer Product,” 2012. [Online]. Available: http://www.marketwired.com/press-release/weswit-named-cool-vendor-by-leading-analyst-firm-for-its-lightstreamer-product-1649111.htm. [Accessed: 21-Mar-2014].</w:t>
      </w:r>
    </w:p>
    <w:p w:rsidR="00D167B1" w:rsidRPr="00D167B1" w:rsidRDefault="00D167B1">
      <w:pPr>
        <w:pStyle w:val="NormalWeb"/>
        <w:ind w:left="640" w:hanging="640"/>
        <w:divId w:val="816845814"/>
        <w:rPr>
          <w:rFonts w:ascii="Georgia" w:hAnsi="Georgia"/>
          <w:noProof/>
        </w:rPr>
      </w:pPr>
      <w:r w:rsidRPr="00D167B1">
        <w:rPr>
          <w:rFonts w:ascii="Georgia" w:hAnsi="Georgia"/>
          <w:noProof/>
        </w:rPr>
        <w:t>[95]</w:t>
      </w:r>
      <w:r w:rsidRPr="00D167B1">
        <w:rPr>
          <w:rFonts w:ascii="Georgia" w:hAnsi="Georgia"/>
          <w:noProof/>
        </w:rPr>
        <w:tab/>
        <w:t>Play, “Getting started with Play.” [Online]. Available: http://www.playframework.com/documentation/2.1.x/Installing. [Accessed: 22-Mar-2014].</w:t>
      </w:r>
    </w:p>
    <w:p w:rsidR="00D167B1" w:rsidRPr="00D167B1" w:rsidRDefault="00D167B1">
      <w:pPr>
        <w:pStyle w:val="NormalWeb"/>
        <w:ind w:left="640" w:hanging="640"/>
        <w:divId w:val="816845814"/>
        <w:rPr>
          <w:rFonts w:ascii="Georgia" w:hAnsi="Georgia"/>
          <w:noProof/>
        </w:rPr>
      </w:pPr>
      <w:r w:rsidRPr="00D167B1">
        <w:rPr>
          <w:rFonts w:ascii="Georgia" w:hAnsi="Georgia"/>
          <w:noProof/>
        </w:rPr>
        <w:lastRenderedPageBreak/>
        <w:t>[96]</w:t>
      </w:r>
      <w:r w:rsidRPr="00D167B1">
        <w:rPr>
          <w:rFonts w:ascii="Georgia" w:hAnsi="Georgia"/>
          <w:noProof/>
        </w:rPr>
        <w:tab/>
        <w:t>Play, “Play documentation Home.” [Online]. Available: http://www.playframework.com/documentation/2.1.x/Home. [Accessed: 22-Mar-2014].</w:t>
      </w:r>
    </w:p>
    <w:p w:rsidR="00D167B1" w:rsidRPr="00D167B1" w:rsidRDefault="00D167B1">
      <w:pPr>
        <w:pStyle w:val="NormalWeb"/>
        <w:ind w:left="640" w:hanging="640"/>
        <w:divId w:val="816845814"/>
        <w:rPr>
          <w:rFonts w:ascii="Georgia" w:hAnsi="Georgia"/>
          <w:noProof/>
        </w:rPr>
      </w:pPr>
      <w:r w:rsidRPr="00D167B1">
        <w:rPr>
          <w:rFonts w:ascii="Georgia" w:hAnsi="Georgia"/>
          <w:noProof/>
        </w:rPr>
        <w:t>[97]</w:t>
      </w:r>
      <w:r w:rsidRPr="00D167B1">
        <w:rPr>
          <w:rFonts w:ascii="Georgia" w:hAnsi="Georgia"/>
          <w:noProof/>
        </w:rPr>
        <w:tab/>
        <w:t>Play, “Play documentation Scala Home.” [Online]. Available: http://www.playframework.com/documentation/2.1.x/ScalaHome. [Accessed: 22-Mar-2014].</w:t>
      </w:r>
    </w:p>
    <w:p w:rsidR="00D167B1" w:rsidRPr="00D167B1" w:rsidRDefault="00D167B1">
      <w:pPr>
        <w:pStyle w:val="NormalWeb"/>
        <w:ind w:left="640" w:hanging="640"/>
        <w:divId w:val="816845814"/>
        <w:rPr>
          <w:rFonts w:ascii="Georgia" w:hAnsi="Georgia"/>
          <w:noProof/>
        </w:rPr>
      </w:pPr>
      <w:r w:rsidRPr="00D167B1">
        <w:rPr>
          <w:rFonts w:ascii="Georgia" w:hAnsi="Georgia"/>
          <w:noProof/>
        </w:rPr>
        <w:t>[98]</w:t>
      </w:r>
      <w:r w:rsidRPr="00D167B1">
        <w:rPr>
          <w:rFonts w:ascii="Georgia" w:hAnsi="Georgia"/>
          <w:noProof/>
        </w:rPr>
        <w:tab/>
        <w:t xml:space="preserve">C. Hewitt, P. Bishop, and R. Steiger, “A universal modular ACTOR formalism for artificial intelligence,” </w:t>
      </w:r>
      <w:r w:rsidRPr="00D167B1">
        <w:rPr>
          <w:rFonts w:ascii="Georgia" w:hAnsi="Georgia"/>
          <w:i/>
          <w:iCs/>
          <w:noProof/>
        </w:rPr>
        <w:t>IJCAI’73 Proceedings of the 3rd international joint conference on Artificial intelligence</w:t>
      </w:r>
      <w:r w:rsidRPr="00D167B1">
        <w:rPr>
          <w:rFonts w:ascii="Georgia" w:hAnsi="Georgia"/>
          <w:noProof/>
        </w:rPr>
        <w:t>, pp. 235–245, 1973.</w:t>
      </w:r>
    </w:p>
    <w:p w:rsidR="00D167B1" w:rsidRPr="00D167B1" w:rsidRDefault="00D167B1">
      <w:pPr>
        <w:pStyle w:val="NormalWeb"/>
        <w:ind w:left="640" w:hanging="640"/>
        <w:divId w:val="816845814"/>
        <w:rPr>
          <w:rFonts w:ascii="Georgia" w:hAnsi="Georgia"/>
          <w:noProof/>
        </w:rPr>
      </w:pPr>
      <w:r w:rsidRPr="00D167B1">
        <w:rPr>
          <w:rFonts w:ascii="Georgia" w:hAnsi="Georgia"/>
          <w:noProof/>
        </w:rPr>
        <w:t>[99]</w:t>
      </w:r>
      <w:r w:rsidRPr="00D167B1">
        <w:rPr>
          <w:rFonts w:ascii="Georgia" w:hAnsi="Georgia"/>
          <w:noProof/>
        </w:rPr>
        <w:tab/>
        <w:t>Play, “Play documentation: JavaTest.” [Online]. Available: http://www.playframework.com/documentation/2.1.x/JavaTest. [Accessed: 22-Mar-2014].</w:t>
      </w:r>
    </w:p>
    <w:p w:rsidR="00D167B1" w:rsidRPr="00D167B1" w:rsidRDefault="00D167B1">
      <w:pPr>
        <w:pStyle w:val="NormalWeb"/>
        <w:ind w:left="640" w:hanging="640"/>
        <w:divId w:val="816845814"/>
        <w:rPr>
          <w:rFonts w:ascii="Georgia" w:hAnsi="Georgia"/>
          <w:noProof/>
        </w:rPr>
      </w:pPr>
      <w:r w:rsidRPr="00D167B1">
        <w:rPr>
          <w:rFonts w:ascii="Georgia" w:hAnsi="Georgia"/>
          <w:noProof/>
        </w:rPr>
        <w:t>[100]</w:t>
      </w:r>
      <w:r w:rsidRPr="00D167B1">
        <w:rPr>
          <w:rFonts w:ascii="Georgia" w:hAnsi="Georgia"/>
          <w:noProof/>
        </w:rPr>
        <w:tab/>
        <w:t>Play, “Philosophy.” [Online]. Available: http://www.playframework.com/documentation/2.0/Philosophy. [Accessed: 13-Aug-2013].</w:t>
      </w:r>
    </w:p>
    <w:p w:rsidR="00D167B1" w:rsidRPr="00D167B1" w:rsidRDefault="00D167B1">
      <w:pPr>
        <w:pStyle w:val="NormalWeb"/>
        <w:ind w:left="640" w:hanging="640"/>
        <w:divId w:val="816845814"/>
        <w:rPr>
          <w:rFonts w:ascii="Georgia" w:hAnsi="Georgia"/>
          <w:noProof/>
        </w:rPr>
      </w:pPr>
      <w:r w:rsidRPr="00D167B1">
        <w:rPr>
          <w:rFonts w:ascii="Georgia" w:hAnsi="Georgia"/>
          <w:noProof/>
        </w:rPr>
        <w:t>[101]</w:t>
      </w:r>
      <w:r w:rsidRPr="00D167B1">
        <w:rPr>
          <w:rFonts w:ascii="Georgia" w:hAnsi="Georgia"/>
          <w:noProof/>
        </w:rPr>
        <w:tab/>
        <w:t>TIOBE, “TIOBE Software: Tiobe Index.” [Online]. Available: http://www.tiobe.com/index.php/content/paperinfo/tpci/index.html. [Accessed: 20-Aug-2013].</w:t>
      </w:r>
    </w:p>
    <w:p w:rsidR="00D167B1" w:rsidRPr="00D167B1" w:rsidRDefault="00D167B1">
      <w:pPr>
        <w:pStyle w:val="NormalWeb"/>
        <w:ind w:left="640" w:hanging="640"/>
        <w:divId w:val="816845814"/>
        <w:rPr>
          <w:rFonts w:ascii="Georgia" w:hAnsi="Georgia"/>
          <w:noProof/>
        </w:rPr>
      </w:pPr>
      <w:r w:rsidRPr="00D167B1">
        <w:rPr>
          <w:rFonts w:ascii="Georgia" w:hAnsi="Georgia"/>
          <w:noProof/>
        </w:rPr>
        <w:t>[102]</w:t>
      </w:r>
      <w:r w:rsidRPr="00D167B1">
        <w:rPr>
          <w:rFonts w:ascii="Georgia" w:hAnsi="Georgia"/>
          <w:noProof/>
        </w:rPr>
        <w:tab/>
        <w:t>SignalR, “SignalR Documentation - Git.” [Online]. Available: https://github.com/SignalR/SignalR/wiki. [Accessed: 24-Mar-2014].</w:t>
      </w:r>
    </w:p>
    <w:p w:rsidR="00D167B1" w:rsidRPr="00D167B1" w:rsidRDefault="00D167B1">
      <w:pPr>
        <w:pStyle w:val="NormalWeb"/>
        <w:ind w:left="640" w:hanging="640"/>
        <w:divId w:val="816845814"/>
        <w:rPr>
          <w:rFonts w:ascii="Georgia" w:hAnsi="Georgia"/>
          <w:noProof/>
        </w:rPr>
      </w:pPr>
      <w:r w:rsidRPr="00D167B1">
        <w:rPr>
          <w:rFonts w:ascii="Georgia" w:hAnsi="Georgia"/>
          <w:noProof/>
        </w:rPr>
        <w:t>[103]</w:t>
      </w:r>
      <w:r w:rsidRPr="00D167B1">
        <w:rPr>
          <w:rFonts w:ascii="Georgia" w:hAnsi="Georgia"/>
          <w:noProof/>
        </w:rPr>
        <w:tab/>
        <w:t>“Unit Testing on SignalR Hubs with 2.0 RC1.” [Online]. Available: http://software.intel.com/en-us/blogs/2013/09/25/unit-testing-on-signalr-hubs-with-20-rc1. [Accessed: 10-Mar-2014].</w:t>
      </w:r>
    </w:p>
    <w:p w:rsidR="00D167B1" w:rsidRPr="00D167B1" w:rsidRDefault="00D167B1">
      <w:pPr>
        <w:pStyle w:val="NormalWeb"/>
        <w:ind w:left="640" w:hanging="640"/>
        <w:divId w:val="816845814"/>
        <w:rPr>
          <w:rFonts w:ascii="Georgia" w:hAnsi="Georgia"/>
          <w:noProof/>
        </w:rPr>
      </w:pPr>
      <w:r w:rsidRPr="00D167B1">
        <w:rPr>
          <w:rFonts w:ascii="Georgia" w:hAnsi="Georgia"/>
          <w:noProof/>
        </w:rPr>
        <w:t>[104]</w:t>
      </w:r>
      <w:r w:rsidRPr="00D167B1">
        <w:rPr>
          <w:rFonts w:ascii="Georgia" w:hAnsi="Georgia"/>
          <w:noProof/>
        </w:rPr>
        <w:tab/>
        <w:t>P. Fletcher, “SignalR Performance: The Official Microsoft ASP.NET Site.” [Online]. Available: http://www.asp.net/signalr/overview/signalr-20/performance-and-scaling/signalr-performance. [Accessed: 22-Mar-2014].</w:t>
      </w:r>
    </w:p>
    <w:p w:rsidR="00D167B1" w:rsidRPr="00D167B1" w:rsidRDefault="00D167B1">
      <w:pPr>
        <w:pStyle w:val="NormalWeb"/>
        <w:ind w:left="640" w:hanging="640"/>
        <w:divId w:val="816845814"/>
        <w:rPr>
          <w:rFonts w:ascii="Georgia" w:hAnsi="Georgia"/>
          <w:noProof/>
        </w:rPr>
      </w:pPr>
      <w:r w:rsidRPr="00D167B1">
        <w:rPr>
          <w:rFonts w:ascii="Georgia" w:hAnsi="Georgia"/>
          <w:noProof/>
        </w:rPr>
        <w:t>[105]</w:t>
      </w:r>
      <w:r w:rsidRPr="00D167B1">
        <w:rPr>
          <w:rFonts w:ascii="Georgia" w:hAnsi="Georgia"/>
          <w:noProof/>
        </w:rPr>
        <w:tab/>
        <w:t>“Issue 576 SignalR - GitHub.” [Online]. Available: https://github.com/SignalR/SignalR/issues/576. [Accessed: 24-Mar-2014].</w:t>
      </w:r>
    </w:p>
    <w:p w:rsidR="00D167B1" w:rsidRPr="00D167B1" w:rsidRDefault="00D167B1">
      <w:pPr>
        <w:pStyle w:val="NormalWeb"/>
        <w:ind w:left="640" w:hanging="640"/>
        <w:divId w:val="816845814"/>
        <w:rPr>
          <w:rFonts w:ascii="Georgia" w:hAnsi="Georgia"/>
          <w:noProof/>
        </w:rPr>
      </w:pPr>
      <w:r w:rsidRPr="00D167B1">
        <w:rPr>
          <w:rFonts w:ascii="Georgia" w:hAnsi="Georgia"/>
          <w:noProof/>
        </w:rPr>
        <w:t>[106]</w:t>
      </w:r>
      <w:r w:rsidRPr="00D167B1">
        <w:rPr>
          <w:rFonts w:ascii="Georgia" w:hAnsi="Georgia"/>
          <w:noProof/>
        </w:rPr>
        <w:tab/>
        <w:t>SignalR, “SignalR releases - GitHub.” [Online]. Available: https://github.com/SignalR/SignalR/releases. [Accessed: 24-Mar-2014].</w:t>
      </w:r>
    </w:p>
    <w:p w:rsidR="00D167B1" w:rsidRPr="00D167B1" w:rsidRDefault="00D167B1">
      <w:pPr>
        <w:pStyle w:val="NormalWeb"/>
        <w:ind w:left="640" w:hanging="640"/>
        <w:divId w:val="816845814"/>
        <w:rPr>
          <w:rFonts w:ascii="Georgia" w:hAnsi="Georgia"/>
          <w:noProof/>
        </w:rPr>
      </w:pPr>
      <w:r w:rsidRPr="00D167B1">
        <w:rPr>
          <w:rFonts w:ascii="Georgia" w:hAnsi="Georgia"/>
          <w:noProof/>
        </w:rPr>
        <w:t>[107]</w:t>
      </w:r>
      <w:r w:rsidRPr="00D167B1">
        <w:rPr>
          <w:rFonts w:ascii="Georgia" w:hAnsi="Georgia"/>
          <w:noProof/>
        </w:rPr>
        <w:tab/>
        <w:t>J. Galloway, “Jon Galloway: Bleeding edge ASP.NET: See what is new and next for MVC, Web API, SignalR and more… on Vimeo.” [Online]. Available: http://vimeo.com/68378251. [Accessed: 27-Aug-2013].</w:t>
      </w:r>
    </w:p>
    <w:p w:rsidR="00D167B1" w:rsidRPr="00D167B1" w:rsidRDefault="00D167B1">
      <w:pPr>
        <w:pStyle w:val="NormalWeb"/>
        <w:ind w:left="640" w:hanging="640"/>
        <w:divId w:val="816845814"/>
        <w:rPr>
          <w:rFonts w:ascii="Georgia" w:hAnsi="Georgia"/>
          <w:noProof/>
        </w:rPr>
      </w:pPr>
      <w:r w:rsidRPr="00D167B1">
        <w:rPr>
          <w:rFonts w:ascii="Georgia" w:hAnsi="Georgia"/>
          <w:noProof/>
        </w:rPr>
        <w:t>[108]</w:t>
      </w:r>
      <w:r w:rsidRPr="00D167B1">
        <w:rPr>
          <w:rFonts w:ascii="Georgia" w:hAnsi="Georgia"/>
          <w:noProof/>
        </w:rPr>
        <w:tab/>
        <w:t>Meteor, “Meteor supported platforms - GitHub.” [Online]. Available: https://github.com/meteor/meteor/wiki/Supported-Platforms. [Accessed: 24-Mar-2014].</w:t>
      </w:r>
    </w:p>
    <w:p w:rsidR="00D167B1" w:rsidRPr="00D167B1" w:rsidRDefault="00D167B1">
      <w:pPr>
        <w:pStyle w:val="NormalWeb"/>
        <w:ind w:left="640" w:hanging="640"/>
        <w:divId w:val="816845814"/>
        <w:rPr>
          <w:rFonts w:ascii="Georgia" w:hAnsi="Georgia"/>
          <w:noProof/>
        </w:rPr>
      </w:pPr>
      <w:r w:rsidRPr="00D167B1">
        <w:rPr>
          <w:rFonts w:ascii="Georgia" w:hAnsi="Georgia"/>
          <w:noProof/>
        </w:rPr>
        <w:lastRenderedPageBreak/>
        <w:t>[109]</w:t>
      </w:r>
      <w:r w:rsidRPr="00D167B1">
        <w:rPr>
          <w:rFonts w:ascii="Georgia" w:hAnsi="Georgia"/>
          <w:noProof/>
        </w:rPr>
        <w:tab/>
        <w:t>A. Young, “DailyJS: Windows and Node: Getting Started.” [Online]. Available: http://dailyjs.com/2012/05/03/windows-and-node-1/. [Accessed: 11-Mar-2014].</w:t>
      </w:r>
    </w:p>
    <w:p w:rsidR="00D167B1" w:rsidRPr="00D167B1" w:rsidRDefault="00D167B1">
      <w:pPr>
        <w:pStyle w:val="NormalWeb"/>
        <w:ind w:left="640" w:hanging="640"/>
        <w:divId w:val="816845814"/>
        <w:rPr>
          <w:rFonts w:ascii="Georgia" w:hAnsi="Georgia"/>
          <w:noProof/>
        </w:rPr>
      </w:pPr>
      <w:r w:rsidRPr="00D167B1">
        <w:rPr>
          <w:rFonts w:ascii="Georgia" w:hAnsi="Georgia"/>
          <w:noProof/>
        </w:rPr>
        <w:t>[110]</w:t>
      </w:r>
      <w:r w:rsidRPr="00D167B1">
        <w:rPr>
          <w:rFonts w:ascii="Georgia" w:hAnsi="Georgia"/>
          <w:noProof/>
        </w:rPr>
        <w:tab/>
        <w:t>Meteor, “Meteor: the screencast.” [Online]. Available: https://www.meteor.com/screencast. [Accessed: 22-Mar-2014].</w:t>
      </w:r>
    </w:p>
    <w:p w:rsidR="00D167B1" w:rsidRPr="00D167B1" w:rsidRDefault="00D167B1">
      <w:pPr>
        <w:pStyle w:val="NormalWeb"/>
        <w:ind w:left="640" w:hanging="640"/>
        <w:divId w:val="816845814"/>
        <w:rPr>
          <w:rFonts w:ascii="Georgia" w:hAnsi="Georgia"/>
          <w:noProof/>
        </w:rPr>
      </w:pPr>
      <w:r w:rsidRPr="00D167B1">
        <w:rPr>
          <w:rFonts w:ascii="Georgia" w:hAnsi="Georgia"/>
          <w:noProof/>
        </w:rPr>
        <w:t>[111]</w:t>
      </w:r>
      <w:r w:rsidRPr="00D167B1">
        <w:rPr>
          <w:rFonts w:ascii="Georgia" w:hAnsi="Georgia"/>
          <w:noProof/>
        </w:rPr>
        <w:tab/>
        <w:t>ShiggyEnterprises, “Unit Testing Meteor Apps.” [Online]. Available: http://shiggyenterprises.wordpress.com/2013/05/17/unit-testing-meteor-apps/. [Accessed: 22-Mar-2014].</w:t>
      </w:r>
    </w:p>
    <w:p w:rsidR="00D167B1" w:rsidRPr="00D167B1" w:rsidRDefault="00D167B1">
      <w:pPr>
        <w:pStyle w:val="NormalWeb"/>
        <w:ind w:left="640" w:hanging="640"/>
        <w:divId w:val="816845814"/>
        <w:rPr>
          <w:rFonts w:ascii="Georgia" w:hAnsi="Georgia"/>
          <w:noProof/>
        </w:rPr>
      </w:pPr>
      <w:r w:rsidRPr="00D167B1">
        <w:rPr>
          <w:rFonts w:ascii="Georgia" w:hAnsi="Georgia"/>
          <w:noProof/>
        </w:rPr>
        <w:t>[112]</w:t>
      </w:r>
      <w:r w:rsidRPr="00D167B1">
        <w:rPr>
          <w:rFonts w:ascii="Georgia" w:hAnsi="Georgia"/>
          <w:noProof/>
        </w:rPr>
        <w:tab/>
        <w:t>“Laika - Testing Framework for Meteor.” [Online]. Available: http://arunoda.github.io/laika/. [Accessed: 24-Mar-2014].</w:t>
      </w:r>
    </w:p>
    <w:p w:rsidR="00D167B1" w:rsidRPr="00D167B1" w:rsidRDefault="00D167B1">
      <w:pPr>
        <w:pStyle w:val="NormalWeb"/>
        <w:ind w:left="640" w:hanging="640"/>
        <w:divId w:val="816845814"/>
        <w:rPr>
          <w:rFonts w:ascii="Georgia" w:hAnsi="Georgia"/>
          <w:noProof/>
        </w:rPr>
      </w:pPr>
      <w:r w:rsidRPr="00D167B1">
        <w:rPr>
          <w:rFonts w:ascii="Georgia" w:hAnsi="Georgia"/>
          <w:noProof/>
        </w:rPr>
        <w:t>[113]</w:t>
      </w:r>
      <w:r w:rsidRPr="00D167B1">
        <w:rPr>
          <w:rFonts w:ascii="Georgia" w:hAnsi="Georgia"/>
          <w:noProof/>
        </w:rPr>
        <w:tab/>
        <w:t>“WS issue in Chrome - GitHub.” [Online]. Available: https://github.com/meteor/meteor/issues/1140. [Accessed: 24-Mar-2014].</w:t>
      </w:r>
    </w:p>
    <w:p w:rsidR="00D167B1" w:rsidRPr="00D167B1" w:rsidRDefault="00D167B1">
      <w:pPr>
        <w:pStyle w:val="NormalWeb"/>
        <w:ind w:left="640" w:hanging="640"/>
        <w:divId w:val="816845814"/>
        <w:rPr>
          <w:rFonts w:ascii="Georgia" w:hAnsi="Georgia"/>
          <w:noProof/>
        </w:rPr>
      </w:pPr>
      <w:r w:rsidRPr="00D167B1">
        <w:rPr>
          <w:rFonts w:ascii="Georgia" w:hAnsi="Georgia"/>
          <w:noProof/>
        </w:rPr>
        <w:t>[114]</w:t>
      </w:r>
      <w:r w:rsidRPr="00D167B1">
        <w:rPr>
          <w:rFonts w:ascii="Georgia" w:hAnsi="Georgia"/>
          <w:noProof/>
        </w:rPr>
        <w:tab/>
        <w:t>J. O’Dell, “Open-source Meteor takes a huge $11.2M first round.” [Online]. Available: http://venturebeat.com/2012/07/25/meteor-funding/. [Accessed: 30-Aug-2013].</w:t>
      </w:r>
    </w:p>
    <w:p w:rsidR="00D167B1" w:rsidRPr="00D167B1" w:rsidRDefault="00D167B1">
      <w:pPr>
        <w:pStyle w:val="NormalWeb"/>
        <w:ind w:left="640" w:hanging="640"/>
        <w:divId w:val="816845814"/>
        <w:rPr>
          <w:rFonts w:ascii="Georgia" w:hAnsi="Georgia"/>
          <w:noProof/>
        </w:rPr>
      </w:pPr>
      <w:r w:rsidRPr="00D167B1">
        <w:rPr>
          <w:rFonts w:ascii="Georgia" w:hAnsi="Georgia"/>
          <w:noProof/>
        </w:rPr>
        <w:t>[115]</w:t>
      </w:r>
      <w:r w:rsidRPr="00D167B1">
        <w:rPr>
          <w:rFonts w:ascii="Georgia" w:hAnsi="Georgia"/>
          <w:noProof/>
        </w:rPr>
        <w:tab/>
        <w:t>SignalR, “Crank - GitHub.” [Online]. Available: https://github.com/SignalR/SignalR/tree/dev/src/Microsoft.AspNet.SignalR.Crank. [Accessed: 24-Mar-2014].</w:t>
      </w:r>
    </w:p>
    <w:p w:rsidR="00D167B1" w:rsidRPr="00D167B1" w:rsidRDefault="00D167B1">
      <w:pPr>
        <w:pStyle w:val="NormalWeb"/>
        <w:ind w:left="640" w:hanging="640"/>
        <w:divId w:val="816845814"/>
        <w:rPr>
          <w:rFonts w:ascii="Georgia" w:hAnsi="Georgia"/>
          <w:noProof/>
        </w:rPr>
      </w:pPr>
      <w:r w:rsidRPr="00D167B1">
        <w:rPr>
          <w:rFonts w:ascii="Georgia" w:hAnsi="Georgia"/>
          <w:noProof/>
        </w:rPr>
        <w:t>[116]</w:t>
      </w:r>
      <w:r w:rsidRPr="00D167B1">
        <w:rPr>
          <w:rFonts w:ascii="Georgia" w:hAnsi="Georgia"/>
          <w:noProof/>
        </w:rPr>
        <w:tab/>
        <w:t>Apache, “Apache JMeter - Apache JMeter</w:t>
      </w:r>
      <w:r w:rsidRPr="00D167B1">
        <w:rPr>
          <w:rFonts w:ascii="Georgia" w:hAnsi="Georgia"/>
          <w:noProof/>
          <w:vertAlign w:val="superscript"/>
        </w:rPr>
        <w:t>TM</w:t>
      </w:r>
      <w:r w:rsidRPr="00D167B1">
        <w:rPr>
          <w:rFonts w:ascii="Georgia" w:hAnsi="Georgia"/>
          <w:noProof/>
        </w:rPr>
        <w:t>.” [Online]. Available: https://jmeter.apache.org/. [Accessed: 23-Mar-2014].</w:t>
      </w:r>
    </w:p>
    <w:p w:rsidR="00D167B1" w:rsidRPr="00D167B1" w:rsidRDefault="00D167B1">
      <w:pPr>
        <w:pStyle w:val="NormalWeb"/>
        <w:ind w:left="640" w:hanging="640"/>
        <w:divId w:val="816845814"/>
        <w:rPr>
          <w:rFonts w:ascii="Georgia" w:hAnsi="Georgia"/>
          <w:noProof/>
        </w:rPr>
      </w:pPr>
      <w:r w:rsidRPr="00D167B1">
        <w:rPr>
          <w:rFonts w:ascii="Georgia" w:hAnsi="Georgia"/>
          <w:noProof/>
        </w:rPr>
        <w:t>[117]</w:t>
      </w:r>
      <w:r w:rsidRPr="00D167B1">
        <w:rPr>
          <w:rFonts w:ascii="Georgia" w:hAnsi="Georgia"/>
          <w:noProof/>
        </w:rPr>
        <w:tab/>
        <w:t>Gatling, “Gatling Project - Stress Tool.” [Online]. Available: http://gatling-tool.org/. [Accessed: 24-Mar-2014].</w:t>
      </w:r>
    </w:p>
    <w:p w:rsidR="00D167B1" w:rsidRPr="00D167B1" w:rsidRDefault="00D167B1">
      <w:pPr>
        <w:pStyle w:val="NormalWeb"/>
        <w:ind w:left="640" w:hanging="640"/>
        <w:divId w:val="816845814"/>
        <w:rPr>
          <w:rFonts w:ascii="Georgia" w:hAnsi="Georgia"/>
          <w:noProof/>
        </w:rPr>
      </w:pPr>
      <w:r w:rsidRPr="00D167B1">
        <w:rPr>
          <w:rFonts w:ascii="Georgia" w:hAnsi="Georgia"/>
          <w:noProof/>
        </w:rPr>
        <w:t>[118]</w:t>
      </w:r>
      <w:r w:rsidRPr="00D167B1">
        <w:rPr>
          <w:rFonts w:ascii="Georgia" w:hAnsi="Georgia"/>
          <w:noProof/>
        </w:rPr>
        <w:tab/>
        <w:t>“Phantomjs Issue 11018 - GitHub.” [Online]. Available: https://github.com/ariya/phantomjs/issues/11018. [Accessed: 24-Mar-2014].</w:t>
      </w:r>
    </w:p>
    <w:p w:rsidR="00D167B1" w:rsidRPr="00D167B1" w:rsidRDefault="00D167B1">
      <w:pPr>
        <w:pStyle w:val="NormalWeb"/>
        <w:ind w:left="640" w:hanging="640"/>
        <w:divId w:val="816845814"/>
        <w:rPr>
          <w:rFonts w:ascii="Georgia" w:hAnsi="Georgia"/>
          <w:noProof/>
        </w:rPr>
      </w:pPr>
      <w:r w:rsidRPr="00D167B1">
        <w:rPr>
          <w:rFonts w:ascii="Georgia" w:hAnsi="Georgia"/>
          <w:noProof/>
        </w:rPr>
        <w:t>[119]</w:t>
      </w:r>
      <w:r w:rsidRPr="00D167B1">
        <w:rPr>
          <w:rFonts w:ascii="Georgia" w:hAnsi="Georgia"/>
          <w:noProof/>
        </w:rPr>
        <w:tab/>
        <w:t>SlimerJS, “SlimerJS.” [Online]. Available: http://slimerjs.org/. [Accessed: 08-Apr-2014].</w:t>
      </w:r>
    </w:p>
    <w:p w:rsidR="00D167B1" w:rsidRPr="00D167B1" w:rsidRDefault="00D167B1">
      <w:pPr>
        <w:pStyle w:val="NormalWeb"/>
        <w:ind w:left="640" w:hanging="640"/>
        <w:divId w:val="816845814"/>
        <w:rPr>
          <w:rFonts w:ascii="Georgia" w:hAnsi="Georgia"/>
          <w:noProof/>
        </w:rPr>
      </w:pPr>
      <w:r w:rsidRPr="00D167B1">
        <w:rPr>
          <w:rFonts w:ascii="Georgia" w:hAnsi="Georgia"/>
          <w:noProof/>
        </w:rPr>
        <w:t>[120]</w:t>
      </w:r>
      <w:r w:rsidRPr="00D167B1">
        <w:rPr>
          <w:rFonts w:ascii="Georgia" w:hAnsi="Georgia"/>
          <w:noProof/>
        </w:rPr>
        <w:tab/>
        <w:t>HtmlUnit, “HtmlUnit - Welcome to HtmlUnit.” [Online]. Available: http://htmlunit.sourceforge.net/. [Accessed: 23-Mar-2014].</w:t>
      </w:r>
    </w:p>
    <w:p w:rsidR="00D167B1" w:rsidRPr="00D167B1" w:rsidRDefault="00D167B1">
      <w:pPr>
        <w:pStyle w:val="NormalWeb"/>
        <w:ind w:left="640" w:hanging="640"/>
        <w:divId w:val="816845814"/>
        <w:rPr>
          <w:rFonts w:ascii="Georgia" w:hAnsi="Georgia"/>
          <w:noProof/>
        </w:rPr>
      </w:pPr>
      <w:r w:rsidRPr="00D167B1">
        <w:rPr>
          <w:rFonts w:ascii="Georgia" w:hAnsi="Georgia"/>
          <w:noProof/>
        </w:rPr>
        <w:t>[121]</w:t>
      </w:r>
      <w:r w:rsidRPr="00D167B1">
        <w:rPr>
          <w:rFonts w:ascii="Georgia" w:hAnsi="Georgia"/>
          <w:noProof/>
        </w:rPr>
        <w:tab/>
        <w:t>HtmlUnit, “HtmlUnit - Changes.” [Online]. Available: http://htmlunit.sourceforge.net/changes-report.html. [Accessed: 24-Mar-2014].</w:t>
      </w:r>
    </w:p>
    <w:p w:rsidR="00D167B1" w:rsidRPr="00D167B1" w:rsidRDefault="00D167B1">
      <w:pPr>
        <w:pStyle w:val="NormalWeb"/>
        <w:ind w:left="640" w:hanging="640"/>
        <w:divId w:val="816845814"/>
        <w:rPr>
          <w:rFonts w:ascii="Georgia" w:hAnsi="Georgia"/>
          <w:noProof/>
        </w:rPr>
      </w:pPr>
      <w:r w:rsidRPr="00D167B1">
        <w:rPr>
          <w:rFonts w:ascii="Georgia" w:hAnsi="Georgia"/>
          <w:noProof/>
        </w:rPr>
        <w:t>[122]</w:t>
      </w:r>
      <w:r w:rsidRPr="00D167B1">
        <w:rPr>
          <w:rFonts w:ascii="Georgia" w:hAnsi="Georgia"/>
          <w:noProof/>
        </w:rPr>
        <w:tab/>
        <w:t>Highcharts, “Highcharts - Interactive JavaScript charts for your webpage.” [Online]. Available: http://www.highcharts.com/. [Accessed: 23-Mar-2014].</w:t>
      </w:r>
    </w:p>
    <w:p w:rsidR="00D167B1" w:rsidRPr="00D167B1" w:rsidRDefault="00D167B1">
      <w:pPr>
        <w:pStyle w:val="NormalWeb"/>
        <w:ind w:left="640" w:hanging="640"/>
        <w:divId w:val="816845814"/>
        <w:rPr>
          <w:rFonts w:ascii="Georgia" w:hAnsi="Georgia"/>
          <w:noProof/>
        </w:rPr>
      </w:pPr>
      <w:r w:rsidRPr="00D167B1">
        <w:rPr>
          <w:rFonts w:ascii="Georgia" w:hAnsi="Georgia"/>
          <w:noProof/>
        </w:rPr>
        <w:t>[123]</w:t>
      </w:r>
      <w:r w:rsidRPr="00D167B1">
        <w:rPr>
          <w:rFonts w:ascii="Georgia" w:hAnsi="Georgia"/>
          <w:noProof/>
        </w:rPr>
        <w:tab/>
        <w:t>SignalR, “SignalR Performance - GitHub.” [Online]. Available: https://github.com/SignalR/SignalR/wiki/Performance. [Accessed: 24-Mar-2014].</w:t>
      </w:r>
    </w:p>
    <w:p w:rsidR="00D167B1" w:rsidRPr="00D167B1" w:rsidRDefault="00D167B1">
      <w:pPr>
        <w:pStyle w:val="NormalWeb"/>
        <w:ind w:left="640" w:hanging="640"/>
        <w:divId w:val="816845814"/>
        <w:rPr>
          <w:rFonts w:ascii="Georgia" w:hAnsi="Georgia"/>
          <w:noProof/>
        </w:rPr>
      </w:pPr>
      <w:r w:rsidRPr="00D167B1">
        <w:rPr>
          <w:rFonts w:ascii="Georgia" w:hAnsi="Georgia"/>
          <w:noProof/>
        </w:rPr>
        <w:lastRenderedPageBreak/>
        <w:t>[124]</w:t>
      </w:r>
      <w:r w:rsidRPr="00D167B1">
        <w:rPr>
          <w:rFonts w:ascii="Georgia" w:hAnsi="Georgia"/>
          <w:noProof/>
        </w:rPr>
        <w:tab/>
        <w:t>Microsoft, “Network Monitor.” [Online]. Available: http://technet.microsoft.com/en-us/library/cc938655.aspx. [Accessed: 23-Mar-2014].</w:t>
      </w:r>
    </w:p>
    <w:p w:rsidR="00D167B1" w:rsidRPr="00D167B1" w:rsidRDefault="00D167B1">
      <w:pPr>
        <w:pStyle w:val="NormalWeb"/>
        <w:ind w:left="640" w:hanging="640"/>
        <w:divId w:val="816845814"/>
        <w:rPr>
          <w:rFonts w:ascii="Georgia" w:hAnsi="Georgia"/>
          <w:noProof/>
        </w:rPr>
      </w:pPr>
      <w:r w:rsidRPr="00D167B1">
        <w:rPr>
          <w:rFonts w:ascii="Georgia" w:hAnsi="Georgia"/>
          <w:noProof/>
        </w:rPr>
        <w:t>[125]</w:t>
      </w:r>
      <w:r w:rsidRPr="00D167B1">
        <w:rPr>
          <w:rFonts w:ascii="Georgia" w:hAnsi="Georgia"/>
          <w:noProof/>
        </w:rPr>
        <w:tab/>
        <w:t>Wireshark, “Wireshark · Go Deep.” [Online]. Available: http://www.wireshark.org/. [Accessed: 23-Mar-2014].</w:t>
      </w:r>
    </w:p>
    <w:p w:rsidR="00D167B1" w:rsidRPr="00D167B1" w:rsidRDefault="00D167B1">
      <w:pPr>
        <w:pStyle w:val="NormalWeb"/>
        <w:ind w:left="640" w:hanging="640"/>
        <w:divId w:val="816845814"/>
        <w:rPr>
          <w:rFonts w:ascii="Georgia" w:hAnsi="Georgia"/>
          <w:noProof/>
        </w:rPr>
      </w:pPr>
      <w:r w:rsidRPr="00D167B1">
        <w:rPr>
          <w:rFonts w:ascii="Georgia" w:hAnsi="Georgia"/>
          <w:noProof/>
        </w:rPr>
        <w:t>[126]</w:t>
      </w:r>
      <w:r w:rsidRPr="00D167B1">
        <w:rPr>
          <w:rFonts w:ascii="Georgia" w:hAnsi="Georgia"/>
          <w:noProof/>
        </w:rPr>
        <w:tab/>
        <w:t>Telerik, “Fiddler - The Free Web Debugging Proxy by Telerik.” [Online]. Available: http://www.telerik.com/fiddler. [Accessed: 23-Mar-2014].</w:t>
      </w:r>
    </w:p>
    <w:p w:rsidR="00D167B1" w:rsidRPr="00D167B1" w:rsidRDefault="00D167B1">
      <w:pPr>
        <w:pStyle w:val="NormalWeb"/>
        <w:ind w:left="640" w:hanging="640"/>
        <w:divId w:val="816845814"/>
        <w:rPr>
          <w:rFonts w:ascii="Georgia" w:hAnsi="Georgia"/>
          <w:noProof/>
        </w:rPr>
      </w:pPr>
      <w:r w:rsidRPr="00D167B1">
        <w:rPr>
          <w:rFonts w:ascii="Georgia" w:hAnsi="Georgia"/>
          <w:noProof/>
        </w:rPr>
        <w:t>[127]</w:t>
      </w:r>
      <w:r w:rsidRPr="00D167B1">
        <w:rPr>
          <w:rFonts w:ascii="Georgia" w:hAnsi="Georgia"/>
          <w:noProof/>
        </w:rPr>
        <w:tab/>
        <w:t>Microsoft, “Perfmon.” [Online]. Available: http://technet.microsoft.com/en-us/library/bb490957.aspx. [Accessed: 23-Mar-2014].</w:t>
      </w:r>
    </w:p>
    <w:p w:rsidR="00D167B1" w:rsidRPr="00D167B1" w:rsidRDefault="00D167B1">
      <w:pPr>
        <w:pStyle w:val="NormalWeb"/>
        <w:ind w:left="640" w:hanging="640"/>
        <w:divId w:val="816845814"/>
        <w:rPr>
          <w:rFonts w:ascii="Georgia" w:hAnsi="Georgia"/>
          <w:noProof/>
        </w:rPr>
      </w:pPr>
      <w:r w:rsidRPr="00D167B1">
        <w:rPr>
          <w:rFonts w:ascii="Georgia" w:hAnsi="Georgia"/>
          <w:noProof/>
        </w:rPr>
        <w:t>[128]</w:t>
      </w:r>
      <w:r w:rsidRPr="00D167B1">
        <w:rPr>
          <w:rFonts w:ascii="Georgia" w:hAnsi="Georgia"/>
          <w:noProof/>
        </w:rPr>
        <w:tab/>
        <w:t>Google, “v8 - V8 JavaScript Engine - Google Project Hosting.” [Online]. Available: https://code.google.com/p/v8/. [Accessed: 24-Mar-2014].</w:t>
      </w:r>
    </w:p>
    <w:p w:rsidR="00D167B1" w:rsidRPr="00D167B1" w:rsidRDefault="00D167B1">
      <w:pPr>
        <w:pStyle w:val="NormalWeb"/>
        <w:ind w:left="640" w:hanging="640"/>
        <w:divId w:val="816845814"/>
        <w:rPr>
          <w:rFonts w:ascii="Georgia" w:hAnsi="Georgia"/>
          <w:noProof/>
        </w:rPr>
      </w:pPr>
      <w:r w:rsidRPr="00D167B1">
        <w:rPr>
          <w:rFonts w:ascii="Georgia" w:hAnsi="Georgia"/>
          <w:noProof/>
        </w:rPr>
        <w:t>[129]</w:t>
      </w:r>
      <w:r w:rsidRPr="00D167B1">
        <w:rPr>
          <w:rFonts w:ascii="Georgia" w:hAnsi="Georgia"/>
          <w:noProof/>
        </w:rPr>
        <w:tab/>
        <w:t>“Programming Languages Benchmarks.” [Online]. Available: http://attractivechaos.github.io/plb/. [Accessed: 18-Mar-2014].</w:t>
      </w:r>
    </w:p>
    <w:p w:rsidR="00D167B1" w:rsidRPr="00D167B1" w:rsidRDefault="00D167B1">
      <w:pPr>
        <w:pStyle w:val="NormalWeb"/>
        <w:ind w:left="640" w:hanging="640"/>
        <w:divId w:val="816845814"/>
        <w:rPr>
          <w:rFonts w:ascii="Georgia" w:hAnsi="Georgia"/>
          <w:noProof/>
        </w:rPr>
      </w:pPr>
      <w:r w:rsidRPr="00D167B1">
        <w:rPr>
          <w:rFonts w:ascii="Georgia" w:hAnsi="Georgia"/>
          <w:noProof/>
        </w:rPr>
        <w:t>[130]</w:t>
      </w:r>
      <w:r w:rsidRPr="00D167B1">
        <w:rPr>
          <w:rFonts w:ascii="Georgia" w:hAnsi="Georgia"/>
          <w:noProof/>
        </w:rPr>
        <w:tab/>
        <w:t>S. Souders, “Roundup on Parallel Connections | High Performance Web Sites.” [Online]. Available: http://www.stevesouders.com/blog/2008/03/20/roundup-on-parallel-connections/. [Accessed: 11-Mar-2014].</w:t>
      </w:r>
    </w:p>
    <w:p w:rsidR="00D167B1" w:rsidRPr="00D167B1" w:rsidRDefault="00D167B1">
      <w:pPr>
        <w:pStyle w:val="NormalWeb"/>
        <w:ind w:left="640" w:hanging="640"/>
        <w:divId w:val="816845814"/>
        <w:rPr>
          <w:rFonts w:ascii="Georgia" w:hAnsi="Georgia"/>
          <w:noProof/>
        </w:rPr>
      </w:pPr>
      <w:r w:rsidRPr="00D167B1">
        <w:rPr>
          <w:rFonts w:ascii="Georgia" w:hAnsi="Georgia"/>
          <w:noProof/>
        </w:rPr>
        <w:t>[131]</w:t>
      </w:r>
      <w:r w:rsidRPr="00D167B1">
        <w:rPr>
          <w:rFonts w:ascii="Georgia" w:hAnsi="Georgia"/>
          <w:noProof/>
        </w:rPr>
        <w:tab/>
        <w:t>K. Johannessen, “Byte calculations - GitHub.” [Online]. Available: https://github.com/kjohann/MasterThesis/blob/master/Loadtests/Results/Bytes sent received analysis.md.</w:t>
      </w:r>
    </w:p>
    <w:p w:rsidR="00D167B1" w:rsidRPr="00D167B1" w:rsidRDefault="00D167B1">
      <w:pPr>
        <w:pStyle w:val="NormalWeb"/>
        <w:ind w:left="640" w:hanging="640"/>
        <w:divId w:val="816845814"/>
        <w:rPr>
          <w:rFonts w:ascii="Georgia" w:hAnsi="Georgia"/>
          <w:noProof/>
        </w:rPr>
      </w:pPr>
      <w:r w:rsidRPr="00D167B1">
        <w:rPr>
          <w:rFonts w:ascii="Georgia" w:hAnsi="Georgia"/>
          <w:noProof/>
        </w:rPr>
        <w:t>[132]</w:t>
      </w:r>
      <w:r w:rsidRPr="00D167B1">
        <w:rPr>
          <w:rFonts w:ascii="Georgia" w:hAnsi="Georgia"/>
          <w:noProof/>
        </w:rPr>
        <w:tab/>
        <w:t>“java - ExecutorService slow multi thread performance - Stack Overflow.” [Online]. Available: http://stackoverflow.com/questions/7155608/executorservice-slow-multi-thread-performance. [Accessed: 18-Mar-2014].</w:t>
      </w:r>
    </w:p>
    <w:p w:rsidR="00D167B1" w:rsidRPr="00D167B1" w:rsidRDefault="00D167B1">
      <w:pPr>
        <w:pStyle w:val="NormalWeb"/>
        <w:ind w:left="640" w:hanging="640"/>
        <w:divId w:val="816845814"/>
        <w:rPr>
          <w:rFonts w:ascii="Georgia" w:hAnsi="Georgia"/>
          <w:noProof/>
        </w:rPr>
      </w:pPr>
      <w:r w:rsidRPr="00D167B1">
        <w:rPr>
          <w:rFonts w:ascii="Georgia" w:hAnsi="Georgia"/>
          <w:noProof/>
        </w:rPr>
        <w:t>[133]</w:t>
      </w:r>
      <w:r w:rsidRPr="00D167B1">
        <w:rPr>
          <w:rFonts w:ascii="Georgia" w:hAnsi="Georgia"/>
          <w:noProof/>
        </w:rPr>
        <w:tab/>
        <w:t>W. P. Riley-Land, “Performance Test: WebSockets vs. Server Sent Events.” [Online]. Available: http://kun.io/blog/39590083022/Performance-Test:-WebSockets-vs.-Server-Sent-Events-(EventSource). [Accessed: 16-Mar-2014].</w:t>
      </w:r>
    </w:p>
    <w:p w:rsidR="00D167B1" w:rsidRPr="00D167B1" w:rsidRDefault="00D167B1">
      <w:pPr>
        <w:pStyle w:val="NormalWeb"/>
        <w:ind w:left="640" w:hanging="640"/>
        <w:divId w:val="816845814"/>
        <w:rPr>
          <w:rFonts w:ascii="Georgia" w:hAnsi="Georgia"/>
          <w:noProof/>
        </w:rPr>
      </w:pPr>
      <w:r w:rsidRPr="00D167B1">
        <w:rPr>
          <w:rFonts w:ascii="Georgia" w:hAnsi="Georgia"/>
          <w:noProof/>
        </w:rPr>
        <w:t>[134]</w:t>
      </w:r>
      <w:r w:rsidRPr="00D167B1">
        <w:rPr>
          <w:rFonts w:ascii="Georgia" w:hAnsi="Georgia"/>
          <w:noProof/>
        </w:rPr>
        <w:tab/>
        <w:t>“connect-sse - GitHub.” [Online]. Available: https://github.com/andrewrk/connect-sse. [Accessed: 24-Mar-2014].</w:t>
      </w:r>
    </w:p>
    <w:p w:rsidR="00D167B1" w:rsidRPr="00D167B1" w:rsidRDefault="00D167B1">
      <w:pPr>
        <w:pStyle w:val="NormalWeb"/>
        <w:ind w:left="640" w:hanging="640"/>
        <w:divId w:val="816845814"/>
        <w:rPr>
          <w:rFonts w:ascii="Georgia" w:hAnsi="Georgia"/>
          <w:noProof/>
        </w:rPr>
      </w:pPr>
      <w:r w:rsidRPr="00D167B1">
        <w:rPr>
          <w:rFonts w:ascii="Georgia" w:hAnsi="Georgia"/>
          <w:noProof/>
        </w:rPr>
        <w:t>[135]</w:t>
      </w:r>
      <w:r w:rsidRPr="00D167B1">
        <w:rPr>
          <w:rFonts w:ascii="Georgia" w:hAnsi="Georgia"/>
          <w:noProof/>
        </w:rPr>
        <w:tab/>
        <w:t>M. Nehlsen, “Server Sent Events vs. WebSockets.” [Online]. Available: http://matthiasnehlsen.com/blog/2013/05/01/server-sent-events-vs-websockets/. [Accessed: 16-Mar-2014].</w:t>
      </w:r>
    </w:p>
    <w:p w:rsidR="00D167B1" w:rsidRPr="00D167B1" w:rsidRDefault="00D167B1">
      <w:pPr>
        <w:pStyle w:val="NormalWeb"/>
        <w:ind w:left="640" w:hanging="640"/>
        <w:divId w:val="816845814"/>
        <w:rPr>
          <w:rFonts w:ascii="Georgia" w:hAnsi="Georgia"/>
          <w:noProof/>
        </w:rPr>
      </w:pPr>
      <w:r w:rsidRPr="00D167B1">
        <w:rPr>
          <w:rFonts w:ascii="Georgia" w:hAnsi="Georgia"/>
          <w:noProof/>
        </w:rPr>
        <w:t>[136]</w:t>
      </w:r>
      <w:r w:rsidRPr="00D167B1">
        <w:rPr>
          <w:rFonts w:ascii="Georgia" w:hAnsi="Georgia"/>
          <w:noProof/>
        </w:rPr>
        <w:tab/>
        <w:t>“SockJS at npmjs.org.” [Online]. Available: https://www.npmjs.org/package/sockjs. [Accessed: 24-Mar-2014].</w:t>
      </w:r>
    </w:p>
    <w:p w:rsidR="00D167B1" w:rsidRPr="00D167B1" w:rsidRDefault="00D167B1">
      <w:pPr>
        <w:pStyle w:val="NormalWeb"/>
        <w:ind w:left="640" w:hanging="640"/>
        <w:divId w:val="816845814"/>
        <w:rPr>
          <w:rFonts w:ascii="Georgia" w:hAnsi="Georgia"/>
          <w:noProof/>
        </w:rPr>
      </w:pPr>
      <w:r w:rsidRPr="00D167B1">
        <w:rPr>
          <w:rFonts w:ascii="Georgia" w:hAnsi="Georgia"/>
          <w:noProof/>
        </w:rPr>
        <w:t>[137]</w:t>
      </w:r>
      <w:r w:rsidRPr="00D167B1">
        <w:rPr>
          <w:rFonts w:ascii="Georgia" w:hAnsi="Georgia"/>
          <w:noProof/>
        </w:rPr>
        <w:tab/>
        <w:t>P. Verhas, “Java Memory Leak | Javalobby,” 2013. [Online]. Available: http://java.dzone.com/articles/java-memory-leak. [Accessed: 18-Mar-2014].</w:t>
      </w:r>
    </w:p>
    <w:p w:rsidR="00D167B1" w:rsidRPr="00D167B1" w:rsidRDefault="00D167B1">
      <w:pPr>
        <w:pStyle w:val="NormalWeb"/>
        <w:ind w:left="640" w:hanging="640"/>
        <w:divId w:val="816845814"/>
        <w:rPr>
          <w:rFonts w:ascii="Georgia" w:hAnsi="Georgia"/>
          <w:noProof/>
        </w:rPr>
      </w:pPr>
      <w:r w:rsidRPr="00D167B1">
        <w:rPr>
          <w:rFonts w:ascii="Georgia" w:hAnsi="Georgia"/>
          <w:noProof/>
        </w:rPr>
        <w:lastRenderedPageBreak/>
        <w:t>[138]</w:t>
      </w:r>
      <w:r w:rsidRPr="00D167B1">
        <w:rPr>
          <w:rFonts w:ascii="Georgia" w:hAnsi="Georgia"/>
          <w:noProof/>
        </w:rPr>
        <w:tab/>
        <w:t>P. Fletcher, “Tutorial: SignalR Self-Host</w:t>
      </w:r>
      <w:r w:rsidRPr="00D167B1">
        <w:rPr>
          <w:noProof/>
        </w:rPr>
        <w:t> </w:t>
      </w:r>
      <w:r w:rsidRPr="00D167B1">
        <w:rPr>
          <w:rFonts w:ascii="Georgia" w:hAnsi="Georgia" w:cs="Georgia"/>
          <w:noProof/>
        </w:rPr>
        <w:t>: The Official Microsoft ASP.NET Site.” [Online]. Available: http://www.asp.net/signalr/overview/signalr-20/getting-started-with-signalr-20/tutorial-signalr-20-self-host. [Accessed: 24-Mar-2014].</w:t>
      </w:r>
    </w:p>
    <w:p w:rsidR="00D167B1" w:rsidRPr="00D167B1" w:rsidRDefault="00D167B1">
      <w:pPr>
        <w:pStyle w:val="NormalWeb"/>
        <w:ind w:left="640" w:hanging="640"/>
        <w:divId w:val="816845814"/>
        <w:rPr>
          <w:rFonts w:ascii="Georgia" w:hAnsi="Georgia"/>
          <w:noProof/>
        </w:rPr>
      </w:pPr>
      <w:r w:rsidRPr="00D167B1">
        <w:rPr>
          <w:rFonts w:ascii="Georgia" w:hAnsi="Georgia"/>
          <w:noProof/>
        </w:rPr>
        <w:t>[139]</w:t>
      </w:r>
      <w:r w:rsidRPr="00D167B1">
        <w:rPr>
          <w:rFonts w:ascii="Georgia" w:hAnsi="Georgia"/>
          <w:noProof/>
        </w:rPr>
        <w:tab/>
        <w:t>Xamarin, “Xamarin - Build mobile apps for iOS, Android, Mac and Windows.” [Online]. Available: https://xamarin.com/. [Accessed: 01-Apr-2014].</w:t>
      </w:r>
    </w:p>
    <w:p w:rsidR="00D167B1" w:rsidRPr="00D167B1" w:rsidRDefault="00D167B1">
      <w:pPr>
        <w:pStyle w:val="NormalWeb"/>
        <w:ind w:left="640" w:hanging="640"/>
        <w:divId w:val="816845814"/>
        <w:rPr>
          <w:rFonts w:ascii="Georgia" w:hAnsi="Georgia"/>
          <w:noProof/>
        </w:rPr>
      </w:pPr>
      <w:r w:rsidRPr="00D167B1">
        <w:rPr>
          <w:rFonts w:ascii="Georgia" w:hAnsi="Georgia"/>
          <w:noProof/>
        </w:rPr>
        <w:t>[140]</w:t>
      </w:r>
      <w:r w:rsidRPr="00D167B1">
        <w:rPr>
          <w:rFonts w:ascii="Georgia" w:hAnsi="Georgia"/>
          <w:noProof/>
        </w:rPr>
        <w:tab/>
        <w:t>R. Thurlow, “RPC: Remote Procedure Call Protocol Specification Version 2.” [Online]. Available: https://tools.ietf.org/html/rfc5531. [Accessed: 20-Mar-2014].</w:t>
      </w:r>
    </w:p>
    <w:p w:rsidR="00D167B1" w:rsidRPr="00D167B1" w:rsidRDefault="00D167B1">
      <w:pPr>
        <w:pStyle w:val="NormalWeb"/>
        <w:ind w:left="640" w:hanging="640"/>
        <w:divId w:val="816845814"/>
        <w:rPr>
          <w:rFonts w:ascii="Georgia" w:hAnsi="Georgia"/>
          <w:noProof/>
        </w:rPr>
      </w:pPr>
      <w:r w:rsidRPr="00D167B1">
        <w:rPr>
          <w:rFonts w:ascii="Georgia" w:hAnsi="Georgia"/>
          <w:noProof/>
        </w:rPr>
        <w:t>[141]</w:t>
      </w:r>
      <w:r w:rsidRPr="00D167B1">
        <w:rPr>
          <w:rFonts w:ascii="Georgia" w:hAnsi="Georgia"/>
          <w:noProof/>
        </w:rPr>
        <w:tab/>
        <w:t>Akka, “What is an Actor? — Akka Documentation.” [Online]. Available: http://doc.akka.io/docs/akka/2.3.0/general/actors.html. [Accessed: 20-Mar-2014].</w:t>
      </w:r>
    </w:p>
    <w:p w:rsidR="00D167B1" w:rsidRPr="00D167B1" w:rsidRDefault="00D167B1">
      <w:pPr>
        <w:pStyle w:val="NormalWeb"/>
        <w:ind w:left="640" w:hanging="640"/>
        <w:divId w:val="816845814"/>
        <w:rPr>
          <w:rFonts w:ascii="Georgia" w:hAnsi="Georgia"/>
          <w:noProof/>
        </w:rPr>
      </w:pPr>
      <w:r w:rsidRPr="00D167B1">
        <w:rPr>
          <w:rFonts w:ascii="Georgia" w:hAnsi="Georgia"/>
          <w:noProof/>
        </w:rPr>
        <w:t>[142]</w:t>
      </w:r>
      <w:r w:rsidRPr="00D167B1">
        <w:rPr>
          <w:rFonts w:ascii="Georgia" w:hAnsi="Georgia"/>
          <w:noProof/>
        </w:rPr>
        <w:tab/>
        <w:t>Knockout, “Knockout</w:t>
      </w:r>
      <w:r w:rsidRPr="00D167B1">
        <w:rPr>
          <w:noProof/>
        </w:rPr>
        <w:t> </w:t>
      </w:r>
      <w:r w:rsidRPr="00D167B1">
        <w:rPr>
          <w:rFonts w:ascii="Georgia" w:hAnsi="Georgia" w:cs="Georgia"/>
          <w:noProof/>
        </w:rPr>
        <w:t>: Home.” [Online]. Available: http://knockoutjs.com/. [Accessed: 24-Mar-2014].</w:t>
      </w:r>
    </w:p>
    <w:p w:rsidR="00D167B1" w:rsidRPr="00D167B1" w:rsidRDefault="00D167B1">
      <w:pPr>
        <w:pStyle w:val="NormalWeb"/>
        <w:ind w:left="640" w:hanging="640"/>
        <w:divId w:val="816845814"/>
        <w:rPr>
          <w:rFonts w:ascii="Georgia" w:hAnsi="Georgia"/>
          <w:noProof/>
        </w:rPr>
      </w:pPr>
      <w:r w:rsidRPr="00D167B1">
        <w:rPr>
          <w:rFonts w:ascii="Georgia" w:hAnsi="Georgia"/>
          <w:noProof/>
        </w:rPr>
        <w:t>[143]</w:t>
      </w:r>
      <w:r w:rsidRPr="00D167B1">
        <w:rPr>
          <w:rFonts w:ascii="Georgia" w:hAnsi="Georgia"/>
          <w:noProof/>
        </w:rPr>
        <w:tab/>
        <w:t>“Trello.” [Online]. Available: https://trello.com/. [Accessed: 24-Mar-2014].</w:t>
      </w:r>
    </w:p>
    <w:p w:rsidR="00D167B1" w:rsidRPr="00D167B1" w:rsidRDefault="00D167B1">
      <w:pPr>
        <w:pStyle w:val="NormalWeb"/>
        <w:ind w:left="640" w:hanging="640"/>
        <w:divId w:val="816845814"/>
        <w:rPr>
          <w:rFonts w:ascii="Georgia" w:hAnsi="Georgia"/>
          <w:noProof/>
        </w:rPr>
      </w:pPr>
      <w:r w:rsidRPr="00D167B1">
        <w:rPr>
          <w:rFonts w:ascii="Georgia" w:hAnsi="Georgia"/>
          <w:noProof/>
        </w:rPr>
        <w:t>[144]</w:t>
      </w:r>
      <w:r w:rsidRPr="00D167B1">
        <w:rPr>
          <w:rFonts w:ascii="Georgia" w:hAnsi="Georgia"/>
          <w:noProof/>
        </w:rPr>
        <w:tab/>
        <w:t>SignalR, “SignalR commits - GitHub.” [Online]. Available: https://github.com/SignalR/SignalR/commits/master. [Accessed: 25-Mar-2014].</w:t>
      </w:r>
    </w:p>
    <w:p w:rsidR="00D167B1" w:rsidRPr="00D167B1" w:rsidRDefault="00D167B1">
      <w:pPr>
        <w:pStyle w:val="NormalWeb"/>
        <w:ind w:left="640" w:hanging="640"/>
        <w:divId w:val="816845814"/>
        <w:rPr>
          <w:rFonts w:ascii="Georgia" w:hAnsi="Georgia"/>
          <w:noProof/>
        </w:rPr>
      </w:pPr>
      <w:r w:rsidRPr="00D167B1">
        <w:rPr>
          <w:rFonts w:ascii="Georgia" w:hAnsi="Georgia"/>
          <w:noProof/>
        </w:rPr>
        <w:t>[145]</w:t>
      </w:r>
      <w:r w:rsidRPr="00D167B1">
        <w:rPr>
          <w:rFonts w:ascii="Georgia" w:hAnsi="Georgia"/>
          <w:noProof/>
        </w:rPr>
        <w:tab/>
        <w:t>“Understanding MVVM – A Guide For JavaScript Developers.” [Online]. Available: http://addyosmani.com/blog/understanding-mvvm-a-guide-for-javascript-developers/. [Accessed: 25-Mar-2014].</w:t>
      </w:r>
    </w:p>
    <w:p w:rsidR="00D167B1" w:rsidRPr="00D167B1" w:rsidRDefault="00D167B1">
      <w:pPr>
        <w:pStyle w:val="NormalWeb"/>
        <w:ind w:left="640" w:hanging="640"/>
        <w:divId w:val="816845814"/>
        <w:rPr>
          <w:rFonts w:ascii="Georgia" w:hAnsi="Georgia"/>
          <w:noProof/>
        </w:rPr>
      </w:pPr>
      <w:r w:rsidRPr="00D167B1">
        <w:rPr>
          <w:rFonts w:ascii="Georgia" w:hAnsi="Georgia"/>
          <w:noProof/>
        </w:rPr>
        <w:t>[146]</w:t>
      </w:r>
      <w:r w:rsidRPr="00D167B1">
        <w:rPr>
          <w:rFonts w:ascii="Georgia" w:hAnsi="Georgia"/>
          <w:noProof/>
        </w:rPr>
        <w:tab/>
        <w:t>Codehouse, “Jackson JSON Processor - Home.” [Online]. Available: http://jackson.codehaus.org/. [Accessed: 22-Mar-2014].</w:t>
      </w:r>
    </w:p>
    <w:p w:rsidR="00D167B1" w:rsidRPr="00D167B1" w:rsidRDefault="00D167B1">
      <w:pPr>
        <w:pStyle w:val="NormalWeb"/>
        <w:ind w:left="640" w:hanging="640"/>
        <w:divId w:val="816845814"/>
        <w:rPr>
          <w:rFonts w:ascii="Georgia" w:hAnsi="Georgia"/>
          <w:noProof/>
        </w:rPr>
      </w:pPr>
      <w:r w:rsidRPr="00D167B1">
        <w:rPr>
          <w:rFonts w:ascii="Georgia" w:hAnsi="Georgia"/>
          <w:noProof/>
        </w:rPr>
        <w:t>[147]</w:t>
      </w:r>
      <w:r w:rsidRPr="00D167B1">
        <w:rPr>
          <w:rFonts w:ascii="Georgia" w:hAnsi="Georgia"/>
          <w:noProof/>
        </w:rPr>
        <w:tab/>
        <w:t>“Variable Scope (JavaScript).” [Online]. Available: http://msdn.microsoft.com/en-us/library/bzt2dkta(v=vs.94).aspx. [Accessed: 22-Mar-2014].</w:t>
      </w:r>
    </w:p>
    <w:p w:rsidR="00D167B1" w:rsidRPr="00D167B1" w:rsidRDefault="00D167B1">
      <w:pPr>
        <w:pStyle w:val="NormalWeb"/>
        <w:ind w:left="640" w:hanging="640"/>
        <w:divId w:val="816845814"/>
        <w:rPr>
          <w:rFonts w:ascii="Georgia" w:hAnsi="Georgia"/>
          <w:noProof/>
        </w:rPr>
      </w:pPr>
      <w:r w:rsidRPr="00D167B1">
        <w:rPr>
          <w:rFonts w:ascii="Georgia" w:hAnsi="Georgia"/>
          <w:noProof/>
        </w:rPr>
        <w:t>[148]</w:t>
      </w:r>
      <w:r w:rsidRPr="00D167B1">
        <w:rPr>
          <w:rFonts w:ascii="Georgia" w:hAnsi="Georgia"/>
          <w:noProof/>
        </w:rPr>
        <w:tab/>
        <w:t xml:space="preserve">A. R. H. Girdwood, “What is a headless browser?” [Online]. Available: http://blog.arhg.net/2009/10/what-is-headless-browser.html. [Accessed: 11-Mar-2014]. </w:t>
      </w:r>
    </w:p>
    <w:p w:rsidR="006040D1" w:rsidRPr="005E4500" w:rsidRDefault="00DD1C9C" w:rsidP="00D167B1">
      <w:pPr>
        <w:pStyle w:val="NormalWeb"/>
        <w:ind w:left="640" w:hanging="640"/>
        <w:divId w:val="1702781944"/>
        <w:rPr>
          <w:color w:val="FF0000"/>
          <w:lang w:val="en-US"/>
        </w:rPr>
      </w:pPr>
      <w:r>
        <w:rPr>
          <w:color w:val="FF0000"/>
        </w:rPr>
        <w:fldChar w:fldCharType="end"/>
      </w:r>
    </w:p>
    <w:p w:rsidR="00927964" w:rsidRPr="004F7C35" w:rsidRDefault="00927964" w:rsidP="00D40C55">
      <w:pPr>
        <w:pStyle w:val="NormalWeb"/>
        <w:divId w:val="1168444492"/>
        <w:rPr>
          <w:color w:val="FF0000"/>
          <w:lang w:val="en-US"/>
        </w:rPr>
      </w:pPr>
    </w:p>
    <w:p w:rsidR="00927964" w:rsidRDefault="00927964" w:rsidP="00F26C17"/>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Pr="00927964" w:rsidRDefault="00927964" w:rsidP="00927964"/>
    <w:p w:rsidR="00731D71" w:rsidRDefault="00927964" w:rsidP="005E7CD8">
      <w:pPr>
        <w:pStyle w:val="Overskrift1"/>
        <w:numPr>
          <w:ilvl w:val="0"/>
          <w:numId w:val="0"/>
        </w:numPr>
        <w:jc w:val="center"/>
        <w:rPr>
          <w:b w:val="0"/>
          <w:sz w:val="72"/>
          <w:szCs w:val="72"/>
          <w:u w:val="single"/>
        </w:rPr>
      </w:pPr>
      <w:bookmarkStart w:id="314" w:name="_Appendix"/>
      <w:bookmarkStart w:id="315" w:name="_Toc385341296"/>
      <w:bookmarkEnd w:id="314"/>
      <w:r w:rsidRPr="005E7CD8">
        <w:rPr>
          <w:b w:val="0"/>
          <w:sz w:val="72"/>
          <w:szCs w:val="72"/>
          <w:u w:val="single"/>
        </w:rPr>
        <w:t>Append</w:t>
      </w:r>
      <w:r w:rsidR="005E4500">
        <w:rPr>
          <w:b w:val="0"/>
          <w:sz w:val="72"/>
          <w:szCs w:val="72"/>
          <w:u w:val="single"/>
        </w:rPr>
        <w:t>ix</w:t>
      </w:r>
      <w:bookmarkStart w:id="316" w:name="A"/>
      <w:bookmarkEnd w:id="315"/>
    </w:p>
    <w:p w:rsidR="00731D71" w:rsidRDefault="00731D71" w:rsidP="00731D71">
      <w:pPr>
        <w:sectPr w:rsidR="00731D71" w:rsidSect="00731D71">
          <w:headerReference w:type="default" r:id="rId90"/>
          <w:type w:val="oddPage"/>
          <w:pgSz w:w="11906" w:h="16838" w:code="9"/>
          <w:pgMar w:top="1418" w:right="1418" w:bottom="1418" w:left="1418" w:header="709" w:footer="709" w:gutter="0"/>
          <w:cols w:space="708"/>
          <w:docGrid w:linePitch="360"/>
        </w:sectPr>
      </w:pPr>
    </w:p>
    <w:p w:rsidR="008A516D" w:rsidRDefault="008A516D" w:rsidP="005E7CD8">
      <w:pPr>
        <w:pStyle w:val="Overskrift1"/>
        <w:numPr>
          <w:ilvl w:val="0"/>
          <w:numId w:val="0"/>
        </w:numPr>
        <w:jc w:val="center"/>
      </w:pPr>
      <w:bookmarkStart w:id="317" w:name="_Appendix_A:_E-mail"/>
      <w:bookmarkStart w:id="318" w:name="_Toc385341297"/>
      <w:bookmarkEnd w:id="317"/>
      <w:r w:rsidRPr="0015790F">
        <w:lastRenderedPageBreak/>
        <w:t>Appendix A</w:t>
      </w:r>
      <w:bookmarkEnd w:id="316"/>
      <w:r w:rsidRPr="0015790F">
        <w:t>: E-mail communication with Weswit</w:t>
      </w:r>
      <w:bookmarkEnd w:id="318"/>
    </w:p>
    <w:p w:rsidR="008A516D" w:rsidRDefault="008A516D" w:rsidP="008A516D">
      <w:r>
        <w:t>The following is the e-mail communication between myself and Weswit regarding settings for the Lightstreamer Server.</w:t>
      </w:r>
    </w:p>
    <w:p w:rsidR="008A516D" w:rsidRDefault="008A516D" w:rsidP="008A516D">
      <w:pPr>
        <w:jc w:val="left"/>
      </w:pPr>
      <w:r>
        <w:rPr>
          <w:lang w:eastAsia="nb-NO"/>
        </w:rPr>
        <w:t>-----------------------------------------------------------------------------------------------------</w:t>
      </w:r>
    </w:p>
    <w:p w:rsidR="008A516D" w:rsidRPr="0015790F" w:rsidRDefault="008A516D" w:rsidP="008A516D">
      <w:pPr>
        <w:jc w:val="left"/>
        <w:rPr>
          <w:rFonts w:asciiTheme="minorHAnsi" w:hAnsiTheme="minorHAnsi"/>
          <w:sz w:val="22"/>
          <w:lang w:eastAsia="nb-NO"/>
        </w:rPr>
      </w:pPr>
      <w:r w:rsidRPr="0015790F">
        <w:t xml:space="preserve">On Thu, Feb 13, 2014 at 5:50 PM, Simone </w:t>
      </w:r>
      <w:proofErr w:type="spellStart"/>
      <w:r w:rsidRPr="0015790F">
        <w:t>Fabiano</w:t>
      </w:r>
      <w:proofErr w:type="spellEnd"/>
      <w:r w:rsidRPr="0015790F">
        <w:br/>
        <w:t>&lt;</w:t>
      </w:r>
      <w:hyperlink r:id="rId91" w:history="1">
        <w:r w:rsidRPr="0015790F">
          <w:rPr>
            <w:rStyle w:val="Hyperkobling"/>
            <w:rFonts w:ascii="Arial" w:hAnsi="Arial" w:cs="Arial"/>
            <w:color w:val="0186BA"/>
            <w:sz w:val="20"/>
            <w:szCs w:val="20"/>
          </w:rPr>
          <w:t>simone.fabiano@lightstreamer.com</w:t>
        </w:r>
      </w:hyperlink>
      <w:r w:rsidRPr="0015790F">
        <w:t>&gt; wrote:</w:t>
      </w:r>
    </w:p>
    <w:p w:rsidR="008A516D" w:rsidRPr="0015790F" w:rsidRDefault="008A516D" w:rsidP="008A516D">
      <w:pPr>
        <w:jc w:val="left"/>
      </w:pPr>
      <w:r w:rsidRPr="0015790F">
        <w:t xml:space="preserve">Hello </w:t>
      </w:r>
      <w:proofErr w:type="spellStart"/>
      <w:r w:rsidRPr="0015790F">
        <w:t>Kristian</w:t>
      </w:r>
      <w:proofErr w:type="spellEnd"/>
      <w:r w:rsidRPr="0015790F">
        <w:t>,</w:t>
      </w:r>
      <w:r w:rsidRPr="0015790F">
        <w:br/>
      </w:r>
      <w:r w:rsidRPr="0015790F">
        <w:br/>
        <w:t>While I start looking at your project, could you please send me the server configuration file?</w:t>
      </w:r>
      <w:r w:rsidRPr="0015790F">
        <w:br/>
        <w:t xml:space="preserve">Also, can you tell me the specs of the hardware running </w:t>
      </w:r>
      <w:r>
        <w:t>the tests? </w:t>
      </w:r>
      <w:r>
        <w:br/>
      </w:r>
      <w:r>
        <w:br/>
        <w:t>Thanks,</w:t>
      </w:r>
      <w:r>
        <w:br/>
        <w:t>Simone.</w:t>
      </w:r>
      <w:r w:rsidRPr="0015790F">
        <w:br/>
        <w:t xml:space="preserve">Simone </w:t>
      </w:r>
      <w:proofErr w:type="spellStart"/>
      <w:r w:rsidRPr="0015790F">
        <w:t>Fabiano</w:t>
      </w:r>
      <w:proofErr w:type="spellEnd"/>
      <w:r w:rsidRPr="0015790F">
        <w:br/>
        <w:t>Software Engineer</w:t>
      </w:r>
    </w:p>
    <w:p w:rsidR="008A516D" w:rsidRDefault="008A516D" w:rsidP="008A516D">
      <w:r>
        <w:rPr>
          <w:lang w:eastAsia="nb-NO"/>
        </w:rPr>
        <w:t>-----------------------------------------------------------------------------------------------------</w:t>
      </w:r>
    </w:p>
    <w:p w:rsidR="008A516D" w:rsidRPr="0015790F" w:rsidRDefault="008A516D" w:rsidP="008A516D">
      <w:pPr>
        <w:jc w:val="left"/>
      </w:pPr>
      <w:r w:rsidRPr="0015790F">
        <w:t xml:space="preserve">On 2014-02-14 19:06, Alessandro </w:t>
      </w:r>
      <w:proofErr w:type="spellStart"/>
      <w:r w:rsidRPr="0015790F">
        <w:t>Alinone</w:t>
      </w:r>
      <w:proofErr w:type="spellEnd"/>
      <w:r w:rsidRPr="0015790F">
        <w:t xml:space="preserve"> wrote:</w:t>
      </w:r>
    </w:p>
    <w:p w:rsidR="008A516D" w:rsidRDefault="008A516D" w:rsidP="008A516D">
      <w:pPr>
        <w:jc w:val="left"/>
      </w:pPr>
      <w:r w:rsidRPr="0015790F">
        <w:t xml:space="preserve">HI </w:t>
      </w:r>
      <w:proofErr w:type="spellStart"/>
      <w:r w:rsidRPr="0015790F">
        <w:t>Kristian</w:t>
      </w:r>
      <w:proofErr w:type="spellEnd"/>
      <w:r w:rsidRPr="0015790F">
        <w:t>,</w:t>
      </w:r>
      <w:r>
        <w:br/>
      </w:r>
      <w:r>
        <w:br/>
        <w:t>We are reproducing the tests.</w:t>
      </w:r>
      <w:r w:rsidRPr="0015790F">
        <w:br/>
        <w:t>We have not finished yet, and will continue on Monday, but there is</w:t>
      </w:r>
      <w:r w:rsidRPr="0015790F">
        <w:br/>
        <w:t>already an im</w:t>
      </w:r>
      <w:r>
        <w:t>portant observation to mention.</w:t>
      </w:r>
      <w:r w:rsidRPr="0015790F">
        <w:br/>
        <w:t>When testing Java-based servers, it is fundamental to warm up the</w:t>
      </w:r>
      <w:r w:rsidRPr="0015790F">
        <w:br/>
        <w:t>JVM, before collecting the results. This is the foundation of all</w:t>
      </w:r>
      <w:r w:rsidRPr="0015790F">
        <w:br/>
        <w:t>Java-based benchmarks. So, you should make the test last much longer</w:t>
      </w:r>
      <w:r w:rsidRPr="0015790F">
        <w:br/>
        <w:t xml:space="preserve">and discard the first few minutes of results. This should </w:t>
      </w:r>
      <w:r>
        <w:t>lead to more</w:t>
      </w:r>
      <w:r>
        <w:br/>
        <w:t>significant stats.</w:t>
      </w:r>
      <w:r w:rsidRPr="0015790F">
        <w:br/>
        <w:t>That being said, there are several other leverages available to tune</w:t>
      </w:r>
      <w:r w:rsidRPr="0015790F">
        <w:br/>
        <w:t>performance, such as: GC algorithm, logging, delta delivery,</w:t>
      </w:r>
      <w:r>
        <w:t xml:space="preserve"> JSON</w:t>
      </w:r>
      <w:r>
        <w:br/>
        <w:t>parser optimization, etc.</w:t>
      </w:r>
      <w:r w:rsidRPr="0015790F">
        <w:br/>
        <w:t>On Monday we will focus on those other aspects. On your side, if you</w:t>
      </w:r>
      <w:r w:rsidRPr="0015790F">
        <w:br/>
        <w:t>have a chance to re-execute the test with the JVM warm up, keeping all</w:t>
      </w:r>
      <w:r w:rsidRPr="0015790F">
        <w:br/>
        <w:t>the rest fixed, this could help.</w:t>
      </w:r>
      <w:r w:rsidRPr="0015790F">
        <w:br/>
      </w:r>
      <w:r w:rsidRPr="0015790F">
        <w:br/>
        <w:t>Thanks and have a nice week-end,</w:t>
      </w:r>
      <w:r w:rsidRPr="0015790F">
        <w:br/>
        <w:t>Alessandro</w:t>
      </w:r>
    </w:p>
    <w:p w:rsidR="008A516D" w:rsidRDefault="008A516D" w:rsidP="008A516D">
      <w:r>
        <w:rPr>
          <w:lang w:eastAsia="nb-NO"/>
        </w:rPr>
        <w:lastRenderedPageBreak/>
        <w:t>-----------------------------------------------------------------------------------------------------</w:t>
      </w:r>
    </w:p>
    <w:p w:rsidR="008A516D" w:rsidRDefault="008A516D" w:rsidP="008A516D"/>
    <w:p w:rsidR="008A516D" w:rsidRPr="0015790F" w:rsidRDefault="008A516D" w:rsidP="008A516D">
      <w:pPr>
        <w:jc w:val="left"/>
      </w:pPr>
      <w:r w:rsidRPr="0015790F">
        <w:t xml:space="preserve">On Mon, Feb 17, 2014 at 1:15 PM, </w:t>
      </w:r>
      <w:proofErr w:type="spellStart"/>
      <w:r w:rsidRPr="0015790F">
        <w:t>Kristian</w:t>
      </w:r>
      <w:proofErr w:type="spellEnd"/>
      <w:r w:rsidRPr="0015790F">
        <w:t xml:space="preserve"> </w:t>
      </w:r>
      <w:proofErr w:type="spellStart"/>
      <w:r w:rsidRPr="0015790F">
        <w:t>Johannessen</w:t>
      </w:r>
      <w:proofErr w:type="spellEnd"/>
      <w:r w:rsidRPr="0015790F">
        <w:rPr>
          <w:rStyle w:val="apple-converted-space"/>
          <w:rFonts w:ascii="Arial" w:hAnsi="Arial" w:cs="Arial"/>
          <w:color w:val="333333"/>
          <w:sz w:val="20"/>
          <w:szCs w:val="20"/>
        </w:rPr>
        <w:t> </w:t>
      </w:r>
      <w:r w:rsidRPr="0015790F">
        <w:t>&lt;</w:t>
      </w:r>
      <w:hyperlink r:id="rId92" w:history="1">
        <w:r w:rsidRPr="0015790F">
          <w:rPr>
            <w:rStyle w:val="Hyperkobling"/>
            <w:rFonts w:ascii="Arial" w:hAnsi="Arial" w:cs="Arial"/>
            <w:color w:val="0186BA"/>
            <w:sz w:val="20"/>
            <w:szCs w:val="20"/>
          </w:rPr>
          <w:t>kjohann@student.matnat.uio.no</w:t>
        </w:r>
      </w:hyperlink>
      <w:r w:rsidRPr="0015790F">
        <w:t>&gt;</w:t>
      </w:r>
      <w:r w:rsidRPr="0015790F">
        <w:rPr>
          <w:rStyle w:val="apple-converted-space"/>
          <w:rFonts w:ascii="Arial" w:hAnsi="Arial" w:cs="Arial"/>
          <w:color w:val="333333"/>
          <w:sz w:val="20"/>
          <w:szCs w:val="20"/>
        </w:rPr>
        <w:t> </w:t>
      </w:r>
      <w:r w:rsidRPr="0015790F">
        <w:t>wrote:</w:t>
      </w:r>
    </w:p>
    <w:p w:rsidR="008A516D" w:rsidRPr="0015790F" w:rsidRDefault="008A516D" w:rsidP="008A516D">
      <w:pPr>
        <w:jc w:val="left"/>
      </w:pPr>
      <w:r w:rsidRPr="0015790F">
        <w:t>Hi!</w:t>
      </w:r>
      <w:r w:rsidRPr="0015790F">
        <w:br/>
      </w:r>
      <w:r w:rsidRPr="0015790F">
        <w:br/>
        <w:t xml:space="preserve">Just thought I should let you know that running the test over a longer </w:t>
      </w:r>
      <w:proofErr w:type="spellStart"/>
      <w:r w:rsidRPr="0015790F">
        <w:t>timeperiod</w:t>
      </w:r>
      <w:proofErr w:type="spellEnd"/>
      <w:r w:rsidRPr="0015790F">
        <w:t xml:space="preserve"> gave very improved results. After about 20 seconds, the latency stabilizes in the range of 15-25 </w:t>
      </w:r>
      <w:proofErr w:type="spellStart"/>
      <w:r w:rsidRPr="0015790F">
        <w:t>ms.</w:t>
      </w:r>
      <w:proofErr w:type="spellEnd"/>
      <w:r w:rsidRPr="0015790F">
        <w:t xml:space="preserve"> This is about the same performance as SignalR.</w:t>
      </w:r>
    </w:p>
    <w:p w:rsidR="008A516D" w:rsidRDefault="008A516D" w:rsidP="008A516D">
      <w:r w:rsidRPr="0015790F">
        <w:br/>
      </w:r>
      <w:proofErr w:type="spellStart"/>
      <w:r w:rsidRPr="0015790F">
        <w:t>Kristian</w:t>
      </w:r>
      <w:proofErr w:type="spellEnd"/>
    </w:p>
    <w:p w:rsidR="008A516D" w:rsidRDefault="008A516D" w:rsidP="008A516D">
      <w:r>
        <w:rPr>
          <w:lang w:eastAsia="nb-NO"/>
        </w:rPr>
        <w:t>-----------------------------------------------------------------------------------------------------</w:t>
      </w:r>
    </w:p>
    <w:p w:rsidR="008A516D" w:rsidRPr="0015790F" w:rsidRDefault="008A516D" w:rsidP="008A516D">
      <w:pPr>
        <w:jc w:val="left"/>
        <w:rPr>
          <w:lang w:eastAsia="nb-NO"/>
        </w:rPr>
      </w:pPr>
      <w:r w:rsidRPr="0015790F">
        <w:rPr>
          <w:lang w:eastAsia="nb-NO"/>
        </w:rPr>
        <w:t xml:space="preserve">On 2014-02-17 18:43, Simone </w:t>
      </w:r>
      <w:proofErr w:type="spellStart"/>
      <w:r w:rsidRPr="0015790F">
        <w:rPr>
          <w:lang w:eastAsia="nb-NO"/>
        </w:rPr>
        <w:t>Fabiano</w:t>
      </w:r>
      <w:proofErr w:type="spellEnd"/>
      <w:r w:rsidRPr="0015790F">
        <w:rPr>
          <w:lang w:eastAsia="nb-NO"/>
        </w:rPr>
        <w:t xml:space="preserve"> wrote:</w:t>
      </w:r>
    </w:p>
    <w:p w:rsidR="008A516D" w:rsidRPr="0015790F" w:rsidRDefault="008A516D" w:rsidP="008A516D">
      <w:pPr>
        <w:jc w:val="left"/>
      </w:pPr>
      <w:r w:rsidRPr="0015790F">
        <w:t xml:space="preserve">Hi </w:t>
      </w:r>
      <w:proofErr w:type="spellStart"/>
      <w:r w:rsidRPr="0015790F">
        <w:t>Kristian</w:t>
      </w:r>
      <w:proofErr w:type="spellEnd"/>
      <w:r w:rsidRPr="0015790F">
        <w:t>,</w:t>
      </w:r>
    </w:p>
    <w:p w:rsidR="008A516D" w:rsidRPr="0015790F" w:rsidRDefault="008A516D" w:rsidP="008A516D">
      <w:pPr>
        <w:jc w:val="left"/>
      </w:pPr>
      <w:r w:rsidRPr="0015790F">
        <w:t>I've run your tests with a few tweaks using two laptops attached to our local LAN via cable. I tested Socket.IO and Lightstreamer to have a reference on such different hardware.</w:t>
      </w:r>
    </w:p>
    <w:p w:rsidR="008A516D" w:rsidRPr="0015790F" w:rsidRDefault="008A516D" w:rsidP="008A516D">
      <w:pPr>
        <w:jc w:val="left"/>
      </w:pPr>
      <w:r w:rsidRPr="0015790F">
        <w:t>I didn't use your chart server because I didn't have the chance to setup IIS on my machine, so I added a simple average calculation directly on the client code. Also I didn't limit the number of updates (I set it to 1000) and I made my code calculate the average latency every 100 updates (after 100 updates it resets itself). Then I gathered the average from each browser for the updates 301 to 400 and I came up with basically the same value for both Lightstreamer (</w:t>
      </w:r>
      <w:r w:rsidRPr="0015790F">
        <w:rPr>
          <w:sz w:val="22"/>
        </w:rPr>
        <w:t>136.586ms)</w:t>
      </w:r>
      <w:r w:rsidRPr="0015790F">
        <w:t> and Socket.IO (</w:t>
      </w:r>
      <w:r w:rsidRPr="0015790F">
        <w:rPr>
          <w:sz w:val="22"/>
        </w:rPr>
        <w:t>136.795ms). </w:t>
      </w:r>
    </w:p>
    <w:p w:rsidR="008A516D" w:rsidRPr="0015790F" w:rsidRDefault="008A516D" w:rsidP="008A516D">
      <w:pPr>
        <w:jc w:val="left"/>
      </w:pPr>
      <w:r w:rsidRPr="0015790F">
        <w:t>These are the tweaks I performed on the Lightstreamer installation</w:t>
      </w:r>
    </w:p>
    <w:p w:rsidR="008A516D" w:rsidRPr="0015790F" w:rsidRDefault="008A516D" w:rsidP="008A516D">
      <w:pPr>
        <w:jc w:val="left"/>
      </w:pPr>
      <w:r w:rsidRPr="0015790F">
        <w:t xml:space="preserve">I changed VM configuration to use the G1 garbage collector and set a max pause of 5ms (don't do this unless you're using at least Java 7 as with previous VM the G1 gave some weird results). To do that edit the LS.bat file from the bin/windows folder of the </w:t>
      </w:r>
      <w:proofErr w:type="spellStart"/>
      <w:r w:rsidRPr="0015790F">
        <w:t>lightstreamer</w:t>
      </w:r>
      <w:proofErr w:type="spellEnd"/>
      <w:r w:rsidRPr="0015790F">
        <w:t xml:space="preserve"> installation and add</w:t>
      </w:r>
      <w:r w:rsidRPr="0015790F">
        <w:rPr>
          <w:rFonts w:ascii="Courier New" w:hAnsi="Courier New" w:cs="Courier New"/>
        </w:rPr>
        <w:t> -XX:+UseG1GC -</w:t>
      </w:r>
      <w:proofErr w:type="spellStart"/>
      <w:r w:rsidRPr="0015790F">
        <w:rPr>
          <w:rFonts w:ascii="Courier New" w:hAnsi="Courier New" w:cs="Courier New"/>
        </w:rPr>
        <w:t>XX:MaxGCPauseMillis</w:t>
      </w:r>
      <w:proofErr w:type="spellEnd"/>
      <w:r w:rsidRPr="0015790F">
        <w:rPr>
          <w:rFonts w:ascii="Courier New" w:hAnsi="Courier New" w:cs="Courier New"/>
        </w:rPr>
        <w:t>=5</w:t>
      </w:r>
      <w:r w:rsidRPr="0015790F">
        <w:rPr>
          <w:rStyle w:val="apple-converted-space"/>
          <w:rFonts w:ascii="Courier New" w:hAnsi="Courier New" w:cs="Courier New"/>
          <w:color w:val="333333"/>
          <w:sz w:val="20"/>
          <w:szCs w:val="20"/>
        </w:rPr>
        <w:t> </w:t>
      </w:r>
      <w:r w:rsidRPr="0015790F">
        <w:t>to the</w:t>
      </w:r>
      <w:r w:rsidRPr="0015790F">
        <w:rPr>
          <w:rStyle w:val="apple-converted-space"/>
          <w:rFonts w:ascii="Arial" w:hAnsi="Arial" w:cs="Arial"/>
          <w:color w:val="333333"/>
          <w:sz w:val="20"/>
          <w:szCs w:val="20"/>
        </w:rPr>
        <w:t> </w:t>
      </w:r>
      <w:r w:rsidRPr="0015790F">
        <w:rPr>
          <w:rFonts w:ascii="Courier New" w:hAnsi="Courier New" w:cs="Courier New"/>
        </w:rPr>
        <w:t>JAVA_OPTS</w:t>
      </w:r>
      <w:r w:rsidRPr="0015790F">
        <w:rPr>
          <w:rStyle w:val="apple-converted-space"/>
          <w:rFonts w:ascii="Arial" w:hAnsi="Arial" w:cs="Arial"/>
          <w:color w:val="333333"/>
          <w:sz w:val="20"/>
          <w:szCs w:val="20"/>
        </w:rPr>
        <w:t> </w:t>
      </w:r>
      <w:r w:rsidRPr="0015790F">
        <w:t>variable.</w:t>
      </w:r>
    </w:p>
    <w:p w:rsidR="008A516D" w:rsidRPr="0015790F" w:rsidRDefault="008A516D" w:rsidP="008A516D">
      <w:pPr>
        <w:jc w:val="left"/>
      </w:pPr>
      <w:r w:rsidRPr="0015790F">
        <w:t xml:space="preserve">I disabled the delta delivery of Lightstreamer: using </w:t>
      </w:r>
      <w:proofErr w:type="spellStart"/>
      <w:r w:rsidRPr="0015790F">
        <w:t>json</w:t>
      </w:r>
      <w:proofErr w:type="spellEnd"/>
      <w:r w:rsidRPr="0015790F">
        <w:t xml:space="preserve"> updates this feature is completely useless. In the conf/lightstreamer_conf.xml file search for the </w:t>
      </w:r>
      <w:proofErr w:type="spellStart"/>
      <w:r w:rsidRPr="0015790F">
        <w:t>delta_delivery</w:t>
      </w:r>
      <w:proofErr w:type="spellEnd"/>
      <w:r w:rsidRPr="0015790F">
        <w:t xml:space="preserve"> option and set it N (</w:t>
      </w:r>
      <w:r w:rsidRPr="0015790F">
        <w:rPr>
          <w:rFonts w:ascii="Courier New" w:hAnsi="Courier New" w:cs="Courier New"/>
        </w:rPr>
        <w:t>&lt;</w:t>
      </w:r>
      <w:proofErr w:type="spellStart"/>
      <w:r w:rsidRPr="0015790F">
        <w:rPr>
          <w:rFonts w:ascii="Courier New" w:hAnsi="Courier New" w:cs="Courier New"/>
        </w:rPr>
        <w:t>delta_delivery</w:t>
      </w:r>
      <w:proofErr w:type="spellEnd"/>
      <w:r w:rsidRPr="0015790F">
        <w:rPr>
          <w:rFonts w:ascii="Courier New" w:hAnsi="Courier New" w:cs="Courier New"/>
        </w:rPr>
        <w:t>&gt;N&lt;/</w:t>
      </w:r>
      <w:proofErr w:type="spellStart"/>
      <w:r w:rsidRPr="0015790F">
        <w:rPr>
          <w:rFonts w:ascii="Courier New" w:hAnsi="Courier New" w:cs="Courier New"/>
        </w:rPr>
        <w:t>delta_delivery</w:t>
      </w:r>
      <w:proofErr w:type="spellEnd"/>
      <w:r w:rsidRPr="0015790F">
        <w:rPr>
          <w:rFonts w:ascii="Courier New" w:hAnsi="Courier New" w:cs="Courier New"/>
        </w:rPr>
        <w:t>&gt;</w:t>
      </w:r>
      <w:r w:rsidRPr="0015790F">
        <w:t>)</w:t>
      </w:r>
    </w:p>
    <w:p w:rsidR="008A516D" w:rsidRPr="0015790F" w:rsidRDefault="008A516D" w:rsidP="008A516D">
      <w:pPr>
        <w:jc w:val="left"/>
      </w:pPr>
      <w:r w:rsidRPr="0015790F">
        <w:t>I disabled the log. Not sure if this had any impact at all but I decided to simplify the case</w:t>
      </w:r>
    </w:p>
    <w:p w:rsidR="008A516D" w:rsidRPr="0015790F" w:rsidRDefault="008A516D" w:rsidP="008A516D">
      <w:pPr>
        <w:jc w:val="left"/>
      </w:pPr>
      <w:r w:rsidRPr="0015790F">
        <w:lastRenderedPageBreak/>
        <w:t>As I already told you I got the values after a few minutes in order to properly warm up the JVM</w:t>
      </w:r>
    </w:p>
    <w:p w:rsidR="008A516D" w:rsidRPr="0015790F" w:rsidRDefault="008A516D" w:rsidP="008A516D">
      <w:pPr>
        <w:jc w:val="left"/>
      </w:pPr>
      <w:r w:rsidRPr="0015790F">
        <w:t>I set the max delay to 0 in the Lightstreamer configuration (</w:t>
      </w:r>
      <w:r w:rsidRPr="0015790F">
        <w:rPr>
          <w:rFonts w:ascii="Courier New" w:hAnsi="Courier New" w:cs="Courier New"/>
        </w:rPr>
        <w:t>&lt;</w:t>
      </w:r>
      <w:proofErr w:type="spellStart"/>
      <w:r w:rsidRPr="0015790F">
        <w:rPr>
          <w:rFonts w:ascii="Courier New" w:hAnsi="Courier New" w:cs="Courier New"/>
        </w:rPr>
        <w:t>max_delay_millis</w:t>
      </w:r>
      <w:proofErr w:type="spellEnd"/>
      <w:r w:rsidRPr="0015790F">
        <w:rPr>
          <w:rFonts w:ascii="Courier New" w:hAnsi="Courier New" w:cs="Courier New"/>
        </w:rPr>
        <w:t>&gt;0&lt;/</w:t>
      </w:r>
      <w:proofErr w:type="spellStart"/>
      <w:r w:rsidRPr="0015790F">
        <w:rPr>
          <w:rFonts w:ascii="Courier New" w:hAnsi="Courier New" w:cs="Courier New"/>
        </w:rPr>
        <w:t>max_delay_millis</w:t>
      </w:r>
      <w:proofErr w:type="spellEnd"/>
      <w:r w:rsidRPr="0015790F">
        <w:rPr>
          <w:rFonts w:ascii="Courier New" w:hAnsi="Courier New" w:cs="Courier New"/>
        </w:rPr>
        <w:t>&gt;</w:t>
      </w:r>
      <w:r w:rsidRPr="0015790F">
        <w:t>)</w:t>
      </w:r>
    </w:p>
    <w:p w:rsidR="008A516D" w:rsidRPr="0015790F" w:rsidRDefault="008A516D" w:rsidP="008A516D">
      <w:pPr>
        <w:jc w:val="left"/>
      </w:pPr>
    </w:p>
    <w:p w:rsidR="008A516D" w:rsidRPr="0015790F" w:rsidRDefault="008A516D" w:rsidP="008A516D">
      <w:pPr>
        <w:jc w:val="left"/>
      </w:pPr>
      <w:r w:rsidRPr="0015790F">
        <w:t>At that point I was thinking about upgrading the Java JSON parser version (there is a newer one, 2.2.3) but I preferred to skip that step.</w:t>
      </w:r>
    </w:p>
    <w:p w:rsidR="008A516D" w:rsidRPr="0015790F" w:rsidRDefault="008A516D" w:rsidP="008A516D">
      <w:pPr>
        <w:jc w:val="left"/>
      </w:pPr>
      <w:r w:rsidRPr="0015790F">
        <w:t>Finally I have a couple of observation about the tests:</w:t>
      </w:r>
    </w:p>
    <w:p w:rsidR="008A516D" w:rsidRPr="0015790F" w:rsidRDefault="008A516D" w:rsidP="008A516D">
      <w:pPr>
        <w:jc w:val="left"/>
      </w:pPr>
      <w:r w:rsidRPr="0015790F">
        <w:t xml:space="preserve">Limiting the test to 60 connections prevent the test to actually verify the scalability of the various servers. (obviously I'm pretty confident in the </w:t>
      </w:r>
      <w:proofErr w:type="spellStart"/>
      <w:r w:rsidRPr="0015790F">
        <w:t>Lightreamer</w:t>
      </w:r>
      <w:proofErr w:type="spellEnd"/>
      <w:r w:rsidRPr="0015790F">
        <w:t xml:space="preserve"> scalability but this is a general observation)</w:t>
      </w:r>
    </w:p>
    <w:p w:rsidR="008A516D" w:rsidRPr="0015790F" w:rsidRDefault="008A516D" w:rsidP="008A516D">
      <w:pPr>
        <w:jc w:val="left"/>
      </w:pPr>
      <w:r w:rsidRPr="0015790F">
        <w:t xml:space="preserve">Using browsers to run load tests is probably not the right choice as you're adding a lot of overhead to each client. We usually prefer to use java clients when we have to run our load tests. (currently our own java library does not support </w:t>
      </w:r>
      <w:proofErr w:type="spellStart"/>
      <w:r w:rsidRPr="0015790F">
        <w:t>websockets</w:t>
      </w:r>
      <w:proofErr w:type="spellEnd"/>
      <w:r w:rsidRPr="0015790F">
        <w:t>, and I'm not sure about</w:t>
      </w:r>
      <w:r w:rsidRPr="0015790F">
        <w:rPr>
          <w:rStyle w:val="apple-converted-space"/>
          <w:rFonts w:ascii="Arial" w:hAnsi="Arial" w:cs="Arial"/>
          <w:color w:val="333333"/>
          <w:sz w:val="20"/>
          <w:szCs w:val="20"/>
        </w:rPr>
        <w:t> </w:t>
      </w:r>
      <w:hyperlink r:id="rId93" w:tgtFrame="_blank" w:history="1">
        <w:r w:rsidRPr="0015790F">
          <w:rPr>
            <w:rStyle w:val="Hyperkobling"/>
            <w:rFonts w:ascii="Arial" w:hAnsi="Arial" w:cs="Arial"/>
            <w:color w:val="0186BA"/>
            <w:sz w:val="20"/>
            <w:szCs w:val="20"/>
          </w:rPr>
          <w:t>socket.io</w:t>
        </w:r>
      </w:hyperlink>
      <w:r w:rsidRPr="0015790F">
        <w:rPr>
          <w:rStyle w:val="apple-converted-space"/>
          <w:rFonts w:ascii="Arial" w:hAnsi="Arial" w:cs="Arial"/>
          <w:color w:val="333333"/>
          <w:sz w:val="20"/>
          <w:szCs w:val="20"/>
        </w:rPr>
        <w:t> </w:t>
      </w:r>
      <w:r w:rsidRPr="0015790F">
        <w:t xml:space="preserve">java clients, anyway I wrote a very simple java client for a test once. It's not general purpose but it can easily be adapted I suppose. I also suppose </w:t>
      </w:r>
      <w:proofErr w:type="spellStart"/>
      <w:r w:rsidRPr="0015790F">
        <w:t>you've</w:t>
      </w:r>
      <w:proofErr w:type="spellEnd"/>
      <w:r w:rsidRPr="0015790F">
        <w:t xml:space="preserve"> not enough time for this :-) anyway see</w:t>
      </w:r>
      <w:r w:rsidRPr="0015790F">
        <w:rPr>
          <w:rStyle w:val="apple-converted-space"/>
          <w:rFonts w:ascii="Arial" w:hAnsi="Arial" w:cs="Arial"/>
          <w:color w:val="333333"/>
          <w:sz w:val="20"/>
          <w:szCs w:val="20"/>
        </w:rPr>
        <w:t> </w:t>
      </w:r>
      <w:hyperlink r:id="rId94" w:tgtFrame="_blank" w:history="1">
        <w:r w:rsidRPr="0015790F">
          <w:rPr>
            <w:rStyle w:val="Hyperkobling"/>
            <w:rFonts w:ascii="Arial" w:hAnsi="Arial" w:cs="Arial"/>
            <w:color w:val="0186BA"/>
            <w:sz w:val="20"/>
            <w:szCs w:val="20"/>
          </w:rPr>
          <w:t>https://github.com/Weswit/Lightstreamer-toolkit-socket.io-benchmark/tree/master/client/src/loadtestclient/client</w:t>
        </w:r>
      </w:hyperlink>
      <w:r w:rsidRPr="0015790F">
        <w:t> ) </w:t>
      </w:r>
    </w:p>
    <w:p w:rsidR="008A516D" w:rsidRDefault="008A516D" w:rsidP="008A516D">
      <w:pPr>
        <w:jc w:val="left"/>
      </w:pPr>
      <w:r w:rsidRPr="0015790F">
        <w:t xml:space="preserve">My final note is about the messages you use to calculate the latency: I see that each client calculates the latency only considering the messages sent by itself. This may theoretically give you mixed results based on how a server implements its logic: imagine what happens if a server always send a message back to the client that originated it first and only after starts to send the same updates to all the other clients. </w:t>
      </w:r>
      <w:r>
        <w:t>(</w:t>
      </w:r>
      <w:proofErr w:type="spellStart"/>
      <w:r>
        <w:t>Noite</w:t>
      </w:r>
      <w:proofErr w:type="spellEnd"/>
      <w:r>
        <w:t xml:space="preserve"> that I didn't change that for my calculations)</w:t>
      </w:r>
    </w:p>
    <w:p w:rsidR="008A516D" w:rsidRDefault="008A516D" w:rsidP="008A516D">
      <w:pPr>
        <w:jc w:val="left"/>
      </w:pPr>
      <w:r>
        <w:t>HTH</w:t>
      </w:r>
    </w:p>
    <w:p w:rsidR="008A516D" w:rsidRDefault="008A516D" w:rsidP="008A516D">
      <w:pPr>
        <w:jc w:val="left"/>
      </w:pPr>
    </w:p>
    <w:p w:rsidR="008A516D" w:rsidRPr="0015790F" w:rsidRDefault="008A516D" w:rsidP="008A516D">
      <w:pPr>
        <w:jc w:val="left"/>
      </w:pPr>
      <w:r w:rsidRPr="0015790F">
        <w:t>Good Luck with your Thesis!</w:t>
      </w:r>
    </w:p>
    <w:p w:rsidR="008A516D" w:rsidRPr="0015790F" w:rsidRDefault="008A516D" w:rsidP="008A516D">
      <w:pPr>
        <w:jc w:val="left"/>
      </w:pPr>
      <w:r w:rsidRPr="0015790F">
        <w:t>Simone.</w:t>
      </w:r>
    </w:p>
    <w:p w:rsidR="008A516D" w:rsidRDefault="008A516D" w:rsidP="008A516D">
      <w:pPr>
        <w:jc w:val="left"/>
        <w:rPr>
          <w:i/>
          <w:iCs/>
          <w:sz w:val="18"/>
          <w:szCs w:val="18"/>
        </w:rPr>
      </w:pPr>
      <w:r w:rsidRPr="0015790F">
        <w:rPr>
          <w:color w:val="222222"/>
          <w:sz w:val="18"/>
          <w:szCs w:val="18"/>
        </w:rPr>
        <w:t xml:space="preserve">-- </w:t>
      </w:r>
      <w:r w:rsidRPr="0015790F">
        <w:rPr>
          <w:sz w:val="27"/>
          <w:szCs w:val="27"/>
        </w:rPr>
        <w:br/>
      </w:r>
      <w:r w:rsidRPr="0015790F">
        <w:rPr>
          <w:b/>
          <w:bCs/>
          <w:sz w:val="18"/>
          <w:szCs w:val="18"/>
        </w:rPr>
        <w:t xml:space="preserve">Simone </w:t>
      </w:r>
      <w:proofErr w:type="spellStart"/>
      <w:r w:rsidRPr="0015790F">
        <w:rPr>
          <w:b/>
          <w:bCs/>
          <w:sz w:val="18"/>
          <w:szCs w:val="18"/>
        </w:rPr>
        <w:t>Fabiano</w:t>
      </w:r>
      <w:proofErr w:type="spellEnd"/>
      <w:r w:rsidRPr="0015790F">
        <w:rPr>
          <w:sz w:val="27"/>
          <w:szCs w:val="27"/>
        </w:rPr>
        <w:br/>
      </w:r>
      <w:r w:rsidRPr="0015790F">
        <w:rPr>
          <w:b/>
          <w:bCs/>
          <w:sz w:val="18"/>
          <w:szCs w:val="18"/>
        </w:rPr>
        <w:t>Software Engineer</w:t>
      </w:r>
      <w:r w:rsidRPr="0015790F">
        <w:rPr>
          <w:sz w:val="27"/>
          <w:szCs w:val="27"/>
        </w:rPr>
        <w:br/>
      </w:r>
      <w:r w:rsidRPr="0015790F">
        <w:rPr>
          <w:sz w:val="18"/>
          <w:szCs w:val="18"/>
        </w:rPr>
        <w:t xml:space="preserve">Weswit :: </w:t>
      </w:r>
      <w:hyperlink r:id="rId95" w:tgtFrame="_blank" w:history="1">
        <w:r w:rsidRPr="0015790F">
          <w:rPr>
            <w:rStyle w:val="Hyperkobling"/>
            <w:rFonts w:ascii="Arial" w:hAnsi="Arial" w:cs="Arial"/>
            <w:color w:val="1155CC"/>
            <w:sz w:val="18"/>
            <w:szCs w:val="18"/>
          </w:rPr>
          <w:t>www.weswit.com</w:t>
        </w:r>
      </w:hyperlink>
      <w:r w:rsidRPr="0015790F">
        <w:rPr>
          <w:sz w:val="27"/>
          <w:szCs w:val="27"/>
        </w:rPr>
        <w:br/>
      </w:r>
      <w:r w:rsidRPr="0015790F">
        <w:rPr>
          <w:sz w:val="18"/>
          <w:szCs w:val="18"/>
        </w:rPr>
        <w:t xml:space="preserve">Lightstreamer :: </w:t>
      </w:r>
      <w:hyperlink r:id="rId96" w:tgtFrame="_blank" w:history="1">
        <w:r w:rsidRPr="0015790F">
          <w:rPr>
            <w:rStyle w:val="Hyperkobling"/>
            <w:rFonts w:ascii="Arial" w:hAnsi="Arial" w:cs="Arial"/>
            <w:color w:val="1155CC"/>
            <w:sz w:val="18"/>
            <w:szCs w:val="18"/>
          </w:rPr>
          <w:t>www.lightstreamer.com</w:t>
        </w:r>
      </w:hyperlink>
      <w:r w:rsidRPr="0015790F">
        <w:rPr>
          <w:sz w:val="27"/>
          <w:szCs w:val="27"/>
        </w:rPr>
        <w:br/>
      </w:r>
      <w:r w:rsidRPr="0015790F">
        <w:rPr>
          <w:sz w:val="27"/>
          <w:szCs w:val="27"/>
        </w:rPr>
        <w:br/>
      </w:r>
      <w:r w:rsidRPr="0015790F">
        <w:rPr>
          <w:color w:val="009900"/>
          <w:sz w:val="18"/>
          <w:szCs w:val="18"/>
        </w:rPr>
        <w:t xml:space="preserve">E: </w:t>
      </w:r>
      <w:hyperlink r:id="rId97" w:history="1">
        <w:r w:rsidRPr="0015790F">
          <w:rPr>
            <w:rStyle w:val="Hyperkobling"/>
            <w:rFonts w:ascii="Arial" w:hAnsi="Arial" w:cs="Arial"/>
            <w:color w:val="0186BA"/>
            <w:sz w:val="18"/>
            <w:szCs w:val="18"/>
          </w:rPr>
          <w:t>simone.fabiano@lightstreamer.com</w:t>
        </w:r>
      </w:hyperlink>
      <w:r w:rsidRPr="0015790F">
        <w:rPr>
          <w:sz w:val="27"/>
          <w:szCs w:val="27"/>
        </w:rPr>
        <w:br/>
      </w:r>
      <w:r w:rsidRPr="0015790F">
        <w:rPr>
          <w:color w:val="009900"/>
          <w:sz w:val="18"/>
          <w:szCs w:val="18"/>
        </w:rPr>
        <w:t>Skype:</w:t>
      </w:r>
      <w:r w:rsidRPr="0015790F">
        <w:rPr>
          <w:sz w:val="18"/>
          <w:szCs w:val="18"/>
        </w:rPr>
        <w:t xml:space="preserve"> </w:t>
      </w:r>
      <w:proofErr w:type="spellStart"/>
      <w:r w:rsidRPr="0015790F">
        <w:rPr>
          <w:sz w:val="18"/>
          <w:szCs w:val="18"/>
        </w:rPr>
        <w:t>w.simone.fabiano</w:t>
      </w:r>
      <w:proofErr w:type="spellEnd"/>
      <w:r w:rsidRPr="0015790F">
        <w:rPr>
          <w:sz w:val="27"/>
          <w:szCs w:val="27"/>
        </w:rPr>
        <w:br/>
      </w:r>
      <w:r w:rsidRPr="0015790F">
        <w:rPr>
          <w:sz w:val="27"/>
          <w:szCs w:val="27"/>
        </w:rPr>
        <w:br/>
      </w:r>
      <w:r w:rsidRPr="0015790F">
        <w:rPr>
          <w:i/>
          <w:iCs/>
          <w:sz w:val="18"/>
          <w:szCs w:val="18"/>
        </w:rPr>
        <w:lastRenderedPageBreak/>
        <w:t>Lightstreamer, selected Cool Vendor by Gartner, is the most advanced server for real-time bi-directional data delivery over the Web. More Than Just WebSockets...</w:t>
      </w:r>
    </w:p>
    <w:p w:rsidR="008A516D" w:rsidRDefault="008A516D" w:rsidP="008A516D">
      <w:r>
        <w:rPr>
          <w:lang w:eastAsia="nb-NO"/>
        </w:rPr>
        <w:t>-----------------------------------------------------------------------------------------------------</w:t>
      </w:r>
    </w:p>
    <w:p w:rsidR="008A516D" w:rsidRDefault="008A516D" w:rsidP="008A516D"/>
    <w:p w:rsidR="008A516D" w:rsidRPr="0015790F" w:rsidRDefault="008A516D" w:rsidP="008A516D">
      <w:pPr>
        <w:jc w:val="left"/>
        <w:rPr>
          <w:lang w:eastAsia="nb-NO"/>
        </w:rPr>
      </w:pPr>
      <w:r w:rsidRPr="0015790F">
        <w:rPr>
          <w:lang w:eastAsia="nb-NO"/>
        </w:rPr>
        <w:t>Hi!</w:t>
      </w:r>
    </w:p>
    <w:p w:rsidR="008A516D" w:rsidRPr="0015790F" w:rsidRDefault="008A516D" w:rsidP="008A516D">
      <w:pPr>
        <w:jc w:val="left"/>
        <w:rPr>
          <w:lang w:eastAsia="nb-NO"/>
        </w:rPr>
      </w:pPr>
      <w:r w:rsidRPr="0015790F">
        <w:rPr>
          <w:lang w:eastAsia="nb-NO"/>
        </w:rPr>
        <w:t xml:space="preserve">I just tried to do a couple of long running test (4 minutes) with the tweaks you suggested. It does not seem to improve the results I got yesterday when I ran my tests longer (but with no other tweaks except from the </w:t>
      </w:r>
      <w:proofErr w:type="spellStart"/>
      <w:r w:rsidRPr="0015790F">
        <w:rPr>
          <w:lang w:eastAsia="nb-NO"/>
        </w:rPr>
        <w:t>max_delay_millis</w:t>
      </w:r>
      <w:proofErr w:type="spellEnd"/>
      <w:r w:rsidRPr="0015790F">
        <w:rPr>
          <w:lang w:eastAsia="nb-NO"/>
        </w:rPr>
        <w:t xml:space="preserve"> setting set to 0). There are minimums as low as 9ms and peaks as high as 30ms, but the average is a little under 20 (which </w:t>
      </w:r>
      <w:r>
        <w:rPr>
          <w:lang w:eastAsia="nb-NO"/>
        </w:rPr>
        <w:t>is around the same as SignalR).</w:t>
      </w:r>
    </w:p>
    <w:p w:rsidR="008A516D" w:rsidRPr="0015790F" w:rsidRDefault="008A516D" w:rsidP="008A516D">
      <w:pPr>
        <w:jc w:val="left"/>
        <w:rPr>
          <w:lang w:eastAsia="nb-NO"/>
        </w:rPr>
      </w:pPr>
      <w:r w:rsidRPr="0015790F">
        <w:rPr>
          <w:lang w:eastAsia="nb-NO"/>
        </w:rPr>
        <w:t>So, maybe the tweaks have no effect on my system (since it doesn't have a lot of performance), or the low load makes it take no effect. Anyways, I will bring your results into my discussion regarding the results. This discussion will also cover the observations you made about the tests (I ha</w:t>
      </w:r>
      <w:r>
        <w:rPr>
          <w:lang w:eastAsia="nb-NO"/>
        </w:rPr>
        <w:t>ve thought of the same things).</w:t>
      </w:r>
    </w:p>
    <w:p w:rsidR="008A516D" w:rsidRPr="0015790F" w:rsidRDefault="008A516D" w:rsidP="008A516D">
      <w:pPr>
        <w:jc w:val="left"/>
        <w:rPr>
          <w:lang w:eastAsia="nb-NO"/>
        </w:rPr>
      </w:pPr>
      <w:r w:rsidRPr="0015790F">
        <w:rPr>
          <w:lang w:eastAsia="nb-NO"/>
        </w:rPr>
        <w:t>I can give some insight into why my tests are as they are:</w:t>
      </w:r>
    </w:p>
    <w:p w:rsidR="008A516D" w:rsidRPr="0015790F" w:rsidRDefault="008A516D" w:rsidP="008A516D">
      <w:pPr>
        <w:jc w:val="left"/>
        <w:rPr>
          <w:lang w:eastAsia="nb-NO"/>
        </w:rPr>
      </w:pPr>
      <w:r w:rsidRPr="0015790F">
        <w:rPr>
          <w:lang w:eastAsia="nb-NO"/>
        </w:rPr>
        <w:t xml:space="preserve">60 connections was not the plan initially, but limitations with using browsers made that the maximum (uses almost 7 GB of my 8GB  of RAM with 30 browsers). My initial idea was to use a headless browser, but I cannot use Phantom. It does not support WebSockets and it would probably have the same behavior as Chrome. With Chrome, most servers refuse any connections after 6 (HTTP), even from different browsers. There is </w:t>
      </w:r>
      <w:proofErr w:type="spellStart"/>
      <w:r w:rsidRPr="0015790F">
        <w:rPr>
          <w:lang w:eastAsia="nb-NO"/>
        </w:rPr>
        <w:t>Slimer</w:t>
      </w:r>
      <w:proofErr w:type="spellEnd"/>
      <w:r w:rsidRPr="0015790F">
        <w:rPr>
          <w:lang w:eastAsia="nb-NO"/>
        </w:rPr>
        <w:t xml:space="preserve">, which is Gecko based, but this is not fully headless and not mature enough for me to find it reliable. Therefore I landed on Firefox driven by Selenium - not optimal, but </w:t>
      </w:r>
      <w:r>
        <w:rPr>
          <w:lang w:eastAsia="nb-NO"/>
        </w:rPr>
        <w:t>it gives some results at least.</w:t>
      </w:r>
    </w:p>
    <w:p w:rsidR="008A516D" w:rsidRPr="0015790F" w:rsidRDefault="008A516D" w:rsidP="008A516D">
      <w:pPr>
        <w:jc w:val="left"/>
        <w:rPr>
          <w:lang w:eastAsia="nb-NO"/>
        </w:rPr>
      </w:pPr>
      <w:r w:rsidRPr="0015790F">
        <w:rPr>
          <w:lang w:eastAsia="nb-NO"/>
        </w:rPr>
        <w:t xml:space="preserve">Another reason to use browsers, is that I get a common </w:t>
      </w:r>
      <w:proofErr w:type="spellStart"/>
      <w:r w:rsidRPr="0015790F">
        <w:rPr>
          <w:lang w:eastAsia="nb-NO"/>
        </w:rPr>
        <w:t>testbed</w:t>
      </w:r>
      <w:proofErr w:type="spellEnd"/>
      <w:r w:rsidRPr="0015790F">
        <w:rPr>
          <w:lang w:eastAsia="nb-NO"/>
        </w:rPr>
        <w:t xml:space="preserve"> for all frameworks and all transports. I am not only comparing the performance of the different frameworks you see. The more interesting question in my thesis is whether or not WebSockets outperforms HTTP for various uses (real-time and "traditional" request/response sites like for instance Wikipedia). I'm basically trying to see if WebSockets can be the basis for the next generation of HTTP (sort of). Using Java clients for this purpose (or other languages) seemed to force me to use different implementations of the clients for both framework AND transport. With browsers, there are just one file different on</w:t>
      </w:r>
      <w:r>
        <w:rPr>
          <w:lang w:eastAsia="nb-NO"/>
        </w:rPr>
        <w:t xml:space="preserve"> the client for each framework.</w:t>
      </w:r>
    </w:p>
    <w:p w:rsidR="008A516D" w:rsidRPr="0015790F" w:rsidRDefault="008A516D" w:rsidP="008A516D">
      <w:pPr>
        <w:jc w:val="left"/>
        <w:rPr>
          <w:lang w:eastAsia="nb-NO"/>
        </w:rPr>
      </w:pPr>
      <w:r w:rsidRPr="0015790F">
        <w:rPr>
          <w:lang w:eastAsia="nb-NO"/>
        </w:rPr>
        <w:t xml:space="preserve">Still, in retrospect, I probably would have done it with Java clients (or something else) if I could have done my work all over again. This load testing is just the second half </w:t>
      </w:r>
      <w:proofErr w:type="spellStart"/>
      <w:r w:rsidRPr="0015790F">
        <w:rPr>
          <w:lang w:eastAsia="nb-NO"/>
        </w:rPr>
        <w:t>om</w:t>
      </w:r>
      <w:proofErr w:type="spellEnd"/>
      <w:r w:rsidRPr="0015790F">
        <w:rPr>
          <w:lang w:eastAsia="nb-NO"/>
        </w:rPr>
        <w:t xml:space="preserve"> my thesis, the other was a more subjective look at how the frameworks were to work with. If I could go back, I probably would have </w:t>
      </w:r>
      <w:r>
        <w:rPr>
          <w:lang w:eastAsia="nb-NO"/>
        </w:rPr>
        <w:t>focused solely on load testing.</w:t>
      </w:r>
    </w:p>
    <w:p w:rsidR="008A516D" w:rsidRPr="0015790F" w:rsidRDefault="008A516D" w:rsidP="008A516D">
      <w:pPr>
        <w:jc w:val="left"/>
        <w:rPr>
          <w:lang w:eastAsia="nb-NO"/>
        </w:rPr>
      </w:pPr>
      <w:r w:rsidRPr="0015790F">
        <w:rPr>
          <w:lang w:eastAsia="nb-NO"/>
        </w:rPr>
        <w:t xml:space="preserve">Regarding the average calculation: Yes, I am aware of that the method has its flaws, but it felt like the best solution. It measures how long it takes for a client to get a </w:t>
      </w:r>
      <w:r w:rsidRPr="0015790F">
        <w:rPr>
          <w:lang w:eastAsia="nb-NO"/>
        </w:rPr>
        <w:lastRenderedPageBreak/>
        <w:t xml:space="preserve">response to its own message. If some servers send back to the originating client first and others last (isn't the first alternative most logical?), that is a possible source of error that </w:t>
      </w:r>
      <w:r>
        <w:rPr>
          <w:lang w:eastAsia="nb-NO"/>
        </w:rPr>
        <w:t>will be discussed in my thesis.</w:t>
      </w:r>
    </w:p>
    <w:p w:rsidR="008A516D" w:rsidRPr="0015790F" w:rsidRDefault="008A516D" w:rsidP="008A516D">
      <w:pPr>
        <w:jc w:val="left"/>
        <w:rPr>
          <w:lang w:eastAsia="nb-NO"/>
        </w:rPr>
      </w:pPr>
      <w:r w:rsidRPr="0015790F">
        <w:rPr>
          <w:lang w:eastAsia="nb-NO"/>
        </w:rPr>
        <w:t xml:space="preserve">Thanks a lot for your help! I've learned a lot from this - especially regarding JVM </w:t>
      </w:r>
      <w:proofErr w:type="spellStart"/>
      <w:r w:rsidRPr="0015790F">
        <w:rPr>
          <w:lang w:eastAsia="nb-NO"/>
        </w:rPr>
        <w:t>warmup</w:t>
      </w:r>
      <w:proofErr w:type="spellEnd"/>
      <w:r w:rsidRPr="0015790F">
        <w:rPr>
          <w:lang w:eastAsia="nb-NO"/>
        </w:rPr>
        <w:t xml:space="preserve"> :)</w:t>
      </w:r>
    </w:p>
    <w:p w:rsidR="008A516D" w:rsidRPr="0015790F" w:rsidRDefault="008A516D" w:rsidP="008A516D">
      <w:pPr>
        <w:jc w:val="left"/>
        <w:rPr>
          <w:lang w:eastAsia="nb-NO"/>
        </w:rPr>
      </w:pPr>
      <w:r w:rsidRPr="0015790F">
        <w:rPr>
          <w:lang w:eastAsia="nb-NO"/>
        </w:rPr>
        <w:t>Regards</w:t>
      </w:r>
    </w:p>
    <w:p w:rsidR="008A516D" w:rsidRPr="0015790F" w:rsidRDefault="008A516D" w:rsidP="008A516D">
      <w:pPr>
        <w:jc w:val="left"/>
        <w:rPr>
          <w:lang w:eastAsia="nb-NO"/>
        </w:rPr>
      </w:pPr>
      <w:proofErr w:type="spellStart"/>
      <w:r w:rsidRPr="0015790F">
        <w:rPr>
          <w:lang w:eastAsia="nb-NO"/>
        </w:rPr>
        <w:t>Kristian</w:t>
      </w:r>
      <w:proofErr w:type="spellEnd"/>
      <w:r w:rsidRPr="0015790F">
        <w:rPr>
          <w:lang w:eastAsia="nb-NO"/>
        </w:rPr>
        <w:t xml:space="preserve"> </w:t>
      </w:r>
      <w:proofErr w:type="spellStart"/>
      <w:r w:rsidRPr="0015790F">
        <w:rPr>
          <w:lang w:eastAsia="nb-NO"/>
        </w:rPr>
        <w:t>Johannessen</w:t>
      </w:r>
      <w:proofErr w:type="spellEnd"/>
    </w:p>
    <w:p w:rsidR="007154B7" w:rsidRDefault="007154B7">
      <w:pPr>
        <w:jc w:val="left"/>
      </w:pPr>
      <w:r>
        <w:br w:type="page"/>
      </w:r>
    </w:p>
    <w:p w:rsidR="007154B7" w:rsidRDefault="007154B7" w:rsidP="005E7CD8">
      <w:pPr>
        <w:pStyle w:val="Overskrift1"/>
        <w:numPr>
          <w:ilvl w:val="0"/>
          <w:numId w:val="0"/>
        </w:numPr>
        <w:ind w:left="709" w:hanging="709"/>
        <w:jc w:val="center"/>
      </w:pPr>
      <w:bookmarkStart w:id="319" w:name="B"/>
      <w:bookmarkStart w:id="320" w:name="_Toc385341298"/>
      <w:r w:rsidRPr="007154B7">
        <w:lastRenderedPageBreak/>
        <w:t>Appendix B</w:t>
      </w:r>
      <w:bookmarkEnd w:id="319"/>
      <w:r w:rsidRPr="007154B7">
        <w:t>: All standard ch</w:t>
      </w:r>
      <w:r>
        <w:t>arts</w:t>
      </w:r>
      <w:bookmarkEnd w:id="320"/>
    </w:p>
    <w:p w:rsidR="00387837" w:rsidRDefault="007154B7" w:rsidP="00387837">
      <w:pPr>
        <w:jc w:val="left"/>
      </w:pPr>
      <w:r>
        <w:t>This appendix contains all charts that can be derived directly from the raw data. Some of the graphs in the thesis are made from combining this standard data. These graphs are not included in this appendix.</w:t>
      </w:r>
    </w:p>
    <w:p w:rsidR="00F0483D" w:rsidRPr="00F0483D" w:rsidRDefault="00EE25BE" w:rsidP="00F0483D">
      <w:pPr>
        <w:rPr>
          <w:b/>
          <w:sz w:val="32"/>
          <w:szCs w:val="32"/>
        </w:rPr>
      </w:pPr>
      <w:r w:rsidRPr="00F0483D">
        <w:rPr>
          <w:b/>
          <w:sz w:val="32"/>
          <w:szCs w:val="32"/>
        </w:rPr>
        <w:t>Messages sent from clients</w:t>
      </w:r>
    </w:p>
    <w:p w:rsidR="00F0483D" w:rsidRDefault="00F0483D" w:rsidP="00F0483D">
      <w:pPr>
        <w:rPr>
          <w:b/>
        </w:rPr>
      </w:pPr>
      <w:r w:rsidRPr="00F0483D">
        <w:rPr>
          <w:b/>
        </w:rPr>
        <w:t>WebSockets</w:t>
      </w:r>
    </w:p>
    <w:p w:rsidR="00F0483D" w:rsidRDefault="00F0483D" w:rsidP="00F0483D">
      <w:pPr>
        <w:jc w:val="left"/>
        <w:rPr>
          <w:b/>
        </w:rPr>
      </w:pPr>
      <w:r>
        <w:rPr>
          <w:b/>
          <w:noProof/>
          <w:lang w:val="nb-NO" w:eastAsia="nb-NO"/>
        </w:rPr>
        <w:drawing>
          <wp:inline distT="0" distB="0" distL="0" distR="0">
            <wp:extent cx="5759450" cy="2861310"/>
            <wp:effectExtent l="19050" t="0" r="0" b="0"/>
            <wp:docPr id="18" name="Bilde 17" descr="Messages_sent_from_clients_W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WS.jpeg"/>
                    <pic:cNvPicPr/>
                  </pic:nvPicPr>
                  <pic:blipFill>
                    <a:blip r:embed="rId98" cstate="print"/>
                    <a:stretch>
                      <a:fillRect/>
                    </a:stretch>
                  </pic:blipFill>
                  <pic:spPr>
                    <a:xfrm>
                      <a:off x="0" y="0"/>
                      <a:ext cx="5759450" cy="2861310"/>
                    </a:xfrm>
                    <a:prstGeom prst="rect">
                      <a:avLst/>
                    </a:prstGeom>
                  </pic:spPr>
                </pic:pic>
              </a:graphicData>
            </a:graphic>
          </wp:inline>
        </w:drawing>
      </w:r>
      <w:r>
        <w:rPr>
          <w:b/>
        </w:rPr>
        <w:t>Server-Sent Events</w:t>
      </w:r>
    </w:p>
    <w:p w:rsidR="00F0483D" w:rsidRDefault="00F0483D" w:rsidP="00F0483D">
      <w:pPr>
        <w:jc w:val="left"/>
        <w:rPr>
          <w:b/>
        </w:rPr>
      </w:pPr>
      <w:r>
        <w:rPr>
          <w:b/>
          <w:noProof/>
          <w:lang w:val="nb-NO" w:eastAsia="nb-NO"/>
        </w:rPr>
        <w:drawing>
          <wp:inline distT="0" distB="0" distL="0" distR="0">
            <wp:extent cx="5759450" cy="2903220"/>
            <wp:effectExtent l="19050" t="0" r="0" b="0"/>
            <wp:docPr id="19" name="Bilde 18" descr="Messages_sent_from_clients_SS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SE.jpeg"/>
                    <pic:cNvPicPr/>
                  </pic:nvPicPr>
                  <pic:blipFill>
                    <a:blip r:embed="rId99" cstate="print"/>
                    <a:stretch>
                      <a:fillRect/>
                    </a:stretch>
                  </pic:blipFill>
                  <pic:spPr>
                    <a:xfrm>
                      <a:off x="0" y="0"/>
                      <a:ext cx="5759450" cy="2903220"/>
                    </a:xfrm>
                    <a:prstGeom prst="rect">
                      <a:avLst/>
                    </a:prstGeom>
                  </pic:spPr>
                </pic:pic>
              </a:graphicData>
            </a:graphic>
          </wp:inline>
        </w:drawing>
      </w:r>
    </w:p>
    <w:p w:rsidR="00F0483D" w:rsidRDefault="00F0483D">
      <w:pPr>
        <w:jc w:val="left"/>
        <w:rPr>
          <w:b/>
        </w:rPr>
      </w:pPr>
      <w:r>
        <w:rPr>
          <w:b/>
        </w:rPr>
        <w:br w:type="page"/>
      </w:r>
    </w:p>
    <w:p w:rsidR="00F0483D" w:rsidRDefault="00F0483D" w:rsidP="00F0483D">
      <w:pPr>
        <w:jc w:val="left"/>
        <w:rPr>
          <w:b/>
        </w:rPr>
      </w:pPr>
      <w:r>
        <w:rPr>
          <w:b/>
        </w:rPr>
        <w:lastRenderedPageBreak/>
        <w:t>HTTP-Streaming</w:t>
      </w:r>
    </w:p>
    <w:p w:rsidR="00F0483D" w:rsidRDefault="00F0483D" w:rsidP="00F0483D">
      <w:pPr>
        <w:jc w:val="left"/>
        <w:rPr>
          <w:b/>
        </w:rPr>
      </w:pPr>
      <w:r>
        <w:rPr>
          <w:b/>
          <w:noProof/>
          <w:lang w:val="nb-NO" w:eastAsia="nb-NO"/>
        </w:rPr>
        <w:drawing>
          <wp:inline distT="0" distB="0" distL="0" distR="0">
            <wp:extent cx="5759450" cy="2759075"/>
            <wp:effectExtent l="19050" t="0" r="0" b="0"/>
            <wp:docPr id="62" name="Bilde 61" descr="Messages_sent_from_clients_Streamin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treaming.jpeg"/>
                    <pic:cNvPicPr/>
                  </pic:nvPicPr>
                  <pic:blipFill>
                    <a:blip r:embed="rId100" cstate="print"/>
                    <a:stretch>
                      <a:fillRect/>
                    </a:stretch>
                  </pic:blipFill>
                  <pic:spPr>
                    <a:xfrm>
                      <a:off x="0" y="0"/>
                      <a:ext cx="5759450" cy="2759075"/>
                    </a:xfrm>
                    <a:prstGeom prst="rect">
                      <a:avLst/>
                    </a:prstGeom>
                  </pic:spPr>
                </pic:pic>
              </a:graphicData>
            </a:graphic>
          </wp:inline>
        </w:drawing>
      </w:r>
    </w:p>
    <w:p w:rsidR="00F0483D" w:rsidRDefault="00F0483D" w:rsidP="00F0483D">
      <w:pPr>
        <w:jc w:val="left"/>
        <w:rPr>
          <w:b/>
        </w:rPr>
      </w:pPr>
      <w:r>
        <w:rPr>
          <w:b/>
        </w:rPr>
        <w:t>Long-polling</w:t>
      </w:r>
    </w:p>
    <w:p w:rsidR="00F0483D" w:rsidRDefault="00F0483D" w:rsidP="00F0483D">
      <w:pPr>
        <w:jc w:val="left"/>
        <w:rPr>
          <w:b/>
        </w:rPr>
      </w:pPr>
      <w:r>
        <w:rPr>
          <w:b/>
          <w:noProof/>
          <w:lang w:val="nb-NO" w:eastAsia="nb-NO"/>
        </w:rPr>
        <w:drawing>
          <wp:inline distT="0" distB="0" distL="0" distR="0">
            <wp:extent cx="5759450" cy="2843530"/>
            <wp:effectExtent l="19050" t="0" r="0" b="0"/>
            <wp:docPr id="68" name="Bilde 67" descr="Messages_sent_from_clients_L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LP.jpeg"/>
                    <pic:cNvPicPr/>
                  </pic:nvPicPr>
                  <pic:blipFill>
                    <a:blip r:embed="rId101" cstate="print"/>
                    <a:stretch>
                      <a:fillRect/>
                    </a:stretch>
                  </pic:blipFill>
                  <pic:spPr>
                    <a:xfrm>
                      <a:off x="0" y="0"/>
                      <a:ext cx="5759450" cy="2843530"/>
                    </a:xfrm>
                    <a:prstGeom prst="rect">
                      <a:avLst/>
                    </a:prstGeom>
                  </pic:spPr>
                </pic:pic>
              </a:graphicData>
            </a:graphic>
          </wp:inline>
        </w:drawing>
      </w:r>
      <w:r w:rsidR="008A516D" w:rsidRPr="00F0483D">
        <w:rPr>
          <w:b/>
        </w:rPr>
        <w:br/>
      </w:r>
    </w:p>
    <w:p w:rsidR="00F0483D" w:rsidRDefault="00F0483D">
      <w:pPr>
        <w:jc w:val="left"/>
        <w:rPr>
          <w:b/>
        </w:rPr>
      </w:pPr>
      <w:r>
        <w:rPr>
          <w:b/>
        </w:rPr>
        <w:br w:type="page"/>
      </w:r>
    </w:p>
    <w:p w:rsidR="008A516D" w:rsidRDefault="00F0483D" w:rsidP="00F0483D">
      <w:pPr>
        <w:jc w:val="left"/>
        <w:rPr>
          <w:b/>
        </w:rPr>
      </w:pPr>
      <w:r>
        <w:rPr>
          <w:b/>
        </w:rPr>
        <w:lastRenderedPageBreak/>
        <w:t>Polling</w:t>
      </w:r>
    </w:p>
    <w:p w:rsidR="00F0483D" w:rsidRDefault="00F0483D" w:rsidP="00F0483D">
      <w:pPr>
        <w:jc w:val="left"/>
        <w:rPr>
          <w:b/>
        </w:rPr>
      </w:pPr>
      <w:r>
        <w:rPr>
          <w:b/>
          <w:noProof/>
          <w:lang w:val="nb-NO" w:eastAsia="nb-NO"/>
        </w:rPr>
        <w:drawing>
          <wp:inline distT="0" distB="0" distL="0" distR="0">
            <wp:extent cx="5626839" cy="2728428"/>
            <wp:effectExtent l="19050" t="0" r="0" b="0"/>
            <wp:docPr id="70" name="Bilde 69" descr="Messages_sent_from_clients_Pol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Poll.jpeg"/>
                    <pic:cNvPicPr/>
                  </pic:nvPicPr>
                  <pic:blipFill>
                    <a:blip r:embed="rId102" cstate="print"/>
                    <a:stretch>
                      <a:fillRect/>
                    </a:stretch>
                  </pic:blipFill>
                  <pic:spPr>
                    <a:xfrm>
                      <a:off x="0" y="0"/>
                      <a:ext cx="5626839" cy="2728428"/>
                    </a:xfrm>
                    <a:prstGeom prst="rect">
                      <a:avLst/>
                    </a:prstGeom>
                  </pic:spPr>
                </pic:pic>
              </a:graphicData>
            </a:graphic>
          </wp:inline>
        </w:drawing>
      </w:r>
    </w:p>
    <w:p w:rsidR="00F0483D" w:rsidRDefault="00F0483D" w:rsidP="00F0483D">
      <w:pPr>
        <w:jc w:val="left"/>
        <w:rPr>
          <w:b/>
          <w:sz w:val="32"/>
          <w:szCs w:val="32"/>
        </w:rPr>
      </w:pPr>
      <w:r>
        <w:rPr>
          <w:b/>
          <w:sz w:val="32"/>
          <w:szCs w:val="32"/>
        </w:rPr>
        <w:t>Messages received by server</w:t>
      </w:r>
    </w:p>
    <w:p w:rsidR="00F0483D" w:rsidRDefault="00F0483D" w:rsidP="00F0483D">
      <w:pPr>
        <w:rPr>
          <w:b/>
        </w:rPr>
      </w:pPr>
      <w:r w:rsidRPr="00F0483D">
        <w:rPr>
          <w:b/>
        </w:rPr>
        <w:t>WebSockets</w:t>
      </w:r>
    </w:p>
    <w:p w:rsidR="00F0483D" w:rsidRDefault="00F0483D" w:rsidP="00F0483D">
      <w:pPr>
        <w:jc w:val="left"/>
        <w:rPr>
          <w:b/>
        </w:rPr>
      </w:pPr>
      <w:r>
        <w:rPr>
          <w:b/>
          <w:noProof/>
          <w:lang w:val="nb-NO" w:eastAsia="nb-NO"/>
        </w:rPr>
        <w:drawing>
          <wp:inline distT="0" distB="0" distL="0" distR="0">
            <wp:extent cx="5759450" cy="2820534"/>
            <wp:effectExtent l="19050" t="0" r="0" b="0"/>
            <wp:docPr id="71" name="Bilde 17" descr="Messages_sent_from_clients_W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WS.jpeg"/>
                    <pic:cNvPicPr/>
                  </pic:nvPicPr>
                  <pic:blipFill>
                    <a:blip r:embed="rId103" cstate="print"/>
                    <a:stretch>
                      <a:fillRect/>
                    </a:stretch>
                  </pic:blipFill>
                  <pic:spPr>
                    <a:xfrm>
                      <a:off x="0" y="0"/>
                      <a:ext cx="5759450" cy="2820534"/>
                    </a:xfrm>
                    <a:prstGeom prst="rect">
                      <a:avLst/>
                    </a:prstGeom>
                  </pic:spPr>
                </pic:pic>
              </a:graphicData>
            </a:graphic>
          </wp:inline>
        </w:drawing>
      </w:r>
    </w:p>
    <w:p w:rsidR="00F0483D" w:rsidRDefault="00F0483D">
      <w:pPr>
        <w:jc w:val="left"/>
        <w:rPr>
          <w:b/>
        </w:rPr>
      </w:pPr>
      <w:r>
        <w:rPr>
          <w:b/>
        </w:rPr>
        <w:br w:type="page"/>
      </w:r>
    </w:p>
    <w:p w:rsidR="00F0483D" w:rsidRDefault="00F0483D" w:rsidP="00F0483D">
      <w:pPr>
        <w:jc w:val="left"/>
        <w:rPr>
          <w:b/>
        </w:rPr>
      </w:pPr>
      <w:r>
        <w:rPr>
          <w:b/>
        </w:rPr>
        <w:lastRenderedPageBreak/>
        <w:t>Server-Sent Events</w:t>
      </w:r>
    </w:p>
    <w:p w:rsidR="00F0483D" w:rsidRDefault="00F0483D" w:rsidP="00F0483D">
      <w:pPr>
        <w:jc w:val="left"/>
        <w:rPr>
          <w:b/>
        </w:rPr>
      </w:pPr>
      <w:r>
        <w:rPr>
          <w:b/>
          <w:noProof/>
          <w:lang w:val="nb-NO" w:eastAsia="nb-NO"/>
        </w:rPr>
        <w:drawing>
          <wp:inline distT="0" distB="0" distL="0" distR="0">
            <wp:extent cx="5759450" cy="2828301"/>
            <wp:effectExtent l="19050" t="0" r="0" b="0"/>
            <wp:docPr id="72" name="Bilde 18" descr="Messages_sent_from_clients_SS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SE.jpeg"/>
                    <pic:cNvPicPr/>
                  </pic:nvPicPr>
                  <pic:blipFill>
                    <a:blip r:embed="rId104" cstate="print"/>
                    <a:stretch>
                      <a:fillRect/>
                    </a:stretch>
                  </pic:blipFill>
                  <pic:spPr>
                    <a:xfrm>
                      <a:off x="0" y="0"/>
                      <a:ext cx="5759450" cy="2828301"/>
                    </a:xfrm>
                    <a:prstGeom prst="rect">
                      <a:avLst/>
                    </a:prstGeom>
                  </pic:spPr>
                </pic:pic>
              </a:graphicData>
            </a:graphic>
          </wp:inline>
        </w:drawing>
      </w:r>
    </w:p>
    <w:p w:rsidR="00F0483D" w:rsidRDefault="00F0483D" w:rsidP="00F0483D">
      <w:pPr>
        <w:jc w:val="left"/>
        <w:rPr>
          <w:b/>
        </w:rPr>
      </w:pPr>
      <w:r>
        <w:rPr>
          <w:b/>
        </w:rPr>
        <w:t>HTTP-Streaming</w:t>
      </w:r>
    </w:p>
    <w:p w:rsidR="00F0483D" w:rsidRDefault="00F0483D" w:rsidP="00F0483D">
      <w:pPr>
        <w:jc w:val="left"/>
        <w:rPr>
          <w:b/>
        </w:rPr>
      </w:pPr>
      <w:r>
        <w:rPr>
          <w:b/>
          <w:noProof/>
          <w:lang w:val="nb-NO" w:eastAsia="nb-NO"/>
        </w:rPr>
        <w:drawing>
          <wp:inline distT="0" distB="0" distL="0" distR="0">
            <wp:extent cx="5759450" cy="2749511"/>
            <wp:effectExtent l="19050" t="0" r="0" b="0"/>
            <wp:docPr id="73" name="Bilde 61" descr="Messages_sent_from_clients_Streamin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treaming.jpeg"/>
                    <pic:cNvPicPr/>
                  </pic:nvPicPr>
                  <pic:blipFill>
                    <a:blip r:embed="rId105" cstate="print"/>
                    <a:stretch>
                      <a:fillRect/>
                    </a:stretch>
                  </pic:blipFill>
                  <pic:spPr>
                    <a:xfrm>
                      <a:off x="0" y="0"/>
                      <a:ext cx="5759450" cy="2749511"/>
                    </a:xfrm>
                    <a:prstGeom prst="rect">
                      <a:avLst/>
                    </a:prstGeom>
                  </pic:spPr>
                </pic:pic>
              </a:graphicData>
            </a:graphic>
          </wp:inline>
        </w:drawing>
      </w:r>
    </w:p>
    <w:p w:rsidR="00F0483D" w:rsidRDefault="00F0483D">
      <w:pPr>
        <w:jc w:val="left"/>
        <w:rPr>
          <w:b/>
        </w:rPr>
      </w:pPr>
      <w:r>
        <w:rPr>
          <w:b/>
        </w:rPr>
        <w:br w:type="page"/>
      </w:r>
    </w:p>
    <w:p w:rsidR="00F0483D" w:rsidRDefault="00F0483D" w:rsidP="00F0483D">
      <w:pPr>
        <w:jc w:val="left"/>
        <w:rPr>
          <w:b/>
        </w:rPr>
      </w:pPr>
      <w:r>
        <w:rPr>
          <w:b/>
        </w:rPr>
        <w:lastRenderedPageBreak/>
        <w:t>Long-polling</w:t>
      </w:r>
    </w:p>
    <w:p w:rsidR="00F0483D" w:rsidRDefault="00F0483D" w:rsidP="00F0483D">
      <w:pPr>
        <w:jc w:val="left"/>
        <w:rPr>
          <w:b/>
        </w:rPr>
      </w:pPr>
      <w:r>
        <w:rPr>
          <w:b/>
          <w:noProof/>
          <w:lang w:val="nb-NO" w:eastAsia="nb-NO"/>
        </w:rPr>
        <w:drawing>
          <wp:inline distT="0" distB="0" distL="0" distR="0">
            <wp:extent cx="5759450" cy="2810488"/>
            <wp:effectExtent l="19050" t="0" r="0" b="0"/>
            <wp:docPr id="74" name="Bilde 67" descr="Messages_sent_from_clients_L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LP.jpeg"/>
                    <pic:cNvPicPr/>
                  </pic:nvPicPr>
                  <pic:blipFill>
                    <a:blip r:embed="rId106" cstate="print"/>
                    <a:stretch>
                      <a:fillRect/>
                    </a:stretch>
                  </pic:blipFill>
                  <pic:spPr>
                    <a:xfrm>
                      <a:off x="0" y="0"/>
                      <a:ext cx="5759450" cy="2810488"/>
                    </a:xfrm>
                    <a:prstGeom prst="rect">
                      <a:avLst/>
                    </a:prstGeom>
                  </pic:spPr>
                </pic:pic>
              </a:graphicData>
            </a:graphic>
          </wp:inline>
        </w:drawing>
      </w:r>
      <w:r w:rsidRPr="00F0483D">
        <w:rPr>
          <w:b/>
        </w:rPr>
        <w:br/>
      </w:r>
    </w:p>
    <w:p w:rsidR="00F0483D" w:rsidRDefault="00F0483D" w:rsidP="00F0483D">
      <w:pPr>
        <w:jc w:val="left"/>
        <w:rPr>
          <w:b/>
        </w:rPr>
      </w:pPr>
      <w:r>
        <w:rPr>
          <w:b/>
        </w:rPr>
        <w:t>Polling</w:t>
      </w:r>
    </w:p>
    <w:p w:rsidR="00F0483D" w:rsidRDefault="00F0483D" w:rsidP="00F0483D">
      <w:pPr>
        <w:jc w:val="left"/>
        <w:rPr>
          <w:b/>
        </w:rPr>
      </w:pPr>
      <w:r>
        <w:rPr>
          <w:b/>
          <w:noProof/>
          <w:lang w:val="nb-NO" w:eastAsia="nb-NO"/>
        </w:rPr>
        <w:drawing>
          <wp:inline distT="0" distB="0" distL="0" distR="0">
            <wp:extent cx="5626839" cy="2726508"/>
            <wp:effectExtent l="19050" t="0" r="0" b="0"/>
            <wp:docPr id="75" name="Bilde 69" descr="Messages_sent_from_clients_Pol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Poll.jpeg"/>
                    <pic:cNvPicPr/>
                  </pic:nvPicPr>
                  <pic:blipFill>
                    <a:blip r:embed="rId107" cstate="print"/>
                    <a:stretch>
                      <a:fillRect/>
                    </a:stretch>
                  </pic:blipFill>
                  <pic:spPr>
                    <a:xfrm>
                      <a:off x="0" y="0"/>
                      <a:ext cx="5626839" cy="2726508"/>
                    </a:xfrm>
                    <a:prstGeom prst="rect">
                      <a:avLst/>
                    </a:prstGeom>
                  </pic:spPr>
                </pic:pic>
              </a:graphicData>
            </a:graphic>
          </wp:inline>
        </w:drawing>
      </w:r>
    </w:p>
    <w:p w:rsidR="00F0483D" w:rsidRDefault="00F0483D">
      <w:pPr>
        <w:jc w:val="left"/>
        <w:rPr>
          <w:b/>
          <w:sz w:val="32"/>
          <w:szCs w:val="32"/>
        </w:rPr>
      </w:pPr>
      <w:r>
        <w:rPr>
          <w:b/>
          <w:sz w:val="32"/>
          <w:szCs w:val="32"/>
        </w:rPr>
        <w:br w:type="page"/>
      </w:r>
    </w:p>
    <w:p w:rsidR="00F0483D" w:rsidRDefault="00F0483D" w:rsidP="00F0483D">
      <w:pPr>
        <w:jc w:val="left"/>
        <w:rPr>
          <w:b/>
          <w:sz w:val="32"/>
          <w:szCs w:val="32"/>
        </w:rPr>
      </w:pPr>
      <w:r>
        <w:rPr>
          <w:b/>
          <w:sz w:val="32"/>
          <w:szCs w:val="32"/>
        </w:rPr>
        <w:lastRenderedPageBreak/>
        <w:t>Messages sent from server</w:t>
      </w:r>
    </w:p>
    <w:p w:rsidR="00F0483D" w:rsidRDefault="00F0483D" w:rsidP="00F0483D">
      <w:pPr>
        <w:rPr>
          <w:b/>
        </w:rPr>
      </w:pPr>
      <w:r w:rsidRPr="00F0483D">
        <w:rPr>
          <w:b/>
        </w:rPr>
        <w:t>WebSockets</w:t>
      </w:r>
    </w:p>
    <w:p w:rsidR="00F0483D" w:rsidRDefault="00F0483D" w:rsidP="00F0483D">
      <w:pPr>
        <w:jc w:val="left"/>
        <w:rPr>
          <w:b/>
        </w:rPr>
      </w:pPr>
      <w:r>
        <w:rPr>
          <w:b/>
          <w:noProof/>
          <w:lang w:val="nb-NO" w:eastAsia="nb-NO"/>
        </w:rPr>
        <w:drawing>
          <wp:inline distT="0" distB="0" distL="0" distR="0">
            <wp:extent cx="5759450" cy="2369257"/>
            <wp:effectExtent l="19050" t="0" r="0" b="0"/>
            <wp:docPr id="76" name="Bilde 17" descr="Messages_sent_from_clients_W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WS.jpeg"/>
                    <pic:cNvPicPr/>
                  </pic:nvPicPr>
                  <pic:blipFill>
                    <a:blip r:embed="rId108" cstate="print"/>
                    <a:stretch>
                      <a:fillRect/>
                    </a:stretch>
                  </pic:blipFill>
                  <pic:spPr>
                    <a:xfrm>
                      <a:off x="0" y="0"/>
                      <a:ext cx="5759450" cy="2369257"/>
                    </a:xfrm>
                    <a:prstGeom prst="rect">
                      <a:avLst/>
                    </a:prstGeom>
                  </pic:spPr>
                </pic:pic>
              </a:graphicData>
            </a:graphic>
          </wp:inline>
        </w:drawing>
      </w:r>
      <w:r>
        <w:rPr>
          <w:b/>
        </w:rPr>
        <w:t>Server-Sent Events</w:t>
      </w:r>
    </w:p>
    <w:p w:rsidR="00F0483D" w:rsidRDefault="00F0483D" w:rsidP="00F0483D">
      <w:pPr>
        <w:jc w:val="left"/>
        <w:rPr>
          <w:b/>
        </w:rPr>
      </w:pPr>
      <w:r>
        <w:rPr>
          <w:b/>
          <w:noProof/>
          <w:lang w:val="nb-NO" w:eastAsia="nb-NO"/>
        </w:rPr>
        <w:drawing>
          <wp:inline distT="0" distB="0" distL="0" distR="0">
            <wp:extent cx="5759450" cy="2369257"/>
            <wp:effectExtent l="19050" t="0" r="0" b="0"/>
            <wp:docPr id="77" name="Bilde 18" descr="Messages_sent_from_clients_SS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SE.jpeg"/>
                    <pic:cNvPicPr/>
                  </pic:nvPicPr>
                  <pic:blipFill>
                    <a:blip r:embed="rId109" cstate="print"/>
                    <a:stretch>
                      <a:fillRect/>
                    </a:stretch>
                  </pic:blipFill>
                  <pic:spPr>
                    <a:xfrm>
                      <a:off x="0" y="0"/>
                      <a:ext cx="5759450" cy="2369257"/>
                    </a:xfrm>
                    <a:prstGeom prst="rect">
                      <a:avLst/>
                    </a:prstGeom>
                  </pic:spPr>
                </pic:pic>
              </a:graphicData>
            </a:graphic>
          </wp:inline>
        </w:drawing>
      </w:r>
    </w:p>
    <w:p w:rsidR="00F0483D" w:rsidRDefault="00F0483D" w:rsidP="00F0483D">
      <w:pPr>
        <w:jc w:val="left"/>
        <w:rPr>
          <w:b/>
        </w:rPr>
      </w:pPr>
      <w:r>
        <w:rPr>
          <w:b/>
        </w:rPr>
        <w:br w:type="page"/>
      </w:r>
    </w:p>
    <w:p w:rsidR="00F0483D" w:rsidRDefault="00F0483D" w:rsidP="00F0483D">
      <w:pPr>
        <w:jc w:val="left"/>
        <w:rPr>
          <w:b/>
        </w:rPr>
      </w:pPr>
      <w:r>
        <w:rPr>
          <w:b/>
        </w:rPr>
        <w:lastRenderedPageBreak/>
        <w:t>HTTP-Streaming</w:t>
      </w:r>
    </w:p>
    <w:p w:rsidR="00F0483D" w:rsidRDefault="00F0483D" w:rsidP="00F0483D">
      <w:pPr>
        <w:jc w:val="left"/>
        <w:rPr>
          <w:b/>
        </w:rPr>
      </w:pPr>
      <w:r>
        <w:rPr>
          <w:b/>
          <w:noProof/>
          <w:lang w:val="nb-NO" w:eastAsia="nb-NO"/>
        </w:rPr>
        <w:drawing>
          <wp:inline distT="0" distB="0" distL="0" distR="0">
            <wp:extent cx="5759450" cy="2369257"/>
            <wp:effectExtent l="19050" t="0" r="0" b="0"/>
            <wp:docPr id="78" name="Bilde 61" descr="Messages_sent_from_clients_Streamin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treaming.jpeg"/>
                    <pic:cNvPicPr/>
                  </pic:nvPicPr>
                  <pic:blipFill>
                    <a:blip r:embed="rId110" cstate="print"/>
                    <a:stretch>
                      <a:fillRect/>
                    </a:stretch>
                  </pic:blipFill>
                  <pic:spPr>
                    <a:xfrm>
                      <a:off x="0" y="0"/>
                      <a:ext cx="5759450" cy="2369257"/>
                    </a:xfrm>
                    <a:prstGeom prst="rect">
                      <a:avLst/>
                    </a:prstGeom>
                  </pic:spPr>
                </pic:pic>
              </a:graphicData>
            </a:graphic>
          </wp:inline>
        </w:drawing>
      </w:r>
    </w:p>
    <w:p w:rsidR="00F0483D" w:rsidRDefault="00F0483D" w:rsidP="00F0483D">
      <w:pPr>
        <w:jc w:val="left"/>
        <w:rPr>
          <w:b/>
        </w:rPr>
      </w:pPr>
      <w:r>
        <w:rPr>
          <w:b/>
        </w:rPr>
        <w:t>Long-polling</w:t>
      </w:r>
    </w:p>
    <w:p w:rsidR="00F0483D" w:rsidRDefault="00F0483D" w:rsidP="00F0483D">
      <w:pPr>
        <w:jc w:val="left"/>
        <w:rPr>
          <w:b/>
        </w:rPr>
      </w:pPr>
      <w:r>
        <w:rPr>
          <w:b/>
          <w:noProof/>
          <w:lang w:val="nb-NO" w:eastAsia="nb-NO"/>
        </w:rPr>
        <w:drawing>
          <wp:inline distT="0" distB="0" distL="0" distR="0">
            <wp:extent cx="5759450" cy="2369257"/>
            <wp:effectExtent l="19050" t="0" r="0" b="0"/>
            <wp:docPr id="79" name="Bilde 67" descr="Messages_sent_from_clients_L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LP.jpeg"/>
                    <pic:cNvPicPr/>
                  </pic:nvPicPr>
                  <pic:blipFill>
                    <a:blip r:embed="rId111" cstate="print"/>
                    <a:stretch>
                      <a:fillRect/>
                    </a:stretch>
                  </pic:blipFill>
                  <pic:spPr>
                    <a:xfrm>
                      <a:off x="0" y="0"/>
                      <a:ext cx="5759450" cy="2369257"/>
                    </a:xfrm>
                    <a:prstGeom prst="rect">
                      <a:avLst/>
                    </a:prstGeom>
                  </pic:spPr>
                </pic:pic>
              </a:graphicData>
            </a:graphic>
          </wp:inline>
        </w:drawing>
      </w:r>
    </w:p>
    <w:p w:rsidR="00F0483D" w:rsidRDefault="00F0483D" w:rsidP="00F0483D">
      <w:pPr>
        <w:jc w:val="left"/>
        <w:rPr>
          <w:b/>
        </w:rPr>
      </w:pPr>
      <w:r>
        <w:rPr>
          <w:b/>
        </w:rPr>
        <w:t>Polling</w:t>
      </w:r>
    </w:p>
    <w:p w:rsidR="00F0483D" w:rsidRDefault="00F0483D" w:rsidP="00F0483D">
      <w:pPr>
        <w:jc w:val="left"/>
        <w:rPr>
          <w:b/>
        </w:rPr>
      </w:pPr>
      <w:r>
        <w:rPr>
          <w:b/>
          <w:noProof/>
          <w:lang w:val="nb-NO" w:eastAsia="nb-NO"/>
        </w:rPr>
        <w:drawing>
          <wp:inline distT="0" distB="0" distL="0" distR="0">
            <wp:extent cx="5626839" cy="2314705"/>
            <wp:effectExtent l="19050" t="0" r="0" b="0"/>
            <wp:docPr id="80" name="Bilde 69" descr="Messages_sent_from_clients_Pol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Poll.jpeg"/>
                    <pic:cNvPicPr/>
                  </pic:nvPicPr>
                  <pic:blipFill>
                    <a:blip r:embed="rId112" cstate="print"/>
                    <a:stretch>
                      <a:fillRect/>
                    </a:stretch>
                  </pic:blipFill>
                  <pic:spPr>
                    <a:xfrm>
                      <a:off x="0" y="0"/>
                      <a:ext cx="5626839" cy="2314705"/>
                    </a:xfrm>
                    <a:prstGeom prst="rect">
                      <a:avLst/>
                    </a:prstGeom>
                  </pic:spPr>
                </pic:pic>
              </a:graphicData>
            </a:graphic>
          </wp:inline>
        </w:drawing>
      </w:r>
    </w:p>
    <w:p w:rsidR="008A516D" w:rsidRDefault="008A516D" w:rsidP="00F0483D">
      <w:pPr>
        <w:jc w:val="left"/>
      </w:pPr>
    </w:p>
    <w:p w:rsidR="00F0483D" w:rsidRDefault="00F0483D" w:rsidP="00F0483D">
      <w:pPr>
        <w:jc w:val="left"/>
        <w:rPr>
          <w:b/>
          <w:sz w:val="32"/>
          <w:szCs w:val="32"/>
        </w:rPr>
      </w:pPr>
      <w:r>
        <w:rPr>
          <w:b/>
          <w:sz w:val="32"/>
          <w:szCs w:val="32"/>
        </w:rPr>
        <w:lastRenderedPageBreak/>
        <w:t>Average latency</w:t>
      </w:r>
    </w:p>
    <w:p w:rsidR="00F0483D" w:rsidRDefault="00F0483D" w:rsidP="00F0483D">
      <w:pPr>
        <w:rPr>
          <w:b/>
        </w:rPr>
      </w:pPr>
      <w:r w:rsidRPr="00F0483D">
        <w:rPr>
          <w:b/>
        </w:rPr>
        <w:t>WebSockets</w:t>
      </w:r>
    </w:p>
    <w:p w:rsidR="00F0483D" w:rsidRDefault="00F0483D" w:rsidP="00F0483D">
      <w:pPr>
        <w:jc w:val="left"/>
        <w:rPr>
          <w:b/>
        </w:rPr>
      </w:pPr>
      <w:r>
        <w:rPr>
          <w:b/>
          <w:noProof/>
          <w:lang w:val="nb-NO" w:eastAsia="nb-NO"/>
        </w:rPr>
        <w:drawing>
          <wp:inline distT="0" distB="0" distL="0" distR="0">
            <wp:extent cx="5759448" cy="2369257"/>
            <wp:effectExtent l="19050" t="0" r="0" b="0"/>
            <wp:docPr id="81" name="Bilde 17" descr="Messages_sent_from_clients_W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WS.jpeg"/>
                    <pic:cNvPicPr/>
                  </pic:nvPicPr>
                  <pic:blipFill>
                    <a:blip r:embed="rId72" cstate="print"/>
                    <a:stretch>
                      <a:fillRect/>
                    </a:stretch>
                  </pic:blipFill>
                  <pic:spPr>
                    <a:xfrm>
                      <a:off x="0" y="0"/>
                      <a:ext cx="5759448" cy="2369257"/>
                    </a:xfrm>
                    <a:prstGeom prst="rect">
                      <a:avLst/>
                    </a:prstGeom>
                  </pic:spPr>
                </pic:pic>
              </a:graphicData>
            </a:graphic>
          </wp:inline>
        </w:drawing>
      </w:r>
      <w:r>
        <w:rPr>
          <w:b/>
        </w:rPr>
        <w:t>Server-Sent Events</w:t>
      </w:r>
    </w:p>
    <w:p w:rsidR="00F0483D" w:rsidRDefault="00F0483D" w:rsidP="00F0483D">
      <w:pPr>
        <w:jc w:val="left"/>
        <w:rPr>
          <w:b/>
        </w:rPr>
      </w:pPr>
      <w:r>
        <w:rPr>
          <w:b/>
          <w:noProof/>
          <w:lang w:val="nb-NO" w:eastAsia="nb-NO"/>
        </w:rPr>
        <w:drawing>
          <wp:inline distT="0" distB="0" distL="0" distR="0">
            <wp:extent cx="5759450" cy="2369257"/>
            <wp:effectExtent l="19050" t="0" r="0" b="0"/>
            <wp:docPr id="82" name="Bilde 18" descr="Messages_sent_from_clients_SS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SE.jpeg"/>
                    <pic:cNvPicPr/>
                  </pic:nvPicPr>
                  <pic:blipFill>
                    <a:blip r:embed="rId113" cstate="print"/>
                    <a:stretch>
                      <a:fillRect/>
                    </a:stretch>
                  </pic:blipFill>
                  <pic:spPr>
                    <a:xfrm>
                      <a:off x="0" y="0"/>
                      <a:ext cx="5759450" cy="2369257"/>
                    </a:xfrm>
                    <a:prstGeom prst="rect">
                      <a:avLst/>
                    </a:prstGeom>
                  </pic:spPr>
                </pic:pic>
              </a:graphicData>
            </a:graphic>
          </wp:inline>
        </w:drawing>
      </w:r>
    </w:p>
    <w:p w:rsidR="00F0483D" w:rsidRDefault="00F0483D" w:rsidP="00F0483D">
      <w:pPr>
        <w:jc w:val="left"/>
        <w:rPr>
          <w:b/>
        </w:rPr>
      </w:pPr>
      <w:r>
        <w:rPr>
          <w:b/>
        </w:rPr>
        <w:br w:type="page"/>
      </w:r>
    </w:p>
    <w:p w:rsidR="00F0483D" w:rsidRDefault="00F0483D" w:rsidP="00F0483D">
      <w:pPr>
        <w:jc w:val="left"/>
        <w:rPr>
          <w:b/>
        </w:rPr>
      </w:pPr>
      <w:r>
        <w:rPr>
          <w:b/>
        </w:rPr>
        <w:lastRenderedPageBreak/>
        <w:t>HTTP-Streaming</w:t>
      </w:r>
    </w:p>
    <w:p w:rsidR="00F0483D" w:rsidRDefault="00F0483D" w:rsidP="00F0483D">
      <w:pPr>
        <w:jc w:val="left"/>
        <w:rPr>
          <w:b/>
        </w:rPr>
      </w:pPr>
      <w:r>
        <w:rPr>
          <w:b/>
          <w:noProof/>
          <w:lang w:val="nb-NO" w:eastAsia="nb-NO"/>
        </w:rPr>
        <w:drawing>
          <wp:inline distT="0" distB="0" distL="0" distR="0">
            <wp:extent cx="5641489" cy="2369257"/>
            <wp:effectExtent l="19050" t="0" r="0" b="0"/>
            <wp:docPr id="83" name="Bilde 61" descr="Messages_sent_from_clients_Streamin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treaming.jpeg"/>
                    <pic:cNvPicPr/>
                  </pic:nvPicPr>
                  <pic:blipFill>
                    <a:blip r:embed="rId74" cstate="print"/>
                    <a:stretch>
                      <a:fillRect/>
                    </a:stretch>
                  </pic:blipFill>
                  <pic:spPr>
                    <a:xfrm>
                      <a:off x="0" y="0"/>
                      <a:ext cx="5641489" cy="2369257"/>
                    </a:xfrm>
                    <a:prstGeom prst="rect">
                      <a:avLst/>
                    </a:prstGeom>
                  </pic:spPr>
                </pic:pic>
              </a:graphicData>
            </a:graphic>
          </wp:inline>
        </w:drawing>
      </w:r>
    </w:p>
    <w:p w:rsidR="00F0483D" w:rsidRDefault="00F0483D" w:rsidP="00F0483D">
      <w:pPr>
        <w:jc w:val="left"/>
        <w:rPr>
          <w:b/>
        </w:rPr>
      </w:pPr>
      <w:r>
        <w:rPr>
          <w:b/>
        </w:rPr>
        <w:t>Long-polling</w:t>
      </w:r>
    </w:p>
    <w:p w:rsidR="00F0483D" w:rsidRDefault="00F0483D" w:rsidP="00F0483D">
      <w:pPr>
        <w:jc w:val="left"/>
        <w:rPr>
          <w:b/>
        </w:rPr>
      </w:pPr>
      <w:r>
        <w:rPr>
          <w:b/>
          <w:noProof/>
          <w:lang w:val="nb-NO" w:eastAsia="nb-NO"/>
        </w:rPr>
        <w:drawing>
          <wp:inline distT="0" distB="0" distL="0" distR="0">
            <wp:extent cx="5651555" cy="2369257"/>
            <wp:effectExtent l="19050" t="0" r="6295" b="0"/>
            <wp:docPr id="84" name="Bilde 67" descr="Messages_sent_from_clients_L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LP.jpeg"/>
                    <pic:cNvPicPr/>
                  </pic:nvPicPr>
                  <pic:blipFill>
                    <a:blip r:embed="rId75" cstate="print"/>
                    <a:stretch>
                      <a:fillRect/>
                    </a:stretch>
                  </pic:blipFill>
                  <pic:spPr>
                    <a:xfrm>
                      <a:off x="0" y="0"/>
                      <a:ext cx="5651555" cy="2369257"/>
                    </a:xfrm>
                    <a:prstGeom prst="rect">
                      <a:avLst/>
                    </a:prstGeom>
                  </pic:spPr>
                </pic:pic>
              </a:graphicData>
            </a:graphic>
          </wp:inline>
        </w:drawing>
      </w:r>
      <w:r w:rsidRPr="00F0483D">
        <w:rPr>
          <w:b/>
        </w:rPr>
        <w:br/>
      </w:r>
    </w:p>
    <w:p w:rsidR="00F0483D" w:rsidRDefault="00F0483D" w:rsidP="00F0483D">
      <w:pPr>
        <w:jc w:val="left"/>
        <w:rPr>
          <w:b/>
        </w:rPr>
      </w:pPr>
      <w:r>
        <w:rPr>
          <w:b/>
        </w:rPr>
        <w:t>Polling</w:t>
      </w:r>
    </w:p>
    <w:p w:rsidR="00F0483D" w:rsidRDefault="00F0483D" w:rsidP="00F0483D">
      <w:pPr>
        <w:jc w:val="left"/>
        <w:rPr>
          <w:b/>
        </w:rPr>
      </w:pPr>
      <w:r>
        <w:rPr>
          <w:b/>
          <w:noProof/>
          <w:lang w:val="nb-NO" w:eastAsia="nb-NO"/>
        </w:rPr>
        <w:drawing>
          <wp:inline distT="0" distB="0" distL="0" distR="0">
            <wp:extent cx="5501796" cy="2314705"/>
            <wp:effectExtent l="19050" t="0" r="3654" b="0"/>
            <wp:docPr id="85" name="Bilde 69" descr="Messages_sent_from_clients_Pol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Poll.jpeg"/>
                    <pic:cNvPicPr/>
                  </pic:nvPicPr>
                  <pic:blipFill>
                    <a:blip r:embed="rId114" cstate="print"/>
                    <a:stretch>
                      <a:fillRect/>
                    </a:stretch>
                  </pic:blipFill>
                  <pic:spPr>
                    <a:xfrm>
                      <a:off x="0" y="0"/>
                      <a:ext cx="5501796" cy="2314705"/>
                    </a:xfrm>
                    <a:prstGeom prst="rect">
                      <a:avLst/>
                    </a:prstGeom>
                  </pic:spPr>
                </pic:pic>
              </a:graphicData>
            </a:graphic>
          </wp:inline>
        </w:drawing>
      </w:r>
    </w:p>
    <w:p w:rsidR="00F0483D" w:rsidRDefault="001F201C" w:rsidP="00F0483D">
      <w:pPr>
        <w:jc w:val="left"/>
        <w:rPr>
          <w:b/>
          <w:sz w:val="32"/>
          <w:szCs w:val="32"/>
        </w:rPr>
      </w:pPr>
      <w:r>
        <w:rPr>
          <w:b/>
          <w:sz w:val="32"/>
          <w:szCs w:val="32"/>
        </w:rPr>
        <w:lastRenderedPageBreak/>
        <w:t>Median Processor usage</w:t>
      </w:r>
    </w:p>
    <w:p w:rsidR="001F201C" w:rsidRDefault="001F201C" w:rsidP="00F0483D">
      <w:pPr>
        <w:jc w:val="left"/>
        <w:rPr>
          <w:b/>
          <w:sz w:val="32"/>
          <w:szCs w:val="32"/>
        </w:rPr>
      </w:pPr>
      <w:r>
        <w:rPr>
          <w:b/>
          <w:noProof/>
          <w:sz w:val="32"/>
          <w:szCs w:val="32"/>
          <w:lang w:val="nb-NO" w:eastAsia="nb-NO"/>
        </w:rPr>
        <w:drawing>
          <wp:inline distT="0" distB="0" distL="0" distR="0">
            <wp:extent cx="5759450" cy="2369185"/>
            <wp:effectExtent l="19050" t="0" r="0" b="0"/>
            <wp:docPr id="86" name="Bilde 85" descr="Median_processor_usag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an_processor_usage.jpeg"/>
                    <pic:cNvPicPr/>
                  </pic:nvPicPr>
                  <pic:blipFill>
                    <a:blip r:embed="rId78" cstate="print"/>
                    <a:stretch>
                      <a:fillRect/>
                    </a:stretch>
                  </pic:blipFill>
                  <pic:spPr>
                    <a:xfrm>
                      <a:off x="0" y="0"/>
                      <a:ext cx="5759450" cy="2369185"/>
                    </a:xfrm>
                    <a:prstGeom prst="rect">
                      <a:avLst/>
                    </a:prstGeom>
                  </pic:spPr>
                </pic:pic>
              </a:graphicData>
            </a:graphic>
          </wp:inline>
        </w:drawing>
      </w:r>
    </w:p>
    <w:p w:rsidR="001F201C" w:rsidRDefault="001F201C" w:rsidP="00F0483D">
      <w:pPr>
        <w:jc w:val="left"/>
        <w:rPr>
          <w:b/>
          <w:sz w:val="32"/>
          <w:szCs w:val="32"/>
        </w:rPr>
      </w:pPr>
      <w:r>
        <w:rPr>
          <w:b/>
          <w:sz w:val="32"/>
          <w:szCs w:val="32"/>
        </w:rPr>
        <w:t>Max memory consumption</w:t>
      </w:r>
    </w:p>
    <w:p w:rsidR="001F201C" w:rsidRDefault="001F201C" w:rsidP="00F0483D">
      <w:pPr>
        <w:jc w:val="left"/>
        <w:rPr>
          <w:b/>
          <w:sz w:val="32"/>
          <w:szCs w:val="32"/>
        </w:rPr>
      </w:pPr>
      <w:r>
        <w:rPr>
          <w:b/>
          <w:noProof/>
          <w:sz w:val="32"/>
          <w:szCs w:val="32"/>
          <w:lang w:val="nb-NO" w:eastAsia="nb-NO"/>
        </w:rPr>
        <w:drawing>
          <wp:inline distT="0" distB="0" distL="0" distR="0">
            <wp:extent cx="5759450" cy="2369185"/>
            <wp:effectExtent l="19050" t="0" r="0" b="0"/>
            <wp:docPr id="87" name="Bilde 86" descr="Max_memory_consumptio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x_memory_consumption.jpeg"/>
                    <pic:cNvPicPr/>
                  </pic:nvPicPr>
                  <pic:blipFill>
                    <a:blip r:embed="rId79" cstate="print"/>
                    <a:stretch>
                      <a:fillRect/>
                    </a:stretch>
                  </pic:blipFill>
                  <pic:spPr>
                    <a:xfrm>
                      <a:off x="0" y="0"/>
                      <a:ext cx="5759450" cy="2369185"/>
                    </a:xfrm>
                    <a:prstGeom prst="rect">
                      <a:avLst/>
                    </a:prstGeom>
                  </pic:spPr>
                </pic:pic>
              </a:graphicData>
            </a:graphic>
          </wp:inline>
        </w:drawing>
      </w:r>
    </w:p>
    <w:p w:rsidR="001F201C" w:rsidRDefault="001F201C" w:rsidP="00F0483D">
      <w:pPr>
        <w:jc w:val="left"/>
        <w:rPr>
          <w:b/>
          <w:sz w:val="32"/>
          <w:szCs w:val="32"/>
        </w:rPr>
      </w:pPr>
      <w:r>
        <w:rPr>
          <w:b/>
          <w:sz w:val="32"/>
          <w:szCs w:val="32"/>
        </w:rPr>
        <w:t>Bytes sent/received (calculated)</w:t>
      </w:r>
    </w:p>
    <w:p w:rsidR="001F201C" w:rsidRDefault="001F201C" w:rsidP="00F0483D">
      <w:pPr>
        <w:jc w:val="left"/>
        <w:rPr>
          <w:b/>
          <w:sz w:val="32"/>
          <w:szCs w:val="32"/>
        </w:rPr>
      </w:pPr>
      <w:r>
        <w:rPr>
          <w:b/>
          <w:noProof/>
          <w:sz w:val="32"/>
          <w:szCs w:val="32"/>
          <w:lang w:val="nb-NO" w:eastAsia="nb-NO"/>
        </w:rPr>
        <w:drawing>
          <wp:inline distT="0" distB="0" distL="0" distR="0">
            <wp:extent cx="5759450" cy="2369185"/>
            <wp:effectExtent l="19050" t="0" r="0" b="0"/>
            <wp:docPr id="88" name="Bilde 87" descr="Bytes_sent-receivedCalc.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ytes_sent-receivedCalc.jpeg"/>
                    <pic:cNvPicPr/>
                  </pic:nvPicPr>
                  <pic:blipFill>
                    <a:blip r:embed="rId81" cstate="print"/>
                    <a:stretch>
                      <a:fillRect/>
                    </a:stretch>
                  </pic:blipFill>
                  <pic:spPr>
                    <a:xfrm>
                      <a:off x="0" y="0"/>
                      <a:ext cx="5759450" cy="2369185"/>
                    </a:xfrm>
                    <a:prstGeom prst="rect">
                      <a:avLst/>
                    </a:prstGeom>
                  </pic:spPr>
                </pic:pic>
              </a:graphicData>
            </a:graphic>
          </wp:inline>
        </w:drawing>
      </w:r>
    </w:p>
    <w:p w:rsidR="001F201C" w:rsidRDefault="001F201C" w:rsidP="00F0483D">
      <w:pPr>
        <w:jc w:val="left"/>
        <w:rPr>
          <w:b/>
          <w:sz w:val="32"/>
          <w:szCs w:val="32"/>
        </w:rPr>
      </w:pPr>
      <w:r>
        <w:rPr>
          <w:b/>
          <w:sz w:val="32"/>
          <w:szCs w:val="32"/>
        </w:rPr>
        <w:lastRenderedPageBreak/>
        <w:t>Bytes sent/received (captured)</w:t>
      </w:r>
    </w:p>
    <w:p w:rsidR="001F201C" w:rsidRDefault="001F201C" w:rsidP="00F0483D">
      <w:pPr>
        <w:jc w:val="left"/>
        <w:rPr>
          <w:b/>
          <w:sz w:val="32"/>
          <w:szCs w:val="32"/>
        </w:rPr>
      </w:pPr>
      <w:r>
        <w:rPr>
          <w:b/>
          <w:noProof/>
          <w:sz w:val="32"/>
          <w:szCs w:val="32"/>
          <w:lang w:val="nb-NO" w:eastAsia="nb-NO"/>
        </w:rPr>
        <w:drawing>
          <wp:inline distT="0" distB="0" distL="0" distR="0">
            <wp:extent cx="5759450" cy="2369185"/>
            <wp:effectExtent l="19050" t="0" r="0" b="0"/>
            <wp:docPr id="89" name="Bilde 88" descr="Bytes_sent-received.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ytes_sent-received.jpeg"/>
                    <pic:cNvPicPr/>
                  </pic:nvPicPr>
                  <pic:blipFill>
                    <a:blip r:embed="rId80" cstate="print"/>
                    <a:stretch>
                      <a:fillRect/>
                    </a:stretch>
                  </pic:blipFill>
                  <pic:spPr>
                    <a:xfrm>
                      <a:off x="0" y="0"/>
                      <a:ext cx="5759450" cy="2369185"/>
                    </a:xfrm>
                    <a:prstGeom prst="rect">
                      <a:avLst/>
                    </a:prstGeom>
                  </pic:spPr>
                </pic:pic>
              </a:graphicData>
            </a:graphic>
          </wp:inline>
        </w:drawing>
      </w:r>
    </w:p>
    <w:p w:rsidR="001F201C" w:rsidRDefault="001F201C" w:rsidP="00F0483D">
      <w:pPr>
        <w:jc w:val="left"/>
        <w:rPr>
          <w:b/>
          <w:sz w:val="32"/>
          <w:szCs w:val="32"/>
        </w:rPr>
      </w:pPr>
      <w:r>
        <w:rPr>
          <w:b/>
          <w:sz w:val="32"/>
          <w:szCs w:val="32"/>
        </w:rPr>
        <w:t>Total average latency</w:t>
      </w:r>
      <w:r w:rsidR="00ED1952">
        <w:rPr>
          <w:b/>
          <w:sz w:val="32"/>
          <w:szCs w:val="32"/>
        </w:rPr>
        <w:t xml:space="preserve"> (original)</w:t>
      </w:r>
    </w:p>
    <w:p w:rsidR="00ED1952" w:rsidRDefault="001F201C" w:rsidP="00ED1952">
      <w:pPr>
        <w:jc w:val="left"/>
        <w:rPr>
          <w:b/>
          <w:sz w:val="32"/>
          <w:szCs w:val="32"/>
        </w:rPr>
      </w:pPr>
      <w:r>
        <w:rPr>
          <w:b/>
          <w:noProof/>
          <w:sz w:val="32"/>
          <w:szCs w:val="32"/>
          <w:lang w:val="nb-NO" w:eastAsia="nb-NO"/>
        </w:rPr>
        <w:drawing>
          <wp:inline distT="0" distB="0" distL="0" distR="0">
            <wp:extent cx="5759450" cy="2369185"/>
            <wp:effectExtent l="19050" t="0" r="0" b="0"/>
            <wp:docPr id="90" name="Bilde 89" descr="Total_average_latency.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tal_average_latency.jpeg"/>
                    <pic:cNvPicPr/>
                  </pic:nvPicPr>
                  <pic:blipFill>
                    <a:blip r:embed="rId115" cstate="print"/>
                    <a:stretch>
                      <a:fillRect/>
                    </a:stretch>
                  </pic:blipFill>
                  <pic:spPr>
                    <a:xfrm>
                      <a:off x="0" y="0"/>
                      <a:ext cx="5759450" cy="2369185"/>
                    </a:xfrm>
                    <a:prstGeom prst="rect">
                      <a:avLst/>
                    </a:prstGeom>
                  </pic:spPr>
                </pic:pic>
              </a:graphicData>
            </a:graphic>
          </wp:inline>
        </w:drawing>
      </w:r>
    </w:p>
    <w:p w:rsidR="00ED1952" w:rsidRDefault="00ED1952" w:rsidP="00ED1952">
      <w:pPr>
        <w:jc w:val="left"/>
        <w:rPr>
          <w:b/>
          <w:sz w:val="32"/>
          <w:szCs w:val="32"/>
        </w:rPr>
      </w:pPr>
      <w:r>
        <w:rPr>
          <w:b/>
          <w:sz w:val="32"/>
          <w:szCs w:val="32"/>
        </w:rPr>
        <w:t>Total average latency (fixed for readability)</w:t>
      </w:r>
    </w:p>
    <w:p w:rsidR="00ED1952" w:rsidRPr="00ED1952" w:rsidRDefault="00ED1952" w:rsidP="00ED1952">
      <w:pPr>
        <w:jc w:val="left"/>
        <w:rPr>
          <w:b/>
          <w:sz w:val="32"/>
          <w:szCs w:val="32"/>
        </w:rPr>
      </w:pPr>
      <w:r>
        <w:rPr>
          <w:b/>
          <w:noProof/>
          <w:sz w:val="32"/>
          <w:szCs w:val="32"/>
          <w:lang w:val="nb-NO" w:eastAsia="nb-NO"/>
        </w:rPr>
        <w:drawing>
          <wp:inline distT="0" distB="0" distL="0" distR="0">
            <wp:extent cx="5759273" cy="2369185"/>
            <wp:effectExtent l="19050" t="0" r="0" b="0"/>
            <wp:docPr id="91" name="Bilde 90" descr="Total_average_latency.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tal_average_latency.jpeg"/>
                    <pic:cNvPicPr/>
                  </pic:nvPicPr>
                  <pic:blipFill>
                    <a:blip r:embed="rId83" cstate="print"/>
                    <a:stretch>
                      <a:fillRect/>
                    </a:stretch>
                  </pic:blipFill>
                  <pic:spPr>
                    <a:xfrm>
                      <a:off x="0" y="0"/>
                      <a:ext cx="5759273" cy="2369185"/>
                    </a:xfrm>
                    <a:prstGeom prst="rect">
                      <a:avLst/>
                    </a:prstGeom>
                  </pic:spPr>
                </pic:pic>
              </a:graphicData>
            </a:graphic>
          </wp:inline>
        </w:drawing>
      </w:r>
    </w:p>
    <w:sectPr w:rsidR="00ED1952" w:rsidRPr="00ED1952" w:rsidSect="00731D71">
      <w:headerReference w:type="default" r:id="rId116"/>
      <w:type w:val="oddPage"/>
      <w:pgSz w:w="11906" w:h="16838" w:code="9"/>
      <w:pgMar w:top="1418" w:right="1418" w:bottom="1418" w:left="1418" w:header="709" w:footer="709"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A53145" w:rsidRDefault="00A53145" w:rsidP="00BC0672">
      <w:r>
        <w:separator/>
      </w:r>
    </w:p>
    <w:p w:rsidR="00A53145" w:rsidRDefault="00A53145" w:rsidP="00BC0672"/>
  </w:endnote>
  <w:endnote w:type="continuationSeparator" w:id="0">
    <w:p w:rsidR="00A53145" w:rsidRDefault="00A53145" w:rsidP="00BC0672">
      <w:r>
        <w:continuationSeparator/>
      </w:r>
    </w:p>
    <w:p w:rsidR="00A53145" w:rsidRDefault="00A53145" w:rsidP="00BC0672"/>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6385450"/>
      <w:docPartObj>
        <w:docPartGallery w:val="Page Numbers (Bottom of Page)"/>
        <w:docPartUnique/>
      </w:docPartObj>
    </w:sdtPr>
    <w:sdtContent>
      <w:p w:rsidR="00BA3818" w:rsidRDefault="00BA3818">
        <w:pPr>
          <w:pStyle w:val="Bunntekst"/>
          <w:jc w:val="center"/>
        </w:pPr>
        <w:fldSimple w:instr=" PAGE   \* MERGEFORMAT ">
          <w:r w:rsidR="001608F0">
            <w:rPr>
              <w:noProof/>
            </w:rPr>
            <w:t>26</w:t>
          </w:r>
        </w:fldSimple>
      </w:p>
    </w:sdtContent>
  </w:sdt>
  <w:p w:rsidR="00BA3818" w:rsidRDefault="00BA3818" w:rsidP="00BC0672">
    <w:pPr>
      <w:pStyle w:val="Bunntekst"/>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A3818" w:rsidRDefault="00BA3818">
    <w:pPr>
      <w:pStyle w:val="Bunntekst"/>
      <w:jc w:val="right"/>
    </w:pPr>
  </w:p>
  <w:p w:rsidR="00BA3818" w:rsidRDefault="00BA3818">
    <w:pPr>
      <w:pStyle w:val="Bunntekst"/>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A53145" w:rsidRDefault="00A53145" w:rsidP="00BC0672">
      <w:r>
        <w:separator/>
      </w:r>
    </w:p>
    <w:p w:rsidR="00A53145" w:rsidRDefault="00A53145" w:rsidP="00BC0672"/>
  </w:footnote>
  <w:footnote w:type="continuationSeparator" w:id="0">
    <w:p w:rsidR="00A53145" w:rsidRDefault="00A53145" w:rsidP="00BC0672">
      <w:r>
        <w:continuationSeparator/>
      </w:r>
    </w:p>
    <w:p w:rsidR="00A53145" w:rsidRDefault="00A53145" w:rsidP="00BC0672"/>
  </w:footnote>
  <w:footnote w:id="1">
    <w:p w:rsidR="00BA3818" w:rsidRPr="00D10BFA" w:rsidRDefault="00BA3818">
      <w:pPr>
        <w:pStyle w:val="Fotnotetekst"/>
      </w:pPr>
      <w:r>
        <w:rPr>
          <w:rStyle w:val="Fotnotereferanse"/>
        </w:rPr>
        <w:footnoteRef/>
      </w:r>
      <w:r>
        <w:t xml:space="preserve"> The first source of the thesis is </w:t>
      </w:r>
      <w:proofErr w:type="spellStart"/>
      <w:r>
        <w:t>Bozdag</w:t>
      </w:r>
      <w:proofErr w:type="spellEnd"/>
      <w:r>
        <w:t xml:space="preserve"> et al. and </w:t>
      </w:r>
      <w:proofErr w:type="spellStart"/>
      <w:r w:rsidR="00635184">
        <w:t>Jõhvik’s</w:t>
      </w:r>
      <w:proofErr w:type="spellEnd"/>
      <w:r>
        <w:t xml:space="preserve"> approach is very similar.</w:t>
      </w:r>
    </w:p>
  </w:footnote>
  <w:footnote w:id="2">
    <w:p w:rsidR="00BA3818" w:rsidRPr="003C55A0" w:rsidRDefault="00BA3818">
      <w:pPr>
        <w:pStyle w:val="Fotnotetekst"/>
      </w:pPr>
      <w:r>
        <w:rPr>
          <w:rStyle w:val="Fotnotereferanse"/>
        </w:rPr>
        <w:footnoteRef/>
      </w:r>
      <w:r>
        <w:t xml:space="preserve"> The data access layer in an application refers to all code that access an external storage unit, </w:t>
      </w:r>
      <w:r w:rsidR="00EE6D3A">
        <w:t>often</w:t>
      </w:r>
      <w:r>
        <w:t xml:space="preserve"> a database.</w:t>
      </w:r>
    </w:p>
  </w:footnote>
  <w:footnote w:id="3">
    <w:p w:rsidR="00BA3818" w:rsidRPr="00AC5CF6" w:rsidRDefault="00BA3818">
      <w:pPr>
        <w:pStyle w:val="Fotnotetekst"/>
      </w:pPr>
      <w:r>
        <w:rPr>
          <w:rStyle w:val="Fotnotereferanse"/>
        </w:rPr>
        <w:footnoteRef/>
      </w:r>
      <w:r>
        <w:t xml:space="preserve"> </w:t>
      </w:r>
      <w:r w:rsidRPr="00E73381">
        <w:t>Embedded objects consisted mostly of images, but also so</w:t>
      </w:r>
      <w:r>
        <w:t>me early forms of style sheets.</w:t>
      </w:r>
    </w:p>
  </w:footnote>
  <w:footnote w:id="4">
    <w:p w:rsidR="00BA3818" w:rsidRPr="00696607" w:rsidRDefault="00BA3818" w:rsidP="00976721">
      <w:pPr>
        <w:pStyle w:val="Fotnotetekst"/>
      </w:pPr>
      <w:r>
        <w:rPr>
          <w:rStyle w:val="Fotnotereferanse"/>
        </w:rPr>
        <w:footnoteRef/>
      </w:r>
      <w:r>
        <w:t xml:space="preserve"> The HTTP 1.0 protocol is 17902 words while the 1.1 version is</w:t>
      </w:r>
      <w:r w:rsidRPr="00696607">
        <w:t xml:space="preserve"> </w:t>
      </w:r>
      <w:r>
        <w:t>57915</w:t>
      </w:r>
      <w:r w:rsidRPr="00696607">
        <w:t xml:space="preserve"> </w:t>
      </w:r>
      <w:r>
        <w:t>words</w:t>
      </w:r>
      <w:r w:rsidRPr="00696607">
        <w:t>.</w:t>
      </w:r>
    </w:p>
  </w:footnote>
  <w:footnote w:id="5">
    <w:p w:rsidR="00BA3818" w:rsidRPr="00530C13" w:rsidRDefault="00BA3818">
      <w:pPr>
        <w:pStyle w:val="Fotnotetekst"/>
      </w:pPr>
      <w:r>
        <w:rPr>
          <w:rStyle w:val="Fotnotereferanse"/>
        </w:rPr>
        <w:footnoteRef/>
      </w:r>
      <w:r>
        <w:t xml:space="preserve"> Since this was written, NBIM has gotten new homepages. The counter is no longer there.</w:t>
      </w:r>
    </w:p>
  </w:footnote>
  <w:footnote w:id="6">
    <w:p w:rsidR="00BA3818" w:rsidRPr="00C87996" w:rsidRDefault="00BA3818">
      <w:pPr>
        <w:pStyle w:val="Fotnotetekst"/>
      </w:pPr>
      <w:r>
        <w:rPr>
          <w:rStyle w:val="Fotnotereferanse"/>
        </w:rPr>
        <w:footnoteRef/>
      </w:r>
      <w:r>
        <w:t xml:space="preserve"> After the client has connected, it doesn’t need to ask for data. The server streams data as it arrives.</w:t>
      </w:r>
    </w:p>
  </w:footnote>
  <w:footnote w:id="7">
    <w:p w:rsidR="00BA3818" w:rsidRPr="00852866" w:rsidRDefault="00BA3818" w:rsidP="00136F70">
      <w:pPr>
        <w:pStyle w:val="Fotnotetekst"/>
      </w:pPr>
      <w:r>
        <w:rPr>
          <w:rStyle w:val="Fotnotereferanse"/>
        </w:rPr>
        <w:footnoteRef/>
      </w:r>
      <w:r w:rsidRPr="00852866">
        <w:t xml:space="preserve"> 87 100 000 bytes * 8 = 696 800 000 bits / 1024</w:t>
      </w:r>
      <w:r w:rsidRPr="00852866">
        <w:rPr>
          <w:vertAlign w:val="superscript"/>
        </w:rPr>
        <w:t>2</w:t>
      </w:r>
      <w:r w:rsidRPr="00852866">
        <w:t xml:space="preserve"> = 665 </w:t>
      </w:r>
      <w:proofErr w:type="spellStart"/>
      <w:r w:rsidRPr="00852866">
        <w:t>Mbits</w:t>
      </w:r>
      <w:proofErr w:type="spellEnd"/>
    </w:p>
  </w:footnote>
  <w:footnote w:id="8">
    <w:p w:rsidR="00BA3818" w:rsidRPr="00852866" w:rsidRDefault="00BA3818" w:rsidP="00136F70">
      <w:pPr>
        <w:pStyle w:val="Fotnotetekst"/>
      </w:pPr>
      <w:r>
        <w:rPr>
          <w:rStyle w:val="Fotnotereferanse"/>
        </w:rPr>
        <w:footnoteRef/>
      </w:r>
      <w:r w:rsidRPr="00852866">
        <w:t xml:space="preserve"> 200 000 bytes * 8 = 1 600 000 bits / 1024</w:t>
      </w:r>
      <w:r w:rsidRPr="00852866">
        <w:rPr>
          <w:vertAlign w:val="superscript"/>
        </w:rPr>
        <w:t>2</w:t>
      </w:r>
      <w:r w:rsidRPr="00852866">
        <w:t xml:space="preserve"> = 1.526 </w:t>
      </w:r>
      <w:proofErr w:type="spellStart"/>
      <w:r w:rsidRPr="00852866">
        <w:t>Mbits</w:t>
      </w:r>
      <w:proofErr w:type="spellEnd"/>
    </w:p>
  </w:footnote>
  <w:footnote w:id="9">
    <w:p w:rsidR="00BA3818" w:rsidRPr="009E678D" w:rsidRDefault="00BA3818">
      <w:pPr>
        <w:pStyle w:val="Fotnotetekst"/>
      </w:pPr>
      <w:r>
        <w:rPr>
          <w:rStyle w:val="Fotnotereferanse"/>
        </w:rPr>
        <w:footnoteRef/>
      </w:r>
      <w:r>
        <w:t xml:space="preserve"> One of the five frameworks in part 1 was switched out in part 2.</w:t>
      </w:r>
    </w:p>
  </w:footnote>
  <w:footnote w:id="10">
    <w:p w:rsidR="00BA3818" w:rsidRPr="003077E8" w:rsidRDefault="00BA3818">
      <w:pPr>
        <w:pStyle w:val="Fotnotetekst"/>
      </w:pPr>
      <w:r>
        <w:rPr>
          <w:rStyle w:val="Fotnotereferanse"/>
        </w:rPr>
        <w:footnoteRef/>
      </w:r>
      <w:r>
        <w:t xml:space="preserve"> </w:t>
      </w:r>
      <w:r w:rsidRPr="003077E8">
        <w:t>In o</w:t>
      </w:r>
      <w:r>
        <w:t xml:space="preserve">rder to write C# code on Android and </w:t>
      </w:r>
      <w:proofErr w:type="spellStart"/>
      <w:r>
        <w:t>iPhone</w:t>
      </w:r>
      <w:proofErr w:type="spellEnd"/>
      <w:r>
        <w:t xml:space="preserve">, one has to use the cross platform framework </w:t>
      </w:r>
      <w:proofErr w:type="spellStart"/>
      <w:r>
        <w:t>Xamarin</w:t>
      </w:r>
      <w:proofErr w:type="spellEnd"/>
      <w:r>
        <w:t xml:space="preserve"> </w:t>
      </w:r>
      <w:r>
        <w:fldChar w:fldCharType="begin" w:fldLock="1"/>
      </w:r>
      <w:r w:rsidR="00D167B1">
        <w:instrText>ADDIN CSL_CITATION { "citationItems" : [ { "id" : "ITEM-1", "itemData" : { "URL" : "https://xamarin.com/", "accessed" : { "date-parts" : [ [ "2014", "4", "1" ] ] }, "author" : [ { "dropping-particle" : "", "family" : "Xamarin", "given" : "", "non-dropping-particle" : "", "parse-names" : false, "suffix" : "" } ], "id" : "ITEM-1", "issued" : { "date-parts" : [ [ "0" ] ] }, "title" : "Xamarin - Build mobile apps for iOS, Android, Mac and Windows", "type" : "webpage" }, "uris" : [ "http://www.mendeley.com/documents/?uuid=2b77c86c-f684-4d15-9712-ef16a979825a" ] } ], "mendeley" : { "previouslyFormattedCitation" : "[139]" }, "properties" : { "noteIndex" : 0 }, "schema" : "https://github.com/citation-style-language/schema/raw/master/csl-citation.json" }</w:instrText>
      </w:r>
      <w:r>
        <w:fldChar w:fldCharType="separate"/>
      </w:r>
      <w:r w:rsidRPr="00BB15F3">
        <w:rPr>
          <w:noProof/>
        </w:rPr>
        <w:t>[139]</w:t>
      </w:r>
      <w:r>
        <w:fldChar w:fldCharType="end"/>
      </w:r>
      <w:r>
        <w:t>.</w:t>
      </w:r>
    </w:p>
  </w:footnote>
  <w:footnote w:id="11">
    <w:p w:rsidR="00BA3818" w:rsidRPr="002C6810" w:rsidRDefault="00BA3818">
      <w:pPr>
        <w:pStyle w:val="Fotnotetekst"/>
      </w:pPr>
      <w:r>
        <w:rPr>
          <w:rStyle w:val="Fotnotereferanse"/>
        </w:rPr>
        <w:footnoteRef/>
      </w:r>
      <w:r>
        <w:t xml:space="preserve"> </w:t>
      </w:r>
      <w:r w:rsidRPr="002C6810">
        <w:t>A r</w:t>
      </w:r>
      <w:r>
        <w:t xml:space="preserve">emote procedure call is when a client calls a method situated on a server directly. For more information see rfc5531 </w:t>
      </w:r>
      <w:r>
        <w:fldChar w:fldCharType="begin" w:fldLock="1"/>
      </w:r>
      <w:r w:rsidR="00D167B1">
        <w:instrText>ADDIN CSL_CITATION { "citationItems" : [ { "id" : "ITEM-1", "itemData" : { "URL" : "https://tools.ietf.org/html/rfc5531", "accessed" : { "date-parts" : [ [ "2014", "3", "20" ] ] }, "author" : [ { "dropping-particle" : "", "family" : "Thurlow", "given" : "Robert", "non-dropping-particle" : "", "parse-names" : false, "suffix" : "" } ], "id" : "ITEM-1", "issued" : { "date-parts" : [ [ "0" ] ] }, "title" : "RPC: Remote Procedure Call Protocol Specification Version 2", "type" : "webpage" }, "uris" : [ "http://www.mendeley.com/documents/?uuid=0c4f7480-ce85-4465-b90c-c6a5ccbc010b" ] } ], "mendeley" : { "previouslyFormattedCitation" : "[140]" }, "properties" : { "noteIndex" : 0 }, "schema" : "https://github.com/citation-style-language/schema/raw/master/csl-citation.json" }</w:instrText>
      </w:r>
      <w:r>
        <w:fldChar w:fldCharType="separate"/>
      </w:r>
      <w:r w:rsidRPr="00BB15F3">
        <w:rPr>
          <w:noProof/>
        </w:rPr>
        <w:t>[140]</w:t>
      </w:r>
      <w:r>
        <w:fldChar w:fldCharType="end"/>
      </w:r>
      <w:r>
        <w:t>.</w:t>
      </w:r>
    </w:p>
  </w:footnote>
  <w:footnote w:id="12">
    <w:p w:rsidR="00BA3818" w:rsidRPr="00780E28" w:rsidRDefault="00BA3818">
      <w:pPr>
        <w:pStyle w:val="Fotnotetekst"/>
      </w:pPr>
      <w:r>
        <w:rPr>
          <w:rStyle w:val="Fotnotereferanse"/>
        </w:rPr>
        <w:footnoteRef/>
      </w:r>
      <w:r>
        <w:t xml:space="preserve"> An Actor is a construct used to form hierarchies of entities that handle concurrency through messaging </w:t>
      </w:r>
      <w:r>
        <w:fldChar w:fldCharType="begin" w:fldLock="1"/>
      </w:r>
      <w:r w:rsidR="00D167B1">
        <w:instrText>ADDIN CSL_CITATION { "citationItems" : [ { "id" : "ITEM-1", "itemData" : { "URL" : "http://doc.akka.io/docs/akka/2.3.0/general/actors.html", "accessed" : { "date-parts" : [ [ "2014", "3", "20" ] ] }, "author" : [ { "dropping-particle" : "", "family" : "Akka", "given" : "", "non-dropping-particle" : "", "parse-names" : false, "suffix" : "" } ], "id" : "ITEM-1", "issued" : { "date-parts" : [ [ "0" ] ] }, "title" : "What is an Actor? \u2014 Akka Documentation", "type" : "webpage" }, "uris" : [ "http://www.mendeley.com/documents/?uuid=f1934937-0cce-4157-8c9d-d58cf67be959" ] } ], "mendeley" : { "previouslyFormattedCitation" : "[141]" }, "properties" : { "noteIndex" : 0 }, "schema" : "https://github.com/citation-style-language/schema/raw/master/csl-citation.json" }</w:instrText>
      </w:r>
      <w:r>
        <w:fldChar w:fldCharType="separate"/>
      </w:r>
      <w:r w:rsidRPr="00BB15F3">
        <w:rPr>
          <w:noProof/>
        </w:rPr>
        <w:t>[141]</w:t>
      </w:r>
      <w:r>
        <w:fldChar w:fldCharType="end"/>
      </w:r>
      <w:r>
        <w:t>.</w:t>
      </w:r>
    </w:p>
  </w:footnote>
  <w:footnote w:id="13">
    <w:p w:rsidR="00BA3818" w:rsidRPr="001770C3" w:rsidRDefault="00BA3818">
      <w:pPr>
        <w:pStyle w:val="Fotnotetekst"/>
      </w:pPr>
      <w:r>
        <w:rPr>
          <w:rStyle w:val="Fotnotereferanse"/>
        </w:rPr>
        <w:footnoteRef/>
      </w:r>
      <w:r>
        <w:t xml:space="preserve"> An IDE is best explained as an advanced text editor designed to write code. It usually offers various support mechanisms like code completion, refactoring, debugging and keyword highlighting. </w:t>
      </w:r>
    </w:p>
  </w:footnote>
  <w:footnote w:id="14">
    <w:p w:rsidR="00BA3818" w:rsidRPr="00631C86" w:rsidRDefault="00BA3818">
      <w:pPr>
        <w:pStyle w:val="Fotnotetekst"/>
      </w:pPr>
      <w:r>
        <w:rPr>
          <w:rStyle w:val="Fotnotereferanse"/>
        </w:rPr>
        <w:footnoteRef/>
      </w:r>
      <w:r>
        <w:t xml:space="preserve"> The operating system itself is not free.</w:t>
      </w:r>
    </w:p>
  </w:footnote>
  <w:footnote w:id="15">
    <w:p w:rsidR="00BA3818" w:rsidRPr="00A46824" w:rsidRDefault="00BA3818">
      <w:pPr>
        <w:pStyle w:val="Fotnotetekst"/>
      </w:pPr>
      <w:r>
        <w:rPr>
          <w:rStyle w:val="Fotnotereferanse"/>
        </w:rPr>
        <w:footnoteRef/>
      </w:r>
      <w:r w:rsidRPr="00A46824">
        <w:t xml:space="preserve"> </w:t>
      </w:r>
      <w:r>
        <w:t>Visual Studio Express is one of these products.</w:t>
      </w:r>
    </w:p>
  </w:footnote>
  <w:footnote w:id="16">
    <w:p w:rsidR="00BA3818" w:rsidRPr="00C12E51" w:rsidRDefault="00BA3818">
      <w:pPr>
        <w:pStyle w:val="Fotnotetekst"/>
      </w:pPr>
      <w:r>
        <w:rPr>
          <w:rStyle w:val="Fotnotereferanse"/>
        </w:rPr>
        <w:footnoteRef/>
      </w:r>
      <w:r>
        <w:t xml:space="preserve"> </w:t>
      </w:r>
      <w:r w:rsidRPr="00C12E51">
        <w:t>This c</w:t>
      </w:r>
      <w:r>
        <w:t xml:space="preserve">an be observed when the Play server throws an Exception. It is often of a type within the </w:t>
      </w:r>
      <w:proofErr w:type="spellStart"/>
      <w:r>
        <w:t>org.jboss</w:t>
      </w:r>
      <w:proofErr w:type="spellEnd"/>
      <w:r>
        <w:t xml:space="preserve"> package.</w:t>
      </w:r>
    </w:p>
  </w:footnote>
  <w:footnote w:id="17">
    <w:p w:rsidR="00BA3818" w:rsidRPr="00A46824" w:rsidRDefault="00BA3818" w:rsidP="00582008">
      <w:pPr>
        <w:pStyle w:val="Fotnotetekst"/>
        <w:tabs>
          <w:tab w:val="left" w:pos="6732"/>
        </w:tabs>
      </w:pPr>
      <w:r>
        <w:rPr>
          <w:rStyle w:val="Fotnotereferanse"/>
        </w:rPr>
        <w:footnoteRef/>
      </w:r>
      <w:r w:rsidRPr="00A46824">
        <w:t xml:space="preserve"> </w:t>
      </w:r>
      <w:r>
        <w:t xml:space="preserve">Knockout is a Model View </w:t>
      </w:r>
      <w:proofErr w:type="spellStart"/>
      <w:r>
        <w:t>ViewModel</w:t>
      </w:r>
      <w:proofErr w:type="spellEnd"/>
      <w:r>
        <w:t xml:space="preserve"> (MVVM) framework for JavaScript and HTML </w:t>
      </w:r>
      <w:r>
        <w:fldChar w:fldCharType="begin" w:fldLock="1"/>
      </w:r>
      <w:r w:rsidR="00D167B1">
        <w:instrText>ADDIN CSL_CITATION { "citationItems" : [ { "id" : "ITEM-1", "itemData" : { "URL" : "http://knockoutjs.com/", "accessed" : { "date-parts" : [ [ "2014", "3", "24" ] ] }, "author" : [ { "dropping-particle" : "", "family" : "Knockout", "given" : "", "non-dropping-particle" : "", "parse-names" : false, "suffix" : "" } ], "id" : "ITEM-1", "issued" : { "date-parts" : [ [ "0" ] ] }, "title" : "Knockout : Home", "type" : "webpage" }, "uris" : [ "http://www.mendeley.com/documents/?uuid=57882427-45b0-46af-9e90-e6d7615d5d4c" ] } ], "mendeley" : { "previouslyFormattedCitation" : "[142]" }, "properties" : { "noteIndex" : 0 }, "schema" : "https://github.com/citation-style-language/schema/raw/master/csl-citation.json" }</w:instrText>
      </w:r>
      <w:r>
        <w:fldChar w:fldCharType="separate"/>
      </w:r>
      <w:r w:rsidRPr="00BB15F3">
        <w:rPr>
          <w:noProof/>
        </w:rPr>
        <w:t>[142]</w:t>
      </w:r>
      <w:r>
        <w:fldChar w:fldCharType="end"/>
      </w:r>
      <w:r>
        <w:t>.</w:t>
      </w:r>
      <w:r w:rsidRPr="00A46824">
        <w:tab/>
      </w:r>
    </w:p>
  </w:footnote>
  <w:footnote w:id="18">
    <w:p w:rsidR="00BA3818" w:rsidRPr="0045253B" w:rsidRDefault="00BA3818" w:rsidP="00106D84">
      <w:pPr>
        <w:pStyle w:val="Fotnotetekst"/>
      </w:pPr>
      <w:r>
        <w:rPr>
          <w:rStyle w:val="Fotnotereferanse"/>
        </w:rPr>
        <w:footnoteRef/>
      </w:r>
      <w:r>
        <w:t xml:space="preserve"> </w:t>
      </w:r>
      <w:r w:rsidRPr="0045253B">
        <w:t xml:space="preserve">WebSockets is the highest level possible, whereas polling is the lowest. </w:t>
      </w:r>
    </w:p>
  </w:footnote>
  <w:footnote w:id="19">
    <w:p w:rsidR="00BA3818" w:rsidRPr="00164830" w:rsidRDefault="00BA3818">
      <w:pPr>
        <w:pStyle w:val="Fotnotetekst"/>
      </w:pPr>
      <w:r>
        <w:rPr>
          <w:rStyle w:val="Fotnotereferanse"/>
        </w:rPr>
        <w:footnoteRef/>
      </w:r>
      <w:r w:rsidRPr="00164830">
        <w:t xml:space="preserve"> Examples of</w:t>
      </w:r>
      <w:r>
        <w:t xml:space="preserve"> use: Trello, an online cooperation and project planning tool </w:t>
      </w:r>
      <w:r>
        <w:fldChar w:fldCharType="begin" w:fldLock="1"/>
      </w:r>
      <w:r w:rsidR="00D167B1">
        <w:instrText>ADDIN CSL_CITATION { "citationItems" : [ { "id" : "ITEM-1", "itemData" : { "URL" : "https://trello.com/", "accessed" : { "date-parts" : [ [ "2014", "3", "24" ] ] }, "id" : "ITEM-1", "issued" : { "date-parts" : [ [ "0" ] ] }, "title" : "Trello", "type" : "webpage" }, "uris" : [ "http://www.mendeley.com/documents/?uuid=855a782c-dead-45de-a289-56037f041fef" ] } ], "mendeley" : { "previouslyFormattedCitation" : "[143]" }, "properties" : { "noteIndex" : 0 }, "schema" : "https://github.com/citation-style-language/schema/raw/master/csl-citation.json" }</w:instrText>
      </w:r>
      <w:r>
        <w:fldChar w:fldCharType="separate"/>
      </w:r>
      <w:r w:rsidRPr="00BB15F3">
        <w:rPr>
          <w:noProof/>
        </w:rPr>
        <w:t>[143]</w:t>
      </w:r>
      <w:r>
        <w:fldChar w:fldCharType="end"/>
      </w:r>
      <w:r>
        <w:t xml:space="preserve">. Sails.js, a web application framework with real-time at its core (see section </w:t>
      </w:r>
      <w:r>
        <w:fldChar w:fldCharType="begin"/>
      </w:r>
      <w:r>
        <w:instrText xml:space="preserve"> REF _Ref383111763 \r \h </w:instrText>
      </w:r>
      <w:r>
        <w:fldChar w:fldCharType="separate"/>
      </w:r>
      <w:r>
        <w:t>4.4</w:t>
      </w:r>
      <w:r>
        <w:fldChar w:fldCharType="end"/>
      </w:r>
      <w:r>
        <w:t>)</w:t>
      </w:r>
    </w:p>
  </w:footnote>
  <w:footnote w:id="20">
    <w:p w:rsidR="00BA3818" w:rsidRPr="00B530E2" w:rsidRDefault="00BA3818" w:rsidP="009918F4">
      <w:pPr>
        <w:pStyle w:val="Fotnotetekst"/>
      </w:pPr>
      <w:r w:rsidRPr="00B530E2">
        <w:rPr>
          <w:rStyle w:val="Fotnotereferanse"/>
        </w:rPr>
        <w:footnoteRef/>
      </w:r>
      <w:r w:rsidRPr="00B530E2">
        <w:t xml:space="preserve"> See</w:t>
      </w:r>
      <w:r>
        <w:t xml:space="preserve"> Play’s homepage at the bottom </w:t>
      </w:r>
      <w:r>
        <w:fldChar w:fldCharType="begin" w:fldLock="1"/>
      </w:r>
      <w:r w:rsidR="00D167B1">
        <w:instrText>ADDIN CSL_CITATION { "citationItems" : [ { "id" : "ITEM-1", "itemData" : { "URL" : "http://www.playframework.com/", "accessed" : { "date-parts" : [ [ "2014", "3", "20" ] ] }, "id" : "ITEM-1", "issued" : { "date-parts" : [ [ "0" ] ] }, "title" : "Play Framework - Build Modern &amp; Scalable Web Apps with Java and Scala", "type" : "webpage" }, "uris" : [ "http://www.mendeley.com/documents/?uuid=8b64e56d-4bc6-4a59-8967-8aba0505bd35" ] } ], "mendeley" : { "previouslyFormattedCitation" : "[46]" }, "properties" : { "noteIndex" : 0 }, "schema" : "https://github.com/citation-style-language/schema/raw/master/csl-citation.json" }</w:instrText>
      </w:r>
      <w:r>
        <w:fldChar w:fldCharType="separate"/>
      </w:r>
      <w:r w:rsidRPr="00D10BFA">
        <w:rPr>
          <w:noProof/>
        </w:rPr>
        <w:t>[46]</w:t>
      </w:r>
      <w:r>
        <w:fldChar w:fldCharType="end"/>
      </w:r>
      <w:r>
        <w:t>.</w:t>
      </w:r>
    </w:p>
  </w:footnote>
  <w:footnote w:id="21">
    <w:p w:rsidR="00BA3818" w:rsidRPr="004564A7" w:rsidRDefault="00BA3818">
      <w:pPr>
        <w:pStyle w:val="Fotnotetekst"/>
      </w:pPr>
      <w:r>
        <w:rPr>
          <w:rStyle w:val="Fotnotereferanse"/>
        </w:rPr>
        <w:footnoteRef/>
      </w:r>
      <w:r>
        <w:t xml:space="preserve"> First commit 2011 </w:t>
      </w:r>
      <w:r>
        <w:fldChar w:fldCharType="begin" w:fldLock="1"/>
      </w:r>
      <w:r w:rsidR="00D167B1">
        <w:instrText>ADDIN CSL_CITATION { "citationItems" : [ { "id" : "ITEM-1", "itemData" : { "URL" : "https://github.com/SignalR/SignalR/commits/master", "accessed" : { "date-parts" : [ [ "2014", "3", "25" ] ] }, "author" : [ { "dropping-particle" : "", "family" : "SignalR", "given" : "", "non-dropping-particle" : "", "parse-names" : false, "suffix" : "" } ], "id" : "ITEM-1", "issued" : { "date-parts" : [ [ "0" ] ] }, "title" : "SignalR commits - GitHub", "type" : "webpage" }, "uris" : [ "http://www.mendeley.com/documents/?uuid=3bef30c5-9706-4004-9ac8-7a88b72ae57b" ] } ], "mendeley" : { "previouslyFormattedCitation" : "[144]" }, "properties" : { "noteIndex" : 0 }, "schema" : "https://github.com/citation-style-language/schema/raw/master/csl-citation.json" }</w:instrText>
      </w:r>
      <w:r>
        <w:fldChar w:fldCharType="separate"/>
      </w:r>
      <w:r w:rsidRPr="00BB15F3">
        <w:rPr>
          <w:noProof/>
        </w:rPr>
        <w:t>[144]</w:t>
      </w:r>
      <w:r>
        <w:fldChar w:fldCharType="end"/>
      </w:r>
      <w:r>
        <w:t>.</w:t>
      </w:r>
    </w:p>
  </w:footnote>
  <w:footnote w:id="22">
    <w:p w:rsidR="00BA3818" w:rsidRPr="00F1281C" w:rsidRDefault="00BA3818" w:rsidP="00F8037D">
      <w:pPr>
        <w:pStyle w:val="Fotnotetekst"/>
      </w:pPr>
      <w:r>
        <w:rPr>
          <w:rStyle w:val="Fotnotereferanse"/>
        </w:rPr>
        <w:footnoteRef/>
      </w:r>
      <w:r w:rsidRPr="00F1281C">
        <w:t xml:space="preserve"> Forking a project means that you use that project as a base for your own. </w:t>
      </w:r>
      <w:r>
        <w:t xml:space="preserve">See </w:t>
      </w:r>
      <w:hyperlink r:id="rId1" w:history="1">
        <w:r w:rsidRPr="00F1281C">
          <w:rPr>
            <w:rStyle w:val="Hyperkobling"/>
          </w:rPr>
          <w:t>https://help.github.com/articles/fork-a-repo</w:t>
        </w:r>
      </w:hyperlink>
      <w:r w:rsidRPr="00F1281C">
        <w:t xml:space="preserve"> for more information.</w:t>
      </w:r>
    </w:p>
  </w:footnote>
  <w:footnote w:id="23">
    <w:p w:rsidR="00BA3818" w:rsidRPr="004411A5" w:rsidRDefault="00BA3818">
      <w:pPr>
        <w:pStyle w:val="Fotnotetekst"/>
      </w:pPr>
      <w:r>
        <w:rPr>
          <w:rStyle w:val="Fotnotereferanse"/>
        </w:rPr>
        <w:footnoteRef/>
      </w:r>
      <w:r>
        <w:t xml:space="preserve"> According to Node’s homepage </w:t>
      </w:r>
      <w:r>
        <w:fldChar w:fldCharType="begin" w:fldLock="1"/>
      </w:r>
      <w:r w:rsidR="00D167B1">
        <w:instrText>ADDIN CSL_CITATION { "citationItems" : [ { "id" : "ITEM-1", "itemData" : { "URL" : "http://nodejs.org/", "accessed" : { "date-parts" : [ [ "2013", "7", "31" ] ] }, "author" : [ { "dropping-particle" : "", "family" : "Node.js", "given" : "", "non-dropping-particle" : "", "parse-names" : false, "suffix" : "" } ], "id" : "ITEM-1", "issued" : { "date-parts" : [ [ "0" ] ] }, "title" : "Node.js Homepage", "type" : "webpage" }, "uris" : [ "http://www.mendeley.com/documents/?uuid=fb940208-2c2c-4884-9dd7-4308d624ad92" ] } ], "mendeley" : { "previouslyFormattedCitation" : "[62]" }, "properties" : { "noteIndex" : 0 }, "schema" : "https://github.com/citation-style-language/schema/raw/master/csl-citation.json" }</w:instrText>
      </w:r>
      <w:r>
        <w:fldChar w:fldCharType="separate"/>
      </w:r>
      <w:r w:rsidRPr="00D10BFA">
        <w:rPr>
          <w:noProof/>
        </w:rPr>
        <w:t>[62]</w:t>
      </w:r>
      <w:r>
        <w:fldChar w:fldCharType="end"/>
      </w:r>
      <w:r>
        <w:t>, its event-driven model makes it lightweight and efficient.</w:t>
      </w:r>
    </w:p>
  </w:footnote>
  <w:footnote w:id="24">
    <w:p w:rsidR="00BA3818" w:rsidRPr="004411A5" w:rsidRDefault="00BA3818">
      <w:pPr>
        <w:pStyle w:val="Fotnotetekst"/>
      </w:pPr>
      <w:r>
        <w:rPr>
          <w:rStyle w:val="Fotnotereferanse"/>
        </w:rPr>
        <w:footnoteRef/>
      </w:r>
      <w:r w:rsidRPr="004411A5">
        <w:t xml:space="preserve"> </w:t>
      </w:r>
      <w:r>
        <w:t xml:space="preserve">See </w:t>
      </w:r>
      <w:hyperlink r:id="rId2" w:history="1">
        <w:r w:rsidRPr="004411A5">
          <w:rPr>
            <w:rStyle w:val="Hyperkobling"/>
          </w:rPr>
          <w:t>www.ign.com/?setccpref=US</w:t>
        </w:r>
      </w:hyperlink>
      <w:r w:rsidRPr="004411A5">
        <w:t xml:space="preserve"> (Americ</w:t>
      </w:r>
      <w:r>
        <w:t>an IGN). IGN.com is an entertainment website with focus on video games, movies, music and TV series.</w:t>
      </w:r>
    </w:p>
  </w:footnote>
  <w:footnote w:id="25">
    <w:p w:rsidR="00BA3818" w:rsidRPr="00D127A9" w:rsidRDefault="00BA3818">
      <w:pPr>
        <w:pStyle w:val="Fotnotetekst"/>
      </w:pPr>
      <w:r>
        <w:rPr>
          <w:rStyle w:val="Fotnotereferanse"/>
        </w:rPr>
        <w:footnoteRef/>
      </w:r>
      <w:r>
        <w:t xml:space="preserve"> The subscription modes are RAW, MERGE, COMMAND and DISTINCT.</w:t>
      </w:r>
    </w:p>
  </w:footnote>
  <w:footnote w:id="26">
    <w:p w:rsidR="00BA3818" w:rsidRPr="00A36CFD" w:rsidRDefault="00BA3818">
      <w:pPr>
        <w:pStyle w:val="Fotnotetekst"/>
      </w:pPr>
      <w:r>
        <w:rPr>
          <w:rStyle w:val="Fotnotereferanse"/>
        </w:rPr>
        <w:footnoteRef/>
      </w:r>
      <w:r>
        <w:t xml:space="preserve"> MVVM (Model View </w:t>
      </w:r>
      <w:proofErr w:type="spellStart"/>
      <w:r>
        <w:t>ViewModel</w:t>
      </w:r>
      <w:proofErr w:type="spellEnd"/>
      <w:r>
        <w:t xml:space="preserve">), MVC (Model View Controller) and MVP (Model View Presenter) are referred to as MV* </w:t>
      </w:r>
      <w:r>
        <w:fldChar w:fldCharType="begin" w:fldLock="1"/>
      </w:r>
      <w:r w:rsidR="00D167B1">
        <w:instrText>ADDIN CSL_CITATION { "citationItems" : [ { "id" : "ITEM-1", "itemData" : { "URL" : "http://addyosmani.com/blog/understanding-mvvm-a-guide-for-javascript-developers/", "accessed" : { "date-parts" : [ [ "2014", "3", "25" ] ] }, "id" : "ITEM-1", "issued" : { "date-parts" : [ [ "0" ] ] }, "title" : "Understanding MVVM \u2013 A Guide For JavaScript Developers", "type" : "webpage" }, "uris" : [ "http://www.mendeley.com/documents/?uuid=fcdef251-45f3-4ed6-a738-96a5f8fa47cc" ] } ], "mendeley" : { "previouslyFormattedCitation" : "[145]" }, "properties" : { "noteIndex" : 0 }, "schema" : "https://github.com/citation-style-language/schema/raw/master/csl-citation.json" }</w:instrText>
      </w:r>
      <w:r>
        <w:fldChar w:fldCharType="separate"/>
      </w:r>
      <w:r w:rsidRPr="00BB15F3">
        <w:rPr>
          <w:noProof/>
        </w:rPr>
        <w:t>[145]</w:t>
      </w:r>
      <w:r>
        <w:fldChar w:fldCharType="end"/>
      </w:r>
      <w:r>
        <w:t>.</w:t>
      </w:r>
    </w:p>
  </w:footnote>
  <w:footnote w:id="27">
    <w:p w:rsidR="00BA3818" w:rsidRPr="000A69D2" w:rsidRDefault="00BA3818">
      <w:pPr>
        <w:pStyle w:val="Fotnotetekst"/>
      </w:pPr>
      <w:r>
        <w:rPr>
          <w:rStyle w:val="Fotnotereferanse"/>
        </w:rPr>
        <w:footnoteRef/>
      </w:r>
      <w:r>
        <w:t xml:space="preserve"> IntelliSense is a support feature in IDEs that provide automatic code completion.</w:t>
      </w:r>
    </w:p>
  </w:footnote>
  <w:footnote w:id="28">
    <w:p w:rsidR="00BA3818" w:rsidRPr="00B376A7" w:rsidRDefault="00BA3818">
      <w:pPr>
        <w:pStyle w:val="Fotnotetekst"/>
      </w:pPr>
      <w:r>
        <w:rPr>
          <w:rStyle w:val="Fotnotereferanse"/>
        </w:rPr>
        <w:footnoteRef/>
      </w:r>
      <w:r>
        <w:t xml:space="preserve"> An example of an absolute path to a function is: </w:t>
      </w:r>
      <w:proofErr w:type="spellStart"/>
      <w:r>
        <w:t>window.someGlobalObject.someGlobalFunction</w:t>
      </w:r>
      <w:proofErr w:type="spellEnd"/>
      <w:r>
        <w:t>().</w:t>
      </w:r>
    </w:p>
  </w:footnote>
  <w:footnote w:id="29">
    <w:p w:rsidR="00BA3818" w:rsidRPr="000F7F77" w:rsidRDefault="00BA3818">
      <w:pPr>
        <w:pStyle w:val="Fotnotetekst"/>
      </w:pPr>
      <w:r>
        <w:rPr>
          <w:rStyle w:val="Fotnotereferanse"/>
        </w:rPr>
        <w:footnoteRef/>
      </w:r>
      <w:r>
        <w:t xml:space="preserve"> Jackson is a library for JSON handling in Java </w:t>
      </w:r>
      <w:r>
        <w:fldChar w:fldCharType="begin" w:fldLock="1"/>
      </w:r>
      <w:r w:rsidR="00D167B1">
        <w:instrText>ADDIN CSL_CITATION { "citationItems" : [ { "id" : "ITEM-1", "itemData" : { "URL" : "http://jackson.codehaus.org/", "accessed" : { "date-parts" : [ [ "2014", "3", "22" ] ] }, "author" : [ { "dropping-particle" : "", "family" : "Codehouse", "given" : "", "non-dropping-particle" : "", "parse-names" : false, "suffix" : "" } ], "id" : "ITEM-1", "issued" : { "date-parts" : [ [ "0" ] ] }, "title" : "Jackson JSON Processor - Home", "type" : "webpage" }, "uris" : [ "http://www.mendeley.com/documents/?uuid=86594604-f982-48c6-89e2-598c8314608a" ] } ], "mendeley" : { "previouslyFormattedCitation" : "[146]" }, "properties" : { "noteIndex" : 0 }, "schema" : "https://github.com/citation-style-language/schema/raw/master/csl-citation.json" }</w:instrText>
      </w:r>
      <w:r>
        <w:fldChar w:fldCharType="separate"/>
      </w:r>
      <w:r w:rsidRPr="00BB15F3">
        <w:rPr>
          <w:noProof/>
        </w:rPr>
        <w:t>[146]</w:t>
      </w:r>
      <w:r>
        <w:fldChar w:fldCharType="end"/>
      </w:r>
      <w:r>
        <w:t>.</w:t>
      </w:r>
    </w:p>
  </w:footnote>
  <w:footnote w:id="30">
    <w:p w:rsidR="00BA3818" w:rsidRPr="00BA60DF" w:rsidRDefault="00BA3818">
      <w:pPr>
        <w:pStyle w:val="Fotnotetekst"/>
      </w:pPr>
      <w:r>
        <w:rPr>
          <w:rStyle w:val="Fotnotereferanse"/>
        </w:rPr>
        <w:footnoteRef/>
      </w:r>
      <w:r>
        <w:t xml:space="preserve"> </w:t>
      </w:r>
      <w:r w:rsidRPr="00BA60DF">
        <w:t xml:space="preserve">There is one documentation for </w:t>
      </w:r>
      <w:r>
        <w:t>the 1.x versions and another for 2.x. Play has more separation, with documentation for both 2.0, 2.1.1 and 2.2.0 for example.</w:t>
      </w:r>
    </w:p>
  </w:footnote>
  <w:footnote w:id="31">
    <w:p w:rsidR="00BA3818" w:rsidRPr="00BA60DF" w:rsidRDefault="00BA3818">
      <w:pPr>
        <w:pStyle w:val="Fotnotetekst"/>
      </w:pPr>
      <w:r>
        <w:rPr>
          <w:rStyle w:val="Fotnotereferanse"/>
        </w:rPr>
        <w:footnoteRef/>
      </w:r>
      <w:r>
        <w:t xml:space="preserve"> </w:t>
      </w:r>
      <w:r w:rsidRPr="00BA60DF">
        <w:t>Class references in C# are s</w:t>
      </w:r>
      <w:r>
        <w:t xml:space="preserve">imilar to </w:t>
      </w:r>
      <w:proofErr w:type="spellStart"/>
      <w:r>
        <w:t>Javadocs</w:t>
      </w:r>
      <w:proofErr w:type="spellEnd"/>
      <w:r>
        <w:t xml:space="preserve"> for Java.</w:t>
      </w:r>
    </w:p>
  </w:footnote>
  <w:footnote w:id="32">
    <w:p w:rsidR="00BA3818" w:rsidRPr="00461B8D" w:rsidRDefault="00BA3818">
      <w:pPr>
        <w:pStyle w:val="Fotnotetekst"/>
      </w:pPr>
      <w:r>
        <w:rPr>
          <w:rStyle w:val="Fotnotereferanse"/>
        </w:rPr>
        <w:footnoteRef/>
      </w:r>
      <w:r>
        <w:t xml:space="preserve"> </w:t>
      </w:r>
      <w:r w:rsidRPr="00461B8D">
        <w:t>Following conventions you would ”call”</w:t>
      </w:r>
      <w:r>
        <w:t xml:space="preserve"> a function called “</w:t>
      </w:r>
      <w:proofErr w:type="spellStart"/>
      <w:r>
        <w:t>someFunc</w:t>
      </w:r>
      <w:proofErr w:type="spellEnd"/>
      <w:r>
        <w:t>” on the client. The server has named this “</w:t>
      </w:r>
      <w:proofErr w:type="spellStart"/>
      <w:r>
        <w:t>SomeFunc</w:t>
      </w:r>
      <w:proofErr w:type="spellEnd"/>
      <w:r>
        <w:t>” though in order to follow C#’s naming convention.</w:t>
      </w:r>
    </w:p>
  </w:footnote>
  <w:footnote w:id="33">
    <w:p w:rsidR="00BA3818" w:rsidRPr="007C4A84" w:rsidRDefault="00BA3818">
      <w:pPr>
        <w:pStyle w:val="Fotnotetekst"/>
      </w:pPr>
      <w:r>
        <w:rPr>
          <w:rStyle w:val="Fotnotereferanse"/>
        </w:rPr>
        <w:footnoteRef/>
      </w:r>
      <w:r>
        <w:t xml:space="preserve"> If you declare a variable without the keyword “</w:t>
      </w:r>
      <w:proofErr w:type="spellStart"/>
      <w:r>
        <w:t>var</w:t>
      </w:r>
      <w:proofErr w:type="spellEnd"/>
      <w:r>
        <w:t>” in front of it in JavaScript, you declare it globally, even from within a scope. Outside a scope, it is global even with “</w:t>
      </w:r>
      <w:proofErr w:type="spellStart"/>
      <w:r>
        <w:t>var</w:t>
      </w:r>
      <w:proofErr w:type="spellEnd"/>
      <w:r>
        <w:t xml:space="preserve">” in front </w:t>
      </w:r>
      <w:r>
        <w:fldChar w:fldCharType="begin" w:fldLock="1"/>
      </w:r>
      <w:r w:rsidR="00D167B1">
        <w:instrText>ADDIN CSL_CITATION { "citationItems" : [ { "id" : "ITEM-1", "itemData" : { "URL" : "http://msdn.microsoft.com/en-us/library/bzt2dkta(v=vs.94).aspx", "accessed" : { "date-parts" : [ [ "2014", "3", "22" ] ] }, "id" : "ITEM-1", "issued" : { "date-parts" : [ [ "0" ] ] }, "title" : "Variable Scope (JavaScript)", "type" : "webpage" }, "uris" : [ "http://www.mendeley.com/documents/?uuid=3046ecf0-151c-4d4a-afc9-1f6614161d6d" ] } ], "mendeley" : { "previouslyFormattedCitation" : "[147]" }, "properties" : { "noteIndex" : 0 }, "schema" : "https://github.com/citation-style-language/schema/raw/master/csl-citation.json" }</w:instrText>
      </w:r>
      <w:r>
        <w:fldChar w:fldCharType="separate"/>
      </w:r>
      <w:r w:rsidRPr="00BB15F3">
        <w:rPr>
          <w:noProof/>
        </w:rPr>
        <w:t>[147]</w:t>
      </w:r>
      <w:r>
        <w:fldChar w:fldCharType="end"/>
      </w:r>
      <w:r>
        <w:t>.</w:t>
      </w:r>
    </w:p>
  </w:footnote>
  <w:footnote w:id="34">
    <w:p w:rsidR="00BA3818" w:rsidRPr="00122068" w:rsidRDefault="00BA3818">
      <w:pPr>
        <w:pStyle w:val="Fotnotetekst"/>
      </w:pPr>
      <w:r>
        <w:rPr>
          <w:rStyle w:val="Fotnotereferanse"/>
        </w:rPr>
        <w:footnoteRef/>
      </w:r>
      <w:r>
        <w:t xml:space="preserve"> </w:t>
      </w:r>
      <w:r w:rsidRPr="00122068">
        <w:t>A quick Google search reveals a</w:t>
      </w:r>
      <w:r>
        <w:t xml:space="preserve"> lot of articles and blogs about Meteor. This indicates that Meteor has the attention of many people in the web development community.</w:t>
      </w:r>
    </w:p>
  </w:footnote>
  <w:footnote w:id="35">
    <w:p w:rsidR="00BA3818" w:rsidRPr="00454920" w:rsidRDefault="00BA3818">
      <w:pPr>
        <w:pStyle w:val="Fotnotetekst"/>
      </w:pPr>
      <w:r>
        <w:rPr>
          <w:rStyle w:val="Fotnotereferanse"/>
        </w:rPr>
        <w:footnoteRef/>
      </w:r>
      <w:r>
        <w:t xml:space="preserve"> </w:t>
      </w:r>
      <w:r w:rsidRPr="00454920">
        <w:t>A headless browser is a b</w:t>
      </w:r>
      <w:r>
        <w:t xml:space="preserve">rowser without the graphical user interface </w:t>
      </w:r>
      <w:r>
        <w:fldChar w:fldCharType="begin" w:fldLock="1"/>
      </w:r>
      <w:r w:rsidR="00D167B1">
        <w:instrText>ADDIN CSL_CITATION { "citationItems" : [ { "id" : "ITEM-1", "itemData" : { "URL" : "http://blog.arhg.net/2009/10/what-is-headless-browser.html", "accessed" : { "date-parts" : [ [ "2014", "3", "11" ] ] }, "author" : [ { "dropping-particle" : "", "family" : "Girdwood", "given" : "Andrew R. H.", "non-dropping-particle" : "", "parse-names" : false, "suffix" : "" } ], "id" : "ITEM-1", "issued" : { "date-parts" : [ [ "0" ] ] }, "note" : "Author: Andrew R H Girdwood", "title" : "What is a headless browser?", "type" : "webpage" }, "uris" : [ "http://www.mendeley.com/documents/?uuid=c8a85831-35f5-4886-896f-97346f1062ac" ] } ], "mendeley" : { "previouslyFormattedCitation" : "[148]" }, "properties" : { "noteIndex" : 0 }, "schema" : "https://github.com/citation-style-language/schema/raw/master/csl-citation.json" }</w:instrText>
      </w:r>
      <w:r>
        <w:fldChar w:fldCharType="separate"/>
      </w:r>
      <w:r w:rsidRPr="00BB15F3">
        <w:rPr>
          <w:noProof/>
        </w:rPr>
        <w:t>[148]</w:t>
      </w:r>
      <w:r>
        <w:fldChar w:fldCharType="end"/>
      </w:r>
      <w:r>
        <w:t>.</w:t>
      </w:r>
    </w:p>
  </w:footnote>
  <w:footnote w:id="36">
    <w:p w:rsidR="00BA3818" w:rsidRPr="00C73382" w:rsidRDefault="00BA3818">
      <w:pPr>
        <w:pStyle w:val="Fotnotetekst"/>
      </w:pPr>
      <w:r>
        <w:rPr>
          <w:rStyle w:val="Fotnotereferanse"/>
        </w:rPr>
        <w:footnoteRef/>
      </w:r>
      <w:r>
        <w:t xml:space="preserve"> </w:t>
      </w:r>
      <w:r w:rsidRPr="00C73382">
        <w:t xml:space="preserve">I implemented the setup </w:t>
      </w:r>
      <w:r>
        <w:t xml:space="preserve">with SignalR first. I therefore chose to use its terminology.  </w:t>
      </w:r>
    </w:p>
  </w:footnote>
  <w:footnote w:id="37">
    <w:p w:rsidR="00BA3818" w:rsidRPr="007F12A6" w:rsidRDefault="00BA3818">
      <w:pPr>
        <w:pStyle w:val="Fotnotetekst"/>
      </w:pPr>
      <w:r>
        <w:rPr>
          <w:rStyle w:val="Fotnotereferanse"/>
        </w:rPr>
        <w:footnoteRef/>
      </w:r>
      <w:r>
        <w:t xml:space="preserve"> </w:t>
      </w:r>
      <w:r w:rsidRPr="007F12A6">
        <w:t>If one program is running,</w:t>
      </w:r>
      <w:r>
        <w:t xml:space="preserve"> it is the only program using the processor. Thus it uses 100% of the processor’s time.</w:t>
      </w:r>
    </w:p>
  </w:footnote>
  <w:footnote w:id="38">
    <w:p w:rsidR="00BA3818" w:rsidRPr="00FF12FF" w:rsidRDefault="00BA3818">
      <w:pPr>
        <w:pStyle w:val="Fotnotetekst"/>
      </w:pPr>
      <w:r>
        <w:rPr>
          <w:rStyle w:val="Fotnotereferanse"/>
        </w:rPr>
        <w:footnoteRef/>
      </w:r>
      <w:r>
        <w:t xml:space="preserve"> </w:t>
      </w:r>
      <w:r w:rsidRPr="00FF12FF">
        <w:t xml:space="preserve">A </w:t>
      </w:r>
      <w:r>
        <w:t>standard graph is a graph generated from the raw data in the folder “</w:t>
      </w:r>
      <w:proofErr w:type="spellStart"/>
      <w:r w:rsidRPr="00FF12FF">
        <w:t>Loadtests</w:t>
      </w:r>
      <w:proofErr w:type="spellEnd"/>
      <w:r>
        <w:t>/</w:t>
      </w:r>
      <w:r w:rsidRPr="00FF12FF">
        <w:t>Results</w:t>
      </w:r>
      <w:r>
        <w:t>/High throughput”.</w:t>
      </w:r>
    </w:p>
  </w:footnote>
  <w:footnote w:id="39">
    <w:p w:rsidR="00BA3818" w:rsidRPr="00170375" w:rsidRDefault="00BA3818">
      <w:pPr>
        <w:pStyle w:val="Fotnotetekst"/>
      </w:pPr>
      <w:r>
        <w:rPr>
          <w:rStyle w:val="Fotnotereferanse"/>
        </w:rPr>
        <w:footnoteRef/>
      </w:r>
      <w:r>
        <w:t xml:space="preserve"> </w:t>
      </w:r>
      <w:r w:rsidRPr="00170375">
        <w:t>All d</w:t>
      </w:r>
      <w:r>
        <w:t>ata past the value “14” on the x-axis is after 15 seconds since 14 represents the interval from 14 to 15 seconds.</w:t>
      </w:r>
    </w:p>
  </w:footnote>
  <w:footnote w:id="40">
    <w:p w:rsidR="00BA3818" w:rsidRPr="00EB26C7" w:rsidRDefault="00BA3818">
      <w:pPr>
        <w:pStyle w:val="Fotnotetekst"/>
      </w:pPr>
      <w:r>
        <w:rPr>
          <w:rStyle w:val="Fotnotereferanse"/>
        </w:rPr>
        <w:footnoteRef/>
      </w:r>
      <w:r>
        <w:t xml:space="preserve"> I expected 120 messages, but 130 is 15 more while 105 is 15 less. A variation of 15</w:t>
      </w:r>
      <w:r w:rsidRPr="00215D32">
        <w:t xml:space="preserve"> / 120 = 12,5%.</w:t>
      </w:r>
    </w:p>
  </w:footnote>
  <w:footnote w:id="41">
    <w:p w:rsidR="00BA3818" w:rsidRPr="006D407F" w:rsidRDefault="00BA3818">
      <w:pPr>
        <w:pStyle w:val="Fotnotetekst"/>
      </w:pPr>
      <w:r>
        <w:rPr>
          <w:rStyle w:val="Fotnotereferanse"/>
        </w:rPr>
        <w:footnoteRef/>
      </w:r>
      <w:r>
        <w:t xml:space="preserve"> </w:t>
      </w:r>
      <w:r w:rsidRPr="006D407F">
        <w:t>In Firefox this is t</w:t>
      </w:r>
      <w:r>
        <w:t xml:space="preserve">he case. SockJS has support for Server-Sent Events in Opera </w:t>
      </w:r>
      <w:r>
        <w:fldChar w:fldCharType="begin" w:fldLock="1"/>
      </w:r>
      <w:r w:rsidR="00D167B1">
        <w:instrText>ADDIN CSL_CITATION { "citationItems" : [ { "id" : "ITEM-1", "itemData" : { "URL" : "https://github.com/sockjs", "accessed" : { "date-parts" : [ [ "2014", "3", "24" ] ] }, "id" : "ITEM-1", "issued" : { "date-parts" : [ [ "0" ] ] }, "title" : "SockJS - GitHub", "type" : "webpage" }, "uris" : [ "http://www.mendeley.com/documents/?uuid=4691c19c-e6dc-4f2b-9f67-13a907bb584d" ] } ], "mendeley" : { "previouslyFormattedCitation" : "[48]" }, "properties" : { "noteIndex" : 0 }, "schema" : "https://github.com/citation-style-language/schema/raw/master/csl-citation.json" }</w:instrText>
      </w:r>
      <w:r>
        <w:fldChar w:fldCharType="separate"/>
      </w:r>
      <w:r w:rsidRPr="006D407F">
        <w:rPr>
          <w:noProof/>
        </w:rPr>
        <w:t>[48]</w:t>
      </w:r>
      <w:r>
        <w:fldChar w:fldCharType="end"/>
      </w:r>
    </w:p>
  </w:footnote>
  <w:footnote w:id="42">
    <w:p w:rsidR="00BA3818" w:rsidRPr="00214628" w:rsidRDefault="00BA3818">
      <w:pPr>
        <w:pStyle w:val="Fotnotetekst"/>
      </w:pPr>
      <w:r>
        <w:rPr>
          <w:rStyle w:val="Fotnotereferanse"/>
        </w:rPr>
        <w:footnoteRef/>
      </w:r>
      <w:r>
        <w:t xml:space="preserve"> </w:t>
      </w:r>
      <w:r w:rsidRPr="00214628">
        <w:t>There were some small p</w:t>
      </w:r>
      <w:r>
        <w:t xml:space="preserve">eaks of one or two percent, but these are </w:t>
      </w:r>
      <w:proofErr w:type="spellStart"/>
      <w:r>
        <w:t>neglectable</w:t>
      </w:r>
      <w:proofErr w:type="spellEnd"/>
      <w:r>
        <w:t>.</w:t>
      </w:r>
    </w:p>
  </w:footnote>
  <w:footnote w:id="43">
    <w:p w:rsidR="00BA3818" w:rsidRPr="00C92962" w:rsidRDefault="00BA3818">
      <w:pPr>
        <w:pStyle w:val="Fotnotetekst"/>
      </w:pPr>
      <w:r>
        <w:rPr>
          <w:rStyle w:val="Fotnotereferanse"/>
        </w:rPr>
        <w:footnoteRef/>
      </w:r>
      <w:r>
        <w:t xml:space="preserve"> </w:t>
      </w:r>
      <w:r w:rsidRPr="00C92962">
        <w:t>This represents the interval f</w:t>
      </w:r>
      <w:r>
        <w:t>rom 5 seconds up t0, but not including 15 seconds.</w:t>
      </w:r>
    </w:p>
  </w:footnote>
  <w:footnote w:id="44">
    <w:p w:rsidR="00BA3818" w:rsidRPr="00AF31D5" w:rsidRDefault="00BA3818" w:rsidP="00AF31D5">
      <w:pPr>
        <w:pStyle w:val="Fotnotetekst"/>
      </w:pPr>
      <w:r>
        <w:rPr>
          <w:rStyle w:val="Fotnotereferanse"/>
        </w:rPr>
        <w:footnoteRef/>
      </w:r>
      <w:r>
        <w:t xml:space="preserve"> </w:t>
      </w:r>
      <w:r w:rsidRPr="00AF31D5">
        <w:t>161,7 / 33,1 = 4,89.</w:t>
      </w:r>
    </w:p>
  </w:footnote>
  <w:footnote w:id="45">
    <w:p w:rsidR="00BA3818" w:rsidRPr="00AF31D5" w:rsidRDefault="00BA3818" w:rsidP="00AF31D5">
      <w:pPr>
        <w:pStyle w:val="Fotnotetekst"/>
      </w:pPr>
      <w:r>
        <w:rPr>
          <w:rStyle w:val="Fotnotereferanse"/>
        </w:rPr>
        <w:footnoteRef/>
      </w:r>
      <w:r>
        <w:t xml:space="preserve"> </w:t>
      </w:r>
      <w:r w:rsidRPr="00AF31D5">
        <w:t>605,6 / 52,6 = 11,51</w:t>
      </w:r>
    </w:p>
  </w:footnote>
  <w:footnote w:id="46">
    <w:p w:rsidR="00BA3818" w:rsidRPr="003965CC" w:rsidRDefault="00BA3818" w:rsidP="00AF31D5">
      <w:pPr>
        <w:pStyle w:val="Fotnotetekst"/>
      </w:pPr>
      <w:r>
        <w:rPr>
          <w:rStyle w:val="Fotnotereferanse"/>
        </w:rPr>
        <w:footnoteRef/>
      </w:r>
      <w:r>
        <w:t xml:space="preserve"> </w:t>
      </w:r>
      <w:r w:rsidRPr="003965CC">
        <w:t xml:space="preserve">Server Sent Events actually beats WebSockets by 0,3 milliseconds. </w:t>
      </w:r>
      <w:r>
        <w:t>As this is close to 0, I deem them just as good.</w:t>
      </w:r>
    </w:p>
  </w:footnote>
  <w:footnote w:id="47">
    <w:p w:rsidR="00BA3818" w:rsidRPr="003965CC" w:rsidRDefault="00BA3818" w:rsidP="00AF31D5">
      <w:pPr>
        <w:pStyle w:val="Fotnotetekst"/>
      </w:pPr>
      <w:r>
        <w:rPr>
          <w:rStyle w:val="Fotnotereferanse"/>
        </w:rPr>
        <w:footnoteRef/>
      </w:r>
      <w:r>
        <w:t xml:space="preserve"> </w:t>
      </w:r>
      <w:r w:rsidRPr="003965CC">
        <w:t xml:space="preserve">WebSockets averaged 374,64 milliseconds. Server Sent Events averaged 490,44 milliseconds. </w:t>
      </w:r>
      <w:r>
        <w:t>374,64 + 31% = 490,44.</w:t>
      </w:r>
    </w:p>
  </w:footnote>
  <w:footnote w:id="48">
    <w:p w:rsidR="00BA3818" w:rsidRPr="00CE1259" w:rsidRDefault="00BA3818">
      <w:pPr>
        <w:pStyle w:val="Fotnotetekst"/>
      </w:pPr>
      <w:r>
        <w:rPr>
          <w:rStyle w:val="Fotnotereferanse"/>
        </w:rPr>
        <w:footnoteRef/>
      </w:r>
      <w:r>
        <w:t xml:space="preserve"> As you move through Server-Sent Events, HTTP-streaming, long-polling and polling you get farther from WebSockets.</w:t>
      </w:r>
    </w:p>
  </w:footnote>
  <w:footnote w:id="49">
    <w:p w:rsidR="00BA3818" w:rsidRPr="005024E6" w:rsidRDefault="00BA3818">
      <w:pPr>
        <w:pStyle w:val="Fotnotetekst"/>
      </w:pPr>
      <w:r>
        <w:rPr>
          <w:rStyle w:val="Fotnotereferanse"/>
        </w:rPr>
        <w:footnoteRef/>
      </w:r>
      <w:r>
        <w:t xml:space="preserve"> </w:t>
      </w:r>
      <w:r w:rsidRPr="005024E6">
        <w:t>Using the w</w:t>
      </w:r>
      <w:r>
        <w:t>orst case to show a worst case scenario don’t seem too representative to me.</w:t>
      </w:r>
    </w:p>
  </w:footnote>
  <w:footnote w:id="50">
    <w:p w:rsidR="00BA3818" w:rsidRPr="00EB26C7" w:rsidRDefault="00BA3818">
      <w:pPr>
        <w:pStyle w:val="Fotnotetekst"/>
      </w:pPr>
      <w:r>
        <w:rPr>
          <w:rStyle w:val="Fotnotereferanse"/>
        </w:rPr>
        <w:footnoteRef/>
      </w:r>
      <w:r>
        <w:t xml:space="preserve"> </w:t>
      </w:r>
      <w:r w:rsidRPr="00EB26C7">
        <w:t>3.000.000 kilobytes /1024</w:t>
      </w:r>
      <w:r w:rsidRPr="00EB26C7">
        <w:rPr>
          <w:vertAlign w:val="superscript"/>
        </w:rPr>
        <w:t>2</w:t>
      </w:r>
      <w:r w:rsidRPr="00EB26C7">
        <w:t xml:space="preserve"> = 2,9 gigabytes.</w:t>
      </w:r>
    </w:p>
  </w:footnote>
  <w:footnote w:id="51">
    <w:p w:rsidR="00BA3818" w:rsidRPr="002C36CA" w:rsidRDefault="00BA3818">
      <w:pPr>
        <w:pStyle w:val="Fotnotetekst"/>
      </w:pPr>
      <w:r>
        <w:rPr>
          <w:rStyle w:val="Fotnotereferanse"/>
        </w:rPr>
        <w:footnoteRef/>
      </w:r>
      <w:r>
        <w:t xml:space="preserve"> </w:t>
      </w:r>
      <w:r w:rsidRPr="002C36CA">
        <w:t>The ”first” fallback is the f</w:t>
      </w:r>
      <w:r>
        <w:t>irst transport a framework will try to fall back to if WebSockets is not supported.</w:t>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A3818" w:rsidRDefault="00BA3818">
    <w:pPr>
      <w:pStyle w:val="Topptekst"/>
    </w:pPr>
  </w:p>
  <w:p w:rsidR="00BA3818" w:rsidRDefault="00BA3818">
    <w:pPr>
      <w:pStyle w:val="Topptekst"/>
    </w:pPr>
  </w:p>
</w:hdr>
</file>

<file path=word/header1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A3818" w:rsidRDefault="00BA3818">
    <w:pPr>
      <w:pStyle w:val="Topptekst"/>
    </w:pPr>
    <w:r>
      <w:t>Conclusion</w:t>
    </w:r>
  </w:p>
  <w:p w:rsidR="00BA3818" w:rsidRDefault="00BA3818">
    <w:pPr>
      <w:pStyle w:val="Topptekst"/>
    </w:pPr>
  </w:p>
</w:hdr>
</file>

<file path=word/header1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A3818" w:rsidRDefault="00BA3818">
    <w:pPr>
      <w:pStyle w:val="Topptekst"/>
    </w:pPr>
  </w:p>
  <w:p w:rsidR="00BA3818" w:rsidRDefault="00BA3818">
    <w:pPr>
      <w:pStyle w:val="Topptekst"/>
    </w:pPr>
  </w:p>
</w:hdr>
</file>

<file path=word/header1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A3818" w:rsidRDefault="00BA3818">
    <w:pPr>
      <w:pStyle w:val="Topptekst"/>
    </w:pPr>
  </w:p>
  <w:p w:rsidR="00BA3818" w:rsidRDefault="00BA3818">
    <w:pPr>
      <w:pStyle w:val="Topptekst"/>
    </w:pPr>
  </w:p>
</w:hdr>
</file>

<file path=word/header1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A3818" w:rsidRDefault="00BA3818">
    <w:pPr>
      <w:pStyle w:val="Topptekst"/>
    </w:pPr>
    <w:r>
      <w:t>Appendix</w:t>
    </w:r>
  </w:p>
  <w:p w:rsidR="00BA3818" w:rsidRDefault="00BA3818">
    <w:pPr>
      <w:pStyle w:val="Topptekst"/>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A3818" w:rsidRPr="00320F3D" w:rsidRDefault="00BA3818">
    <w:pPr>
      <w:pStyle w:val="Topptekst"/>
      <w:rPr>
        <w:lang w:val="nb-NO"/>
      </w:rPr>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A3818" w:rsidRPr="00320F3D" w:rsidRDefault="00BA3818">
    <w:pPr>
      <w:pStyle w:val="Topptekst"/>
      <w:rPr>
        <w:lang w:val="nb-NO"/>
      </w:rPr>
    </w:pP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A3818" w:rsidRPr="002E73AE" w:rsidRDefault="00BA3818">
    <w:pPr>
      <w:pStyle w:val="Topptekst"/>
    </w:pPr>
    <w:r w:rsidRPr="002E73AE">
      <w:t>Background</w:t>
    </w: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A3818" w:rsidRPr="002E73AE" w:rsidRDefault="00BA3818">
    <w:pPr>
      <w:pStyle w:val="Topptekst"/>
      <w:rPr>
        <w:lang w:val="nb-NO"/>
      </w:rPr>
    </w:pP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A3818" w:rsidRDefault="00BA3818">
    <w:pPr>
      <w:pStyle w:val="Topptekst"/>
    </w:pPr>
    <w:r>
      <w:t>Project part 1: Hands on development</w:t>
    </w:r>
  </w:p>
  <w:p w:rsidR="00BA3818" w:rsidRDefault="00BA3818">
    <w:pPr>
      <w:pStyle w:val="Topptekst"/>
    </w:pPr>
  </w:p>
</w:hdr>
</file>

<file path=word/header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A3818" w:rsidRDefault="00BA3818">
    <w:pPr>
      <w:pStyle w:val="Topptekst"/>
    </w:pPr>
  </w:p>
</w:hdr>
</file>

<file path=word/header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A3818" w:rsidRDefault="00BA3818">
    <w:pPr>
      <w:pStyle w:val="Topptekst"/>
    </w:pPr>
    <w:r>
      <w:t>Project part 2: Load Testing</w:t>
    </w:r>
  </w:p>
  <w:p w:rsidR="00BA3818" w:rsidRDefault="00BA3818">
    <w:pPr>
      <w:pStyle w:val="Topptekst"/>
    </w:pPr>
  </w:p>
</w:hdr>
</file>

<file path=word/header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A3818" w:rsidRDefault="00BA3818">
    <w:pPr>
      <w:pStyle w:val="Topptekst"/>
    </w:pPr>
  </w:p>
  <w:p w:rsidR="00BA3818" w:rsidRDefault="00BA3818">
    <w:pPr>
      <w:pStyle w:val="Topptekst"/>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AD7A43"/>
    <w:multiLevelType w:val="hybridMultilevel"/>
    <w:tmpl w:val="788E65DE"/>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
    <w:nsid w:val="06D82A61"/>
    <w:multiLevelType w:val="hybridMultilevel"/>
    <w:tmpl w:val="13E6DDE6"/>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
    <w:nsid w:val="0A463E92"/>
    <w:multiLevelType w:val="hybridMultilevel"/>
    <w:tmpl w:val="4548306C"/>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
    <w:nsid w:val="0EFA37E2"/>
    <w:multiLevelType w:val="multilevel"/>
    <w:tmpl w:val="8F4AAD34"/>
    <w:styleLink w:val="RapportMal1"/>
    <w:lvl w:ilvl="0">
      <w:start w:val="1"/>
      <w:numFmt w:val="decimal"/>
      <w:lvlText w:val="%1"/>
      <w:lvlJc w:val="left"/>
      <w:pPr>
        <w:tabs>
          <w:tab w:val="num" w:pos="357"/>
        </w:tabs>
        <w:ind w:left="357" w:hanging="357"/>
      </w:pPr>
      <w:rPr>
        <w:rFonts w:asciiTheme="majorHAnsi" w:hAnsiTheme="majorHAnsi" w:hint="default"/>
        <w:strike w:val="0"/>
        <w:dstrike w:val="0"/>
        <w:sz w:val="36"/>
      </w:rPr>
    </w:lvl>
    <w:lvl w:ilvl="1">
      <w:start w:val="1"/>
      <w:numFmt w:val="decimal"/>
      <w:lvlText w:val="%1.%2"/>
      <w:lvlJc w:val="left"/>
      <w:pPr>
        <w:ind w:left="357" w:hanging="357"/>
      </w:pPr>
      <w:rPr>
        <w:rFonts w:asciiTheme="majorHAnsi" w:hAnsiTheme="majorHAnsi" w:hint="default"/>
        <w:sz w:val="32"/>
      </w:rPr>
    </w:lvl>
    <w:lvl w:ilvl="2">
      <w:start w:val="1"/>
      <w:numFmt w:val="decimal"/>
      <w:suff w:val="space"/>
      <w:lvlText w:val="%1.%2.%3"/>
      <w:lvlJc w:val="left"/>
      <w:pPr>
        <w:ind w:left="357" w:hanging="357"/>
      </w:pPr>
      <w:rPr>
        <w:rFonts w:asciiTheme="majorHAnsi" w:hAnsiTheme="majorHAnsi" w:hint="default"/>
        <w:sz w:val="28"/>
      </w:rPr>
    </w:lvl>
    <w:lvl w:ilvl="3">
      <w:start w:val="1"/>
      <w:numFmt w:val="decimal"/>
      <w:suff w:val="space"/>
      <w:lvlText w:val="%1.%2.%3.%4"/>
      <w:lvlJc w:val="left"/>
      <w:pPr>
        <w:ind w:left="357" w:hanging="357"/>
      </w:pPr>
      <w:rPr>
        <w:rFonts w:asciiTheme="majorHAnsi" w:hAnsiTheme="majorHAnsi" w:hint="default"/>
        <w:b/>
        <w:i w:val="0"/>
        <w:sz w:val="24"/>
      </w:rPr>
    </w:lvl>
    <w:lvl w:ilvl="4">
      <w:start w:val="1"/>
      <w:numFmt w:val="decimal"/>
      <w:suff w:val="space"/>
      <w:lvlText w:val="%1.%2.%3.%4.%5"/>
      <w:lvlJc w:val="left"/>
      <w:pPr>
        <w:ind w:left="357" w:hanging="357"/>
      </w:pPr>
      <w:rPr>
        <w:rFonts w:hint="default"/>
        <w:b w:val="0"/>
        <w:i/>
        <w:sz w:val="24"/>
      </w:rPr>
    </w:lvl>
    <w:lvl w:ilvl="5">
      <w:start w:val="1"/>
      <w:numFmt w:val="lowerRoman"/>
      <w:lvlText w:val="(%6)"/>
      <w:lvlJc w:val="left"/>
      <w:pPr>
        <w:tabs>
          <w:tab w:val="num" w:pos="2142"/>
        </w:tabs>
        <w:ind w:left="2142" w:hanging="357"/>
      </w:pPr>
      <w:rPr>
        <w:rFonts w:hint="default"/>
      </w:rPr>
    </w:lvl>
    <w:lvl w:ilvl="6">
      <w:start w:val="1"/>
      <w:numFmt w:val="decimal"/>
      <w:lvlText w:val="%7."/>
      <w:lvlJc w:val="left"/>
      <w:pPr>
        <w:tabs>
          <w:tab w:val="num" w:pos="2499"/>
        </w:tabs>
        <w:ind w:left="2499" w:hanging="357"/>
      </w:pPr>
      <w:rPr>
        <w:rFonts w:hint="default"/>
      </w:rPr>
    </w:lvl>
    <w:lvl w:ilvl="7">
      <w:start w:val="1"/>
      <w:numFmt w:val="lowerLetter"/>
      <w:lvlText w:val="%8."/>
      <w:lvlJc w:val="left"/>
      <w:pPr>
        <w:tabs>
          <w:tab w:val="num" w:pos="2856"/>
        </w:tabs>
        <w:ind w:left="2856" w:hanging="357"/>
      </w:pPr>
      <w:rPr>
        <w:rFonts w:hint="default"/>
      </w:rPr>
    </w:lvl>
    <w:lvl w:ilvl="8">
      <w:start w:val="1"/>
      <w:numFmt w:val="lowerRoman"/>
      <w:lvlText w:val="%9."/>
      <w:lvlJc w:val="left"/>
      <w:pPr>
        <w:tabs>
          <w:tab w:val="num" w:pos="3213"/>
        </w:tabs>
        <w:ind w:left="3213" w:hanging="357"/>
      </w:pPr>
      <w:rPr>
        <w:rFonts w:hint="default"/>
      </w:rPr>
    </w:lvl>
  </w:abstractNum>
  <w:abstractNum w:abstractNumId="4">
    <w:nsid w:val="115067AA"/>
    <w:multiLevelType w:val="hybridMultilevel"/>
    <w:tmpl w:val="4492E886"/>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5">
    <w:nsid w:val="15F9250F"/>
    <w:multiLevelType w:val="hybridMultilevel"/>
    <w:tmpl w:val="6608A976"/>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6">
    <w:nsid w:val="1AE6112E"/>
    <w:multiLevelType w:val="hybridMultilevel"/>
    <w:tmpl w:val="88AEF074"/>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7">
    <w:nsid w:val="1C063BDD"/>
    <w:multiLevelType w:val="hybridMultilevel"/>
    <w:tmpl w:val="AAC244B6"/>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8">
    <w:nsid w:val="1FAF417E"/>
    <w:multiLevelType w:val="hybridMultilevel"/>
    <w:tmpl w:val="933E3D84"/>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9">
    <w:nsid w:val="214C2253"/>
    <w:multiLevelType w:val="hybridMultilevel"/>
    <w:tmpl w:val="8C8EB72E"/>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0">
    <w:nsid w:val="21F44C9D"/>
    <w:multiLevelType w:val="hybridMultilevel"/>
    <w:tmpl w:val="AD4006B2"/>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1">
    <w:nsid w:val="290A131F"/>
    <w:multiLevelType w:val="hybridMultilevel"/>
    <w:tmpl w:val="77B6FBBC"/>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2">
    <w:nsid w:val="297058F5"/>
    <w:multiLevelType w:val="hybridMultilevel"/>
    <w:tmpl w:val="0874BCB2"/>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3">
    <w:nsid w:val="2FE11370"/>
    <w:multiLevelType w:val="hybridMultilevel"/>
    <w:tmpl w:val="B7BC4F62"/>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4">
    <w:nsid w:val="3029413F"/>
    <w:multiLevelType w:val="hybridMultilevel"/>
    <w:tmpl w:val="5CE64E7A"/>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5">
    <w:nsid w:val="374A58B3"/>
    <w:multiLevelType w:val="hybridMultilevel"/>
    <w:tmpl w:val="15BAFC30"/>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6">
    <w:nsid w:val="38083E0A"/>
    <w:multiLevelType w:val="hybridMultilevel"/>
    <w:tmpl w:val="A08E035C"/>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7">
    <w:nsid w:val="477E6265"/>
    <w:multiLevelType w:val="hybridMultilevel"/>
    <w:tmpl w:val="611E1A7C"/>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8">
    <w:nsid w:val="494053C8"/>
    <w:multiLevelType w:val="hybridMultilevel"/>
    <w:tmpl w:val="EDECFD00"/>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9">
    <w:nsid w:val="4D2555DF"/>
    <w:multiLevelType w:val="hybridMultilevel"/>
    <w:tmpl w:val="0B922B38"/>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0">
    <w:nsid w:val="50C86018"/>
    <w:multiLevelType w:val="hybridMultilevel"/>
    <w:tmpl w:val="9C14475E"/>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1">
    <w:nsid w:val="51916437"/>
    <w:multiLevelType w:val="hybridMultilevel"/>
    <w:tmpl w:val="BDDAD01E"/>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2">
    <w:nsid w:val="590426C3"/>
    <w:multiLevelType w:val="hybridMultilevel"/>
    <w:tmpl w:val="99BE7BAE"/>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3">
    <w:nsid w:val="5AA0781C"/>
    <w:multiLevelType w:val="hybridMultilevel"/>
    <w:tmpl w:val="3DFC5052"/>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4">
    <w:nsid w:val="5B771AC6"/>
    <w:multiLevelType w:val="multilevel"/>
    <w:tmpl w:val="A04ACE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5BAF0530"/>
    <w:multiLevelType w:val="hybridMultilevel"/>
    <w:tmpl w:val="67F0F38A"/>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6">
    <w:nsid w:val="5CCB2CF3"/>
    <w:multiLevelType w:val="hybridMultilevel"/>
    <w:tmpl w:val="58DEC1DA"/>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7">
    <w:nsid w:val="5D375E25"/>
    <w:multiLevelType w:val="hybridMultilevel"/>
    <w:tmpl w:val="C87263D6"/>
    <w:lvl w:ilvl="0" w:tplc="04140001">
      <w:start w:val="1"/>
      <w:numFmt w:val="bullet"/>
      <w:lvlText w:val=""/>
      <w:lvlJc w:val="left"/>
      <w:pPr>
        <w:ind w:left="360" w:hanging="360"/>
      </w:pPr>
      <w:rPr>
        <w:rFonts w:ascii="Symbol" w:hAnsi="Symbol" w:hint="default"/>
      </w:rPr>
    </w:lvl>
    <w:lvl w:ilvl="1" w:tplc="04140003" w:tentative="1">
      <w:start w:val="1"/>
      <w:numFmt w:val="bullet"/>
      <w:lvlText w:val="o"/>
      <w:lvlJc w:val="left"/>
      <w:pPr>
        <w:ind w:left="1080" w:hanging="360"/>
      </w:pPr>
      <w:rPr>
        <w:rFonts w:ascii="Courier New" w:hAnsi="Courier New" w:cs="Courier New" w:hint="default"/>
      </w:rPr>
    </w:lvl>
    <w:lvl w:ilvl="2" w:tplc="04140005" w:tentative="1">
      <w:start w:val="1"/>
      <w:numFmt w:val="bullet"/>
      <w:lvlText w:val=""/>
      <w:lvlJc w:val="left"/>
      <w:pPr>
        <w:ind w:left="1800" w:hanging="360"/>
      </w:pPr>
      <w:rPr>
        <w:rFonts w:ascii="Wingdings" w:hAnsi="Wingdings" w:hint="default"/>
      </w:rPr>
    </w:lvl>
    <w:lvl w:ilvl="3" w:tplc="04140001" w:tentative="1">
      <w:start w:val="1"/>
      <w:numFmt w:val="bullet"/>
      <w:lvlText w:val=""/>
      <w:lvlJc w:val="left"/>
      <w:pPr>
        <w:ind w:left="2520" w:hanging="360"/>
      </w:pPr>
      <w:rPr>
        <w:rFonts w:ascii="Symbol" w:hAnsi="Symbol" w:hint="default"/>
      </w:rPr>
    </w:lvl>
    <w:lvl w:ilvl="4" w:tplc="04140003" w:tentative="1">
      <w:start w:val="1"/>
      <w:numFmt w:val="bullet"/>
      <w:lvlText w:val="o"/>
      <w:lvlJc w:val="left"/>
      <w:pPr>
        <w:ind w:left="3240" w:hanging="360"/>
      </w:pPr>
      <w:rPr>
        <w:rFonts w:ascii="Courier New" w:hAnsi="Courier New" w:cs="Courier New" w:hint="default"/>
      </w:rPr>
    </w:lvl>
    <w:lvl w:ilvl="5" w:tplc="04140005" w:tentative="1">
      <w:start w:val="1"/>
      <w:numFmt w:val="bullet"/>
      <w:lvlText w:val=""/>
      <w:lvlJc w:val="left"/>
      <w:pPr>
        <w:ind w:left="3960" w:hanging="360"/>
      </w:pPr>
      <w:rPr>
        <w:rFonts w:ascii="Wingdings" w:hAnsi="Wingdings" w:hint="default"/>
      </w:rPr>
    </w:lvl>
    <w:lvl w:ilvl="6" w:tplc="04140001" w:tentative="1">
      <w:start w:val="1"/>
      <w:numFmt w:val="bullet"/>
      <w:lvlText w:val=""/>
      <w:lvlJc w:val="left"/>
      <w:pPr>
        <w:ind w:left="4680" w:hanging="360"/>
      </w:pPr>
      <w:rPr>
        <w:rFonts w:ascii="Symbol" w:hAnsi="Symbol" w:hint="default"/>
      </w:rPr>
    </w:lvl>
    <w:lvl w:ilvl="7" w:tplc="04140003" w:tentative="1">
      <w:start w:val="1"/>
      <w:numFmt w:val="bullet"/>
      <w:lvlText w:val="o"/>
      <w:lvlJc w:val="left"/>
      <w:pPr>
        <w:ind w:left="5400" w:hanging="360"/>
      </w:pPr>
      <w:rPr>
        <w:rFonts w:ascii="Courier New" w:hAnsi="Courier New" w:cs="Courier New" w:hint="default"/>
      </w:rPr>
    </w:lvl>
    <w:lvl w:ilvl="8" w:tplc="04140005" w:tentative="1">
      <w:start w:val="1"/>
      <w:numFmt w:val="bullet"/>
      <w:lvlText w:val=""/>
      <w:lvlJc w:val="left"/>
      <w:pPr>
        <w:ind w:left="6120" w:hanging="360"/>
      </w:pPr>
      <w:rPr>
        <w:rFonts w:ascii="Wingdings" w:hAnsi="Wingdings" w:hint="default"/>
      </w:rPr>
    </w:lvl>
  </w:abstractNum>
  <w:abstractNum w:abstractNumId="28">
    <w:nsid w:val="67F73752"/>
    <w:multiLevelType w:val="hybridMultilevel"/>
    <w:tmpl w:val="F4E82F26"/>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9">
    <w:nsid w:val="6B72305F"/>
    <w:multiLevelType w:val="hybridMultilevel"/>
    <w:tmpl w:val="DEC6111C"/>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0">
    <w:nsid w:val="6DEA0716"/>
    <w:multiLevelType w:val="hybridMultilevel"/>
    <w:tmpl w:val="2D848424"/>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1">
    <w:nsid w:val="6F3767B9"/>
    <w:multiLevelType w:val="hybridMultilevel"/>
    <w:tmpl w:val="FA7C07C8"/>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2">
    <w:nsid w:val="739624C3"/>
    <w:multiLevelType w:val="multilevel"/>
    <w:tmpl w:val="490CB682"/>
    <w:lvl w:ilvl="0">
      <w:start w:val="1"/>
      <w:numFmt w:val="decimal"/>
      <w:pStyle w:val="Overskrift1"/>
      <w:lvlText w:val="%1"/>
      <w:lvlJc w:val="left"/>
      <w:pPr>
        <w:ind w:left="357" w:hanging="357"/>
      </w:pPr>
      <w:rPr>
        <w:rFonts w:hint="default"/>
        <w:sz w:val="52"/>
        <w:szCs w:val="52"/>
      </w:rPr>
    </w:lvl>
    <w:lvl w:ilvl="1">
      <w:start w:val="1"/>
      <w:numFmt w:val="decimal"/>
      <w:pStyle w:val="Overskrift2"/>
      <w:lvlText w:val="%1.%2"/>
      <w:lvlJc w:val="left"/>
      <w:pPr>
        <w:ind w:left="641" w:hanging="357"/>
      </w:pPr>
      <w:rPr>
        <w:rFonts w:hint="default"/>
      </w:rPr>
    </w:lvl>
    <w:lvl w:ilvl="2">
      <w:start w:val="1"/>
      <w:numFmt w:val="decimal"/>
      <w:pStyle w:val="Overskrift3"/>
      <w:lvlText w:val="%1.%2.%3"/>
      <w:lvlJc w:val="left"/>
      <w:pPr>
        <w:ind w:left="641" w:hanging="357"/>
      </w:pPr>
      <w:rPr>
        <w:rFonts w:hint="default"/>
      </w:rPr>
    </w:lvl>
    <w:lvl w:ilvl="3">
      <w:start w:val="1"/>
      <w:numFmt w:val="decimal"/>
      <w:pStyle w:val="Overskrift4"/>
      <w:lvlText w:val="%1.%2.%3.%4"/>
      <w:lvlJc w:val="left"/>
      <w:pPr>
        <w:ind w:left="641" w:hanging="357"/>
      </w:pPr>
      <w:rPr>
        <w:rFonts w:hint="default"/>
      </w:rPr>
    </w:lvl>
    <w:lvl w:ilvl="4">
      <w:start w:val="1"/>
      <w:numFmt w:val="decimal"/>
      <w:pStyle w:val="Overskrift5"/>
      <w:lvlText w:val="%1.%2.%3.%4.%5"/>
      <w:lvlJc w:val="left"/>
      <w:pPr>
        <w:ind w:left="641" w:hanging="357"/>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Cs w:val="0"/>
        <w:u w:val="none"/>
        <w:vertAlign w:val="baseline"/>
        <w:em w:val="none"/>
      </w:rPr>
    </w:lvl>
    <w:lvl w:ilvl="5">
      <w:start w:val="1"/>
      <w:numFmt w:val="decimal"/>
      <w:pStyle w:val="Overskrift6"/>
      <w:lvlText w:val="%1.%2.%3.%4.%5.%6"/>
      <w:lvlJc w:val="left"/>
      <w:pPr>
        <w:ind w:left="641" w:hanging="357"/>
      </w:pPr>
      <w:rPr>
        <w:rFonts w:hint="default"/>
      </w:rPr>
    </w:lvl>
    <w:lvl w:ilvl="6">
      <w:start w:val="1"/>
      <w:numFmt w:val="decimal"/>
      <w:lvlText w:val="%7."/>
      <w:lvlJc w:val="left"/>
      <w:pPr>
        <w:ind w:left="641" w:hanging="357"/>
      </w:pPr>
      <w:rPr>
        <w:rFonts w:hint="default"/>
      </w:rPr>
    </w:lvl>
    <w:lvl w:ilvl="7">
      <w:start w:val="1"/>
      <w:numFmt w:val="lowerLetter"/>
      <w:lvlText w:val="%8."/>
      <w:lvlJc w:val="left"/>
      <w:pPr>
        <w:ind w:left="641" w:hanging="357"/>
      </w:pPr>
      <w:rPr>
        <w:rFonts w:hint="default"/>
      </w:rPr>
    </w:lvl>
    <w:lvl w:ilvl="8">
      <w:start w:val="1"/>
      <w:numFmt w:val="lowerRoman"/>
      <w:lvlText w:val="%9."/>
      <w:lvlJc w:val="left"/>
      <w:pPr>
        <w:ind w:left="641" w:hanging="357"/>
      </w:pPr>
      <w:rPr>
        <w:rFonts w:hint="default"/>
      </w:rPr>
    </w:lvl>
  </w:abstractNum>
  <w:abstractNum w:abstractNumId="33">
    <w:nsid w:val="7A5313AE"/>
    <w:multiLevelType w:val="hybridMultilevel"/>
    <w:tmpl w:val="739EFFDE"/>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4">
    <w:nsid w:val="7B356518"/>
    <w:multiLevelType w:val="hybridMultilevel"/>
    <w:tmpl w:val="0D942E08"/>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5">
    <w:nsid w:val="7CD42CD3"/>
    <w:multiLevelType w:val="multilevel"/>
    <w:tmpl w:val="946EC3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7F912D7C"/>
    <w:multiLevelType w:val="hybridMultilevel"/>
    <w:tmpl w:val="79BA305E"/>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num w:numId="1">
    <w:abstractNumId w:val="32"/>
  </w:num>
  <w:num w:numId="2">
    <w:abstractNumId w:val="3"/>
  </w:num>
  <w:num w:numId="3">
    <w:abstractNumId w:val="27"/>
  </w:num>
  <w:num w:numId="4">
    <w:abstractNumId w:val="5"/>
  </w:num>
  <w:num w:numId="5">
    <w:abstractNumId w:val="9"/>
  </w:num>
  <w:num w:numId="6">
    <w:abstractNumId w:val="1"/>
  </w:num>
  <w:num w:numId="7">
    <w:abstractNumId w:val="14"/>
  </w:num>
  <w:num w:numId="8">
    <w:abstractNumId w:val="13"/>
  </w:num>
  <w:num w:numId="9">
    <w:abstractNumId w:val="19"/>
  </w:num>
  <w:num w:numId="10">
    <w:abstractNumId w:val="16"/>
  </w:num>
  <w:num w:numId="11">
    <w:abstractNumId w:val="8"/>
  </w:num>
  <w:num w:numId="12">
    <w:abstractNumId w:val="28"/>
  </w:num>
  <w:num w:numId="13">
    <w:abstractNumId w:val="4"/>
  </w:num>
  <w:num w:numId="14">
    <w:abstractNumId w:val="18"/>
  </w:num>
  <w:num w:numId="15">
    <w:abstractNumId w:val="7"/>
  </w:num>
  <w:num w:numId="16">
    <w:abstractNumId w:val="20"/>
  </w:num>
  <w:num w:numId="17">
    <w:abstractNumId w:val="22"/>
  </w:num>
  <w:num w:numId="18">
    <w:abstractNumId w:val="30"/>
  </w:num>
  <w:num w:numId="19">
    <w:abstractNumId w:val="26"/>
  </w:num>
  <w:num w:numId="20">
    <w:abstractNumId w:val="34"/>
  </w:num>
  <w:num w:numId="21">
    <w:abstractNumId w:val="11"/>
  </w:num>
  <w:num w:numId="22">
    <w:abstractNumId w:val="0"/>
  </w:num>
  <w:num w:numId="23">
    <w:abstractNumId w:val="12"/>
  </w:num>
  <w:num w:numId="24">
    <w:abstractNumId w:val="31"/>
  </w:num>
  <w:num w:numId="25">
    <w:abstractNumId w:val="15"/>
  </w:num>
  <w:num w:numId="26">
    <w:abstractNumId w:val="6"/>
  </w:num>
  <w:num w:numId="27">
    <w:abstractNumId w:val="17"/>
  </w:num>
  <w:num w:numId="28">
    <w:abstractNumId w:val="23"/>
  </w:num>
  <w:num w:numId="29">
    <w:abstractNumId w:val="29"/>
  </w:num>
  <w:num w:numId="30">
    <w:abstractNumId w:val="21"/>
  </w:num>
  <w:num w:numId="31">
    <w:abstractNumId w:val="36"/>
  </w:num>
  <w:num w:numId="32">
    <w:abstractNumId w:val="2"/>
  </w:num>
  <w:num w:numId="33">
    <w:abstractNumId w:val="33"/>
  </w:num>
  <w:num w:numId="34">
    <w:abstractNumId w:val="24"/>
  </w:num>
  <w:num w:numId="35">
    <w:abstractNumId w:val="35"/>
  </w:num>
  <w:num w:numId="36">
    <w:abstractNumId w:val="10"/>
  </w:num>
  <w:num w:numId="37">
    <w:abstractNumId w:val="25"/>
  </w:num>
  <w:numIdMacAtCleanup w:val="32"/>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proofState w:spelling="clean"/>
  <w:attachedTemplate r:id="rId1"/>
  <w:defaultTabStop w:val="708"/>
  <w:hyphenationZone w:val="425"/>
  <w:drawingGridHorizontalSpacing w:val="110"/>
  <w:displayHorizontalDrawingGridEvery w:val="2"/>
  <w:characterSpacingControl w:val="doNotCompress"/>
  <w:footnotePr>
    <w:footnote w:id="-1"/>
    <w:footnote w:id="0"/>
  </w:footnotePr>
  <w:endnotePr>
    <w:endnote w:id="-1"/>
    <w:endnote w:id="0"/>
  </w:endnotePr>
  <w:compat/>
  <w:rsids>
    <w:rsidRoot w:val="00571431"/>
    <w:rsid w:val="000000BB"/>
    <w:rsid w:val="00000FEA"/>
    <w:rsid w:val="00001E8A"/>
    <w:rsid w:val="00002E17"/>
    <w:rsid w:val="000043E5"/>
    <w:rsid w:val="00004B7E"/>
    <w:rsid w:val="00004DBC"/>
    <w:rsid w:val="00004F76"/>
    <w:rsid w:val="00005991"/>
    <w:rsid w:val="00006CD9"/>
    <w:rsid w:val="0000743C"/>
    <w:rsid w:val="00011497"/>
    <w:rsid w:val="0001297A"/>
    <w:rsid w:val="000144E4"/>
    <w:rsid w:val="00015084"/>
    <w:rsid w:val="000156A3"/>
    <w:rsid w:val="00016520"/>
    <w:rsid w:val="00017C1A"/>
    <w:rsid w:val="00022B9C"/>
    <w:rsid w:val="00025465"/>
    <w:rsid w:val="000270F6"/>
    <w:rsid w:val="00027EF2"/>
    <w:rsid w:val="00031AFE"/>
    <w:rsid w:val="00033DA3"/>
    <w:rsid w:val="0003518D"/>
    <w:rsid w:val="0003732F"/>
    <w:rsid w:val="00040900"/>
    <w:rsid w:val="00040F87"/>
    <w:rsid w:val="00041B52"/>
    <w:rsid w:val="0004243B"/>
    <w:rsid w:val="000425C5"/>
    <w:rsid w:val="00042674"/>
    <w:rsid w:val="000428DD"/>
    <w:rsid w:val="00042ADB"/>
    <w:rsid w:val="0004333D"/>
    <w:rsid w:val="0004400B"/>
    <w:rsid w:val="00044EB3"/>
    <w:rsid w:val="00045EAF"/>
    <w:rsid w:val="000477C2"/>
    <w:rsid w:val="00050FC3"/>
    <w:rsid w:val="000516CE"/>
    <w:rsid w:val="00054760"/>
    <w:rsid w:val="000549D3"/>
    <w:rsid w:val="0005634D"/>
    <w:rsid w:val="0006082C"/>
    <w:rsid w:val="00060A5C"/>
    <w:rsid w:val="00060C69"/>
    <w:rsid w:val="00061CC3"/>
    <w:rsid w:val="00062799"/>
    <w:rsid w:val="000631D8"/>
    <w:rsid w:val="00063AFD"/>
    <w:rsid w:val="00064E32"/>
    <w:rsid w:val="00067BF9"/>
    <w:rsid w:val="00070D30"/>
    <w:rsid w:val="000739C4"/>
    <w:rsid w:val="000740DC"/>
    <w:rsid w:val="00074B09"/>
    <w:rsid w:val="00076FF1"/>
    <w:rsid w:val="000807D0"/>
    <w:rsid w:val="00080F15"/>
    <w:rsid w:val="00081674"/>
    <w:rsid w:val="00081A65"/>
    <w:rsid w:val="00082F33"/>
    <w:rsid w:val="00084400"/>
    <w:rsid w:val="00085866"/>
    <w:rsid w:val="000870EC"/>
    <w:rsid w:val="00087D00"/>
    <w:rsid w:val="00087D6B"/>
    <w:rsid w:val="00092484"/>
    <w:rsid w:val="000924EB"/>
    <w:rsid w:val="00094369"/>
    <w:rsid w:val="0009461C"/>
    <w:rsid w:val="00096DAE"/>
    <w:rsid w:val="000A0915"/>
    <w:rsid w:val="000A158F"/>
    <w:rsid w:val="000A1F6D"/>
    <w:rsid w:val="000A4B45"/>
    <w:rsid w:val="000A55D3"/>
    <w:rsid w:val="000A69D2"/>
    <w:rsid w:val="000A6F22"/>
    <w:rsid w:val="000A7D4C"/>
    <w:rsid w:val="000B114F"/>
    <w:rsid w:val="000B1919"/>
    <w:rsid w:val="000B2F06"/>
    <w:rsid w:val="000B7156"/>
    <w:rsid w:val="000B7A21"/>
    <w:rsid w:val="000C14DF"/>
    <w:rsid w:val="000C1A57"/>
    <w:rsid w:val="000C1A61"/>
    <w:rsid w:val="000C4F20"/>
    <w:rsid w:val="000C534C"/>
    <w:rsid w:val="000D0BEB"/>
    <w:rsid w:val="000D1B99"/>
    <w:rsid w:val="000D2B0D"/>
    <w:rsid w:val="000D5CDF"/>
    <w:rsid w:val="000D6CA3"/>
    <w:rsid w:val="000D6FAC"/>
    <w:rsid w:val="000D7A41"/>
    <w:rsid w:val="000E0168"/>
    <w:rsid w:val="000E2754"/>
    <w:rsid w:val="000E5AFA"/>
    <w:rsid w:val="000E5F20"/>
    <w:rsid w:val="000E6128"/>
    <w:rsid w:val="000E61AF"/>
    <w:rsid w:val="000E6B9D"/>
    <w:rsid w:val="000F00BB"/>
    <w:rsid w:val="000F69FF"/>
    <w:rsid w:val="000F7799"/>
    <w:rsid w:val="000F78F7"/>
    <w:rsid w:val="000F7F77"/>
    <w:rsid w:val="001006C6"/>
    <w:rsid w:val="0010150F"/>
    <w:rsid w:val="00102241"/>
    <w:rsid w:val="001026A4"/>
    <w:rsid w:val="00105082"/>
    <w:rsid w:val="00106C10"/>
    <w:rsid w:val="00106D84"/>
    <w:rsid w:val="001079B7"/>
    <w:rsid w:val="0011333D"/>
    <w:rsid w:val="00113562"/>
    <w:rsid w:val="001154A8"/>
    <w:rsid w:val="00117590"/>
    <w:rsid w:val="00122068"/>
    <w:rsid w:val="001238E1"/>
    <w:rsid w:val="001239CB"/>
    <w:rsid w:val="00123E05"/>
    <w:rsid w:val="0012440C"/>
    <w:rsid w:val="00126708"/>
    <w:rsid w:val="00126F15"/>
    <w:rsid w:val="00130F6B"/>
    <w:rsid w:val="001323A1"/>
    <w:rsid w:val="00132978"/>
    <w:rsid w:val="00136ED3"/>
    <w:rsid w:val="00136F70"/>
    <w:rsid w:val="00137332"/>
    <w:rsid w:val="0013739E"/>
    <w:rsid w:val="00137445"/>
    <w:rsid w:val="00137706"/>
    <w:rsid w:val="00140EE6"/>
    <w:rsid w:val="00141B57"/>
    <w:rsid w:val="00142223"/>
    <w:rsid w:val="00142F8D"/>
    <w:rsid w:val="001433D3"/>
    <w:rsid w:val="00143627"/>
    <w:rsid w:val="001445AC"/>
    <w:rsid w:val="00144C63"/>
    <w:rsid w:val="0014598B"/>
    <w:rsid w:val="00146064"/>
    <w:rsid w:val="0015131C"/>
    <w:rsid w:val="0015210A"/>
    <w:rsid w:val="00153163"/>
    <w:rsid w:val="00155136"/>
    <w:rsid w:val="00156183"/>
    <w:rsid w:val="00157404"/>
    <w:rsid w:val="001608F0"/>
    <w:rsid w:val="00161012"/>
    <w:rsid w:val="0016131B"/>
    <w:rsid w:val="00161B21"/>
    <w:rsid w:val="0016378D"/>
    <w:rsid w:val="00163A6F"/>
    <w:rsid w:val="00164830"/>
    <w:rsid w:val="00164EAD"/>
    <w:rsid w:val="001655F0"/>
    <w:rsid w:val="00166E8C"/>
    <w:rsid w:val="00167842"/>
    <w:rsid w:val="00170375"/>
    <w:rsid w:val="00170386"/>
    <w:rsid w:val="00170C8F"/>
    <w:rsid w:val="001729FD"/>
    <w:rsid w:val="00176343"/>
    <w:rsid w:val="00176BAA"/>
    <w:rsid w:val="001770C3"/>
    <w:rsid w:val="00177473"/>
    <w:rsid w:val="00182AB1"/>
    <w:rsid w:val="001837BC"/>
    <w:rsid w:val="00184C73"/>
    <w:rsid w:val="00185070"/>
    <w:rsid w:val="00190963"/>
    <w:rsid w:val="00190B7C"/>
    <w:rsid w:val="00191BC1"/>
    <w:rsid w:val="00191CE7"/>
    <w:rsid w:val="00191F9F"/>
    <w:rsid w:val="001941BA"/>
    <w:rsid w:val="001A091F"/>
    <w:rsid w:val="001A1C00"/>
    <w:rsid w:val="001A1CEA"/>
    <w:rsid w:val="001A21D7"/>
    <w:rsid w:val="001A2820"/>
    <w:rsid w:val="001A4352"/>
    <w:rsid w:val="001A4D36"/>
    <w:rsid w:val="001A768F"/>
    <w:rsid w:val="001A7A95"/>
    <w:rsid w:val="001B0564"/>
    <w:rsid w:val="001B1D71"/>
    <w:rsid w:val="001B1F4C"/>
    <w:rsid w:val="001B6291"/>
    <w:rsid w:val="001B6873"/>
    <w:rsid w:val="001C03FD"/>
    <w:rsid w:val="001C115E"/>
    <w:rsid w:val="001C1E3C"/>
    <w:rsid w:val="001C570C"/>
    <w:rsid w:val="001C5E4A"/>
    <w:rsid w:val="001C5FFC"/>
    <w:rsid w:val="001C63BD"/>
    <w:rsid w:val="001C76FB"/>
    <w:rsid w:val="001C7FC0"/>
    <w:rsid w:val="001D0ABB"/>
    <w:rsid w:val="001D16A4"/>
    <w:rsid w:val="001D1E84"/>
    <w:rsid w:val="001D458C"/>
    <w:rsid w:val="001D4A40"/>
    <w:rsid w:val="001D733F"/>
    <w:rsid w:val="001D7F7F"/>
    <w:rsid w:val="001E0139"/>
    <w:rsid w:val="001E090E"/>
    <w:rsid w:val="001E118D"/>
    <w:rsid w:val="001E1514"/>
    <w:rsid w:val="001E1943"/>
    <w:rsid w:val="001E2181"/>
    <w:rsid w:val="001E26E2"/>
    <w:rsid w:val="001E491C"/>
    <w:rsid w:val="001E5E0E"/>
    <w:rsid w:val="001F046F"/>
    <w:rsid w:val="001F04E3"/>
    <w:rsid w:val="001F0A67"/>
    <w:rsid w:val="001F0BED"/>
    <w:rsid w:val="001F109B"/>
    <w:rsid w:val="001F201C"/>
    <w:rsid w:val="001F52CA"/>
    <w:rsid w:val="001F6F17"/>
    <w:rsid w:val="00200211"/>
    <w:rsid w:val="002023B4"/>
    <w:rsid w:val="00205DE7"/>
    <w:rsid w:val="00207406"/>
    <w:rsid w:val="0021052B"/>
    <w:rsid w:val="00210DE7"/>
    <w:rsid w:val="0021194C"/>
    <w:rsid w:val="00211D13"/>
    <w:rsid w:val="00212A2E"/>
    <w:rsid w:val="00214628"/>
    <w:rsid w:val="00215D32"/>
    <w:rsid w:val="002169EC"/>
    <w:rsid w:val="00216CD0"/>
    <w:rsid w:val="002206C4"/>
    <w:rsid w:val="00221C90"/>
    <w:rsid w:val="00223646"/>
    <w:rsid w:val="002236A6"/>
    <w:rsid w:val="00224881"/>
    <w:rsid w:val="002252C5"/>
    <w:rsid w:val="00226720"/>
    <w:rsid w:val="00227CB0"/>
    <w:rsid w:val="00230A06"/>
    <w:rsid w:val="00231DB0"/>
    <w:rsid w:val="002327CD"/>
    <w:rsid w:val="00232BA1"/>
    <w:rsid w:val="00232BE9"/>
    <w:rsid w:val="00234DD9"/>
    <w:rsid w:val="00236018"/>
    <w:rsid w:val="00236F8A"/>
    <w:rsid w:val="00241638"/>
    <w:rsid w:val="00243188"/>
    <w:rsid w:val="002440AA"/>
    <w:rsid w:val="002442A4"/>
    <w:rsid w:val="00245A3B"/>
    <w:rsid w:val="00247689"/>
    <w:rsid w:val="002526DC"/>
    <w:rsid w:val="0025405D"/>
    <w:rsid w:val="00255A6D"/>
    <w:rsid w:val="0025616C"/>
    <w:rsid w:val="00256273"/>
    <w:rsid w:val="00256467"/>
    <w:rsid w:val="0026075A"/>
    <w:rsid w:val="00261678"/>
    <w:rsid w:val="002628B6"/>
    <w:rsid w:val="00263FCB"/>
    <w:rsid w:val="0026488A"/>
    <w:rsid w:val="002660D3"/>
    <w:rsid w:val="0027095A"/>
    <w:rsid w:val="00272221"/>
    <w:rsid w:val="0027233A"/>
    <w:rsid w:val="00273D48"/>
    <w:rsid w:val="00274103"/>
    <w:rsid w:val="00275C97"/>
    <w:rsid w:val="00276BC7"/>
    <w:rsid w:val="0027769E"/>
    <w:rsid w:val="002802AB"/>
    <w:rsid w:val="00280FAB"/>
    <w:rsid w:val="00281ABF"/>
    <w:rsid w:val="0028607E"/>
    <w:rsid w:val="0028782A"/>
    <w:rsid w:val="00287EE7"/>
    <w:rsid w:val="00290FAB"/>
    <w:rsid w:val="00291082"/>
    <w:rsid w:val="0029109E"/>
    <w:rsid w:val="002919F5"/>
    <w:rsid w:val="002936A9"/>
    <w:rsid w:val="00294E14"/>
    <w:rsid w:val="00294FA1"/>
    <w:rsid w:val="00295544"/>
    <w:rsid w:val="002969A3"/>
    <w:rsid w:val="002A12CD"/>
    <w:rsid w:val="002A54A8"/>
    <w:rsid w:val="002A729C"/>
    <w:rsid w:val="002A7404"/>
    <w:rsid w:val="002A7D55"/>
    <w:rsid w:val="002B04A4"/>
    <w:rsid w:val="002B33AE"/>
    <w:rsid w:val="002B5D80"/>
    <w:rsid w:val="002B5F2C"/>
    <w:rsid w:val="002C09DA"/>
    <w:rsid w:val="002C0C9D"/>
    <w:rsid w:val="002C1A3C"/>
    <w:rsid w:val="002C36CA"/>
    <w:rsid w:val="002C63B0"/>
    <w:rsid w:val="002C6810"/>
    <w:rsid w:val="002C71B6"/>
    <w:rsid w:val="002C751A"/>
    <w:rsid w:val="002C7D0E"/>
    <w:rsid w:val="002C7D5D"/>
    <w:rsid w:val="002D0FAC"/>
    <w:rsid w:val="002D1C77"/>
    <w:rsid w:val="002D26BE"/>
    <w:rsid w:val="002D2C99"/>
    <w:rsid w:val="002D3EB3"/>
    <w:rsid w:val="002E1AFA"/>
    <w:rsid w:val="002E1D3D"/>
    <w:rsid w:val="002E2609"/>
    <w:rsid w:val="002E272C"/>
    <w:rsid w:val="002E4EA5"/>
    <w:rsid w:val="002E73AE"/>
    <w:rsid w:val="002E7DF9"/>
    <w:rsid w:val="002F068D"/>
    <w:rsid w:val="002F13D0"/>
    <w:rsid w:val="002F143E"/>
    <w:rsid w:val="002F20CD"/>
    <w:rsid w:val="002F2336"/>
    <w:rsid w:val="002F3765"/>
    <w:rsid w:val="002F4A04"/>
    <w:rsid w:val="002F502C"/>
    <w:rsid w:val="002F6069"/>
    <w:rsid w:val="002F66BA"/>
    <w:rsid w:val="002F6BA3"/>
    <w:rsid w:val="002F6E33"/>
    <w:rsid w:val="002F7F17"/>
    <w:rsid w:val="00300083"/>
    <w:rsid w:val="00300844"/>
    <w:rsid w:val="00300B32"/>
    <w:rsid w:val="00303E5C"/>
    <w:rsid w:val="003077E8"/>
    <w:rsid w:val="00307EE3"/>
    <w:rsid w:val="00311A82"/>
    <w:rsid w:val="003146E2"/>
    <w:rsid w:val="00315A87"/>
    <w:rsid w:val="003167AE"/>
    <w:rsid w:val="00317388"/>
    <w:rsid w:val="00317FAF"/>
    <w:rsid w:val="00320847"/>
    <w:rsid w:val="00320F3D"/>
    <w:rsid w:val="003238E5"/>
    <w:rsid w:val="00324935"/>
    <w:rsid w:val="00326C91"/>
    <w:rsid w:val="0033174D"/>
    <w:rsid w:val="00332927"/>
    <w:rsid w:val="00333288"/>
    <w:rsid w:val="003346F4"/>
    <w:rsid w:val="00335E03"/>
    <w:rsid w:val="00337F39"/>
    <w:rsid w:val="00342B36"/>
    <w:rsid w:val="00343295"/>
    <w:rsid w:val="003436FB"/>
    <w:rsid w:val="003438AD"/>
    <w:rsid w:val="003453BE"/>
    <w:rsid w:val="00350D36"/>
    <w:rsid w:val="00351222"/>
    <w:rsid w:val="00351B9D"/>
    <w:rsid w:val="00351E95"/>
    <w:rsid w:val="0035204C"/>
    <w:rsid w:val="00352C13"/>
    <w:rsid w:val="003572FA"/>
    <w:rsid w:val="003576A2"/>
    <w:rsid w:val="003577CC"/>
    <w:rsid w:val="003603C8"/>
    <w:rsid w:val="0036045E"/>
    <w:rsid w:val="0036084D"/>
    <w:rsid w:val="0036131F"/>
    <w:rsid w:val="00361379"/>
    <w:rsid w:val="00363D0C"/>
    <w:rsid w:val="00363D2A"/>
    <w:rsid w:val="003641C4"/>
    <w:rsid w:val="00364609"/>
    <w:rsid w:val="003674EE"/>
    <w:rsid w:val="00367EA2"/>
    <w:rsid w:val="0037186D"/>
    <w:rsid w:val="00371B61"/>
    <w:rsid w:val="00372381"/>
    <w:rsid w:val="00372F9B"/>
    <w:rsid w:val="00374440"/>
    <w:rsid w:val="003744B7"/>
    <w:rsid w:val="003774AF"/>
    <w:rsid w:val="003802DB"/>
    <w:rsid w:val="00382A34"/>
    <w:rsid w:val="00384307"/>
    <w:rsid w:val="003844A2"/>
    <w:rsid w:val="00384E70"/>
    <w:rsid w:val="00385450"/>
    <w:rsid w:val="00385968"/>
    <w:rsid w:val="003870E2"/>
    <w:rsid w:val="00387837"/>
    <w:rsid w:val="00387977"/>
    <w:rsid w:val="00387E73"/>
    <w:rsid w:val="00392B63"/>
    <w:rsid w:val="00392B68"/>
    <w:rsid w:val="0039380B"/>
    <w:rsid w:val="00394528"/>
    <w:rsid w:val="00396EC6"/>
    <w:rsid w:val="003A0DAA"/>
    <w:rsid w:val="003A11D2"/>
    <w:rsid w:val="003A1393"/>
    <w:rsid w:val="003A2907"/>
    <w:rsid w:val="003A3616"/>
    <w:rsid w:val="003A4FC3"/>
    <w:rsid w:val="003A6536"/>
    <w:rsid w:val="003B029A"/>
    <w:rsid w:val="003B248B"/>
    <w:rsid w:val="003B46D2"/>
    <w:rsid w:val="003B7AEE"/>
    <w:rsid w:val="003C1433"/>
    <w:rsid w:val="003C17A8"/>
    <w:rsid w:val="003C55A0"/>
    <w:rsid w:val="003C74C4"/>
    <w:rsid w:val="003C7541"/>
    <w:rsid w:val="003D1FCC"/>
    <w:rsid w:val="003D3794"/>
    <w:rsid w:val="003D4085"/>
    <w:rsid w:val="003D4C21"/>
    <w:rsid w:val="003D71DD"/>
    <w:rsid w:val="003E1568"/>
    <w:rsid w:val="003E2CA9"/>
    <w:rsid w:val="003E6FF5"/>
    <w:rsid w:val="003E7271"/>
    <w:rsid w:val="003F0B80"/>
    <w:rsid w:val="003F0EC5"/>
    <w:rsid w:val="003F1D9A"/>
    <w:rsid w:val="003F5605"/>
    <w:rsid w:val="003F7710"/>
    <w:rsid w:val="0040364E"/>
    <w:rsid w:val="00403B17"/>
    <w:rsid w:val="00403CB1"/>
    <w:rsid w:val="00405903"/>
    <w:rsid w:val="00407D2D"/>
    <w:rsid w:val="0041260C"/>
    <w:rsid w:val="00412B24"/>
    <w:rsid w:val="00413F4D"/>
    <w:rsid w:val="0041613A"/>
    <w:rsid w:val="00417CB3"/>
    <w:rsid w:val="004224B2"/>
    <w:rsid w:val="004229B2"/>
    <w:rsid w:val="004237B5"/>
    <w:rsid w:val="00423B06"/>
    <w:rsid w:val="00425692"/>
    <w:rsid w:val="00425A1B"/>
    <w:rsid w:val="0042667E"/>
    <w:rsid w:val="00426CDB"/>
    <w:rsid w:val="004308BC"/>
    <w:rsid w:val="00431D45"/>
    <w:rsid w:val="0043448C"/>
    <w:rsid w:val="00434ADE"/>
    <w:rsid w:val="00436E54"/>
    <w:rsid w:val="00436E7C"/>
    <w:rsid w:val="004401DD"/>
    <w:rsid w:val="0044036F"/>
    <w:rsid w:val="004410F0"/>
    <w:rsid w:val="004411A5"/>
    <w:rsid w:val="0044238F"/>
    <w:rsid w:val="00442DDE"/>
    <w:rsid w:val="00443980"/>
    <w:rsid w:val="00444416"/>
    <w:rsid w:val="00445976"/>
    <w:rsid w:val="00446E18"/>
    <w:rsid w:val="00447183"/>
    <w:rsid w:val="00451186"/>
    <w:rsid w:val="00451843"/>
    <w:rsid w:val="0045224D"/>
    <w:rsid w:val="0045426B"/>
    <w:rsid w:val="00454920"/>
    <w:rsid w:val="00455EE1"/>
    <w:rsid w:val="004564A7"/>
    <w:rsid w:val="00456973"/>
    <w:rsid w:val="00457780"/>
    <w:rsid w:val="00461B8D"/>
    <w:rsid w:val="00463307"/>
    <w:rsid w:val="00464673"/>
    <w:rsid w:val="00464F8E"/>
    <w:rsid w:val="00465A25"/>
    <w:rsid w:val="004669D2"/>
    <w:rsid w:val="00467FB6"/>
    <w:rsid w:val="0047256E"/>
    <w:rsid w:val="0047379A"/>
    <w:rsid w:val="00474630"/>
    <w:rsid w:val="00475B06"/>
    <w:rsid w:val="004766F8"/>
    <w:rsid w:val="00476A8A"/>
    <w:rsid w:val="00480C68"/>
    <w:rsid w:val="00480E51"/>
    <w:rsid w:val="004811E2"/>
    <w:rsid w:val="00483BBB"/>
    <w:rsid w:val="0048499A"/>
    <w:rsid w:val="004856FF"/>
    <w:rsid w:val="0049277C"/>
    <w:rsid w:val="00493AC1"/>
    <w:rsid w:val="00493D53"/>
    <w:rsid w:val="004951D3"/>
    <w:rsid w:val="00497508"/>
    <w:rsid w:val="004A1E2D"/>
    <w:rsid w:val="004A1F11"/>
    <w:rsid w:val="004A29A9"/>
    <w:rsid w:val="004A29D5"/>
    <w:rsid w:val="004A392F"/>
    <w:rsid w:val="004A3EC2"/>
    <w:rsid w:val="004A777F"/>
    <w:rsid w:val="004B3777"/>
    <w:rsid w:val="004B59EB"/>
    <w:rsid w:val="004B5FF0"/>
    <w:rsid w:val="004C16A5"/>
    <w:rsid w:val="004C5061"/>
    <w:rsid w:val="004C5130"/>
    <w:rsid w:val="004C5839"/>
    <w:rsid w:val="004C7545"/>
    <w:rsid w:val="004C7FDF"/>
    <w:rsid w:val="004D1E8A"/>
    <w:rsid w:val="004E0044"/>
    <w:rsid w:val="004E0C7C"/>
    <w:rsid w:val="004E26B7"/>
    <w:rsid w:val="004E3DC9"/>
    <w:rsid w:val="004E6A8F"/>
    <w:rsid w:val="004E717A"/>
    <w:rsid w:val="004F0A06"/>
    <w:rsid w:val="004F1742"/>
    <w:rsid w:val="004F1DAC"/>
    <w:rsid w:val="004F31DC"/>
    <w:rsid w:val="004F52E9"/>
    <w:rsid w:val="004F65B6"/>
    <w:rsid w:val="004F7249"/>
    <w:rsid w:val="004F7C35"/>
    <w:rsid w:val="005005E0"/>
    <w:rsid w:val="0050087C"/>
    <w:rsid w:val="00500C1F"/>
    <w:rsid w:val="005024E6"/>
    <w:rsid w:val="005027F2"/>
    <w:rsid w:val="00502BFB"/>
    <w:rsid w:val="00504164"/>
    <w:rsid w:val="005074B8"/>
    <w:rsid w:val="005117AE"/>
    <w:rsid w:val="00512369"/>
    <w:rsid w:val="0051370C"/>
    <w:rsid w:val="00514A58"/>
    <w:rsid w:val="00514BF8"/>
    <w:rsid w:val="00515A9C"/>
    <w:rsid w:val="005167B7"/>
    <w:rsid w:val="005177D5"/>
    <w:rsid w:val="00521A37"/>
    <w:rsid w:val="0052217C"/>
    <w:rsid w:val="00523232"/>
    <w:rsid w:val="00524921"/>
    <w:rsid w:val="00524F52"/>
    <w:rsid w:val="00525035"/>
    <w:rsid w:val="005276F4"/>
    <w:rsid w:val="00527EA4"/>
    <w:rsid w:val="00530C13"/>
    <w:rsid w:val="00530D5E"/>
    <w:rsid w:val="00532B8E"/>
    <w:rsid w:val="005361B7"/>
    <w:rsid w:val="005367E9"/>
    <w:rsid w:val="00537967"/>
    <w:rsid w:val="0054118E"/>
    <w:rsid w:val="00543374"/>
    <w:rsid w:val="005444C5"/>
    <w:rsid w:val="005476EA"/>
    <w:rsid w:val="0054790D"/>
    <w:rsid w:val="005513AB"/>
    <w:rsid w:val="00553B83"/>
    <w:rsid w:val="00553C0E"/>
    <w:rsid w:val="0055422F"/>
    <w:rsid w:val="00556002"/>
    <w:rsid w:val="0055681E"/>
    <w:rsid w:val="0055719A"/>
    <w:rsid w:val="00560186"/>
    <w:rsid w:val="00560929"/>
    <w:rsid w:val="00560F0D"/>
    <w:rsid w:val="0056214B"/>
    <w:rsid w:val="005633DA"/>
    <w:rsid w:val="00564782"/>
    <w:rsid w:val="00564ED7"/>
    <w:rsid w:val="005651B8"/>
    <w:rsid w:val="005656A9"/>
    <w:rsid w:val="00565A84"/>
    <w:rsid w:val="00567001"/>
    <w:rsid w:val="005678F5"/>
    <w:rsid w:val="005702D7"/>
    <w:rsid w:val="005704F2"/>
    <w:rsid w:val="005706DE"/>
    <w:rsid w:val="0057121A"/>
    <w:rsid w:val="00571431"/>
    <w:rsid w:val="00572382"/>
    <w:rsid w:val="005723B9"/>
    <w:rsid w:val="0057332E"/>
    <w:rsid w:val="005735A8"/>
    <w:rsid w:val="00573F2A"/>
    <w:rsid w:val="005740C3"/>
    <w:rsid w:val="005757F0"/>
    <w:rsid w:val="00575807"/>
    <w:rsid w:val="005762DB"/>
    <w:rsid w:val="005767E5"/>
    <w:rsid w:val="00577802"/>
    <w:rsid w:val="00580F2E"/>
    <w:rsid w:val="00582008"/>
    <w:rsid w:val="0058236C"/>
    <w:rsid w:val="005827D4"/>
    <w:rsid w:val="00584AE8"/>
    <w:rsid w:val="00584CD8"/>
    <w:rsid w:val="00587554"/>
    <w:rsid w:val="0059031A"/>
    <w:rsid w:val="00591414"/>
    <w:rsid w:val="00591509"/>
    <w:rsid w:val="005915E9"/>
    <w:rsid w:val="00592141"/>
    <w:rsid w:val="005951ED"/>
    <w:rsid w:val="005953E1"/>
    <w:rsid w:val="00595675"/>
    <w:rsid w:val="0059771F"/>
    <w:rsid w:val="00597D11"/>
    <w:rsid w:val="005A04E1"/>
    <w:rsid w:val="005A1771"/>
    <w:rsid w:val="005A1B6B"/>
    <w:rsid w:val="005A3552"/>
    <w:rsid w:val="005A38D8"/>
    <w:rsid w:val="005A4234"/>
    <w:rsid w:val="005A480D"/>
    <w:rsid w:val="005A5806"/>
    <w:rsid w:val="005A5BBA"/>
    <w:rsid w:val="005A6EE4"/>
    <w:rsid w:val="005B0733"/>
    <w:rsid w:val="005B09E7"/>
    <w:rsid w:val="005B1D37"/>
    <w:rsid w:val="005B2DED"/>
    <w:rsid w:val="005B33BA"/>
    <w:rsid w:val="005B5D9A"/>
    <w:rsid w:val="005B6CF3"/>
    <w:rsid w:val="005B742E"/>
    <w:rsid w:val="005B7DC7"/>
    <w:rsid w:val="005C0D05"/>
    <w:rsid w:val="005C0E3E"/>
    <w:rsid w:val="005C12D4"/>
    <w:rsid w:val="005C1E00"/>
    <w:rsid w:val="005C2361"/>
    <w:rsid w:val="005C29B9"/>
    <w:rsid w:val="005C2B62"/>
    <w:rsid w:val="005C44FD"/>
    <w:rsid w:val="005C6148"/>
    <w:rsid w:val="005C6E8B"/>
    <w:rsid w:val="005D1ABF"/>
    <w:rsid w:val="005D2929"/>
    <w:rsid w:val="005D498C"/>
    <w:rsid w:val="005D4B25"/>
    <w:rsid w:val="005D53E7"/>
    <w:rsid w:val="005D55FB"/>
    <w:rsid w:val="005D582B"/>
    <w:rsid w:val="005D5E5A"/>
    <w:rsid w:val="005D6A3B"/>
    <w:rsid w:val="005E1177"/>
    <w:rsid w:val="005E25BC"/>
    <w:rsid w:val="005E30F3"/>
    <w:rsid w:val="005E327D"/>
    <w:rsid w:val="005E4500"/>
    <w:rsid w:val="005E5856"/>
    <w:rsid w:val="005E690E"/>
    <w:rsid w:val="005E7A58"/>
    <w:rsid w:val="005E7CD8"/>
    <w:rsid w:val="005F0116"/>
    <w:rsid w:val="005F1BF1"/>
    <w:rsid w:val="005F393E"/>
    <w:rsid w:val="005F41A1"/>
    <w:rsid w:val="005F45D3"/>
    <w:rsid w:val="0060015D"/>
    <w:rsid w:val="00601AB3"/>
    <w:rsid w:val="006040D1"/>
    <w:rsid w:val="006054D8"/>
    <w:rsid w:val="0060617B"/>
    <w:rsid w:val="00607DED"/>
    <w:rsid w:val="00611554"/>
    <w:rsid w:val="00611AD0"/>
    <w:rsid w:val="00611D5A"/>
    <w:rsid w:val="00611DBE"/>
    <w:rsid w:val="0061340D"/>
    <w:rsid w:val="00614D79"/>
    <w:rsid w:val="006164E9"/>
    <w:rsid w:val="0062074F"/>
    <w:rsid w:val="00620E5D"/>
    <w:rsid w:val="00620FF7"/>
    <w:rsid w:val="00621B9E"/>
    <w:rsid w:val="0062588A"/>
    <w:rsid w:val="0062791D"/>
    <w:rsid w:val="0063050E"/>
    <w:rsid w:val="00630664"/>
    <w:rsid w:val="006312D0"/>
    <w:rsid w:val="006319A7"/>
    <w:rsid w:val="00631C86"/>
    <w:rsid w:val="00633879"/>
    <w:rsid w:val="00633986"/>
    <w:rsid w:val="00635184"/>
    <w:rsid w:val="0063575D"/>
    <w:rsid w:val="006372D0"/>
    <w:rsid w:val="006403E2"/>
    <w:rsid w:val="0064160E"/>
    <w:rsid w:val="00642C57"/>
    <w:rsid w:val="006441CF"/>
    <w:rsid w:val="006448F7"/>
    <w:rsid w:val="006466F2"/>
    <w:rsid w:val="00646DD3"/>
    <w:rsid w:val="00651169"/>
    <w:rsid w:val="006517EF"/>
    <w:rsid w:val="00651857"/>
    <w:rsid w:val="00653A74"/>
    <w:rsid w:val="00653CF1"/>
    <w:rsid w:val="00654612"/>
    <w:rsid w:val="00654DB2"/>
    <w:rsid w:val="00655D17"/>
    <w:rsid w:val="00660893"/>
    <w:rsid w:val="00662F93"/>
    <w:rsid w:val="00664A40"/>
    <w:rsid w:val="0066580B"/>
    <w:rsid w:val="00667CFB"/>
    <w:rsid w:val="00670EDB"/>
    <w:rsid w:val="00671506"/>
    <w:rsid w:val="00673E4A"/>
    <w:rsid w:val="00674A8D"/>
    <w:rsid w:val="00674DDB"/>
    <w:rsid w:val="00676301"/>
    <w:rsid w:val="006822E0"/>
    <w:rsid w:val="006823DF"/>
    <w:rsid w:val="00682A0C"/>
    <w:rsid w:val="006833B6"/>
    <w:rsid w:val="00684ACE"/>
    <w:rsid w:val="00684C22"/>
    <w:rsid w:val="00685C52"/>
    <w:rsid w:val="00686B9A"/>
    <w:rsid w:val="006876B0"/>
    <w:rsid w:val="006877DC"/>
    <w:rsid w:val="00693570"/>
    <w:rsid w:val="00695A35"/>
    <w:rsid w:val="00696607"/>
    <w:rsid w:val="006A03C1"/>
    <w:rsid w:val="006A0AB7"/>
    <w:rsid w:val="006A0D50"/>
    <w:rsid w:val="006A1D0C"/>
    <w:rsid w:val="006A2407"/>
    <w:rsid w:val="006A24B6"/>
    <w:rsid w:val="006A2962"/>
    <w:rsid w:val="006A3705"/>
    <w:rsid w:val="006A5594"/>
    <w:rsid w:val="006A5DA8"/>
    <w:rsid w:val="006A6E2D"/>
    <w:rsid w:val="006B1CF4"/>
    <w:rsid w:val="006B2065"/>
    <w:rsid w:val="006B3EE4"/>
    <w:rsid w:val="006B5A9D"/>
    <w:rsid w:val="006B6258"/>
    <w:rsid w:val="006B7855"/>
    <w:rsid w:val="006C10B8"/>
    <w:rsid w:val="006C158D"/>
    <w:rsid w:val="006C1733"/>
    <w:rsid w:val="006C17E9"/>
    <w:rsid w:val="006C361F"/>
    <w:rsid w:val="006C375F"/>
    <w:rsid w:val="006C56CD"/>
    <w:rsid w:val="006C7285"/>
    <w:rsid w:val="006D06BC"/>
    <w:rsid w:val="006D0BA9"/>
    <w:rsid w:val="006D27BC"/>
    <w:rsid w:val="006D2818"/>
    <w:rsid w:val="006D3C8E"/>
    <w:rsid w:val="006D407F"/>
    <w:rsid w:val="006D4C5E"/>
    <w:rsid w:val="006D5B45"/>
    <w:rsid w:val="006D707D"/>
    <w:rsid w:val="006D70A2"/>
    <w:rsid w:val="006E0D22"/>
    <w:rsid w:val="006E106A"/>
    <w:rsid w:val="006E1BB4"/>
    <w:rsid w:val="006E3095"/>
    <w:rsid w:val="006E38DF"/>
    <w:rsid w:val="006E41B8"/>
    <w:rsid w:val="006E4BC8"/>
    <w:rsid w:val="006E5AA4"/>
    <w:rsid w:val="006E6541"/>
    <w:rsid w:val="006E68F5"/>
    <w:rsid w:val="006E6DCD"/>
    <w:rsid w:val="006F05FB"/>
    <w:rsid w:val="006F1E1A"/>
    <w:rsid w:val="006F2C48"/>
    <w:rsid w:val="006F47A9"/>
    <w:rsid w:val="006F5E9C"/>
    <w:rsid w:val="006F6AFD"/>
    <w:rsid w:val="006F7C08"/>
    <w:rsid w:val="00701B5A"/>
    <w:rsid w:val="00702512"/>
    <w:rsid w:val="00702BF2"/>
    <w:rsid w:val="007035C1"/>
    <w:rsid w:val="00704509"/>
    <w:rsid w:val="007063AA"/>
    <w:rsid w:val="00707263"/>
    <w:rsid w:val="00707B1C"/>
    <w:rsid w:val="00707ED4"/>
    <w:rsid w:val="00710D44"/>
    <w:rsid w:val="00711735"/>
    <w:rsid w:val="007136E7"/>
    <w:rsid w:val="00713CF1"/>
    <w:rsid w:val="0071533C"/>
    <w:rsid w:val="007154B7"/>
    <w:rsid w:val="00715ECB"/>
    <w:rsid w:val="00716530"/>
    <w:rsid w:val="007170EF"/>
    <w:rsid w:val="0071713C"/>
    <w:rsid w:val="00723391"/>
    <w:rsid w:val="00723513"/>
    <w:rsid w:val="00723CE1"/>
    <w:rsid w:val="0072436F"/>
    <w:rsid w:val="00725269"/>
    <w:rsid w:val="00725F09"/>
    <w:rsid w:val="00725FEA"/>
    <w:rsid w:val="0072627D"/>
    <w:rsid w:val="00726416"/>
    <w:rsid w:val="00727A7E"/>
    <w:rsid w:val="00727E91"/>
    <w:rsid w:val="00730259"/>
    <w:rsid w:val="007305BF"/>
    <w:rsid w:val="007316E4"/>
    <w:rsid w:val="00731D71"/>
    <w:rsid w:val="00732950"/>
    <w:rsid w:val="00732B39"/>
    <w:rsid w:val="00733B9C"/>
    <w:rsid w:val="007341C8"/>
    <w:rsid w:val="00734305"/>
    <w:rsid w:val="007348DC"/>
    <w:rsid w:val="00736B2C"/>
    <w:rsid w:val="00741568"/>
    <w:rsid w:val="00742057"/>
    <w:rsid w:val="007435F0"/>
    <w:rsid w:val="00744B0C"/>
    <w:rsid w:val="0074640E"/>
    <w:rsid w:val="007479A6"/>
    <w:rsid w:val="00750E60"/>
    <w:rsid w:val="0075182A"/>
    <w:rsid w:val="00751CAB"/>
    <w:rsid w:val="00751E79"/>
    <w:rsid w:val="00756983"/>
    <w:rsid w:val="00757172"/>
    <w:rsid w:val="00762875"/>
    <w:rsid w:val="0076300C"/>
    <w:rsid w:val="00764F56"/>
    <w:rsid w:val="00765DD9"/>
    <w:rsid w:val="007720BC"/>
    <w:rsid w:val="007739AE"/>
    <w:rsid w:val="0077445C"/>
    <w:rsid w:val="007747F8"/>
    <w:rsid w:val="007759F4"/>
    <w:rsid w:val="00776C47"/>
    <w:rsid w:val="007772C5"/>
    <w:rsid w:val="00777CAC"/>
    <w:rsid w:val="00780E28"/>
    <w:rsid w:val="0078114E"/>
    <w:rsid w:val="0078172F"/>
    <w:rsid w:val="00783544"/>
    <w:rsid w:val="00783747"/>
    <w:rsid w:val="007842BE"/>
    <w:rsid w:val="00785642"/>
    <w:rsid w:val="007901FF"/>
    <w:rsid w:val="00790FF0"/>
    <w:rsid w:val="00792EAA"/>
    <w:rsid w:val="007930F7"/>
    <w:rsid w:val="00793E12"/>
    <w:rsid w:val="0079556B"/>
    <w:rsid w:val="00796061"/>
    <w:rsid w:val="00797D62"/>
    <w:rsid w:val="007A3AD4"/>
    <w:rsid w:val="007A4FEA"/>
    <w:rsid w:val="007A6272"/>
    <w:rsid w:val="007A6EA0"/>
    <w:rsid w:val="007B0572"/>
    <w:rsid w:val="007B256F"/>
    <w:rsid w:val="007B5AC4"/>
    <w:rsid w:val="007B5FE7"/>
    <w:rsid w:val="007B61C6"/>
    <w:rsid w:val="007B712B"/>
    <w:rsid w:val="007C0B20"/>
    <w:rsid w:val="007C3956"/>
    <w:rsid w:val="007C4585"/>
    <w:rsid w:val="007C4A84"/>
    <w:rsid w:val="007C50BD"/>
    <w:rsid w:val="007C53F8"/>
    <w:rsid w:val="007C64A4"/>
    <w:rsid w:val="007C6A3A"/>
    <w:rsid w:val="007C7AE2"/>
    <w:rsid w:val="007D0E02"/>
    <w:rsid w:val="007D41CA"/>
    <w:rsid w:val="007D4A28"/>
    <w:rsid w:val="007D625C"/>
    <w:rsid w:val="007D7556"/>
    <w:rsid w:val="007D7E69"/>
    <w:rsid w:val="007E0E98"/>
    <w:rsid w:val="007E1297"/>
    <w:rsid w:val="007E1EC7"/>
    <w:rsid w:val="007E27B3"/>
    <w:rsid w:val="007E2D64"/>
    <w:rsid w:val="007E55A4"/>
    <w:rsid w:val="007E6E43"/>
    <w:rsid w:val="007F12A6"/>
    <w:rsid w:val="007F12E8"/>
    <w:rsid w:val="007F184A"/>
    <w:rsid w:val="007F1994"/>
    <w:rsid w:val="007F3EBA"/>
    <w:rsid w:val="007F42AD"/>
    <w:rsid w:val="007F5FAE"/>
    <w:rsid w:val="007F73E3"/>
    <w:rsid w:val="00805355"/>
    <w:rsid w:val="00805462"/>
    <w:rsid w:val="0080603B"/>
    <w:rsid w:val="00813931"/>
    <w:rsid w:val="00814036"/>
    <w:rsid w:val="00814532"/>
    <w:rsid w:val="00814A6E"/>
    <w:rsid w:val="00816E29"/>
    <w:rsid w:val="008178A0"/>
    <w:rsid w:val="00820D94"/>
    <w:rsid w:val="00821392"/>
    <w:rsid w:val="00821E9F"/>
    <w:rsid w:val="00822146"/>
    <w:rsid w:val="00822345"/>
    <w:rsid w:val="00822AD0"/>
    <w:rsid w:val="00822C0E"/>
    <w:rsid w:val="00822DF8"/>
    <w:rsid w:val="00823B67"/>
    <w:rsid w:val="00823F12"/>
    <w:rsid w:val="00823F61"/>
    <w:rsid w:val="00827FCB"/>
    <w:rsid w:val="008314E9"/>
    <w:rsid w:val="00831917"/>
    <w:rsid w:val="00831E5C"/>
    <w:rsid w:val="00833A06"/>
    <w:rsid w:val="0083536E"/>
    <w:rsid w:val="008359C1"/>
    <w:rsid w:val="00835D5E"/>
    <w:rsid w:val="008360F0"/>
    <w:rsid w:val="00836459"/>
    <w:rsid w:val="008364EF"/>
    <w:rsid w:val="00836D71"/>
    <w:rsid w:val="00840003"/>
    <w:rsid w:val="008405B6"/>
    <w:rsid w:val="00840C8C"/>
    <w:rsid w:val="008410E4"/>
    <w:rsid w:val="00841C37"/>
    <w:rsid w:val="00843FE6"/>
    <w:rsid w:val="008460D5"/>
    <w:rsid w:val="008463DE"/>
    <w:rsid w:val="00847068"/>
    <w:rsid w:val="00847F8C"/>
    <w:rsid w:val="00852866"/>
    <w:rsid w:val="008545DA"/>
    <w:rsid w:val="00855D50"/>
    <w:rsid w:val="00860932"/>
    <w:rsid w:val="00863F6F"/>
    <w:rsid w:val="008646FA"/>
    <w:rsid w:val="0086515D"/>
    <w:rsid w:val="008659B8"/>
    <w:rsid w:val="00865E8E"/>
    <w:rsid w:val="00866122"/>
    <w:rsid w:val="00870C68"/>
    <w:rsid w:val="00872B36"/>
    <w:rsid w:val="008762D6"/>
    <w:rsid w:val="0088374A"/>
    <w:rsid w:val="00883828"/>
    <w:rsid w:val="008861C6"/>
    <w:rsid w:val="00887519"/>
    <w:rsid w:val="008910B2"/>
    <w:rsid w:val="008910EE"/>
    <w:rsid w:val="008927C3"/>
    <w:rsid w:val="008954CE"/>
    <w:rsid w:val="0089730C"/>
    <w:rsid w:val="008A0685"/>
    <w:rsid w:val="008A26BB"/>
    <w:rsid w:val="008A516D"/>
    <w:rsid w:val="008A60F0"/>
    <w:rsid w:val="008A76AA"/>
    <w:rsid w:val="008A7F06"/>
    <w:rsid w:val="008B145C"/>
    <w:rsid w:val="008B1F6A"/>
    <w:rsid w:val="008B2381"/>
    <w:rsid w:val="008B2C52"/>
    <w:rsid w:val="008B38C3"/>
    <w:rsid w:val="008B6002"/>
    <w:rsid w:val="008B738D"/>
    <w:rsid w:val="008C0C08"/>
    <w:rsid w:val="008C140A"/>
    <w:rsid w:val="008C1CEF"/>
    <w:rsid w:val="008C3061"/>
    <w:rsid w:val="008C4043"/>
    <w:rsid w:val="008C4B9D"/>
    <w:rsid w:val="008C4FBF"/>
    <w:rsid w:val="008C6560"/>
    <w:rsid w:val="008D1A0A"/>
    <w:rsid w:val="008D297C"/>
    <w:rsid w:val="008D3BF2"/>
    <w:rsid w:val="008D43B8"/>
    <w:rsid w:val="008D6761"/>
    <w:rsid w:val="008D6F58"/>
    <w:rsid w:val="008E029F"/>
    <w:rsid w:val="008E0975"/>
    <w:rsid w:val="008E439E"/>
    <w:rsid w:val="008E6CF0"/>
    <w:rsid w:val="008F0094"/>
    <w:rsid w:val="008F0A3C"/>
    <w:rsid w:val="008F2DAF"/>
    <w:rsid w:val="008F3D2F"/>
    <w:rsid w:val="008F45D6"/>
    <w:rsid w:val="00900D05"/>
    <w:rsid w:val="00900D3E"/>
    <w:rsid w:val="00904D3C"/>
    <w:rsid w:val="00905D73"/>
    <w:rsid w:val="00905FC9"/>
    <w:rsid w:val="0090632A"/>
    <w:rsid w:val="00911ACD"/>
    <w:rsid w:val="00913F35"/>
    <w:rsid w:val="00917D85"/>
    <w:rsid w:val="00922C70"/>
    <w:rsid w:val="00924AFC"/>
    <w:rsid w:val="00927964"/>
    <w:rsid w:val="00931407"/>
    <w:rsid w:val="0093189B"/>
    <w:rsid w:val="009333B9"/>
    <w:rsid w:val="00933D54"/>
    <w:rsid w:val="00934267"/>
    <w:rsid w:val="00935CC3"/>
    <w:rsid w:val="00942437"/>
    <w:rsid w:val="009427FD"/>
    <w:rsid w:val="00942FE9"/>
    <w:rsid w:val="009438A9"/>
    <w:rsid w:val="00943A28"/>
    <w:rsid w:val="00944587"/>
    <w:rsid w:val="00944A26"/>
    <w:rsid w:val="00944C4A"/>
    <w:rsid w:val="00945A53"/>
    <w:rsid w:val="009464CD"/>
    <w:rsid w:val="009535F0"/>
    <w:rsid w:val="00955790"/>
    <w:rsid w:val="00955C38"/>
    <w:rsid w:val="00956155"/>
    <w:rsid w:val="00956D95"/>
    <w:rsid w:val="0095779A"/>
    <w:rsid w:val="00957FA7"/>
    <w:rsid w:val="009616EA"/>
    <w:rsid w:val="00962887"/>
    <w:rsid w:val="00963107"/>
    <w:rsid w:val="009638A4"/>
    <w:rsid w:val="00964971"/>
    <w:rsid w:val="0096646D"/>
    <w:rsid w:val="0097059F"/>
    <w:rsid w:val="0097243D"/>
    <w:rsid w:val="0097361B"/>
    <w:rsid w:val="0097394B"/>
    <w:rsid w:val="00973AEE"/>
    <w:rsid w:val="00973B54"/>
    <w:rsid w:val="00974623"/>
    <w:rsid w:val="00975A6D"/>
    <w:rsid w:val="00976721"/>
    <w:rsid w:val="00976DEB"/>
    <w:rsid w:val="00976E36"/>
    <w:rsid w:val="00977BB2"/>
    <w:rsid w:val="00980495"/>
    <w:rsid w:val="00981DFE"/>
    <w:rsid w:val="00983E48"/>
    <w:rsid w:val="00985329"/>
    <w:rsid w:val="00985A52"/>
    <w:rsid w:val="009864B8"/>
    <w:rsid w:val="009875A9"/>
    <w:rsid w:val="009903AE"/>
    <w:rsid w:val="0099076B"/>
    <w:rsid w:val="00990C83"/>
    <w:rsid w:val="009918F4"/>
    <w:rsid w:val="0099219C"/>
    <w:rsid w:val="009936C9"/>
    <w:rsid w:val="00994E61"/>
    <w:rsid w:val="009950A7"/>
    <w:rsid w:val="009950AB"/>
    <w:rsid w:val="009955A1"/>
    <w:rsid w:val="00995F6A"/>
    <w:rsid w:val="009969A2"/>
    <w:rsid w:val="0099724B"/>
    <w:rsid w:val="009A21E6"/>
    <w:rsid w:val="009A2595"/>
    <w:rsid w:val="009A267D"/>
    <w:rsid w:val="009A4DD5"/>
    <w:rsid w:val="009A5468"/>
    <w:rsid w:val="009A5805"/>
    <w:rsid w:val="009A75CE"/>
    <w:rsid w:val="009A7F52"/>
    <w:rsid w:val="009B0271"/>
    <w:rsid w:val="009B0B8B"/>
    <w:rsid w:val="009B1BA3"/>
    <w:rsid w:val="009B297E"/>
    <w:rsid w:val="009B317A"/>
    <w:rsid w:val="009B381F"/>
    <w:rsid w:val="009B6583"/>
    <w:rsid w:val="009C0EF1"/>
    <w:rsid w:val="009C1BC4"/>
    <w:rsid w:val="009C3A21"/>
    <w:rsid w:val="009C3CEA"/>
    <w:rsid w:val="009C540B"/>
    <w:rsid w:val="009C573D"/>
    <w:rsid w:val="009C68C8"/>
    <w:rsid w:val="009C6D6B"/>
    <w:rsid w:val="009D233C"/>
    <w:rsid w:val="009D26B4"/>
    <w:rsid w:val="009D711E"/>
    <w:rsid w:val="009D7E18"/>
    <w:rsid w:val="009E1CDD"/>
    <w:rsid w:val="009E1D2D"/>
    <w:rsid w:val="009E251B"/>
    <w:rsid w:val="009E3B6B"/>
    <w:rsid w:val="009E678D"/>
    <w:rsid w:val="009E6B59"/>
    <w:rsid w:val="009E6DB0"/>
    <w:rsid w:val="009E77C5"/>
    <w:rsid w:val="009F0AEF"/>
    <w:rsid w:val="009F1443"/>
    <w:rsid w:val="009F1CEC"/>
    <w:rsid w:val="009F1F93"/>
    <w:rsid w:val="009F22D8"/>
    <w:rsid w:val="009F3CAF"/>
    <w:rsid w:val="00A00DC3"/>
    <w:rsid w:val="00A0135B"/>
    <w:rsid w:val="00A01C32"/>
    <w:rsid w:val="00A02675"/>
    <w:rsid w:val="00A030EB"/>
    <w:rsid w:val="00A03598"/>
    <w:rsid w:val="00A03653"/>
    <w:rsid w:val="00A03998"/>
    <w:rsid w:val="00A046C7"/>
    <w:rsid w:val="00A06965"/>
    <w:rsid w:val="00A069E3"/>
    <w:rsid w:val="00A07201"/>
    <w:rsid w:val="00A07FB8"/>
    <w:rsid w:val="00A10794"/>
    <w:rsid w:val="00A116F2"/>
    <w:rsid w:val="00A154B6"/>
    <w:rsid w:val="00A158AC"/>
    <w:rsid w:val="00A166E4"/>
    <w:rsid w:val="00A16855"/>
    <w:rsid w:val="00A16B2D"/>
    <w:rsid w:val="00A17C7D"/>
    <w:rsid w:val="00A200F0"/>
    <w:rsid w:val="00A2099F"/>
    <w:rsid w:val="00A24A14"/>
    <w:rsid w:val="00A26766"/>
    <w:rsid w:val="00A27842"/>
    <w:rsid w:val="00A27DDE"/>
    <w:rsid w:val="00A311FF"/>
    <w:rsid w:val="00A31DBC"/>
    <w:rsid w:val="00A32364"/>
    <w:rsid w:val="00A338B8"/>
    <w:rsid w:val="00A339F7"/>
    <w:rsid w:val="00A34144"/>
    <w:rsid w:val="00A36CFD"/>
    <w:rsid w:val="00A40C42"/>
    <w:rsid w:val="00A4131E"/>
    <w:rsid w:val="00A41769"/>
    <w:rsid w:val="00A4291A"/>
    <w:rsid w:val="00A437F5"/>
    <w:rsid w:val="00A43EB5"/>
    <w:rsid w:val="00A4467C"/>
    <w:rsid w:val="00A46824"/>
    <w:rsid w:val="00A52C7F"/>
    <w:rsid w:val="00A53145"/>
    <w:rsid w:val="00A54C80"/>
    <w:rsid w:val="00A54E72"/>
    <w:rsid w:val="00A55945"/>
    <w:rsid w:val="00A55966"/>
    <w:rsid w:val="00A563DA"/>
    <w:rsid w:val="00A57AA5"/>
    <w:rsid w:val="00A615A7"/>
    <w:rsid w:val="00A6177D"/>
    <w:rsid w:val="00A6357F"/>
    <w:rsid w:val="00A6430C"/>
    <w:rsid w:val="00A651F6"/>
    <w:rsid w:val="00A65862"/>
    <w:rsid w:val="00A6604C"/>
    <w:rsid w:val="00A660B9"/>
    <w:rsid w:val="00A70C20"/>
    <w:rsid w:val="00A7259A"/>
    <w:rsid w:val="00A72ADA"/>
    <w:rsid w:val="00A762EE"/>
    <w:rsid w:val="00A801EF"/>
    <w:rsid w:val="00A8054B"/>
    <w:rsid w:val="00A81034"/>
    <w:rsid w:val="00A83A04"/>
    <w:rsid w:val="00A8578D"/>
    <w:rsid w:val="00A868B9"/>
    <w:rsid w:val="00A9055D"/>
    <w:rsid w:val="00A9066C"/>
    <w:rsid w:val="00A91A00"/>
    <w:rsid w:val="00A91A97"/>
    <w:rsid w:val="00A94933"/>
    <w:rsid w:val="00A95BD5"/>
    <w:rsid w:val="00A96A10"/>
    <w:rsid w:val="00A971C8"/>
    <w:rsid w:val="00A971F9"/>
    <w:rsid w:val="00A97E8A"/>
    <w:rsid w:val="00AA0811"/>
    <w:rsid w:val="00AA0CA0"/>
    <w:rsid w:val="00AA1D13"/>
    <w:rsid w:val="00AA20B7"/>
    <w:rsid w:val="00AA39EF"/>
    <w:rsid w:val="00AB0637"/>
    <w:rsid w:val="00AB097C"/>
    <w:rsid w:val="00AB10B2"/>
    <w:rsid w:val="00AB2612"/>
    <w:rsid w:val="00AB4CAF"/>
    <w:rsid w:val="00AB64A3"/>
    <w:rsid w:val="00AB73E9"/>
    <w:rsid w:val="00AC042D"/>
    <w:rsid w:val="00AC113E"/>
    <w:rsid w:val="00AC1D4F"/>
    <w:rsid w:val="00AC1DA8"/>
    <w:rsid w:val="00AC514D"/>
    <w:rsid w:val="00AC5CF6"/>
    <w:rsid w:val="00AC73E5"/>
    <w:rsid w:val="00AC75EC"/>
    <w:rsid w:val="00AC7890"/>
    <w:rsid w:val="00AD0C88"/>
    <w:rsid w:val="00AD217A"/>
    <w:rsid w:val="00AD26AD"/>
    <w:rsid w:val="00AD3E69"/>
    <w:rsid w:val="00AD3F04"/>
    <w:rsid w:val="00AD5B79"/>
    <w:rsid w:val="00AD5DDB"/>
    <w:rsid w:val="00AD660B"/>
    <w:rsid w:val="00AD71B5"/>
    <w:rsid w:val="00AD73AB"/>
    <w:rsid w:val="00AD7505"/>
    <w:rsid w:val="00AD78B0"/>
    <w:rsid w:val="00AE087F"/>
    <w:rsid w:val="00AE0EFA"/>
    <w:rsid w:val="00AE1BCB"/>
    <w:rsid w:val="00AE24AE"/>
    <w:rsid w:val="00AE24D4"/>
    <w:rsid w:val="00AE4AD8"/>
    <w:rsid w:val="00AE5CAE"/>
    <w:rsid w:val="00AE70C7"/>
    <w:rsid w:val="00AE7443"/>
    <w:rsid w:val="00AE761E"/>
    <w:rsid w:val="00AF00ED"/>
    <w:rsid w:val="00AF0654"/>
    <w:rsid w:val="00AF31D5"/>
    <w:rsid w:val="00AF3AC7"/>
    <w:rsid w:val="00AF5354"/>
    <w:rsid w:val="00AF600C"/>
    <w:rsid w:val="00AF62D7"/>
    <w:rsid w:val="00B015CE"/>
    <w:rsid w:val="00B01BFE"/>
    <w:rsid w:val="00B0315A"/>
    <w:rsid w:val="00B04C93"/>
    <w:rsid w:val="00B06581"/>
    <w:rsid w:val="00B07087"/>
    <w:rsid w:val="00B1020A"/>
    <w:rsid w:val="00B10B48"/>
    <w:rsid w:val="00B1154F"/>
    <w:rsid w:val="00B13DDB"/>
    <w:rsid w:val="00B15351"/>
    <w:rsid w:val="00B158E1"/>
    <w:rsid w:val="00B16595"/>
    <w:rsid w:val="00B1694E"/>
    <w:rsid w:val="00B178C4"/>
    <w:rsid w:val="00B179C7"/>
    <w:rsid w:val="00B17B96"/>
    <w:rsid w:val="00B17FB2"/>
    <w:rsid w:val="00B21932"/>
    <w:rsid w:val="00B22B75"/>
    <w:rsid w:val="00B26618"/>
    <w:rsid w:val="00B2779E"/>
    <w:rsid w:val="00B31474"/>
    <w:rsid w:val="00B3199D"/>
    <w:rsid w:val="00B32293"/>
    <w:rsid w:val="00B32DE5"/>
    <w:rsid w:val="00B34817"/>
    <w:rsid w:val="00B35102"/>
    <w:rsid w:val="00B35A7D"/>
    <w:rsid w:val="00B36213"/>
    <w:rsid w:val="00B36BF8"/>
    <w:rsid w:val="00B376A7"/>
    <w:rsid w:val="00B37B02"/>
    <w:rsid w:val="00B405F6"/>
    <w:rsid w:val="00B40634"/>
    <w:rsid w:val="00B40DE2"/>
    <w:rsid w:val="00B46690"/>
    <w:rsid w:val="00B46ED2"/>
    <w:rsid w:val="00B4791F"/>
    <w:rsid w:val="00B50260"/>
    <w:rsid w:val="00B51406"/>
    <w:rsid w:val="00B518B0"/>
    <w:rsid w:val="00B5190F"/>
    <w:rsid w:val="00B52332"/>
    <w:rsid w:val="00B526E6"/>
    <w:rsid w:val="00B52BAE"/>
    <w:rsid w:val="00B53DFF"/>
    <w:rsid w:val="00B54F14"/>
    <w:rsid w:val="00B55941"/>
    <w:rsid w:val="00B56040"/>
    <w:rsid w:val="00B56176"/>
    <w:rsid w:val="00B60266"/>
    <w:rsid w:val="00B6241A"/>
    <w:rsid w:val="00B634EB"/>
    <w:rsid w:val="00B638E4"/>
    <w:rsid w:val="00B63954"/>
    <w:rsid w:val="00B6467F"/>
    <w:rsid w:val="00B70195"/>
    <w:rsid w:val="00B70AA4"/>
    <w:rsid w:val="00B71374"/>
    <w:rsid w:val="00B737E4"/>
    <w:rsid w:val="00B74121"/>
    <w:rsid w:val="00B75DA0"/>
    <w:rsid w:val="00B76CE6"/>
    <w:rsid w:val="00B77A5D"/>
    <w:rsid w:val="00B80229"/>
    <w:rsid w:val="00B809EC"/>
    <w:rsid w:val="00B83D86"/>
    <w:rsid w:val="00B8532A"/>
    <w:rsid w:val="00B85C41"/>
    <w:rsid w:val="00B85D44"/>
    <w:rsid w:val="00B8725D"/>
    <w:rsid w:val="00B87C57"/>
    <w:rsid w:val="00B906C9"/>
    <w:rsid w:val="00B90BBD"/>
    <w:rsid w:val="00B91F30"/>
    <w:rsid w:val="00B928F2"/>
    <w:rsid w:val="00B92CF2"/>
    <w:rsid w:val="00B933CC"/>
    <w:rsid w:val="00B93ABE"/>
    <w:rsid w:val="00B93C50"/>
    <w:rsid w:val="00B95E68"/>
    <w:rsid w:val="00B9711C"/>
    <w:rsid w:val="00BA0E54"/>
    <w:rsid w:val="00BA11D4"/>
    <w:rsid w:val="00BA2A24"/>
    <w:rsid w:val="00BA3818"/>
    <w:rsid w:val="00BA5686"/>
    <w:rsid w:val="00BA5E3D"/>
    <w:rsid w:val="00BA60DF"/>
    <w:rsid w:val="00BA6966"/>
    <w:rsid w:val="00BA7AE0"/>
    <w:rsid w:val="00BA7D4E"/>
    <w:rsid w:val="00BB0217"/>
    <w:rsid w:val="00BB10C4"/>
    <w:rsid w:val="00BB15F3"/>
    <w:rsid w:val="00BB5E5B"/>
    <w:rsid w:val="00BC0672"/>
    <w:rsid w:val="00BC30D6"/>
    <w:rsid w:val="00BC3142"/>
    <w:rsid w:val="00BC5D24"/>
    <w:rsid w:val="00BC75FC"/>
    <w:rsid w:val="00BD05A1"/>
    <w:rsid w:val="00BD45A6"/>
    <w:rsid w:val="00BD5FEB"/>
    <w:rsid w:val="00BD68C8"/>
    <w:rsid w:val="00BE0953"/>
    <w:rsid w:val="00BE0A50"/>
    <w:rsid w:val="00BE3C86"/>
    <w:rsid w:val="00BE497C"/>
    <w:rsid w:val="00BE514A"/>
    <w:rsid w:val="00BE6739"/>
    <w:rsid w:val="00BE729E"/>
    <w:rsid w:val="00BF095C"/>
    <w:rsid w:val="00BF1D6A"/>
    <w:rsid w:val="00BF3A3F"/>
    <w:rsid w:val="00BF43C6"/>
    <w:rsid w:val="00BF55C1"/>
    <w:rsid w:val="00BF612B"/>
    <w:rsid w:val="00BF63BA"/>
    <w:rsid w:val="00C006B7"/>
    <w:rsid w:val="00C0082F"/>
    <w:rsid w:val="00C00C2D"/>
    <w:rsid w:val="00C0136C"/>
    <w:rsid w:val="00C0161D"/>
    <w:rsid w:val="00C03C54"/>
    <w:rsid w:val="00C0497F"/>
    <w:rsid w:val="00C12E51"/>
    <w:rsid w:val="00C1305C"/>
    <w:rsid w:val="00C16412"/>
    <w:rsid w:val="00C17D16"/>
    <w:rsid w:val="00C20696"/>
    <w:rsid w:val="00C20AF2"/>
    <w:rsid w:val="00C21288"/>
    <w:rsid w:val="00C21A65"/>
    <w:rsid w:val="00C23638"/>
    <w:rsid w:val="00C24367"/>
    <w:rsid w:val="00C244E9"/>
    <w:rsid w:val="00C25502"/>
    <w:rsid w:val="00C25FC8"/>
    <w:rsid w:val="00C3033C"/>
    <w:rsid w:val="00C347F6"/>
    <w:rsid w:val="00C36586"/>
    <w:rsid w:val="00C37EE7"/>
    <w:rsid w:val="00C40053"/>
    <w:rsid w:val="00C40FD5"/>
    <w:rsid w:val="00C413F8"/>
    <w:rsid w:val="00C42489"/>
    <w:rsid w:val="00C4276B"/>
    <w:rsid w:val="00C46105"/>
    <w:rsid w:val="00C4648F"/>
    <w:rsid w:val="00C46934"/>
    <w:rsid w:val="00C4739D"/>
    <w:rsid w:val="00C477B4"/>
    <w:rsid w:val="00C5163F"/>
    <w:rsid w:val="00C527C6"/>
    <w:rsid w:val="00C53902"/>
    <w:rsid w:val="00C53D5C"/>
    <w:rsid w:val="00C54B1C"/>
    <w:rsid w:val="00C56389"/>
    <w:rsid w:val="00C56D84"/>
    <w:rsid w:val="00C5747C"/>
    <w:rsid w:val="00C57A5F"/>
    <w:rsid w:val="00C61340"/>
    <w:rsid w:val="00C62D3F"/>
    <w:rsid w:val="00C66DB1"/>
    <w:rsid w:val="00C67F28"/>
    <w:rsid w:val="00C70730"/>
    <w:rsid w:val="00C72C79"/>
    <w:rsid w:val="00C72FE2"/>
    <w:rsid w:val="00C73382"/>
    <w:rsid w:val="00C734B6"/>
    <w:rsid w:val="00C745C1"/>
    <w:rsid w:val="00C75E8A"/>
    <w:rsid w:val="00C769FF"/>
    <w:rsid w:val="00C8292F"/>
    <w:rsid w:val="00C836CE"/>
    <w:rsid w:val="00C851D1"/>
    <w:rsid w:val="00C85332"/>
    <w:rsid w:val="00C8592F"/>
    <w:rsid w:val="00C85A78"/>
    <w:rsid w:val="00C85D12"/>
    <w:rsid w:val="00C87214"/>
    <w:rsid w:val="00C87996"/>
    <w:rsid w:val="00C87FAE"/>
    <w:rsid w:val="00C90919"/>
    <w:rsid w:val="00C916B1"/>
    <w:rsid w:val="00C9194D"/>
    <w:rsid w:val="00C92962"/>
    <w:rsid w:val="00C92B42"/>
    <w:rsid w:val="00C941AD"/>
    <w:rsid w:val="00C95C85"/>
    <w:rsid w:val="00C967D0"/>
    <w:rsid w:val="00C97A49"/>
    <w:rsid w:val="00CA0E67"/>
    <w:rsid w:val="00CA0FB0"/>
    <w:rsid w:val="00CA2134"/>
    <w:rsid w:val="00CA463E"/>
    <w:rsid w:val="00CB0E20"/>
    <w:rsid w:val="00CB1A90"/>
    <w:rsid w:val="00CB2092"/>
    <w:rsid w:val="00CB2294"/>
    <w:rsid w:val="00CB38B6"/>
    <w:rsid w:val="00CB54E9"/>
    <w:rsid w:val="00CC030B"/>
    <w:rsid w:val="00CC1C90"/>
    <w:rsid w:val="00CC3FBF"/>
    <w:rsid w:val="00CC5B05"/>
    <w:rsid w:val="00CC635B"/>
    <w:rsid w:val="00CC6BA5"/>
    <w:rsid w:val="00CC7F6D"/>
    <w:rsid w:val="00CD1489"/>
    <w:rsid w:val="00CD38C8"/>
    <w:rsid w:val="00CD51FF"/>
    <w:rsid w:val="00CD5528"/>
    <w:rsid w:val="00CD62A1"/>
    <w:rsid w:val="00CE037D"/>
    <w:rsid w:val="00CE0475"/>
    <w:rsid w:val="00CE1259"/>
    <w:rsid w:val="00CE2038"/>
    <w:rsid w:val="00CE245E"/>
    <w:rsid w:val="00CE2A96"/>
    <w:rsid w:val="00CE6B2C"/>
    <w:rsid w:val="00CE6F91"/>
    <w:rsid w:val="00CF0B64"/>
    <w:rsid w:val="00CF177C"/>
    <w:rsid w:val="00CF20B9"/>
    <w:rsid w:val="00CF43BE"/>
    <w:rsid w:val="00CF4E27"/>
    <w:rsid w:val="00CF6463"/>
    <w:rsid w:val="00CF668E"/>
    <w:rsid w:val="00CF66D8"/>
    <w:rsid w:val="00CF6F34"/>
    <w:rsid w:val="00CF7102"/>
    <w:rsid w:val="00D01650"/>
    <w:rsid w:val="00D01D63"/>
    <w:rsid w:val="00D020A3"/>
    <w:rsid w:val="00D0254D"/>
    <w:rsid w:val="00D03593"/>
    <w:rsid w:val="00D059EA"/>
    <w:rsid w:val="00D05A67"/>
    <w:rsid w:val="00D0785D"/>
    <w:rsid w:val="00D10BFA"/>
    <w:rsid w:val="00D10C68"/>
    <w:rsid w:val="00D10F8F"/>
    <w:rsid w:val="00D117B2"/>
    <w:rsid w:val="00D127A9"/>
    <w:rsid w:val="00D12F20"/>
    <w:rsid w:val="00D130C1"/>
    <w:rsid w:val="00D167B1"/>
    <w:rsid w:val="00D16E08"/>
    <w:rsid w:val="00D175C5"/>
    <w:rsid w:val="00D20538"/>
    <w:rsid w:val="00D21D5B"/>
    <w:rsid w:val="00D22AB9"/>
    <w:rsid w:val="00D24AA8"/>
    <w:rsid w:val="00D24ABB"/>
    <w:rsid w:val="00D24B67"/>
    <w:rsid w:val="00D26822"/>
    <w:rsid w:val="00D350AB"/>
    <w:rsid w:val="00D3547E"/>
    <w:rsid w:val="00D35865"/>
    <w:rsid w:val="00D36C6F"/>
    <w:rsid w:val="00D36E78"/>
    <w:rsid w:val="00D40C55"/>
    <w:rsid w:val="00D4117C"/>
    <w:rsid w:val="00D452A2"/>
    <w:rsid w:val="00D45CD7"/>
    <w:rsid w:val="00D4622F"/>
    <w:rsid w:val="00D46643"/>
    <w:rsid w:val="00D47303"/>
    <w:rsid w:val="00D505B3"/>
    <w:rsid w:val="00D515FD"/>
    <w:rsid w:val="00D5362B"/>
    <w:rsid w:val="00D53EF1"/>
    <w:rsid w:val="00D56740"/>
    <w:rsid w:val="00D56F73"/>
    <w:rsid w:val="00D57036"/>
    <w:rsid w:val="00D57F8E"/>
    <w:rsid w:val="00D61CE7"/>
    <w:rsid w:val="00D63AA9"/>
    <w:rsid w:val="00D82309"/>
    <w:rsid w:val="00D83B7A"/>
    <w:rsid w:val="00D83BDF"/>
    <w:rsid w:val="00D84D59"/>
    <w:rsid w:val="00D85AB1"/>
    <w:rsid w:val="00D86CE5"/>
    <w:rsid w:val="00D904E4"/>
    <w:rsid w:val="00D90BDE"/>
    <w:rsid w:val="00D91EE9"/>
    <w:rsid w:val="00D96175"/>
    <w:rsid w:val="00D9729E"/>
    <w:rsid w:val="00D97974"/>
    <w:rsid w:val="00DA0252"/>
    <w:rsid w:val="00DA10EA"/>
    <w:rsid w:val="00DA1416"/>
    <w:rsid w:val="00DA1699"/>
    <w:rsid w:val="00DA16E9"/>
    <w:rsid w:val="00DA17F1"/>
    <w:rsid w:val="00DA5050"/>
    <w:rsid w:val="00DA5446"/>
    <w:rsid w:val="00DA64E5"/>
    <w:rsid w:val="00DA6D09"/>
    <w:rsid w:val="00DA6E69"/>
    <w:rsid w:val="00DA7BA0"/>
    <w:rsid w:val="00DB03A6"/>
    <w:rsid w:val="00DB0592"/>
    <w:rsid w:val="00DB2118"/>
    <w:rsid w:val="00DB2177"/>
    <w:rsid w:val="00DB230E"/>
    <w:rsid w:val="00DB25DD"/>
    <w:rsid w:val="00DB35EC"/>
    <w:rsid w:val="00DB385C"/>
    <w:rsid w:val="00DB3AFD"/>
    <w:rsid w:val="00DB5571"/>
    <w:rsid w:val="00DB653C"/>
    <w:rsid w:val="00DB7458"/>
    <w:rsid w:val="00DC05CE"/>
    <w:rsid w:val="00DC07C1"/>
    <w:rsid w:val="00DC227A"/>
    <w:rsid w:val="00DC2677"/>
    <w:rsid w:val="00DC3239"/>
    <w:rsid w:val="00DC5B5C"/>
    <w:rsid w:val="00DC7127"/>
    <w:rsid w:val="00DD156F"/>
    <w:rsid w:val="00DD1769"/>
    <w:rsid w:val="00DD1B10"/>
    <w:rsid w:val="00DD1C9C"/>
    <w:rsid w:val="00DD2842"/>
    <w:rsid w:val="00DD38F4"/>
    <w:rsid w:val="00DD5356"/>
    <w:rsid w:val="00DE1237"/>
    <w:rsid w:val="00DE1C0B"/>
    <w:rsid w:val="00DE2956"/>
    <w:rsid w:val="00DE311E"/>
    <w:rsid w:val="00DE332F"/>
    <w:rsid w:val="00DE48E7"/>
    <w:rsid w:val="00DE4FCD"/>
    <w:rsid w:val="00DE5BA8"/>
    <w:rsid w:val="00DF0453"/>
    <w:rsid w:val="00DF0CF7"/>
    <w:rsid w:val="00DF2BA5"/>
    <w:rsid w:val="00DF2BCF"/>
    <w:rsid w:val="00DF515B"/>
    <w:rsid w:val="00DF55C6"/>
    <w:rsid w:val="00DF5909"/>
    <w:rsid w:val="00DF5C7D"/>
    <w:rsid w:val="00DF6142"/>
    <w:rsid w:val="00DF7105"/>
    <w:rsid w:val="00DF75E3"/>
    <w:rsid w:val="00DF7DD8"/>
    <w:rsid w:val="00E00061"/>
    <w:rsid w:val="00E017EA"/>
    <w:rsid w:val="00E01E0B"/>
    <w:rsid w:val="00E03646"/>
    <w:rsid w:val="00E039B9"/>
    <w:rsid w:val="00E03C69"/>
    <w:rsid w:val="00E0724F"/>
    <w:rsid w:val="00E10F43"/>
    <w:rsid w:val="00E12B1D"/>
    <w:rsid w:val="00E13FCF"/>
    <w:rsid w:val="00E152C3"/>
    <w:rsid w:val="00E16056"/>
    <w:rsid w:val="00E16E94"/>
    <w:rsid w:val="00E17AA8"/>
    <w:rsid w:val="00E17C77"/>
    <w:rsid w:val="00E25D04"/>
    <w:rsid w:val="00E27036"/>
    <w:rsid w:val="00E27239"/>
    <w:rsid w:val="00E30BD9"/>
    <w:rsid w:val="00E313D5"/>
    <w:rsid w:val="00E3144B"/>
    <w:rsid w:val="00E31896"/>
    <w:rsid w:val="00E34132"/>
    <w:rsid w:val="00E36648"/>
    <w:rsid w:val="00E371ED"/>
    <w:rsid w:val="00E37D40"/>
    <w:rsid w:val="00E405EB"/>
    <w:rsid w:val="00E41CB3"/>
    <w:rsid w:val="00E43169"/>
    <w:rsid w:val="00E43896"/>
    <w:rsid w:val="00E44630"/>
    <w:rsid w:val="00E4576C"/>
    <w:rsid w:val="00E47051"/>
    <w:rsid w:val="00E5166F"/>
    <w:rsid w:val="00E533C4"/>
    <w:rsid w:val="00E54FE5"/>
    <w:rsid w:val="00E5529A"/>
    <w:rsid w:val="00E56EF7"/>
    <w:rsid w:val="00E573B9"/>
    <w:rsid w:val="00E60936"/>
    <w:rsid w:val="00E61412"/>
    <w:rsid w:val="00E62527"/>
    <w:rsid w:val="00E62981"/>
    <w:rsid w:val="00E6512D"/>
    <w:rsid w:val="00E67450"/>
    <w:rsid w:val="00E70107"/>
    <w:rsid w:val="00E70A55"/>
    <w:rsid w:val="00E71289"/>
    <w:rsid w:val="00E7174C"/>
    <w:rsid w:val="00E71CBB"/>
    <w:rsid w:val="00E71FC1"/>
    <w:rsid w:val="00E71FDF"/>
    <w:rsid w:val="00E72036"/>
    <w:rsid w:val="00E73381"/>
    <w:rsid w:val="00E77183"/>
    <w:rsid w:val="00E80318"/>
    <w:rsid w:val="00E807E3"/>
    <w:rsid w:val="00E8082A"/>
    <w:rsid w:val="00E81B17"/>
    <w:rsid w:val="00E82138"/>
    <w:rsid w:val="00E84D70"/>
    <w:rsid w:val="00E8747D"/>
    <w:rsid w:val="00E90267"/>
    <w:rsid w:val="00E91173"/>
    <w:rsid w:val="00E91314"/>
    <w:rsid w:val="00E92606"/>
    <w:rsid w:val="00E94567"/>
    <w:rsid w:val="00E964F7"/>
    <w:rsid w:val="00E96ABA"/>
    <w:rsid w:val="00EA0390"/>
    <w:rsid w:val="00EA0758"/>
    <w:rsid w:val="00EA482D"/>
    <w:rsid w:val="00EA6FFA"/>
    <w:rsid w:val="00EA7B45"/>
    <w:rsid w:val="00EB1264"/>
    <w:rsid w:val="00EB26C7"/>
    <w:rsid w:val="00EB3651"/>
    <w:rsid w:val="00EB4521"/>
    <w:rsid w:val="00EB4740"/>
    <w:rsid w:val="00EB51B4"/>
    <w:rsid w:val="00EB5C06"/>
    <w:rsid w:val="00EB6C2A"/>
    <w:rsid w:val="00EB7434"/>
    <w:rsid w:val="00EB7EBB"/>
    <w:rsid w:val="00EC01CC"/>
    <w:rsid w:val="00EC0577"/>
    <w:rsid w:val="00EC117E"/>
    <w:rsid w:val="00EC1450"/>
    <w:rsid w:val="00EC1518"/>
    <w:rsid w:val="00EC2F55"/>
    <w:rsid w:val="00EC4B2C"/>
    <w:rsid w:val="00EC58C3"/>
    <w:rsid w:val="00EC6BC6"/>
    <w:rsid w:val="00EC6D7C"/>
    <w:rsid w:val="00ED1952"/>
    <w:rsid w:val="00ED4A68"/>
    <w:rsid w:val="00ED573C"/>
    <w:rsid w:val="00ED790E"/>
    <w:rsid w:val="00ED7E97"/>
    <w:rsid w:val="00EE1FF0"/>
    <w:rsid w:val="00EE25BE"/>
    <w:rsid w:val="00EE4044"/>
    <w:rsid w:val="00EE4AFF"/>
    <w:rsid w:val="00EE5C58"/>
    <w:rsid w:val="00EE6D1F"/>
    <w:rsid w:val="00EE6D3A"/>
    <w:rsid w:val="00EE7124"/>
    <w:rsid w:val="00EF0261"/>
    <w:rsid w:val="00EF07D2"/>
    <w:rsid w:val="00EF17B9"/>
    <w:rsid w:val="00EF212B"/>
    <w:rsid w:val="00EF3BDE"/>
    <w:rsid w:val="00EF4462"/>
    <w:rsid w:val="00EF4907"/>
    <w:rsid w:val="00EF4EA2"/>
    <w:rsid w:val="00EF5DA5"/>
    <w:rsid w:val="00EF6925"/>
    <w:rsid w:val="00EF7C81"/>
    <w:rsid w:val="00F00441"/>
    <w:rsid w:val="00F03723"/>
    <w:rsid w:val="00F03935"/>
    <w:rsid w:val="00F047A4"/>
    <w:rsid w:val="00F0483D"/>
    <w:rsid w:val="00F0543E"/>
    <w:rsid w:val="00F05CCF"/>
    <w:rsid w:val="00F11173"/>
    <w:rsid w:val="00F149CF"/>
    <w:rsid w:val="00F15363"/>
    <w:rsid w:val="00F17B70"/>
    <w:rsid w:val="00F2072D"/>
    <w:rsid w:val="00F21D78"/>
    <w:rsid w:val="00F220AA"/>
    <w:rsid w:val="00F22601"/>
    <w:rsid w:val="00F232B2"/>
    <w:rsid w:val="00F2462F"/>
    <w:rsid w:val="00F24CEE"/>
    <w:rsid w:val="00F24E11"/>
    <w:rsid w:val="00F25ABF"/>
    <w:rsid w:val="00F25D65"/>
    <w:rsid w:val="00F26254"/>
    <w:rsid w:val="00F2673B"/>
    <w:rsid w:val="00F26C17"/>
    <w:rsid w:val="00F30D4D"/>
    <w:rsid w:val="00F3142C"/>
    <w:rsid w:val="00F3243D"/>
    <w:rsid w:val="00F331D0"/>
    <w:rsid w:val="00F34E1E"/>
    <w:rsid w:val="00F350EF"/>
    <w:rsid w:val="00F36262"/>
    <w:rsid w:val="00F373DB"/>
    <w:rsid w:val="00F41BC1"/>
    <w:rsid w:val="00F4340D"/>
    <w:rsid w:val="00F440A3"/>
    <w:rsid w:val="00F47560"/>
    <w:rsid w:val="00F5196E"/>
    <w:rsid w:val="00F51D5A"/>
    <w:rsid w:val="00F51D84"/>
    <w:rsid w:val="00F53A07"/>
    <w:rsid w:val="00F54294"/>
    <w:rsid w:val="00F54945"/>
    <w:rsid w:val="00F55CC7"/>
    <w:rsid w:val="00F560E4"/>
    <w:rsid w:val="00F56CFB"/>
    <w:rsid w:val="00F628EB"/>
    <w:rsid w:val="00F6367A"/>
    <w:rsid w:val="00F64EAA"/>
    <w:rsid w:val="00F652D8"/>
    <w:rsid w:val="00F66D45"/>
    <w:rsid w:val="00F6780E"/>
    <w:rsid w:val="00F709C3"/>
    <w:rsid w:val="00F70C33"/>
    <w:rsid w:val="00F7266B"/>
    <w:rsid w:val="00F7533A"/>
    <w:rsid w:val="00F75E07"/>
    <w:rsid w:val="00F80135"/>
    <w:rsid w:val="00F8037D"/>
    <w:rsid w:val="00F80748"/>
    <w:rsid w:val="00F815BC"/>
    <w:rsid w:val="00F8293A"/>
    <w:rsid w:val="00F82B73"/>
    <w:rsid w:val="00F82FC6"/>
    <w:rsid w:val="00F83C83"/>
    <w:rsid w:val="00F8683F"/>
    <w:rsid w:val="00F86887"/>
    <w:rsid w:val="00F92E87"/>
    <w:rsid w:val="00F935DE"/>
    <w:rsid w:val="00F93814"/>
    <w:rsid w:val="00F94A48"/>
    <w:rsid w:val="00F95299"/>
    <w:rsid w:val="00F95C73"/>
    <w:rsid w:val="00F95E98"/>
    <w:rsid w:val="00F97851"/>
    <w:rsid w:val="00F97F64"/>
    <w:rsid w:val="00FA1A9D"/>
    <w:rsid w:val="00FA1EF4"/>
    <w:rsid w:val="00FA405A"/>
    <w:rsid w:val="00FA497F"/>
    <w:rsid w:val="00FA4D21"/>
    <w:rsid w:val="00FA4D44"/>
    <w:rsid w:val="00FA5891"/>
    <w:rsid w:val="00FA5BB8"/>
    <w:rsid w:val="00FA6D4B"/>
    <w:rsid w:val="00FB21DB"/>
    <w:rsid w:val="00FB3292"/>
    <w:rsid w:val="00FB3CA1"/>
    <w:rsid w:val="00FB5595"/>
    <w:rsid w:val="00FB6246"/>
    <w:rsid w:val="00FC32ED"/>
    <w:rsid w:val="00FC3D3D"/>
    <w:rsid w:val="00FC4F14"/>
    <w:rsid w:val="00FC7716"/>
    <w:rsid w:val="00FD0192"/>
    <w:rsid w:val="00FD29F4"/>
    <w:rsid w:val="00FD2ADE"/>
    <w:rsid w:val="00FD30CB"/>
    <w:rsid w:val="00FD5323"/>
    <w:rsid w:val="00FD6596"/>
    <w:rsid w:val="00FD7869"/>
    <w:rsid w:val="00FD7B7A"/>
    <w:rsid w:val="00FD7BAA"/>
    <w:rsid w:val="00FE01CE"/>
    <w:rsid w:val="00FE2243"/>
    <w:rsid w:val="00FE53C6"/>
    <w:rsid w:val="00FE59F2"/>
    <w:rsid w:val="00FF0EAF"/>
    <w:rsid w:val="00FF12FF"/>
    <w:rsid w:val="00FF2390"/>
    <w:rsid w:val="00FF2CB4"/>
    <w:rsid w:val="00FF45A1"/>
    <w:rsid w:val="00FF4BF4"/>
    <w:rsid w:val="00FF5932"/>
    <w:rsid w:val="00FF60DD"/>
    <w:rsid w:val="00FF6122"/>
  </w:rsids>
  <m:mathPr>
    <m:mathFont m:val="Cambria Math"/>
    <m:brkBin m:val="before"/>
    <m:brkBinSub m:val="--"/>
    <m:smallFrac m:val="off"/>
    <m:dispDef/>
    <m:lMargin m:val="0"/>
    <m:rMargin m:val="0"/>
    <m:defJc m:val="centerGroup"/>
    <m:wrapIndent m:val="1440"/>
    <m:intLim m:val="subSup"/>
    <m:naryLim m:val="undOvr"/>
  </m:mathPr>
  <w:themeFontLang w:val="nb-NO"/>
  <w:clrSchemeMapping w:bg1="light1" w:t1="dark1" w:bg2="light2" w:t2="dark2" w:accent1="accent1" w:accent2="accent2" w:accent3="accent3" w:accent4="accent4" w:accent5="accent5" w:accent6="accent6" w:hyperlink="hyperlink" w:followedHyperlink="followedHyperlink"/>
  <w:shapeDefaults>
    <o:shapedefaults v:ext="edit" spidmax="4915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nb-NO"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C0672"/>
    <w:pPr>
      <w:jc w:val="both"/>
    </w:pPr>
    <w:rPr>
      <w:rFonts w:ascii="Georgia" w:hAnsi="Georgia"/>
      <w:sz w:val="24"/>
      <w:lang w:val="en-US"/>
    </w:rPr>
  </w:style>
  <w:style w:type="paragraph" w:styleId="Overskrift1">
    <w:name w:val="heading 1"/>
    <w:basedOn w:val="Normal"/>
    <w:next w:val="Normal"/>
    <w:link w:val="Overskrift1Tegn"/>
    <w:uiPriority w:val="9"/>
    <w:qFormat/>
    <w:rsid w:val="00741568"/>
    <w:pPr>
      <w:keepNext/>
      <w:keepLines/>
      <w:numPr>
        <w:numId w:val="1"/>
      </w:numPr>
      <w:tabs>
        <w:tab w:val="left" w:pos="284"/>
      </w:tabs>
      <w:spacing w:before="200" w:after="0"/>
      <w:ind w:left="709" w:hanging="709"/>
      <w:outlineLvl w:val="0"/>
    </w:pPr>
    <w:rPr>
      <w:rFonts w:eastAsiaTheme="majorEastAsia" w:cstheme="majorBidi"/>
      <w:b/>
      <w:bCs/>
      <w:sz w:val="52"/>
      <w:szCs w:val="52"/>
    </w:rPr>
  </w:style>
  <w:style w:type="paragraph" w:styleId="Overskrift2">
    <w:name w:val="heading 2"/>
    <w:basedOn w:val="Normal"/>
    <w:next w:val="Normal"/>
    <w:link w:val="Overskrift2Tegn"/>
    <w:uiPriority w:val="9"/>
    <w:unhideWhenUsed/>
    <w:qFormat/>
    <w:rsid w:val="00D5362B"/>
    <w:pPr>
      <w:keepNext/>
      <w:keepLines/>
      <w:numPr>
        <w:ilvl w:val="1"/>
        <w:numId w:val="1"/>
      </w:numPr>
      <w:spacing w:before="200" w:after="0"/>
      <w:ind w:hanging="641"/>
      <w:outlineLvl w:val="1"/>
    </w:pPr>
    <w:rPr>
      <w:rFonts w:eastAsiaTheme="majorEastAsia" w:cstheme="majorBidi"/>
      <w:b/>
      <w:bCs/>
      <w:sz w:val="32"/>
      <w:szCs w:val="26"/>
    </w:rPr>
  </w:style>
  <w:style w:type="paragraph" w:styleId="Overskrift3">
    <w:name w:val="heading 3"/>
    <w:basedOn w:val="Normal"/>
    <w:next w:val="Normal"/>
    <w:link w:val="Overskrift3Tegn"/>
    <w:uiPriority w:val="9"/>
    <w:unhideWhenUsed/>
    <w:qFormat/>
    <w:rsid w:val="004E3DC9"/>
    <w:pPr>
      <w:keepNext/>
      <w:keepLines/>
      <w:numPr>
        <w:ilvl w:val="2"/>
        <w:numId w:val="1"/>
      </w:numPr>
      <w:spacing w:before="200" w:after="0"/>
      <w:ind w:left="851" w:hanging="851"/>
      <w:outlineLvl w:val="2"/>
    </w:pPr>
    <w:rPr>
      <w:rFonts w:eastAsiaTheme="majorEastAsia" w:cstheme="majorBidi"/>
      <w:b/>
      <w:bCs/>
      <w:i/>
      <w:szCs w:val="24"/>
    </w:rPr>
  </w:style>
  <w:style w:type="paragraph" w:styleId="Overskrift4">
    <w:name w:val="heading 4"/>
    <w:basedOn w:val="Normal"/>
    <w:next w:val="Normal"/>
    <w:link w:val="Overskrift4Tegn"/>
    <w:uiPriority w:val="9"/>
    <w:unhideWhenUsed/>
    <w:qFormat/>
    <w:rsid w:val="00582008"/>
    <w:pPr>
      <w:keepNext/>
      <w:keepLines/>
      <w:numPr>
        <w:ilvl w:val="3"/>
        <w:numId w:val="1"/>
      </w:numPr>
      <w:spacing w:before="200" w:after="0"/>
      <w:ind w:left="851" w:hanging="851"/>
      <w:outlineLvl w:val="3"/>
    </w:pPr>
    <w:rPr>
      <w:rFonts w:eastAsiaTheme="majorEastAsia" w:cstheme="majorBidi"/>
      <w:b/>
      <w:bCs/>
      <w:i/>
      <w:iCs/>
    </w:rPr>
  </w:style>
  <w:style w:type="paragraph" w:styleId="Overskrift5">
    <w:name w:val="heading 5"/>
    <w:basedOn w:val="Normal"/>
    <w:next w:val="Normal"/>
    <w:link w:val="Overskrift5Tegn"/>
    <w:uiPriority w:val="9"/>
    <w:unhideWhenUsed/>
    <w:qFormat/>
    <w:rsid w:val="00002E17"/>
    <w:pPr>
      <w:keepNext/>
      <w:keepLines/>
      <w:numPr>
        <w:ilvl w:val="4"/>
        <w:numId w:val="1"/>
      </w:numPr>
      <w:spacing w:before="200" w:after="0"/>
      <w:outlineLvl w:val="4"/>
    </w:pPr>
    <w:rPr>
      <w:rFonts w:eastAsiaTheme="majorEastAsia" w:cstheme="majorBidi"/>
      <w:i/>
    </w:rPr>
  </w:style>
  <w:style w:type="paragraph" w:styleId="Overskrift6">
    <w:name w:val="heading 6"/>
    <w:basedOn w:val="Normal"/>
    <w:next w:val="Normal"/>
    <w:link w:val="Overskrift6Tegn"/>
    <w:uiPriority w:val="9"/>
    <w:semiHidden/>
    <w:unhideWhenUsed/>
    <w:qFormat/>
    <w:rsid w:val="0044238F"/>
    <w:pPr>
      <w:keepNext/>
      <w:keepLines/>
      <w:numPr>
        <w:ilvl w:val="5"/>
        <w:numId w:val="1"/>
      </w:numPr>
      <w:spacing w:before="200" w:after="0"/>
      <w:outlineLvl w:val="5"/>
    </w:pPr>
    <w:rPr>
      <w:rFonts w:asciiTheme="majorHAnsi" w:eastAsiaTheme="majorEastAsia" w:hAnsiTheme="majorHAnsi" w:cstheme="majorBidi"/>
      <w:iCs/>
      <w:u w:val="single"/>
    </w:rPr>
  </w:style>
  <w:style w:type="character" w:default="1" w:styleId="Standardskriftforavsnitt">
    <w:name w:val="Default Paragraph Font"/>
    <w:uiPriority w:val="1"/>
    <w:semiHidden/>
    <w:unhideWhenUsed/>
  </w:style>
  <w:style w:type="table" w:default="1" w:styleId="Vanligtabell">
    <w:name w:val="Normal Table"/>
    <w:uiPriority w:val="99"/>
    <w:semiHidden/>
    <w:unhideWhenUsed/>
    <w:qFormat/>
    <w:tblPr>
      <w:tblInd w:w="0" w:type="dxa"/>
      <w:tblCellMar>
        <w:top w:w="0" w:type="dxa"/>
        <w:left w:w="108" w:type="dxa"/>
        <w:bottom w:w="0" w:type="dxa"/>
        <w:right w:w="108" w:type="dxa"/>
      </w:tblCellMar>
    </w:tblPr>
  </w:style>
  <w:style w:type="numbering" w:default="1" w:styleId="Ingenliste">
    <w:name w:val="No List"/>
    <w:uiPriority w:val="99"/>
    <w:semiHidden/>
    <w:unhideWhenUsed/>
  </w:style>
  <w:style w:type="character" w:customStyle="1" w:styleId="Overskrift1Tegn">
    <w:name w:val="Overskrift 1 Tegn"/>
    <w:basedOn w:val="Standardskriftforavsnitt"/>
    <w:link w:val="Overskrift1"/>
    <w:uiPriority w:val="9"/>
    <w:rsid w:val="00741568"/>
    <w:rPr>
      <w:rFonts w:ascii="Georgia" w:eastAsiaTheme="majorEastAsia" w:hAnsi="Georgia" w:cstheme="majorBidi"/>
      <w:b/>
      <w:bCs/>
      <w:sz w:val="52"/>
      <w:szCs w:val="52"/>
      <w:lang w:val="en-US"/>
    </w:rPr>
  </w:style>
  <w:style w:type="character" w:customStyle="1" w:styleId="Overskrift2Tegn">
    <w:name w:val="Overskrift 2 Tegn"/>
    <w:basedOn w:val="Standardskriftforavsnitt"/>
    <w:link w:val="Overskrift2"/>
    <w:uiPriority w:val="9"/>
    <w:rsid w:val="00D5362B"/>
    <w:rPr>
      <w:rFonts w:ascii="Georgia" w:eastAsiaTheme="majorEastAsia" w:hAnsi="Georgia" w:cstheme="majorBidi"/>
      <w:b/>
      <w:bCs/>
      <w:sz w:val="32"/>
      <w:szCs w:val="26"/>
      <w:lang w:val="en-US"/>
    </w:rPr>
  </w:style>
  <w:style w:type="character" w:customStyle="1" w:styleId="Overskrift3Tegn">
    <w:name w:val="Overskrift 3 Tegn"/>
    <w:basedOn w:val="Standardskriftforavsnitt"/>
    <w:link w:val="Overskrift3"/>
    <w:uiPriority w:val="9"/>
    <w:rsid w:val="004E3DC9"/>
    <w:rPr>
      <w:rFonts w:ascii="Georgia" w:eastAsiaTheme="majorEastAsia" w:hAnsi="Georgia" w:cstheme="majorBidi"/>
      <w:b/>
      <w:bCs/>
      <w:i/>
      <w:sz w:val="24"/>
      <w:szCs w:val="24"/>
      <w:lang w:val="en-US"/>
    </w:rPr>
  </w:style>
  <w:style w:type="character" w:customStyle="1" w:styleId="Overskrift4Tegn">
    <w:name w:val="Overskrift 4 Tegn"/>
    <w:basedOn w:val="Standardskriftforavsnitt"/>
    <w:link w:val="Overskrift4"/>
    <w:uiPriority w:val="9"/>
    <w:rsid w:val="00582008"/>
    <w:rPr>
      <w:rFonts w:ascii="Georgia" w:eastAsiaTheme="majorEastAsia" w:hAnsi="Georgia" w:cstheme="majorBidi"/>
      <w:b/>
      <w:bCs/>
      <w:i/>
      <w:iCs/>
      <w:sz w:val="24"/>
      <w:lang w:val="en-US"/>
    </w:rPr>
  </w:style>
  <w:style w:type="character" w:customStyle="1" w:styleId="Overskrift5Tegn">
    <w:name w:val="Overskrift 5 Tegn"/>
    <w:basedOn w:val="Standardskriftforavsnitt"/>
    <w:link w:val="Overskrift5"/>
    <w:uiPriority w:val="9"/>
    <w:rsid w:val="00002E17"/>
    <w:rPr>
      <w:rFonts w:ascii="Georgia" w:eastAsiaTheme="majorEastAsia" w:hAnsi="Georgia" w:cstheme="majorBidi"/>
      <w:i/>
      <w:sz w:val="24"/>
      <w:lang w:val="en-US"/>
    </w:rPr>
  </w:style>
  <w:style w:type="character" w:customStyle="1" w:styleId="Overskrift6Tegn">
    <w:name w:val="Overskrift 6 Tegn"/>
    <w:basedOn w:val="Standardskriftforavsnitt"/>
    <w:link w:val="Overskrift6"/>
    <w:uiPriority w:val="9"/>
    <w:semiHidden/>
    <w:rsid w:val="0044238F"/>
    <w:rPr>
      <w:rFonts w:asciiTheme="majorHAnsi" w:eastAsiaTheme="majorEastAsia" w:hAnsiTheme="majorHAnsi" w:cstheme="majorBidi"/>
      <w:iCs/>
      <w:sz w:val="24"/>
      <w:u w:val="single"/>
      <w:lang w:val="en-US"/>
    </w:rPr>
  </w:style>
  <w:style w:type="paragraph" w:styleId="Topptekst">
    <w:name w:val="header"/>
    <w:basedOn w:val="Normal"/>
    <w:link w:val="TopptekstTegn"/>
    <w:uiPriority w:val="99"/>
    <w:unhideWhenUsed/>
    <w:rsid w:val="00EC6BC6"/>
    <w:pPr>
      <w:tabs>
        <w:tab w:val="center" w:pos="4536"/>
        <w:tab w:val="right" w:pos="9072"/>
      </w:tabs>
      <w:spacing w:after="0" w:line="240" w:lineRule="auto"/>
    </w:pPr>
  </w:style>
  <w:style w:type="character" w:customStyle="1" w:styleId="TopptekstTegn">
    <w:name w:val="Topptekst Tegn"/>
    <w:basedOn w:val="Standardskriftforavsnitt"/>
    <w:link w:val="Topptekst"/>
    <w:uiPriority w:val="99"/>
    <w:rsid w:val="00EC6BC6"/>
  </w:style>
  <w:style w:type="paragraph" w:styleId="Bunntekst">
    <w:name w:val="footer"/>
    <w:basedOn w:val="Normal"/>
    <w:link w:val="BunntekstTegn"/>
    <w:uiPriority w:val="99"/>
    <w:unhideWhenUsed/>
    <w:rsid w:val="00EC6BC6"/>
    <w:pPr>
      <w:tabs>
        <w:tab w:val="center" w:pos="4536"/>
        <w:tab w:val="right" w:pos="9072"/>
      </w:tabs>
      <w:spacing w:after="0" w:line="240" w:lineRule="auto"/>
    </w:pPr>
  </w:style>
  <w:style w:type="character" w:customStyle="1" w:styleId="BunntekstTegn">
    <w:name w:val="Bunntekst Tegn"/>
    <w:basedOn w:val="Standardskriftforavsnitt"/>
    <w:link w:val="Bunntekst"/>
    <w:uiPriority w:val="99"/>
    <w:rsid w:val="00EC6BC6"/>
  </w:style>
  <w:style w:type="character" w:styleId="Hyperkobling">
    <w:name w:val="Hyperlink"/>
    <w:basedOn w:val="Standardskriftforavsnitt"/>
    <w:uiPriority w:val="99"/>
    <w:unhideWhenUsed/>
    <w:rsid w:val="00CA0E67"/>
    <w:rPr>
      <w:color w:val="0000FF" w:themeColor="hyperlink"/>
      <w:u w:val="single"/>
    </w:rPr>
  </w:style>
  <w:style w:type="paragraph" w:styleId="INNH1">
    <w:name w:val="toc 1"/>
    <w:basedOn w:val="Normal"/>
    <w:next w:val="Normal"/>
    <w:autoRedefine/>
    <w:uiPriority w:val="39"/>
    <w:unhideWhenUsed/>
    <w:rsid w:val="00CA0E67"/>
    <w:pPr>
      <w:spacing w:after="100"/>
    </w:pPr>
  </w:style>
  <w:style w:type="paragraph" w:styleId="Overskriftforinnholdsfortegnelse">
    <w:name w:val="TOC Heading"/>
    <w:basedOn w:val="Overskrift1"/>
    <w:next w:val="Normal"/>
    <w:uiPriority w:val="39"/>
    <w:unhideWhenUsed/>
    <w:qFormat/>
    <w:rsid w:val="00F97851"/>
    <w:pPr>
      <w:tabs>
        <w:tab w:val="num" w:pos="357"/>
      </w:tabs>
      <w:spacing w:before="480"/>
      <w:outlineLvl w:val="9"/>
    </w:pPr>
    <w:rPr>
      <w:rFonts w:ascii="Times New Roman" w:hAnsi="Times New Roman"/>
    </w:rPr>
  </w:style>
  <w:style w:type="numbering" w:customStyle="1" w:styleId="RapportMal1">
    <w:name w:val="RapportMal1"/>
    <w:uiPriority w:val="99"/>
    <w:rsid w:val="00F97851"/>
    <w:pPr>
      <w:numPr>
        <w:numId w:val="2"/>
      </w:numPr>
    </w:pPr>
  </w:style>
  <w:style w:type="paragraph" w:styleId="Bobletekst">
    <w:name w:val="Balloon Text"/>
    <w:basedOn w:val="Normal"/>
    <w:link w:val="BobletekstTegn"/>
    <w:uiPriority w:val="99"/>
    <w:semiHidden/>
    <w:unhideWhenUsed/>
    <w:rsid w:val="00F97851"/>
    <w:pPr>
      <w:spacing w:after="0" w:line="240" w:lineRule="auto"/>
    </w:pPr>
    <w:rPr>
      <w:rFonts w:ascii="Tahoma" w:hAnsi="Tahoma" w:cs="Tahoma"/>
      <w:sz w:val="16"/>
      <w:szCs w:val="16"/>
    </w:rPr>
  </w:style>
  <w:style w:type="character" w:customStyle="1" w:styleId="BobletekstTegn">
    <w:name w:val="Bobletekst Tegn"/>
    <w:basedOn w:val="Standardskriftforavsnitt"/>
    <w:link w:val="Bobletekst"/>
    <w:uiPriority w:val="99"/>
    <w:semiHidden/>
    <w:rsid w:val="00F97851"/>
    <w:rPr>
      <w:rFonts w:ascii="Tahoma" w:hAnsi="Tahoma" w:cs="Tahoma"/>
      <w:sz w:val="16"/>
      <w:szCs w:val="16"/>
    </w:rPr>
  </w:style>
  <w:style w:type="paragraph" w:styleId="INNH2">
    <w:name w:val="toc 2"/>
    <w:basedOn w:val="Normal"/>
    <w:next w:val="Normal"/>
    <w:autoRedefine/>
    <w:uiPriority w:val="39"/>
    <w:unhideWhenUsed/>
    <w:rsid w:val="0047379A"/>
    <w:pPr>
      <w:spacing w:after="100"/>
      <w:ind w:left="220"/>
    </w:pPr>
  </w:style>
  <w:style w:type="paragraph" w:styleId="Listeavsnitt">
    <w:name w:val="List Paragraph"/>
    <w:basedOn w:val="Normal"/>
    <w:uiPriority w:val="34"/>
    <w:qFormat/>
    <w:rsid w:val="00730259"/>
    <w:pPr>
      <w:ind w:left="720"/>
      <w:contextualSpacing/>
    </w:pPr>
  </w:style>
  <w:style w:type="paragraph" w:styleId="Sluttnotetekst">
    <w:name w:val="endnote text"/>
    <w:basedOn w:val="Normal"/>
    <w:link w:val="SluttnotetekstTegn"/>
    <w:uiPriority w:val="99"/>
    <w:semiHidden/>
    <w:unhideWhenUsed/>
    <w:rsid w:val="00EC0577"/>
    <w:pPr>
      <w:spacing w:after="0" w:line="240" w:lineRule="auto"/>
    </w:pPr>
    <w:rPr>
      <w:sz w:val="20"/>
      <w:szCs w:val="20"/>
    </w:rPr>
  </w:style>
  <w:style w:type="character" w:customStyle="1" w:styleId="SluttnotetekstTegn">
    <w:name w:val="Sluttnotetekst Tegn"/>
    <w:basedOn w:val="Standardskriftforavsnitt"/>
    <w:link w:val="Sluttnotetekst"/>
    <w:uiPriority w:val="99"/>
    <w:semiHidden/>
    <w:rsid w:val="00EC0577"/>
    <w:rPr>
      <w:sz w:val="20"/>
      <w:szCs w:val="20"/>
    </w:rPr>
  </w:style>
  <w:style w:type="character" w:styleId="Sluttnotereferanse">
    <w:name w:val="endnote reference"/>
    <w:basedOn w:val="Standardskriftforavsnitt"/>
    <w:uiPriority w:val="99"/>
    <w:semiHidden/>
    <w:unhideWhenUsed/>
    <w:rsid w:val="00EC0577"/>
    <w:rPr>
      <w:vertAlign w:val="superscript"/>
    </w:rPr>
  </w:style>
  <w:style w:type="paragraph" w:styleId="Fotnotetekst">
    <w:name w:val="footnote text"/>
    <w:basedOn w:val="Normal"/>
    <w:link w:val="FotnotetekstTegn"/>
    <w:uiPriority w:val="99"/>
    <w:unhideWhenUsed/>
    <w:rsid w:val="00EC0577"/>
    <w:pPr>
      <w:spacing w:after="0" w:line="240" w:lineRule="auto"/>
    </w:pPr>
    <w:rPr>
      <w:sz w:val="20"/>
      <w:szCs w:val="20"/>
    </w:rPr>
  </w:style>
  <w:style w:type="character" w:customStyle="1" w:styleId="FotnotetekstTegn">
    <w:name w:val="Fotnotetekst Tegn"/>
    <w:basedOn w:val="Standardskriftforavsnitt"/>
    <w:link w:val="Fotnotetekst"/>
    <w:uiPriority w:val="99"/>
    <w:rsid w:val="00EC0577"/>
    <w:rPr>
      <w:sz w:val="20"/>
      <w:szCs w:val="20"/>
    </w:rPr>
  </w:style>
  <w:style w:type="character" w:styleId="Fotnotereferanse">
    <w:name w:val="footnote reference"/>
    <w:basedOn w:val="Standardskriftforavsnitt"/>
    <w:uiPriority w:val="99"/>
    <w:semiHidden/>
    <w:unhideWhenUsed/>
    <w:rsid w:val="00EC0577"/>
    <w:rPr>
      <w:vertAlign w:val="superscript"/>
    </w:rPr>
  </w:style>
  <w:style w:type="character" w:styleId="Fulgthyperkobling">
    <w:name w:val="FollowedHyperlink"/>
    <w:basedOn w:val="Standardskriftforavsnitt"/>
    <w:uiPriority w:val="99"/>
    <w:semiHidden/>
    <w:unhideWhenUsed/>
    <w:rsid w:val="001A4D36"/>
    <w:rPr>
      <w:color w:val="800080" w:themeColor="followedHyperlink"/>
      <w:u w:val="single"/>
    </w:rPr>
  </w:style>
  <w:style w:type="paragraph" w:styleId="INNH3">
    <w:name w:val="toc 3"/>
    <w:basedOn w:val="Normal"/>
    <w:next w:val="Normal"/>
    <w:autoRedefine/>
    <w:uiPriority w:val="39"/>
    <w:unhideWhenUsed/>
    <w:rsid w:val="00C56D84"/>
    <w:pPr>
      <w:spacing w:after="100"/>
      <w:ind w:left="440"/>
    </w:pPr>
  </w:style>
  <w:style w:type="paragraph" w:styleId="INNH4">
    <w:name w:val="toc 4"/>
    <w:basedOn w:val="Normal"/>
    <w:next w:val="Normal"/>
    <w:autoRedefine/>
    <w:uiPriority w:val="39"/>
    <w:unhideWhenUsed/>
    <w:rsid w:val="000E6B9D"/>
    <w:pPr>
      <w:spacing w:after="100"/>
      <w:ind w:left="660"/>
    </w:pPr>
    <w:rPr>
      <w:rFonts w:eastAsiaTheme="minorEastAsia"/>
      <w:lang w:eastAsia="nb-NO"/>
    </w:rPr>
  </w:style>
  <w:style w:type="paragraph" w:styleId="INNH5">
    <w:name w:val="toc 5"/>
    <w:basedOn w:val="Normal"/>
    <w:next w:val="Normal"/>
    <w:autoRedefine/>
    <w:uiPriority w:val="39"/>
    <w:unhideWhenUsed/>
    <w:rsid w:val="000E6B9D"/>
    <w:pPr>
      <w:spacing w:after="100"/>
      <w:ind w:left="880"/>
    </w:pPr>
    <w:rPr>
      <w:rFonts w:eastAsiaTheme="minorEastAsia"/>
      <w:lang w:eastAsia="nb-NO"/>
    </w:rPr>
  </w:style>
  <w:style w:type="paragraph" w:styleId="INNH6">
    <w:name w:val="toc 6"/>
    <w:basedOn w:val="Normal"/>
    <w:next w:val="Normal"/>
    <w:autoRedefine/>
    <w:uiPriority w:val="39"/>
    <w:unhideWhenUsed/>
    <w:rsid w:val="000E6B9D"/>
    <w:pPr>
      <w:spacing w:after="100"/>
      <w:ind w:left="1100"/>
    </w:pPr>
    <w:rPr>
      <w:rFonts w:eastAsiaTheme="minorEastAsia"/>
      <w:lang w:eastAsia="nb-NO"/>
    </w:rPr>
  </w:style>
  <w:style w:type="paragraph" w:styleId="INNH7">
    <w:name w:val="toc 7"/>
    <w:basedOn w:val="Normal"/>
    <w:next w:val="Normal"/>
    <w:autoRedefine/>
    <w:uiPriority w:val="39"/>
    <w:unhideWhenUsed/>
    <w:rsid w:val="000E6B9D"/>
    <w:pPr>
      <w:spacing w:after="100"/>
      <w:ind w:left="1320"/>
    </w:pPr>
    <w:rPr>
      <w:rFonts w:eastAsiaTheme="minorEastAsia"/>
      <w:lang w:eastAsia="nb-NO"/>
    </w:rPr>
  </w:style>
  <w:style w:type="paragraph" w:styleId="INNH8">
    <w:name w:val="toc 8"/>
    <w:basedOn w:val="Normal"/>
    <w:next w:val="Normal"/>
    <w:autoRedefine/>
    <w:uiPriority w:val="39"/>
    <w:unhideWhenUsed/>
    <w:rsid w:val="000E6B9D"/>
    <w:pPr>
      <w:spacing w:after="100"/>
      <w:ind w:left="1540"/>
    </w:pPr>
    <w:rPr>
      <w:rFonts w:eastAsiaTheme="minorEastAsia"/>
      <w:lang w:eastAsia="nb-NO"/>
    </w:rPr>
  </w:style>
  <w:style w:type="paragraph" w:styleId="INNH9">
    <w:name w:val="toc 9"/>
    <w:basedOn w:val="Normal"/>
    <w:next w:val="Normal"/>
    <w:autoRedefine/>
    <w:uiPriority w:val="39"/>
    <w:unhideWhenUsed/>
    <w:rsid w:val="000E6B9D"/>
    <w:pPr>
      <w:spacing w:after="100"/>
      <w:ind w:left="1760"/>
    </w:pPr>
    <w:rPr>
      <w:rFonts w:eastAsiaTheme="minorEastAsia"/>
      <w:lang w:eastAsia="nb-NO"/>
    </w:rPr>
  </w:style>
  <w:style w:type="paragraph" w:styleId="Ingenmellomrom">
    <w:name w:val="No Spacing"/>
    <w:uiPriority w:val="1"/>
    <w:qFormat/>
    <w:rsid w:val="009B0B8B"/>
    <w:pPr>
      <w:spacing w:after="0" w:line="240" w:lineRule="auto"/>
    </w:pPr>
    <w:rPr>
      <w:rFonts w:ascii="Georgia" w:hAnsi="Georgia"/>
      <w:sz w:val="24"/>
    </w:rPr>
  </w:style>
  <w:style w:type="paragraph" w:customStyle="1" w:styleId="Inndeling">
    <w:name w:val="Inndeling"/>
    <w:basedOn w:val="Normal"/>
    <w:link w:val="InndelingTegn"/>
    <w:qFormat/>
    <w:rsid w:val="002E4EA5"/>
    <w:pPr>
      <w:spacing w:after="0"/>
      <w:jc w:val="center"/>
    </w:pPr>
    <w:rPr>
      <w:sz w:val="72"/>
      <w:szCs w:val="72"/>
      <w:u w:val="single"/>
    </w:rPr>
  </w:style>
  <w:style w:type="character" w:customStyle="1" w:styleId="InndelingTegn">
    <w:name w:val="Inndeling Tegn"/>
    <w:basedOn w:val="Standardskriftforavsnitt"/>
    <w:link w:val="Inndeling"/>
    <w:rsid w:val="002E4EA5"/>
    <w:rPr>
      <w:rFonts w:ascii="Georgia" w:hAnsi="Georgia"/>
      <w:sz w:val="72"/>
      <w:szCs w:val="72"/>
      <w:u w:val="single"/>
      <w:lang w:val="en-US"/>
    </w:rPr>
  </w:style>
  <w:style w:type="table" w:customStyle="1" w:styleId="Middelsskyggelegging1uthevingsfarge11">
    <w:name w:val="Middels skyggelegging 1 – uthevingsfarge 11"/>
    <w:basedOn w:val="Vanligtabell"/>
    <w:uiPriority w:val="63"/>
    <w:rsid w:val="00DA0252"/>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Tabellrutenett">
    <w:name w:val="Table Grid"/>
    <w:basedOn w:val="Vanligtabell"/>
    <w:uiPriority w:val="59"/>
    <w:rsid w:val="0032084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ildetekst">
    <w:name w:val="caption"/>
    <w:basedOn w:val="Normal"/>
    <w:next w:val="Normal"/>
    <w:uiPriority w:val="35"/>
    <w:unhideWhenUsed/>
    <w:qFormat/>
    <w:rsid w:val="005E25BC"/>
    <w:pPr>
      <w:spacing w:line="240" w:lineRule="auto"/>
    </w:pPr>
    <w:rPr>
      <w:b/>
      <w:bCs/>
      <w:color w:val="4F81BD" w:themeColor="accent1"/>
      <w:sz w:val="18"/>
      <w:szCs w:val="18"/>
    </w:rPr>
  </w:style>
  <w:style w:type="character" w:customStyle="1" w:styleId="apple-converted-space">
    <w:name w:val="apple-converted-space"/>
    <w:basedOn w:val="Standardskriftforavsnitt"/>
    <w:rsid w:val="008A516D"/>
  </w:style>
  <w:style w:type="paragraph" w:styleId="NormalWeb">
    <w:name w:val="Normal (Web)"/>
    <w:basedOn w:val="Normal"/>
    <w:uiPriority w:val="99"/>
    <w:unhideWhenUsed/>
    <w:rsid w:val="00D40C55"/>
    <w:pPr>
      <w:spacing w:before="100" w:beforeAutospacing="1" w:after="100" w:afterAutospacing="1" w:line="240" w:lineRule="auto"/>
      <w:jc w:val="left"/>
    </w:pPr>
    <w:rPr>
      <w:rFonts w:ascii="Times New Roman" w:eastAsiaTheme="minorEastAsia" w:hAnsi="Times New Roman" w:cs="Times New Roman"/>
      <w:szCs w:val="24"/>
      <w:lang w:val="nb-NO" w:eastAsia="nb-NO"/>
    </w:rPr>
  </w:style>
  <w:style w:type="paragraph" w:styleId="Figurliste">
    <w:name w:val="table of figures"/>
    <w:basedOn w:val="Normal"/>
    <w:next w:val="Normal"/>
    <w:uiPriority w:val="99"/>
    <w:unhideWhenUsed/>
    <w:rsid w:val="00BD5FEB"/>
    <w:pPr>
      <w:spacing w:after="0"/>
      <w:jc w:val="left"/>
    </w:pPr>
    <w:rPr>
      <w:rFonts w:asciiTheme="minorHAnsi" w:hAnsiTheme="minorHAnsi"/>
      <w:i/>
      <w:iCs/>
      <w:sz w:val="20"/>
      <w:szCs w:val="20"/>
    </w:rPr>
  </w:style>
  <w:style w:type="paragraph" w:styleId="Brdtekst">
    <w:name w:val="Body Text"/>
    <w:basedOn w:val="Normal"/>
    <w:link w:val="BrdtekstTegn"/>
    <w:uiPriority w:val="99"/>
    <w:semiHidden/>
    <w:unhideWhenUsed/>
    <w:rsid w:val="00EF07D2"/>
    <w:pPr>
      <w:spacing w:after="120"/>
    </w:pPr>
  </w:style>
  <w:style w:type="character" w:customStyle="1" w:styleId="BrdtekstTegn">
    <w:name w:val="Brødtekst Tegn"/>
    <w:basedOn w:val="Standardskriftforavsnitt"/>
    <w:link w:val="Brdtekst"/>
    <w:uiPriority w:val="99"/>
    <w:semiHidden/>
    <w:rsid w:val="00EF07D2"/>
    <w:rPr>
      <w:rFonts w:ascii="Georgia" w:hAnsi="Georgia"/>
      <w:sz w:val="24"/>
      <w:lang w:val="en-US"/>
    </w:rPr>
  </w:style>
</w:styles>
</file>

<file path=word/webSettings.xml><?xml version="1.0" encoding="utf-8"?>
<w:webSettings xmlns:r="http://schemas.openxmlformats.org/officeDocument/2006/relationships" xmlns:w="http://schemas.openxmlformats.org/wordprocessingml/2006/main">
  <w:divs>
    <w:div w:id="857695801">
      <w:bodyDiv w:val="1"/>
      <w:marLeft w:val="0"/>
      <w:marRight w:val="0"/>
      <w:marTop w:val="0"/>
      <w:marBottom w:val="0"/>
      <w:divBdr>
        <w:top w:val="none" w:sz="0" w:space="0" w:color="auto"/>
        <w:left w:val="none" w:sz="0" w:space="0" w:color="auto"/>
        <w:bottom w:val="none" w:sz="0" w:space="0" w:color="auto"/>
        <w:right w:val="none" w:sz="0" w:space="0" w:color="auto"/>
      </w:divBdr>
    </w:div>
    <w:div w:id="1168444492">
      <w:bodyDiv w:val="1"/>
      <w:marLeft w:val="0"/>
      <w:marRight w:val="0"/>
      <w:marTop w:val="0"/>
      <w:marBottom w:val="0"/>
      <w:divBdr>
        <w:top w:val="none" w:sz="0" w:space="0" w:color="auto"/>
        <w:left w:val="none" w:sz="0" w:space="0" w:color="auto"/>
        <w:bottom w:val="none" w:sz="0" w:space="0" w:color="auto"/>
        <w:right w:val="none" w:sz="0" w:space="0" w:color="auto"/>
      </w:divBdr>
      <w:divsChild>
        <w:div w:id="1565993730">
          <w:marLeft w:val="0"/>
          <w:marRight w:val="0"/>
          <w:marTop w:val="0"/>
          <w:marBottom w:val="0"/>
          <w:divBdr>
            <w:top w:val="none" w:sz="0" w:space="0" w:color="auto"/>
            <w:left w:val="none" w:sz="0" w:space="0" w:color="auto"/>
            <w:bottom w:val="none" w:sz="0" w:space="0" w:color="auto"/>
            <w:right w:val="none" w:sz="0" w:space="0" w:color="auto"/>
          </w:divBdr>
          <w:divsChild>
            <w:div w:id="1998990533">
              <w:marLeft w:val="0"/>
              <w:marRight w:val="0"/>
              <w:marTop w:val="0"/>
              <w:marBottom w:val="0"/>
              <w:divBdr>
                <w:top w:val="none" w:sz="0" w:space="0" w:color="auto"/>
                <w:left w:val="none" w:sz="0" w:space="0" w:color="auto"/>
                <w:bottom w:val="none" w:sz="0" w:space="0" w:color="auto"/>
                <w:right w:val="none" w:sz="0" w:space="0" w:color="auto"/>
              </w:divBdr>
              <w:divsChild>
                <w:div w:id="698625418">
                  <w:marLeft w:val="0"/>
                  <w:marRight w:val="0"/>
                  <w:marTop w:val="0"/>
                  <w:marBottom w:val="0"/>
                  <w:divBdr>
                    <w:top w:val="none" w:sz="0" w:space="0" w:color="auto"/>
                    <w:left w:val="none" w:sz="0" w:space="0" w:color="auto"/>
                    <w:bottom w:val="none" w:sz="0" w:space="0" w:color="auto"/>
                    <w:right w:val="none" w:sz="0" w:space="0" w:color="auto"/>
                  </w:divBdr>
                  <w:divsChild>
                    <w:div w:id="2052144318">
                      <w:marLeft w:val="0"/>
                      <w:marRight w:val="0"/>
                      <w:marTop w:val="0"/>
                      <w:marBottom w:val="0"/>
                      <w:divBdr>
                        <w:top w:val="none" w:sz="0" w:space="0" w:color="auto"/>
                        <w:left w:val="none" w:sz="0" w:space="0" w:color="auto"/>
                        <w:bottom w:val="none" w:sz="0" w:space="0" w:color="auto"/>
                        <w:right w:val="none" w:sz="0" w:space="0" w:color="auto"/>
                      </w:divBdr>
                      <w:divsChild>
                        <w:div w:id="784426716">
                          <w:marLeft w:val="0"/>
                          <w:marRight w:val="0"/>
                          <w:marTop w:val="0"/>
                          <w:marBottom w:val="0"/>
                          <w:divBdr>
                            <w:top w:val="none" w:sz="0" w:space="0" w:color="auto"/>
                            <w:left w:val="none" w:sz="0" w:space="0" w:color="auto"/>
                            <w:bottom w:val="none" w:sz="0" w:space="0" w:color="auto"/>
                            <w:right w:val="none" w:sz="0" w:space="0" w:color="auto"/>
                          </w:divBdr>
                          <w:divsChild>
                            <w:div w:id="1885287562">
                              <w:marLeft w:val="0"/>
                              <w:marRight w:val="0"/>
                              <w:marTop w:val="0"/>
                              <w:marBottom w:val="0"/>
                              <w:divBdr>
                                <w:top w:val="none" w:sz="0" w:space="0" w:color="auto"/>
                                <w:left w:val="none" w:sz="0" w:space="0" w:color="auto"/>
                                <w:bottom w:val="none" w:sz="0" w:space="0" w:color="auto"/>
                                <w:right w:val="none" w:sz="0" w:space="0" w:color="auto"/>
                              </w:divBdr>
                              <w:divsChild>
                                <w:div w:id="438647905">
                                  <w:marLeft w:val="0"/>
                                  <w:marRight w:val="0"/>
                                  <w:marTop w:val="0"/>
                                  <w:marBottom w:val="0"/>
                                  <w:divBdr>
                                    <w:top w:val="none" w:sz="0" w:space="0" w:color="auto"/>
                                    <w:left w:val="none" w:sz="0" w:space="0" w:color="auto"/>
                                    <w:bottom w:val="none" w:sz="0" w:space="0" w:color="auto"/>
                                    <w:right w:val="none" w:sz="0" w:space="0" w:color="auto"/>
                                  </w:divBdr>
                                  <w:divsChild>
                                    <w:div w:id="842821256">
                                      <w:marLeft w:val="0"/>
                                      <w:marRight w:val="0"/>
                                      <w:marTop w:val="0"/>
                                      <w:marBottom w:val="0"/>
                                      <w:divBdr>
                                        <w:top w:val="none" w:sz="0" w:space="0" w:color="auto"/>
                                        <w:left w:val="none" w:sz="0" w:space="0" w:color="auto"/>
                                        <w:bottom w:val="none" w:sz="0" w:space="0" w:color="auto"/>
                                        <w:right w:val="none" w:sz="0" w:space="0" w:color="auto"/>
                                      </w:divBdr>
                                      <w:divsChild>
                                        <w:div w:id="342899816">
                                          <w:marLeft w:val="0"/>
                                          <w:marRight w:val="0"/>
                                          <w:marTop w:val="0"/>
                                          <w:marBottom w:val="0"/>
                                          <w:divBdr>
                                            <w:top w:val="none" w:sz="0" w:space="0" w:color="auto"/>
                                            <w:left w:val="none" w:sz="0" w:space="0" w:color="auto"/>
                                            <w:bottom w:val="none" w:sz="0" w:space="0" w:color="auto"/>
                                            <w:right w:val="none" w:sz="0" w:space="0" w:color="auto"/>
                                          </w:divBdr>
                                          <w:divsChild>
                                            <w:div w:id="834149346">
                                              <w:marLeft w:val="0"/>
                                              <w:marRight w:val="0"/>
                                              <w:marTop w:val="0"/>
                                              <w:marBottom w:val="0"/>
                                              <w:divBdr>
                                                <w:top w:val="none" w:sz="0" w:space="0" w:color="auto"/>
                                                <w:left w:val="none" w:sz="0" w:space="0" w:color="auto"/>
                                                <w:bottom w:val="none" w:sz="0" w:space="0" w:color="auto"/>
                                                <w:right w:val="none" w:sz="0" w:space="0" w:color="auto"/>
                                              </w:divBdr>
                                              <w:divsChild>
                                                <w:div w:id="1263683280">
                                                  <w:marLeft w:val="0"/>
                                                  <w:marRight w:val="0"/>
                                                  <w:marTop w:val="0"/>
                                                  <w:marBottom w:val="0"/>
                                                  <w:divBdr>
                                                    <w:top w:val="none" w:sz="0" w:space="0" w:color="auto"/>
                                                    <w:left w:val="none" w:sz="0" w:space="0" w:color="auto"/>
                                                    <w:bottom w:val="none" w:sz="0" w:space="0" w:color="auto"/>
                                                    <w:right w:val="none" w:sz="0" w:space="0" w:color="auto"/>
                                                  </w:divBdr>
                                                  <w:divsChild>
                                                    <w:div w:id="983973687">
                                                      <w:marLeft w:val="0"/>
                                                      <w:marRight w:val="0"/>
                                                      <w:marTop w:val="0"/>
                                                      <w:marBottom w:val="0"/>
                                                      <w:divBdr>
                                                        <w:top w:val="none" w:sz="0" w:space="0" w:color="auto"/>
                                                        <w:left w:val="none" w:sz="0" w:space="0" w:color="auto"/>
                                                        <w:bottom w:val="none" w:sz="0" w:space="0" w:color="auto"/>
                                                        <w:right w:val="none" w:sz="0" w:space="0" w:color="auto"/>
                                                      </w:divBdr>
                                                      <w:divsChild>
                                                        <w:div w:id="374892290">
                                                          <w:marLeft w:val="0"/>
                                                          <w:marRight w:val="0"/>
                                                          <w:marTop w:val="0"/>
                                                          <w:marBottom w:val="0"/>
                                                          <w:divBdr>
                                                            <w:top w:val="none" w:sz="0" w:space="0" w:color="auto"/>
                                                            <w:left w:val="none" w:sz="0" w:space="0" w:color="auto"/>
                                                            <w:bottom w:val="none" w:sz="0" w:space="0" w:color="auto"/>
                                                            <w:right w:val="none" w:sz="0" w:space="0" w:color="auto"/>
                                                          </w:divBdr>
                                                          <w:divsChild>
                                                            <w:div w:id="1182085623">
                                                              <w:marLeft w:val="0"/>
                                                              <w:marRight w:val="0"/>
                                                              <w:marTop w:val="0"/>
                                                              <w:marBottom w:val="0"/>
                                                              <w:divBdr>
                                                                <w:top w:val="none" w:sz="0" w:space="0" w:color="auto"/>
                                                                <w:left w:val="none" w:sz="0" w:space="0" w:color="auto"/>
                                                                <w:bottom w:val="none" w:sz="0" w:space="0" w:color="auto"/>
                                                                <w:right w:val="none" w:sz="0" w:space="0" w:color="auto"/>
                                                              </w:divBdr>
                                                              <w:divsChild>
                                                                <w:div w:id="1160120512">
                                                                  <w:marLeft w:val="0"/>
                                                                  <w:marRight w:val="0"/>
                                                                  <w:marTop w:val="0"/>
                                                                  <w:marBottom w:val="0"/>
                                                                  <w:divBdr>
                                                                    <w:top w:val="none" w:sz="0" w:space="0" w:color="auto"/>
                                                                    <w:left w:val="none" w:sz="0" w:space="0" w:color="auto"/>
                                                                    <w:bottom w:val="none" w:sz="0" w:space="0" w:color="auto"/>
                                                                    <w:right w:val="none" w:sz="0" w:space="0" w:color="auto"/>
                                                                  </w:divBdr>
                                                                  <w:divsChild>
                                                                    <w:div w:id="1798330040">
                                                                      <w:marLeft w:val="0"/>
                                                                      <w:marRight w:val="0"/>
                                                                      <w:marTop w:val="0"/>
                                                                      <w:marBottom w:val="0"/>
                                                                      <w:divBdr>
                                                                        <w:top w:val="none" w:sz="0" w:space="0" w:color="auto"/>
                                                                        <w:left w:val="none" w:sz="0" w:space="0" w:color="auto"/>
                                                                        <w:bottom w:val="none" w:sz="0" w:space="0" w:color="auto"/>
                                                                        <w:right w:val="none" w:sz="0" w:space="0" w:color="auto"/>
                                                                      </w:divBdr>
                                                                      <w:divsChild>
                                                                        <w:div w:id="1244219988">
                                                                          <w:marLeft w:val="0"/>
                                                                          <w:marRight w:val="0"/>
                                                                          <w:marTop w:val="0"/>
                                                                          <w:marBottom w:val="0"/>
                                                                          <w:divBdr>
                                                                            <w:top w:val="none" w:sz="0" w:space="0" w:color="auto"/>
                                                                            <w:left w:val="none" w:sz="0" w:space="0" w:color="auto"/>
                                                                            <w:bottom w:val="none" w:sz="0" w:space="0" w:color="auto"/>
                                                                            <w:right w:val="none" w:sz="0" w:space="0" w:color="auto"/>
                                                                          </w:divBdr>
                                                                          <w:divsChild>
                                                                            <w:div w:id="1372534155">
                                                                              <w:marLeft w:val="0"/>
                                                                              <w:marRight w:val="0"/>
                                                                              <w:marTop w:val="0"/>
                                                                              <w:marBottom w:val="0"/>
                                                                              <w:divBdr>
                                                                                <w:top w:val="none" w:sz="0" w:space="0" w:color="auto"/>
                                                                                <w:left w:val="none" w:sz="0" w:space="0" w:color="auto"/>
                                                                                <w:bottom w:val="none" w:sz="0" w:space="0" w:color="auto"/>
                                                                                <w:right w:val="none" w:sz="0" w:space="0" w:color="auto"/>
                                                                              </w:divBdr>
                                                                              <w:divsChild>
                                                                                <w:div w:id="665474005">
                                                                                  <w:marLeft w:val="0"/>
                                                                                  <w:marRight w:val="0"/>
                                                                                  <w:marTop w:val="0"/>
                                                                                  <w:marBottom w:val="0"/>
                                                                                  <w:divBdr>
                                                                                    <w:top w:val="none" w:sz="0" w:space="0" w:color="auto"/>
                                                                                    <w:left w:val="none" w:sz="0" w:space="0" w:color="auto"/>
                                                                                    <w:bottom w:val="none" w:sz="0" w:space="0" w:color="auto"/>
                                                                                    <w:right w:val="none" w:sz="0" w:space="0" w:color="auto"/>
                                                                                  </w:divBdr>
                                                                                  <w:divsChild>
                                                                                    <w:div w:id="1108889399">
                                                                                      <w:marLeft w:val="0"/>
                                                                                      <w:marRight w:val="0"/>
                                                                                      <w:marTop w:val="0"/>
                                                                                      <w:marBottom w:val="0"/>
                                                                                      <w:divBdr>
                                                                                        <w:top w:val="none" w:sz="0" w:space="0" w:color="auto"/>
                                                                                        <w:left w:val="none" w:sz="0" w:space="0" w:color="auto"/>
                                                                                        <w:bottom w:val="none" w:sz="0" w:space="0" w:color="auto"/>
                                                                                        <w:right w:val="none" w:sz="0" w:space="0" w:color="auto"/>
                                                                                      </w:divBdr>
                                                                                      <w:divsChild>
                                                                                        <w:div w:id="339935549">
                                                                                          <w:marLeft w:val="0"/>
                                                                                          <w:marRight w:val="0"/>
                                                                                          <w:marTop w:val="0"/>
                                                                                          <w:marBottom w:val="0"/>
                                                                                          <w:divBdr>
                                                                                            <w:top w:val="none" w:sz="0" w:space="0" w:color="auto"/>
                                                                                            <w:left w:val="none" w:sz="0" w:space="0" w:color="auto"/>
                                                                                            <w:bottom w:val="none" w:sz="0" w:space="0" w:color="auto"/>
                                                                                            <w:right w:val="none" w:sz="0" w:space="0" w:color="auto"/>
                                                                                          </w:divBdr>
                                                                                          <w:divsChild>
                                                                                            <w:div w:id="1400786860">
                                                                                              <w:marLeft w:val="0"/>
                                                                                              <w:marRight w:val="0"/>
                                                                                              <w:marTop w:val="0"/>
                                                                                              <w:marBottom w:val="0"/>
                                                                                              <w:divBdr>
                                                                                                <w:top w:val="none" w:sz="0" w:space="0" w:color="auto"/>
                                                                                                <w:left w:val="none" w:sz="0" w:space="0" w:color="auto"/>
                                                                                                <w:bottom w:val="none" w:sz="0" w:space="0" w:color="auto"/>
                                                                                                <w:right w:val="none" w:sz="0" w:space="0" w:color="auto"/>
                                                                                              </w:divBdr>
                                                                                              <w:divsChild>
                                                                                                <w:div w:id="1252737988">
                                                                                                  <w:marLeft w:val="0"/>
                                                                                                  <w:marRight w:val="0"/>
                                                                                                  <w:marTop w:val="0"/>
                                                                                                  <w:marBottom w:val="0"/>
                                                                                                  <w:divBdr>
                                                                                                    <w:top w:val="none" w:sz="0" w:space="0" w:color="auto"/>
                                                                                                    <w:left w:val="none" w:sz="0" w:space="0" w:color="auto"/>
                                                                                                    <w:bottom w:val="none" w:sz="0" w:space="0" w:color="auto"/>
                                                                                                    <w:right w:val="none" w:sz="0" w:space="0" w:color="auto"/>
                                                                                                  </w:divBdr>
                                                                                                  <w:divsChild>
                                                                                                    <w:div w:id="739786004">
                                                                                                      <w:marLeft w:val="0"/>
                                                                                                      <w:marRight w:val="0"/>
                                                                                                      <w:marTop w:val="0"/>
                                                                                                      <w:marBottom w:val="0"/>
                                                                                                      <w:divBdr>
                                                                                                        <w:top w:val="none" w:sz="0" w:space="0" w:color="auto"/>
                                                                                                        <w:left w:val="none" w:sz="0" w:space="0" w:color="auto"/>
                                                                                                        <w:bottom w:val="none" w:sz="0" w:space="0" w:color="auto"/>
                                                                                                        <w:right w:val="none" w:sz="0" w:space="0" w:color="auto"/>
                                                                                                      </w:divBdr>
                                                                                                      <w:divsChild>
                                                                                                        <w:div w:id="267392691">
                                                                                                          <w:marLeft w:val="0"/>
                                                                                                          <w:marRight w:val="0"/>
                                                                                                          <w:marTop w:val="0"/>
                                                                                                          <w:marBottom w:val="0"/>
                                                                                                          <w:divBdr>
                                                                                                            <w:top w:val="none" w:sz="0" w:space="0" w:color="auto"/>
                                                                                                            <w:left w:val="none" w:sz="0" w:space="0" w:color="auto"/>
                                                                                                            <w:bottom w:val="none" w:sz="0" w:space="0" w:color="auto"/>
                                                                                                            <w:right w:val="none" w:sz="0" w:space="0" w:color="auto"/>
                                                                                                          </w:divBdr>
                                                                                                          <w:divsChild>
                                                                                                            <w:div w:id="276258462">
                                                                                                              <w:marLeft w:val="0"/>
                                                                                                              <w:marRight w:val="0"/>
                                                                                                              <w:marTop w:val="0"/>
                                                                                                              <w:marBottom w:val="0"/>
                                                                                                              <w:divBdr>
                                                                                                                <w:top w:val="none" w:sz="0" w:space="0" w:color="auto"/>
                                                                                                                <w:left w:val="none" w:sz="0" w:space="0" w:color="auto"/>
                                                                                                                <w:bottom w:val="none" w:sz="0" w:space="0" w:color="auto"/>
                                                                                                                <w:right w:val="none" w:sz="0" w:space="0" w:color="auto"/>
                                                                                                              </w:divBdr>
                                                                                                              <w:divsChild>
                                                                                                                <w:div w:id="835262426">
                                                                                                                  <w:marLeft w:val="0"/>
                                                                                                                  <w:marRight w:val="0"/>
                                                                                                                  <w:marTop w:val="0"/>
                                                                                                                  <w:marBottom w:val="0"/>
                                                                                                                  <w:divBdr>
                                                                                                                    <w:top w:val="none" w:sz="0" w:space="0" w:color="auto"/>
                                                                                                                    <w:left w:val="none" w:sz="0" w:space="0" w:color="auto"/>
                                                                                                                    <w:bottom w:val="none" w:sz="0" w:space="0" w:color="auto"/>
                                                                                                                    <w:right w:val="none" w:sz="0" w:space="0" w:color="auto"/>
                                                                                                                  </w:divBdr>
                                                                                                                  <w:divsChild>
                                                                                                                    <w:div w:id="1384063814">
                                                                                                                      <w:marLeft w:val="0"/>
                                                                                                                      <w:marRight w:val="0"/>
                                                                                                                      <w:marTop w:val="0"/>
                                                                                                                      <w:marBottom w:val="0"/>
                                                                                                                      <w:divBdr>
                                                                                                                        <w:top w:val="none" w:sz="0" w:space="0" w:color="auto"/>
                                                                                                                        <w:left w:val="none" w:sz="0" w:space="0" w:color="auto"/>
                                                                                                                        <w:bottom w:val="none" w:sz="0" w:space="0" w:color="auto"/>
                                                                                                                        <w:right w:val="none" w:sz="0" w:space="0" w:color="auto"/>
                                                                                                                      </w:divBdr>
                                                                                                                      <w:divsChild>
                                                                                                                        <w:div w:id="434132361">
                                                                                                                          <w:marLeft w:val="0"/>
                                                                                                                          <w:marRight w:val="0"/>
                                                                                                                          <w:marTop w:val="0"/>
                                                                                                                          <w:marBottom w:val="0"/>
                                                                                                                          <w:divBdr>
                                                                                                                            <w:top w:val="none" w:sz="0" w:space="0" w:color="auto"/>
                                                                                                                            <w:left w:val="none" w:sz="0" w:space="0" w:color="auto"/>
                                                                                                                            <w:bottom w:val="none" w:sz="0" w:space="0" w:color="auto"/>
                                                                                                                            <w:right w:val="none" w:sz="0" w:space="0" w:color="auto"/>
                                                                                                                          </w:divBdr>
                                                                                                                          <w:divsChild>
                                                                                                                            <w:div w:id="1761022508">
                                                                                                                              <w:marLeft w:val="0"/>
                                                                                                                              <w:marRight w:val="0"/>
                                                                                                                              <w:marTop w:val="0"/>
                                                                                                                              <w:marBottom w:val="0"/>
                                                                                                                              <w:divBdr>
                                                                                                                                <w:top w:val="none" w:sz="0" w:space="0" w:color="auto"/>
                                                                                                                                <w:left w:val="none" w:sz="0" w:space="0" w:color="auto"/>
                                                                                                                                <w:bottom w:val="none" w:sz="0" w:space="0" w:color="auto"/>
                                                                                                                                <w:right w:val="none" w:sz="0" w:space="0" w:color="auto"/>
                                                                                                                              </w:divBdr>
                                                                                                                              <w:divsChild>
                                                                                                                                <w:div w:id="141897392">
                                                                                                                                  <w:marLeft w:val="0"/>
                                                                                                                                  <w:marRight w:val="0"/>
                                                                                                                                  <w:marTop w:val="0"/>
                                                                                                                                  <w:marBottom w:val="0"/>
                                                                                                                                  <w:divBdr>
                                                                                                                                    <w:top w:val="none" w:sz="0" w:space="0" w:color="auto"/>
                                                                                                                                    <w:left w:val="none" w:sz="0" w:space="0" w:color="auto"/>
                                                                                                                                    <w:bottom w:val="none" w:sz="0" w:space="0" w:color="auto"/>
                                                                                                                                    <w:right w:val="none" w:sz="0" w:space="0" w:color="auto"/>
                                                                                                                                  </w:divBdr>
                                                                                                                                  <w:divsChild>
                                                                                                                                    <w:div w:id="1656104915">
                                                                                                                                      <w:marLeft w:val="0"/>
                                                                                                                                      <w:marRight w:val="0"/>
                                                                                                                                      <w:marTop w:val="0"/>
                                                                                                                                      <w:marBottom w:val="0"/>
                                                                                                                                      <w:divBdr>
                                                                                                                                        <w:top w:val="none" w:sz="0" w:space="0" w:color="auto"/>
                                                                                                                                        <w:left w:val="none" w:sz="0" w:space="0" w:color="auto"/>
                                                                                                                                        <w:bottom w:val="none" w:sz="0" w:space="0" w:color="auto"/>
                                                                                                                                        <w:right w:val="none" w:sz="0" w:space="0" w:color="auto"/>
                                                                                                                                      </w:divBdr>
                                                                                                                                      <w:divsChild>
                                                                                                                                        <w:div w:id="2138911702">
                                                                                                                                          <w:marLeft w:val="0"/>
                                                                                                                                          <w:marRight w:val="0"/>
                                                                                                                                          <w:marTop w:val="0"/>
                                                                                                                                          <w:marBottom w:val="0"/>
                                                                                                                                          <w:divBdr>
                                                                                                                                            <w:top w:val="none" w:sz="0" w:space="0" w:color="auto"/>
                                                                                                                                            <w:left w:val="none" w:sz="0" w:space="0" w:color="auto"/>
                                                                                                                                            <w:bottom w:val="none" w:sz="0" w:space="0" w:color="auto"/>
                                                                                                                                            <w:right w:val="none" w:sz="0" w:space="0" w:color="auto"/>
                                                                                                                                          </w:divBdr>
                                                                                                                                          <w:divsChild>
                                                                                                                                            <w:div w:id="867447905">
                                                                                                                                              <w:marLeft w:val="0"/>
                                                                                                                                              <w:marRight w:val="0"/>
                                                                                                                                              <w:marTop w:val="0"/>
                                                                                                                                              <w:marBottom w:val="0"/>
                                                                                                                                              <w:divBdr>
                                                                                                                                                <w:top w:val="none" w:sz="0" w:space="0" w:color="auto"/>
                                                                                                                                                <w:left w:val="none" w:sz="0" w:space="0" w:color="auto"/>
                                                                                                                                                <w:bottom w:val="none" w:sz="0" w:space="0" w:color="auto"/>
                                                                                                                                                <w:right w:val="none" w:sz="0" w:space="0" w:color="auto"/>
                                                                                                                                              </w:divBdr>
                                                                                                                                              <w:divsChild>
                                                                                                                                                <w:div w:id="620304402">
                                                                                                                                                  <w:marLeft w:val="0"/>
                                                                                                                                                  <w:marRight w:val="0"/>
                                                                                                                                                  <w:marTop w:val="0"/>
                                                                                                                                                  <w:marBottom w:val="0"/>
                                                                                                                                                  <w:divBdr>
                                                                                                                                                    <w:top w:val="none" w:sz="0" w:space="0" w:color="auto"/>
                                                                                                                                                    <w:left w:val="none" w:sz="0" w:space="0" w:color="auto"/>
                                                                                                                                                    <w:bottom w:val="none" w:sz="0" w:space="0" w:color="auto"/>
                                                                                                                                                    <w:right w:val="none" w:sz="0" w:space="0" w:color="auto"/>
                                                                                                                                                  </w:divBdr>
                                                                                                                                                  <w:divsChild>
                                                                                                                                                    <w:div w:id="1275475968">
                                                                                                                                                      <w:marLeft w:val="0"/>
                                                                                                                                                      <w:marRight w:val="0"/>
                                                                                                                                                      <w:marTop w:val="0"/>
                                                                                                                                                      <w:marBottom w:val="0"/>
                                                                                                                                                      <w:divBdr>
                                                                                                                                                        <w:top w:val="none" w:sz="0" w:space="0" w:color="auto"/>
                                                                                                                                                        <w:left w:val="none" w:sz="0" w:space="0" w:color="auto"/>
                                                                                                                                                        <w:bottom w:val="none" w:sz="0" w:space="0" w:color="auto"/>
                                                                                                                                                        <w:right w:val="none" w:sz="0" w:space="0" w:color="auto"/>
                                                                                                                                                      </w:divBdr>
                                                                                                                                                      <w:divsChild>
                                                                                                                                                        <w:div w:id="1881356067">
                                                                                                                                                          <w:marLeft w:val="0"/>
                                                                                                                                                          <w:marRight w:val="0"/>
                                                                                                                                                          <w:marTop w:val="0"/>
                                                                                                                                                          <w:marBottom w:val="0"/>
                                                                                                                                                          <w:divBdr>
                                                                                                                                                            <w:top w:val="none" w:sz="0" w:space="0" w:color="auto"/>
                                                                                                                                                            <w:left w:val="none" w:sz="0" w:space="0" w:color="auto"/>
                                                                                                                                                            <w:bottom w:val="none" w:sz="0" w:space="0" w:color="auto"/>
                                                                                                                                                            <w:right w:val="none" w:sz="0" w:space="0" w:color="auto"/>
                                                                                                                                                          </w:divBdr>
                                                                                                                                                          <w:divsChild>
                                                                                                                                                            <w:div w:id="306446515">
                                                                                                                                                              <w:marLeft w:val="0"/>
                                                                                                                                                              <w:marRight w:val="0"/>
                                                                                                                                                              <w:marTop w:val="0"/>
                                                                                                                                                              <w:marBottom w:val="0"/>
                                                                                                                                                              <w:divBdr>
                                                                                                                                                                <w:top w:val="none" w:sz="0" w:space="0" w:color="auto"/>
                                                                                                                                                                <w:left w:val="none" w:sz="0" w:space="0" w:color="auto"/>
                                                                                                                                                                <w:bottom w:val="none" w:sz="0" w:space="0" w:color="auto"/>
                                                                                                                                                                <w:right w:val="none" w:sz="0" w:space="0" w:color="auto"/>
                                                                                                                                                              </w:divBdr>
                                                                                                                                                              <w:divsChild>
                                                                                                                                                                <w:div w:id="1394541837">
                                                                                                                                                                  <w:marLeft w:val="0"/>
                                                                                                                                                                  <w:marRight w:val="0"/>
                                                                                                                                                                  <w:marTop w:val="0"/>
                                                                                                                                                                  <w:marBottom w:val="0"/>
                                                                                                                                                                  <w:divBdr>
                                                                                                                                                                    <w:top w:val="none" w:sz="0" w:space="0" w:color="auto"/>
                                                                                                                                                                    <w:left w:val="none" w:sz="0" w:space="0" w:color="auto"/>
                                                                                                                                                                    <w:bottom w:val="none" w:sz="0" w:space="0" w:color="auto"/>
                                                                                                                                                                    <w:right w:val="none" w:sz="0" w:space="0" w:color="auto"/>
                                                                                                                                                                  </w:divBdr>
                                                                                                                                                                  <w:divsChild>
                                                                                                                                                                    <w:div w:id="1576546801">
                                                                                                                                                                      <w:marLeft w:val="0"/>
                                                                                                                                                                      <w:marRight w:val="0"/>
                                                                                                                                                                      <w:marTop w:val="0"/>
                                                                                                                                                                      <w:marBottom w:val="0"/>
                                                                                                                                                                      <w:divBdr>
                                                                                                                                                                        <w:top w:val="none" w:sz="0" w:space="0" w:color="auto"/>
                                                                                                                                                                        <w:left w:val="none" w:sz="0" w:space="0" w:color="auto"/>
                                                                                                                                                                        <w:bottom w:val="none" w:sz="0" w:space="0" w:color="auto"/>
                                                                                                                                                                        <w:right w:val="none" w:sz="0" w:space="0" w:color="auto"/>
                                                                                                                                                                      </w:divBdr>
                                                                                                                                                                      <w:divsChild>
                                                                                                                                                                        <w:div w:id="1223639776">
                                                                                                                                                                          <w:marLeft w:val="0"/>
                                                                                                                                                                          <w:marRight w:val="0"/>
                                                                                                                                                                          <w:marTop w:val="0"/>
                                                                                                                                                                          <w:marBottom w:val="0"/>
                                                                                                                                                                          <w:divBdr>
                                                                                                                                                                            <w:top w:val="none" w:sz="0" w:space="0" w:color="auto"/>
                                                                                                                                                                            <w:left w:val="none" w:sz="0" w:space="0" w:color="auto"/>
                                                                                                                                                                            <w:bottom w:val="none" w:sz="0" w:space="0" w:color="auto"/>
                                                                                                                                                                            <w:right w:val="none" w:sz="0" w:space="0" w:color="auto"/>
                                                                                                                                                                          </w:divBdr>
                                                                                                                                                                          <w:divsChild>
                                                                                                                                                                            <w:div w:id="1963032492">
                                                                                                                                                                              <w:marLeft w:val="0"/>
                                                                                                                                                                              <w:marRight w:val="0"/>
                                                                                                                                                                              <w:marTop w:val="0"/>
                                                                                                                                                                              <w:marBottom w:val="0"/>
                                                                                                                                                                              <w:divBdr>
                                                                                                                                                                                <w:top w:val="none" w:sz="0" w:space="0" w:color="auto"/>
                                                                                                                                                                                <w:left w:val="none" w:sz="0" w:space="0" w:color="auto"/>
                                                                                                                                                                                <w:bottom w:val="none" w:sz="0" w:space="0" w:color="auto"/>
                                                                                                                                                                                <w:right w:val="none" w:sz="0" w:space="0" w:color="auto"/>
                                                                                                                                                                              </w:divBdr>
                                                                                                                                                                              <w:divsChild>
                                                                                                                                                                                <w:div w:id="1037658801">
                                                                                                                                                                                  <w:marLeft w:val="0"/>
                                                                                                                                                                                  <w:marRight w:val="0"/>
                                                                                                                                                                                  <w:marTop w:val="0"/>
                                                                                                                                                                                  <w:marBottom w:val="0"/>
                                                                                                                                                                                  <w:divBdr>
                                                                                                                                                                                    <w:top w:val="none" w:sz="0" w:space="0" w:color="auto"/>
                                                                                                                                                                                    <w:left w:val="none" w:sz="0" w:space="0" w:color="auto"/>
                                                                                                                                                                                    <w:bottom w:val="none" w:sz="0" w:space="0" w:color="auto"/>
                                                                                                                                                                                    <w:right w:val="none" w:sz="0" w:space="0" w:color="auto"/>
                                                                                                                                                                                  </w:divBdr>
                                                                                                                                                                                  <w:divsChild>
                                                                                                                                                                                    <w:div w:id="144980223">
                                                                                                                                                                                      <w:marLeft w:val="0"/>
                                                                                                                                                                                      <w:marRight w:val="0"/>
                                                                                                                                                                                      <w:marTop w:val="0"/>
                                                                                                                                                                                      <w:marBottom w:val="0"/>
                                                                                                                                                                                      <w:divBdr>
                                                                                                                                                                                        <w:top w:val="none" w:sz="0" w:space="0" w:color="auto"/>
                                                                                                                                                                                        <w:left w:val="none" w:sz="0" w:space="0" w:color="auto"/>
                                                                                                                                                                                        <w:bottom w:val="none" w:sz="0" w:space="0" w:color="auto"/>
                                                                                                                                                                                        <w:right w:val="none" w:sz="0" w:space="0" w:color="auto"/>
                                                                                                                                                                                      </w:divBdr>
                                                                                                                                                                                      <w:divsChild>
                                                                                                                                                                                        <w:div w:id="2010907544">
                                                                                                                                                                                          <w:marLeft w:val="0"/>
                                                                                                                                                                                          <w:marRight w:val="0"/>
                                                                                                                                                                                          <w:marTop w:val="0"/>
                                                                                                                                                                                          <w:marBottom w:val="0"/>
                                                                                                                                                                                          <w:divBdr>
                                                                                                                                                                                            <w:top w:val="none" w:sz="0" w:space="0" w:color="auto"/>
                                                                                                                                                                                            <w:left w:val="none" w:sz="0" w:space="0" w:color="auto"/>
                                                                                                                                                                                            <w:bottom w:val="none" w:sz="0" w:space="0" w:color="auto"/>
                                                                                                                                                                                            <w:right w:val="none" w:sz="0" w:space="0" w:color="auto"/>
                                                                                                                                                                                          </w:divBdr>
                                                                                                                                                                                          <w:divsChild>
                                                                                                                                                                                            <w:div w:id="1881547048">
                                                                                                                                                                                              <w:marLeft w:val="0"/>
                                                                                                                                                                                              <w:marRight w:val="0"/>
                                                                                                                                                                                              <w:marTop w:val="0"/>
                                                                                                                                                                                              <w:marBottom w:val="0"/>
                                                                                                                                                                                              <w:divBdr>
                                                                                                                                                                                                <w:top w:val="none" w:sz="0" w:space="0" w:color="auto"/>
                                                                                                                                                                                                <w:left w:val="none" w:sz="0" w:space="0" w:color="auto"/>
                                                                                                                                                                                                <w:bottom w:val="none" w:sz="0" w:space="0" w:color="auto"/>
                                                                                                                                                                                                <w:right w:val="none" w:sz="0" w:space="0" w:color="auto"/>
                                                                                                                                                                                              </w:divBdr>
                                                                                                                                                                                              <w:divsChild>
                                                                                                                                                                                                <w:div w:id="1169979595">
                                                                                                                                                                                                  <w:marLeft w:val="0"/>
                                                                                                                                                                                                  <w:marRight w:val="0"/>
                                                                                                                                                                                                  <w:marTop w:val="0"/>
                                                                                                                                                                                                  <w:marBottom w:val="0"/>
                                                                                                                                                                                                  <w:divBdr>
                                                                                                                                                                                                    <w:top w:val="none" w:sz="0" w:space="0" w:color="auto"/>
                                                                                                                                                                                                    <w:left w:val="none" w:sz="0" w:space="0" w:color="auto"/>
                                                                                                                                                                                                    <w:bottom w:val="none" w:sz="0" w:space="0" w:color="auto"/>
                                                                                                                                                                                                    <w:right w:val="none" w:sz="0" w:space="0" w:color="auto"/>
                                                                                                                                                                                                  </w:divBdr>
                                                                                                                                                                                                  <w:divsChild>
                                                                                                                                                                                                    <w:div w:id="1979871351">
                                                                                                                                                                                                      <w:marLeft w:val="0"/>
                                                                                                                                                                                                      <w:marRight w:val="0"/>
                                                                                                                                                                                                      <w:marTop w:val="0"/>
                                                                                                                                                                                                      <w:marBottom w:val="0"/>
                                                                                                                                                                                                      <w:divBdr>
                                                                                                                                                                                                        <w:top w:val="none" w:sz="0" w:space="0" w:color="auto"/>
                                                                                                                                                                                                        <w:left w:val="none" w:sz="0" w:space="0" w:color="auto"/>
                                                                                                                                                                                                        <w:bottom w:val="none" w:sz="0" w:space="0" w:color="auto"/>
                                                                                                                                                                                                        <w:right w:val="none" w:sz="0" w:space="0" w:color="auto"/>
                                                                                                                                                                                                      </w:divBdr>
                                                                                                                                                                                                      <w:divsChild>
                                                                                                                                                                                                        <w:div w:id="455608216">
                                                                                                                                                                                                          <w:marLeft w:val="0"/>
                                                                                                                                                                                                          <w:marRight w:val="0"/>
                                                                                                                                                                                                          <w:marTop w:val="0"/>
                                                                                                                                                                                                          <w:marBottom w:val="0"/>
                                                                                                                                                                                                          <w:divBdr>
                                                                                                                                                                                                            <w:top w:val="none" w:sz="0" w:space="0" w:color="auto"/>
                                                                                                                                                                                                            <w:left w:val="none" w:sz="0" w:space="0" w:color="auto"/>
                                                                                                                                                                                                            <w:bottom w:val="none" w:sz="0" w:space="0" w:color="auto"/>
                                                                                                                                                                                                            <w:right w:val="none" w:sz="0" w:space="0" w:color="auto"/>
                                                                                                                                                                                                          </w:divBdr>
                                                                                                                                                                                                          <w:divsChild>
                                                                                                                                                                                                            <w:div w:id="1976834168">
                                                                                                                                                                                                              <w:marLeft w:val="0"/>
                                                                                                                                                                                                              <w:marRight w:val="0"/>
                                                                                                                                                                                                              <w:marTop w:val="0"/>
                                                                                                                                                                                                              <w:marBottom w:val="0"/>
                                                                                                                                                                                                              <w:divBdr>
                                                                                                                                                                                                                <w:top w:val="none" w:sz="0" w:space="0" w:color="auto"/>
                                                                                                                                                                                                                <w:left w:val="none" w:sz="0" w:space="0" w:color="auto"/>
                                                                                                                                                                                                                <w:bottom w:val="none" w:sz="0" w:space="0" w:color="auto"/>
                                                                                                                                                                                                                <w:right w:val="none" w:sz="0" w:space="0" w:color="auto"/>
                                                                                                                                                                                                              </w:divBdr>
                                                                                                                                                                                                              <w:divsChild>
                                                                                                                                                                                                                <w:div w:id="11298539">
                                                                                                                                                                                                                  <w:marLeft w:val="0"/>
                                                                                                                                                                                                                  <w:marRight w:val="0"/>
                                                                                                                                                                                                                  <w:marTop w:val="0"/>
                                                                                                                                                                                                                  <w:marBottom w:val="0"/>
                                                                                                                                                                                                                  <w:divBdr>
                                                                                                                                                                                                                    <w:top w:val="none" w:sz="0" w:space="0" w:color="auto"/>
                                                                                                                                                                                                                    <w:left w:val="none" w:sz="0" w:space="0" w:color="auto"/>
                                                                                                                                                                                                                    <w:bottom w:val="none" w:sz="0" w:space="0" w:color="auto"/>
                                                                                                                                                                                                                    <w:right w:val="none" w:sz="0" w:space="0" w:color="auto"/>
                                                                                                                                                                                                                  </w:divBdr>
                                                                                                                                                                                                                  <w:divsChild>
                                                                                                                                                                                                                    <w:div w:id="1393574443">
                                                                                                                                                                                                                      <w:marLeft w:val="0"/>
                                                                                                                                                                                                                      <w:marRight w:val="0"/>
                                                                                                                                                                                                                      <w:marTop w:val="0"/>
                                                                                                                                                                                                                      <w:marBottom w:val="0"/>
                                                                                                                                                                                                                      <w:divBdr>
                                                                                                                                                                                                                        <w:top w:val="none" w:sz="0" w:space="0" w:color="auto"/>
                                                                                                                                                                                                                        <w:left w:val="none" w:sz="0" w:space="0" w:color="auto"/>
                                                                                                                                                                                                                        <w:bottom w:val="none" w:sz="0" w:space="0" w:color="auto"/>
                                                                                                                                                                                                                        <w:right w:val="none" w:sz="0" w:space="0" w:color="auto"/>
                                                                                                                                                                                                                      </w:divBdr>
                                                                                                                                                                                                                      <w:divsChild>
                                                                                                                                                                                                                        <w:div w:id="1916236169">
                                                                                                                                                                                                                          <w:marLeft w:val="0"/>
                                                                                                                                                                                                                          <w:marRight w:val="0"/>
                                                                                                                                                                                                                          <w:marTop w:val="0"/>
                                                                                                                                                                                                                          <w:marBottom w:val="0"/>
                                                                                                                                                                                                                          <w:divBdr>
                                                                                                                                                                                                                            <w:top w:val="none" w:sz="0" w:space="0" w:color="auto"/>
                                                                                                                                                                                                                            <w:left w:val="none" w:sz="0" w:space="0" w:color="auto"/>
                                                                                                                                                                                                                            <w:bottom w:val="none" w:sz="0" w:space="0" w:color="auto"/>
                                                                                                                                                                                                                            <w:right w:val="none" w:sz="0" w:space="0" w:color="auto"/>
                                                                                                                                                                                                                          </w:divBdr>
                                                                                                                                                                                                                          <w:divsChild>
                                                                                                                                                                                                                            <w:div w:id="1044137023">
                                                                                                                                                                                                                              <w:marLeft w:val="0"/>
                                                                                                                                                                                                                              <w:marRight w:val="0"/>
                                                                                                                                                                                                                              <w:marTop w:val="0"/>
                                                                                                                                                                                                                              <w:marBottom w:val="0"/>
                                                                                                                                                                                                                              <w:divBdr>
                                                                                                                                                                                                                                <w:top w:val="none" w:sz="0" w:space="0" w:color="auto"/>
                                                                                                                                                                                                                                <w:left w:val="none" w:sz="0" w:space="0" w:color="auto"/>
                                                                                                                                                                                                                                <w:bottom w:val="none" w:sz="0" w:space="0" w:color="auto"/>
                                                                                                                                                                                                                                <w:right w:val="none" w:sz="0" w:space="0" w:color="auto"/>
                                                                                                                                                                                                                              </w:divBdr>
                                                                                                                                                                                                                              <w:divsChild>
                                                                                                                                                                                                                                <w:div w:id="701975800">
                                                                                                                                                                                                                                  <w:marLeft w:val="0"/>
                                                                                                                                                                                                                                  <w:marRight w:val="0"/>
                                                                                                                                                                                                                                  <w:marTop w:val="0"/>
                                                                                                                                                                                                                                  <w:marBottom w:val="0"/>
                                                                                                                                                                                                                                  <w:divBdr>
                                                                                                                                                                                                                                    <w:top w:val="none" w:sz="0" w:space="0" w:color="auto"/>
                                                                                                                                                                                                                                    <w:left w:val="none" w:sz="0" w:space="0" w:color="auto"/>
                                                                                                                                                                                                                                    <w:bottom w:val="none" w:sz="0" w:space="0" w:color="auto"/>
                                                                                                                                                                                                                                    <w:right w:val="none" w:sz="0" w:space="0" w:color="auto"/>
                                                                                                                                                                                                                                  </w:divBdr>
                                                                                                                                                                                                                                  <w:divsChild>
                                                                                                                                                                                                                                    <w:div w:id="88278770">
                                                                                                                                                                                                                                      <w:marLeft w:val="0"/>
                                                                                                                                                                                                                                      <w:marRight w:val="0"/>
                                                                                                                                                                                                                                      <w:marTop w:val="0"/>
                                                                                                                                                                                                                                      <w:marBottom w:val="0"/>
                                                                                                                                                                                                                                      <w:divBdr>
                                                                                                                                                                                                                                        <w:top w:val="none" w:sz="0" w:space="0" w:color="auto"/>
                                                                                                                                                                                                                                        <w:left w:val="none" w:sz="0" w:space="0" w:color="auto"/>
                                                                                                                                                                                                                                        <w:bottom w:val="none" w:sz="0" w:space="0" w:color="auto"/>
                                                                                                                                                                                                                                        <w:right w:val="none" w:sz="0" w:space="0" w:color="auto"/>
                                                                                                                                                                                                                                      </w:divBdr>
                                                                                                                                                                                                                                      <w:divsChild>
                                                                                                                                                                                                                                        <w:div w:id="1360202017">
                                                                                                                                                                                                                                          <w:marLeft w:val="0"/>
                                                                                                                                                                                                                                          <w:marRight w:val="0"/>
                                                                                                                                                                                                                                          <w:marTop w:val="0"/>
                                                                                                                                                                                                                                          <w:marBottom w:val="0"/>
                                                                                                                                                                                                                                          <w:divBdr>
                                                                                                                                                                                                                                            <w:top w:val="none" w:sz="0" w:space="0" w:color="auto"/>
                                                                                                                                                                                                                                            <w:left w:val="none" w:sz="0" w:space="0" w:color="auto"/>
                                                                                                                                                                                                                                            <w:bottom w:val="none" w:sz="0" w:space="0" w:color="auto"/>
                                                                                                                                                                                                                                            <w:right w:val="none" w:sz="0" w:space="0" w:color="auto"/>
                                                                                                                                                                                                                                          </w:divBdr>
                                                                                                                                                                                                                                          <w:divsChild>
                                                                                                                                                                                                                                            <w:div w:id="800151169">
                                                                                                                                                                                                                                              <w:marLeft w:val="0"/>
                                                                                                                                                                                                                                              <w:marRight w:val="0"/>
                                                                                                                                                                                                                                              <w:marTop w:val="0"/>
                                                                                                                                                                                                                                              <w:marBottom w:val="0"/>
                                                                                                                                                                                                                                              <w:divBdr>
                                                                                                                                                                                                                                                <w:top w:val="none" w:sz="0" w:space="0" w:color="auto"/>
                                                                                                                                                                                                                                                <w:left w:val="none" w:sz="0" w:space="0" w:color="auto"/>
                                                                                                                                                                                                                                                <w:bottom w:val="none" w:sz="0" w:space="0" w:color="auto"/>
                                                                                                                                                                                                                                                <w:right w:val="none" w:sz="0" w:space="0" w:color="auto"/>
                                                                                                                                                                                                                                              </w:divBdr>
                                                                                                                                                                                                                                              <w:divsChild>
                                                                                                                                                                                                                                                <w:div w:id="1696538430">
                                                                                                                                                                                                                                                  <w:marLeft w:val="0"/>
                                                                                                                                                                                                                                                  <w:marRight w:val="0"/>
                                                                                                                                                                                                                                                  <w:marTop w:val="0"/>
                                                                                                                                                                                                                                                  <w:marBottom w:val="0"/>
                                                                                                                                                                                                                                                  <w:divBdr>
                                                                                                                                                                                                                                                    <w:top w:val="none" w:sz="0" w:space="0" w:color="auto"/>
                                                                                                                                                                                                                                                    <w:left w:val="none" w:sz="0" w:space="0" w:color="auto"/>
                                                                                                                                                                                                                                                    <w:bottom w:val="none" w:sz="0" w:space="0" w:color="auto"/>
                                                                                                                                                                                                                                                    <w:right w:val="none" w:sz="0" w:space="0" w:color="auto"/>
                                                                                                                                                                                                                                                  </w:divBdr>
                                                                                                                                                                                                                                                  <w:divsChild>
                                                                                                                                                                                                                                                    <w:div w:id="418525355">
                                                                                                                                                                                                                                                      <w:marLeft w:val="0"/>
                                                                                                                                                                                                                                                      <w:marRight w:val="0"/>
                                                                                                                                                                                                                                                      <w:marTop w:val="0"/>
                                                                                                                                                                                                                                                      <w:marBottom w:val="0"/>
                                                                                                                                                                                                                                                      <w:divBdr>
                                                                                                                                                                                                                                                        <w:top w:val="none" w:sz="0" w:space="0" w:color="auto"/>
                                                                                                                                                                                                                                                        <w:left w:val="none" w:sz="0" w:space="0" w:color="auto"/>
                                                                                                                                                                                                                                                        <w:bottom w:val="none" w:sz="0" w:space="0" w:color="auto"/>
                                                                                                                                                                                                                                                        <w:right w:val="none" w:sz="0" w:space="0" w:color="auto"/>
                                                                                                                                                                                                                                                      </w:divBdr>
                                                                                                                                                                                                                                                      <w:divsChild>
                                                                                                                                                                                                                                                        <w:div w:id="99378100">
                                                                                                                                                                                                                                                          <w:marLeft w:val="0"/>
                                                                                                                                                                                                                                                          <w:marRight w:val="0"/>
                                                                                                                                                                                                                                                          <w:marTop w:val="0"/>
                                                                                                                                                                                                                                                          <w:marBottom w:val="0"/>
                                                                                                                                                                                                                                                          <w:divBdr>
                                                                                                                                                                                                                                                            <w:top w:val="none" w:sz="0" w:space="0" w:color="auto"/>
                                                                                                                                                                                                                                                            <w:left w:val="none" w:sz="0" w:space="0" w:color="auto"/>
                                                                                                                                                                                                                                                            <w:bottom w:val="none" w:sz="0" w:space="0" w:color="auto"/>
                                                                                                                                                                                                                                                            <w:right w:val="none" w:sz="0" w:space="0" w:color="auto"/>
                                                                                                                                                                                                                                                          </w:divBdr>
                                                                                                                                                                                                                                                          <w:divsChild>
                                                                                                                                                                                                                                                            <w:div w:id="269968006">
                                                                                                                                                                                                                                                              <w:marLeft w:val="0"/>
                                                                                                                                                                                                                                                              <w:marRight w:val="0"/>
                                                                                                                                                                                                                                                              <w:marTop w:val="0"/>
                                                                                                                                                                                                                                                              <w:marBottom w:val="0"/>
                                                                                                                                                                                                                                                              <w:divBdr>
                                                                                                                                                                                                                                                                <w:top w:val="none" w:sz="0" w:space="0" w:color="auto"/>
                                                                                                                                                                                                                                                                <w:left w:val="none" w:sz="0" w:space="0" w:color="auto"/>
                                                                                                                                                                                                                                                                <w:bottom w:val="none" w:sz="0" w:space="0" w:color="auto"/>
                                                                                                                                                                                                                                                                <w:right w:val="none" w:sz="0" w:space="0" w:color="auto"/>
                                                                                                                                                                                                                                                              </w:divBdr>
                                                                                                                                                                                                                                                              <w:divsChild>
                                                                                                                                                                                                                                                                <w:div w:id="1317341457">
                                                                                                                                                                                                                                                                  <w:marLeft w:val="0"/>
                                                                                                                                                                                                                                                                  <w:marRight w:val="0"/>
                                                                                                                                                                                                                                                                  <w:marTop w:val="0"/>
                                                                                                                                                                                                                                                                  <w:marBottom w:val="0"/>
                                                                                                                                                                                                                                                                  <w:divBdr>
                                                                                                                                                                                                                                                                    <w:top w:val="none" w:sz="0" w:space="0" w:color="auto"/>
                                                                                                                                                                                                                                                                    <w:left w:val="none" w:sz="0" w:space="0" w:color="auto"/>
                                                                                                                                                                                                                                                                    <w:bottom w:val="none" w:sz="0" w:space="0" w:color="auto"/>
                                                                                                                                                                                                                                                                    <w:right w:val="none" w:sz="0" w:space="0" w:color="auto"/>
                                                                                                                                                                                                                                                                  </w:divBdr>
                                                                                                                                                                                                                                                                  <w:divsChild>
                                                                                                                                                                                                                                                                    <w:div w:id="1702781944">
                                                                                                                                                                                                                                                                      <w:marLeft w:val="0"/>
                                                                                                                                                                                                                                                                      <w:marRight w:val="0"/>
                                                                                                                                                                                                                                                                      <w:marTop w:val="0"/>
                                                                                                                                                                                                                                                                      <w:marBottom w:val="0"/>
                                                                                                                                                                                                                                                                      <w:divBdr>
                                                                                                                                                                                                                                                                        <w:top w:val="none" w:sz="0" w:space="0" w:color="auto"/>
                                                                                                                                                                                                                                                                        <w:left w:val="none" w:sz="0" w:space="0" w:color="auto"/>
                                                                                                                                                                                                                                                                        <w:bottom w:val="none" w:sz="0" w:space="0" w:color="auto"/>
                                                                                                                                                                                                                                                                        <w:right w:val="none" w:sz="0" w:space="0" w:color="auto"/>
                                                                                                                                                                                                                                                                      </w:divBdr>
                                                                                                                                                                                                                                                                      <w:divsChild>
                                                                                                                                                                                                                                                                        <w:div w:id="816845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300958572">
      <w:bodyDiv w:val="1"/>
      <w:marLeft w:val="0"/>
      <w:marRight w:val="0"/>
      <w:marTop w:val="0"/>
      <w:marBottom w:val="0"/>
      <w:divBdr>
        <w:top w:val="none" w:sz="0" w:space="0" w:color="auto"/>
        <w:left w:val="none" w:sz="0" w:space="0" w:color="auto"/>
        <w:bottom w:val="none" w:sz="0" w:space="0" w:color="auto"/>
        <w:right w:val="none" w:sz="0" w:space="0" w:color="auto"/>
      </w:divBdr>
    </w:div>
    <w:div w:id="17510051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jpeg"/><Relationship Id="rId117" Type="http://schemas.openxmlformats.org/officeDocument/2006/relationships/fontTable" Target="fontTable.xml"/><Relationship Id="rId21" Type="http://schemas.openxmlformats.org/officeDocument/2006/relationships/image" Target="media/image6.jpeg"/><Relationship Id="rId42" Type="http://schemas.openxmlformats.org/officeDocument/2006/relationships/image" Target="media/image24.jpeg"/><Relationship Id="rId47" Type="http://schemas.openxmlformats.org/officeDocument/2006/relationships/image" Target="media/image29.jpeg"/><Relationship Id="rId63" Type="http://schemas.openxmlformats.org/officeDocument/2006/relationships/header" Target="header7.xml"/><Relationship Id="rId68" Type="http://schemas.openxmlformats.org/officeDocument/2006/relationships/image" Target="media/image48.jpeg"/><Relationship Id="rId84" Type="http://schemas.openxmlformats.org/officeDocument/2006/relationships/image" Target="media/image64.jpeg"/><Relationship Id="rId89" Type="http://schemas.openxmlformats.org/officeDocument/2006/relationships/header" Target="header11.xml"/><Relationship Id="rId112" Type="http://schemas.openxmlformats.org/officeDocument/2006/relationships/image" Target="media/image79.jpeg"/><Relationship Id="rId16" Type="http://schemas.openxmlformats.org/officeDocument/2006/relationships/image" Target="media/image1.jpeg"/><Relationship Id="rId107" Type="http://schemas.openxmlformats.org/officeDocument/2006/relationships/image" Target="media/image74.jpeg"/><Relationship Id="rId11" Type="http://schemas.openxmlformats.org/officeDocument/2006/relationships/footer" Target="footer1.xml"/><Relationship Id="rId24" Type="http://schemas.openxmlformats.org/officeDocument/2006/relationships/image" Target="media/image9.jpeg"/><Relationship Id="rId32" Type="http://schemas.openxmlformats.org/officeDocument/2006/relationships/image" Target="media/image16.jpeg"/><Relationship Id="rId37" Type="http://schemas.openxmlformats.org/officeDocument/2006/relationships/image" Target="media/image19.jpeg"/><Relationship Id="rId40" Type="http://schemas.openxmlformats.org/officeDocument/2006/relationships/image" Target="media/image22.jpeg"/><Relationship Id="rId45" Type="http://schemas.openxmlformats.org/officeDocument/2006/relationships/image" Target="media/image27.jpeg"/><Relationship Id="rId53" Type="http://schemas.openxmlformats.org/officeDocument/2006/relationships/image" Target="media/image35.jpeg"/><Relationship Id="rId58" Type="http://schemas.openxmlformats.org/officeDocument/2006/relationships/hyperlink" Target="https://www.meteor.com/screencast" TargetMode="External"/><Relationship Id="rId66" Type="http://schemas.openxmlformats.org/officeDocument/2006/relationships/image" Target="media/image46.jpeg"/><Relationship Id="rId74" Type="http://schemas.openxmlformats.org/officeDocument/2006/relationships/image" Target="media/image54.jpeg"/><Relationship Id="rId79" Type="http://schemas.openxmlformats.org/officeDocument/2006/relationships/image" Target="media/image59.jpeg"/><Relationship Id="rId87" Type="http://schemas.openxmlformats.org/officeDocument/2006/relationships/header" Target="header9.xml"/><Relationship Id="rId102" Type="http://schemas.openxmlformats.org/officeDocument/2006/relationships/image" Target="media/image69.jpeg"/><Relationship Id="rId110" Type="http://schemas.openxmlformats.org/officeDocument/2006/relationships/image" Target="media/image77.jpeg"/><Relationship Id="rId115" Type="http://schemas.openxmlformats.org/officeDocument/2006/relationships/image" Target="media/image82.jpeg"/><Relationship Id="rId5" Type="http://schemas.openxmlformats.org/officeDocument/2006/relationships/webSettings" Target="webSettings.xml"/><Relationship Id="rId61" Type="http://schemas.openxmlformats.org/officeDocument/2006/relationships/image" Target="media/image42.jpeg"/><Relationship Id="rId82" Type="http://schemas.openxmlformats.org/officeDocument/2006/relationships/image" Target="media/image62.jpeg"/><Relationship Id="rId90" Type="http://schemas.openxmlformats.org/officeDocument/2006/relationships/header" Target="header12.xml"/><Relationship Id="rId95" Type="http://schemas.openxmlformats.org/officeDocument/2006/relationships/hyperlink" Target="http://www.weswit.com/" TargetMode="External"/><Relationship Id="rId19" Type="http://schemas.openxmlformats.org/officeDocument/2006/relationships/image" Target="media/image4.jpeg"/><Relationship Id="rId14" Type="http://schemas.openxmlformats.org/officeDocument/2006/relationships/header" Target="header3.xml"/><Relationship Id="rId22" Type="http://schemas.openxmlformats.org/officeDocument/2006/relationships/image" Target="media/image7.jpeg"/><Relationship Id="rId27" Type="http://schemas.openxmlformats.org/officeDocument/2006/relationships/image" Target="media/image12.jpeg"/><Relationship Id="rId30" Type="http://schemas.openxmlformats.org/officeDocument/2006/relationships/image" Target="media/image14.jpeg"/><Relationship Id="rId35" Type="http://schemas.openxmlformats.org/officeDocument/2006/relationships/header" Target="header5.xml"/><Relationship Id="rId43" Type="http://schemas.openxmlformats.org/officeDocument/2006/relationships/image" Target="media/image25.png"/><Relationship Id="rId48" Type="http://schemas.openxmlformats.org/officeDocument/2006/relationships/image" Target="media/image30.jpeg"/><Relationship Id="rId56" Type="http://schemas.openxmlformats.org/officeDocument/2006/relationships/image" Target="media/image38.jpeg"/><Relationship Id="rId64" Type="http://schemas.openxmlformats.org/officeDocument/2006/relationships/image" Target="media/image44.jpeg"/><Relationship Id="rId69" Type="http://schemas.openxmlformats.org/officeDocument/2006/relationships/image" Target="media/image49.jpeg"/><Relationship Id="rId77" Type="http://schemas.openxmlformats.org/officeDocument/2006/relationships/image" Target="media/image57.jpeg"/><Relationship Id="rId100" Type="http://schemas.openxmlformats.org/officeDocument/2006/relationships/image" Target="media/image67.jpeg"/><Relationship Id="rId105" Type="http://schemas.openxmlformats.org/officeDocument/2006/relationships/image" Target="media/image72.jpeg"/><Relationship Id="rId113" Type="http://schemas.openxmlformats.org/officeDocument/2006/relationships/image" Target="media/image80.jpeg"/><Relationship Id="rId118" Type="http://schemas.openxmlformats.org/officeDocument/2006/relationships/theme" Target="theme/theme1.xml"/><Relationship Id="rId8" Type="http://schemas.openxmlformats.org/officeDocument/2006/relationships/hyperlink" Target="mailto:kjohann@ifi.uio.no" TargetMode="External"/><Relationship Id="rId51" Type="http://schemas.openxmlformats.org/officeDocument/2006/relationships/image" Target="media/image33.jpeg"/><Relationship Id="rId72" Type="http://schemas.openxmlformats.org/officeDocument/2006/relationships/image" Target="media/image52.jpeg"/><Relationship Id="rId80" Type="http://schemas.openxmlformats.org/officeDocument/2006/relationships/image" Target="media/image60.jpeg"/><Relationship Id="rId85" Type="http://schemas.openxmlformats.org/officeDocument/2006/relationships/chart" Target="charts/chart1.xml"/><Relationship Id="rId93" Type="http://schemas.openxmlformats.org/officeDocument/2006/relationships/hyperlink" Target="http://socket.io/" TargetMode="External"/><Relationship Id="rId98" Type="http://schemas.openxmlformats.org/officeDocument/2006/relationships/image" Target="media/image65.jpe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2.jpeg"/><Relationship Id="rId25" Type="http://schemas.openxmlformats.org/officeDocument/2006/relationships/image" Target="media/image10.jpeg"/><Relationship Id="rId33" Type="http://schemas.openxmlformats.org/officeDocument/2006/relationships/image" Target="media/image17.jpeg"/><Relationship Id="rId38" Type="http://schemas.openxmlformats.org/officeDocument/2006/relationships/image" Target="media/image20.jpeg"/><Relationship Id="rId46" Type="http://schemas.openxmlformats.org/officeDocument/2006/relationships/image" Target="media/image28.jpeg"/><Relationship Id="rId59" Type="http://schemas.openxmlformats.org/officeDocument/2006/relationships/image" Target="media/image40.jpeg"/><Relationship Id="rId67" Type="http://schemas.openxmlformats.org/officeDocument/2006/relationships/image" Target="media/image47.jpeg"/><Relationship Id="rId103" Type="http://schemas.openxmlformats.org/officeDocument/2006/relationships/image" Target="media/image70.jpeg"/><Relationship Id="rId108" Type="http://schemas.openxmlformats.org/officeDocument/2006/relationships/image" Target="media/image75.jpeg"/><Relationship Id="rId116" Type="http://schemas.openxmlformats.org/officeDocument/2006/relationships/header" Target="header13.xml"/><Relationship Id="rId20" Type="http://schemas.openxmlformats.org/officeDocument/2006/relationships/image" Target="media/image5.jpeg"/><Relationship Id="rId41" Type="http://schemas.openxmlformats.org/officeDocument/2006/relationships/image" Target="media/image23.jpeg"/><Relationship Id="rId54" Type="http://schemas.openxmlformats.org/officeDocument/2006/relationships/image" Target="media/image36.jpeg"/><Relationship Id="rId62" Type="http://schemas.openxmlformats.org/officeDocument/2006/relationships/image" Target="media/image43.jpeg"/><Relationship Id="rId70" Type="http://schemas.openxmlformats.org/officeDocument/2006/relationships/image" Target="media/image50.jpeg"/><Relationship Id="rId75" Type="http://schemas.openxmlformats.org/officeDocument/2006/relationships/image" Target="media/image55.jpeg"/><Relationship Id="rId83" Type="http://schemas.openxmlformats.org/officeDocument/2006/relationships/image" Target="media/image63.jpeg"/><Relationship Id="rId88" Type="http://schemas.openxmlformats.org/officeDocument/2006/relationships/header" Target="header10.xml"/><Relationship Id="rId91" Type="http://schemas.openxmlformats.org/officeDocument/2006/relationships/hyperlink" Target="mailto:simone.fabiano@lightstreamer.com" TargetMode="External"/><Relationship Id="rId96" Type="http://schemas.openxmlformats.org/officeDocument/2006/relationships/hyperlink" Target="http://www.lightstreamer.com/" TargetMode="External"/><Relationship Id="rId111" Type="http://schemas.openxmlformats.org/officeDocument/2006/relationships/image" Target="media/image78.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image" Target="media/image8.jpeg"/><Relationship Id="rId28" Type="http://schemas.openxmlformats.org/officeDocument/2006/relationships/image" Target="media/image13.jpeg"/><Relationship Id="rId36" Type="http://schemas.openxmlformats.org/officeDocument/2006/relationships/header" Target="header6.xml"/><Relationship Id="rId49" Type="http://schemas.openxmlformats.org/officeDocument/2006/relationships/image" Target="media/image31.jpeg"/><Relationship Id="rId57" Type="http://schemas.openxmlformats.org/officeDocument/2006/relationships/image" Target="media/image39.jpeg"/><Relationship Id="rId106" Type="http://schemas.openxmlformats.org/officeDocument/2006/relationships/image" Target="media/image73.jpeg"/><Relationship Id="rId114" Type="http://schemas.openxmlformats.org/officeDocument/2006/relationships/image" Target="media/image81.jpeg"/><Relationship Id="rId10" Type="http://schemas.openxmlformats.org/officeDocument/2006/relationships/header" Target="header1.xml"/><Relationship Id="rId31" Type="http://schemas.openxmlformats.org/officeDocument/2006/relationships/image" Target="media/image15.jpeg"/><Relationship Id="rId44" Type="http://schemas.openxmlformats.org/officeDocument/2006/relationships/image" Target="media/image26.jpeg"/><Relationship Id="rId52" Type="http://schemas.openxmlformats.org/officeDocument/2006/relationships/image" Target="media/image34.jpeg"/><Relationship Id="rId60" Type="http://schemas.openxmlformats.org/officeDocument/2006/relationships/image" Target="media/image41.jpeg"/><Relationship Id="rId65" Type="http://schemas.openxmlformats.org/officeDocument/2006/relationships/image" Target="media/image45.jpeg"/><Relationship Id="rId73" Type="http://schemas.openxmlformats.org/officeDocument/2006/relationships/image" Target="media/image53.jpeg"/><Relationship Id="rId78" Type="http://schemas.openxmlformats.org/officeDocument/2006/relationships/image" Target="media/image58.jpeg"/><Relationship Id="rId81" Type="http://schemas.openxmlformats.org/officeDocument/2006/relationships/image" Target="media/image61.jpeg"/><Relationship Id="rId86" Type="http://schemas.openxmlformats.org/officeDocument/2006/relationships/header" Target="header8.xml"/><Relationship Id="rId94" Type="http://schemas.openxmlformats.org/officeDocument/2006/relationships/hyperlink" Target="https://github.com/Weswit/Lightstreamer-toolkit-socket.io-benchmark/tree/master/client/src/loadtestclient/client" TargetMode="External"/><Relationship Id="rId99" Type="http://schemas.openxmlformats.org/officeDocument/2006/relationships/image" Target="media/image66.jpeg"/><Relationship Id="rId101" Type="http://schemas.openxmlformats.org/officeDocument/2006/relationships/image" Target="media/image68.jpeg"/><Relationship Id="rId4" Type="http://schemas.openxmlformats.org/officeDocument/2006/relationships/settings" Target="settings.xml"/><Relationship Id="rId9" Type="http://schemas.openxmlformats.org/officeDocument/2006/relationships/hyperlink" Target="mailto:kris-90@live.no" TargetMode="External"/><Relationship Id="rId13" Type="http://schemas.openxmlformats.org/officeDocument/2006/relationships/header" Target="header2.xml"/><Relationship Id="rId18" Type="http://schemas.openxmlformats.org/officeDocument/2006/relationships/image" Target="media/image3.jpeg"/><Relationship Id="rId39" Type="http://schemas.openxmlformats.org/officeDocument/2006/relationships/image" Target="media/image21.jpeg"/><Relationship Id="rId109" Type="http://schemas.openxmlformats.org/officeDocument/2006/relationships/image" Target="media/image76.jpeg"/><Relationship Id="rId34" Type="http://schemas.openxmlformats.org/officeDocument/2006/relationships/image" Target="media/image18.png"/><Relationship Id="rId50" Type="http://schemas.openxmlformats.org/officeDocument/2006/relationships/image" Target="media/image32.jpeg"/><Relationship Id="rId55" Type="http://schemas.openxmlformats.org/officeDocument/2006/relationships/image" Target="media/image37.jpeg"/><Relationship Id="rId76" Type="http://schemas.openxmlformats.org/officeDocument/2006/relationships/image" Target="media/image56.jpeg"/><Relationship Id="rId97" Type="http://schemas.openxmlformats.org/officeDocument/2006/relationships/hyperlink" Target="mailto:simone.fabiano@lightstreamer.com" TargetMode="External"/><Relationship Id="rId104" Type="http://schemas.openxmlformats.org/officeDocument/2006/relationships/image" Target="media/image71.jpeg"/><Relationship Id="rId7" Type="http://schemas.openxmlformats.org/officeDocument/2006/relationships/endnotes" Target="endnotes.xml"/><Relationship Id="rId71" Type="http://schemas.openxmlformats.org/officeDocument/2006/relationships/image" Target="media/image51.jpeg"/><Relationship Id="rId92" Type="http://schemas.openxmlformats.org/officeDocument/2006/relationships/hyperlink" Target="mailto:kjohann@student.matnat.uio.no" TargetMode="External"/><Relationship Id="rId2" Type="http://schemas.openxmlformats.org/officeDocument/2006/relationships/numbering" Target="numbering.xml"/><Relationship Id="rId29" Type="http://schemas.openxmlformats.org/officeDocument/2006/relationships/hyperlink" Target="http://www.nbim.no" TargetMode="External"/></Relationships>
</file>

<file path=word/_rels/footnotes.xml.rels><?xml version="1.0" encoding="UTF-8" standalone="yes"?>
<Relationships xmlns="http://schemas.openxmlformats.org/package/2006/relationships"><Relationship Id="rId2" Type="http://schemas.openxmlformats.org/officeDocument/2006/relationships/hyperlink" Target="http://www.ign.com/?setccpref=US" TargetMode="External"/><Relationship Id="rId1" Type="http://schemas.openxmlformats.org/officeDocument/2006/relationships/hyperlink" Target="https://help.github.com/articles/fork-a-repo"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Kristian\Documents\Kristian\Skole\UiO\Master\Oppgave\Hovedmal.dotx" TargetMode="External"/></Relationships>
</file>

<file path=word/charts/_rels/chart1.xml.rels><?xml version="1.0" encoding="UTF-8" standalone="yes"?>
<Relationships xmlns="http://schemas.openxmlformats.org/package/2006/relationships"><Relationship Id="rId1" Type="http://schemas.openxmlformats.org/officeDocument/2006/relationships/oleObject" Target="file:///C:\Users\Kristian\Documents\Kristian\Skole\UiO\Master\Analysis.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nb-NO"/>
  <c:chart>
    <c:autoTitleDeleted val="1"/>
    <c:plotArea>
      <c:layout/>
      <c:lineChart>
        <c:grouping val="standard"/>
        <c:ser>
          <c:idx val="0"/>
          <c:order val="0"/>
          <c:tx>
            <c:strRef>
              <c:f>'Ark3'!$E$25</c:f>
              <c:strCache>
                <c:ptCount val="1"/>
                <c:pt idx="0">
                  <c:v>Play</c:v>
                </c:pt>
              </c:strCache>
            </c:strRef>
          </c:tx>
          <c:marker>
            <c:symbol val="none"/>
          </c:marker>
          <c:cat>
            <c:numRef>
              <c:f>'Ark3'!$D$26:$D$31</c:f>
              <c:numCache>
                <c:formatCode>General</c:formatCode>
                <c:ptCount val="6"/>
                <c:pt idx="0">
                  <c:v>1000</c:v>
                </c:pt>
                <c:pt idx="1">
                  <c:v>4500</c:v>
                </c:pt>
                <c:pt idx="2">
                  <c:v>20250</c:v>
                </c:pt>
                <c:pt idx="3">
                  <c:v>91125</c:v>
                </c:pt>
                <c:pt idx="4">
                  <c:v>410063</c:v>
                </c:pt>
                <c:pt idx="5">
                  <c:v>1845284</c:v>
                </c:pt>
              </c:numCache>
            </c:numRef>
          </c:cat>
          <c:val>
            <c:numRef>
              <c:f>'Ark3'!$E$26:$E$31</c:f>
              <c:numCache>
                <c:formatCode>General</c:formatCode>
                <c:ptCount val="6"/>
                <c:pt idx="0">
                  <c:v>118932</c:v>
                </c:pt>
                <c:pt idx="1">
                  <c:v>223812</c:v>
                </c:pt>
                <c:pt idx="2" formatCode="0">
                  <c:v>420766.56</c:v>
                </c:pt>
                <c:pt idx="3" formatCode="0">
                  <c:v>791041.13279999897</c:v>
                </c:pt>
                <c:pt idx="4" formatCode="0">
                  <c:v>1487157.3296639998</c:v>
                </c:pt>
                <c:pt idx="5" formatCode="0">
                  <c:v>2795855.7797683193</c:v>
                </c:pt>
              </c:numCache>
            </c:numRef>
          </c:val>
        </c:ser>
        <c:marker val="1"/>
        <c:axId val="101697408"/>
        <c:axId val="101700352"/>
      </c:lineChart>
      <c:catAx>
        <c:axId val="101697408"/>
        <c:scaling>
          <c:orientation val="minMax"/>
        </c:scaling>
        <c:axPos val="b"/>
        <c:title>
          <c:tx>
            <c:rich>
              <a:bodyPr/>
              <a:lstStyle/>
              <a:p>
                <a:pPr>
                  <a:defRPr/>
                </a:pPr>
                <a:r>
                  <a:rPr lang="nb-NO"/>
                  <a:t>Number of clients</a:t>
                </a:r>
              </a:p>
            </c:rich>
          </c:tx>
        </c:title>
        <c:numFmt formatCode="General" sourceLinked="1"/>
        <c:tickLblPos val="nextTo"/>
        <c:crossAx val="101700352"/>
        <c:crosses val="autoZero"/>
        <c:auto val="1"/>
        <c:lblAlgn val="ctr"/>
        <c:lblOffset val="100"/>
      </c:catAx>
      <c:valAx>
        <c:axId val="101700352"/>
        <c:scaling>
          <c:orientation val="minMax"/>
        </c:scaling>
        <c:axPos val="l"/>
        <c:majorGridlines/>
        <c:title>
          <c:tx>
            <c:rich>
              <a:bodyPr rot="-5400000" vert="horz"/>
              <a:lstStyle/>
              <a:p>
                <a:pPr>
                  <a:defRPr/>
                </a:pPr>
                <a:r>
                  <a:rPr lang="nb-NO"/>
                  <a:t>Memory usage in kilobytes</a:t>
                </a:r>
              </a:p>
            </c:rich>
          </c:tx>
        </c:title>
        <c:numFmt formatCode="General" sourceLinked="1"/>
        <c:tickLblPos val="nextTo"/>
        <c:crossAx val="101697408"/>
        <c:crosses val="autoZero"/>
        <c:crossBetween val="between"/>
      </c:valAx>
    </c:plotArea>
    <c:legend>
      <c:legendPos val="r"/>
    </c:legend>
    <c:plotVisOnly val="1"/>
  </c:chart>
  <c:externalData r:id="rId1"/>
</c:chartSpace>
</file>

<file path=word/theme/theme1.xml><?xml version="1.0" encoding="utf-8"?>
<a:theme xmlns:a="http://schemas.openxmlformats.org/drawingml/2006/main" name="Office-tema">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C18EE64E-13A3-4C69-9770-012EAE2511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Hovedmal.dotx</Template>
  <TotalTime>6782</TotalTime>
  <Pages>158</Pages>
  <Words>62416</Words>
  <Characters>330807</Characters>
  <Application>Microsoft Office Word</Application>
  <DocSecurity>0</DocSecurity>
  <Lines>2756</Lines>
  <Paragraphs>784</Paragraphs>
  <ScaleCrop>false</ScaleCrop>
  <HeadingPairs>
    <vt:vector size="2" baseType="variant">
      <vt:variant>
        <vt:lpstr>Tittel</vt:lpstr>
      </vt:variant>
      <vt:variant>
        <vt:i4>1</vt:i4>
      </vt:variant>
    </vt:vector>
  </HeadingPairs>
  <TitlesOfParts>
    <vt:vector size="1" baseType="lpstr">
      <vt:lpstr/>
    </vt:vector>
  </TitlesOfParts>
  <Company/>
  <LinksUpToDate>false</LinksUpToDate>
  <CharactersWithSpaces>392439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Kristian</dc:creator>
  <cp:lastModifiedBy>Kristian</cp:lastModifiedBy>
  <cp:revision>477</cp:revision>
  <cp:lastPrinted>2014-04-15T12:45:00Z</cp:lastPrinted>
  <dcterms:created xsi:type="dcterms:W3CDTF">2014-03-25T15:24:00Z</dcterms:created>
  <dcterms:modified xsi:type="dcterms:W3CDTF">2014-04-20T15:02:00Z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kris-90@live.no@www.mendeley.com</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(AMA)</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