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header1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 xml:space="preserve">Comparing frameworks and </w:t>
      </w:r>
      <w:r w:rsidR="00A660B9">
        <w:rPr>
          <w:sz w:val="32"/>
          <w:szCs w:val="32"/>
        </w:rPr>
        <w:t>protocols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5266035"/>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 to different HTTP methods of achieving real time in its second part. The first part compares five different frameworks for real time web applications from a programmer's perspective.</w:t>
      </w:r>
      <w:r w:rsidR="00031AFE" w:rsidRPr="00031AFE">
        <w:t xml:space="preserve"> Through this, I seek to find the best tool for real time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5266036"/>
      <w:r>
        <w:lastRenderedPageBreak/>
        <w:t>Contents</w:t>
      </w:r>
      <w:bookmarkEnd w:id="1"/>
    </w:p>
    <w:p w:rsidR="004E26B7" w:rsidRDefault="00E71FC1">
      <w:pPr>
        <w:pStyle w:val="INNH1"/>
        <w:tabs>
          <w:tab w:val="right" w:leader="underscore" w:pos="9062"/>
        </w:tabs>
        <w:rPr>
          <w:rFonts w:asciiTheme="minorHAnsi" w:eastAsiaTheme="minorEastAsia" w:hAnsiTheme="minorHAnsi"/>
          <w:noProof/>
          <w:sz w:val="22"/>
          <w:lang w:val="nb-NO" w:eastAsia="nb-NO"/>
        </w:rPr>
      </w:pPr>
      <w:r w:rsidRPr="00E71FC1">
        <w:fldChar w:fldCharType="begin"/>
      </w:r>
      <w:r w:rsidR="00CB0E20">
        <w:instrText xml:space="preserve"> TOC \o "1-2" \h \z \u </w:instrText>
      </w:r>
      <w:r w:rsidRPr="00E71FC1">
        <w:fldChar w:fldCharType="separate"/>
      </w:r>
      <w:hyperlink w:anchor="_Toc385266035" w:history="1">
        <w:r w:rsidR="004E26B7" w:rsidRPr="005E3F91">
          <w:rPr>
            <w:rStyle w:val="Hyperkobling"/>
            <w:noProof/>
          </w:rPr>
          <w:t>Abstract</w:t>
        </w:r>
        <w:r w:rsidR="004E26B7">
          <w:rPr>
            <w:noProof/>
            <w:webHidden/>
          </w:rPr>
          <w:tab/>
        </w:r>
        <w:r>
          <w:rPr>
            <w:noProof/>
            <w:webHidden/>
          </w:rPr>
          <w:fldChar w:fldCharType="begin"/>
        </w:r>
        <w:r w:rsidR="004E26B7">
          <w:rPr>
            <w:noProof/>
            <w:webHidden/>
          </w:rPr>
          <w:instrText xml:space="preserve"> PAGEREF _Toc385266035 \h </w:instrText>
        </w:r>
        <w:r>
          <w:rPr>
            <w:noProof/>
            <w:webHidden/>
          </w:rPr>
        </w:r>
        <w:r>
          <w:rPr>
            <w:noProof/>
            <w:webHidden/>
          </w:rPr>
          <w:fldChar w:fldCharType="separate"/>
        </w:r>
        <w:r w:rsidR="00236018">
          <w:rPr>
            <w:noProof/>
            <w:webHidden/>
          </w:rPr>
          <w:t>i</w:t>
        </w:r>
        <w:r>
          <w:rPr>
            <w:noProof/>
            <w:webHidden/>
          </w:rPr>
          <w:fldChar w:fldCharType="end"/>
        </w:r>
      </w:hyperlink>
    </w:p>
    <w:p w:rsidR="004E26B7" w:rsidRDefault="00E71FC1">
      <w:pPr>
        <w:pStyle w:val="INNH1"/>
        <w:tabs>
          <w:tab w:val="right" w:leader="underscore" w:pos="9062"/>
        </w:tabs>
        <w:rPr>
          <w:rFonts w:asciiTheme="minorHAnsi" w:eastAsiaTheme="minorEastAsia" w:hAnsiTheme="minorHAnsi"/>
          <w:noProof/>
          <w:sz w:val="22"/>
          <w:lang w:val="nb-NO" w:eastAsia="nb-NO"/>
        </w:rPr>
      </w:pPr>
      <w:hyperlink w:anchor="_Toc385266036" w:history="1">
        <w:r w:rsidR="004E26B7" w:rsidRPr="005E3F91">
          <w:rPr>
            <w:rStyle w:val="Hyperkobling"/>
            <w:noProof/>
          </w:rPr>
          <w:t>Contents</w:t>
        </w:r>
        <w:r w:rsidR="004E26B7">
          <w:rPr>
            <w:noProof/>
            <w:webHidden/>
          </w:rPr>
          <w:tab/>
        </w:r>
        <w:r>
          <w:rPr>
            <w:noProof/>
            <w:webHidden/>
          </w:rPr>
          <w:fldChar w:fldCharType="begin"/>
        </w:r>
        <w:r w:rsidR="004E26B7">
          <w:rPr>
            <w:noProof/>
            <w:webHidden/>
          </w:rPr>
          <w:instrText xml:space="preserve"> PAGEREF _Toc385266036 \h </w:instrText>
        </w:r>
        <w:r>
          <w:rPr>
            <w:noProof/>
            <w:webHidden/>
          </w:rPr>
        </w:r>
        <w:r>
          <w:rPr>
            <w:noProof/>
            <w:webHidden/>
          </w:rPr>
          <w:fldChar w:fldCharType="separate"/>
        </w:r>
        <w:r w:rsidR="00236018">
          <w:rPr>
            <w:noProof/>
            <w:webHidden/>
          </w:rPr>
          <w:t>ii</w:t>
        </w:r>
        <w:r>
          <w:rPr>
            <w:noProof/>
            <w:webHidden/>
          </w:rPr>
          <w:fldChar w:fldCharType="end"/>
        </w:r>
      </w:hyperlink>
    </w:p>
    <w:p w:rsidR="004E26B7" w:rsidRDefault="00E71FC1">
      <w:pPr>
        <w:pStyle w:val="INNH1"/>
        <w:tabs>
          <w:tab w:val="right" w:leader="underscore" w:pos="9062"/>
        </w:tabs>
        <w:rPr>
          <w:rFonts w:asciiTheme="minorHAnsi" w:eastAsiaTheme="minorEastAsia" w:hAnsiTheme="minorHAnsi"/>
          <w:noProof/>
          <w:sz w:val="22"/>
          <w:lang w:val="nb-NO" w:eastAsia="nb-NO"/>
        </w:rPr>
      </w:pPr>
      <w:hyperlink w:anchor="_Toc385266037" w:history="1">
        <w:r w:rsidR="004E26B7" w:rsidRPr="005E3F91">
          <w:rPr>
            <w:rStyle w:val="Hyperkobling"/>
            <w:noProof/>
          </w:rPr>
          <w:t>List of figures</w:t>
        </w:r>
        <w:r w:rsidR="004E26B7">
          <w:rPr>
            <w:noProof/>
            <w:webHidden/>
          </w:rPr>
          <w:tab/>
        </w:r>
        <w:r>
          <w:rPr>
            <w:noProof/>
            <w:webHidden/>
          </w:rPr>
          <w:fldChar w:fldCharType="begin"/>
        </w:r>
        <w:r w:rsidR="004E26B7">
          <w:rPr>
            <w:noProof/>
            <w:webHidden/>
          </w:rPr>
          <w:instrText xml:space="preserve"> PAGEREF _Toc385266037 \h </w:instrText>
        </w:r>
        <w:r>
          <w:rPr>
            <w:noProof/>
            <w:webHidden/>
          </w:rPr>
        </w:r>
        <w:r>
          <w:rPr>
            <w:noProof/>
            <w:webHidden/>
          </w:rPr>
          <w:fldChar w:fldCharType="separate"/>
        </w:r>
        <w:r w:rsidR="00236018">
          <w:rPr>
            <w:noProof/>
            <w:webHidden/>
          </w:rPr>
          <w:t>vi</w:t>
        </w:r>
        <w:r>
          <w:rPr>
            <w:noProof/>
            <w:webHidden/>
          </w:rPr>
          <w:fldChar w:fldCharType="end"/>
        </w:r>
      </w:hyperlink>
    </w:p>
    <w:p w:rsidR="004E26B7" w:rsidRDefault="00E71FC1">
      <w:pPr>
        <w:pStyle w:val="INNH1"/>
        <w:tabs>
          <w:tab w:val="right" w:leader="underscore" w:pos="9062"/>
        </w:tabs>
        <w:rPr>
          <w:rFonts w:asciiTheme="minorHAnsi" w:eastAsiaTheme="minorEastAsia" w:hAnsiTheme="minorHAnsi"/>
          <w:noProof/>
          <w:sz w:val="22"/>
          <w:lang w:val="nb-NO" w:eastAsia="nb-NO"/>
        </w:rPr>
      </w:pPr>
      <w:hyperlink w:anchor="_Toc385266038" w:history="1">
        <w:r w:rsidR="004E26B7" w:rsidRPr="005E3F91">
          <w:rPr>
            <w:rStyle w:val="Hyperkobling"/>
            <w:noProof/>
          </w:rPr>
          <w:t>List of examples</w:t>
        </w:r>
        <w:r w:rsidR="004E26B7">
          <w:rPr>
            <w:noProof/>
            <w:webHidden/>
          </w:rPr>
          <w:tab/>
        </w:r>
        <w:r>
          <w:rPr>
            <w:noProof/>
            <w:webHidden/>
          </w:rPr>
          <w:fldChar w:fldCharType="begin"/>
        </w:r>
        <w:r w:rsidR="004E26B7">
          <w:rPr>
            <w:noProof/>
            <w:webHidden/>
          </w:rPr>
          <w:instrText xml:space="preserve"> PAGEREF _Toc385266038 \h </w:instrText>
        </w:r>
        <w:r>
          <w:rPr>
            <w:noProof/>
            <w:webHidden/>
          </w:rPr>
        </w:r>
        <w:r>
          <w:rPr>
            <w:noProof/>
            <w:webHidden/>
          </w:rPr>
          <w:fldChar w:fldCharType="separate"/>
        </w:r>
        <w:r w:rsidR="00236018">
          <w:rPr>
            <w:noProof/>
            <w:webHidden/>
          </w:rPr>
          <w:t>vii</w:t>
        </w:r>
        <w:r>
          <w:rPr>
            <w:noProof/>
            <w:webHidden/>
          </w:rPr>
          <w:fldChar w:fldCharType="end"/>
        </w:r>
      </w:hyperlink>
    </w:p>
    <w:p w:rsidR="004E26B7" w:rsidRDefault="00E71FC1">
      <w:pPr>
        <w:pStyle w:val="INNH1"/>
        <w:tabs>
          <w:tab w:val="right" w:leader="underscore" w:pos="9062"/>
        </w:tabs>
        <w:rPr>
          <w:rFonts w:asciiTheme="minorHAnsi" w:eastAsiaTheme="minorEastAsia" w:hAnsiTheme="minorHAnsi"/>
          <w:noProof/>
          <w:sz w:val="22"/>
          <w:lang w:val="nb-NO" w:eastAsia="nb-NO"/>
        </w:rPr>
      </w:pPr>
      <w:hyperlink w:anchor="_Toc385266039" w:history="1">
        <w:r w:rsidR="004E26B7" w:rsidRPr="005E3F91">
          <w:rPr>
            <w:rStyle w:val="Hyperkobling"/>
            <w:noProof/>
          </w:rPr>
          <w:t>List of tables</w:t>
        </w:r>
        <w:r w:rsidR="004E26B7">
          <w:rPr>
            <w:noProof/>
            <w:webHidden/>
          </w:rPr>
          <w:tab/>
        </w:r>
        <w:r>
          <w:rPr>
            <w:noProof/>
            <w:webHidden/>
          </w:rPr>
          <w:fldChar w:fldCharType="begin"/>
        </w:r>
        <w:r w:rsidR="004E26B7">
          <w:rPr>
            <w:noProof/>
            <w:webHidden/>
          </w:rPr>
          <w:instrText xml:space="preserve"> PAGEREF _Toc385266039 \h </w:instrText>
        </w:r>
        <w:r>
          <w:rPr>
            <w:noProof/>
            <w:webHidden/>
          </w:rPr>
        </w:r>
        <w:r>
          <w:rPr>
            <w:noProof/>
            <w:webHidden/>
          </w:rPr>
          <w:fldChar w:fldCharType="separate"/>
        </w:r>
        <w:r w:rsidR="00236018">
          <w:rPr>
            <w:noProof/>
            <w:webHidden/>
          </w:rPr>
          <w:t>viii</w:t>
        </w:r>
        <w:r>
          <w:rPr>
            <w:noProof/>
            <w:webHidden/>
          </w:rPr>
          <w:fldChar w:fldCharType="end"/>
        </w:r>
      </w:hyperlink>
    </w:p>
    <w:p w:rsidR="004E26B7" w:rsidRDefault="00E71FC1">
      <w:pPr>
        <w:pStyle w:val="INNH1"/>
        <w:tabs>
          <w:tab w:val="right" w:leader="underscore" w:pos="9062"/>
        </w:tabs>
        <w:rPr>
          <w:rFonts w:asciiTheme="minorHAnsi" w:eastAsiaTheme="minorEastAsia" w:hAnsiTheme="minorHAnsi"/>
          <w:noProof/>
          <w:sz w:val="22"/>
          <w:lang w:val="nb-NO" w:eastAsia="nb-NO"/>
        </w:rPr>
      </w:pPr>
      <w:hyperlink w:anchor="_Toc385266040" w:history="1">
        <w:r w:rsidR="004E26B7" w:rsidRPr="005E3F91">
          <w:rPr>
            <w:rStyle w:val="Hyperkobling"/>
            <w:noProof/>
          </w:rPr>
          <w:t>Preface</w:t>
        </w:r>
        <w:r w:rsidR="004E26B7">
          <w:rPr>
            <w:noProof/>
            <w:webHidden/>
          </w:rPr>
          <w:tab/>
        </w:r>
        <w:r>
          <w:rPr>
            <w:noProof/>
            <w:webHidden/>
          </w:rPr>
          <w:fldChar w:fldCharType="begin"/>
        </w:r>
        <w:r w:rsidR="004E26B7">
          <w:rPr>
            <w:noProof/>
            <w:webHidden/>
          </w:rPr>
          <w:instrText xml:space="preserve"> PAGEREF _Toc385266040 \h </w:instrText>
        </w:r>
        <w:r>
          <w:rPr>
            <w:noProof/>
            <w:webHidden/>
          </w:rPr>
        </w:r>
        <w:r>
          <w:rPr>
            <w:noProof/>
            <w:webHidden/>
          </w:rPr>
          <w:fldChar w:fldCharType="separate"/>
        </w:r>
        <w:r w:rsidR="00236018">
          <w:rPr>
            <w:noProof/>
            <w:webHidden/>
          </w:rPr>
          <w:t>ix</w:t>
        </w:r>
        <w:r>
          <w:rPr>
            <w:noProof/>
            <w:webHidden/>
          </w:rPr>
          <w:fldChar w:fldCharType="end"/>
        </w:r>
      </w:hyperlink>
    </w:p>
    <w:p w:rsidR="004E26B7" w:rsidRDefault="00E71FC1">
      <w:pPr>
        <w:pStyle w:val="INNH1"/>
        <w:tabs>
          <w:tab w:val="right" w:leader="underscore" w:pos="9062"/>
        </w:tabs>
        <w:rPr>
          <w:rFonts w:asciiTheme="minorHAnsi" w:eastAsiaTheme="minorEastAsia" w:hAnsiTheme="minorHAnsi"/>
          <w:noProof/>
          <w:sz w:val="22"/>
          <w:lang w:val="nb-NO" w:eastAsia="nb-NO"/>
        </w:rPr>
      </w:pPr>
      <w:hyperlink w:anchor="_Toc385266041" w:history="1">
        <w:r w:rsidR="004E26B7" w:rsidRPr="005E3F91">
          <w:rPr>
            <w:rStyle w:val="Hyperkobling"/>
            <w:noProof/>
          </w:rPr>
          <w:t>Acknowledgements</w:t>
        </w:r>
        <w:r w:rsidR="004E26B7">
          <w:rPr>
            <w:noProof/>
            <w:webHidden/>
          </w:rPr>
          <w:tab/>
        </w:r>
        <w:r>
          <w:rPr>
            <w:noProof/>
            <w:webHidden/>
          </w:rPr>
          <w:fldChar w:fldCharType="begin"/>
        </w:r>
        <w:r w:rsidR="004E26B7">
          <w:rPr>
            <w:noProof/>
            <w:webHidden/>
          </w:rPr>
          <w:instrText xml:space="preserve"> PAGEREF _Toc385266041 \h </w:instrText>
        </w:r>
        <w:r>
          <w:rPr>
            <w:noProof/>
            <w:webHidden/>
          </w:rPr>
        </w:r>
        <w:r>
          <w:rPr>
            <w:noProof/>
            <w:webHidden/>
          </w:rPr>
          <w:fldChar w:fldCharType="separate"/>
        </w:r>
        <w:r w:rsidR="00236018">
          <w:rPr>
            <w:noProof/>
            <w:webHidden/>
          </w:rPr>
          <w:t>x</w:t>
        </w:r>
        <w:r>
          <w:rPr>
            <w:noProof/>
            <w:webHidden/>
          </w:rPr>
          <w:fldChar w:fldCharType="end"/>
        </w:r>
      </w:hyperlink>
    </w:p>
    <w:p w:rsidR="004E26B7" w:rsidRDefault="00E71FC1">
      <w:pPr>
        <w:pStyle w:val="INNH1"/>
        <w:tabs>
          <w:tab w:val="left" w:pos="440"/>
          <w:tab w:val="right" w:leader="underscore" w:pos="9062"/>
        </w:tabs>
        <w:rPr>
          <w:rFonts w:asciiTheme="minorHAnsi" w:eastAsiaTheme="minorEastAsia" w:hAnsiTheme="minorHAnsi"/>
          <w:noProof/>
          <w:sz w:val="22"/>
          <w:lang w:val="nb-NO" w:eastAsia="nb-NO"/>
        </w:rPr>
      </w:pPr>
      <w:hyperlink w:anchor="_Toc385266042" w:history="1">
        <w:r w:rsidR="004E26B7" w:rsidRPr="005E3F91">
          <w:rPr>
            <w:rStyle w:val="Hyperkobling"/>
            <w:noProof/>
          </w:rPr>
          <w:t>1</w:t>
        </w:r>
        <w:r w:rsidR="004E26B7">
          <w:rPr>
            <w:rFonts w:asciiTheme="minorHAnsi" w:eastAsiaTheme="minorEastAsia" w:hAnsiTheme="minorHAnsi"/>
            <w:noProof/>
            <w:sz w:val="22"/>
            <w:lang w:val="nb-NO" w:eastAsia="nb-NO"/>
          </w:rPr>
          <w:tab/>
        </w:r>
        <w:r w:rsidR="004E26B7" w:rsidRPr="005E3F91">
          <w:rPr>
            <w:rStyle w:val="Hyperkobling"/>
            <w:noProof/>
          </w:rPr>
          <w:t>Introduction</w:t>
        </w:r>
        <w:r w:rsidR="004E26B7">
          <w:rPr>
            <w:noProof/>
            <w:webHidden/>
          </w:rPr>
          <w:tab/>
        </w:r>
        <w:r>
          <w:rPr>
            <w:noProof/>
            <w:webHidden/>
          </w:rPr>
          <w:fldChar w:fldCharType="begin"/>
        </w:r>
        <w:r w:rsidR="004E26B7">
          <w:rPr>
            <w:noProof/>
            <w:webHidden/>
          </w:rPr>
          <w:instrText xml:space="preserve"> PAGEREF _Toc385266042 \h </w:instrText>
        </w:r>
        <w:r>
          <w:rPr>
            <w:noProof/>
            <w:webHidden/>
          </w:rPr>
        </w:r>
        <w:r>
          <w:rPr>
            <w:noProof/>
            <w:webHidden/>
          </w:rPr>
          <w:fldChar w:fldCharType="separate"/>
        </w:r>
        <w:r w:rsidR="00236018">
          <w:rPr>
            <w:noProof/>
            <w:webHidden/>
          </w:rPr>
          <w:t>1</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43" w:history="1">
        <w:r w:rsidR="004E26B7" w:rsidRPr="005E3F91">
          <w:rPr>
            <w:rStyle w:val="Hyperkobling"/>
            <w:noProof/>
          </w:rPr>
          <w:t>1.1</w:t>
        </w:r>
        <w:r w:rsidR="004E26B7">
          <w:rPr>
            <w:rFonts w:asciiTheme="minorHAnsi" w:eastAsiaTheme="minorEastAsia" w:hAnsiTheme="minorHAnsi"/>
            <w:noProof/>
            <w:sz w:val="22"/>
            <w:lang w:val="nb-NO" w:eastAsia="nb-NO"/>
          </w:rPr>
          <w:tab/>
        </w:r>
        <w:r w:rsidR="004E26B7" w:rsidRPr="005E3F91">
          <w:rPr>
            <w:rStyle w:val="Hyperkobling"/>
            <w:noProof/>
          </w:rPr>
          <w:t>Problem statement</w:t>
        </w:r>
        <w:r w:rsidR="004E26B7">
          <w:rPr>
            <w:noProof/>
            <w:webHidden/>
          </w:rPr>
          <w:tab/>
        </w:r>
        <w:r>
          <w:rPr>
            <w:noProof/>
            <w:webHidden/>
          </w:rPr>
          <w:fldChar w:fldCharType="begin"/>
        </w:r>
        <w:r w:rsidR="004E26B7">
          <w:rPr>
            <w:noProof/>
            <w:webHidden/>
          </w:rPr>
          <w:instrText xml:space="preserve"> PAGEREF _Toc385266043 \h </w:instrText>
        </w:r>
        <w:r>
          <w:rPr>
            <w:noProof/>
            <w:webHidden/>
          </w:rPr>
        </w:r>
        <w:r>
          <w:rPr>
            <w:noProof/>
            <w:webHidden/>
          </w:rPr>
          <w:fldChar w:fldCharType="separate"/>
        </w:r>
        <w:r w:rsidR="00236018">
          <w:rPr>
            <w:noProof/>
            <w:webHidden/>
          </w:rPr>
          <w:t>2</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44" w:history="1">
        <w:r w:rsidR="004E26B7" w:rsidRPr="005E3F91">
          <w:rPr>
            <w:rStyle w:val="Hyperkobling"/>
            <w:noProof/>
          </w:rPr>
          <w:t>1.2</w:t>
        </w:r>
        <w:r w:rsidR="004E26B7">
          <w:rPr>
            <w:rFonts w:asciiTheme="minorHAnsi" w:eastAsiaTheme="minorEastAsia" w:hAnsiTheme="minorHAnsi"/>
            <w:noProof/>
            <w:sz w:val="22"/>
            <w:lang w:val="nb-NO" w:eastAsia="nb-NO"/>
          </w:rPr>
          <w:tab/>
        </w:r>
        <w:r w:rsidR="004E26B7" w:rsidRPr="005E3F91">
          <w:rPr>
            <w:rStyle w:val="Hyperkobling"/>
            <w:noProof/>
          </w:rPr>
          <w:t>Related work</w:t>
        </w:r>
        <w:r w:rsidR="004E26B7">
          <w:rPr>
            <w:noProof/>
            <w:webHidden/>
          </w:rPr>
          <w:tab/>
        </w:r>
        <w:r>
          <w:rPr>
            <w:noProof/>
            <w:webHidden/>
          </w:rPr>
          <w:fldChar w:fldCharType="begin"/>
        </w:r>
        <w:r w:rsidR="004E26B7">
          <w:rPr>
            <w:noProof/>
            <w:webHidden/>
          </w:rPr>
          <w:instrText xml:space="preserve"> PAGEREF _Toc385266044 \h </w:instrText>
        </w:r>
        <w:r>
          <w:rPr>
            <w:noProof/>
            <w:webHidden/>
          </w:rPr>
        </w:r>
        <w:r>
          <w:rPr>
            <w:noProof/>
            <w:webHidden/>
          </w:rPr>
          <w:fldChar w:fldCharType="separate"/>
        </w:r>
        <w:r w:rsidR="00236018">
          <w:rPr>
            <w:noProof/>
            <w:webHidden/>
          </w:rPr>
          <w:t>2</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45" w:history="1">
        <w:r w:rsidR="004E26B7" w:rsidRPr="005E3F91">
          <w:rPr>
            <w:rStyle w:val="Hyperkobling"/>
            <w:noProof/>
          </w:rPr>
          <w:t>1.3</w:t>
        </w:r>
        <w:r w:rsidR="004E26B7">
          <w:rPr>
            <w:rFonts w:asciiTheme="minorHAnsi" w:eastAsiaTheme="minorEastAsia" w:hAnsiTheme="minorHAnsi"/>
            <w:noProof/>
            <w:sz w:val="22"/>
            <w:lang w:val="nb-NO" w:eastAsia="nb-NO"/>
          </w:rPr>
          <w:tab/>
        </w:r>
        <w:r w:rsidR="004E26B7" w:rsidRPr="005E3F91">
          <w:rPr>
            <w:rStyle w:val="Hyperkobling"/>
            <w:noProof/>
          </w:rPr>
          <w:t>Terminology</w:t>
        </w:r>
        <w:r w:rsidR="004E26B7">
          <w:rPr>
            <w:noProof/>
            <w:webHidden/>
          </w:rPr>
          <w:tab/>
        </w:r>
        <w:r>
          <w:rPr>
            <w:noProof/>
            <w:webHidden/>
          </w:rPr>
          <w:fldChar w:fldCharType="begin"/>
        </w:r>
        <w:r w:rsidR="004E26B7">
          <w:rPr>
            <w:noProof/>
            <w:webHidden/>
          </w:rPr>
          <w:instrText xml:space="preserve"> PAGEREF _Toc385266045 \h </w:instrText>
        </w:r>
        <w:r>
          <w:rPr>
            <w:noProof/>
            <w:webHidden/>
          </w:rPr>
        </w:r>
        <w:r>
          <w:rPr>
            <w:noProof/>
            <w:webHidden/>
          </w:rPr>
          <w:fldChar w:fldCharType="separate"/>
        </w:r>
        <w:r w:rsidR="00236018">
          <w:rPr>
            <w:noProof/>
            <w:webHidden/>
          </w:rPr>
          <w:t>3</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46" w:history="1">
        <w:r w:rsidR="004E26B7" w:rsidRPr="005E3F91">
          <w:rPr>
            <w:rStyle w:val="Hyperkobling"/>
            <w:noProof/>
          </w:rPr>
          <w:t>1.4</w:t>
        </w:r>
        <w:r w:rsidR="004E26B7">
          <w:rPr>
            <w:rFonts w:asciiTheme="minorHAnsi" w:eastAsiaTheme="minorEastAsia" w:hAnsiTheme="minorHAnsi"/>
            <w:noProof/>
            <w:sz w:val="22"/>
            <w:lang w:val="nb-NO" w:eastAsia="nb-NO"/>
          </w:rPr>
          <w:tab/>
        </w:r>
        <w:r w:rsidR="004E26B7" w:rsidRPr="005E3F91">
          <w:rPr>
            <w:rStyle w:val="Hyperkobling"/>
            <w:noProof/>
          </w:rPr>
          <w:t>Code base</w:t>
        </w:r>
        <w:r w:rsidR="004E26B7">
          <w:rPr>
            <w:noProof/>
            <w:webHidden/>
          </w:rPr>
          <w:tab/>
        </w:r>
        <w:r>
          <w:rPr>
            <w:noProof/>
            <w:webHidden/>
          </w:rPr>
          <w:fldChar w:fldCharType="begin"/>
        </w:r>
        <w:r w:rsidR="004E26B7">
          <w:rPr>
            <w:noProof/>
            <w:webHidden/>
          </w:rPr>
          <w:instrText xml:space="preserve"> PAGEREF _Toc385266046 \h </w:instrText>
        </w:r>
        <w:r>
          <w:rPr>
            <w:noProof/>
            <w:webHidden/>
          </w:rPr>
        </w:r>
        <w:r>
          <w:rPr>
            <w:noProof/>
            <w:webHidden/>
          </w:rPr>
          <w:fldChar w:fldCharType="separate"/>
        </w:r>
        <w:r w:rsidR="00236018">
          <w:rPr>
            <w:noProof/>
            <w:webHidden/>
          </w:rPr>
          <w:t>5</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47" w:history="1">
        <w:r w:rsidR="004E26B7" w:rsidRPr="005E3F91">
          <w:rPr>
            <w:rStyle w:val="Hyperkobling"/>
            <w:noProof/>
          </w:rPr>
          <w:t>1.5</w:t>
        </w:r>
        <w:r w:rsidR="004E26B7">
          <w:rPr>
            <w:rFonts w:asciiTheme="minorHAnsi" w:eastAsiaTheme="minorEastAsia" w:hAnsiTheme="minorHAnsi"/>
            <w:noProof/>
            <w:sz w:val="22"/>
            <w:lang w:val="nb-NO" w:eastAsia="nb-NO"/>
          </w:rPr>
          <w:tab/>
        </w:r>
        <w:r w:rsidR="004E26B7" w:rsidRPr="005E3F91">
          <w:rPr>
            <w:rStyle w:val="Hyperkobling"/>
            <w:noProof/>
          </w:rPr>
          <w:t>Outline</w:t>
        </w:r>
        <w:r w:rsidR="004E26B7">
          <w:rPr>
            <w:noProof/>
            <w:webHidden/>
          </w:rPr>
          <w:tab/>
        </w:r>
        <w:r>
          <w:rPr>
            <w:noProof/>
            <w:webHidden/>
          </w:rPr>
          <w:fldChar w:fldCharType="begin"/>
        </w:r>
        <w:r w:rsidR="004E26B7">
          <w:rPr>
            <w:noProof/>
            <w:webHidden/>
          </w:rPr>
          <w:instrText xml:space="preserve"> PAGEREF _Toc385266047 \h </w:instrText>
        </w:r>
        <w:r>
          <w:rPr>
            <w:noProof/>
            <w:webHidden/>
          </w:rPr>
        </w:r>
        <w:r>
          <w:rPr>
            <w:noProof/>
            <w:webHidden/>
          </w:rPr>
          <w:fldChar w:fldCharType="separate"/>
        </w:r>
        <w:r w:rsidR="00236018">
          <w:rPr>
            <w:noProof/>
            <w:webHidden/>
          </w:rPr>
          <w:t>5</w:t>
        </w:r>
        <w:r>
          <w:rPr>
            <w:noProof/>
            <w:webHidden/>
          </w:rPr>
          <w:fldChar w:fldCharType="end"/>
        </w:r>
      </w:hyperlink>
    </w:p>
    <w:p w:rsidR="004E26B7" w:rsidRDefault="00E71FC1">
      <w:pPr>
        <w:pStyle w:val="INNH1"/>
        <w:tabs>
          <w:tab w:val="right" w:leader="underscore" w:pos="9062"/>
        </w:tabs>
        <w:rPr>
          <w:rFonts w:asciiTheme="minorHAnsi" w:eastAsiaTheme="minorEastAsia" w:hAnsiTheme="minorHAnsi"/>
          <w:noProof/>
          <w:sz w:val="22"/>
          <w:lang w:val="nb-NO" w:eastAsia="nb-NO"/>
        </w:rPr>
      </w:pPr>
      <w:hyperlink w:anchor="_Toc385266048" w:history="1">
        <w:r w:rsidR="004E26B7" w:rsidRPr="005E3F91">
          <w:rPr>
            <w:rStyle w:val="Hyperkobling"/>
            <w:noProof/>
          </w:rPr>
          <w:t>Background</w:t>
        </w:r>
        <w:r w:rsidR="004E26B7">
          <w:rPr>
            <w:noProof/>
            <w:webHidden/>
          </w:rPr>
          <w:tab/>
        </w:r>
        <w:r>
          <w:rPr>
            <w:noProof/>
            <w:webHidden/>
          </w:rPr>
          <w:fldChar w:fldCharType="begin"/>
        </w:r>
        <w:r w:rsidR="004E26B7">
          <w:rPr>
            <w:noProof/>
            <w:webHidden/>
          </w:rPr>
          <w:instrText xml:space="preserve"> PAGEREF _Toc385266048 \h </w:instrText>
        </w:r>
        <w:r>
          <w:rPr>
            <w:noProof/>
            <w:webHidden/>
          </w:rPr>
        </w:r>
        <w:r>
          <w:rPr>
            <w:noProof/>
            <w:webHidden/>
          </w:rPr>
          <w:fldChar w:fldCharType="separate"/>
        </w:r>
        <w:r w:rsidR="00236018">
          <w:rPr>
            <w:noProof/>
            <w:webHidden/>
          </w:rPr>
          <w:t>7</w:t>
        </w:r>
        <w:r>
          <w:rPr>
            <w:noProof/>
            <w:webHidden/>
          </w:rPr>
          <w:fldChar w:fldCharType="end"/>
        </w:r>
      </w:hyperlink>
    </w:p>
    <w:p w:rsidR="004E26B7" w:rsidRDefault="00E71FC1">
      <w:pPr>
        <w:pStyle w:val="INNH1"/>
        <w:tabs>
          <w:tab w:val="left" w:pos="440"/>
          <w:tab w:val="right" w:leader="underscore" w:pos="9062"/>
        </w:tabs>
        <w:rPr>
          <w:rFonts w:asciiTheme="minorHAnsi" w:eastAsiaTheme="minorEastAsia" w:hAnsiTheme="minorHAnsi"/>
          <w:noProof/>
          <w:sz w:val="22"/>
          <w:lang w:val="nb-NO" w:eastAsia="nb-NO"/>
        </w:rPr>
      </w:pPr>
      <w:hyperlink w:anchor="_Toc385266049" w:history="1">
        <w:r w:rsidR="004E26B7" w:rsidRPr="005E3F91">
          <w:rPr>
            <w:rStyle w:val="Hyperkobling"/>
            <w:noProof/>
          </w:rPr>
          <w:t>2</w:t>
        </w:r>
        <w:r w:rsidR="004E26B7">
          <w:rPr>
            <w:rFonts w:asciiTheme="minorHAnsi" w:eastAsiaTheme="minorEastAsia" w:hAnsiTheme="minorHAnsi"/>
            <w:noProof/>
            <w:sz w:val="22"/>
            <w:lang w:val="nb-NO" w:eastAsia="nb-NO"/>
          </w:rPr>
          <w:tab/>
        </w:r>
        <w:r w:rsidR="004E26B7" w:rsidRPr="005E3F91">
          <w:rPr>
            <w:rStyle w:val="Hyperkobling"/>
            <w:noProof/>
          </w:rPr>
          <w:t>The World Wide Web</w:t>
        </w:r>
        <w:r w:rsidR="004E26B7">
          <w:rPr>
            <w:noProof/>
            <w:webHidden/>
          </w:rPr>
          <w:tab/>
        </w:r>
        <w:r>
          <w:rPr>
            <w:noProof/>
            <w:webHidden/>
          </w:rPr>
          <w:fldChar w:fldCharType="begin"/>
        </w:r>
        <w:r w:rsidR="004E26B7">
          <w:rPr>
            <w:noProof/>
            <w:webHidden/>
          </w:rPr>
          <w:instrText xml:space="preserve"> PAGEREF _Toc385266049 \h </w:instrText>
        </w:r>
        <w:r>
          <w:rPr>
            <w:noProof/>
            <w:webHidden/>
          </w:rPr>
        </w:r>
        <w:r>
          <w:rPr>
            <w:noProof/>
            <w:webHidden/>
          </w:rPr>
          <w:fldChar w:fldCharType="separate"/>
        </w:r>
        <w:r w:rsidR="00236018">
          <w:rPr>
            <w:noProof/>
            <w:webHidden/>
          </w:rPr>
          <w:t>9</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50" w:history="1">
        <w:r w:rsidR="004E26B7" w:rsidRPr="005E3F91">
          <w:rPr>
            <w:rStyle w:val="Hyperkobling"/>
            <w:noProof/>
          </w:rPr>
          <w:t>2.1</w:t>
        </w:r>
        <w:r w:rsidR="004E26B7">
          <w:rPr>
            <w:rFonts w:asciiTheme="minorHAnsi" w:eastAsiaTheme="minorEastAsia" w:hAnsiTheme="minorHAnsi"/>
            <w:noProof/>
            <w:sz w:val="22"/>
            <w:lang w:val="nb-NO" w:eastAsia="nb-NO"/>
          </w:rPr>
          <w:tab/>
        </w:r>
        <w:r w:rsidR="004E26B7" w:rsidRPr="005E3F91">
          <w:rPr>
            <w:rStyle w:val="Hyperkobling"/>
            <w:noProof/>
          </w:rPr>
          <w:t>HTTP/1.0</w:t>
        </w:r>
        <w:r w:rsidR="004E26B7">
          <w:rPr>
            <w:noProof/>
            <w:webHidden/>
          </w:rPr>
          <w:tab/>
        </w:r>
        <w:r>
          <w:rPr>
            <w:noProof/>
            <w:webHidden/>
          </w:rPr>
          <w:fldChar w:fldCharType="begin"/>
        </w:r>
        <w:r w:rsidR="004E26B7">
          <w:rPr>
            <w:noProof/>
            <w:webHidden/>
          </w:rPr>
          <w:instrText xml:space="preserve"> PAGEREF _Toc385266050 \h </w:instrText>
        </w:r>
        <w:r>
          <w:rPr>
            <w:noProof/>
            <w:webHidden/>
          </w:rPr>
        </w:r>
        <w:r>
          <w:rPr>
            <w:noProof/>
            <w:webHidden/>
          </w:rPr>
          <w:fldChar w:fldCharType="separate"/>
        </w:r>
        <w:r w:rsidR="00236018">
          <w:rPr>
            <w:noProof/>
            <w:webHidden/>
          </w:rPr>
          <w:t>9</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51" w:history="1">
        <w:r w:rsidR="004E26B7" w:rsidRPr="005E3F91">
          <w:rPr>
            <w:rStyle w:val="Hyperkobling"/>
            <w:noProof/>
          </w:rPr>
          <w:t>2.2</w:t>
        </w:r>
        <w:r w:rsidR="004E26B7">
          <w:rPr>
            <w:rFonts w:asciiTheme="minorHAnsi" w:eastAsiaTheme="minorEastAsia" w:hAnsiTheme="minorHAnsi"/>
            <w:noProof/>
            <w:sz w:val="22"/>
            <w:lang w:val="nb-NO" w:eastAsia="nb-NO"/>
          </w:rPr>
          <w:tab/>
        </w:r>
        <w:r w:rsidR="004E26B7" w:rsidRPr="005E3F91">
          <w:rPr>
            <w:rStyle w:val="Hyperkobling"/>
            <w:noProof/>
          </w:rPr>
          <w:t>HTTP/1.1</w:t>
        </w:r>
        <w:r w:rsidR="004E26B7">
          <w:rPr>
            <w:noProof/>
            <w:webHidden/>
          </w:rPr>
          <w:tab/>
        </w:r>
        <w:r>
          <w:rPr>
            <w:noProof/>
            <w:webHidden/>
          </w:rPr>
          <w:fldChar w:fldCharType="begin"/>
        </w:r>
        <w:r w:rsidR="004E26B7">
          <w:rPr>
            <w:noProof/>
            <w:webHidden/>
          </w:rPr>
          <w:instrText xml:space="preserve"> PAGEREF _Toc385266051 \h </w:instrText>
        </w:r>
        <w:r>
          <w:rPr>
            <w:noProof/>
            <w:webHidden/>
          </w:rPr>
        </w:r>
        <w:r>
          <w:rPr>
            <w:noProof/>
            <w:webHidden/>
          </w:rPr>
          <w:fldChar w:fldCharType="separate"/>
        </w:r>
        <w:r w:rsidR="00236018">
          <w:rPr>
            <w:noProof/>
            <w:webHidden/>
          </w:rPr>
          <w:t>10</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52" w:history="1">
        <w:r w:rsidR="004E26B7" w:rsidRPr="005E3F91">
          <w:rPr>
            <w:rStyle w:val="Hyperkobling"/>
            <w:noProof/>
          </w:rPr>
          <w:t>2.3</w:t>
        </w:r>
        <w:r w:rsidR="004E26B7">
          <w:rPr>
            <w:rFonts w:asciiTheme="minorHAnsi" w:eastAsiaTheme="minorEastAsia" w:hAnsiTheme="minorHAnsi"/>
            <w:noProof/>
            <w:sz w:val="22"/>
            <w:lang w:val="nb-NO" w:eastAsia="nb-NO"/>
          </w:rPr>
          <w:tab/>
        </w:r>
        <w:r w:rsidR="004E26B7" w:rsidRPr="005E3F91">
          <w:rPr>
            <w:rStyle w:val="Hyperkobling"/>
            <w:noProof/>
          </w:rPr>
          <w:t>HTTP/2.0</w:t>
        </w:r>
        <w:r w:rsidR="004E26B7">
          <w:rPr>
            <w:noProof/>
            <w:webHidden/>
          </w:rPr>
          <w:tab/>
        </w:r>
        <w:r>
          <w:rPr>
            <w:noProof/>
            <w:webHidden/>
          </w:rPr>
          <w:fldChar w:fldCharType="begin"/>
        </w:r>
        <w:r w:rsidR="004E26B7">
          <w:rPr>
            <w:noProof/>
            <w:webHidden/>
          </w:rPr>
          <w:instrText xml:space="preserve"> PAGEREF _Toc385266052 \h </w:instrText>
        </w:r>
        <w:r>
          <w:rPr>
            <w:noProof/>
            <w:webHidden/>
          </w:rPr>
        </w:r>
        <w:r>
          <w:rPr>
            <w:noProof/>
            <w:webHidden/>
          </w:rPr>
          <w:fldChar w:fldCharType="separate"/>
        </w:r>
        <w:r w:rsidR="00236018">
          <w:rPr>
            <w:noProof/>
            <w:webHidden/>
          </w:rPr>
          <w:t>11</w:t>
        </w:r>
        <w:r>
          <w:rPr>
            <w:noProof/>
            <w:webHidden/>
          </w:rPr>
          <w:fldChar w:fldCharType="end"/>
        </w:r>
      </w:hyperlink>
    </w:p>
    <w:p w:rsidR="004E26B7" w:rsidRDefault="00E71FC1">
      <w:pPr>
        <w:pStyle w:val="INNH1"/>
        <w:tabs>
          <w:tab w:val="left" w:pos="440"/>
          <w:tab w:val="right" w:leader="underscore" w:pos="9062"/>
        </w:tabs>
        <w:rPr>
          <w:rFonts w:asciiTheme="minorHAnsi" w:eastAsiaTheme="minorEastAsia" w:hAnsiTheme="minorHAnsi"/>
          <w:noProof/>
          <w:sz w:val="22"/>
          <w:lang w:val="nb-NO" w:eastAsia="nb-NO"/>
        </w:rPr>
      </w:pPr>
      <w:hyperlink w:anchor="_Toc385266053" w:history="1">
        <w:r w:rsidR="004E26B7" w:rsidRPr="005E3F91">
          <w:rPr>
            <w:rStyle w:val="Hyperkobling"/>
            <w:noProof/>
          </w:rPr>
          <w:t>3</w:t>
        </w:r>
        <w:r w:rsidR="004E26B7">
          <w:rPr>
            <w:rFonts w:asciiTheme="minorHAnsi" w:eastAsiaTheme="minorEastAsia" w:hAnsiTheme="minorHAnsi"/>
            <w:noProof/>
            <w:sz w:val="22"/>
            <w:lang w:val="nb-NO" w:eastAsia="nb-NO"/>
          </w:rPr>
          <w:tab/>
        </w:r>
        <w:r w:rsidR="004E26B7" w:rsidRPr="005E3F91">
          <w:rPr>
            <w:rStyle w:val="Hyperkobling"/>
            <w:noProof/>
          </w:rPr>
          <w:t>Real-time</w:t>
        </w:r>
        <w:r w:rsidR="004E26B7">
          <w:rPr>
            <w:noProof/>
            <w:webHidden/>
          </w:rPr>
          <w:tab/>
        </w:r>
        <w:r>
          <w:rPr>
            <w:noProof/>
            <w:webHidden/>
          </w:rPr>
          <w:fldChar w:fldCharType="begin"/>
        </w:r>
        <w:r w:rsidR="004E26B7">
          <w:rPr>
            <w:noProof/>
            <w:webHidden/>
          </w:rPr>
          <w:instrText xml:space="preserve"> PAGEREF _Toc385266053 \h </w:instrText>
        </w:r>
        <w:r>
          <w:rPr>
            <w:noProof/>
            <w:webHidden/>
          </w:rPr>
        </w:r>
        <w:r>
          <w:rPr>
            <w:noProof/>
            <w:webHidden/>
          </w:rPr>
          <w:fldChar w:fldCharType="separate"/>
        </w:r>
        <w:r w:rsidR="00236018">
          <w:rPr>
            <w:noProof/>
            <w:webHidden/>
          </w:rPr>
          <w:t>12</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54" w:history="1">
        <w:r w:rsidR="004E26B7" w:rsidRPr="005E3F91">
          <w:rPr>
            <w:rStyle w:val="Hyperkobling"/>
            <w:noProof/>
          </w:rPr>
          <w:t>3.1</w:t>
        </w:r>
        <w:r w:rsidR="004E26B7">
          <w:rPr>
            <w:rFonts w:asciiTheme="minorHAnsi" w:eastAsiaTheme="minorEastAsia" w:hAnsiTheme="minorHAnsi"/>
            <w:noProof/>
            <w:sz w:val="22"/>
            <w:lang w:val="nb-NO" w:eastAsia="nb-NO"/>
          </w:rPr>
          <w:tab/>
        </w:r>
        <w:r w:rsidR="004E26B7" w:rsidRPr="005E3F91">
          <w:rPr>
            <w:rStyle w:val="Hyperkobling"/>
            <w:noProof/>
          </w:rPr>
          <w:t>The Real-time Web with HTTP</w:t>
        </w:r>
        <w:r w:rsidR="004E26B7">
          <w:rPr>
            <w:noProof/>
            <w:webHidden/>
          </w:rPr>
          <w:tab/>
        </w:r>
        <w:r>
          <w:rPr>
            <w:noProof/>
            <w:webHidden/>
          </w:rPr>
          <w:fldChar w:fldCharType="begin"/>
        </w:r>
        <w:r w:rsidR="004E26B7">
          <w:rPr>
            <w:noProof/>
            <w:webHidden/>
          </w:rPr>
          <w:instrText xml:space="preserve"> PAGEREF _Toc385266054 \h </w:instrText>
        </w:r>
        <w:r>
          <w:rPr>
            <w:noProof/>
            <w:webHidden/>
          </w:rPr>
        </w:r>
        <w:r>
          <w:rPr>
            <w:noProof/>
            <w:webHidden/>
          </w:rPr>
          <w:fldChar w:fldCharType="separate"/>
        </w:r>
        <w:r w:rsidR="00236018">
          <w:rPr>
            <w:noProof/>
            <w:webHidden/>
          </w:rPr>
          <w:t>12</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55" w:history="1">
        <w:r w:rsidR="004E26B7" w:rsidRPr="005E3F91">
          <w:rPr>
            <w:rStyle w:val="Hyperkobling"/>
            <w:noProof/>
          </w:rPr>
          <w:t>3.2</w:t>
        </w:r>
        <w:r w:rsidR="004E26B7">
          <w:rPr>
            <w:rFonts w:asciiTheme="minorHAnsi" w:eastAsiaTheme="minorEastAsia" w:hAnsiTheme="minorHAnsi"/>
            <w:noProof/>
            <w:sz w:val="22"/>
            <w:lang w:val="nb-NO" w:eastAsia="nb-NO"/>
          </w:rPr>
          <w:tab/>
        </w:r>
        <w:r w:rsidR="004E26B7" w:rsidRPr="005E3F91">
          <w:rPr>
            <w:rStyle w:val="Hyperkobling"/>
            <w:noProof/>
          </w:rPr>
          <w:t>WebSockets</w:t>
        </w:r>
        <w:r w:rsidR="004E26B7">
          <w:rPr>
            <w:noProof/>
            <w:webHidden/>
          </w:rPr>
          <w:tab/>
        </w:r>
        <w:r>
          <w:rPr>
            <w:noProof/>
            <w:webHidden/>
          </w:rPr>
          <w:fldChar w:fldCharType="begin"/>
        </w:r>
        <w:r w:rsidR="004E26B7">
          <w:rPr>
            <w:noProof/>
            <w:webHidden/>
          </w:rPr>
          <w:instrText xml:space="preserve"> PAGEREF _Toc385266055 \h </w:instrText>
        </w:r>
        <w:r>
          <w:rPr>
            <w:noProof/>
            <w:webHidden/>
          </w:rPr>
        </w:r>
        <w:r>
          <w:rPr>
            <w:noProof/>
            <w:webHidden/>
          </w:rPr>
          <w:fldChar w:fldCharType="separate"/>
        </w:r>
        <w:r w:rsidR="00236018">
          <w:rPr>
            <w:noProof/>
            <w:webHidden/>
          </w:rPr>
          <w:t>17</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56" w:history="1">
        <w:r w:rsidR="004E26B7" w:rsidRPr="005E3F91">
          <w:rPr>
            <w:rStyle w:val="Hyperkobling"/>
            <w:noProof/>
          </w:rPr>
          <w:t>3.3</w:t>
        </w:r>
        <w:r w:rsidR="004E26B7">
          <w:rPr>
            <w:rFonts w:asciiTheme="minorHAnsi" w:eastAsiaTheme="minorEastAsia" w:hAnsiTheme="minorHAnsi"/>
            <w:noProof/>
            <w:sz w:val="22"/>
            <w:lang w:val="nb-NO" w:eastAsia="nb-NO"/>
          </w:rPr>
          <w:tab/>
        </w:r>
        <w:r w:rsidR="004E26B7" w:rsidRPr="005E3F91">
          <w:rPr>
            <w:rStyle w:val="Hyperkobling"/>
            <w:noProof/>
          </w:rPr>
          <w:t>Drawbacks of HTTP techniques</w:t>
        </w:r>
        <w:r w:rsidR="004E26B7">
          <w:rPr>
            <w:noProof/>
            <w:webHidden/>
          </w:rPr>
          <w:tab/>
        </w:r>
        <w:r>
          <w:rPr>
            <w:noProof/>
            <w:webHidden/>
          </w:rPr>
          <w:fldChar w:fldCharType="begin"/>
        </w:r>
        <w:r w:rsidR="004E26B7">
          <w:rPr>
            <w:noProof/>
            <w:webHidden/>
          </w:rPr>
          <w:instrText xml:space="preserve"> PAGEREF _Toc385266056 \h </w:instrText>
        </w:r>
        <w:r>
          <w:rPr>
            <w:noProof/>
            <w:webHidden/>
          </w:rPr>
        </w:r>
        <w:r>
          <w:rPr>
            <w:noProof/>
            <w:webHidden/>
          </w:rPr>
          <w:fldChar w:fldCharType="separate"/>
        </w:r>
        <w:r w:rsidR="00236018">
          <w:rPr>
            <w:noProof/>
            <w:webHidden/>
          </w:rPr>
          <w:t>18</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57" w:history="1">
        <w:r w:rsidR="004E26B7" w:rsidRPr="005E3F91">
          <w:rPr>
            <w:rStyle w:val="Hyperkobling"/>
            <w:noProof/>
          </w:rPr>
          <w:t>3.4</w:t>
        </w:r>
        <w:r w:rsidR="004E26B7">
          <w:rPr>
            <w:rFonts w:asciiTheme="minorHAnsi" w:eastAsiaTheme="minorEastAsia" w:hAnsiTheme="minorHAnsi"/>
            <w:noProof/>
            <w:sz w:val="22"/>
            <w:lang w:val="nb-NO" w:eastAsia="nb-NO"/>
          </w:rPr>
          <w:tab/>
        </w:r>
        <w:r w:rsidR="004E26B7" w:rsidRPr="005E3F91">
          <w:rPr>
            <w:rStyle w:val="Hyperkobling"/>
            <w:noProof/>
          </w:rPr>
          <w:t>HTTP was never designed for real time</w:t>
        </w:r>
        <w:r w:rsidR="004E26B7">
          <w:rPr>
            <w:noProof/>
            <w:webHidden/>
          </w:rPr>
          <w:tab/>
        </w:r>
        <w:r>
          <w:rPr>
            <w:noProof/>
            <w:webHidden/>
          </w:rPr>
          <w:fldChar w:fldCharType="begin"/>
        </w:r>
        <w:r w:rsidR="004E26B7">
          <w:rPr>
            <w:noProof/>
            <w:webHidden/>
          </w:rPr>
          <w:instrText xml:space="preserve"> PAGEREF _Toc385266057 \h </w:instrText>
        </w:r>
        <w:r>
          <w:rPr>
            <w:noProof/>
            <w:webHidden/>
          </w:rPr>
        </w:r>
        <w:r>
          <w:rPr>
            <w:noProof/>
            <w:webHidden/>
          </w:rPr>
          <w:fldChar w:fldCharType="separate"/>
        </w:r>
        <w:r w:rsidR="00236018">
          <w:rPr>
            <w:noProof/>
            <w:webHidden/>
          </w:rPr>
          <w:t>21</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58" w:history="1">
        <w:r w:rsidR="004E26B7" w:rsidRPr="005E3F91">
          <w:rPr>
            <w:rStyle w:val="Hyperkobling"/>
            <w:noProof/>
          </w:rPr>
          <w:t>3.5</w:t>
        </w:r>
        <w:r w:rsidR="004E26B7">
          <w:rPr>
            <w:rFonts w:asciiTheme="minorHAnsi" w:eastAsiaTheme="minorEastAsia" w:hAnsiTheme="minorHAnsi"/>
            <w:noProof/>
            <w:sz w:val="22"/>
            <w:lang w:val="nb-NO" w:eastAsia="nb-NO"/>
          </w:rPr>
          <w:tab/>
        </w:r>
        <w:r w:rsidR="004E26B7" w:rsidRPr="005E3F91">
          <w:rPr>
            <w:rStyle w:val="Hyperkobling"/>
            <w:noProof/>
          </w:rPr>
          <w:t>WebSockets is still young</w:t>
        </w:r>
        <w:r w:rsidR="004E26B7">
          <w:rPr>
            <w:noProof/>
            <w:webHidden/>
          </w:rPr>
          <w:tab/>
        </w:r>
        <w:r>
          <w:rPr>
            <w:noProof/>
            <w:webHidden/>
          </w:rPr>
          <w:fldChar w:fldCharType="begin"/>
        </w:r>
        <w:r w:rsidR="004E26B7">
          <w:rPr>
            <w:noProof/>
            <w:webHidden/>
          </w:rPr>
          <w:instrText xml:space="preserve"> PAGEREF _Toc385266058 \h </w:instrText>
        </w:r>
        <w:r>
          <w:rPr>
            <w:noProof/>
            <w:webHidden/>
          </w:rPr>
        </w:r>
        <w:r>
          <w:rPr>
            <w:noProof/>
            <w:webHidden/>
          </w:rPr>
          <w:fldChar w:fldCharType="separate"/>
        </w:r>
        <w:r w:rsidR="00236018">
          <w:rPr>
            <w:noProof/>
            <w:webHidden/>
          </w:rPr>
          <w:t>23</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59" w:history="1">
        <w:r w:rsidR="004E26B7" w:rsidRPr="005E3F91">
          <w:rPr>
            <w:rStyle w:val="Hyperkobling"/>
            <w:noProof/>
          </w:rPr>
          <w:t>3.6</w:t>
        </w:r>
        <w:r w:rsidR="004E26B7">
          <w:rPr>
            <w:rFonts w:asciiTheme="minorHAnsi" w:eastAsiaTheme="minorEastAsia" w:hAnsiTheme="minorHAnsi"/>
            <w:noProof/>
            <w:sz w:val="22"/>
            <w:lang w:val="nb-NO" w:eastAsia="nb-NO"/>
          </w:rPr>
          <w:tab/>
        </w:r>
        <w:r w:rsidR="004E26B7" w:rsidRPr="005E3F91">
          <w:rPr>
            <w:rStyle w:val="Hyperkobling"/>
            <w:noProof/>
          </w:rPr>
          <w:t>The use of real time</w:t>
        </w:r>
        <w:r w:rsidR="004E26B7">
          <w:rPr>
            <w:noProof/>
            <w:webHidden/>
          </w:rPr>
          <w:tab/>
        </w:r>
        <w:r>
          <w:rPr>
            <w:noProof/>
            <w:webHidden/>
          </w:rPr>
          <w:fldChar w:fldCharType="begin"/>
        </w:r>
        <w:r w:rsidR="004E26B7">
          <w:rPr>
            <w:noProof/>
            <w:webHidden/>
          </w:rPr>
          <w:instrText xml:space="preserve"> PAGEREF _Toc385266059 \h </w:instrText>
        </w:r>
        <w:r>
          <w:rPr>
            <w:noProof/>
            <w:webHidden/>
          </w:rPr>
        </w:r>
        <w:r>
          <w:rPr>
            <w:noProof/>
            <w:webHidden/>
          </w:rPr>
          <w:fldChar w:fldCharType="separate"/>
        </w:r>
        <w:r w:rsidR="00236018">
          <w:rPr>
            <w:noProof/>
            <w:webHidden/>
          </w:rPr>
          <w:t>24</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60" w:history="1">
        <w:r w:rsidR="004E26B7" w:rsidRPr="005E3F91">
          <w:rPr>
            <w:rStyle w:val="Hyperkobling"/>
            <w:noProof/>
          </w:rPr>
          <w:t>3.7</w:t>
        </w:r>
        <w:r w:rsidR="004E26B7">
          <w:rPr>
            <w:rFonts w:asciiTheme="minorHAnsi" w:eastAsiaTheme="minorEastAsia" w:hAnsiTheme="minorHAnsi"/>
            <w:noProof/>
            <w:sz w:val="22"/>
            <w:lang w:val="nb-NO" w:eastAsia="nb-NO"/>
          </w:rPr>
          <w:tab/>
        </w:r>
        <w:r w:rsidR="004E26B7" w:rsidRPr="005E3F91">
          <w:rPr>
            <w:rStyle w:val="Hyperkobling"/>
            <w:noProof/>
          </w:rPr>
          <w:t>Conclusion</w:t>
        </w:r>
        <w:r w:rsidR="004E26B7">
          <w:rPr>
            <w:noProof/>
            <w:webHidden/>
          </w:rPr>
          <w:tab/>
        </w:r>
        <w:r>
          <w:rPr>
            <w:noProof/>
            <w:webHidden/>
          </w:rPr>
          <w:fldChar w:fldCharType="begin"/>
        </w:r>
        <w:r w:rsidR="004E26B7">
          <w:rPr>
            <w:noProof/>
            <w:webHidden/>
          </w:rPr>
          <w:instrText xml:space="preserve"> PAGEREF _Toc385266060 \h </w:instrText>
        </w:r>
        <w:r>
          <w:rPr>
            <w:noProof/>
            <w:webHidden/>
          </w:rPr>
        </w:r>
        <w:r>
          <w:rPr>
            <w:noProof/>
            <w:webHidden/>
          </w:rPr>
          <w:fldChar w:fldCharType="separate"/>
        </w:r>
        <w:r w:rsidR="00236018">
          <w:rPr>
            <w:noProof/>
            <w:webHidden/>
          </w:rPr>
          <w:t>25</w:t>
        </w:r>
        <w:r>
          <w:rPr>
            <w:noProof/>
            <w:webHidden/>
          </w:rPr>
          <w:fldChar w:fldCharType="end"/>
        </w:r>
      </w:hyperlink>
    </w:p>
    <w:p w:rsidR="004E26B7" w:rsidRDefault="00E71FC1">
      <w:pPr>
        <w:pStyle w:val="INNH1"/>
        <w:tabs>
          <w:tab w:val="left" w:pos="440"/>
          <w:tab w:val="right" w:leader="underscore" w:pos="9062"/>
        </w:tabs>
        <w:rPr>
          <w:rFonts w:asciiTheme="minorHAnsi" w:eastAsiaTheme="minorEastAsia" w:hAnsiTheme="minorHAnsi"/>
          <w:noProof/>
          <w:sz w:val="22"/>
          <w:lang w:val="nb-NO" w:eastAsia="nb-NO"/>
        </w:rPr>
      </w:pPr>
      <w:hyperlink w:anchor="_Toc385266061" w:history="1">
        <w:r w:rsidR="004E26B7" w:rsidRPr="005E3F91">
          <w:rPr>
            <w:rStyle w:val="Hyperkobling"/>
            <w:noProof/>
          </w:rPr>
          <w:t>4</w:t>
        </w:r>
        <w:r w:rsidR="004E26B7">
          <w:rPr>
            <w:rFonts w:asciiTheme="minorHAnsi" w:eastAsiaTheme="minorEastAsia" w:hAnsiTheme="minorHAnsi"/>
            <w:noProof/>
            <w:sz w:val="22"/>
            <w:lang w:val="nb-NO" w:eastAsia="nb-NO"/>
          </w:rPr>
          <w:tab/>
        </w:r>
        <w:r w:rsidR="004E26B7" w:rsidRPr="005E3F91">
          <w:rPr>
            <w:rStyle w:val="Hyperkobling"/>
            <w:noProof/>
          </w:rPr>
          <w:t>Frameworks for real time apps</w:t>
        </w:r>
        <w:r w:rsidR="004E26B7">
          <w:rPr>
            <w:noProof/>
            <w:webHidden/>
          </w:rPr>
          <w:tab/>
        </w:r>
        <w:r>
          <w:rPr>
            <w:noProof/>
            <w:webHidden/>
          </w:rPr>
          <w:fldChar w:fldCharType="begin"/>
        </w:r>
        <w:r w:rsidR="004E26B7">
          <w:rPr>
            <w:noProof/>
            <w:webHidden/>
          </w:rPr>
          <w:instrText xml:space="preserve"> PAGEREF _Toc385266061 \h </w:instrText>
        </w:r>
        <w:r>
          <w:rPr>
            <w:noProof/>
            <w:webHidden/>
          </w:rPr>
        </w:r>
        <w:r>
          <w:rPr>
            <w:noProof/>
            <w:webHidden/>
          </w:rPr>
          <w:fldChar w:fldCharType="separate"/>
        </w:r>
        <w:r w:rsidR="00236018">
          <w:rPr>
            <w:noProof/>
            <w:webHidden/>
          </w:rPr>
          <w:t>27</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62" w:history="1">
        <w:r w:rsidR="004E26B7" w:rsidRPr="005E3F91">
          <w:rPr>
            <w:rStyle w:val="Hyperkobling"/>
            <w:noProof/>
          </w:rPr>
          <w:t>4.1</w:t>
        </w:r>
        <w:r w:rsidR="004E26B7">
          <w:rPr>
            <w:rFonts w:asciiTheme="minorHAnsi" w:eastAsiaTheme="minorEastAsia" w:hAnsiTheme="minorHAnsi"/>
            <w:noProof/>
            <w:sz w:val="22"/>
            <w:lang w:val="nb-NO" w:eastAsia="nb-NO"/>
          </w:rPr>
          <w:tab/>
        </w:r>
        <w:r w:rsidR="004E26B7" w:rsidRPr="005E3F91">
          <w:rPr>
            <w:rStyle w:val="Hyperkobling"/>
            <w:noProof/>
          </w:rPr>
          <w:t>SignalR</w:t>
        </w:r>
        <w:r w:rsidR="004E26B7">
          <w:rPr>
            <w:noProof/>
            <w:webHidden/>
          </w:rPr>
          <w:tab/>
        </w:r>
        <w:r>
          <w:rPr>
            <w:noProof/>
            <w:webHidden/>
          </w:rPr>
          <w:fldChar w:fldCharType="begin"/>
        </w:r>
        <w:r w:rsidR="004E26B7">
          <w:rPr>
            <w:noProof/>
            <w:webHidden/>
          </w:rPr>
          <w:instrText xml:space="preserve"> PAGEREF _Toc385266062 \h </w:instrText>
        </w:r>
        <w:r>
          <w:rPr>
            <w:noProof/>
            <w:webHidden/>
          </w:rPr>
        </w:r>
        <w:r>
          <w:rPr>
            <w:noProof/>
            <w:webHidden/>
          </w:rPr>
          <w:fldChar w:fldCharType="separate"/>
        </w:r>
        <w:r w:rsidR="00236018">
          <w:rPr>
            <w:noProof/>
            <w:webHidden/>
          </w:rPr>
          <w:t>27</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63" w:history="1">
        <w:r w:rsidR="004E26B7" w:rsidRPr="005E3F91">
          <w:rPr>
            <w:rStyle w:val="Hyperkobling"/>
            <w:noProof/>
          </w:rPr>
          <w:t>4.2</w:t>
        </w:r>
        <w:r w:rsidR="004E26B7">
          <w:rPr>
            <w:rFonts w:asciiTheme="minorHAnsi" w:eastAsiaTheme="minorEastAsia" w:hAnsiTheme="minorHAnsi"/>
            <w:noProof/>
            <w:sz w:val="22"/>
            <w:lang w:val="nb-NO" w:eastAsia="nb-NO"/>
          </w:rPr>
          <w:tab/>
        </w:r>
        <w:r w:rsidR="004E26B7" w:rsidRPr="005E3F91">
          <w:rPr>
            <w:rStyle w:val="Hyperkobling"/>
            <w:noProof/>
          </w:rPr>
          <w:t>Socket.IO</w:t>
        </w:r>
        <w:r w:rsidR="004E26B7">
          <w:rPr>
            <w:noProof/>
            <w:webHidden/>
          </w:rPr>
          <w:tab/>
        </w:r>
        <w:r>
          <w:rPr>
            <w:noProof/>
            <w:webHidden/>
          </w:rPr>
          <w:fldChar w:fldCharType="begin"/>
        </w:r>
        <w:r w:rsidR="004E26B7">
          <w:rPr>
            <w:noProof/>
            <w:webHidden/>
          </w:rPr>
          <w:instrText xml:space="preserve"> PAGEREF _Toc385266063 \h </w:instrText>
        </w:r>
        <w:r>
          <w:rPr>
            <w:noProof/>
            <w:webHidden/>
          </w:rPr>
        </w:r>
        <w:r>
          <w:rPr>
            <w:noProof/>
            <w:webHidden/>
          </w:rPr>
          <w:fldChar w:fldCharType="separate"/>
        </w:r>
        <w:r w:rsidR="00236018">
          <w:rPr>
            <w:noProof/>
            <w:webHidden/>
          </w:rPr>
          <w:t>27</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64" w:history="1">
        <w:r w:rsidR="004E26B7" w:rsidRPr="005E3F91">
          <w:rPr>
            <w:rStyle w:val="Hyperkobling"/>
            <w:noProof/>
          </w:rPr>
          <w:t>4.3</w:t>
        </w:r>
        <w:r w:rsidR="004E26B7">
          <w:rPr>
            <w:rFonts w:asciiTheme="minorHAnsi" w:eastAsiaTheme="minorEastAsia" w:hAnsiTheme="minorHAnsi"/>
            <w:noProof/>
            <w:sz w:val="22"/>
            <w:lang w:val="nb-NO" w:eastAsia="nb-NO"/>
          </w:rPr>
          <w:tab/>
        </w:r>
        <w:r w:rsidR="004E26B7" w:rsidRPr="005E3F91">
          <w:rPr>
            <w:rStyle w:val="Hyperkobling"/>
            <w:noProof/>
          </w:rPr>
          <w:t>Atmosphere</w:t>
        </w:r>
        <w:r w:rsidR="004E26B7">
          <w:rPr>
            <w:noProof/>
            <w:webHidden/>
          </w:rPr>
          <w:tab/>
        </w:r>
        <w:r>
          <w:rPr>
            <w:noProof/>
            <w:webHidden/>
          </w:rPr>
          <w:fldChar w:fldCharType="begin"/>
        </w:r>
        <w:r w:rsidR="004E26B7">
          <w:rPr>
            <w:noProof/>
            <w:webHidden/>
          </w:rPr>
          <w:instrText xml:space="preserve"> PAGEREF _Toc385266064 \h </w:instrText>
        </w:r>
        <w:r>
          <w:rPr>
            <w:noProof/>
            <w:webHidden/>
          </w:rPr>
        </w:r>
        <w:r>
          <w:rPr>
            <w:noProof/>
            <w:webHidden/>
          </w:rPr>
          <w:fldChar w:fldCharType="separate"/>
        </w:r>
        <w:r w:rsidR="00236018">
          <w:rPr>
            <w:noProof/>
            <w:webHidden/>
          </w:rPr>
          <w:t>27</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65" w:history="1">
        <w:r w:rsidR="004E26B7" w:rsidRPr="005E3F91">
          <w:rPr>
            <w:rStyle w:val="Hyperkobling"/>
            <w:noProof/>
          </w:rPr>
          <w:t>4.4</w:t>
        </w:r>
        <w:r w:rsidR="004E26B7">
          <w:rPr>
            <w:rFonts w:asciiTheme="minorHAnsi" w:eastAsiaTheme="minorEastAsia" w:hAnsiTheme="minorHAnsi"/>
            <w:noProof/>
            <w:sz w:val="22"/>
            <w:lang w:val="nb-NO" w:eastAsia="nb-NO"/>
          </w:rPr>
          <w:tab/>
        </w:r>
        <w:r w:rsidR="004E26B7" w:rsidRPr="005E3F91">
          <w:rPr>
            <w:rStyle w:val="Hyperkobling"/>
            <w:noProof/>
          </w:rPr>
          <w:t>Sails.js</w:t>
        </w:r>
        <w:r w:rsidR="004E26B7">
          <w:rPr>
            <w:noProof/>
            <w:webHidden/>
          </w:rPr>
          <w:tab/>
        </w:r>
        <w:r>
          <w:rPr>
            <w:noProof/>
            <w:webHidden/>
          </w:rPr>
          <w:fldChar w:fldCharType="begin"/>
        </w:r>
        <w:r w:rsidR="004E26B7">
          <w:rPr>
            <w:noProof/>
            <w:webHidden/>
          </w:rPr>
          <w:instrText xml:space="preserve"> PAGEREF _Toc385266065 \h </w:instrText>
        </w:r>
        <w:r>
          <w:rPr>
            <w:noProof/>
            <w:webHidden/>
          </w:rPr>
        </w:r>
        <w:r>
          <w:rPr>
            <w:noProof/>
            <w:webHidden/>
          </w:rPr>
          <w:fldChar w:fldCharType="separate"/>
        </w:r>
        <w:r w:rsidR="00236018">
          <w:rPr>
            <w:noProof/>
            <w:webHidden/>
          </w:rPr>
          <w:t>28</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66" w:history="1">
        <w:r w:rsidR="004E26B7" w:rsidRPr="005E3F91">
          <w:rPr>
            <w:rStyle w:val="Hyperkobling"/>
            <w:noProof/>
          </w:rPr>
          <w:t>4.5</w:t>
        </w:r>
        <w:r w:rsidR="004E26B7">
          <w:rPr>
            <w:rFonts w:asciiTheme="minorHAnsi" w:eastAsiaTheme="minorEastAsia" w:hAnsiTheme="minorHAnsi"/>
            <w:noProof/>
            <w:sz w:val="22"/>
            <w:lang w:val="nb-NO" w:eastAsia="nb-NO"/>
          </w:rPr>
          <w:tab/>
        </w:r>
        <w:r w:rsidR="004E26B7" w:rsidRPr="005E3F91">
          <w:rPr>
            <w:rStyle w:val="Hyperkobling"/>
            <w:noProof/>
          </w:rPr>
          <w:t>Play! Framework</w:t>
        </w:r>
        <w:r w:rsidR="004E26B7">
          <w:rPr>
            <w:noProof/>
            <w:webHidden/>
          </w:rPr>
          <w:tab/>
        </w:r>
        <w:r>
          <w:rPr>
            <w:noProof/>
            <w:webHidden/>
          </w:rPr>
          <w:fldChar w:fldCharType="begin"/>
        </w:r>
        <w:r w:rsidR="004E26B7">
          <w:rPr>
            <w:noProof/>
            <w:webHidden/>
          </w:rPr>
          <w:instrText xml:space="preserve"> PAGEREF _Toc385266066 \h </w:instrText>
        </w:r>
        <w:r>
          <w:rPr>
            <w:noProof/>
            <w:webHidden/>
          </w:rPr>
        </w:r>
        <w:r>
          <w:rPr>
            <w:noProof/>
            <w:webHidden/>
          </w:rPr>
          <w:fldChar w:fldCharType="separate"/>
        </w:r>
        <w:r w:rsidR="00236018">
          <w:rPr>
            <w:noProof/>
            <w:webHidden/>
          </w:rPr>
          <w:t>28</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67" w:history="1">
        <w:r w:rsidR="004E26B7" w:rsidRPr="005E3F91">
          <w:rPr>
            <w:rStyle w:val="Hyperkobling"/>
            <w:noProof/>
          </w:rPr>
          <w:t>4.6</w:t>
        </w:r>
        <w:r w:rsidR="004E26B7">
          <w:rPr>
            <w:rFonts w:asciiTheme="minorHAnsi" w:eastAsiaTheme="minorEastAsia" w:hAnsiTheme="minorHAnsi"/>
            <w:noProof/>
            <w:sz w:val="22"/>
            <w:lang w:val="nb-NO" w:eastAsia="nb-NO"/>
          </w:rPr>
          <w:tab/>
        </w:r>
        <w:r w:rsidR="004E26B7" w:rsidRPr="005E3F91">
          <w:rPr>
            <w:rStyle w:val="Hyperkobling"/>
            <w:noProof/>
          </w:rPr>
          <w:t>SockJS</w:t>
        </w:r>
        <w:r w:rsidR="004E26B7">
          <w:rPr>
            <w:noProof/>
            <w:webHidden/>
          </w:rPr>
          <w:tab/>
        </w:r>
        <w:r>
          <w:rPr>
            <w:noProof/>
            <w:webHidden/>
          </w:rPr>
          <w:fldChar w:fldCharType="begin"/>
        </w:r>
        <w:r w:rsidR="004E26B7">
          <w:rPr>
            <w:noProof/>
            <w:webHidden/>
          </w:rPr>
          <w:instrText xml:space="preserve"> PAGEREF _Toc385266067 \h </w:instrText>
        </w:r>
        <w:r>
          <w:rPr>
            <w:noProof/>
            <w:webHidden/>
          </w:rPr>
        </w:r>
        <w:r>
          <w:rPr>
            <w:noProof/>
            <w:webHidden/>
          </w:rPr>
          <w:fldChar w:fldCharType="separate"/>
        </w:r>
        <w:r w:rsidR="00236018">
          <w:rPr>
            <w:noProof/>
            <w:webHidden/>
          </w:rPr>
          <w:t>28</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68" w:history="1">
        <w:r w:rsidR="004E26B7" w:rsidRPr="005E3F91">
          <w:rPr>
            <w:rStyle w:val="Hyperkobling"/>
            <w:noProof/>
          </w:rPr>
          <w:t>4.7</w:t>
        </w:r>
        <w:r w:rsidR="004E26B7">
          <w:rPr>
            <w:rFonts w:asciiTheme="minorHAnsi" w:eastAsiaTheme="minorEastAsia" w:hAnsiTheme="minorHAnsi"/>
            <w:noProof/>
            <w:sz w:val="22"/>
            <w:lang w:val="nb-NO" w:eastAsia="nb-NO"/>
          </w:rPr>
          <w:tab/>
        </w:r>
        <w:r w:rsidR="004E26B7" w:rsidRPr="005E3F91">
          <w:rPr>
            <w:rStyle w:val="Hyperkobling"/>
            <w:noProof/>
          </w:rPr>
          <w:t>Meteor</w:t>
        </w:r>
        <w:r w:rsidR="004E26B7">
          <w:rPr>
            <w:noProof/>
            <w:webHidden/>
          </w:rPr>
          <w:tab/>
        </w:r>
        <w:r>
          <w:rPr>
            <w:noProof/>
            <w:webHidden/>
          </w:rPr>
          <w:fldChar w:fldCharType="begin"/>
        </w:r>
        <w:r w:rsidR="004E26B7">
          <w:rPr>
            <w:noProof/>
            <w:webHidden/>
          </w:rPr>
          <w:instrText xml:space="preserve"> PAGEREF _Toc385266068 \h </w:instrText>
        </w:r>
        <w:r>
          <w:rPr>
            <w:noProof/>
            <w:webHidden/>
          </w:rPr>
        </w:r>
        <w:r>
          <w:rPr>
            <w:noProof/>
            <w:webHidden/>
          </w:rPr>
          <w:fldChar w:fldCharType="separate"/>
        </w:r>
        <w:r w:rsidR="00236018">
          <w:rPr>
            <w:noProof/>
            <w:webHidden/>
          </w:rPr>
          <w:t>28</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69" w:history="1">
        <w:r w:rsidR="004E26B7" w:rsidRPr="005E3F91">
          <w:rPr>
            <w:rStyle w:val="Hyperkobling"/>
            <w:noProof/>
          </w:rPr>
          <w:t>4.8</w:t>
        </w:r>
        <w:r w:rsidR="004E26B7">
          <w:rPr>
            <w:rFonts w:asciiTheme="minorHAnsi" w:eastAsiaTheme="minorEastAsia" w:hAnsiTheme="minorHAnsi"/>
            <w:noProof/>
            <w:sz w:val="22"/>
            <w:lang w:val="nb-NO" w:eastAsia="nb-NO"/>
          </w:rPr>
          <w:tab/>
        </w:r>
        <w:r w:rsidR="004E26B7" w:rsidRPr="005E3F91">
          <w:rPr>
            <w:rStyle w:val="Hyperkobling"/>
            <w:noProof/>
          </w:rPr>
          <w:t>Lightstreamer</w:t>
        </w:r>
        <w:r w:rsidR="004E26B7">
          <w:rPr>
            <w:noProof/>
            <w:webHidden/>
          </w:rPr>
          <w:tab/>
        </w:r>
        <w:r>
          <w:rPr>
            <w:noProof/>
            <w:webHidden/>
          </w:rPr>
          <w:fldChar w:fldCharType="begin"/>
        </w:r>
        <w:r w:rsidR="004E26B7">
          <w:rPr>
            <w:noProof/>
            <w:webHidden/>
          </w:rPr>
          <w:instrText xml:space="preserve"> PAGEREF _Toc385266069 \h </w:instrText>
        </w:r>
        <w:r>
          <w:rPr>
            <w:noProof/>
            <w:webHidden/>
          </w:rPr>
        </w:r>
        <w:r>
          <w:rPr>
            <w:noProof/>
            <w:webHidden/>
          </w:rPr>
          <w:fldChar w:fldCharType="separate"/>
        </w:r>
        <w:r w:rsidR="00236018">
          <w:rPr>
            <w:noProof/>
            <w:webHidden/>
          </w:rPr>
          <w:t>28</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70" w:history="1">
        <w:r w:rsidR="004E26B7" w:rsidRPr="005E3F91">
          <w:rPr>
            <w:rStyle w:val="Hyperkobling"/>
            <w:noProof/>
          </w:rPr>
          <w:t>4.9</w:t>
        </w:r>
        <w:r w:rsidR="004E26B7">
          <w:rPr>
            <w:rFonts w:asciiTheme="minorHAnsi" w:eastAsiaTheme="minorEastAsia" w:hAnsiTheme="minorHAnsi"/>
            <w:noProof/>
            <w:sz w:val="22"/>
            <w:lang w:val="nb-NO" w:eastAsia="nb-NO"/>
          </w:rPr>
          <w:tab/>
        </w:r>
        <w:r w:rsidR="004E26B7" w:rsidRPr="005E3F91">
          <w:rPr>
            <w:rStyle w:val="Hyperkobling"/>
            <w:noProof/>
          </w:rPr>
          <w:t>Planet Framework</w:t>
        </w:r>
        <w:r w:rsidR="004E26B7">
          <w:rPr>
            <w:noProof/>
            <w:webHidden/>
          </w:rPr>
          <w:tab/>
        </w:r>
        <w:r>
          <w:rPr>
            <w:noProof/>
            <w:webHidden/>
          </w:rPr>
          <w:fldChar w:fldCharType="begin"/>
        </w:r>
        <w:r w:rsidR="004E26B7">
          <w:rPr>
            <w:noProof/>
            <w:webHidden/>
          </w:rPr>
          <w:instrText xml:space="preserve"> PAGEREF _Toc385266070 \h </w:instrText>
        </w:r>
        <w:r>
          <w:rPr>
            <w:noProof/>
            <w:webHidden/>
          </w:rPr>
        </w:r>
        <w:r>
          <w:rPr>
            <w:noProof/>
            <w:webHidden/>
          </w:rPr>
          <w:fldChar w:fldCharType="separate"/>
        </w:r>
        <w:r w:rsidR="00236018">
          <w:rPr>
            <w:noProof/>
            <w:webHidden/>
          </w:rPr>
          <w:t>29</w:t>
        </w:r>
        <w:r>
          <w:rPr>
            <w:noProof/>
            <w:webHidden/>
          </w:rPr>
          <w:fldChar w:fldCharType="end"/>
        </w:r>
      </w:hyperlink>
    </w:p>
    <w:p w:rsidR="004E26B7" w:rsidRDefault="00E71FC1">
      <w:pPr>
        <w:pStyle w:val="INNH2"/>
        <w:tabs>
          <w:tab w:val="left" w:pos="1100"/>
          <w:tab w:val="right" w:leader="underscore" w:pos="9062"/>
        </w:tabs>
        <w:rPr>
          <w:rFonts w:asciiTheme="minorHAnsi" w:eastAsiaTheme="minorEastAsia" w:hAnsiTheme="minorHAnsi"/>
          <w:noProof/>
          <w:sz w:val="22"/>
          <w:lang w:val="nb-NO" w:eastAsia="nb-NO"/>
        </w:rPr>
      </w:pPr>
      <w:hyperlink w:anchor="_Toc385266071" w:history="1">
        <w:r w:rsidR="004E26B7" w:rsidRPr="005E3F91">
          <w:rPr>
            <w:rStyle w:val="Hyperkobling"/>
            <w:noProof/>
          </w:rPr>
          <w:t>4.10</w:t>
        </w:r>
        <w:r w:rsidR="004E26B7">
          <w:rPr>
            <w:rFonts w:asciiTheme="minorHAnsi" w:eastAsiaTheme="minorEastAsia" w:hAnsiTheme="minorHAnsi"/>
            <w:noProof/>
            <w:sz w:val="22"/>
            <w:lang w:val="nb-NO" w:eastAsia="nb-NO"/>
          </w:rPr>
          <w:tab/>
        </w:r>
        <w:r w:rsidR="004E26B7" w:rsidRPr="005E3F91">
          <w:rPr>
            <w:rStyle w:val="Hyperkobling"/>
            <w:noProof/>
          </w:rPr>
          <w:t>XSockets.NET</w:t>
        </w:r>
        <w:r w:rsidR="004E26B7">
          <w:rPr>
            <w:noProof/>
            <w:webHidden/>
          </w:rPr>
          <w:tab/>
        </w:r>
        <w:r>
          <w:rPr>
            <w:noProof/>
            <w:webHidden/>
          </w:rPr>
          <w:fldChar w:fldCharType="begin"/>
        </w:r>
        <w:r w:rsidR="004E26B7">
          <w:rPr>
            <w:noProof/>
            <w:webHidden/>
          </w:rPr>
          <w:instrText xml:space="preserve"> PAGEREF _Toc385266071 \h </w:instrText>
        </w:r>
        <w:r>
          <w:rPr>
            <w:noProof/>
            <w:webHidden/>
          </w:rPr>
        </w:r>
        <w:r>
          <w:rPr>
            <w:noProof/>
            <w:webHidden/>
          </w:rPr>
          <w:fldChar w:fldCharType="separate"/>
        </w:r>
        <w:r w:rsidR="00236018">
          <w:rPr>
            <w:noProof/>
            <w:webHidden/>
          </w:rPr>
          <w:t>29</w:t>
        </w:r>
        <w:r>
          <w:rPr>
            <w:noProof/>
            <w:webHidden/>
          </w:rPr>
          <w:fldChar w:fldCharType="end"/>
        </w:r>
      </w:hyperlink>
    </w:p>
    <w:p w:rsidR="004E26B7" w:rsidRDefault="00E71FC1">
      <w:pPr>
        <w:pStyle w:val="INNH1"/>
        <w:tabs>
          <w:tab w:val="left" w:pos="440"/>
          <w:tab w:val="right" w:leader="underscore" w:pos="9062"/>
        </w:tabs>
        <w:rPr>
          <w:rFonts w:asciiTheme="minorHAnsi" w:eastAsiaTheme="minorEastAsia" w:hAnsiTheme="minorHAnsi"/>
          <w:noProof/>
          <w:sz w:val="22"/>
          <w:lang w:val="nb-NO" w:eastAsia="nb-NO"/>
        </w:rPr>
      </w:pPr>
      <w:hyperlink w:anchor="_Toc385266072" w:history="1">
        <w:r w:rsidR="004E26B7" w:rsidRPr="005E3F91">
          <w:rPr>
            <w:rStyle w:val="Hyperkobling"/>
            <w:noProof/>
          </w:rPr>
          <w:t>5</w:t>
        </w:r>
        <w:r w:rsidR="004E26B7">
          <w:rPr>
            <w:rFonts w:asciiTheme="minorHAnsi" w:eastAsiaTheme="minorEastAsia" w:hAnsiTheme="minorHAnsi"/>
            <w:noProof/>
            <w:sz w:val="22"/>
            <w:lang w:val="nb-NO" w:eastAsia="nb-NO"/>
          </w:rPr>
          <w:tab/>
        </w:r>
        <w:r w:rsidR="004E26B7" w:rsidRPr="005E3F91">
          <w:rPr>
            <w:rStyle w:val="Hyperkobling"/>
            <w:noProof/>
          </w:rPr>
          <w:t>Server software</w:t>
        </w:r>
        <w:r w:rsidR="004E26B7">
          <w:rPr>
            <w:noProof/>
            <w:webHidden/>
          </w:rPr>
          <w:tab/>
        </w:r>
        <w:r>
          <w:rPr>
            <w:noProof/>
            <w:webHidden/>
          </w:rPr>
          <w:fldChar w:fldCharType="begin"/>
        </w:r>
        <w:r w:rsidR="004E26B7">
          <w:rPr>
            <w:noProof/>
            <w:webHidden/>
          </w:rPr>
          <w:instrText xml:space="preserve"> PAGEREF _Toc385266072 \h </w:instrText>
        </w:r>
        <w:r>
          <w:rPr>
            <w:noProof/>
            <w:webHidden/>
          </w:rPr>
        </w:r>
        <w:r>
          <w:rPr>
            <w:noProof/>
            <w:webHidden/>
          </w:rPr>
          <w:fldChar w:fldCharType="separate"/>
        </w:r>
        <w:r w:rsidR="00236018">
          <w:rPr>
            <w:noProof/>
            <w:webHidden/>
          </w:rPr>
          <w:t>30</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73" w:history="1">
        <w:r w:rsidR="004E26B7" w:rsidRPr="005E3F91">
          <w:rPr>
            <w:rStyle w:val="Hyperkobling"/>
            <w:noProof/>
            <w:lang w:val="nb-NO"/>
          </w:rPr>
          <w:t>5.1</w:t>
        </w:r>
        <w:r w:rsidR="004E26B7">
          <w:rPr>
            <w:rFonts w:asciiTheme="minorHAnsi" w:eastAsiaTheme="minorEastAsia" w:hAnsiTheme="minorHAnsi"/>
            <w:noProof/>
            <w:sz w:val="22"/>
            <w:lang w:val="nb-NO" w:eastAsia="nb-NO"/>
          </w:rPr>
          <w:tab/>
        </w:r>
        <w:r w:rsidR="004E26B7" w:rsidRPr="005E3F91">
          <w:rPr>
            <w:rStyle w:val="Hyperkobling"/>
            <w:noProof/>
            <w:lang w:val="nb-NO"/>
          </w:rPr>
          <w:t>ASP.NET</w:t>
        </w:r>
        <w:r w:rsidR="004E26B7">
          <w:rPr>
            <w:noProof/>
            <w:webHidden/>
          </w:rPr>
          <w:tab/>
        </w:r>
        <w:r>
          <w:rPr>
            <w:noProof/>
            <w:webHidden/>
          </w:rPr>
          <w:fldChar w:fldCharType="begin"/>
        </w:r>
        <w:r w:rsidR="004E26B7">
          <w:rPr>
            <w:noProof/>
            <w:webHidden/>
          </w:rPr>
          <w:instrText xml:space="preserve"> PAGEREF _Toc385266073 \h </w:instrText>
        </w:r>
        <w:r>
          <w:rPr>
            <w:noProof/>
            <w:webHidden/>
          </w:rPr>
        </w:r>
        <w:r>
          <w:rPr>
            <w:noProof/>
            <w:webHidden/>
          </w:rPr>
          <w:fldChar w:fldCharType="separate"/>
        </w:r>
        <w:r w:rsidR="00236018">
          <w:rPr>
            <w:noProof/>
            <w:webHidden/>
          </w:rPr>
          <w:t>30</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74" w:history="1">
        <w:r w:rsidR="004E26B7" w:rsidRPr="005E3F91">
          <w:rPr>
            <w:rStyle w:val="Hyperkobling"/>
            <w:noProof/>
            <w:lang w:val="nb-NO"/>
          </w:rPr>
          <w:t>5.2</w:t>
        </w:r>
        <w:r w:rsidR="004E26B7">
          <w:rPr>
            <w:rFonts w:asciiTheme="minorHAnsi" w:eastAsiaTheme="minorEastAsia" w:hAnsiTheme="minorHAnsi"/>
            <w:noProof/>
            <w:sz w:val="22"/>
            <w:lang w:val="nb-NO" w:eastAsia="nb-NO"/>
          </w:rPr>
          <w:tab/>
        </w:r>
        <w:r w:rsidR="004E26B7" w:rsidRPr="005E3F91">
          <w:rPr>
            <w:rStyle w:val="Hyperkobling"/>
            <w:noProof/>
            <w:lang w:val="nb-NO"/>
          </w:rPr>
          <w:t>Java</w:t>
        </w:r>
        <w:r w:rsidR="004E26B7">
          <w:rPr>
            <w:noProof/>
            <w:webHidden/>
          </w:rPr>
          <w:tab/>
        </w:r>
        <w:r>
          <w:rPr>
            <w:noProof/>
            <w:webHidden/>
          </w:rPr>
          <w:fldChar w:fldCharType="begin"/>
        </w:r>
        <w:r w:rsidR="004E26B7">
          <w:rPr>
            <w:noProof/>
            <w:webHidden/>
          </w:rPr>
          <w:instrText xml:space="preserve"> PAGEREF _Toc385266074 \h </w:instrText>
        </w:r>
        <w:r>
          <w:rPr>
            <w:noProof/>
            <w:webHidden/>
          </w:rPr>
        </w:r>
        <w:r>
          <w:rPr>
            <w:noProof/>
            <w:webHidden/>
          </w:rPr>
          <w:fldChar w:fldCharType="separate"/>
        </w:r>
        <w:r w:rsidR="00236018">
          <w:rPr>
            <w:noProof/>
            <w:webHidden/>
          </w:rPr>
          <w:t>30</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75" w:history="1">
        <w:r w:rsidR="004E26B7" w:rsidRPr="005E3F91">
          <w:rPr>
            <w:rStyle w:val="Hyperkobling"/>
            <w:noProof/>
            <w:lang w:val="nb-NO"/>
          </w:rPr>
          <w:t>5.3</w:t>
        </w:r>
        <w:r w:rsidR="004E26B7">
          <w:rPr>
            <w:rFonts w:asciiTheme="minorHAnsi" w:eastAsiaTheme="minorEastAsia" w:hAnsiTheme="minorHAnsi"/>
            <w:noProof/>
            <w:sz w:val="22"/>
            <w:lang w:val="nb-NO" w:eastAsia="nb-NO"/>
          </w:rPr>
          <w:tab/>
        </w:r>
        <w:r w:rsidR="004E26B7" w:rsidRPr="005E3F91">
          <w:rPr>
            <w:rStyle w:val="Hyperkobling"/>
            <w:noProof/>
            <w:lang w:val="nb-NO"/>
          </w:rPr>
          <w:t>JavaScript</w:t>
        </w:r>
        <w:r w:rsidR="004E26B7">
          <w:rPr>
            <w:noProof/>
            <w:webHidden/>
          </w:rPr>
          <w:tab/>
        </w:r>
        <w:r>
          <w:rPr>
            <w:noProof/>
            <w:webHidden/>
          </w:rPr>
          <w:fldChar w:fldCharType="begin"/>
        </w:r>
        <w:r w:rsidR="004E26B7">
          <w:rPr>
            <w:noProof/>
            <w:webHidden/>
          </w:rPr>
          <w:instrText xml:space="preserve"> PAGEREF _Toc385266075 \h </w:instrText>
        </w:r>
        <w:r>
          <w:rPr>
            <w:noProof/>
            <w:webHidden/>
          </w:rPr>
        </w:r>
        <w:r>
          <w:rPr>
            <w:noProof/>
            <w:webHidden/>
          </w:rPr>
          <w:fldChar w:fldCharType="separate"/>
        </w:r>
        <w:r w:rsidR="00236018">
          <w:rPr>
            <w:noProof/>
            <w:webHidden/>
          </w:rPr>
          <w:t>31</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76" w:history="1">
        <w:r w:rsidR="004E26B7" w:rsidRPr="005E3F91">
          <w:rPr>
            <w:rStyle w:val="Hyperkobling"/>
            <w:noProof/>
          </w:rPr>
          <w:t>5.4</w:t>
        </w:r>
        <w:r w:rsidR="004E26B7">
          <w:rPr>
            <w:rFonts w:asciiTheme="minorHAnsi" w:eastAsiaTheme="minorEastAsia" w:hAnsiTheme="minorHAnsi"/>
            <w:noProof/>
            <w:sz w:val="22"/>
            <w:lang w:val="nb-NO" w:eastAsia="nb-NO"/>
          </w:rPr>
          <w:tab/>
        </w:r>
        <w:r w:rsidR="004E26B7" w:rsidRPr="005E3F91">
          <w:rPr>
            <w:rStyle w:val="Hyperkobling"/>
            <w:noProof/>
          </w:rPr>
          <w:t>Writing your own in C# or Java</w:t>
        </w:r>
        <w:r w:rsidR="004E26B7">
          <w:rPr>
            <w:noProof/>
            <w:webHidden/>
          </w:rPr>
          <w:tab/>
        </w:r>
        <w:r>
          <w:rPr>
            <w:noProof/>
            <w:webHidden/>
          </w:rPr>
          <w:fldChar w:fldCharType="begin"/>
        </w:r>
        <w:r w:rsidR="004E26B7">
          <w:rPr>
            <w:noProof/>
            <w:webHidden/>
          </w:rPr>
          <w:instrText xml:space="preserve"> PAGEREF _Toc385266076 \h </w:instrText>
        </w:r>
        <w:r>
          <w:rPr>
            <w:noProof/>
            <w:webHidden/>
          </w:rPr>
        </w:r>
        <w:r>
          <w:rPr>
            <w:noProof/>
            <w:webHidden/>
          </w:rPr>
          <w:fldChar w:fldCharType="separate"/>
        </w:r>
        <w:r w:rsidR="00236018">
          <w:rPr>
            <w:noProof/>
            <w:webHidden/>
          </w:rPr>
          <w:t>31</w:t>
        </w:r>
        <w:r>
          <w:rPr>
            <w:noProof/>
            <w:webHidden/>
          </w:rPr>
          <w:fldChar w:fldCharType="end"/>
        </w:r>
      </w:hyperlink>
    </w:p>
    <w:p w:rsidR="004E26B7" w:rsidRDefault="00E71FC1">
      <w:pPr>
        <w:pStyle w:val="INNH1"/>
        <w:tabs>
          <w:tab w:val="right" w:leader="underscore" w:pos="9062"/>
        </w:tabs>
        <w:rPr>
          <w:rFonts w:asciiTheme="minorHAnsi" w:eastAsiaTheme="minorEastAsia" w:hAnsiTheme="minorHAnsi"/>
          <w:noProof/>
          <w:sz w:val="22"/>
          <w:lang w:val="nb-NO" w:eastAsia="nb-NO"/>
        </w:rPr>
      </w:pPr>
      <w:hyperlink w:anchor="_Toc385266077" w:history="1">
        <w:r w:rsidR="004E26B7" w:rsidRPr="005E3F91">
          <w:rPr>
            <w:rStyle w:val="Hyperkobling"/>
            <w:noProof/>
          </w:rPr>
          <w:t>Project part 1: Hands on development</w:t>
        </w:r>
        <w:r w:rsidR="004E26B7">
          <w:rPr>
            <w:noProof/>
            <w:webHidden/>
          </w:rPr>
          <w:tab/>
        </w:r>
        <w:r>
          <w:rPr>
            <w:noProof/>
            <w:webHidden/>
          </w:rPr>
          <w:fldChar w:fldCharType="begin"/>
        </w:r>
        <w:r w:rsidR="004E26B7">
          <w:rPr>
            <w:noProof/>
            <w:webHidden/>
          </w:rPr>
          <w:instrText xml:space="preserve"> PAGEREF _Toc385266077 \h </w:instrText>
        </w:r>
        <w:r>
          <w:rPr>
            <w:noProof/>
            <w:webHidden/>
          </w:rPr>
        </w:r>
        <w:r>
          <w:rPr>
            <w:noProof/>
            <w:webHidden/>
          </w:rPr>
          <w:fldChar w:fldCharType="separate"/>
        </w:r>
        <w:r w:rsidR="00236018">
          <w:rPr>
            <w:noProof/>
            <w:webHidden/>
          </w:rPr>
          <w:t>33</w:t>
        </w:r>
        <w:r>
          <w:rPr>
            <w:noProof/>
            <w:webHidden/>
          </w:rPr>
          <w:fldChar w:fldCharType="end"/>
        </w:r>
      </w:hyperlink>
    </w:p>
    <w:p w:rsidR="004E26B7" w:rsidRDefault="00E71FC1">
      <w:pPr>
        <w:pStyle w:val="INNH1"/>
        <w:tabs>
          <w:tab w:val="left" w:pos="440"/>
          <w:tab w:val="right" w:leader="underscore" w:pos="9062"/>
        </w:tabs>
        <w:rPr>
          <w:rFonts w:asciiTheme="minorHAnsi" w:eastAsiaTheme="minorEastAsia" w:hAnsiTheme="minorHAnsi"/>
          <w:noProof/>
          <w:sz w:val="22"/>
          <w:lang w:val="nb-NO" w:eastAsia="nb-NO"/>
        </w:rPr>
      </w:pPr>
      <w:hyperlink w:anchor="_Toc385266078" w:history="1">
        <w:r w:rsidR="004E26B7" w:rsidRPr="005E3F91">
          <w:rPr>
            <w:rStyle w:val="Hyperkobling"/>
            <w:noProof/>
          </w:rPr>
          <w:t>6</w:t>
        </w:r>
        <w:r w:rsidR="004E26B7">
          <w:rPr>
            <w:rFonts w:asciiTheme="minorHAnsi" w:eastAsiaTheme="minorEastAsia" w:hAnsiTheme="minorHAnsi"/>
            <w:noProof/>
            <w:sz w:val="22"/>
            <w:lang w:val="nb-NO" w:eastAsia="nb-NO"/>
          </w:rPr>
          <w:tab/>
        </w:r>
        <w:r w:rsidR="004E26B7" w:rsidRPr="005E3F91">
          <w:rPr>
            <w:rStyle w:val="Hyperkobling"/>
            <w:noProof/>
          </w:rPr>
          <w:t>Methodology</w:t>
        </w:r>
        <w:r w:rsidR="004E26B7">
          <w:rPr>
            <w:noProof/>
            <w:webHidden/>
          </w:rPr>
          <w:tab/>
        </w:r>
        <w:r>
          <w:rPr>
            <w:noProof/>
            <w:webHidden/>
          </w:rPr>
          <w:fldChar w:fldCharType="begin"/>
        </w:r>
        <w:r w:rsidR="004E26B7">
          <w:rPr>
            <w:noProof/>
            <w:webHidden/>
          </w:rPr>
          <w:instrText xml:space="preserve"> PAGEREF _Toc385266078 \h </w:instrText>
        </w:r>
        <w:r>
          <w:rPr>
            <w:noProof/>
            <w:webHidden/>
          </w:rPr>
        </w:r>
        <w:r>
          <w:rPr>
            <w:noProof/>
            <w:webHidden/>
          </w:rPr>
          <w:fldChar w:fldCharType="separate"/>
        </w:r>
        <w:r w:rsidR="00236018">
          <w:rPr>
            <w:noProof/>
            <w:webHidden/>
          </w:rPr>
          <w:t>35</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79" w:history="1">
        <w:r w:rsidR="004E26B7" w:rsidRPr="005E3F91">
          <w:rPr>
            <w:rStyle w:val="Hyperkobling"/>
            <w:noProof/>
          </w:rPr>
          <w:t>6.1</w:t>
        </w:r>
        <w:r w:rsidR="004E26B7">
          <w:rPr>
            <w:rFonts w:asciiTheme="minorHAnsi" w:eastAsiaTheme="minorEastAsia" w:hAnsiTheme="minorHAnsi"/>
            <w:noProof/>
            <w:sz w:val="22"/>
            <w:lang w:val="nb-NO" w:eastAsia="nb-NO"/>
          </w:rPr>
          <w:tab/>
        </w:r>
        <w:r w:rsidR="004E26B7" w:rsidRPr="005E3F91">
          <w:rPr>
            <w:rStyle w:val="Hyperkobling"/>
            <w:noProof/>
          </w:rPr>
          <w:t>Selection criteria</w:t>
        </w:r>
        <w:r w:rsidR="004E26B7">
          <w:rPr>
            <w:noProof/>
            <w:webHidden/>
          </w:rPr>
          <w:tab/>
        </w:r>
        <w:r>
          <w:rPr>
            <w:noProof/>
            <w:webHidden/>
          </w:rPr>
          <w:fldChar w:fldCharType="begin"/>
        </w:r>
        <w:r w:rsidR="004E26B7">
          <w:rPr>
            <w:noProof/>
            <w:webHidden/>
          </w:rPr>
          <w:instrText xml:space="preserve"> PAGEREF _Toc385266079 \h </w:instrText>
        </w:r>
        <w:r>
          <w:rPr>
            <w:noProof/>
            <w:webHidden/>
          </w:rPr>
        </w:r>
        <w:r>
          <w:rPr>
            <w:noProof/>
            <w:webHidden/>
          </w:rPr>
          <w:fldChar w:fldCharType="separate"/>
        </w:r>
        <w:r w:rsidR="00236018">
          <w:rPr>
            <w:noProof/>
            <w:webHidden/>
          </w:rPr>
          <w:t>35</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80" w:history="1">
        <w:r w:rsidR="004E26B7" w:rsidRPr="005E3F91">
          <w:rPr>
            <w:rStyle w:val="Hyperkobling"/>
            <w:noProof/>
          </w:rPr>
          <w:t>6.2</w:t>
        </w:r>
        <w:r w:rsidR="004E26B7">
          <w:rPr>
            <w:rFonts w:asciiTheme="minorHAnsi" w:eastAsiaTheme="minorEastAsia" w:hAnsiTheme="minorHAnsi"/>
            <w:noProof/>
            <w:sz w:val="22"/>
            <w:lang w:val="nb-NO" w:eastAsia="nb-NO"/>
          </w:rPr>
          <w:tab/>
        </w:r>
        <w:r w:rsidR="004E26B7" w:rsidRPr="005E3F91">
          <w:rPr>
            <w:rStyle w:val="Hyperkobling"/>
            <w:noProof/>
          </w:rPr>
          <w:t>Description of test application</w:t>
        </w:r>
        <w:r w:rsidR="004E26B7">
          <w:rPr>
            <w:noProof/>
            <w:webHidden/>
          </w:rPr>
          <w:tab/>
        </w:r>
        <w:r>
          <w:rPr>
            <w:noProof/>
            <w:webHidden/>
          </w:rPr>
          <w:fldChar w:fldCharType="begin"/>
        </w:r>
        <w:r w:rsidR="004E26B7">
          <w:rPr>
            <w:noProof/>
            <w:webHidden/>
          </w:rPr>
          <w:instrText xml:space="preserve"> PAGEREF _Toc385266080 \h </w:instrText>
        </w:r>
        <w:r>
          <w:rPr>
            <w:noProof/>
            <w:webHidden/>
          </w:rPr>
        </w:r>
        <w:r>
          <w:rPr>
            <w:noProof/>
            <w:webHidden/>
          </w:rPr>
          <w:fldChar w:fldCharType="separate"/>
        </w:r>
        <w:r w:rsidR="00236018">
          <w:rPr>
            <w:noProof/>
            <w:webHidden/>
          </w:rPr>
          <w:t>36</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81" w:history="1">
        <w:r w:rsidR="004E26B7" w:rsidRPr="005E3F91">
          <w:rPr>
            <w:rStyle w:val="Hyperkobling"/>
            <w:noProof/>
          </w:rPr>
          <w:t>6.3</w:t>
        </w:r>
        <w:r w:rsidR="004E26B7">
          <w:rPr>
            <w:rFonts w:asciiTheme="minorHAnsi" w:eastAsiaTheme="minorEastAsia" w:hAnsiTheme="minorHAnsi"/>
            <w:noProof/>
            <w:sz w:val="22"/>
            <w:lang w:val="nb-NO" w:eastAsia="nb-NO"/>
          </w:rPr>
          <w:tab/>
        </w:r>
        <w:r w:rsidR="004E26B7" w:rsidRPr="005E3F91">
          <w:rPr>
            <w:rStyle w:val="Hyperkobling"/>
            <w:noProof/>
          </w:rPr>
          <w:t>Discussion of use cases</w:t>
        </w:r>
        <w:r w:rsidR="004E26B7">
          <w:rPr>
            <w:noProof/>
            <w:webHidden/>
          </w:rPr>
          <w:tab/>
        </w:r>
        <w:r>
          <w:rPr>
            <w:noProof/>
            <w:webHidden/>
          </w:rPr>
          <w:fldChar w:fldCharType="begin"/>
        </w:r>
        <w:r w:rsidR="004E26B7">
          <w:rPr>
            <w:noProof/>
            <w:webHidden/>
          </w:rPr>
          <w:instrText xml:space="preserve"> PAGEREF _Toc385266081 \h </w:instrText>
        </w:r>
        <w:r>
          <w:rPr>
            <w:noProof/>
            <w:webHidden/>
          </w:rPr>
        </w:r>
        <w:r>
          <w:rPr>
            <w:noProof/>
            <w:webHidden/>
          </w:rPr>
          <w:fldChar w:fldCharType="separate"/>
        </w:r>
        <w:r w:rsidR="00236018">
          <w:rPr>
            <w:noProof/>
            <w:webHidden/>
          </w:rPr>
          <w:t>36</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82" w:history="1">
        <w:r w:rsidR="004E26B7" w:rsidRPr="005E3F91">
          <w:rPr>
            <w:rStyle w:val="Hyperkobling"/>
            <w:noProof/>
          </w:rPr>
          <w:t>6.4</w:t>
        </w:r>
        <w:r w:rsidR="004E26B7">
          <w:rPr>
            <w:rFonts w:asciiTheme="minorHAnsi" w:eastAsiaTheme="minorEastAsia" w:hAnsiTheme="minorHAnsi"/>
            <w:noProof/>
            <w:sz w:val="22"/>
            <w:lang w:val="nb-NO" w:eastAsia="nb-NO"/>
          </w:rPr>
          <w:tab/>
        </w:r>
        <w:r w:rsidR="004E26B7" w:rsidRPr="005E3F91">
          <w:rPr>
            <w:rStyle w:val="Hyperkobling"/>
            <w:noProof/>
          </w:rPr>
          <w:t>Evaluation</w:t>
        </w:r>
        <w:r w:rsidR="004E26B7">
          <w:rPr>
            <w:noProof/>
            <w:webHidden/>
          </w:rPr>
          <w:tab/>
        </w:r>
        <w:r>
          <w:rPr>
            <w:noProof/>
            <w:webHidden/>
          </w:rPr>
          <w:fldChar w:fldCharType="begin"/>
        </w:r>
        <w:r w:rsidR="004E26B7">
          <w:rPr>
            <w:noProof/>
            <w:webHidden/>
          </w:rPr>
          <w:instrText xml:space="preserve"> PAGEREF _Toc385266082 \h </w:instrText>
        </w:r>
        <w:r>
          <w:rPr>
            <w:noProof/>
            <w:webHidden/>
          </w:rPr>
        </w:r>
        <w:r>
          <w:rPr>
            <w:noProof/>
            <w:webHidden/>
          </w:rPr>
          <w:fldChar w:fldCharType="separate"/>
        </w:r>
        <w:r w:rsidR="00236018">
          <w:rPr>
            <w:noProof/>
            <w:webHidden/>
          </w:rPr>
          <w:t>37</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83" w:history="1">
        <w:r w:rsidR="004E26B7" w:rsidRPr="005E3F91">
          <w:rPr>
            <w:rStyle w:val="Hyperkobling"/>
            <w:noProof/>
          </w:rPr>
          <w:t>6.5</w:t>
        </w:r>
        <w:r w:rsidR="004E26B7">
          <w:rPr>
            <w:rFonts w:asciiTheme="minorHAnsi" w:eastAsiaTheme="minorEastAsia" w:hAnsiTheme="minorHAnsi"/>
            <w:noProof/>
            <w:sz w:val="22"/>
            <w:lang w:val="nb-NO" w:eastAsia="nb-NO"/>
          </w:rPr>
          <w:tab/>
        </w:r>
        <w:r w:rsidR="004E26B7" w:rsidRPr="005E3F91">
          <w:rPr>
            <w:rStyle w:val="Hyperkobling"/>
            <w:noProof/>
          </w:rPr>
          <w:t>Limitations</w:t>
        </w:r>
        <w:r w:rsidR="004E26B7">
          <w:rPr>
            <w:noProof/>
            <w:webHidden/>
          </w:rPr>
          <w:tab/>
        </w:r>
        <w:r>
          <w:rPr>
            <w:noProof/>
            <w:webHidden/>
          </w:rPr>
          <w:fldChar w:fldCharType="begin"/>
        </w:r>
        <w:r w:rsidR="004E26B7">
          <w:rPr>
            <w:noProof/>
            <w:webHidden/>
          </w:rPr>
          <w:instrText xml:space="preserve"> PAGEREF _Toc385266083 \h </w:instrText>
        </w:r>
        <w:r>
          <w:rPr>
            <w:noProof/>
            <w:webHidden/>
          </w:rPr>
        </w:r>
        <w:r>
          <w:rPr>
            <w:noProof/>
            <w:webHidden/>
          </w:rPr>
          <w:fldChar w:fldCharType="separate"/>
        </w:r>
        <w:r w:rsidR="00236018">
          <w:rPr>
            <w:noProof/>
            <w:webHidden/>
          </w:rPr>
          <w:t>39</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84" w:history="1">
        <w:r w:rsidR="004E26B7" w:rsidRPr="005E3F91">
          <w:rPr>
            <w:rStyle w:val="Hyperkobling"/>
            <w:noProof/>
          </w:rPr>
          <w:t>6.6</w:t>
        </w:r>
        <w:r w:rsidR="004E26B7">
          <w:rPr>
            <w:rFonts w:asciiTheme="minorHAnsi" w:eastAsiaTheme="minorEastAsia" w:hAnsiTheme="minorHAnsi"/>
            <w:noProof/>
            <w:sz w:val="22"/>
            <w:lang w:val="nb-NO" w:eastAsia="nb-NO"/>
          </w:rPr>
          <w:tab/>
        </w:r>
        <w:r w:rsidR="004E26B7" w:rsidRPr="005E3F91">
          <w:rPr>
            <w:rStyle w:val="Hyperkobling"/>
            <w:noProof/>
          </w:rPr>
          <w:t>Other choices</w:t>
        </w:r>
        <w:r w:rsidR="004E26B7">
          <w:rPr>
            <w:noProof/>
            <w:webHidden/>
          </w:rPr>
          <w:tab/>
        </w:r>
        <w:r>
          <w:rPr>
            <w:noProof/>
            <w:webHidden/>
          </w:rPr>
          <w:fldChar w:fldCharType="begin"/>
        </w:r>
        <w:r w:rsidR="004E26B7">
          <w:rPr>
            <w:noProof/>
            <w:webHidden/>
          </w:rPr>
          <w:instrText xml:space="preserve"> PAGEREF _Toc385266084 \h </w:instrText>
        </w:r>
        <w:r>
          <w:rPr>
            <w:noProof/>
            <w:webHidden/>
          </w:rPr>
        </w:r>
        <w:r>
          <w:rPr>
            <w:noProof/>
            <w:webHidden/>
          </w:rPr>
          <w:fldChar w:fldCharType="separate"/>
        </w:r>
        <w:r w:rsidR="00236018">
          <w:rPr>
            <w:noProof/>
            <w:webHidden/>
          </w:rPr>
          <w:t>39</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85" w:history="1">
        <w:r w:rsidR="004E26B7" w:rsidRPr="005E3F91">
          <w:rPr>
            <w:rStyle w:val="Hyperkobling"/>
            <w:noProof/>
          </w:rPr>
          <w:t>6.7</w:t>
        </w:r>
        <w:r w:rsidR="004E26B7">
          <w:rPr>
            <w:rFonts w:asciiTheme="minorHAnsi" w:eastAsiaTheme="minorEastAsia" w:hAnsiTheme="minorHAnsi"/>
            <w:noProof/>
            <w:sz w:val="22"/>
            <w:lang w:val="nb-NO" w:eastAsia="nb-NO"/>
          </w:rPr>
          <w:tab/>
        </w:r>
        <w:r w:rsidR="004E26B7" w:rsidRPr="005E3F91">
          <w:rPr>
            <w:rStyle w:val="Hyperkobling"/>
            <w:noProof/>
          </w:rPr>
          <w:t>Selected frameworks</w:t>
        </w:r>
        <w:r w:rsidR="004E26B7">
          <w:rPr>
            <w:noProof/>
            <w:webHidden/>
          </w:rPr>
          <w:tab/>
        </w:r>
        <w:r>
          <w:rPr>
            <w:noProof/>
            <w:webHidden/>
          </w:rPr>
          <w:fldChar w:fldCharType="begin"/>
        </w:r>
        <w:r w:rsidR="004E26B7">
          <w:rPr>
            <w:noProof/>
            <w:webHidden/>
          </w:rPr>
          <w:instrText xml:space="preserve"> PAGEREF _Toc385266085 \h </w:instrText>
        </w:r>
        <w:r>
          <w:rPr>
            <w:noProof/>
            <w:webHidden/>
          </w:rPr>
        </w:r>
        <w:r>
          <w:rPr>
            <w:noProof/>
            <w:webHidden/>
          </w:rPr>
          <w:fldChar w:fldCharType="separate"/>
        </w:r>
        <w:r w:rsidR="00236018">
          <w:rPr>
            <w:noProof/>
            <w:webHidden/>
          </w:rPr>
          <w:t>40</w:t>
        </w:r>
        <w:r>
          <w:rPr>
            <w:noProof/>
            <w:webHidden/>
          </w:rPr>
          <w:fldChar w:fldCharType="end"/>
        </w:r>
      </w:hyperlink>
    </w:p>
    <w:p w:rsidR="004E26B7" w:rsidRDefault="00E71FC1">
      <w:pPr>
        <w:pStyle w:val="INNH1"/>
        <w:tabs>
          <w:tab w:val="left" w:pos="440"/>
          <w:tab w:val="right" w:leader="underscore" w:pos="9062"/>
        </w:tabs>
        <w:rPr>
          <w:rFonts w:asciiTheme="minorHAnsi" w:eastAsiaTheme="minorEastAsia" w:hAnsiTheme="minorHAnsi"/>
          <w:noProof/>
          <w:sz w:val="22"/>
          <w:lang w:val="nb-NO" w:eastAsia="nb-NO"/>
        </w:rPr>
      </w:pPr>
      <w:hyperlink w:anchor="_Toc385266086" w:history="1">
        <w:r w:rsidR="004E26B7" w:rsidRPr="005E3F91">
          <w:rPr>
            <w:rStyle w:val="Hyperkobling"/>
            <w:noProof/>
          </w:rPr>
          <w:t>7</w:t>
        </w:r>
        <w:r w:rsidR="004E26B7">
          <w:rPr>
            <w:rFonts w:asciiTheme="minorHAnsi" w:eastAsiaTheme="minorEastAsia" w:hAnsiTheme="minorHAnsi"/>
            <w:noProof/>
            <w:sz w:val="22"/>
            <w:lang w:val="nb-NO" w:eastAsia="nb-NO"/>
          </w:rPr>
          <w:tab/>
        </w:r>
        <w:r w:rsidR="004E26B7" w:rsidRPr="005E3F91">
          <w:rPr>
            <w:rStyle w:val="Hyperkobling"/>
            <w:noProof/>
          </w:rPr>
          <w:t>Results</w:t>
        </w:r>
        <w:r w:rsidR="004E26B7">
          <w:rPr>
            <w:noProof/>
            <w:webHidden/>
          </w:rPr>
          <w:tab/>
        </w:r>
        <w:r>
          <w:rPr>
            <w:noProof/>
            <w:webHidden/>
          </w:rPr>
          <w:fldChar w:fldCharType="begin"/>
        </w:r>
        <w:r w:rsidR="004E26B7">
          <w:rPr>
            <w:noProof/>
            <w:webHidden/>
          </w:rPr>
          <w:instrText xml:space="preserve"> PAGEREF _Toc385266086 \h </w:instrText>
        </w:r>
        <w:r>
          <w:rPr>
            <w:noProof/>
            <w:webHidden/>
          </w:rPr>
        </w:r>
        <w:r>
          <w:rPr>
            <w:noProof/>
            <w:webHidden/>
          </w:rPr>
          <w:fldChar w:fldCharType="separate"/>
        </w:r>
        <w:r w:rsidR="00236018">
          <w:rPr>
            <w:noProof/>
            <w:webHidden/>
          </w:rPr>
          <w:t>44</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87" w:history="1">
        <w:r w:rsidR="004E26B7" w:rsidRPr="005E3F91">
          <w:rPr>
            <w:rStyle w:val="Hyperkobling"/>
            <w:noProof/>
          </w:rPr>
          <w:t>7.1</w:t>
        </w:r>
        <w:r w:rsidR="004E26B7">
          <w:rPr>
            <w:rFonts w:asciiTheme="minorHAnsi" w:eastAsiaTheme="minorEastAsia" w:hAnsiTheme="minorHAnsi"/>
            <w:noProof/>
            <w:sz w:val="22"/>
            <w:lang w:val="nb-NO" w:eastAsia="nb-NO"/>
          </w:rPr>
          <w:tab/>
        </w:r>
        <w:r w:rsidR="004E26B7" w:rsidRPr="005E3F91">
          <w:rPr>
            <w:rStyle w:val="Hyperkobling"/>
            <w:noProof/>
          </w:rPr>
          <w:t>Socket.IO</w:t>
        </w:r>
        <w:r w:rsidR="004E26B7">
          <w:rPr>
            <w:noProof/>
            <w:webHidden/>
          </w:rPr>
          <w:tab/>
        </w:r>
        <w:r>
          <w:rPr>
            <w:noProof/>
            <w:webHidden/>
          </w:rPr>
          <w:fldChar w:fldCharType="begin"/>
        </w:r>
        <w:r w:rsidR="004E26B7">
          <w:rPr>
            <w:noProof/>
            <w:webHidden/>
          </w:rPr>
          <w:instrText xml:space="preserve"> PAGEREF _Toc385266087 \h </w:instrText>
        </w:r>
        <w:r>
          <w:rPr>
            <w:noProof/>
            <w:webHidden/>
          </w:rPr>
        </w:r>
        <w:r>
          <w:rPr>
            <w:noProof/>
            <w:webHidden/>
          </w:rPr>
          <w:fldChar w:fldCharType="separate"/>
        </w:r>
        <w:r w:rsidR="00236018">
          <w:rPr>
            <w:noProof/>
            <w:webHidden/>
          </w:rPr>
          <w:t>44</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88" w:history="1">
        <w:r w:rsidR="004E26B7" w:rsidRPr="005E3F91">
          <w:rPr>
            <w:rStyle w:val="Hyperkobling"/>
            <w:noProof/>
          </w:rPr>
          <w:t>7.2</w:t>
        </w:r>
        <w:r w:rsidR="004E26B7">
          <w:rPr>
            <w:rFonts w:asciiTheme="minorHAnsi" w:eastAsiaTheme="minorEastAsia" w:hAnsiTheme="minorHAnsi"/>
            <w:noProof/>
            <w:sz w:val="22"/>
            <w:lang w:val="nb-NO" w:eastAsia="nb-NO"/>
          </w:rPr>
          <w:tab/>
        </w:r>
        <w:r w:rsidR="004E26B7" w:rsidRPr="005E3F91">
          <w:rPr>
            <w:rStyle w:val="Hyperkobling"/>
            <w:noProof/>
          </w:rPr>
          <w:t>Lightstreamer</w:t>
        </w:r>
        <w:r w:rsidR="004E26B7">
          <w:rPr>
            <w:noProof/>
            <w:webHidden/>
          </w:rPr>
          <w:tab/>
        </w:r>
        <w:r>
          <w:rPr>
            <w:noProof/>
            <w:webHidden/>
          </w:rPr>
          <w:fldChar w:fldCharType="begin"/>
        </w:r>
        <w:r w:rsidR="004E26B7">
          <w:rPr>
            <w:noProof/>
            <w:webHidden/>
          </w:rPr>
          <w:instrText xml:space="preserve"> PAGEREF _Toc385266088 \h </w:instrText>
        </w:r>
        <w:r>
          <w:rPr>
            <w:noProof/>
            <w:webHidden/>
          </w:rPr>
        </w:r>
        <w:r>
          <w:rPr>
            <w:noProof/>
            <w:webHidden/>
          </w:rPr>
          <w:fldChar w:fldCharType="separate"/>
        </w:r>
        <w:r w:rsidR="00236018">
          <w:rPr>
            <w:noProof/>
            <w:webHidden/>
          </w:rPr>
          <w:t>48</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89" w:history="1">
        <w:r w:rsidR="004E26B7" w:rsidRPr="005E3F91">
          <w:rPr>
            <w:rStyle w:val="Hyperkobling"/>
            <w:noProof/>
          </w:rPr>
          <w:t>7.3</w:t>
        </w:r>
        <w:r w:rsidR="004E26B7">
          <w:rPr>
            <w:rFonts w:asciiTheme="minorHAnsi" w:eastAsiaTheme="minorEastAsia" w:hAnsiTheme="minorHAnsi"/>
            <w:noProof/>
            <w:sz w:val="22"/>
            <w:lang w:val="nb-NO" w:eastAsia="nb-NO"/>
          </w:rPr>
          <w:tab/>
        </w:r>
        <w:r w:rsidR="004E26B7" w:rsidRPr="005E3F91">
          <w:rPr>
            <w:rStyle w:val="Hyperkobling"/>
            <w:noProof/>
          </w:rPr>
          <w:t>Play Framework</w:t>
        </w:r>
        <w:r w:rsidR="004E26B7">
          <w:rPr>
            <w:noProof/>
            <w:webHidden/>
          </w:rPr>
          <w:tab/>
        </w:r>
        <w:r>
          <w:rPr>
            <w:noProof/>
            <w:webHidden/>
          </w:rPr>
          <w:fldChar w:fldCharType="begin"/>
        </w:r>
        <w:r w:rsidR="004E26B7">
          <w:rPr>
            <w:noProof/>
            <w:webHidden/>
          </w:rPr>
          <w:instrText xml:space="preserve"> PAGEREF _Toc385266089 \h </w:instrText>
        </w:r>
        <w:r>
          <w:rPr>
            <w:noProof/>
            <w:webHidden/>
          </w:rPr>
        </w:r>
        <w:r>
          <w:rPr>
            <w:noProof/>
            <w:webHidden/>
          </w:rPr>
          <w:fldChar w:fldCharType="separate"/>
        </w:r>
        <w:r w:rsidR="00236018">
          <w:rPr>
            <w:noProof/>
            <w:webHidden/>
          </w:rPr>
          <w:t>55</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90" w:history="1">
        <w:r w:rsidR="004E26B7" w:rsidRPr="005E3F91">
          <w:rPr>
            <w:rStyle w:val="Hyperkobling"/>
            <w:noProof/>
          </w:rPr>
          <w:t>7.4</w:t>
        </w:r>
        <w:r w:rsidR="004E26B7">
          <w:rPr>
            <w:rFonts w:asciiTheme="minorHAnsi" w:eastAsiaTheme="minorEastAsia" w:hAnsiTheme="minorHAnsi"/>
            <w:noProof/>
            <w:sz w:val="22"/>
            <w:lang w:val="nb-NO" w:eastAsia="nb-NO"/>
          </w:rPr>
          <w:tab/>
        </w:r>
        <w:r w:rsidR="004E26B7" w:rsidRPr="005E3F91">
          <w:rPr>
            <w:rStyle w:val="Hyperkobling"/>
            <w:noProof/>
          </w:rPr>
          <w:t>SignalR</w:t>
        </w:r>
        <w:r w:rsidR="004E26B7">
          <w:rPr>
            <w:noProof/>
            <w:webHidden/>
          </w:rPr>
          <w:tab/>
        </w:r>
        <w:r>
          <w:rPr>
            <w:noProof/>
            <w:webHidden/>
          </w:rPr>
          <w:fldChar w:fldCharType="begin"/>
        </w:r>
        <w:r w:rsidR="004E26B7">
          <w:rPr>
            <w:noProof/>
            <w:webHidden/>
          </w:rPr>
          <w:instrText xml:space="preserve"> PAGEREF _Toc385266090 \h </w:instrText>
        </w:r>
        <w:r>
          <w:rPr>
            <w:noProof/>
            <w:webHidden/>
          </w:rPr>
        </w:r>
        <w:r>
          <w:rPr>
            <w:noProof/>
            <w:webHidden/>
          </w:rPr>
          <w:fldChar w:fldCharType="separate"/>
        </w:r>
        <w:r w:rsidR="00236018">
          <w:rPr>
            <w:noProof/>
            <w:webHidden/>
          </w:rPr>
          <w:t>61</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91" w:history="1">
        <w:r w:rsidR="004E26B7" w:rsidRPr="005E3F91">
          <w:rPr>
            <w:rStyle w:val="Hyperkobling"/>
            <w:noProof/>
          </w:rPr>
          <w:t>7.5</w:t>
        </w:r>
        <w:r w:rsidR="004E26B7">
          <w:rPr>
            <w:rFonts w:asciiTheme="minorHAnsi" w:eastAsiaTheme="minorEastAsia" w:hAnsiTheme="minorHAnsi"/>
            <w:noProof/>
            <w:sz w:val="22"/>
            <w:lang w:val="nb-NO" w:eastAsia="nb-NO"/>
          </w:rPr>
          <w:tab/>
        </w:r>
        <w:r w:rsidR="004E26B7" w:rsidRPr="005E3F91">
          <w:rPr>
            <w:rStyle w:val="Hyperkobling"/>
            <w:noProof/>
          </w:rPr>
          <w:t>Meteor</w:t>
        </w:r>
        <w:r w:rsidR="004E26B7">
          <w:rPr>
            <w:noProof/>
            <w:webHidden/>
          </w:rPr>
          <w:tab/>
        </w:r>
        <w:r>
          <w:rPr>
            <w:noProof/>
            <w:webHidden/>
          </w:rPr>
          <w:fldChar w:fldCharType="begin"/>
        </w:r>
        <w:r w:rsidR="004E26B7">
          <w:rPr>
            <w:noProof/>
            <w:webHidden/>
          </w:rPr>
          <w:instrText xml:space="preserve"> PAGEREF _Toc385266091 \h </w:instrText>
        </w:r>
        <w:r>
          <w:rPr>
            <w:noProof/>
            <w:webHidden/>
          </w:rPr>
        </w:r>
        <w:r>
          <w:rPr>
            <w:noProof/>
            <w:webHidden/>
          </w:rPr>
          <w:fldChar w:fldCharType="separate"/>
        </w:r>
        <w:r w:rsidR="00236018">
          <w:rPr>
            <w:noProof/>
            <w:webHidden/>
          </w:rPr>
          <w:t>65</w:t>
        </w:r>
        <w:r>
          <w:rPr>
            <w:noProof/>
            <w:webHidden/>
          </w:rPr>
          <w:fldChar w:fldCharType="end"/>
        </w:r>
      </w:hyperlink>
    </w:p>
    <w:p w:rsidR="004E26B7" w:rsidRDefault="00E71FC1">
      <w:pPr>
        <w:pStyle w:val="INNH1"/>
        <w:tabs>
          <w:tab w:val="right" w:leader="underscore" w:pos="9062"/>
        </w:tabs>
        <w:rPr>
          <w:rFonts w:asciiTheme="minorHAnsi" w:eastAsiaTheme="minorEastAsia" w:hAnsiTheme="minorHAnsi"/>
          <w:noProof/>
          <w:sz w:val="22"/>
          <w:lang w:val="nb-NO" w:eastAsia="nb-NO"/>
        </w:rPr>
      </w:pPr>
      <w:hyperlink w:anchor="_Toc385266092" w:history="1">
        <w:r w:rsidR="004E26B7" w:rsidRPr="005E3F91">
          <w:rPr>
            <w:rStyle w:val="Hyperkobling"/>
            <w:noProof/>
          </w:rPr>
          <w:t>Project part 2: Load testing</w:t>
        </w:r>
        <w:r w:rsidR="004E26B7">
          <w:rPr>
            <w:noProof/>
            <w:webHidden/>
          </w:rPr>
          <w:tab/>
        </w:r>
        <w:r>
          <w:rPr>
            <w:noProof/>
            <w:webHidden/>
          </w:rPr>
          <w:fldChar w:fldCharType="begin"/>
        </w:r>
        <w:r w:rsidR="004E26B7">
          <w:rPr>
            <w:noProof/>
            <w:webHidden/>
          </w:rPr>
          <w:instrText xml:space="preserve"> PAGEREF _Toc385266092 \h </w:instrText>
        </w:r>
        <w:r>
          <w:rPr>
            <w:noProof/>
            <w:webHidden/>
          </w:rPr>
        </w:r>
        <w:r>
          <w:rPr>
            <w:noProof/>
            <w:webHidden/>
          </w:rPr>
          <w:fldChar w:fldCharType="separate"/>
        </w:r>
        <w:r w:rsidR="00236018">
          <w:rPr>
            <w:noProof/>
            <w:webHidden/>
          </w:rPr>
          <w:t>71</w:t>
        </w:r>
        <w:r>
          <w:rPr>
            <w:noProof/>
            <w:webHidden/>
          </w:rPr>
          <w:fldChar w:fldCharType="end"/>
        </w:r>
      </w:hyperlink>
    </w:p>
    <w:p w:rsidR="004E26B7" w:rsidRDefault="00E71FC1">
      <w:pPr>
        <w:pStyle w:val="INNH1"/>
        <w:tabs>
          <w:tab w:val="left" w:pos="440"/>
          <w:tab w:val="right" w:leader="underscore" w:pos="9062"/>
        </w:tabs>
        <w:rPr>
          <w:rFonts w:asciiTheme="minorHAnsi" w:eastAsiaTheme="minorEastAsia" w:hAnsiTheme="minorHAnsi"/>
          <w:noProof/>
          <w:sz w:val="22"/>
          <w:lang w:val="nb-NO" w:eastAsia="nb-NO"/>
        </w:rPr>
      </w:pPr>
      <w:hyperlink w:anchor="_Toc385266093" w:history="1">
        <w:r w:rsidR="004E26B7" w:rsidRPr="005E3F91">
          <w:rPr>
            <w:rStyle w:val="Hyperkobling"/>
            <w:noProof/>
          </w:rPr>
          <w:t>8</w:t>
        </w:r>
        <w:r w:rsidR="004E26B7">
          <w:rPr>
            <w:rFonts w:asciiTheme="minorHAnsi" w:eastAsiaTheme="minorEastAsia" w:hAnsiTheme="minorHAnsi"/>
            <w:noProof/>
            <w:sz w:val="22"/>
            <w:lang w:val="nb-NO" w:eastAsia="nb-NO"/>
          </w:rPr>
          <w:tab/>
        </w:r>
        <w:r w:rsidR="004E26B7" w:rsidRPr="005E3F91">
          <w:rPr>
            <w:rStyle w:val="Hyperkobling"/>
            <w:noProof/>
          </w:rPr>
          <w:t>Methodology</w:t>
        </w:r>
        <w:r w:rsidR="004E26B7">
          <w:rPr>
            <w:noProof/>
            <w:webHidden/>
          </w:rPr>
          <w:tab/>
        </w:r>
        <w:r>
          <w:rPr>
            <w:noProof/>
            <w:webHidden/>
          </w:rPr>
          <w:fldChar w:fldCharType="begin"/>
        </w:r>
        <w:r w:rsidR="004E26B7">
          <w:rPr>
            <w:noProof/>
            <w:webHidden/>
          </w:rPr>
          <w:instrText xml:space="preserve"> PAGEREF _Toc385266093 \h </w:instrText>
        </w:r>
        <w:r>
          <w:rPr>
            <w:noProof/>
            <w:webHidden/>
          </w:rPr>
        </w:r>
        <w:r>
          <w:rPr>
            <w:noProof/>
            <w:webHidden/>
          </w:rPr>
          <w:fldChar w:fldCharType="separate"/>
        </w:r>
        <w:r w:rsidR="00236018">
          <w:rPr>
            <w:noProof/>
            <w:webHidden/>
          </w:rPr>
          <w:t>72</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94" w:history="1">
        <w:r w:rsidR="004E26B7" w:rsidRPr="005E3F91">
          <w:rPr>
            <w:rStyle w:val="Hyperkobling"/>
            <w:noProof/>
          </w:rPr>
          <w:t>8.1</w:t>
        </w:r>
        <w:r w:rsidR="004E26B7">
          <w:rPr>
            <w:rFonts w:asciiTheme="minorHAnsi" w:eastAsiaTheme="minorEastAsia" w:hAnsiTheme="minorHAnsi"/>
            <w:noProof/>
            <w:sz w:val="22"/>
            <w:lang w:val="nb-NO" w:eastAsia="nb-NO"/>
          </w:rPr>
          <w:tab/>
        </w:r>
        <w:r w:rsidR="004E26B7" w:rsidRPr="005E3F91">
          <w:rPr>
            <w:rStyle w:val="Hyperkobling"/>
            <w:noProof/>
          </w:rPr>
          <w:t>Test scenario</w:t>
        </w:r>
        <w:r w:rsidR="004E26B7">
          <w:rPr>
            <w:noProof/>
            <w:webHidden/>
          </w:rPr>
          <w:tab/>
        </w:r>
        <w:r>
          <w:rPr>
            <w:noProof/>
            <w:webHidden/>
          </w:rPr>
          <w:fldChar w:fldCharType="begin"/>
        </w:r>
        <w:r w:rsidR="004E26B7">
          <w:rPr>
            <w:noProof/>
            <w:webHidden/>
          </w:rPr>
          <w:instrText xml:space="preserve"> PAGEREF _Toc385266094 \h </w:instrText>
        </w:r>
        <w:r>
          <w:rPr>
            <w:noProof/>
            <w:webHidden/>
          </w:rPr>
        </w:r>
        <w:r>
          <w:rPr>
            <w:noProof/>
            <w:webHidden/>
          </w:rPr>
          <w:fldChar w:fldCharType="separate"/>
        </w:r>
        <w:r w:rsidR="00236018">
          <w:rPr>
            <w:noProof/>
            <w:webHidden/>
          </w:rPr>
          <w:t>72</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95" w:history="1">
        <w:r w:rsidR="004E26B7" w:rsidRPr="005E3F91">
          <w:rPr>
            <w:rStyle w:val="Hyperkobling"/>
            <w:noProof/>
          </w:rPr>
          <w:t>8.2</w:t>
        </w:r>
        <w:r w:rsidR="004E26B7">
          <w:rPr>
            <w:rFonts w:asciiTheme="minorHAnsi" w:eastAsiaTheme="minorEastAsia" w:hAnsiTheme="minorHAnsi"/>
            <w:noProof/>
            <w:sz w:val="22"/>
            <w:lang w:val="nb-NO" w:eastAsia="nb-NO"/>
          </w:rPr>
          <w:tab/>
        </w:r>
        <w:r w:rsidR="004E26B7" w:rsidRPr="005E3F91">
          <w:rPr>
            <w:rStyle w:val="Hyperkobling"/>
            <w:noProof/>
          </w:rPr>
          <w:t>Test data</w:t>
        </w:r>
        <w:r w:rsidR="004E26B7">
          <w:rPr>
            <w:noProof/>
            <w:webHidden/>
          </w:rPr>
          <w:tab/>
        </w:r>
        <w:r>
          <w:rPr>
            <w:noProof/>
            <w:webHidden/>
          </w:rPr>
          <w:fldChar w:fldCharType="begin"/>
        </w:r>
        <w:r w:rsidR="004E26B7">
          <w:rPr>
            <w:noProof/>
            <w:webHidden/>
          </w:rPr>
          <w:instrText xml:space="preserve"> PAGEREF _Toc385266095 \h </w:instrText>
        </w:r>
        <w:r>
          <w:rPr>
            <w:noProof/>
            <w:webHidden/>
          </w:rPr>
        </w:r>
        <w:r>
          <w:rPr>
            <w:noProof/>
            <w:webHidden/>
          </w:rPr>
          <w:fldChar w:fldCharType="separate"/>
        </w:r>
        <w:r w:rsidR="00236018">
          <w:rPr>
            <w:noProof/>
            <w:webHidden/>
          </w:rPr>
          <w:t>73</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96" w:history="1">
        <w:r w:rsidR="004E26B7" w:rsidRPr="005E3F91">
          <w:rPr>
            <w:rStyle w:val="Hyperkobling"/>
            <w:noProof/>
          </w:rPr>
          <w:t>8.3</w:t>
        </w:r>
        <w:r w:rsidR="004E26B7">
          <w:rPr>
            <w:rFonts w:asciiTheme="minorHAnsi" w:eastAsiaTheme="minorEastAsia" w:hAnsiTheme="minorHAnsi"/>
            <w:noProof/>
            <w:sz w:val="22"/>
            <w:lang w:val="nb-NO" w:eastAsia="nb-NO"/>
          </w:rPr>
          <w:tab/>
        </w:r>
        <w:r w:rsidR="004E26B7" w:rsidRPr="005E3F91">
          <w:rPr>
            <w:rStyle w:val="Hyperkobling"/>
            <w:noProof/>
          </w:rPr>
          <w:t>Test setup</w:t>
        </w:r>
        <w:r w:rsidR="004E26B7">
          <w:rPr>
            <w:noProof/>
            <w:webHidden/>
          </w:rPr>
          <w:tab/>
        </w:r>
        <w:r>
          <w:rPr>
            <w:noProof/>
            <w:webHidden/>
          </w:rPr>
          <w:fldChar w:fldCharType="begin"/>
        </w:r>
        <w:r w:rsidR="004E26B7">
          <w:rPr>
            <w:noProof/>
            <w:webHidden/>
          </w:rPr>
          <w:instrText xml:space="preserve"> PAGEREF _Toc385266096 \h </w:instrText>
        </w:r>
        <w:r>
          <w:rPr>
            <w:noProof/>
            <w:webHidden/>
          </w:rPr>
        </w:r>
        <w:r>
          <w:rPr>
            <w:noProof/>
            <w:webHidden/>
          </w:rPr>
          <w:fldChar w:fldCharType="separate"/>
        </w:r>
        <w:r w:rsidR="00236018">
          <w:rPr>
            <w:noProof/>
            <w:webHidden/>
          </w:rPr>
          <w:t>74</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97" w:history="1">
        <w:r w:rsidR="004E26B7" w:rsidRPr="005E3F91">
          <w:rPr>
            <w:rStyle w:val="Hyperkobling"/>
            <w:noProof/>
          </w:rPr>
          <w:t>8.4</w:t>
        </w:r>
        <w:r w:rsidR="004E26B7">
          <w:rPr>
            <w:rFonts w:asciiTheme="minorHAnsi" w:eastAsiaTheme="minorEastAsia" w:hAnsiTheme="minorHAnsi"/>
            <w:noProof/>
            <w:sz w:val="22"/>
            <w:lang w:val="nb-NO" w:eastAsia="nb-NO"/>
          </w:rPr>
          <w:tab/>
        </w:r>
        <w:r w:rsidR="004E26B7" w:rsidRPr="005E3F91">
          <w:rPr>
            <w:rStyle w:val="Hyperkobling"/>
            <w:noProof/>
          </w:rPr>
          <w:t>Choice of setup</w:t>
        </w:r>
        <w:r w:rsidR="004E26B7">
          <w:rPr>
            <w:noProof/>
            <w:webHidden/>
          </w:rPr>
          <w:tab/>
        </w:r>
        <w:r>
          <w:rPr>
            <w:noProof/>
            <w:webHidden/>
          </w:rPr>
          <w:fldChar w:fldCharType="begin"/>
        </w:r>
        <w:r w:rsidR="004E26B7">
          <w:rPr>
            <w:noProof/>
            <w:webHidden/>
          </w:rPr>
          <w:instrText xml:space="preserve"> PAGEREF _Toc385266097 \h </w:instrText>
        </w:r>
        <w:r>
          <w:rPr>
            <w:noProof/>
            <w:webHidden/>
          </w:rPr>
        </w:r>
        <w:r>
          <w:rPr>
            <w:noProof/>
            <w:webHidden/>
          </w:rPr>
          <w:fldChar w:fldCharType="separate"/>
        </w:r>
        <w:r w:rsidR="00236018">
          <w:rPr>
            <w:noProof/>
            <w:webHidden/>
          </w:rPr>
          <w:t>75</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98" w:history="1">
        <w:r w:rsidR="004E26B7" w:rsidRPr="005E3F91">
          <w:rPr>
            <w:rStyle w:val="Hyperkobling"/>
            <w:noProof/>
          </w:rPr>
          <w:t>8.5</w:t>
        </w:r>
        <w:r w:rsidR="004E26B7">
          <w:rPr>
            <w:rFonts w:asciiTheme="minorHAnsi" w:eastAsiaTheme="minorEastAsia" w:hAnsiTheme="minorHAnsi"/>
            <w:noProof/>
            <w:sz w:val="22"/>
            <w:lang w:val="nb-NO" w:eastAsia="nb-NO"/>
          </w:rPr>
          <w:tab/>
        </w:r>
        <w:r w:rsidR="004E26B7" w:rsidRPr="005E3F91">
          <w:rPr>
            <w:rStyle w:val="Hyperkobling"/>
            <w:noProof/>
          </w:rPr>
          <w:t>Number of runs</w:t>
        </w:r>
        <w:r w:rsidR="004E26B7">
          <w:rPr>
            <w:noProof/>
            <w:webHidden/>
          </w:rPr>
          <w:tab/>
        </w:r>
        <w:r>
          <w:rPr>
            <w:noProof/>
            <w:webHidden/>
          </w:rPr>
          <w:fldChar w:fldCharType="begin"/>
        </w:r>
        <w:r w:rsidR="004E26B7">
          <w:rPr>
            <w:noProof/>
            <w:webHidden/>
          </w:rPr>
          <w:instrText xml:space="preserve"> PAGEREF _Toc385266098 \h </w:instrText>
        </w:r>
        <w:r>
          <w:rPr>
            <w:noProof/>
            <w:webHidden/>
          </w:rPr>
        </w:r>
        <w:r>
          <w:rPr>
            <w:noProof/>
            <w:webHidden/>
          </w:rPr>
          <w:fldChar w:fldCharType="separate"/>
        </w:r>
        <w:r w:rsidR="00236018">
          <w:rPr>
            <w:noProof/>
            <w:webHidden/>
          </w:rPr>
          <w:t>76</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099" w:history="1">
        <w:r w:rsidR="004E26B7" w:rsidRPr="005E3F91">
          <w:rPr>
            <w:rStyle w:val="Hyperkobling"/>
            <w:noProof/>
          </w:rPr>
          <w:t>8.6</w:t>
        </w:r>
        <w:r w:rsidR="004E26B7">
          <w:rPr>
            <w:rFonts w:asciiTheme="minorHAnsi" w:eastAsiaTheme="minorEastAsia" w:hAnsiTheme="minorHAnsi"/>
            <w:noProof/>
            <w:sz w:val="22"/>
            <w:lang w:val="nb-NO" w:eastAsia="nb-NO"/>
          </w:rPr>
          <w:tab/>
        </w:r>
        <w:r w:rsidR="004E26B7" w:rsidRPr="005E3F91">
          <w:rPr>
            <w:rStyle w:val="Hyperkobling"/>
            <w:noProof/>
          </w:rPr>
          <w:t>Displaying data</w:t>
        </w:r>
        <w:r w:rsidR="004E26B7">
          <w:rPr>
            <w:noProof/>
            <w:webHidden/>
          </w:rPr>
          <w:tab/>
        </w:r>
        <w:r>
          <w:rPr>
            <w:noProof/>
            <w:webHidden/>
          </w:rPr>
          <w:fldChar w:fldCharType="begin"/>
        </w:r>
        <w:r w:rsidR="004E26B7">
          <w:rPr>
            <w:noProof/>
            <w:webHidden/>
          </w:rPr>
          <w:instrText xml:space="preserve"> PAGEREF _Toc385266099 \h </w:instrText>
        </w:r>
        <w:r>
          <w:rPr>
            <w:noProof/>
            <w:webHidden/>
          </w:rPr>
        </w:r>
        <w:r>
          <w:rPr>
            <w:noProof/>
            <w:webHidden/>
          </w:rPr>
          <w:fldChar w:fldCharType="separate"/>
        </w:r>
        <w:r w:rsidR="00236018">
          <w:rPr>
            <w:noProof/>
            <w:webHidden/>
          </w:rPr>
          <w:t>76</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100" w:history="1">
        <w:r w:rsidR="004E26B7" w:rsidRPr="005E3F91">
          <w:rPr>
            <w:rStyle w:val="Hyperkobling"/>
            <w:noProof/>
          </w:rPr>
          <w:t>8.7</w:t>
        </w:r>
        <w:r w:rsidR="004E26B7">
          <w:rPr>
            <w:rFonts w:asciiTheme="minorHAnsi" w:eastAsiaTheme="minorEastAsia" w:hAnsiTheme="minorHAnsi"/>
            <w:noProof/>
            <w:sz w:val="22"/>
            <w:lang w:val="nb-NO" w:eastAsia="nb-NO"/>
          </w:rPr>
          <w:tab/>
        </w:r>
        <w:r w:rsidR="004E26B7" w:rsidRPr="005E3F91">
          <w:rPr>
            <w:rStyle w:val="Hyperkobling"/>
            <w:noProof/>
          </w:rPr>
          <w:t>Configurations</w:t>
        </w:r>
        <w:r w:rsidR="004E26B7">
          <w:rPr>
            <w:noProof/>
            <w:webHidden/>
          </w:rPr>
          <w:tab/>
        </w:r>
        <w:r>
          <w:rPr>
            <w:noProof/>
            <w:webHidden/>
          </w:rPr>
          <w:fldChar w:fldCharType="begin"/>
        </w:r>
        <w:r w:rsidR="004E26B7">
          <w:rPr>
            <w:noProof/>
            <w:webHidden/>
          </w:rPr>
          <w:instrText xml:space="preserve"> PAGEREF _Toc385266100 \h </w:instrText>
        </w:r>
        <w:r>
          <w:rPr>
            <w:noProof/>
            <w:webHidden/>
          </w:rPr>
        </w:r>
        <w:r>
          <w:rPr>
            <w:noProof/>
            <w:webHidden/>
          </w:rPr>
          <w:fldChar w:fldCharType="separate"/>
        </w:r>
        <w:r w:rsidR="00236018">
          <w:rPr>
            <w:noProof/>
            <w:webHidden/>
          </w:rPr>
          <w:t>76</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101" w:history="1">
        <w:r w:rsidR="004E26B7" w:rsidRPr="005E3F91">
          <w:rPr>
            <w:rStyle w:val="Hyperkobling"/>
            <w:noProof/>
          </w:rPr>
          <w:t>8.8</w:t>
        </w:r>
        <w:r w:rsidR="004E26B7">
          <w:rPr>
            <w:rFonts w:asciiTheme="minorHAnsi" w:eastAsiaTheme="minorEastAsia" w:hAnsiTheme="minorHAnsi"/>
            <w:noProof/>
            <w:sz w:val="22"/>
            <w:lang w:val="nb-NO" w:eastAsia="nb-NO"/>
          </w:rPr>
          <w:tab/>
        </w:r>
        <w:r w:rsidR="004E26B7" w:rsidRPr="005E3F91">
          <w:rPr>
            <w:rStyle w:val="Hyperkobling"/>
            <w:noProof/>
          </w:rPr>
          <w:t>Monitoring network traffic</w:t>
        </w:r>
        <w:r w:rsidR="004E26B7">
          <w:rPr>
            <w:noProof/>
            <w:webHidden/>
          </w:rPr>
          <w:tab/>
        </w:r>
        <w:r>
          <w:rPr>
            <w:noProof/>
            <w:webHidden/>
          </w:rPr>
          <w:fldChar w:fldCharType="begin"/>
        </w:r>
        <w:r w:rsidR="004E26B7">
          <w:rPr>
            <w:noProof/>
            <w:webHidden/>
          </w:rPr>
          <w:instrText xml:space="preserve"> PAGEREF _Toc385266101 \h </w:instrText>
        </w:r>
        <w:r>
          <w:rPr>
            <w:noProof/>
            <w:webHidden/>
          </w:rPr>
        </w:r>
        <w:r>
          <w:rPr>
            <w:noProof/>
            <w:webHidden/>
          </w:rPr>
          <w:fldChar w:fldCharType="separate"/>
        </w:r>
        <w:r w:rsidR="00236018">
          <w:rPr>
            <w:noProof/>
            <w:webHidden/>
          </w:rPr>
          <w:t>77</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102" w:history="1">
        <w:r w:rsidR="004E26B7" w:rsidRPr="005E3F91">
          <w:rPr>
            <w:rStyle w:val="Hyperkobling"/>
            <w:noProof/>
          </w:rPr>
          <w:t>8.9</w:t>
        </w:r>
        <w:r w:rsidR="004E26B7">
          <w:rPr>
            <w:rFonts w:asciiTheme="minorHAnsi" w:eastAsiaTheme="minorEastAsia" w:hAnsiTheme="minorHAnsi"/>
            <w:noProof/>
            <w:sz w:val="22"/>
            <w:lang w:val="nb-NO" w:eastAsia="nb-NO"/>
          </w:rPr>
          <w:tab/>
        </w:r>
        <w:r w:rsidR="004E26B7" w:rsidRPr="005E3F91">
          <w:rPr>
            <w:rStyle w:val="Hyperkobling"/>
            <w:noProof/>
          </w:rPr>
          <w:t>Monitoring of processor</w:t>
        </w:r>
        <w:r w:rsidR="004E26B7">
          <w:rPr>
            <w:noProof/>
            <w:webHidden/>
          </w:rPr>
          <w:tab/>
        </w:r>
        <w:r>
          <w:rPr>
            <w:noProof/>
            <w:webHidden/>
          </w:rPr>
          <w:fldChar w:fldCharType="begin"/>
        </w:r>
        <w:r w:rsidR="004E26B7">
          <w:rPr>
            <w:noProof/>
            <w:webHidden/>
          </w:rPr>
          <w:instrText xml:space="preserve"> PAGEREF _Toc385266102 \h </w:instrText>
        </w:r>
        <w:r>
          <w:rPr>
            <w:noProof/>
            <w:webHidden/>
          </w:rPr>
        </w:r>
        <w:r>
          <w:rPr>
            <w:noProof/>
            <w:webHidden/>
          </w:rPr>
          <w:fldChar w:fldCharType="separate"/>
        </w:r>
        <w:r w:rsidR="00236018">
          <w:rPr>
            <w:noProof/>
            <w:webHidden/>
          </w:rPr>
          <w:t>77</w:t>
        </w:r>
        <w:r>
          <w:rPr>
            <w:noProof/>
            <w:webHidden/>
          </w:rPr>
          <w:fldChar w:fldCharType="end"/>
        </w:r>
      </w:hyperlink>
    </w:p>
    <w:p w:rsidR="004E26B7" w:rsidRDefault="00E71FC1">
      <w:pPr>
        <w:pStyle w:val="INNH2"/>
        <w:tabs>
          <w:tab w:val="left" w:pos="1100"/>
          <w:tab w:val="right" w:leader="underscore" w:pos="9062"/>
        </w:tabs>
        <w:rPr>
          <w:rFonts w:asciiTheme="minorHAnsi" w:eastAsiaTheme="minorEastAsia" w:hAnsiTheme="minorHAnsi"/>
          <w:noProof/>
          <w:sz w:val="22"/>
          <w:lang w:val="nb-NO" w:eastAsia="nb-NO"/>
        </w:rPr>
      </w:pPr>
      <w:hyperlink w:anchor="_Toc385266103" w:history="1">
        <w:r w:rsidR="004E26B7" w:rsidRPr="005E3F91">
          <w:rPr>
            <w:rStyle w:val="Hyperkobling"/>
            <w:noProof/>
          </w:rPr>
          <w:t>8.10</w:t>
        </w:r>
        <w:r w:rsidR="004E26B7">
          <w:rPr>
            <w:rFonts w:asciiTheme="minorHAnsi" w:eastAsiaTheme="minorEastAsia" w:hAnsiTheme="minorHAnsi"/>
            <w:noProof/>
            <w:sz w:val="22"/>
            <w:lang w:val="nb-NO" w:eastAsia="nb-NO"/>
          </w:rPr>
          <w:tab/>
        </w:r>
        <w:r w:rsidR="004E26B7" w:rsidRPr="005E3F91">
          <w:rPr>
            <w:rStyle w:val="Hyperkobling"/>
            <w:noProof/>
          </w:rPr>
          <w:t>Monitoring of memory usage</w:t>
        </w:r>
        <w:r w:rsidR="004E26B7">
          <w:rPr>
            <w:noProof/>
            <w:webHidden/>
          </w:rPr>
          <w:tab/>
        </w:r>
        <w:r>
          <w:rPr>
            <w:noProof/>
            <w:webHidden/>
          </w:rPr>
          <w:fldChar w:fldCharType="begin"/>
        </w:r>
        <w:r w:rsidR="004E26B7">
          <w:rPr>
            <w:noProof/>
            <w:webHidden/>
          </w:rPr>
          <w:instrText xml:space="preserve"> PAGEREF _Toc385266103 \h </w:instrText>
        </w:r>
        <w:r>
          <w:rPr>
            <w:noProof/>
            <w:webHidden/>
          </w:rPr>
        </w:r>
        <w:r>
          <w:rPr>
            <w:noProof/>
            <w:webHidden/>
          </w:rPr>
          <w:fldChar w:fldCharType="separate"/>
        </w:r>
        <w:r w:rsidR="00236018">
          <w:rPr>
            <w:noProof/>
            <w:webHidden/>
          </w:rPr>
          <w:t>78</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104" w:history="1">
        <w:r w:rsidR="004E26B7" w:rsidRPr="005E3F91">
          <w:rPr>
            <w:rStyle w:val="Hyperkobling"/>
            <w:noProof/>
          </w:rPr>
          <w:t>8.11</w:t>
        </w:r>
        <w:r w:rsidR="004E26B7">
          <w:rPr>
            <w:rFonts w:asciiTheme="minorHAnsi" w:eastAsiaTheme="minorEastAsia" w:hAnsiTheme="minorHAnsi"/>
            <w:noProof/>
            <w:sz w:val="22"/>
            <w:lang w:val="nb-NO" w:eastAsia="nb-NO"/>
          </w:rPr>
          <w:tab/>
        </w:r>
        <w:r w:rsidR="004E26B7" w:rsidRPr="005E3F91">
          <w:rPr>
            <w:rStyle w:val="Hyperkobling"/>
            <w:noProof/>
          </w:rPr>
          <w:t>Different servers and platforms</w:t>
        </w:r>
        <w:r w:rsidR="004E26B7">
          <w:rPr>
            <w:noProof/>
            <w:webHidden/>
          </w:rPr>
          <w:tab/>
        </w:r>
        <w:r>
          <w:rPr>
            <w:noProof/>
            <w:webHidden/>
          </w:rPr>
          <w:fldChar w:fldCharType="begin"/>
        </w:r>
        <w:r w:rsidR="004E26B7">
          <w:rPr>
            <w:noProof/>
            <w:webHidden/>
          </w:rPr>
          <w:instrText xml:space="preserve"> PAGEREF _Toc385266104 \h </w:instrText>
        </w:r>
        <w:r>
          <w:rPr>
            <w:noProof/>
            <w:webHidden/>
          </w:rPr>
        </w:r>
        <w:r>
          <w:rPr>
            <w:noProof/>
            <w:webHidden/>
          </w:rPr>
          <w:fldChar w:fldCharType="separate"/>
        </w:r>
        <w:r w:rsidR="00236018">
          <w:rPr>
            <w:noProof/>
            <w:webHidden/>
          </w:rPr>
          <w:t>78</w:t>
        </w:r>
        <w:r>
          <w:rPr>
            <w:noProof/>
            <w:webHidden/>
          </w:rPr>
          <w:fldChar w:fldCharType="end"/>
        </w:r>
      </w:hyperlink>
    </w:p>
    <w:p w:rsidR="004E26B7" w:rsidRDefault="00E71FC1">
      <w:pPr>
        <w:pStyle w:val="INNH2"/>
        <w:tabs>
          <w:tab w:val="left" w:pos="1100"/>
          <w:tab w:val="right" w:leader="underscore" w:pos="9062"/>
        </w:tabs>
        <w:rPr>
          <w:rFonts w:asciiTheme="minorHAnsi" w:eastAsiaTheme="minorEastAsia" w:hAnsiTheme="minorHAnsi"/>
          <w:noProof/>
          <w:sz w:val="22"/>
          <w:lang w:val="nb-NO" w:eastAsia="nb-NO"/>
        </w:rPr>
      </w:pPr>
      <w:hyperlink w:anchor="_Toc385266105" w:history="1">
        <w:r w:rsidR="004E26B7" w:rsidRPr="005E3F91">
          <w:rPr>
            <w:rStyle w:val="Hyperkobling"/>
            <w:noProof/>
          </w:rPr>
          <w:t>8.12</w:t>
        </w:r>
        <w:r w:rsidR="004E26B7">
          <w:rPr>
            <w:rFonts w:asciiTheme="minorHAnsi" w:eastAsiaTheme="minorEastAsia" w:hAnsiTheme="minorHAnsi"/>
            <w:noProof/>
            <w:sz w:val="22"/>
            <w:lang w:val="nb-NO" w:eastAsia="nb-NO"/>
          </w:rPr>
          <w:tab/>
        </w:r>
        <w:r w:rsidR="004E26B7" w:rsidRPr="005E3F91">
          <w:rPr>
            <w:rStyle w:val="Hyperkobling"/>
            <w:noProof/>
          </w:rPr>
          <w:t>Use case of test setup</w:t>
        </w:r>
        <w:r w:rsidR="004E26B7">
          <w:rPr>
            <w:noProof/>
            <w:webHidden/>
          </w:rPr>
          <w:tab/>
        </w:r>
        <w:r>
          <w:rPr>
            <w:noProof/>
            <w:webHidden/>
          </w:rPr>
          <w:fldChar w:fldCharType="begin"/>
        </w:r>
        <w:r w:rsidR="004E26B7">
          <w:rPr>
            <w:noProof/>
            <w:webHidden/>
          </w:rPr>
          <w:instrText xml:space="preserve"> PAGEREF _Toc385266105 \h </w:instrText>
        </w:r>
        <w:r>
          <w:rPr>
            <w:noProof/>
            <w:webHidden/>
          </w:rPr>
        </w:r>
        <w:r>
          <w:rPr>
            <w:noProof/>
            <w:webHidden/>
          </w:rPr>
          <w:fldChar w:fldCharType="separate"/>
        </w:r>
        <w:r w:rsidR="00236018">
          <w:rPr>
            <w:noProof/>
            <w:webHidden/>
          </w:rPr>
          <w:t>78</w:t>
        </w:r>
        <w:r>
          <w:rPr>
            <w:noProof/>
            <w:webHidden/>
          </w:rPr>
          <w:fldChar w:fldCharType="end"/>
        </w:r>
      </w:hyperlink>
    </w:p>
    <w:p w:rsidR="004E26B7" w:rsidRDefault="00E71FC1">
      <w:pPr>
        <w:pStyle w:val="INNH2"/>
        <w:tabs>
          <w:tab w:val="left" w:pos="1100"/>
          <w:tab w:val="right" w:leader="underscore" w:pos="9062"/>
        </w:tabs>
        <w:rPr>
          <w:rFonts w:asciiTheme="minorHAnsi" w:eastAsiaTheme="minorEastAsia" w:hAnsiTheme="minorHAnsi"/>
          <w:noProof/>
          <w:sz w:val="22"/>
          <w:lang w:val="nb-NO" w:eastAsia="nb-NO"/>
        </w:rPr>
      </w:pPr>
      <w:hyperlink w:anchor="_Toc385266106" w:history="1">
        <w:r w:rsidR="004E26B7" w:rsidRPr="005E3F91">
          <w:rPr>
            <w:rStyle w:val="Hyperkobling"/>
            <w:noProof/>
          </w:rPr>
          <w:t>8.13</w:t>
        </w:r>
        <w:r w:rsidR="004E26B7">
          <w:rPr>
            <w:rFonts w:asciiTheme="minorHAnsi" w:eastAsiaTheme="minorEastAsia" w:hAnsiTheme="minorHAnsi"/>
            <w:noProof/>
            <w:sz w:val="22"/>
            <w:lang w:val="nb-NO" w:eastAsia="nb-NO"/>
          </w:rPr>
          <w:tab/>
        </w:r>
        <w:r w:rsidR="004E26B7" w:rsidRPr="005E3F91">
          <w:rPr>
            <w:rStyle w:val="Hyperkobling"/>
            <w:noProof/>
          </w:rPr>
          <w:t>Limitations</w:t>
        </w:r>
        <w:r w:rsidR="004E26B7">
          <w:rPr>
            <w:noProof/>
            <w:webHidden/>
          </w:rPr>
          <w:tab/>
        </w:r>
        <w:r>
          <w:rPr>
            <w:noProof/>
            <w:webHidden/>
          </w:rPr>
          <w:fldChar w:fldCharType="begin"/>
        </w:r>
        <w:r w:rsidR="004E26B7">
          <w:rPr>
            <w:noProof/>
            <w:webHidden/>
          </w:rPr>
          <w:instrText xml:space="preserve"> PAGEREF _Toc385266106 \h </w:instrText>
        </w:r>
        <w:r>
          <w:rPr>
            <w:noProof/>
            <w:webHidden/>
          </w:rPr>
        </w:r>
        <w:r>
          <w:rPr>
            <w:noProof/>
            <w:webHidden/>
          </w:rPr>
          <w:fldChar w:fldCharType="separate"/>
        </w:r>
        <w:r w:rsidR="00236018">
          <w:rPr>
            <w:noProof/>
            <w:webHidden/>
          </w:rPr>
          <w:t>79</w:t>
        </w:r>
        <w:r>
          <w:rPr>
            <w:noProof/>
            <w:webHidden/>
          </w:rPr>
          <w:fldChar w:fldCharType="end"/>
        </w:r>
      </w:hyperlink>
    </w:p>
    <w:p w:rsidR="004E26B7" w:rsidRDefault="00E71FC1">
      <w:pPr>
        <w:pStyle w:val="INNH2"/>
        <w:tabs>
          <w:tab w:val="left" w:pos="1100"/>
          <w:tab w:val="right" w:leader="underscore" w:pos="9062"/>
        </w:tabs>
        <w:rPr>
          <w:rFonts w:asciiTheme="minorHAnsi" w:eastAsiaTheme="minorEastAsia" w:hAnsiTheme="minorHAnsi"/>
          <w:noProof/>
          <w:sz w:val="22"/>
          <w:lang w:val="nb-NO" w:eastAsia="nb-NO"/>
        </w:rPr>
      </w:pPr>
      <w:hyperlink w:anchor="_Toc385266107" w:history="1">
        <w:r w:rsidR="004E26B7" w:rsidRPr="005E3F91">
          <w:rPr>
            <w:rStyle w:val="Hyperkobling"/>
            <w:noProof/>
          </w:rPr>
          <w:t>8.14</w:t>
        </w:r>
        <w:r w:rsidR="004E26B7">
          <w:rPr>
            <w:rFonts w:asciiTheme="minorHAnsi" w:eastAsiaTheme="minorEastAsia" w:hAnsiTheme="minorHAnsi"/>
            <w:noProof/>
            <w:sz w:val="22"/>
            <w:lang w:val="nb-NO" w:eastAsia="nb-NO"/>
          </w:rPr>
          <w:tab/>
        </w:r>
        <w:r w:rsidR="004E26B7" w:rsidRPr="005E3F91">
          <w:rPr>
            <w:rStyle w:val="Hyperkobling"/>
            <w:noProof/>
          </w:rPr>
          <w:t>Testing idle connections’ resource usage</w:t>
        </w:r>
        <w:r w:rsidR="004E26B7">
          <w:rPr>
            <w:noProof/>
            <w:webHidden/>
          </w:rPr>
          <w:tab/>
        </w:r>
        <w:r>
          <w:rPr>
            <w:noProof/>
            <w:webHidden/>
          </w:rPr>
          <w:fldChar w:fldCharType="begin"/>
        </w:r>
        <w:r w:rsidR="004E26B7">
          <w:rPr>
            <w:noProof/>
            <w:webHidden/>
          </w:rPr>
          <w:instrText xml:space="preserve"> PAGEREF _Toc385266107 \h </w:instrText>
        </w:r>
        <w:r>
          <w:rPr>
            <w:noProof/>
            <w:webHidden/>
          </w:rPr>
        </w:r>
        <w:r>
          <w:rPr>
            <w:noProof/>
            <w:webHidden/>
          </w:rPr>
          <w:fldChar w:fldCharType="separate"/>
        </w:r>
        <w:r w:rsidR="00236018">
          <w:rPr>
            <w:noProof/>
            <w:webHidden/>
          </w:rPr>
          <w:t>80</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108" w:history="1">
        <w:r w:rsidR="004E26B7" w:rsidRPr="005E3F91">
          <w:rPr>
            <w:rStyle w:val="Hyperkobling"/>
            <w:noProof/>
          </w:rPr>
          <w:t>8.15</w:t>
        </w:r>
        <w:r w:rsidR="004E26B7">
          <w:rPr>
            <w:rFonts w:asciiTheme="minorHAnsi" w:eastAsiaTheme="minorEastAsia" w:hAnsiTheme="minorHAnsi"/>
            <w:noProof/>
            <w:sz w:val="22"/>
            <w:lang w:val="nb-NO" w:eastAsia="nb-NO"/>
          </w:rPr>
          <w:tab/>
        </w:r>
        <w:r w:rsidR="004E26B7" w:rsidRPr="005E3F91">
          <w:rPr>
            <w:rStyle w:val="Hyperkobling"/>
            <w:noProof/>
          </w:rPr>
          <w:t>Raw data</w:t>
        </w:r>
        <w:r w:rsidR="004E26B7">
          <w:rPr>
            <w:noProof/>
            <w:webHidden/>
          </w:rPr>
          <w:tab/>
        </w:r>
        <w:r>
          <w:rPr>
            <w:noProof/>
            <w:webHidden/>
          </w:rPr>
          <w:fldChar w:fldCharType="begin"/>
        </w:r>
        <w:r w:rsidR="004E26B7">
          <w:rPr>
            <w:noProof/>
            <w:webHidden/>
          </w:rPr>
          <w:instrText xml:space="preserve"> PAGEREF _Toc385266108 \h </w:instrText>
        </w:r>
        <w:r>
          <w:rPr>
            <w:noProof/>
            <w:webHidden/>
          </w:rPr>
        </w:r>
        <w:r>
          <w:rPr>
            <w:noProof/>
            <w:webHidden/>
          </w:rPr>
          <w:fldChar w:fldCharType="separate"/>
        </w:r>
        <w:r w:rsidR="00236018">
          <w:rPr>
            <w:noProof/>
            <w:webHidden/>
          </w:rPr>
          <w:t>80</w:t>
        </w:r>
        <w:r>
          <w:rPr>
            <w:noProof/>
            <w:webHidden/>
          </w:rPr>
          <w:fldChar w:fldCharType="end"/>
        </w:r>
      </w:hyperlink>
    </w:p>
    <w:p w:rsidR="004E26B7" w:rsidRDefault="00E71FC1">
      <w:pPr>
        <w:pStyle w:val="INNH1"/>
        <w:tabs>
          <w:tab w:val="left" w:pos="440"/>
          <w:tab w:val="right" w:leader="underscore" w:pos="9062"/>
        </w:tabs>
        <w:rPr>
          <w:rFonts w:asciiTheme="minorHAnsi" w:eastAsiaTheme="minorEastAsia" w:hAnsiTheme="minorHAnsi"/>
          <w:noProof/>
          <w:sz w:val="22"/>
          <w:lang w:val="nb-NO" w:eastAsia="nb-NO"/>
        </w:rPr>
      </w:pPr>
      <w:hyperlink w:anchor="_Toc385266109" w:history="1">
        <w:r w:rsidR="004E26B7" w:rsidRPr="005E3F91">
          <w:rPr>
            <w:rStyle w:val="Hyperkobling"/>
            <w:noProof/>
          </w:rPr>
          <w:t>9</w:t>
        </w:r>
        <w:r w:rsidR="004E26B7">
          <w:rPr>
            <w:rFonts w:asciiTheme="minorHAnsi" w:eastAsiaTheme="minorEastAsia" w:hAnsiTheme="minorHAnsi"/>
            <w:noProof/>
            <w:sz w:val="22"/>
            <w:lang w:val="nb-NO" w:eastAsia="nb-NO"/>
          </w:rPr>
          <w:tab/>
        </w:r>
        <w:r w:rsidR="004E26B7" w:rsidRPr="005E3F91">
          <w:rPr>
            <w:rStyle w:val="Hyperkobling"/>
            <w:noProof/>
          </w:rPr>
          <w:t>Results</w:t>
        </w:r>
        <w:r w:rsidR="004E26B7">
          <w:rPr>
            <w:noProof/>
            <w:webHidden/>
          </w:rPr>
          <w:tab/>
        </w:r>
        <w:r>
          <w:rPr>
            <w:noProof/>
            <w:webHidden/>
          </w:rPr>
          <w:fldChar w:fldCharType="begin"/>
        </w:r>
        <w:r w:rsidR="004E26B7">
          <w:rPr>
            <w:noProof/>
            <w:webHidden/>
          </w:rPr>
          <w:instrText xml:space="preserve"> PAGEREF _Toc385266109 \h </w:instrText>
        </w:r>
        <w:r>
          <w:rPr>
            <w:noProof/>
            <w:webHidden/>
          </w:rPr>
        </w:r>
        <w:r>
          <w:rPr>
            <w:noProof/>
            <w:webHidden/>
          </w:rPr>
          <w:fldChar w:fldCharType="separate"/>
        </w:r>
        <w:r w:rsidR="00236018">
          <w:rPr>
            <w:noProof/>
            <w:webHidden/>
          </w:rPr>
          <w:t>81</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110" w:history="1">
        <w:r w:rsidR="004E26B7" w:rsidRPr="005E3F91">
          <w:rPr>
            <w:rStyle w:val="Hyperkobling"/>
            <w:noProof/>
          </w:rPr>
          <w:t>9.1</w:t>
        </w:r>
        <w:r w:rsidR="004E26B7">
          <w:rPr>
            <w:rFonts w:asciiTheme="minorHAnsi" w:eastAsiaTheme="minorEastAsia" w:hAnsiTheme="minorHAnsi"/>
            <w:noProof/>
            <w:sz w:val="22"/>
            <w:lang w:val="nb-NO" w:eastAsia="nb-NO"/>
          </w:rPr>
          <w:tab/>
        </w:r>
        <w:r w:rsidR="004E26B7" w:rsidRPr="005E3F91">
          <w:rPr>
            <w:rStyle w:val="Hyperkobling"/>
            <w:noProof/>
          </w:rPr>
          <w:t>Messages sent from clients</w:t>
        </w:r>
        <w:r w:rsidR="004E26B7">
          <w:rPr>
            <w:noProof/>
            <w:webHidden/>
          </w:rPr>
          <w:tab/>
        </w:r>
        <w:r>
          <w:rPr>
            <w:noProof/>
            <w:webHidden/>
          </w:rPr>
          <w:fldChar w:fldCharType="begin"/>
        </w:r>
        <w:r w:rsidR="004E26B7">
          <w:rPr>
            <w:noProof/>
            <w:webHidden/>
          </w:rPr>
          <w:instrText xml:space="preserve"> PAGEREF _Toc385266110 \h </w:instrText>
        </w:r>
        <w:r>
          <w:rPr>
            <w:noProof/>
            <w:webHidden/>
          </w:rPr>
        </w:r>
        <w:r>
          <w:rPr>
            <w:noProof/>
            <w:webHidden/>
          </w:rPr>
          <w:fldChar w:fldCharType="separate"/>
        </w:r>
        <w:r w:rsidR="00236018">
          <w:rPr>
            <w:noProof/>
            <w:webHidden/>
          </w:rPr>
          <w:t>81</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111" w:history="1">
        <w:r w:rsidR="004E26B7" w:rsidRPr="005E3F91">
          <w:rPr>
            <w:rStyle w:val="Hyperkobling"/>
            <w:noProof/>
          </w:rPr>
          <w:t>9.2</w:t>
        </w:r>
        <w:r w:rsidR="004E26B7">
          <w:rPr>
            <w:rFonts w:asciiTheme="minorHAnsi" w:eastAsiaTheme="minorEastAsia" w:hAnsiTheme="minorHAnsi"/>
            <w:noProof/>
            <w:sz w:val="22"/>
            <w:lang w:val="nb-NO" w:eastAsia="nb-NO"/>
          </w:rPr>
          <w:tab/>
        </w:r>
        <w:r w:rsidR="004E26B7" w:rsidRPr="005E3F91">
          <w:rPr>
            <w:rStyle w:val="Hyperkobling"/>
            <w:noProof/>
          </w:rPr>
          <w:t>Messages received by server</w:t>
        </w:r>
        <w:r w:rsidR="004E26B7">
          <w:rPr>
            <w:noProof/>
            <w:webHidden/>
          </w:rPr>
          <w:tab/>
        </w:r>
        <w:r>
          <w:rPr>
            <w:noProof/>
            <w:webHidden/>
          </w:rPr>
          <w:fldChar w:fldCharType="begin"/>
        </w:r>
        <w:r w:rsidR="004E26B7">
          <w:rPr>
            <w:noProof/>
            <w:webHidden/>
          </w:rPr>
          <w:instrText xml:space="preserve"> PAGEREF _Toc385266111 \h </w:instrText>
        </w:r>
        <w:r>
          <w:rPr>
            <w:noProof/>
            <w:webHidden/>
          </w:rPr>
        </w:r>
        <w:r>
          <w:rPr>
            <w:noProof/>
            <w:webHidden/>
          </w:rPr>
          <w:fldChar w:fldCharType="separate"/>
        </w:r>
        <w:r w:rsidR="00236018">
          <w:rPr>
            <w:noProof/>
            <w:webHidden/>
          </w:rPr>
          <w:t>83</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112" w:history="1">
        <w:r w:rsidR="004E26B7" w:rsidRPr="005E3F91">
          <w:rPr>
            <w:rStyle w:val="Hyperkobling"/>
            <w:noProof/>
          </w:rPr>
          <w:t>9.3</w:t>
        </w:r>
        <w:r w:rsidR="004E26B7">
          <w:rPr>
            <w:rFonts w:asciiTheme="minorHAnsi" w:eastAsiaTheme="minorEastAsia" w:hAnsiTheme="minorHAnsi"/>
            <w:noProof/>
            <w:sz w:val="22"/>
            <w:lang w:val="nb-NO" w:eastAsia="nb-NO"/>
          </w:rPr>
          <w:tab/>
        </w:r>
        <w:r w:rsidR="004E26B7" w:rsidRPr="005E3F91">
          <w:rPr>
            <w:rStyle w:val="Hyperkobling"/>
            <w:noProof/>
          </w:rPr>
          <w:t>Messages sent from server</w:t>
        </w:r>
        <w:r w:rsidR="004E26B7">
          <w:rPr>
            <w:noProof/>
            <w:webHidden/>
          </w:rPr>
          <w:tab/>
        </w:r>
        <w:r>
          <w:rPr>
            <w:noProof/>
            <w:webHidden/>
          </w:rPr>
          <w:fldChar w:fldCharType="begin"/>
        </w:r>
        <w:r w:rsidR="004E26B7">
          <w:rPr>
            <w:noProof/>
            <w:webHidden/>
          </w:rPr>
          <w:instrText xml:space="preserve"> PAGEREF _Toc385266112 \h </w:instrText>
        </w:r>
        <w:r>
          <w:rPr>
            <w:noProof/>
            <w:webHidden/>
          </w:rPr>
        </w:r>
        <w:r>
          <w:rPr>
            <w:noProof/>
            <w:webHidden/>
          </w:rPr>
          <w:fldChar w:fldCharType="separate"/>
        </w:r>
        <w:r w:rsidR="00236018">
          <w:rPr>
            <w:noProof/>
            <w:webHidden/>
          </w:rPr>
          <w:t>84</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113" w:history="1">
        <w:r w:rsidR="004E26B7" w:rsidRPr="005E3F91">
          <w:rPr>
            <w:rStyle w:val="Hyperkobling"/>
            <w:noProof/>
          </w:rPr>
          <w:t>9.4</w:t>
        </w:r>
        <w:r w:rsidR="004E26B7">
          <w:rPr>
            <w:rFonts w:asciiTheme="minorHAnsi" w:eastAsiaTheme="minorEastAsia" w:hAnsiTheme="minorHAnsi"/>
            <w:noProof/>
            <w:sz w:val="22"/>
            <w:lang w:val="nb-NO" w:eastAsia="nb-NO"/>
          </w:rPr>
          <w:tab/>
        </w:r>
        <w:r w:rsidR="004E26B7" w:rsidRPr="005E3F91">
          <w:rPr>
            <w:rStyle w:val="Hyperkobling"/>
            <w:noProof/>
          </w:rPr>
          <w:t>Average latency</w:t>
        </w:r>
        <w:r w:rsidR="004E26B7">
          <w:rPr>
            <w:noProof/>
            <w:webHidden/>
          </w:rPr>
          <w:tab/>
        </w:r>
        <w:r>
          <w:rPr>
            <w:noProof/>
            <w:webHidden/>
          </w:rPr>
          <w:fldChar w:fldCharType="begin"/>
        </w:r>
        <w:r w:rsidR="004E26B7">
          <w:rPr>
            <w:noProof/>
            <w:webHidden/>
          </w:rPr>
          <w:instrText xml:space="preserve"> PAGEREF _Toc385266113 \h </w:instrText>
        </w:r>
        <w:r>
          <w:rPr>
            <w:noProof/>
            <w:webHidden/>
          </w:rPr>
        </w:r>
        <w:r>
          <w:rPr>
            <w:noProof/>
            <w:webHidden/>
          </w:rPr>
          <w:fldChar w:fldCharType="separate"/>
        </w:r>
        <w:r w:rsidR="00236018">
          <w:rPr>
            <w:noProof/>
            <w:webHidden/>
          </w:rPr>
          <w:t>85</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114" w:history="1">
        <w:r w:rsidR="004E26B7" w:rsidRPr="005E3F91">
          <w:rPr>
            <w:rStyle w:val="Hyperkobling"/>
            <w:noProof/>
          </w:rPr>
          <w:t>9.5</w:t>
        </w:r>
        <w:r w:rsidR="004E26B7">
          <w:rPr>
            <w:rFonts w:asciiTheme="minorHAnsi" w:eastAsiaTheme="minorEastAsia" w:hAnsiTheme="minorHAnsi"/>
            <w:noProof/>
            <w:sz w:val="22"/>
            <w:lang w:val="nb-NO" w:eastAsia="nb-NO"/>
          </w:rPr>
          <w:tab/>
        </w:r>
        <w:r w:rsidR="004E26B7" w:rsidRPr="005E3F91">
          <w:rPr>
            <w:rStyle w:val="Hyperkobling"/>
            <w:noProof/>
          </w:rPr>
          <w:t>Median processor usage</w:t>
        </w:r>
        <w:r w:rsidR="004E26B7">
          <w:rPr>
            <w:noProof/>
            <w:webHidden/>
          </w:rPr>
          <w:tab/>
        </w:r>
        <w:r>
          <w:rPr>
            <w:noProof/>
            <w:webHidden/>
          </w:rPr>
          <w:fldChar w:fldCharType="begin"/>
        </w:r>
        <w:r w:rsidR="004E26B7">
          <w:rPr>
            <w:noProof/>
            <w:webHidden/>
          </w:rPr>
          <w:instrText xml:space="preserve"> PAGEREF _Toc385266114 \h </w:instrText>
        </w:r>
        <w:r>
          <w:rPr>
            <w:noProof/>
            <w:webHidden/>
          </w:rPr>
        </w:r>
        <w:r>
          <w:rPr>
            <w:noProof/>
            <w:webHidden/>
          </w:rPr>
          <w:fldChar w:fldCharType="separate"/>
        </w:r>
        <w:r w:rsidR="00236018">
          <w:rPr>
            <w:noProof/>
            <w:webHidden/>
          </w:rPr>
          <w:t>89</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115" w:history="1">
        <w:r w:rsidR="004E26B7" w:rsidRPr="005E3F91">
          <w:rPr>
            <w:rStyle w:val="Hyperkobling"/>
            <w:noProof/>
          </w:rPr>
          <w:t>9.6</w:t>
        </w:r>
        <w:r w:rsidR="004E26B7">
          <w:rPr>
            <w:rFonts w:asciiTheme="minorHAnsi" w:eastAsiaTheme="minorEastAsia" w:hAnsiTheme="minorHAnsi"/>
            <w:noProof/>
            <w:sz w:val="22"/>
            <w:lang w:val="nb-NO" w:eastAsia="nb-NO"/>
          </w:rPr>
          <w:tab/>
        </w:r>
        <w:r w:rsidR="004E26B7" w:rsidRPr="005E3F91">
          <w:rPr>
            <w:rStyle w:val="Hyperkobling"/>
            <w:noProof/>
          </w:rPr>
          <w:t>Maximum memory usage</w:t>
        </w:r>
        <w:r w:rsidR="004E26B7">
          <w:rPr>
            <w:noProof/>
            <w:webHidden/>
          </w:rPr>
          <w:tab/>
        </w:r>
        <w:r>
          <w:rPr>
            <w:noProof/>
            <w:webHidden/>
          </w:rPr>
          <w:fldChar w:fldCharType="begin"/>
        </w:r>
        <w:r w:rsidR="004E26B7">
          <w:rPr>
            <w:noProof/>
            <w:webHidden/>
          </w:rPr>
          <w:instrText xml:space="preserve"> PAGEREF _Toc385266115 \h </w:instrText>
        </w:r>
        <w:r>
          <w:rPr>
            <w:noProof/>
            <w:webHidden/>
          </w:rPr>
        </w:r>
        <w:r>
          <w:rPr>
            <w:noProof/>
            <w:webHidden/>
          </w:rPr>
          <w:fldChar w:fldCharType="separate"/>
        </w:r>
        <w:r w:rsidR="00236018">
          <w:rPr>
            <w:noProof/>
            <w:webHidden/>
          </w:rPr>
          <w:t>89</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116" w:history="1">
        <w:r w:rsidR="004E26B7" w:rsidRPr="005E3F91">
          <w:rPr>
            <w:rStyle w:val="Hyperkobling"/>
            <w:noProof/>
          </w:rPr>
          <w:t>9.7</w:t>
        </w:r>
        <w:r w:rsidR="004E26B7">
          <w:rPr>
            <w:rFonts w:asciiTheme="minorHAnsi" w:eastAsiaTheme="minorEastAsia" w:hAnsiTheme="minorHAnsi"/>
            <w:noProof/>
            <w:sz w:val="22"/>
            <w:lang w:val="nb-NO" w:eastAsia="nb-NO"/>
          </w:rPr>
          <w:tab/>
        </w:r>
        <w:r w:rsidR="004E26B7" w:rsidRPr="005E3F91">
          <w:rPr>
            <w:rStyle w:val="Hyperkobling"/>
            <w:noProof/>
          </w:rPr>
          <w:t>Bytes sent/received</w:t>
        </w:r>
        <w:r w:rsidR="004E26B7">
          <w:rPr>
            <w:noProof/>
            <w:webHidden/>
          </w:rPr>
          <w:tab/>
        </w:r>
        <w:r>
          <w:rPr>
            <w:noProof/>
            <w:webHidden/>
          </w:rPr>
          <w:fldChar w:fldCharType="begin"/>
        </w:r>
        <w:r w:rsidR="004E26B7">
          <w:rPr>
            <w:noProof/>
            <w:webHidden/>
          </w:rPr>
          <w:instrText xml:space="preserve"> PAGEREF _Toc385266116 \h </w:instrText>
        </w:r>
        <w:r>
          <w:rPr>
            <w:noProof/>
            <w:webHidden/>
          </w:rPr>
        </w:r>
        <w:r>
          <w:rPr>
            <w:noProof/>
            <w:webHidden/>
          </w:rPr>
          <w:fldChar w:fldCharType="separate"/>
        </w:r>
        <w:r w:rsidR="00236018">
          <w:rPr>
            <w:noProof/>
            <w:webHidden/>
          </w:rPr>
          <w:t>90</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117" w:history="1">
        <w:r w:rsidR="004E26B7" w:rsidRPr="005E3F91">
          <w:rPr>
            <w:rStyle w:val="Hyperkobling"/>
            <w:noProof/>
          </w:rPr>
          <w:t>9.8</w:t>
        </w:r>
        <w:r w:rsidR="004E26B7">
          <w:rPr>
            <w:rFonts w:asciiTheme="minorHAnsi" w:eastAsiaTheme="minorEastAsia" w:hAnsiTheme="minorHAnsi"/>
            <w:noProof/>
            <w:sz w:val="22"/>
            <w:lang w:val="nb-NO" w:eastAsia="nb-NO"/>
          </w:rPr>
          <w:tab/>
        </w:r>
        <w:r w:rsidR="004E26B7" w:rsidRPr="005E3F91">
          <w:rPr>
            <w:rStyle w:val="Hyperkobling"/>
            <w:noProof/>
          </w:rPr>
          <w:t>Idle clients with WebSockets</w:t>
        </w:r>
        <w:r w:rsidR="004E26B7">
          <w:rPr>
            <w:noProof/>
            <w:webHidden/>
          </w:rPr>
          <w:tab/>
        </w:r>
        <w:r>
          <w:rPr>
            <w:noProof/>
            <w:webHidden/>
          </w:rPr>
          <w:fldChar w:fldCharType="begin"/>
        </w:r>
        <w:r w:rsidR="004E26B7">
          <w:rPr>
            <w:noProof/>
            <w:webHidden/>
          </w:rPr>
          <w:instrText xml:space="preserve"> PAGEREF _Toc385266117 \h </w:instrText>
        </w:r>
        <w:r>
          <w:rPr>
            <w:noProof/>
            <w:webHidden/>
          </w:rPr>
        </w:r>
        <w:r>
          <w:rPr>
            <w:noProof/>
            <w:webHidden/>
          </w:rPr>
          <w:fldChar w:fldCharType="separate"/>
        </w:r>
        <w:r w:rsidR="00236018">
          <w:rPr>
            <w:noProof/>
            <w:webHidden/>
          </w:rPr>
          <w:t>91</w:t>
        </w:r>
        <w:r>
          <w:rPr>
            <w:noProof/>
            <w:webHidden/>
          </w:rPr>
          <w:fldChar w:fldCharType="end"/>
        </w:r>
      </w:hyperlink>
    </w:p>
    <w:p w:rsidR="004E26B7" w:rsidRDefault="00E71FC1">
      <w:pPr>
        <w:pStyle w:val="INNH1"/>
        <w:tabs>
          <w:tab w:val="left" w:pos="660"/>
          <w:tab w:val="right" w:leader="underscore" w:pos="9062"/>
        </w:tabs>
        <w:rPr>
          <w:rFonts w:asciiTheme="minorHAnsi" w:eastAsiaTheme="minorEastAsia" w:hAnsiTheme="minorHAnsi"/>
          <w:noProof/>
          <w:sz w:val="22"/>
          <w:lang w:val="nb-NO" w:eastAsia="nb-NO"/>
        </w:rPr>
      </w:pPr>
      <w:hyperlink w:anchor="_Toc385266118" w:history="1">
        <w:r w:rsidR="004E26B7" w:rsidRPr="005E3F91">
          <w:rPr>
            <w:rStyle w:val="Hyperkobling"/>
            <w:noProof/>
          </w:rPr>
          <w:t>10</w:t>
        </w:r>
        <w:r w:rsidR="004E26B7">
          <w:rPr>
            <w:rFonts w:asciiTheme="minorHAnsi" w:eastAsiaTheme="minorEastAsia" w:hAnsiTheme="minorHAnsi"/>
            <w:noProof/>
            <w:sz w:val="22"/>
            <w:lang w:val="nb-NO" w:eastAsia="nb-NO"/>
          </w:rPr>
          <w:tab/>
        </w:r>
        <w:r w:rsidR="004E26B7" w:rsidRPr="005E3F91">
          <w:rPr>
            <w:rStyle w:val="Hyperkobling"/>
            <w:noProof/>
          </w:rPr>
          <w:t>Analysis</w:t>
        </w:r>
        <w:r w:rsidR="004E26B7">
          <w:rPr>
            <w:noProof/>
            <w:webHidden/>
          </w:rPr>
          <w:tab/>
        </w:r>
        <w:r>
          <w:rPr>
            <w:noProof/>
            <w:webHidden/>
          </w:rPr>
          <w:fldChar w:fldCharType="begin"/>
        </w:r>
        <w:r w:rsidR="004E26B7">
          <w:rPr>
            <w:noProof/>
            <w:webHidden/>
          </w:rPr>
          <w:instrText xml:space="preserve"> PAGEREF _Toc385266118 \h </w:instrText>
        </w:r>
        <w:r>
          <w:rPr>
            <w:noProof/>
            <w:webHidden/>
          </w:rPr>
        </w:r>
        <w:r>
          <w:rPr>
            <w:noProof/>
            <w:webHidden/>
          </w:rPr>
          <w:fldChar w:fldCharType="separate"/>
        </w:r>
        <w:r w:rsidR="00236018">
          <w:rPr>
            <w:noProof/>
            <w:webHidden/>
          </w:rPr>
          <w:t>92</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119" w:history="1">
        <w:r w:rsidR="004E26B7" w:rsidRPr="005E3F91">
          <w:rPr>
            <w:rStyle w:val="Hyperkobling"/>
            <w:noProof/>
          </w:rPr>
          <w:t>10.1</w:t>
        </w:r>
        <w:r w:rsidR="004E26B7">
          <w:rPr>
            <w:rFonts w:asciiTheme="minorHAnsi" w:eastAsiaTheme="minorEastAsia" w:hAnsiTheme="minorHAnsi"/>
            <w:noProof/>
            <w:sz w:val="22"/>
            <w:lang w:val="nb-NO" w:eastAsia="nb-NO"/>
          </w:rPr>
          <w:tab/>
        </w:r>
        <w:r w:rsidR="004E26B7" w:rsidRPr="005E3F91">
          <w:rPr>
            <w:rStyle w:val="Hyperkobling"/>
            <w:noProof/>
          </w:rPr>
          <w:t>Message frequency</w:t>
        </w:r>
        <w:r w:rsidR="004E26B7">
          <w:rPr>
            <w:noProof/>
            <w:webHidden/>
          </w:rPr>
          <w:tab/>
        </w:r>
        <w:r>
          <w:rPr>
            <w:noProof/>
            <w:webHidden/>
          </w:rPr>
          <w:fldChar w:fldCharType="begin"/>
        </w:r>
        <w:r w:rsidR="004E26B7">
          <w:rPr>
            <w:noProof/>
            <w:webHidden/>
          </w:rPr>
          <w:instrText xml:space="preserve"> PAGEREF _Toc385266119 \h </w:instrText>
        </w:r>
        <w:r>
          <w:rPr>
            <w:noProof/>
            <w:webHidden/>
          </w:rPr>
        </w:r>
        <w:r>
          <w:rPr>
            <w:noProof/>
            <w:webHidden/>
          </w:rPr>
          <w:fldChar w:fldCharType="separate"/>
        </w:r>
        <w:r w:rsidR="00236018">
          <w:rPr>
            <w:noProof/>
            <w:webHidden/>
          </w:rPr>
          <w:t>92</w:t>
        </w:r>
        <w:r>
          <w:rPr>
            <w:noProof/>
            <w:webHidden/>
          </w:rPr>
          <w:fldChar w:fldCharType="end"/>
        </w:r>
      </w:hyperlink>
    </w:p>
    <w:p w:rsidR="004E26B7" w:rsidRDefault="00E71FC1">
      <w:pPr>
        <w:pStyle w:val="INNH2"/>
        <w:tabs>
          <w:tab w:val="left" w:pos="1100"/>
          <w:tab w:val="right" w:leader="underscore" w:pos="9062"/>
        </w:tabs>
        <w:rPr>
          <w:rFonts w:asciiTheme="minorHAnsi" w:eastAsiaTheme="minorEastAsia" w:hAnsiTheme="minorHAnsi"/>
          <w:noProof/>
          <w:sz w:val="22"/>
          <w:lang w:val="nb-NO" w:eastAsia="nb-NO"/>
        </w:rPr>
      </w:pPr>
      <w:hyperlink w:anchor="_Toc385266120" w:history="1">
        <w:r w:rsidR="004E26B7" w:rsidRPr="005E3F91">
          <w:rPr>
            <w:rStyle w:val="Hyperkobling"/>
            <w:noProof/>
          </w:rPr>
          <w:t>10.2</w:t>
        </w:r>
        <w:r w:rsidR="004E26B7">
          <w:rPr>
            <w:rFonts w:asciiTheme="minorHAnsi" w:eastAsiaTheme="minorEastAsia" w:hAnsiTheme="minorHAnsi"/>
            <w:noProof/>
            <w:sz w:val="22"/>
            <w:lang w:val="nb-NO" w:eastAsia="nb-NO"/>
          </w:rPr>
          <w:tab/>
        </w:r>
        <w:r w:rsidR="004E26B7" w:rsidRPr="005E3F91">
          <w:rPr>
            <w:rStyle w:val="Hyperkobling"/>
            <w:noProof/>
          </w:rPr>
          <w:t>Average latency</w:t>
        </w:r>
        <w:r w:rsidR="004E26B7">
          <w:rPr>
            <w:noProof/>
            <w:webHidden/>
          </w:rPr>
          <w:tab/>
        </w:r>
        <w:r>
          <w:rPr>
            <w:noProof/>
            <w:webHidden/>
          </w:rPr>
          <w:fldChar w:fldCharType="begin"/>
        </w:r>
        <w:r w:rsidR="004E26B7">
          <w:rPr>
            <w:noProof/>
            <w:webHidden/>
          </w:rPr>
          <w:instrText xml:space="preserve"> PAGEREF _Toc385266120 \h </w:instrText>
        </w:r>
        <w:r>
          <w:rPr>
            <w:noProof/>
            <w:webHidden/>
          </w:rPr>
        </w:r>
        <w:r>
          <w:rPr>
            <w:noProof/>
            <w:webHidden/>
          </w:rPr>
          <w:fldChar w:fldCharType="separate"/>
        </w:r>
        <w:r w:rsidR="00236018">
          <w:rPr>
            <w:noProof/>
            <w:webHidden/>
          </w:rPr>
          <w:t>97</w:t>
        </w:r>
        <w:r>
          <w:rPr>
            <w:noProof/>
            <w:webHidden/>
          </w:rPr>
          <w:fldChar w:fldCharType="end"/>
        </w:r>
      </w:hyperlink>
    </w:p>
    <w:p w:rsidR="004E26B7" w:rsidRDefault="00E71FC1">
      <w:pPr>
        <w:pStyle w:val="INNH2"/>
        <w:tabs>
          <w:tab w:val="left" w:pos="1100"/>
          <w:tab w:val="right" w:leader="underscore" w:pos="9062"/>
        </w:tabs>
        <w:rPr>
          <w:rFonts w:asciiTheme="minorHAnsi" w:eastAsiaTheme="minorEastAsia" w:hAnsiTheme="minorHAnsi"/>
          <w:noProof/>
          <w:sz w:val="22"/>
          <w:lang w:val="nb-NO" w:eastAsia="nb-NO"/>
        </w:rPr>
      </w:pPr>
      <w:hyperlink w:anchor="_Toc385266121" w:history="1">
        <w:r w:rsidR="004E26B7" w:rsidRPr="005E3F91">
          <w:rPr>
            <w:rStyle w:val="Hyperkobling"/>
            <w:noProof/>
          </w:rPr>
          <w:t>10.3</w:t>
        </w:r>
        <w:r w:rsidR="004E26B7">
          <w:rPr>
            <w:rFonts w:asciiTheme="minorHAnsi" w:eastAsiaTheme="minorEastAsia" w:hAnsiTheme="minorHAnsi"/>
            <w:noProof/>
            <w:sz w:val="22"/>
            <w:lang w:val="nb-NO" w:eastAsia="nb-NO"/>
          </w:rPr>
          <w:tab/>
        </w:r>
        <w:r w:rsidR="004E26B7" w:rsidRPr="005E3F91">
          <w:rPr>
            <w:rStyle w:val="Hyperkobling"/>
            <w:noProof/>
          </w:rPr>
          <w:t>Machine resources</w:t>
        </w:r>
        <w:r w:rsidR="004E26B7">
          <w:rPr>
            <w:noProof/>
            <w:webHidden/>
          </w:rPr>
          <w:tab/>
        </w:r>
        <w:r>
          <w:rPr>
            <w:noProof/>
            <w:webHidden/>
          </w:rPr>
          <w:fldChar w:fldCharType="begin"/>
        </w:r>
        <w:r w:rsidR="004E26B7">
          <w:rPr>
            <w:noProof/>
            <w:webHidden/>
          </w:rPr>
          <w:instrText xml:space="preserve"> PAGEREF _Toc385266121 \h </w:instrText>
        </w:r>
        <w:r>
          <w:rPr>
            <w:noProof/>
            <w:webHidden/>
          </w:rPr>
        </w:r>
        <w:r>
          <w:rPr>
            <w:noProof/>
            <w:webHidden/>
          </w:rPr>
          <w:fldChar w:fldCharType="separate"/>
        </w:r>
        <w:r w:rsidR="00236018">
          <w:rPr>
            <w:noProof/>
            <w:webHidden/>
          </w:rPr>
          <w:t>100</w:t>
        </w:r>
        <w:r>
          <w:rPr>
            <w:noProof/>
            <w:webHidden/>
          </w:rPr>
          <w:fldChar w:fldCharType="end"/>
        </w:r>
      </w:hyperlink>
    </w:p>
    <w:p w:rsidR="004E26B7" w:rsidRDefault="00E71FC1">
      <w:pPr>
        <w:pStyle w:val="INNH2"/>
        <w:tabs>
          <w:tab w:val="left" w:pos="1100"/>
          <w:tab w:val="right" w:leader="underscore" w:pos="9062"/>
        </w:tabs>
        <w:rPr>
          <w:rFonts w:asciiTheme="minorHAnsi" w:eastAsiaTheme="minorEastAsia" w:hAnsiTheme="minorHAnsi"/>
          <w:noProof/>
          <w:sz w:val="22"/>
          <w:lang w:val="nb-NO" w:eastAsia="nb-NO"/>
        </w:rPr>
      </w:pPr>
      <w:hyperlink w:anchor="_Toc385266122" w:history="1">
        <w:r w:rsidR="004E26B7" w:rsidRPr="005E3F91">
          <w:rPr>
            <w:rStyle w:val="Hyperkobling"/>
            <w:noProof/>
          </w:rPr>
          <w:t>10.4</w:t>
        </w:r>
        <w:r w:rsidR="004E26B7">
          <w:rPr>
            <w:rFonts w:asciiTheme="minorHAnsi" w:eastAsiaTheme="minorEastAsia" w:hAnsiTheme="minorHAnsi"/>
            <w:noProof/>
            <w:sz w:val="22"/>
            <w:lang w:val="nb-NO" w:eastAsia="nb-NO"/>
          </w:rPr>
          <w:tab/>
        </w:r>
        <w:r w:rsidR="004E26B7" w:rsidRPr="005E3F91">
          <w:rPr>
            <w:rStyle w:val="Hyperkobling"/>
            <w:noProof/>
          </w:rPr>
          <w:t>Network performance of frameworks</w:t>
        </w:r>
        <w:r w:rsidR="004E26B7">
          <w:rPr>
            <w:noProof/>
            <w:webHidden/>
          </w:rPr>
          <w:tab/>
        </w:r>
        <w:r>
          <w:rPr>
            <w:noProof/>
            <w:webHidden/>
          </w:rPr>
          <w:fldChar w:fldCharType="begin"/>
        </w:r>
        <w:r w:rsidR="004E26B7">
          <w:rPr>
            <w:noProof/>
            <w:webHidden/>
          </w:rPr>
          <w:instrText xml:space="preserve"> PAGEREF _Toc385266122 \h </w:instrText>
        </w:r>
        <w:r>
          <w:rPr>
            <w:noProof/>
            <w:webHidden/>
          </w:rPr>
        </w:r>
        <w:r>
          <w:rPr>
            <w:noProof/>
            <w:webHidden/>
          </w:rPr>
          <w:fldChar w:fldCharType="separate"/>
        </w:r>
        <w:r w:rsidR="00236018">
          <w:rPr>
            <w:noProof/>
            <w:webHidden/>
          </w:rPr>
          <w:t>101</w:t>
        </w:r>
        <w:r>
          <w:rPr>
            <w:noProof/>
            <w:webHidden/>
          </w:rPr>
          <w:fldChar w:fldCharType="end"/>
        </w:r>
      </w:hyperlink>
    </w:p>
    <w:p w:rsidR="004E26B7" w:rsidRDefault="00E71FC1">
      <w:pPr>
        <w:pStyle w:val="INNH2"/>
        <w:tabs>
          <w:tab w:val="left" w:pos="1100"/>
          <w:tab w:val="right" w:leader="underscore" w:pos="9062"/>
        </w:tabs>
        <w:rPr>
          <w:rFonts w:asciiTheme="minorHAnsi" w:eastAsiaTheme="minorEastAsia" w:hAnsiTheme="minorHAnsi"/>
          <w:noProof/>
          <w:sz w:val="22"/>
          <w:lang w:val="nb-NO" w:eastAsia="nb-NO"/>
        </w:rPr>
      </w:pPr>
      <w:hyperlink w:anchor="_Toc385266123" w:history="1">
        <w:r w:rsidR="004E26B7" w:rsidRPr="005E3F91">
          <w:rPr>
            <w:rStyle w:val="Hyperkobling"/>
            <w:noProof/>
          </w:rPr>
          <w:t>10.5</w:t>
        </w:r>
        <w:r w:rsidR="004E26B7">
          <w:rPr>
            <w:rFonts w:asciiTheme="minorHAnsi" w:eastAsiaTheme="minorEastAsia" w:hAnsiTheme="minorHAnsi"/>
            <w:noProof/>
            <w:sz w:val="22"/>
            <w:lang w:val="nb-NO" w:eastAsia="nb-NO"/>
          </w:rPr>
          <w:tab/>
        </w:r>
        <w:r w:rsidR="004E26B7" w:rsidRPr="005E3F91">
          <w:rPr>
            <w:rStyle w:val="Hyperkobling"/>
            <w:noProof/>
          </w:rPr>
          <w:t>Transports effect on network traffic</w:t>
        </w:r>
        <w:r w:rsidR="004E26B7">
          <w:rPr>
            <w:noProof/>
            <w:webHidden/>
          </w:rPr>
          <w:tab/>
        </w:r>
        <w:r>
          <w:rPr>
            <w:noProof/>
            <w:webHidden/>
          </w:rPr>
          <w:fldChar w:fldCharType="begin"/>
        </w:r>
        <w:r w:rsidR="004E26B7">
          <w:rPr>
            <w:noProof/>
            <w:webHidden/>
          </w:rPr>
          <w:instrText xml:space="preserve"> PAGEREF _Toc385266123 \h </w:instrText>
        </w:r>
        <w:r>
          <w:rPr>
            <w:noProof/>
            <w:webHidden/>
          </w:rPr>
        </w:r>
        <w:r>
          <w:rPr>
            <w:noProof/>
            <w:webHidden/>
          </w:rPr>
          <w:fldChar w:fldCharType="separate"/>
        </w:r>
        <w:r w:rsidR="00236018">
          <w:rPr>
            <w:noProof/>
            <w:webHidden/>
          </w:rPr>
          <w:t>102</w:t>
        </w:r>
        <w:r>
          <w:rPr>
            <w:noProof/>
            <w:webHidden/>
          </w:rPr>
          <w:fldChar w:fldCharType="end"/>
        </w:r>
      </w:hyperlink>
    </w:p>
    <w:p w:rsidR="004E26B7" w:rsidRDefault="00E71FC1">
      <w:pPr>
        <w:pStyle w:val="INNH2"/>
        <w:tabs>
          <w:tab w:val="left" w:pos="1100"/>
          <w:tab w:val="right" w:leader="underscore" w:pos="9062"/>
        </w:tabs>
        <w:rPr>
          <w:rFonts w:asciiTheme="minorHAnsi" w:eastAsiaTheme="minorEastAsia" w:hAnsiTheme="minorHAnsi"/>
          <w:noProof/>
          <w:sz w:val="22"/>
          <w:lang w:val="nb-NO" w:eastAsia="nb-NO"/>
        </w:rPr>
      </w:pPr>
      <w:hyperlink w:anchor="_Toc385266124" w:history="1">
        <w:r w:rsidR="004E26B7" w:rsidRPr="005E3F91">
          <w:rPr>
            <w:rStyle w:val="Hyperkobling"/>
            <w:noProof/>
          </w:rPr>
          <w:t>10.6</w:t>
        </w:r>
        <w:r w:rsidR="004E26B7">
          <w:rPr>
            <w:rFonts w:asciiTheme="minorHAnsi" w:eastAsiaTheme="minorEastAsia" w:hAnsiTheme="minorHAnsi"/>
            <w:noProof/>
            <w:sz w:val="22"/>
            <w:lang w:val="nb-NO" w:eastAsia="nb-NO"/>
          </w:rPr>
          <w:tab/>
        </w:r>
        <w:r w:rsidR="004E26B7" w:rsidRPr="005E3F91">
          <w:rPr>
            <w:rStyle w:val="Hyperkobling"/>
            <w:noProof/>
          </w:rPr>
          <w:t>Idle clients with WebSockets</w:t>
        </w:r>
        <w:r w:rsidR="004E26B7">
          <w:rPr>
            <w:noProof/>
            <w:webHidden/>
          </w:rPr>
          <w:tab/>
        </w:r>
        <w:r>
          <w:rPr>
            <w:noProof/>
            <w:webHidden/>
          </w:rPr>
          <w:fldChar w:fldCharType="begin"/>
        </w:r>
        <w:r w:rsidR="004E26B7">
          <w:rPr>
            <w:noProof/>
            <w:webHidden/>
          </w:rPr>
          <w:instrText xml:space="preserve"> PAGEREF _Toc385266124 \h </w:instrText>
        </w:r>
        <w:r>
          <w:rPr>
            <w:noProof/>
            <w:webHidden/>
          </w:rPr>
        </w:r>
        <w:r>
          <w:rPr>
            <w:noProof/>
            <w:webHidden/>
          </w:rPr>
          <w:fldChar w:fldCharType="separate"/>
        </w:r>
        <w:r w:rsidR="00236018">
          <w:rPr>
            <w:noProof/>
            <w:webHidden/>
          </w:rPr>
          <w:t>104</w:t>
        </w:r>
        <w:r>
          <w:rPr>
            <w:noProof/>
            <w:webHidden/>
          </w:rPr>
          <w:fldChar w:fldCharType="end"/>
        </w:r>
      </w:hyperlink>
    </w:p>
    <w:p w:rsidR="004E26B7" w:rsidRDefault="00E71FC1">
      <w:pPr>
        <w:pStyle w:val="INNH1"/>
        <w:tabs>
          <w:tab w:val="right" w:leader="underscore" w:pos="9062"/>
        </w:tabs>
        <w:rPr>
          <w:rFonts w:asciiTheme="minorHAnsi" w:eastAsiaTheme="minorEastAsia" w:hAnsiTheme="minorHAnsi"/>
          <w:noProof/>
          <w:sz w:val="22"/>
          <w:lang w:val="nb-NO" w:eastAsia="nb-NO"/>
        </w:rPr>
      </w:pPr>
      <w:hyperlink w:anchor="_Toc385266125" w:history="1">
        <w:r w:rsidR="004E26B7" w:rsidRPr="005E3F91">
          <w:rPr>
            <w:rStyle w:val="Hyperkobling"/>
            <w:noProof/>
          </w:rPr>
          <w:t>Conclusion</w:t>
        </w:r>
        <w:r w:rsidR="004E26B7">
          <w:rPr>
            <w:noProof/>
            <w:webHidden/>
          </w:rPr>
          <w:tab/>
        </w:r>
        <w:r>
          <w:rPr>
            <w:noProof/>
            <w:webHidden/>
          </w:rPr>
          <w:fldChar w:fldCharType="begin"/>
        </w:r>
        <w:r w:rsidR="004E26B7">
          <w:rPr>
            <w:noProof/>
            <w:webHidden/>
          </w:rPr>
          <w:instrText xml:space="preserve"> PAGEREF _Toc385266125 \h </w:instrText>
        </w:r>
        <w:r>
          <w:rPr>
            <w:noProof/>
            <w:webHidden/>
          </w:rPr>
        </w:r>
        <w:r>
          <w:rPr>
            <w:noProof/>
            <w:webHidden/>
          </w:rPr>
          <w:fldChar w:fldCharType="separate"/>
        </w:r>
        <w:r w:rsidR="00236018">
          <w:rPr>
            <w:noProof/>
            <w:webHidden/>
          </w:rPr>
          <w:t>107</w:t>
        </w:r>
        <w:r>
          <w:rPr>
            <w:noProof/>
            <w:webHidden/>
          </w:rPr>
          <w:fldChar w:fldCharType="end"/>
        </w:r>
      </w:hyperlink>
    </w:p>
    <w:p w:rsidR="004E26B7" w:rsidRDefault="00E71FC1">
      <w:pPr>
        <w:pStyle w:val="INNH1"/>
        <w:tabs>
          <w:tab w:val="left" w:pos="440"/>
          <w:tab w:val="right" w:leader="underscore" w:pos="9062"/>
        </w:tabs>
        <w:rPr>
          <w:rFonts w:asciiTheme="minorHAnsi" w:eastAsiaTheme="minorEastAsia" w:hAnsiTheme="minorHAnsi"/>
          <w:noProof/>
          <w:sz w:val="22"/>
          <w:lang w:val="nb-NO" w:eastAsia="nb-NO"/>
        </w:rPr>
      </w:pPr>
      <w:hyperlink w:anchor="_Toc385266126" w:history="1">
        <w:r w:rsidR="004E26B7" w:rsidRPr="005E3F91">
          <w:rPr>
            <w:rStyle w:val="Hyperkobling"/>
            <w:noProof/>
          </w:rPr>
          <w:t>11</w:t>
        </w:r>
        <w:r w:rsidR="004E26B7">
          <w:rPr>
            <w:rFonts w:asciiTheme="minorHAnsi" w:eastAsiaTheme="minorEastAsia" w:hAnsiTheme="minorHAnsi"/>
            <w:noProof/>
            <w:sz w:val="22"/>
            <w:lang w:val="nb-NO" w:eastAsia="nb-NO"/>
          </w:rPr>
          <w:tab/>
        </w:r>
        <w:r w:rsidR="004E26B7" w:rsidRPr="005E3F91">
          <w:rPr>
            <w:rStyle w:val="Hyperkobling"/>
            <w:noProof/>
          </w:rPr>
          <w:t>Frameworks</w:t>
        </w:r>
        <w:r w:rsidR="004E26B7">
          <w:rPr>
            <w:noProof/>
            <w:webHidden/>
          </w:rPr>
          <w:tab/>
        </w:r>
        <w:r>
          <w:rPr>
            <w:noProof/>
            <w:webHidden/>
          </w:rPr>
          <w:fldChar w:fldCharType="begin"/>
        </w:r>
        <w:r w:rsidR="004E26B7">
          <w:rPr>
            <w:noProof/>
            <w:webHidden/>
          </w:rPr>
          <w:instrText xml:space="preserve"> PAGEREF _Toc385266126 \h </w:instrText>
        </w:r>
        <w:r>
          <w:rPr>
            <w:noProof/>
            <w:webHidden/>
          </w:rPr>
        </w:r>
        <w:r>
          <w:rPr>
            <w:noProof/>
            <w:webHidden/>
          </w:rPr>
          <w:fldChar w:fldCharType="separate"/>
        </w:r>
        <w:r w:rsidR="00236018">
          <w:rPr>
            <w:noProof/>
            <w:webHidden/>
          </w:rPr>
          <w:t>108</w:t>
        </w:r>
        <w:r>
          <w:rPr>
            <w:noProof/>
            <w:webHidden/>
          </w:rPr>
          <w:fldChar w:fldCharType="end"/>
        </w:r>
      </w:hyperlink>
    </w:p>
    <w:p w:rsidR="004E26B7" w:rsidRDefault="00E71FC1">
      <w:pPr>
        <w:pStyle w:val="INNH1"/>
        <w:tabs>
          <w:tab w:val="left" w:pos="660"/>
          <w:tab w:val="right" w:leader="underscore" w:pos="9062"/>
        </w:tabs>
        <w:rPr>
          <w:rFonts w:asciiTheme="minorHAnsi" w:eastAsiaTheme="minorEastAsia" w:hAnsiTheme="minorHAnsi"/>
          <w:noProof/>
          <w:sz w:val="22"/>
          <w:lang w:val="nb-NO" w:eastAsia="nb-NO"/>
        </w:rPr>
      </w:pPr>
      <w:hyperlink w:anchor="_Toc385266127" w:history="1">
        <w:r w:rsidR="004E26B7" w:rsidRPr="005E3F91">
          <w:rPr>
            <w:rStyle w:val="Hyperkobling"/>
            <w:noProof/>
          </w:rPr>
          <w:t>12</w:t>
        </w:r>
        <w:r w:rsidR="004E26B7">
          <w:rPr>
            <w:rFonts w:asciiTheme="minorHAnsi" w:eastAsiaTheme="minorEastAsia" w:hAnsiTheme="minorHAnsi"/>
            <w:noProof/>
            <w:sz w:val="22"/>
            <w:lang w:val="nb-NO" w:eastAsia="nb-NO"/>
          </w:rPr>
          <w:tab/>
        </w:r>
        <w:r w:rsidR="004E26B7" w:rsidRPr="005E3F91">
          <w:rPr>
            <w:rStyle w:val="Hyperkobling"/>
            <w:noProof/>
          </w:rPr>
          <w:t>WebSockets versus HTTP</w:t>
        </w:r>
        <w:r w:rsidR="004E26B7">
          <w:rPr>
            <w:noProof/>
            <w:webHidden/>
          </w:rPr>
          <w:tab/>
        </w:r>
        <w:r>
          <w:rPr>
            <w:noProof/>
            <w:webHidden/>
          </w:rPr>
          <w:fldChar w:fldCharType="begin"/>
        </w:r>
        <w:r w:rsidR="004E26B7">
          <w:rPr>
            <w:noProof/>
            <w:webHidden/>
          </w:rPr>
          <w:instrText xml:space="preserve"> PAGEREF _Toc385266127 \h </w:instrText>
        </w:r>
        <w:r>
          <w:rPr>
            <w:noProof/>
            <w:webHidden/>
          </w:rPr>
        </w:r>
        <w:r>
          <w:rPr>
            <w:noProof/>
            <w:webHidden/>
          </w:rPr>
          <w:fldChar w:fldCharType="separate"/>
        </w:r>
        <w:r w:rsidR="00236018">
          <w:rPr>
            <w:noProof/>
            <w:webHidden/>
          </w:rPr>
          <w:t>111</w:t>
        </w:r>
        <w:r>
          <w:rPr>
            <w:noProof/>
            <w:webHidden/>
          </w:rPr>
          <w:fldChar w:fldCharType="end"/>
        </w:r>
      </w:hyperlink>
    </w:p>
    <w:p w:rsidR="004E26B7" w:rsidRDefault="00E71FC1">
      <w:pPr>
        <w:pStyle w:val="INNH1"/>
        <w:tabs>
          <w:tab w:val="left" w:pos="660"/>
          <w:tab w:val="right" w:leader="underscore" w:pos="9062"/>
        </w:tabs>
        <w:rPr>
          <w:rFonts w:asciiTheme="minorHAnsi" w:eastAsiaTheme="minorEastAsia" w:hAnsiTheme="minorHAnsi"/>
          <w:noProof/>
          <w:sz w:val="22"/>
          <w:lang w:val="nb-NO" w:eastAsia="nb-NO"/>
        </w:rPr>
      </w:pPr>
      <w:hyperlink w:anchor="_Toc385266128" w:history="1">
        <w:r w:rsidR="004E26B7" w:rsidRPr="005E3F91">
          <w:rPr>
            <w:rStyle w:val="Hyperkobling"/>
            <w:noProof/>
          </w:rPr>
          <w:t>13</w:t>
        </w:r>
        <w:r w:rsidR="004E26B7">
          <w:rPr>
            <w:rFonts w:asciiTheme="minorHAnsi" w:eastAsiaTheme="minorEastAsia" w:hAnsiTheme="minorHAnsi"/>
            <w:noProof/>
            <w:sz w:val="22"/>
            <w:lang w:val="nb-NO" w:eastAsia="nb-NO"/>
          </w:rPr>
          <w:tab/>
        </w:r>
        <w:r w:rsidR="004E26B7" w:rsidRPr="005E3F91">
          <w:rPr>
            <w:rStyle w:val="Hyperkobling"/>
            <w:noProof/>
          </w:rPr>
          <w:t>Further work</w:t>
        </w:r>
        <w:r w:rsidR="004E26B7">
          <w:rPr>
            <w:noProof/>
            <w:webHidden/>
          </w:rPr>
          <w:tab/>
        </w:r>
        <w:r>
          <w:rPr>
            <w:noProof/>
            <w:webHidden/>
          </w:rPr>
          <w:fldChar w:fldCharType="begin"/>
        </w:r>
        <w:r w:rsidR="004E26B7">
          <w:rPr>
            <w:noProof/>
            <w:webHidden/>
          </w:rPr>
          <w:instrText xml:space="preserve"> PAGEREF _Toc385266128 \h </w:instrText>
        </w:r>
        <w:r>
          <w:rPr>
            <w:noProof/>
            <w:webHidden/>
          </w:rPr>
        </w:r>
        <w:r>
          <w:rPr>
            <w:noProof/>
            <w:webHidden/>
          </w:rPr>
          <w:fldChar w:fldCharType="separate"/>
        </w:r>
        <w:r w:rsidR="00236018">
          <w:rPr>
            <w:noProof/>
            <w:webHidden/>
          </w:rPr>
          <w:t>113</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129" w:history="1">
        <w:r w:rsidR="004E26B7" w:rsidRPr="005E3F91">
          <w:rPr>
            <w:rStyle w:val="Hyperkobling"/>
            <w:noProof/>
          </w:rPr>
          <w:t>13.1</w:t>
        </w:r>
        <w:r w:rsidR="004E26B7">
          <w:rPr>
            <w:rFonts w:asciiTheme="minorHAnsi" w:eastAsiaTheme="minorEastAsia" w:hAnsiTheme="minorHAnsi"/>
            <w:noProof/>
            <w:sz w:val="22"/>
            <w:lang w:val="nb-NO" w:eastAsia="nb-NO"/>
          </w:rPr>
          <w:tab/>
        </w:r>
        <w:r w:rsidR="004E26B7" w:rsidRPr="005E3F91">
          <w:rPr>
            <w:rStyle w:val="Hyperkobling"/>
            <w:noProof/>
          </w:rPr>
          <w:t>Scalability</w:t>
        </w:r>
        <w:r w:rsidR="004E26B7">
          <w:rPr>
            <w:noProof/>
            <w:webHidden/>
          </w:rPr>
          <w:tab/>
        </w:r>
        <w:r>
          <w:rPr>
            <w:noProof/>
            <w:webHidden/>
          </w:rPr>
          <w:fldChar w:fldCharType="begin"/>
        </w:r>
        <w:r w:rsidR="004E26B7">
          <w:rPr>
            <w:noProof/>
            <w:webHidden/>
          </w:rPr>
          <w:instrText xml:space="preserve"> PAGEREF _Toc385266129 \h </w:instrText>
        </w:r>
        <w:r>
          <w:rPr>
            <w:noProof/>
            <w:webHidden/>
          </w:rPr>
        </w:r>
        <w:r>
          <w:rPr>
            <w:noProof/>
            <w:webHidden/>
          </w:rPr>
          <w:fldChar w:fldCharType="separate"/>
        </w:r>
        <w:r w:rsidR="00236018">
          <w:rPr>
            <w:noProof/>
            <w:webHidden/>
          </w:rPr>
          <w:t>113</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130" w:history="1">
        <w:r w:rsidR="004E26B7" w:rsidRPr="005E3F91">
          <w:rPr>
            <w:rStyle w:val="Hyperkobling"/>
            <w:noProof/>
          </w:rPr>
          <w:t>13.2</w:t>
        </w:r>
        <w:r w:rsidR="004E26B7">
          <w:rPr>
            <w:rFonts w:asciiTheme="minorHAnsi" w:eastAsiaTheme="minorEastAsia" w:hAnsiTheme="minorHAnsi"/>
            <w:noProof/>
            <w:sz w:val="22"/>
            <w:lang w:val="nb-NO" w:eastAsia="nb-NO"/>
          </w:rPr>
          <w:tab/>
        </w:r>
        <w:r w:rsidR="004E26B7" w:rsidRPr="005E3F91">
          <w:rPr>
            <w:rStyle w:val="Hyperkobling"/>
            <w:noProof/>
          </w:rPr>
          <w:t>Separate message directions</w:t>
        </w:r>
        <w:r w:rsidR="004E26B7">
          <w:rPr>
            <w:noProof/>
            <w:webHidden/>
          </w:rPr>
          <w:tab/>
        </w:r>
        <w:r>
          <w:rPr>
            <w:noProof/>
            <w:webHidden/>
          </w:rPr>
          <w:fldChar w:fldCharType="begin"/>
        </w:r>
        <w:r w:rsidR="004E26B7">
          <w:rPr>
            <w:noProof/>
            <w:webHidden/>
          </w:rPr>
          <w:instrText xml:space="preserve"> PAGEREF _Toc385266130 \h </w:instrText>
        </w:r>
        <w:r>
          <w:rPr>
            <w:noProof/>
            <w:webHidden/>
          </w:rPr>
        </w:r>
        <w:r>
          <w:rPr>
            <w:noProof/>
            <w:webHidden/>
          </w:rPr>
          <w:fldChar w:fldCharType="separate"/>
        </w:r>
        <w:r w:rsidR="00236018">
          <w:rPr>
            <w:noProof/>
            <w:webHidden/>
          </w:rPr>
          <w:t>113</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131" w:history="1">
        <w:r w:rsidR="004E26B7" w:rsidRPr="005E3F91">
          <w:rPr>
            <w:rStyle w:val="Hyperkobling"/>
            <w:noProof/>
          </w:rPr>
          <w:t>13.3</w:t>
        </w:r>
        <w:r w:rsidR="004E26B7">
          <w:rPr>
            <w:rFonts w:asciiTheme="minorHAnsi" w:eastAsiaTheme="minorEastAsia" w:hAnsiTheme="minorHAnsi"/>
            <w:noProof/>
            <w:sz w:val="22"/>
            <w:lang w:val="nb-NO" w:eastAsia="nb-NO"/>
          </w:rPr>
          <w:tab/>
        </w:r>
        <w:r w:rsidR="004E26B7" w:rsidRPr="005E3F91">
          <w:rPr>
            <w:rStyle w:val="Hyperkobling"/>
            <w:noProof/>
          </w:rPr>
          <w:t>Cluster of Node servers</w:t>
        </w:r>
        <w:r w:rsidR="004E26B7">
          <w:rPr>
            <w:noProof/>
            <w:webHidden/>
          </w:rPr>
          <w:tab/>
        </w:r>
        <w:r>
          <w:rPr>
            <w:noProof/>
            <w:webHidden/>
          </w:rPr>
          <w:fldChar w:fldCharType="begin"/>
        </w:r>
        <w:r w:rsidR="004E26B7">
          <w:rPr>
            <w:noProof/>
            <w:webHidden/>
          </w:rPr>
          <w:instrText xml:space="preserve"> PAGEREF _Toc385266131 \h </w:instrText>
        </w:r>
        <w:r>
          <w:rPr>
            <w:noProof/>
            <w:webHidden/>
          </w:rPr>
        </w:r>
        <w:r>
          <w:rPr>
            <w:noProof/>
            <w:webHidden/>
          </w:rPr>
          <w:fldChar w:fldCharType="separate"/>
        </w:r>
        <w:r w:rsidR="00236018">
          <w:rPr>
            <w:noProof/>
            <w:webHidden/>
          </w:rPr>
          <w:t>113</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132" w:history="1">
        <w:r w:rsidR="004E26B7" w:rsidRPr="005E3F91">
          <w:rPr>
            <w:rStyle w:val="Hyperkobling"/>
            <w:noProof/>
          </w:rPr>
          <w:t>13.4</w:t>
        </w:r>
        <w:r w:rsidR="004E26B7">
          <w:rPr>
            <w:rFonts w:asciiTheme="minorHAnsi" w:eastAsiaTheme="minorEastAsia" w:hAnsiTheme="minorHAnsi"/>
            <w:noProof/>
            <w:sz w:val="22"/>
            <w:lang w:val="nb-NO" w:eastAsia="nb-NO"/>
          </w:rPr>
          <w:tab/>
        </w:r>
        <w:r w:rsidR="004E26B7" w:rsidRPr="005E3F91">
          <w:rPr>
            <w:rStyle w:val="Hyperkobling"/>
            <w:noProof/>
          </w:rPr>
          <w:t>Atmosphere</w:t>
        </w:r>
        <w:r w:rsidR="004E26B7">
          <w:rPr>
            <w:noProof/>
            <w:webHidden/>
          </w:rPr>
          <w:tab/>
        </w:r>
        <w:r>
          <w:rPr>
            <w:noProof/>
            <w:webHidden/>
          </w:rPr>
          <w:fldChar w:fldCharType="begin"/>
        </w:r>
        <w:r w:rsidR="004E26B7">
          <w:rPr>
            <w:noProof/>
            <w:webHidden/>
          </w:rPr>
          <w:instrText xml:space="preserve"> PAGEREF _Toc385266132 \h </w:instrText>
        </w:r>
        <w:r>
          <w:rPr>
            <w:noProof/>
            <w:webHidden/>
          </w:rPr>
        </w:r>
        <w:r>
          <w:rPr>
            <w:noProof/>
            <w:webHidden/>
          </w:rPr>
          <w:fldChar w:fldCharType="separate"/>
        </w:r>
        <w:r w:rsidR="00236018">
          <w:rPr>
            <w:noProof/>
            <w:webHidden/>
          </w:rPr>
          <w:t>114</w:t>
        </w:r>
        <w:r>
          <w:rPr>
            <w:noProof/>
            <w:webHidden/>
          </w:rPr>
          <w:fldChar w:fldCharType="end"/>
        </w:r>
      </w:hyperlink>
    </w:p>
    <w:p w:rsidR="004E26B7" w:rsidRDefault="00E71FC1">
      <w:pPr>
        <w:pStyle w:val="INNH2"/>
        <w:tabs>
          <w:tab w:val="left" w:pos="880"/>
          <w:tab w:val="right" w:leader="underscore" w:pos="9062"/>
        </w:tabs>
        <w:rPr>
          <w:rFonts w:asciiTheme="minorHAnsi" w:eastAsiaTheme="minorEastAsia" w:hAnsiTheme="minorHAnsi"/>
          <w:noProof/>
          <w:sz w:val="22"/>
          <w:lang w:val="nb-NO" w:eastAsia="nb-NO"/>
        </w:rPr>
      </w:pPr>
      <w:hyperlink w:anchor="_Toc385266133" w:history="1">
        <w:r w:rsidR="004E26B7" w:rsidRPr="005E3F91">
          <w:rPr>
            <w:rStyle w:val="Hyperkobling"/>
            <w:noProof/>
          </w:rPr>
          <w:t>13.5</w:t>
        </w:r>
        <w:r w:rsidR="004E26B7">
          <w:rPr>
            <w:rFonts w:asciiTheme="minorHAnsi" w:eastAsiaTheme="minorEastAsia" w:hAnsiTheme="minorHAnsi"/>
            <w:noProof/>
            <w:sz w:val="22"/>
            <w:lang w:val="nb-NO" w:eastAsia="nb-NO"/>
          </w:rPr>
          <w:tab/>
        </w:r>
        <w:r w:rsidR="004E26B7" w:rsidRPr="005E3F91">
          <w:rPr>
            <w:rStyle w:val="Hyperkobling"/>
            <w:noProof/>
          </w:rPr>
          <w:t>HTTP/2.0</w:t>
        </w:r>
        <w:r w:rsidR="004E26B7">
          <w:rPr>
            <w:noProof/>
            <w:webHidden/>
          </w:rPr>
          <w:tab/>
        </w:r>
        <w:r>
          <w:rPr>
            <w:noProof/>
            <w:webHidden/>
          </w:rPr>
          <w:fldChar w:fldCharType="begin"/>
        </w:r>
        <w:r w:rsidR="004E26B7">
          <w:rPr>
            <w:noProof/>
            <w:webHidden/>
          </w:rPr>
          <w:instrText xml:space="preserve"> PAGEREF _Toc385266133 \h </w:instrText>
        </w:r>
        <w:r>
          <w:rPr>
            <w:noProof/>
            <w:webHidden/>
          </w:rPr>
        </w:r>
        <w:r>
          <w:rPr>
            <w:noProof/>
            <w:webHidden/>
          </w:rPr>
          <w:fldChar w:fldCharType="separate"/>
        </w:r>
        <w:r w:rsidR="00236018">
          <w:rPr>
            <w:noProof/>
            <w:webHidden/>
          </w:rPr>
          <w:t>114</w:t>
        </w:r>
        <w:r>
          <w:rPr>
            <w:noProof/>
            <w:webHidden/>
          </w:rPr>
          <w:fldChar w:fldCharType="end"/>
        </w:r>
      </w:hyperlink>
    </w:p>
    <w:p w:rsidR="004E26B7" w:rsidRDefault="00E71FC1">
      <w:pPr>
        <w:pStyle w:val="INNH1"/>
        <w:tabs>
          <w:tab w:val="right" w:leader="underscore" w:pos="9062"/>
        </w:tabs>
        <w:rPr>
          <w:rFonts w:asciiTheme="minorHAnsi" w:eastAsiaTheme="minorEastAsia" w:hAnsiTheme="minorHAnsi"/>
          <w:noProof/>
          <w:sz w:val="22"/>
          <w:lang w:val="nb-NO" w:eastAsia="nb-NO"/>
        </w:rPr>
      </w:pPr>
      <w:hyperlink w:anchor="_Toc385266134" w:history="1">
        <w:r w:rsidR="004E26B7" w:rsidRPr="005E3F91">
          <w:rPr>
            <w:rStyle w:val="Hyperkobling"/>
            <w:noProof/>
          </w:rPr>
          <w:t>Sources</w:t>
        </w:r>
        <w:r w:rsidR="004E26B7">
          <w:rPr>
            <w:noProof/>
            <w:webHidden/>
          </w:rPr>
          <w:tab/>
        </w:r>
        <w:r>
          <w:rPr>
            <w:noProof/>
            <w:webHidden/>
          </w:rPr>
          <w:fldChar w:fldCharType="begin"/>
        </w:r>
        <w:r w:rsidR="004E26B7">
          <w:rPr>
            <w:noProof/>
            <w:webHidden/>
          </w:rPr>
          <w:instrText xml:space="preserve"> PAGEREF _Toc385266134 \h </w:instrText>
        </w:r>
        <w:r>
          <w:rPr>
            <w:noProof/>
            <w:webHidden/>
          </w:rPr>
        </w:r>
        <w:r>
          <w:rPr>
            <w:noProof/>
            <w:webHidden/>
          </w:rPr>
          <w:fldChar w:fldCharType="separate"/>
        </w:r>
        <w:r w:rsidR="00236018">
          <w:rPr>
            <w:noProof/>
            <w:webHidden/>
          </w:rPr>
          <w:t>115</w:t>
        </w:r>
        <w:r>
          <w:rPr>
            <w:noProof/>
            <w:webHidden/>
          </w:rPr>
          <w:fldChar w:fldCharType="end"/>
        </w:r>
      </w:hyperlink>
    </w:p>
    <w:p w:rsidR="004E26B7" w:rsidRDefault="00E71FC1">
      <w:pPr>
        <w:pStyle w:val="INNH1"/>
        <w:tabs>
          <w:tab w:val="right" w:leader="underscore" w:pos="9062"/>
        </w:tabs>
        <w:rPr>
          <w:rFonts w:asciiTheme="minorHAnsi" w:eastAsiaTheme="minorEastAsia" w:hAnsiTheme="minorHAnsi"/>
          <w:noProof/>
          <w:sz w:val="22"/>
          <w:lang w:val="nb-NO" w:eastAsia="nb-NO"/>
        </w:rPr>
      </w:pPr>
      <w:hyperlink w:anchor="_Toc385266135" w:history="1">
        <w:r w:rsidR="004E26B7" w:rsidRPr="005E3F91">
          <w:rPr>
            <w:rStyle w:val="Hyperkobling"/>
            <w:noProof/>
          </w:rPr>
          <w:t>Appendix</w:t>
        </w:r>
        <w:r w:rsidR="004E26B7">
          <w:rPr>
            <w:noProof/>
            <w:webHidden/>
          </w:rPr>
          <w:tab/>
        </w:r>
        <w:r>
          <w:rPr>
            <w:noProof/>
            <w:webHidden/>
          </w:rPr>
          <w:fldChar w:fldCharType="begin"/>
        </w:r>
        <w:r w:rsidR="004E26B7">
          <w:rPr>
            <w:noProof/>
            <w:webHidden/>
          </w:rPr>
          <w:instrText xml:space="preserve"> PAGEREF _Toc385266135 \h </w:instrText>
        </w:r>
        <w:r>
          <w:rPr>
            <w:noProof/>
            <w:webHidden/>
          </w:rPr>
        </w:r>
        <w:r>
          <w:rPr>
            <w:noProof/>
            <w:webHidden/>
          </w:rPr>
          <w:fldChar w:fldCharType="separate"/>
        </w:r>
        <w:r w:rsidR="00236018">
          <w:rPr>
            <w:noProof/>
            <w:webHidden/>
          </w:rPr>
          <w:t>129</w:t>
        </w:r>
        <w:r>
          <w:rPr>
            <w:noProof/>
            <w:webHidden/>
          </w:rPr>
          <w:fldChar w:fldCharType="end"/>
        </w:r>
      </w:hyperlink>
    </w:p>
    <w:p w:rsidR="004E26B7" w:rsidRDefault="00E71FC1">
      <w:pPr>
        <w:pStyle w:val="INNH1"/>
        <w:tabs>
          <w:tab w:val="right" w:leader="underscore" w:pos="9062"/>
        </w:tabs>
        <w:rPr>
          <w:rFonts w:asciiTheme="minorHAnsi" w:eastAsiaTheme="minorEastAsia" w:hAnsiTheme="minorHAnsi"/>
          <w:noProof/>
          <w:sz w:val="22"/>
          <w:lang w:val="nb-NO" w:eastAsia="nb-NO"/>
        </w:rPr>
      </w:pPr>
      <w:hyperlink w:anchor="_Toc385266136" w:history="1">
        <w:r w:rsidR="004E26B7" w:rsidRPr="005E3F91">
          <w:rPr>
            <w:rStyle w:val="Hyperkobling"/>
            <w:noProof/>
          </w:rPr>
          <w:t>Appendix A: E-mail communication with Weswit</w:t>
        </w:r>
        <w:r w:rsidR="004E26B7">
          <w:rPr>
            <w:noProof/>
            <w:webHidden/>
          </w:rPr>
          <w:tab/>
        </w:r>
        <w:r>
          <w:rPr>
            <w:noProof/>
            <w:webHidden/>
          </w:rPr>
          <w:fldChar w:fldCharType="begin"/>
        </w:r>
        <w:r w:rsidR="004E26B7">
          <w:rPr>
            <w:noProof/>
            <w:webHidden/>
          </w:rPr>
          <w:instrText xml:space="preserve"> PAGEREF _Toc385266136 \h </w:instrText>
        </w:r>
        <w:r>
          <w:rPr>
            <w:noProof/>
            <w:webHidden/>
          </w:rPr>
        </w:r>
        <w:r>
          <w:rPr>
            <w:noProof/>
            <w:webHidden/>
          </w:rPr>
          <w:fldChar w:fldCharType="separate"/>
        </w:r>
        <w:r w:rsidR="00236018">
          <w:rPr>
            <w:noProof/>
            <w:webHidden/>
          </w:rPr>
          <w:t>131</w:t>
        </w:r>
        <w:r>
          <w:rPr>
            <w:noProof/>
            <w:webHidden/>
          </w:rPr>
          <w:fldChar w:fldCharType="end"/>
        </w:r>
      </w:hyperlink>
    </w:p>
    <w:p w:rsidR="004E26B7" w:rsidRDefault="00E71FC1">
      <w:pPr>
        <w:pStyle w:val="INNH1"/>
        <w:tabs>
          <w:tab w:val="right" w:leader="underscore" w:pos="9062"/>
        </w:tabs>
        <w:rPr>
          <w:rFonts w:asciiTheme="minorHAnsi" w:eastAsiaTheme="minorEastAsia" w:hAnsiTheme="minorHAnsi"/>
          <w:noProof/>
          <w:sz w:val="22"/>
          <w:lang w:val="nb-NO" w:eastAsia="nb-NO"/>
        </w:rPr>
      </w:pPr>
      <w:hyperlink w:anchor="_Toc385266137" w:history="1">
        <w:r w:rsidR="004E26B7" w:rsidRPr="005E3F91">
          <w:rPr>
            <w:rStyle w:val="Hyperkobling"/>
            <w:noProof/>
          </w:rPr>
          <w:t>Appendix B: All standard charts</w:t>
        </w:r>
        <w:r w:rsidR="004E26B7">
          <w:rPr>
            <w:noProof/>
            <w:webHidden/>
          </w:rPr>
          <w:tab/>
        </w:r>
        <w:r>
          <w:rPr>
            <w:noProof/>
            <w:webHidden/>
          </w:rPr>
          <w:fldChar w:fldCharType="begin"/>
        </w:r>
        <w:r w:rsidR="004E26B7">
          <w:rPr>
            <w:noProof/>
            <w:webHidden/>
          </w:rPr>
          <w:instrText xml:space="preserve"> PAGEREF _Toc385266137 \h </w:instrText>
        </w:r>
        <w:r>
          <w:rPr>
            <w:noProof/>
            <w:webHidden/>
          </w:rPr>
        </w:r>
        <w:r>
          <w:rPr>
            <w:noProof/>
            <w:webHidden/>
          </w:rPr>
          <w:fldChar w:fldCharType="separate"/>
        </w:r>
        <w:r w:rsidR="00236018">
          <w:rPr>
            <w:noProof/>
            <w:webHidden/>
          </w:rPr>
          <w:t>136</w:t>
        </w:r>
        <w:r>
          <w:rPr>
            <w:noProof/>
            <w:webHidden/>
          </w:rPr>
          <w:fldChar w:fldCharType="end"/>
        </w:r>
      </w:hyperlink>
    </w:p>
    <w:p w:rsidR="004F7C35" w:rsidRDefault="00E71FC1" w:rsidP="00CB0E20">
      <w:pPr>
        <w:pStyle w:val="Overskrift1"/>
        <w:numPr>
          <w:ilvl w:val="0"/>
          <w:numId w:val="0"/>
        </w:numPr>
      </w:pPr>
      <w:r>
        <w:fldChar w:fldCharType="end"/>
      </w:r>
      <w:r w:rsidR="003F7710" w:rsidRPr="001239CB">
        <w:br w:type="page"/>
      </w:r>
      <w:bookmarkStart w:id="2" w:name="_Toc385266037"/>
      <w:r w:rsidR="00D53EF1" w:rsidRPr="00757172">
        <w:lastRenderedPageBreak/>
        <w:t>List of figures</w:t>
      </w:r>
      <w:bookmarkEnd w:id="2"/>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r w:rsidRPr="00E71FC1">
        <w:rPr>
          <w:rFonts w:ascii="Georgia" w:hAnsi="Georgia"/>
          <w:b/>
          <w:bCs/>
        </w:rPr>
        <w:fldChar w:fldCharType="begin"/>
      </w:r>
      <w:r w:rsidR="00BD5FEB" w:rsidRPr="00BD5FEB">
        <w:rPr>
          <w:rFonts w:ascii="Georgia" w:hAnsi="Georgia"/>
          <w:b/>
          <w:bCs/>
        </w:rPr>
        <w:instrText xml:space="preserve"> TOC \h \z \c "Figure" </w:instrText>
      </w:r>
      <w:r w:rsidRPr="00E71FC1">
        <w:rPr>
          <w:rFonts w:ascii="Georgia" w:hAnsi="Georgia"/>
          <w:b/>
          <w:bCs/>
        </w:rPr>
        <w:fldChar w:fldCharType="separate"/>
      </w:r>
      <w:hyperlink w:anchor="_Toc385266138" w:history="1">
        <w:r w:rsidR="004E26B7" w:rsidRPr="004E26B7">
          <w:rPr>
            <w:rStyle w:val="Hyperkobling"/>
            <w:rFonts w:ascii="Georgia" w:hAnsi="Georgia"/>
            <w:noProof/>
          </w:rPr>
          <w:t>Figure 2</w:t>
        </w:r>
        <w:r w:rsidR="004E26B7" w:rsidRPr="004E26B7">
          <w:rPr>
            <w:rStyle w:val="Hyperkobling"/>
            <w:rFonts w:ascii="Georgia" w:hAnsi="Georgia"/>
            <w:noProof/>
          </w:rPr>
          <w:noBreakHyphen/>
          <w:t>1: Several request to get the whole page.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_Toc385266138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10</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39" w:history="1">
        <w:r w:rsidR="004E26B7" w:rsidRPr="004E26B7">
          <w:rPr>
            <w:rStyle w:val="Hyperkobling"/>
            <w:rFonts w:ascii="Georgia" w:hAnsi="Georgia"/>
            <w:noProof/>
          </w:rPr>
          <w:t>Figure 2</w:t>
        </w:r>
        <w:r w:rsidR="004E26B7" w:rsidRPr="004E26B7">
          <w:rPr>
            <w:rStyle w:val="Hyperkobling"/>
            <w:rFonts w:ascii="Georgia" w:hAnsi="Georgia"/>
            <w:noProof/>
          </w:rPr>
          <w:noBreakHyphen/>
          <w:t>2: Several responses pushed to a client after a single request.</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_Toc385266139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11</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40" w:history="1">
        <w:r w:rsidR="004E26B7" w:rsidRPr="004E26B7">
          <w:rPr>
            <w:rStyle w:val="Hyperkobling"/>
            <w:rFonts w:ascii="Georgia" w:hAnsi="Georgia"/>
            <w:noProof/>
          </w:rPr>
          <w:t>Figure 3</w:t>
        </w:r>
        <w:r w:rsidR="004E26B7" w:rsidRPr="004E26B7">
          <w:rPr>
            <w:rStyle w:val="Hyperkobling"/>
            <w:rFonts w:ascii="Georgia" w:hAnsi="Georgia"/>
            <w:noProof/>
          </w:rPr>
          <w:noBreakHyphen/>
          <w:t>1: Screenshot of real-time updates in Facebook.</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_Toc385266140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12</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41" w:history="1">
        <w:r w:rsidR="004E26B7" w:rsidRPr="004E26B7">
          <w:rPr>
            <w:rStyle w:val="Hyperkobling"/>
            <w:rFonts w:ascii="Georgia" w:hAnsi="Georgia"/>
            <w:noProof/>
          </w:rPr>
          <w:t>Figure 3</w:t>
        </w:r>
        <w:r w:rsidR="004E26B7" w:rsidRPr="004E26B7">
          <w:rPr>
            <w:rStyle w:val="Hyperkobling"/>
            <w:rFonts w:ascii="Georgia" w:hAnsi="Georgia"/>
            <w:noProof/>
          </w:rPr>
          <w:noBreakHyphen/>
          <w:t>2: 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_Toc385266141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13</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42" w:history="1">
        <w:r w:rsidR="004E26B7" w:rsidRPr="004E26B7">
          <w:rPr>
            <w:rStyle w:val="Hyperkobling"/>
            <w:rFonts w:ascii="Georgia" w:hAnsi="Georgia"/>
            <w:noProof/>
          </w:rPr>
          <w:t>Figure 3</w:t>
        </w:r>
        <w:r w:rsidR="004E26B7" w:rsidRPr="004E26B7">
          <w:rPr>
            <w:rStyle w:val="Hyperkobling"/>
            <w:rFonts w:ascii="Georgia" w:hAnsi="Georgia"/>
            <w:noProof/>
          </w:rPr>
          <w:noBreakHyphen/>
          <w:t>3: Polling with piggybacking.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_Toc385266142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14</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43" w:history="1">
        <w:r w:rsidR="004E26B7" w:rsidRPr="004E26B7">
          <w:rPr>
            <w:rStyle w:val="Hyperkobling"/>
            <w:rFonts w:ascii="Georgia" w:hAnsi="Georgia"/>
            <w:noProof/>
          </w:rPr>
          <w:t>Figure 3</w:t>
        </w:r>
        <w:r w:rsidR="004E26B7" w:rsidRPr="004E26B7">
          <w:rPr>
            <w:rStyle w:val="Hyperkobling"/>
            <w:rFonts w:ascii="Georgia" w:hAnsi="Georgia"/>
            <w:noProof/>
          </w:rPr>
          <w:noBreakHyphen/>
          <w:t>4: Long-polling.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_Toc385266143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14</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44" w:history="1">
        <w:r w:rsidR="004E26B7" w:rsidRPr="004E26B7">
          <w:rPr>
            <w:rStyle w:val="Hyperkobling"/>
            <w:rFonts w:ascii="Georgia" w:hAnsi="Georgia"/>
            <w:noProof/>
          </w:rPr>
          <w:t>Figure 3</w:t>
        </w:r>
        <w:r w:rsidR="004E26B7" w:rsidRPr="004E26B7">
          <w:rPr>
            <w:rStyle w:val="Hyperkobling"/>
            <w:rFonts w:ascii="Georgia" w:hAnsi="Georgia"/>
            <w:noProof/>
          </w:rPr>
          <w:noBreakHyphen/>
          <w:t>5: A client using the forever frame technique receives script-tags from the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_Toc385266144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15</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45" w:history="1">
        <w:r w:rsidR="004E26B7" w:rsidRPr="004E26B7">
          <w:rPr>
            <w:rStyle w:val="Hyperkobling"/>
            <w:rFonts w:ascii="Georgia" w:hAnsi="Georgia"/>
            <w:noProof/>
          </w:rPr>
          <w:t>Figure 3</w:t>
        </w:r>
        <w:r w:rsidR="004E26B7" w:rsidRPr="004E26B7">
          <w:rPr>
            <w:rStyle w:val="Hyperkobling"/>
            <w:rFonts w:ascii="Georgia" w:hAnsi="Georgia"/>
            <w:noProof/>
          </w:rPr>
          <w:noBreakHyphen/>
          <w:t>6:  Server-Sent Events resembles long-polling.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_Toc385266145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16</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46" w:history="1">
        <w:r w:rsidR="004E26B7" w:rsidRPr="004E26B7">
          <w:rPr>
            <w:rStyle w:val="Hyperkobling"/>
            <w:rFonts w:ascii="Georgia" w:hAnsi="Georgia"/>
            <w:noProof/>
          </w:rPr>
          <w:t>Figure 3</w:t>
        </w:r>
        <w:r w:rsidR="004E26B7" w:rsidRPr="004E26B7">
          <w:rPr>
            <w:rStyle w:val="Hyperkobling"/>
            <w:rFonts w:ascii="Georgia" w:hAnsi="Georgia"/>
            <w:noProof/>
          </w:rPr>
          <w:noBreakHyphen/>
          <w:t>7: WebSocket handshake as seen in Google Chrome.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_Toc385266146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17</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47" w:history="1">
        <w:r w:rsidR="004E26B7" w:rsidRPr="004E26B7">
          <w:rPr>
            <w:rStyle w:val="Hyperkobling"/>
            <w:rFonts w:ascii="Georgia" w:hAnsi="Georgia"/>
            <w:noProof/>
          </w:rPr>
          <w:t>Figure 3</w:t>
        </w:r>
        <w:r w:rsidR="004E26B7" w:rsidRPr="004E26B7">
          <w:rPr>
            <w:rStyle w:val="Hyperkobling"/>
            <w:rFonts w:ascii="Georgia" w:hAnsi="Georgia"/>
            <w:noProof/>
          </w:rPr>
          <w:noBreakHyphen/>
          <w:t>8: Frames can pass both way through one connection.</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_Toc385266147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18</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48" w:history="1">
        <w:r w:rsidR="004E26B7" w:rsidRPr="004E26B7">
          <w:rPr>
            <w:rStyle w:val="Hyperkobling"/>
            <w:rFonts w:ascii="Georgia" w:hAnsi="Georgia"/>
            <w:noProof/>
          </w:rPr>
          <w:t>Figure 3</w:t>
        </w:r>
        <w:r w:rsidR="004E26B7" w:rsidRPr="004E26B7">
          <w:rPr>
            <w:rStyle w:val="Hyperkobling"/>
            <w:rFonts w:ascii="Georgia" w:hAnsi="Georgia"/>
            <w:noProof/>
          </w:rPr>
          <w:noBreakHyphen/>
          <w:t>9: Short poll interval gets new data fast, but demands server resources.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_Toc385266148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19</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49" w:history="1">
        <w:r w:rsidR="004E26B7" w:rsidRPr="004E26B7">
          <w:rPr>
            <w:rStyle w:val="Hyperkobling"/>
            <w:rFonts w:ascii="Georgia" w:hAnsi="Georgia"/>
            <w:noProof/>
          </w:rPr>
          <w:t>Figure 3</w:t>
        </w:r>
        <w:r w:rsidR="004E26B7" w:rsidRPr="004E26B7">
          <w:rPr>
            <w:rStyle w:val="Hyperkobling"/>
            <w:rFonts w:ascii="Georgia" w:hAnsi="Georgia"/>
            <w:noProof/>
          </w:rPr>
          <w:noBreakHyphen/>
          <w:t>10: Long interval makes the client miss a lot of updates in most cases.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_Toc385266149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19</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50" w:history="1">
        <w:r w:rsidR="004E26B7" w:rsidRPr="004E26B7">
          <w:rPr>
            <w:rStyle w:val="Hyperkobling"/>
            <w:rFonts w:ascii="Georgia" w:hAnsi="Georgia"/>
            <w:noProof/>
          </w:rPr>
          <w:t>Figure 3</w:t>
        </w:r>
        <w:r w:rsidR="004E26B7" w:rsidRPr="004E26B7">
          <w:rPr>
            <w:rStyle w:val="Hyperkobling"/>
            <w:rFonts w:ascii="Georgia" w:hAnsi="Georgia"/>
            <w:noProof/>
          </w:rPr>
          <w:noBreakHyphen/>
          <w:t>11:  Long-polling has no benefit over polling at high update-rates.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_Toc385266150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20</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51" w:history="1">
        <w:r w:rsidR="004E26B7" w:rsidRPr="004E26B7">
          <w:rPr>
            <w:rStyle w:val="Hyperkobling"/>
            <w:rFonts w:ascii="Georgia" w:hAnsi="Georgia"/>
            <w:noProof/>
          </w:rPr>
          <w:t>Figure 3</w:t>
        </w:r>
        <w:r w:rsidR="004E26B7" w:rsidRPr="004E26B7">
          <w:rPr>
            <w:rStyle w:val="Hyperkobling"/>
            <w:rFonts w:ascii="Georgia" w:hAnsi="Georgia"/>
            <w:noProof/>
          </w:rPr>
          <w:noBreakHyphen/>
          <w:t>12: Intervening proxy buffering response-stream from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_Toc385266151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21</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52" w:history="1">
        <w:r w:rsidR="004E26B7" w:rsidRPr="004E26B7">
          <w:rPr>
            <w:rStyle w:val="Hyperkobling"/>
            <w:rFonts w:ascii="Georgia" w:hAnsi="Georgia"/>
            <w:noProof/>
          </w:rPr>
          <w:t>Figure 3</w:t>
        </w:r>
        <w:r w:rsidR="004E26B7" w:rsidRPr="004E26B7">
          <w:rPr>
            <w:rStyle w:val="Hyperkobling"/>
            <w:rFonts w:ascii="Georgia" w:hAnsi="Georgia"/>
            <w:noProof/>
          </w:rPr>
          <w:noBreakHyphen/>
          <w:t>13: Two TCP connections simulating bi-directional communication.</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_Toc385266152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22</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53" w:history="1">
        <w:r w:rsidR="004E26B7" w:rsidRPr="004E26B7">
          <w:rPr>
            <w:rStyle w:val="Hyperkobling"/>
            <w:rFonts w:ascii="Georgia" w:hAnsi="Georgia"/>
            <w:noProof/>
          </w:rPr>
          <w:t>Figure 3</w:t>
        </w:r>
        <w:r w:rsidR="004E26B7" w:rsidRPr="004E26B7">
          <w:rPr>
            <w:rStyle w:val="Hyperkobling"/>
            <w:rFonts w:ascii="Georgia" w:hAnsi="Georgia"/>
            <w:noProof/>
          </w:rPr>
          <w:noBreakHyphen/>
          <w:t>14: No need for exchanging messages leaves idle connections.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_Toc385266153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24</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54" w:history="1">
        <w:r w:rsidR="004E26B7" w:rsidRPr="004E26B7">
          <w:rPr>
            <w:rStyle w:val="Hyperkobling"/>
            <w:rFonts w:ascii="Georgia" w:hAnsi="Georgia"/>
            <w:noProof/>
          </w:rPr>
          <w:t>Figure 3</w:t>
        </w:r>
        <w:r w:rsidR="004E26B7" w:rsidRPr="004E26B7">
          <w:rPr>
            <w:rStyle w:val="Hyperkobling"/>
            <w:rFonts w:ascii="Georgia" w:hAnsi="Georgia"/>
            <w:noProof/>
          </w:rPr>
          <w:noBreakHyphen/>
          <w:t>15: Hopefully, this scenario will be a thing of the past in a not too distant future.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_Toc385266154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25</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55" w:history="1">
        <w:r w:rsidR="004E26B7" w:rsidRPr="004E26B7">
          <w:rPr>
            <w:rStyle w:val="Hyperkobling"/>
            <w:rFonts w:ascii="Georgia" w:hAnsi="Georgia"/>
            <w:noProof/>
          </w:rPr>
          <w:t>Figure 7</w:t>
        </w:r>
        <w:r w:rsidR="004E26B7" w:rsidRPr="004E26B7">
          <w:rPr>
            <w:rStyle w:val="Hyperkobling"/>
            <w:rFonts w:ascii="Georgia" w:hAnsi="Georgia"/>
            <w:noProof/>
          </w:rPr>
          <w:noBreakHyphen/>
          <w:t>1: The contents of Lightstreamer’s "demos" folder (for JavaScript client)</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_Toc385266155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49</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56" w:history="1">
        <w:r w:rsidR="004E26B7" w:rsidRPr="004E26B7">
          <w:rPr>
            <w:rStyle w:val="Hyperkobling"/>
            <w:rFonts w:ascii="Georgia" w:hAnsi="Georgia"/>
            <w:noProof/>
          </w:rPr>
          <w:t>Figure 7</w:t>
        </w:r>
        <w:r w:rsidR="004E26B7" w:rsidRPr="004E26B7">
          <w:rPr>
            <w:rStyle w:val="Hyperkobling"/>
            <w:rFonts w:ascii="Georgia" w:hAnsi="Georgia"/>
            <w:noProof/>
          </w:rPr>
          <w:noBreakHyphen/>
          <w:t>2: The Lightstreamer server's purpose is real time only.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_Toc385266156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50</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57" w:history="1">
        <w:r w:rsidR="004E26B7" w:rsidRPr="004E26B7">
          <w:rPr>
            <w:rStyle w:val="Hyperkobling"/>
            <w:rFonts w:ascii="Georgia" w:hAnsi="Georgia"/>
            <w:noProof/>
          </w:rPr>
          <w:t>Figure 7</w:t>
        </w:r>
        <w:r w:rsidR="004E26B7" w:rsidRPr="004E26B7">
          <w:rPr>
            <w:rStyle w:val="Hyperkobling"/>
            <w:rFonts w:ascii="Georgia" w:hAnsi="Georgia"/>
            <w:noProof/>
          </w:rPr>
          <w:noBreakHyphen/>
          <w:t>3: How the various adapters can interact through a shared service layer.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_Toc385266157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51</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58" w:history="1">
        <w:r w:rsidR="004E26B7" w:rsidRPr="004E26B7">
          <w:rPr>
            <w:rStyle w:val="Hyperkobling"/>
            <w:rFonts w:ascii="Georgia" w:hAnsi="Georgia"/>
            <w:noProof/>
          </w:rPr>
          <w:t>Figure 7</w:t>
        </w:r>
        <w:r w:rsidR="004E26B7" w:rsidRPr="004E26B7">
          <w:rPr>
            <w:rStyle w:val="Hyperkobling"/>
            <w:rFonts w:ascii="Georgia" w:hAnsi="Georgia"/>
            <w:noProof/>
          </w:rPr>
          <w:noBreakHyphen/>
          <w:t>4: Compilation error with Play.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_Toc385266158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56</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59" w:history="1">
        <w:r w:rsidR="004E26B7" w:rsidRPr="004E26B7">
          <w:rPr>
            <w:rStyle w:val="Hyperkobling"/>
            <w:rFonts w:ascii="Georgia" w:hAnsi="Georgia"/>
            <w:noProof/>
          </w:rPr>
          <w:t>Figure 7</w:t>
        </w:r>
        <w:r w:rsidR="004E26B7" w:rsidRPr="004E26B7">
          <w:rPr>
            <w:rStyle w:val="Hyperkobling"/>
            <w:rFonts w:ascii="Georgia" w:hAnsi="Georgia"/>
            <w:noProof/>
          </w:rPr>
          <w:noBreakHyphen/>
          <w:t>5: Socket helper class hierarchy.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_Toc385266159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58</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60" w:history="1">
        <w:r w:rsidR="004E26B7" w:rsidRPr="004E26B7">
          <w:rPr>
            <w:rStyle w:val="Hyperkobling"/>
            <w:rFonts w:ascii="Georgia" w:hAnsi="Georgia"/>
            <w:noProof/>
          </w:rPr>
          <w:t>Figure 7</w:t>
        </w:r>
        <w:r w:rsidR="004E26B7" w:rsidRPr="004E26B7">
          <w:rPr>
            <w:rStyle w:val="Hyperkobling"/>
            <w:rFonts w:ascii="Georgia" w:hAnsi="Georgia"/>
            <w:noProof/>
          </w:rPr>
          <w:noBreakHyphen/>
          <w:t>6: Hard to keep track of stability of features in Meteor's documentation.</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_Toc385266160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66</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61" w:history="1">
        <w:r w:rsidR="004E26B7" w:rsidRPr="004E26B7">
          <w:rPr>
            <w:rStyle w:val="Hyperkobling"/>
            <w:rFonts w:ascii="Georgia" w:hAnsi="Georgia"/>
            <w:noProof/>
          </w:rPr>
          <w:t>Figure 8</w:t>
        </w:r>
        <w:r w:rsidR="004E26B7" w:rsidRPr="004E26B7">
          <w:rPr>
            <w:rStyle w:val="Hyperkobling"/>
            <w:rFonts w:ascii="Georgia" w:hAnsi="Georgia"/>
            <w:noProof/>
          </w:rPr>
          <w:noBreakHyphen/>
          <w:t>1: Message flow in a test run.</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_Toc385266161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72</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62" w:history="1">
        <w:r w:rsidR="004E26B7" w:rsidRPr="004E26B7">
          <w:rPr>
            <w:rStyle w:val="Hyperkobling"/>
            <w:rFonts w:ascii="Georgia" w:hAnsi="Georgia"/>
            <w:noProof/>
          </w:rPr>
          <w:t>Figure 9</w:t>
        </w:r>
        <w:r w:rsidR="004E26B7" w:rsidRPr="004E26B7">
          <w:rPr>
            <w:rStyle w:val="Hyperkobling"/>
            <w:rFonts w:ascii="Georgia" w:hAnsi="Georgia"/>
            <w:noProof/>
          </w:rPr>
          <w:noBreakHyphen/>
          <w:t>1: Messages sent from clients using WebSockets.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_Toc385266162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81</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63" w:history="1">
        <w:r w:rsidR="004E26B7" w:rsidRPr="004E26B7">
          <w:rPr>
            <w:rStyle w:val="Hyperkobling"/>
            <w:rFonts w:ascii="Georgia" w:hAnsi="Georgia"/>
            <w:noProof/>
          </w:rPr>
          <w:t>Figure 9</w:t>
        </w:r>
        <w:r w:rsidR="004E26B7" w:rsidRPr="004E26B7">
          <w:rPr>
            <w:rStyle w:val="Hyperkobling"/>
            <w:rFonts w:ascii="Georgia" w:hAnsi="Georgia"/>
            <w:noProof/>
          </w:rPr>
          <w:noBreakHyphen/>
          <w:t>2: Messages sent from clients using 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_Toc385266163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82</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64" w:history="1">
        <w:r w:rsidR="004E26B7" w:rsidRPr="004E26B7">
          <w:rPr>
            <w:rStyle w:val="Hyperkobling"/>
            <w:rFonts w:ascii="Georgia" w:hAnsi="Georgia"/>
            <w:noProof/>
          </w:rPr>
          <w:t>Figure 9</w:t>
        </w:r>
        <w:r w:rsidR="004E26B7" w:rsidRPr="004E26B7">
          <w:rPr>
            <w:rStyle w:val="Hyperkobling"/>
            <w:rFonts w:ascii="Georgia" w:hAnsi="Georgia"/>
            <w:noProof/>
          </w:rPr>
          <w:noBreakHyphen/>
          <w:t>3: Messages sent from clients using HTTP-streaming.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_Toc385266164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82</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65" w:history="1">
        <w:r w:rsidR="004E26B7" w:rsidRPr="004E26B7">
          <w:rPr>
            <w:rStyle w:val="Hyperkobling"/>
            <w:rFonts w:ascii="Georgia" w:hAnsi="Georgia"/>
            <w:noProof/>
          </w:rPr>
          <w:t>Figure 9</w:t>
        </w:r>
        <w:r w:rsidR="004E26B7" w:rsidRPr="004E26B7">
          <w:rPr>
            <w:rStyle w:val="Hyperkobling"/>
            <w:rFonts w:ascii="Georgia" w:hAnsi="Georgia"/>
            <w:noProof/>
          </w:rPr>
          <w:noBreakHyphen/>
          <w:t>4: Messages sent from clients and received by server using long-polling.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_Toc385266165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83</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66" w:history="1">
        <w:r w:rsidR="004E26B7" w:rsidRPr="004E26B7">
          <w:rPr>
            <w:rStyle w:val="Hyperkobling"/>
            <w:rFonts w:ascii="Georgia" w:hAnsi="Georgia"/>
            <w:noProof/>
          </w:rPr>
          <w:t>Figure 9</w:t>
        </w:r>
        <w:r w:rsidR="004E26B7" w:rsidRPr="004E26B7">
          <w:rPr>
            <w:rStyle w:val="Hyperkobling"/>
            <w:rFonts w:ascii="Georgia" w:hAnsi="Georgia"/>
            <w:noProof/>
          </w:rPr>
          <w:noBreakHyphen/>
          <w:t>5: Messages sent from clients and received by server with Lightstreamer WebSockets.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_Toc385266166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83</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67" w:history="1">
        <w:r w:rsidR="004E26B7" w:rsidRPr="004E26B7">
          <w:rPr>
            <w:rStyle w:val="Hyperkobling"/>
            <w:rFonts w:ascii="Georgia" w:hAnsi="Georgia"/>
            <w:noProof/>
          </w:rPr>
          <w:t>Figure 9</w:t>
        </w:r>
        <w:r w:rsidR="004E26B7" w:rsidRPr="004E26B7">
          <w:rPr>
            <w:rStyle w:val="Hyperkobling"/>
            <w:rFonts w:ascii="Georgia" w:hAnsi="Georgia"/>
            <w:noProof/>
          </w:rPr>
          <w:noBreakHyphen/>
          <w:t>6: Messages sent by server (divided by 60), corresponds with messages received.</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_Toc385266167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84</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68" w:history="1">
        <w:r w:rsidR="004E26B7" w:rsidRPr="004E26B7">
          <w:rPr>
            <w:rStyle w:val="Hyperkobling"/>
            <w:rFonts w:ascii="Georgia" w:hAnsi="Georgia"/>
            <w:noProof/>
          </w:rPr>
          <w:t>Figure 9</w:t>
        </w:r>
        <w:r w:rsidR="004E26B7" w:rsidRPr="004E26B7">
          <w:rPr>
            <w:rStyle w:val="Hyperkobling"/>
            <w:rFonts w:ascii="Georgia" w:hAnsi="Georgia"/>
            <w:noProof/>
          </w:rPr>
          <w:noBreakHyphen/>
          <w:t>7: Average latency using WebSockets.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_Toc385266168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85</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69" w:history="1">
        <w:r w:rsidR="004E26B7" w:rsidRPr="004E26B7">
          <w:rPr>
            <w:rStyle w:val="Hyperkobling"/>
            <w:rFonts w:ascii="Georgia" w:hAnsi="Georgia"/>
            <w:noProof/>
          </w:rPr>
          <w:t>Figure 9</w:t>
        </w:r>
        <w:r w:rsidR="004E26B7" w:rsidRPr="004E26B7">
          <w:rPr>
            <w:rStyle w:val="Hyperkobling"/>
            <w:rFonts w:ascii="Georgia" w:hAnsi="Georgia"/>
            <w:noProof/>
          </w:rPr>
          <w:noBreakHyphen/>
          <w:t>8: Average latency of SignalR with Server-Sent Events and WebSockets.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_Toc385266169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86</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70" w:history="1">
        <w:r w:rsidR="004E26B7" w:rsidRPr="004E26B7">
          <w:rPr>
            <w:rStyle w:val="Hyperkobling"/>
            <w:rFonts w:ascii="Georgia" w:hAnsi="Georgia"/>
            <w:noProof/>
          </w:rPr>
          <w:t>Figure 9</w:t>
        </w:r>
        <w:r w:rsidR="004E26B7" w:rsidRPr="004E26B7">
          <w:rPr>
            <w:rStyle w:val="Hyperkobling"/>
            <w:rFonts w:ascii="Georgia" w:hAnsi="Georgia"/>
            <w:noProof/>
          </w:rPr>
          <w:noBreakHyphen/>
          <w:t>9: Average latency with HTTP-streaming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_Toc385266170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87</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71" w:history="1">
        <w:r w:rsidR="004E26B7" w:rsidRPr="004E26B7">
          <w:rPr>
            <w:rStyle w:val="Hyperkobling"/>
            <w:rFonts w:ascii="Georgia" w:hAnsi="Georgia"/>
            <w:noProof/>
          </w:rPr>
          <w:t>Figure 9</w:t>
        </w:r>
        <w:r w:rsidR="004E26B7" w:rsidRPr="004E26B7">
          <w:rPr>
            <w:rStyle w:val="Hyperkobling"/>
            <w:rFonts w:ascii="Georgia" w:hAnsi="Georgia"/>
            <w:noProof/>
          </w:rPr>
          <w:noBreakHyphen/>
          <w:t>10: Average latency with long-polling.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_Toc385266171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87</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72" w:history="1">
        <w:r w:rsidR="004E26B7" w:rsidRPr="004E26B7">
          <w:rPr>
            <w:rStyle w:val="Hyperkobling"/>
            <w:rFonts w:ascii="Georgia" w:hAnsi="Georgia"/>
            <w:noProof/>
          </w:rPr>
          <w:t>Figure 9</w:t>
        </w:r>
        <w:r w:rsidR="004E26B7" w:rsidRPr="004E26B7">
          <w:rPr>
            <w:rStyle w:val="Hyperkobling"/>
            <w:rFonts w:ascii="Georgia" w:hAnsi="Georgia"/>
            <w:noProof/>
          </w:rPr>
          <w:noBreakHyphen/>
          <w:t>11: Average latency with 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_Toc385266172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88</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73" w:history="1">
        <w:r w:rsidR="004E26B7" w:rsidRPr="004E26B7">
          <w:rPr>
            <w:rStyle w:val="Hyperkobling"/>
            <w:rFonts w:ascii="Georgia" w:hAnsi="Georgia"/>
            <w:noProof/>
          </w:rPr>
          <w:t>Figure 9</w:t>
        </w:r>
        <w:r w:rsidR="004E26B7" w:rsidRPr="004E26B7">
          <w:rPr>
            <w:rStyle w:val="Hyperkobling"/>
            <w:rFonts w:ascii="Georgia" w:hAnsi="Georgia"/>
            <w:noProof/>
          </w:rPr>
          <w:noBreakHyphen/>
          <w:t>12: Average latency with Lightstreamer using WebSockets and polling over WebSockets.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_Toc385266173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88</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74" w:history="1">
        <w:r w:rsidR="004E26B7" w:rsidRPr="004E26B7">
          <w:rPr>
            <w:rStyle w:val="Hyperkobling"/>
            <w:rFonts w:ascii="Georgia" w:hAnsi="Georgia"/>
            <w:noProof/>
          </w:rPr>
          <w:t>Figure 9</w:t>
        </w:r>
        <w:r w:rsidR="004E26B7" w:rsidRPr="004E26B7">
          <w:rPr>
            <w:rStyle w:val="Hyperkobling"/>
            <w:rFonts w:ascii="Georgia" w:hAnsi="Georgia"/>
            <w:noProof/>
          </w:rPr>
          <w:noBreakHyphen/>
          <w:t>13: Median processor usage - all frameworks and transports.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_Toc385266174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89</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75" w:history="1">
        <w:r w:rsidR="004E26B7" w:rsidRPr="004E26B7">
          <w:rPr>
            <w:rStyle w:val="Hyperkobling"/>
            <w:rFonts w:ascii="Georgia" w:hAnsi="Georgia"/>
            <w:noProof/>
          </w:rPr>
          <w:t>Figure 9</w:t>
        </w:r>
        <w:r w:rsidR="004E26B7" w:rsidRPr="004E26B7">
          <w:rPr>
            <w:rStyle w:val="Hyperkobling"/>
            <w:rFonts w:ascii="Georgia" w:hAnsi="Georgia"/>
            <w:noProof/>
          </w:rPr>
          <w:noBreakHyphen/>
          <w:t>14: Maximum memory consumption - all frameworks and transports.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_Toc385266175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90</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76" w:history="1">
        <w:r w:rsidR="004E26B7" w:rsidRPr="004E26B7">
          <w:rPr>
            <w:rStyle w:val="Hyperkobling"/>
            <w:rFonts w:ascii="Georgia" w:hAnsi="Georgia"/>
            <w:noProof/>
          </w:rPr>
          <w:t>Figure 9</w:t>
        </w:r>
        <w:r w:rsidR="004E26B7" w:rsidRPr="004E26B7">
          <w:rPr>
            <w:rStyle w:val="Hyperkobling"/>
            <w:rFonts w:ascii="Georgia" w:hAnsi="Georgia"/>
            <w:noProof/>
          </w:rPr>
          <w:noBreakHyphen/>
          <w:t>15: Bytes sent/received (captured) - all frameworks and transports.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_Toc385266176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90</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77" w:history="1">
        <w:r w:rsidR="004E26B7" w:rsidRPr="004E26B7">
          <w:rPr>
            <w:rStyle w:val="Hyperkobling"/>
            <w:rFonts w:ascii="Georgia" w:hAnsi="Georgia"/>
            <w:noProof/>
          </w:rPr>
          <w:t>Figure 9</w:t>
        </w:r>
        <w:r w:rsidR="004E26B7" w:rsidRPr="004E26B7">
          <w:rPr>
            <w:rStyle w:val="Hyperkobling"/>
            <w:rFonts w:ascii="Georgia" w:hAnsi="Georgia"/>
            <w:noProof/>
          </w:rPr>
          <w:noBreakHyphen/>
          <w:t>16: sent/received (calculated) - all frameworks and transports.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_Toc385266177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91</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78" w:history="1">
        <w:r w:rsidR="004E26B7" w:rsidRPr="004E26B7">
          <w:rPr>
            <w:rStyle w:val="Hyperkobling"/>
            <w:rFonts w:ascii="Georgia" w:hAnsi="Georgia"/>
            <w:noProof/>
          </w:rPr>
          <w:t>Figure 10</w:t>
        </w:r>
        <w:r w:rsidR="004E26B7" w:rsidRPr="004E26B7">
          <w:rPr>
            <w:rStyle w:val="Hyperkobling"/>
            <w:rFonts w:ascii="Georgia" w:hAnsi="Georgia"/>
            <w:noProof/>
          </w:rPr>
          <w:noBreakHyphen/>
          <w:t>1: Average latency as bar chart.</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_Toc385266178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99</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79" w:history="1">
        <w:r w:rsidR="004E26B7" w:rsidRPr="004E26B7">
          <w:rPr>
            <w:rStyle w:val="Hyperkobling"/>
            <w:rFonts w:ascii="Georgia" w:hAnsi="Georgia"/>
            <w:noProof/>
          </w:rPr>
          <w:t>Figure 10</w:t>
        </w:r>
        <w:r w:rsidR="004E26B7" w:rsidRPr="004E26B7">
          <w:rPr>
            <w:rStyle w:val="Hyperkobling"/>
            <w:rFonts w:ascii="Georgia" w:hAnsi="Georgia"/>
            <w:noProof/>
          </w:rPr>
          <w:noBreakHyphen/>
          <w:t>2: Piechart that shows relationship between messages to and from the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_Toc385266179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103</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80" w:history="1">
        <w:r w:rsidR="004E26B7" w:rsidRPr="004E26B7">
          <w:rPr>
            <w:rStyle w:val="Hyperkobling"/>
            <w:rFonts w:ascii="Georgia" w:hAnsi="Georgia"/>
            <w:noProof/>
          </w:rPr>
          <w:t>Figure 10</w:t>
        </w:r>
        <w:r w:rsidR="004E26B7" w:rsidRPr="004E26B7">
          <w:rPr>
            <w:rStyle w:val="Hyperkobling"/>
            <w:rFonts w:ascii="Georgia" w:hAnsi="Georgia"/>
            <w:noProof/>
          </w:rPr>
          <w:noBreakHyphen/>
          <w:t>3: Theoretical development of memory usage of idle WebSockets clients with Play.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_Toc385266180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104</w:t>
        </w:r>
        <w:r w:rsidRPr="004E26B7">
          <w:rPr>
            <w:rFonts w:ascii="Georgia" w:hAnsi="Georgia"/>
            <w:noProof/>
            <w:webHidden/>
          </w:rPr>
          <w:fldChar w:fldCharType="end"/>
        </w:r>
      </w:hyperlink>
    </w:p>
    <w:p w:rsidR="004F7C35" w:rsidRDefault="00E71FC1">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5266038"/>
      <w:r w:rsidRPr="004F7C35">
        <w:lastRenderedPageBreak/>
        <w:t>List of examples</w:t>
      </w:r>
      <w:bookmarkEnd w:id="3"/>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r w:rsidRPr="00E71FC1">
        <w:fldChar w:fldCharType="begin"/>
      </w:r>
      <w:r w:rsidR="00311A82">
        <w:instrText xml:space="preserve"> TOC \h \z \c "Example" </w:instrText>
      </w:r>
      <w:r w:rsidRPr="00E71FC1">
        <w:fldChar w:fldCharType="separate"/>
      </w:r>
      <w:hyperlink w:anchor="_Toc385266181" w:history="1">
        <w:r w:rsidR="004E26B7" w:rsidRPr="004E26B7">
          <w:rPr>
            <w:rStyle w:val="Hyperkobling"/>
            <w:rFonts w:ascii="Georgia" w:hAnsi="Georgia"/>
            <w:noProof/>
          </w:rPr>
          <w:t>Example 5</w:t>
        </w:r>
        <w:r w:rsidR="004E26B7" w:rsidRPr="004E26B7">
          <w:rPr>
            <w:rStyle w:val="Hyperkobling"/>
            <w:rFonts w:ascii="Georgia" w:hAnsi="Georgia"/>
            <w:noProof/>
          </w:rPr>
          <w:noBreakHyphen/>
          <w:t>1: Using OWIN to make a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_Toc385266181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31</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82" w:history="1">
        <w:r w:rsidR="004E26B7" w:rsidRPr="004E26B7">
          <w:rPr>
            <w:rStyle w:val="Hyperkobling"/>
            <w:rFonts w:ascii="Georgia" w:hAnsi="Georgia"/>
            <w:noProof/>
          </w:rPr>
          <w:t>Example 7</w:t>
        </w:r>
        <w:r w:rsidR="004E26B7" w:rsidRPr="004E26B7">
          <w:rPr>
            <w:rStyle w:val="Hyperkobling"/>
            <w:rFonts w:ascii="Georgia" w:hAnsi="Georgia"/>
            <w:noProof/>
          </w:rPr>
          <w:noBreakHyphen/>
          <w:t>1: Serialization of objects happens behind the scenes.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_Toc385266182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45</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83" w:history="1">
        <w:r w:rsidR="004E26B7" w:rsidRPr="004E26B7">
          <w:rPr>
            <w:rStyle w:val="Hyperkobling"/>
            <w:rFonts w:ascii="Georgia" w:hAnsi="Georgia"/>
            <w:noProof/>
          </w:rPr>
          <w:t>Example 7</w:t>
        </w:r>
        <w:r w:rsidR="004E26B7" w:rsidRPr="004E26B7">
          <w:rPr>
            <w:rStyle w:val="Hyperkobling"/>
            <w:rFonts w:ascii="Georgia" w:hAnsi="Georgia"/>
            <w:noProof/>
          </w:rPr>
          <w:noBreakHyphen/>
          <w:t>2: Simple response and message broadcast with Socket.IO.</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_Toc385266183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46</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84" w:history="1">
        <w:r w:rsidR="004E26B7" w:rsidRPr="004E26B7">
          <w:rPr>
            <w:rStyle w:val="Hyperkobling"/>
            <w:rFonts w:ascii="Georgia" w:hAnsi="Georgia"/>
            <w:noProof/>
          </w:rPr>
          <w:t>Example 7</w:t>
        </w:r>
        <w:r w:rsidR="004E26B7" w:rsidRPr="004E26B7">
          <w:rPr>
            <w:rStyle w:val="Hyperkobling"/>
            <w:rFonts w:ascii="Georgia" w:hAnsi="Georgia"/>
            <w:noProof/>
          </w:rPr>
          <w:noBreakHyphen/>
          <w:t>3: Separate logic within callback to separate module.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_Toc385266184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46</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85" w:history="1">
        <w:r w:rsidR="004E26B7" w:rsidRPr="004E26B7">
          <w:rPr>
            <w:rStyle w:val="Hyperkobling"/>
            <w:rFonts w:ascii="Georgia" w:hAnsi="Georgia"/>
            <w:noProof/>
          </w:rPr>
          <w:t>Example 7</w:t>
        </w:r>
        <w:r w:rsidR="004E26B7" w:rsidRPr="004E26B7">
          <w:rPr>
            <w:rStyle w:val="Hyperkobling"/>
            <w:rFonts w:ascii="Georgia" w:hAnsi="Georgia"/>
            <w:noProof/>
          </w:rPr>
          <w:noBreakHyphen/>
          <w:t>4: Testing events with Socket.IO.</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_Toc385266185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47</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86" w:history="1">
        <w:r w:rsidR="004E26B7" w:rsidRPr="004E26B7">
          <w:rPr>
            <w:rStyle w:val="Hyperkobling"/>
            <w:rFonts w:ascii="Georgia" w:hAnsi="Georgia"/>
            <w:noProof/>
          </w:rPr>
          <w:t>Example 7</w:t>
        </w:r>
        <w:r w:rsidR="004E26B7" w:rsidRPr="004E26B7">
          <w:rPr>
            <w:rStyle w:val="Hyperkobling"/>
            <w:rFonts w:ascii="Georgia" w:hAnsi="Georgia"/>
            <w:noProof/>
          </w:rPr>
          <w:noBreakHyphen/>
          <w:t>5: Tight coupling to the DOM.</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_Toc385266186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51</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87" w:history="1">
        <w:r w:rsidR="004E26B7" w:rsidRPr="004E26B7">
          <w:rPr>
            <w:rStyle w:val="Hyperkobling"/>
            <w:rFonts w:ascii="Georgia" w:hAnsi="Georgia"/>
            <w:noProof/>
          </w:rPr>
          <w:t>Example 7</w:t>
        </w:r>
        <w:r w:rsidR="004E26B7" w:rsidRPr="004E26B7">
          <w:rPr>
            <w:rStyle w:val="Hyperkobling"/>
            <w:rFonts w:ascii="Georgia" w:hAnsi="Georgia"/>
            <w:noProof/>
          </w:rPr>
          <w:noBreakHyphen/>
          <w:t>6: Serialization of data bound for clients.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_Toc385266187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52</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88" w:history="1">
        <w:r w:rsidR="004E26B7" w:rsidRPr="004E26B7">
          <w:rPr>
            <w:rStyle w:val="Hyperkobling"/>
            <w:rFonts w:ascii="Georgia" w:hAnsi="Georgia"/>
            <w:noProof/>
          </w:rPr>
          <w:t>Example 7</w:t>
        </w:r>
        <w:r w:rsidR="004E26B7" w:rsidRPr="004E26B7">
          <w:rPr>
            <w:rStyle w:val="Hyperkobling"/>
            <w:rFonts w:ascii="Georgia" w:hAnsi="Georgia"/>
            <w:noProof/>
          </w:rPr>
          <w:noBreakHyphen/>
          <w:t>7: The flow of a message from it is received to a broadcast is sent.</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_Toc385266188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53</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89" w:history="1">
        <w:r w:rsidR="004E26B7" w:rsidRPr="004E26B7">
          <w:rPr>
            <w:rStyle w:val="Hyperkobling"/>
            <w:rFonts w:ascii="Georgia" w:hAnsi="Georgia"/>
            <w:noProof/>
          </w:rPr>
          <w:t>Example 7</w:t>
        </w:r>
        <w:r w:rsidR="004E26B7" w:rsidRPr="004E26B7">
          <w:rPr>
            <w:rStyle w:val="Hyperkobling"/>
            <w:rFonts w:ascii="Georgia" w:hAnsi="Georgia"/>
            <w:noProof/>
          </w:rPr>
          <w:noBreakHyphen/>
          <w:t>8: Plays WebSocket provide an "in" and an "out" channel when it's ready.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_Toc385266189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57</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90" w:history="1">
        <w:r w:rsidR="004E26B7" w:rsidRPr="004E26B7">
          <w:rPr>
            <w:rStyle w:val="Hyperkobling"/>
            <w:rFonts w:ascii="Georgia" w:hAnsi="Georgia"/>
            <w:noProof/>
          </w:rPr>
          <w:t>Example 7</w:t>
        </w:r>
        <w:r w:rsidR="004E26B7" w:rsidRPr="004E26B7">
          <w:rPr>
            <w:rStyle w:val="Hyperkobling"/>
            <w:rFonts w:ascii="Georgia" w:hAnsi="Georgia"/>
            <w:noProof/>
          </w:rPr>
          <w:noBreakHyphen/>
          <w:t>9: The Comet class provides an event for disconnection handling.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_Toc385266190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57</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91" w:history="1">
        <w:r w:rsidR="004E26B7" w:rsidRPr="004E26B7">
          <w:rPr>
            <w:rStyle w:val="Hyperkobling"/>
            <w:rFonts w:ascii="Georgia" w:hAnsi="Georgia"/>
            <w:noProof/>
          </w:rPr>
          <w:t>Example 7</w:t>
        </w:r>
        <w:r w:rsidR="004E26B7" w:rsidRPr="004E26B7">
          <w:rPr>
            <w:rStyle w:val="Hyperkobling"/>
            <w:rFonts w:ascii="Georgia" w:hAnsi="Georgia"/>
            <w:noProof/>
          </w:rPr>
          <w:noBreakHyphen/>
          <w:t>10: A lot of work to serialize complex objects to JSON.</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_Toc385266191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58</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92" w:history="1">
        <w:r w:rsidR="004E26B7" w:rsidRPr="004E26B7">
          <w:rPr>
            <w:rStyle w:val="Hyperkobling"/>
            <w:rFonts w:ascii="Georgia" w:hAnsi="Georgia"/>
            <w:noProof/>
          </w:rPr>
          <w:t>Example 7</w:t>
        </w:r>
        <w:r w:rsidR="004E26B7" w:rsidRPr="004E26B7">
          <w:rPr>
            <w:rStyle w:val="Hyperkobling"/>
            <w:rFonts w:ascii="Georgia" w:hAnsi="Georgia"/>
            <w:noProof/>
          </w:rPr>
          <w:noBreakHyphen/>
          <w:t>11: Anonymous callbacks in JavaScript and Java.</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_Toc385266192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59</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93" w:history="1">
        <w:r w:rsidR="004E26B7" w:rsidRPr="004E26B7">
          <w:rPr>
            <w:rStyle w:val="Hyperkobling"/>
            <w:rFonts w:ascii="Georgia" w:hAnsi="Georgia"/>
            <w:noProof/>
          </w:rPr>
          <w:t>Example 7</w:t>
        </w:r>
        <w:r w:rsidR="004E26B7" w:rsidRPr="004E26B7">
          <w:rPr>
            <w:rStyle w:val="Hyperkobling"/>
            <w:rFonts w:ascii="Georgia" w:hAnsi="Georgia"/>
            <w:noProof/>
          </w:rPr>
          <w:noBreakHyphen/>
          <w:t>12: Code to determine WebSockets support based on browser type.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_Toc385266193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60</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94" w:history="1">
        <w:r w:rsidR="004E26B7" w:rsidRPr="004E26B7">
          <w:rPr>
            <w:rStyle w:val="Hyperkobling"/>
            <w:rFonts w:ascii="Georgia" w:hAnsi="Georgia"/>
            <w:noProof/>
          </w:rPr>
          <w:t>Example 7</w:t>
        </w:r>
        <w:r w:rsidR="004E26B7" w:rsidRPr="004E26B7">
          <w:rPr>
            <w:rStyle w:val="Hyperkobling"/>
            <w:rFonts w:ascii="Georgia" w:hAnsi="Georgia"/>
            <w:noProof/>
          </w:rPr>
          <w:noBreakHyphen/>
          <w:t>13: SignalR's RPC model makes it simple and understandable.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_Toc385266194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62</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95" w:history="1">
        <w:r w:rsidR="004E26B7" w:rsidRPr="004E26B7">
          <w:rPr>
            <w:rStyle w:val="Hyperkobling"/>
            <w:rFonts w:ascii="Georgia" w:hAnsi="Georgia"/>
            <w:noProof/>
          </w:rPr>
          <w:t>Example 7</w:t>
        </w:r>
        <w:r w:rsidR="004E26B7" w:rsidRPr="004E26B7">
          <w:rPr>
            <w:rStyle w:val="Hyperkobling"/>
            <w:rFonts w:ascii="Georgia" w:hAnsi="Georgia"/>
            <w:noProof/>
          </w:rPr>
          <w:noBreakHyphen/>
          <w:t>14: Clients can specify functions for the server to invoke.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_Toc385266195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63</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96" w:history="1">
        <w:r w:rsidR="004E26B7" w:rsidRPr="004E26B7">
          <w:rPr>
            <w:rStyle w:val="Hyperkobling"/>
            <w:rFonts w:ascii="Georgia" w:hAnsi="Georgia"/>
            <w:noProof/>
          </w:rPr>
          <w:t>Example 7</w:t>
        </w:r>
        <w:r w:rsidR="004E26B7" w:rsidRPr="004E26B7">
          <w:rPr>
            <w:rStyle w:val="Hyperkobling"/>
            <w:rFonts w:ascii="Georgia" w:hAnsi="Georgia"/>
            <w:noProof/>
          </w:rPr>
          <w:noBreakHyphen/>
          <w:t>15: Unit test code for a SignalR Hub method.</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_Toc385266196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64</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97" w:history="1">
        <w:r w:rsidR="004E26B7" w:rsidRPr="004E26B7">
          <w:rPr>
            <w:rStyle w:val="Hyperkobling"/>
            <w:rFonts w:ascii="Georgia" w:hAnsi="Georgia"/>
            <w:noProof/>
          </w:rPr>
          <w:t>Example 7</w:t>
        </w:r>
        <w:r w:rsidR="004E26B7" w:rsidRPr="004E26B7">
          <w:rPr>
            <w:rStyle w:val="Hyperkobling"/>
            <w:rFonts w:ascii="Georgia" w:hAnsi="Georgia"/>
            <w:noProof/>
          </w:rPr>
          <w:noBreakHyphen/>
          <w:t>16: Meteor wraps your client side files automatically in a scope.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_Toc385266197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67</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98" w:history="1">
        <w:r w:rsidR="004E26B7" w:rsidRPr="004E26B7">
          <w:rPr>
            <w:rStyle w:val="Hyperkobling"/>
            <w:rFonts w:ascii="Georgia" w:hAnsi="Georgia"/>
            <w:noProof/>
          </w:rPr>
          <w:t>Example 7</w:t>
        </w:r>
        <w:r w:rsidR="004E26B7" w:rsidRPr="004E26B7">
          <w:rPr>
            <w:rStyle w:val="Hyperkobling"/>
            <w:rFonts w:ascii="Georgia" w:hAnsi="Georgia"/>
            <w:noProof/>
          </w:rPr>
          <w:noBreakHyphen/>
          <w:t>17: Meteor method used for request/response functionality.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_Toc385266198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68</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199" w:history="1">
        <w:r w:rsidR="004E26B7" w:rsidRPr="004E26B7">
          <w:rPr>
            <w:rStyle w:val="Hyperkobling"/>
            <w:rFonts w:ascii="Georgia" w:hAnsi="Georgia"/>
            <w:noProof/>
          </w:rPr>
          <w:t>Example 7</w:t>
        </w:r>
        <w:r w:rsidR="004E26B7" w:rsidRPr="004E26B7">
          <w:rPr>
            <w:rStyle w:val="Hyperkobling"/>
            <w:rFonts w:ascii="Georgia" w:hAnsi="Georgia"/>
            <w:noProof/>
          </w:rPr>
          <w:noBreakHyphen/>
          <w:t>18: Using "unit-testling" to inject mocks.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_Toc385266199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69</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200" w:history="1">
        <w:r w:rsidR="004E26B7" w:rsidRPr="004E26B7">
          <w:rPr>
            <w:rStyle w:val="Hyperkobling"/>
            <w:rFonts w:ascii="Georgia" w:hAnsi="Georgia"/>
            <w:noProof/>
          </w:rPr>
          <w:t>Example 7</w:t>
        </w:r>
        <w:r w:rsidR="004E26B7" w:rsidRPr="004E26B7">
          <w:rPr>
            <w:rStyle w:val="Hyperkobling"/>
            <w:rFonts w:ascii="Georgia" w:hAnsi="Georgia"/>
            <w:noProof/>
          </w:rPr>
          <w:noBreakHyphen/>
          <w:t>19: Making a Meteor file testable as a Node module.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_Toc385266200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69</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201" w:history="1">
        <w:r w:rsidR="004E26B7" w:rsidRPr="004E26B7">
          <w:rPr>
            <w:rStyle w:val="Hyperkobling"/>
            <w:rFonts w:ascii="Georgia" w:hAnsi="Georgia"/>
            <w:noProof/>
          </w:rPr>
          <w:t>Example 10</w:t>
        </w:r>
        <w:r w:rsidR="004E26B7" w:rsidRPr="004E26B7">
          <w:rPr>
            <w:rStyle w:val="Hyperkobling"/>
            <w:rFonts w:ascii="Georgia" w:hAnsi="Georgia"/>
            <w:noProof/>
          </w:rPr>
          <w:noBreakHyphen/>
          <w:t>1: Code executed by an ExecutorService that triggers synchronized code.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_Toc385266201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94</w:t>
        </w:r>
        <w:r w:rsidRPr="004E26B7">
          <w:rPr>
            <w:rFonts w:ascii="Georgia" w:hAnsi="Georgia"/>
            <w:noProof/>
            <w:webHidden/>
          </w:rPr>
          <w:fldChar w:fldCharType="end"/>
        </w:r>
      </w:hyperlink>
    </w:p>
    <w:p w:rsidR="004F7C35" w:rsidRDefault="00E71FC1">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5266039"/>
      <w:r w:rsidRPr="004F7C35">
        <w:lastRenderedPageBreak/>
        <w:t>List of tables</w:t>
      </w:r>
      <w:bookmarkEnd w:id="4"/>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r w:rsidRPr="00E71FC1">
        <w:rPr>
          <w:rFonts w:ascii="Georgia" w:hAnsi="Georgia"/>
        </w:rPr>
        <w:fldChar w:fldCharType="begin"/>
      </w:r>
      <w:r w:rsidR="00311A82" w:rsidRPr="004E26B7">
        <w:rPr>
          <w:rFonts w:ascii="Georgia" w:hAnsi="Georgia"/>
        </w:rPr>
        <w:instrText xml:space="preserve"> TOC \h \z \c "Table" </w:instrText>
      </w:r>
      <w:r w:rsidRPr="00E71FC1">
        <w:rPr>
          <w:rFonts w:ascii="Georgia" w:hAnsi="Georgia"/>
        </w:rPr>
        <w:fldChar w:fldCharType="separate"/>
      </w:r>
      <w:hyperlink w:anchor="_Toc385266202" w:history="1">
        <w:r w:rsidR="004E26B7" w:rsidRPr="004E26B7">
          <w:rPr>
            <w:rStyle w:val="Hyperkobling"/>
            <w:rFonts w:ascii="Georgia" w:hAnsi="Georgia"/>
            <w:noProof/>
          </w:rPr>
          <w:t>Table 9</w:t>
        </w:r>
        <w:r w:rsidR="004E26B7" w:rsidRPr="004E26B7">
          <w:rPr>
            <w:rStyle w:val="Hyperkobling"/>
            <w:rFonts w:ascii="Georgia" w:hAnsi="Georgia"/>
            <w:noProof/>
          </w:rPr>
          <w:noBreakHyphen/>
          <w:t>1: Memory usage with 1000 and 4500 idle WebSockets connections.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_Toc385266202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91</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203" w:history="1">
        <w:r w:rsidR="004E26B7" w:rsidRPr="004E26B7">
          <w:rPr>
            <w:rStyle w:val="Hyperkobling"/>
            <w:rFonts w:ascii="Georgia" w:hAnsi="Georgia"/>
            <w:noProof/>
          </w:rPr>
          <w:t>Table 10</w:t>
        </w:r>
        <w:r w:rsidR="004E26B7" w:rsidRPr="004E26B7">
          <w:rPr>
            <w:rStyle w:val="Hyperkobling"/>
            <w:rFonts w:ascii="Georgia" w:hAnsi="Georgia"/>
            <w:noProof/>
          </w:rPr>
          <w:noBreakHyphen/>
          <w:t>1: Messages sent by clients.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_Toc385266203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93</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204" w:history="1">
        <w:r w:rsidR="004E26B7" w:rsidRPr="004E26B7">
          <w:rPr>
            <w:rStyle w:val="Hyperkobling"/>
            <w:rFonts w:ascii="Georgia" w:hAnsi="Georgia"/>
            <w:noProof/>
          </w:rPr>
          <w:t>Table 10</w:t>
        </w:r>
        <w:r w:rsidR="004E26B7" w:rsidRPr="004E26B7">
          <w:rPr>
            <w:rStyle w:val="Hyperkobling"/>
            <w:rFonts w:ascii="Georgia" w:hAnsi="Georgia"/>
            <w:noProof/>
          </w:rPr>
          <w:noBreakHyphen/>
          <w:t>2: Messages received by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_Toc385266204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95</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205" w:history="1">
        <w:r w:rsidR="004E26B7" w:rsidRPr="004E26B7">
          <w:rPr>
            <w:rStyle w:val="Hyperkobling"/>
            <w:rFonts w:ascii="Georgia" w:hAnsi="Georgia"/>
            <w:noProof/>
          </w:rPr>
          <w:t>Table 10</w:t>
        </w:r>
        <w:r w:rsidR="004E26B7" w:rsidRPr="004E26B7">
          <w:rPr>
            <w:rStyle w:val="Hyperkobling"/>
            <w:rFonts w:ascii="Georgia" w:hAnsi="Georgia"/>
            <w:noProof/>
          </w:rPr>
          <w:noBreakHyphen/>
          <w:t>3: Messages sent from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_Toc385266205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96</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206" w:history="1">
        <w:r w:rsidR="004E26B7" w:rsidRPr="004E26B7">
          <w:rPr>
            <w:rStyle w:val="Hyperkobling"/>
            <w:rFonts w:ascii="Georgia" w:hAnsi="Georgia"/>
            <w:noProof/>
          </w:rPr>
          <w:t>Table 10</w:t>
        </w:r>
        <w:r w:rsidR="004E26B7" w:rsidRPr="004E26B7">
          <w:rPr>
            <w:rStyle w:val="Hyperkobling"/>
            <w:rFonts w:ascii="Georgia" w:hAnsi="Georgia"/>
            <w:noProof/>
          </w:rPr>
          <w:noBreakHyphen/>
          <w:t>4: Average latency.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_Toc385266206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97</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207" w:history="1">
        <w:r w:rsidR="004E26B7" w:rsidRPr="004E26B7">
          <w:rPr>
            <w:rStyle w:val="Hyperkobling"/>
            <w:rFonts w:ascii="Georgia" w:hAnsi="Georgia"/>
            <w:noProof/>
          </w:rPr>
          <w:t>Table 10</w:t>
        </w:r>
        <w:r w:rsidR="004E26B7" w:rsidRPr="004E26B7">
          <w:rPr>
            <w:rStyle w:val="Hyperkobling"/>
            <w:rFonts w:ascii="Georgia" w:hAnsi="Georgia"/>
            <w:noProof/>
          </w:rPr>
          <w:noBreakHyphen/>
          <w:t>5: Resource usage of all frameworks and transports.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_Toc385266207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100</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208" w:history="1">
        <w:r w:rsidR="004E26B7" w:rsidRPr="004E26B7">
          <w:rPr>
            <w:rStyle w:val="Hyperkobling"/>
            <w:rFonts w:ascii="Georgia" w:hAnsi="Georgia"/>
            <w:noProof/>
          </w:rPr>
          <w:t>Table 10</w:t>
        </w:r>
        <w:r w:rsidR="004E26B7" w:rsidRPr="004E26B7">
          <w:rPr>
            <w:rStyle w:val="Hyperkobling"/>
            <w:rFonts w:ascii="Georgia" w:hAnsi="Georgia"/>
            <w:noProof/>
          </w:rPr>
          <w:noBreakHyphen/>
          <w:t>6: Both captured and calculated network traffic.</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_Toc385266208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102</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209" w:history="1">
        <w:r w:rsidR="004E26B7" w:rsidRPr="004E26B7">
          <w:rPr>
            <w:rStyle w:val="Hyperkobling"/>
            <w:rFonts w:ascii="Georgia" w:hAnsi="Georgia"/>
            <w:noProof/>
          </w:rPr>
          <w:t>Table 11</w:t>
        </w:r>
        <w:r w:rsidR="004E26B7" w:rsidRPr="004E26B7">
          <w:rPr>
            <w:rStyle w:val="Hyperkobling"/>
            <w:rFonts w:ascii="Georgia" w:hAnsi="Georgia"/>
            <w:noProof/>
          </w:rPr>
          <w:noBreakHyphen/>
          <w:t>1: Each framework's overall score for each usability criteria.</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_Toc385266209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109</w:t>
        </w:r>
        <w:r w:rsidRPr="004E26B7">
          <w:rPr>
            <w:rFonts w:ascii="Georgia" w:hAnsi="Georgia"/>
            <w:noProof/>
            <w:webHidden/>
          </w:rPr>
          <w:fldChar w:fldCharType="end"/>
        </w:r>
      </w:hyperlink>
    </w:p>
    <w:p w:rsidR="004E26B7" w:rsidRPr="004E26B7" w:rsidRDefault="00E71FC1">
      <w:pPr>
        <w:pStyle w:val="Figurliste"/>
        <w:tabs>
          <w:tab w:val="right" w:leader="underscore" w:pos="9062"/>
        </w:tabs>
        <w:rPr>
          <w:rFonts w:ascii="Georgia" w:eastAsiaTheme="minorEastAsia" w:hAnsi="Georgia"/>
          <w:i w:val="0"/>
          <w:iCs w:val="0"/>
          <w:noProof/>
          <w:sz w:val="22"/>
          <w:szCs w:val="22"/>
          <w:lang w:val="nb-NO" w:eastAsia="nb-NO"/>
        </w:rPr>
      </w:pPr>
      <w:hyperlink w:anchor="_Toc385266210" w:history="1">
        <w:r w:rsidR="004E26B7" w:rsidRPr="004E26B7">
          <w:rPr>
            <w:rStyle w:val="Hyperkobling"/>
            <w:rFonts w:ascii="Georgia" w:hAnsi="Georgia"/>
            <w:noProof/>
          </w:rPr>
          <w:t>Table 11</w:t>
        </w:r>
        <w:r w:rsidR="004E26B7" w:rsidRPr="004E26B7">
          <w:rPr>
            <w:rStyle w:val="Hyperkobling"/>
            <w:rFonts w:ascii="Georgia" w:hAnsi="Georgia"/>
            <w:noProof/>
          </w:rPr>
          <w:noBreakHyphen/>
          <w:t>2: Each framework's score for the different performance aspects.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_Toc385266210 \h </w:instrText>
        </w:r>
        <w:r w:rsidRPr="004E26B7">
          <w:rPr>
            <w:rFonts w:ascii="Georgia" w:hAnsi="Georgia"/>
            <w:noProof/>
            <w:webHidden/>
          </w:rPr>
        </w:r>
        <w:r w:rsidRPr="004E26B7">
          <w:rPr>
            <w:rFonts w:ascii="Georgia" w:hAnsi="Georgia"/>
            <w:noProof/>
            <w:webHidden/>
          </w:rPr>
          <w:fldChar w:fldCharType="separate"/>
        </w:r>
        <w:r w:rsidR="00236018">
          <w:rPr>
            <w:rFonts w:ascii="Georgia" w:hAnsi="Georgia"/>
            <w:noProof/>
            <w:webHidden/>
          </w:rPr>
          <w:t>110</w:t>
        </w:r>
        <w:r w:rsidRPr="004E26B7">
          <w:rPr>
            <w:rFonts w:ascii="Georgia" w:hAnsi="Georgia"/>
            <w:noProof/>
            <w:webHidden/>
          </w:rPr>
          <w:fldChar w:fldCharType="end"/>
        </w:r>
      </w:hyperlink>
    </w:p>
    <w:p w:rsidR="00BD5FEB" w:rsidRPr="00BD5FEB" w:rsidRDefault="00E71FC1" w:rsidP="00BD5FEB">
      <w:r w:rsidRPr="004E26B7">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5266040"/>
      <w:r w:rsidRPr="00757172">
        <w:lastRenderedPageBreak/>
        <w:t>Preface</w:t>
      </w:r>
      <w:bookmarkEnd w:id="5"/>
    </w:p>
    <w:p w:rsidR="009955A1" w:rsidRDefault="00C851D1" w:rsidP="00C851D1">
      <w:r>
        <w:t>This thesis is part of my Master's degree in</w:t>
      </w:r>
      <w:r w:rsidR="00EF07D2">
        <w:t xml:space="preserve"> </w:t>
      </w:r>
      <w:r w:rsidR="00EF07D2" w:rsidRPr="00EF07D2">
        <w:rPr>
          <w:i/>
        </w:rPr>
        <w:t>Informatics:</w:t>
      </w:r>
      <w:r w:rsidRPr="00EF07D2">
        <w:rPr>
          <w:i/>
        </w:rPr>
        <w:t xml:space="preserve"> Programming and Networks</w:t>
      </w:r>
      <w:r>
        <w:t xml:space="preserve"> at the Department of Informatics, University of Oslo. At the University, I have received guidance from the research group "Object-orientation, modeling, and languages" (OMS). </w:t>
      </w:r>
    </w:p>
    <w:p w:rsidR="009955A1" w:rsidRDefault="009955A1" w:rsidP="00C851D1">
      <w:r>
        <w:t xml:space="preserve">I approached BEKK Consulting with the topic of this thesis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opinions made in the thesis reflects the author</w:t>
      </w:r>
      <w:r w:rsidR="00EF07D2">
        <w:t>’</w:t>
      </w:r>
      <w:r>
        <w:t>s opinions only. They are n</w:t>
      </w:r>
      <w:r w:rsidR="00245A3B">
        <w:t xml:space="preserve">ot representative for those of the University of Oslo </w:t>
      </w:r>
      <w:r>
        <w:t xml:space="preserve">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5266041"/>
      <w:r w:rsidRPr="005B7DC7">
        <w:lastRenderedPageBreak/>
        <w:t>Acknowledgements</w:t>
      </w:r>
      <w:bookmarkEnd w:id="6"/>
    </w:p>
    <w:p w:rsidR="005740C3" w:rsidRDefault="005740C3" w:rsidP="005740C3">
      <w:r>
        <w:t xml:space="preserve">First of all I would like to thank my supervisor at BEKK, Torstein </w:t>
      </w:r>
      <w:proofErr w:type="spellStart"/>
      <w:r>
        <w:t>Nicolaysen</w:t>
      </w:r>
      <w:proofErr w:type="spellEnd"/>
      <w:r>
        <w:t xml:space="preserve">. I would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5266042"/>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 xml:space="preserve">Real time </w:t>
      </w:r>
      <w:r w:rsidR="000B2F06">
        <w:t>features in web applications have</w:t>
      </w:r>
      <w:r w:rsidRPr="002206C4">
        <w:t xml:space="preserve">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developer</w:t>
      </w:r>
      <w:r w:rsidR="000B2F06">
        <w:t>’</w:t>
      </w:r>
      <w:r w:rsidRPr="002206C4">
        <w:t>s perspective.</w:t>
      </w:r>
    </w:p>
    <w:p w:rsidR="002206C4" w:rsidRPr="002206C4" w:rsidRDefault="002206C4" w:rsidP="002206C4">
      <w:r w:rsidRPr="002206C4">
        <w:t xml:space="preserve">Getting some hands on experience with different frameworks will also help determine if they are needed at all. A real time feature can range from a simple task to a dominating aspect of a web application. </w:t>
      </w:r>
      <w:r w:rsidR="009C540B">
        <w:t>This thesis discuss</w:t>
      </w:r>
      <w:r w:rsidR="000B2F06">
        <w:t>es</w:t>
      </w:r>
      <w:r w:rsidRPr="002206C4">
        <w:t xml:space="preserve"> </w:t>
      </w:r>
      <w:r w:rsidR="009C540B">
        <w:t>whether</w:t>
      </w:r>
      <w:r w:rsidRPr="002206C4">
        <w:t xml:space="preserve">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5266043"/>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r w:rsidR="0057121A">
        <w:rPr>
          <w:b/>
        </w:rPr>
        <w:t>How are the frameworks that are featured in this thesis with respect to usability?</w:t>
      </w:r>
    </w:p>
    <w:p w:rsidR="00F70C33" w:rsidRPr="00001E8A" w:rsidRDefault="00A030EB" w:rsidP="00167842">
      <w:pPr>
        <w:keepNext/>
        <w:keepLines/>
      </w:pPr>
      <w:r>
        <w:t>Usability is a nuanced property of a framework. Some people may regard certain aspects like programming environment important, while others are indifferent towards it.</w:t>
      </w:r>
      <w:r w:rsidR="00F95C73">
        <w:t xml:space="preserve"> In this thesis, I will evaluate the usability of each framework based on my opinions. However, I will strive to do so within objective boundaries, discussing each usability property thoroughly.</w:t>
      </w:r>
    </w:p>
    <w:p w:rsidR="0057121A" w:rsidRDefault="0057121A" w:rsidP="00167842">
      <w:pPr>
        <w:keepNext/>
        <w:keepLines/>
        <w:rPr>
          <w:b/>
        </w:rPr>
      </w:pPr>
      <w:r>
        <w:rPr>
          <w:b/>
        </w:rPr>
        <w:t xml:space="preserve">II: Which of the frameworks has the best performance in terms of message frequency, latency, network usage and server resource consumption? </w:t>
      </w:r>
    </w:p>
    <w:p w:rsidR="00F95C73" w:rsidRDefault="00F95C73" w:rsidP="00167842">
      <w:pPr>
        <w:keepNext/>
        <w:keepLines/>
      </w:pPr>
      <w:r>
        <w:t>Sometimes, performance is an alpha omega requirement for a project. Even if it isn’t, one will want a framework with good performance most of the time. The performance aspects measured in this thesis are the ones I deem most important for real time web applications.</w:t>
      </w:r>
    </w:p>
    <w:p w:rsidR="0027769E" w:rsidRDefault="002C36CA" w:rsidP="00167842">
      <w:pPr>
        <w:keepNext/>
        <w:keepLines/>
        <w:rPr>
          <w:b/>
        </w:rPr>
      </w:pPr>
      <w:r>
        <w:rPr>
          <w:b/>
        </w:rPr>
        <w:t>II</w:t>
      </w:r>
      <w:r w:rsidR="00E6512D">
        <w:rPr>
          <w:b/>
        </w:rPr>
        <w:t>I</w:t>
      </w:r>
      <w:r>
        <w:rPr>
          <w:b/>
        </w:rPr>
        <w:t xml:space="preserve">: </w:t>
      </w:r>
      <w:r w:rsidR="0027769E">
        <w:rPr>
          <w:b/>
        </w:rPr>
        <w:t xml:space="preserve">Are there any real time </w:t>
      </w:r>
      <w:r w:rsidR="003D71DD">
        <w:rPr>
          <w:b/>
        </w:rPr>
        <w:t xml:space="preserve">web applications </w:t>
      </w:r>
      <w:r w:rsidR="00C745C1">
        <w:rPr>
          <w:b/>
        </w:rPr>
        <w:t>that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E6512D" w:rsidP="00167842">
      <w:pPr>
        <w:keepNext/>
        <w:keepLines/>
        <w:rPr>
          <w:b/>
        </w:rPr>
      </w:pPr>
      <w:r>
        <w:rPr>
          <w:b/>
        </w:rPr>
        <w:t>IV</w:t>
      </w:r>
      <w:r w:rsidR="002C36CA">
        <w:rPr>
          <w:b/>
        </w:rPr>
        <w:t xml:space="preserve">: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167842">
      <w:pPr>
        <w:keepNext/>
        <w:keepLines/>
        <w:rPr>
          <w:b/>
        </w:rPr>
      </w:pPr>
      <w:r>
        <w:rPr>
          <w:b/>
        </w:rPr>
        <w:t xml:space="preserve">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w:t>
      </w:r>
      <w:r w:rsidR="007E27B3">
        <w:t xml:space="preserve">ust as good as HTTP </w:t>
      </w:r>
      <w:r w:rsidR="007E27B3" w:rsidRPr="007E27B3">
        <w:t>performancewise</w:t>
      </w:r>
      <w:r>
        <w:t>, it will not be the foundation for the next generation. However, if it does, can it change the way browsers communicate with browsers in more aspects than real time?</w:t>
      </w:r>
    </w:p>
    <w:p w:rsidR="00AC75EC" w:rsidRDefault="00524921" w:rsidP="00AC75EC">
      <w:pPr>
        <w:pStyle w:val="Overskrift2"/>
      </w:pPr>
      <w:bookmarkStart w:id="11" w:name="_Toc385266044"/>
      <w:r>
        <w:t>Related work</w:t>
      </w:r>
      <w:bookmarkEnd w:id="11"/>
    </w:p>
    <w:p w:rsidR="00C006B7" w:rsidRDefault="00C006B7" w:rsidP="00C006B7">
      <w:r>
        <w:t>I have not been able t</w:t>
      </w:r>
      <w:r w:rsidR="007E27B3">
        <w:t>o find any studies that compare</w:t>
      </w:r>
      <w:r>
        <w:t xml:space="preserve">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E71FC1">
        <w:fldChar w:fldCharType="begin" w:fldLock="1"/>
      </w:r>
      <w:r w:rsidR="006D407F">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E71FC1">
        <w:fldChar w:fldCharType="separate"/>
      </w:r>
      <w:r w:rsidR="00843FE6" w:rsidRPr="00843FE6">
        <w:rPr>
          <w:noProof/>
        </w:rPr>
        <w:t>[1], [2]</w:t>
      </w:r>
      <w:r w:rsidR="00E71FC1">
        <w:fldChar w:fldCharType="end"/>
      </w:r>
      <w:r>
        <w:t>. They do not provide any sort of in depth study, just some bullet points for each.</w:t>
      </w:r>
    </w:p>
    <w:p w:rsidR="00C006B7" w:rsidRDefault="00C006B7" w:rsidP="00C006B7">
      <w:r>
        <w:lastRenderedPageBreak/>
        <w:t>There are some more thorough comparisons, but these focus on only two frameworks. Some focus on usability</w:t>
      </w:r>
      <w:r w:rsidR="00843FE6">
        <w:t xml:space="preserve"> </w:t>
      </w:r>
      <w:r w:rsidR="00E71FC1">
        <w:fldChar w:fldCharType="begin" w:fldLock="1"/>
      </w:r>
      <w:r w:rsidR="006D407F">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E71FC1">
        <w:fldChar w:fldCharType="separate"/>
      </w:r>
      <w:r w:rsidR="00843FE6" w:rsidRPr="00843FE6">
        <w:rPr>
          <w:noProof/>
        </w:rPr>
        <w:t>[3], [4]</w:t>
      </w:r>
      <w:r w:rsidR="00E71FC1">
        <w:fldChar w:fldCharType="end"/>
      </w:r>
      <w:r>
        <w:t>, while others offer a comparison of performance</w:t>
      </w:r>
      <w:r w:rsidR="00843FE6">
        <w:t xml:space="preserve"> </w:t>
      </w:r>
      <w:r w:rsidR="00E71FC1">
        <w:fldChar w:fldCharType="begin" w:fldLock="1"/>
      </w:r>
      <w:r w:rsidR="006D407F">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E71FC1">
        <w:fldChar w:fldCharType="separate"/>
      </w:r>
      <w:r w:rsidR="00843FE6" w:rsidRPr="00843FE6">
        <w:rPr>
          <w:noProof/>
        </w:rPr>
        <w:t>[5]</w:t>
      </w:r>
      <w:r w:rsidR="00E71FC1">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E71FC1">
        <w:fldChar w:fldCharType="begin" w:fldLock="1"/>
      </w:r>
      <w:r w:rsidR="006D407F">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E71FC1">
        <w:fldChar w:fldCharType="separate"/>
      </w:r>
      <w:r w:rsidR="00843FE6" w:rsidRPr="00843FE6">
        <w:rPr>
          <w:noProof/>
        </w:rPr>
        <w:t>[6], [7]</w:t>
      </w:r>
      <w:r w:rsidR="00E71FC1">
        <w:fldChar w:fldCharType="end"/>
      </w:r>
      <w:r>
        <w:t>.</w:t>
      </w:r>
    </w:p>
    <w:p w:rsidR="00C006B7" w:rsidRDefault="00C006B7" w:rsidP="00C006B7">
      <w:r>
        <w:t xml:space="preserve">When it comes to comparing the different transport mechanisms for real time, most are older papers. </w:t>
      </w:r>
      <w:proofErr w:type="spellStart"/>
      <w:r>
        <w:t>Bozdag</w:t>
      </w:r>
      <w:proofErr w:type="spellEnd"/>
      <w:r>
        <w:t xml:space="preserve"> et al. </w:t>
      </w:r>
      <w:r w:rsidR="00E71FC1">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E71FC1">
        <w:fldChar w:fldCharType="separate"/>
      </w:r>
      <w:r w:rsidR="00843FE6" w:rsidRPr="00843FE6">
        <w:rPr>
          <w:noProof/>
        </w:rPr>
        <w:t>[8]</w:t>
      </w:r>
      <w:r w:rsidR="00E71FC1">
        <w:fldChar w:fldCharType="end"/>
      </w:r>
      <w:r>
        <w:t xml:space="preserve"> is an example of such a paper.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E71FC1">
        <w:fldChar w:fldCharType="begin" w:fldLock="1"/>
      </w:r>
      <w:r w:rsidR="006D407F">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E71FC1">
        <w:fldChar w:fldCharType="separate"/>
      </w:r>
      <w:r w:rsidR="00D10BFA" w:rsidRPr="00D10BFA">
        <w:rPr>
          <w:noProof/>
        </w:rPr>
        <w:t>[9]</w:t>
      </w:r>
      <w:r w:rsidR="00E71FC1">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E71FC1">
        <w:fldChar w:fldCharType="begin" w:fldLock="1"/>
      </w:r>
      <w:r w:rsidR="006D407F">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E71FC1">
        <w:fldChar w:fldCharType="separate"/>
      </w:r>
      <w:r w:rsidR="00D10BFA" w:rsidRPr="00D10BFA">
        <w:rPr>
          <w:noProof/>
        </w:rPr>
        <w:t>[10]</w:t>
      </w:r>
      <w:r w:rsidR="00E71FC1">
        <w:fldChar w:fldCharType="end"/>
      </w:r>
      <w:r>
        <w:t xml:space="preserve">. Their work remains the only research article I have found that does anything that resembles my work. They focus on network traffic, and conclude that WebSockets use 50% less than HTTP-streaming. Furthermore, it concludes that WebSockets clients are a lot more efficient than HTTP ones.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5266045"/>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E71FC1">
        <w:fldChar w:fldCharType="begin" w:fldLock="1"/>
      </w:r>
      <w:r w:rsidR="006D407F">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E71FC1">
        <w:fldChar w:fldCharType="separate"/>
      </w:r>
      <w:r w:rsidR="00D10BFA" w:rsidRPr="00D10BFA">
        <w:rPr>
          <w:noProof/>
        </w:rPr>
        <w:t>[11]</w:t>
      </w:r>
      <w:r w:rsidR="00E71FC1">
        <w:fldChar w:fldCharType="end"/>
      </w:r>
      <w:r>
        <w:t xml:space="preserve">. For the sake of consistency, I use framework as a general term. When referring to a library in specific, I use that term. </w:t>
      </w:r>
    </w:p>
    <w:p w:rsidR="00567001" w:rsidRDefault="00567001" w:rsidP="00DA5050">
      <w:r>
        <w:t>The term “app” in the context of this thesis, refers to an application. Not a mobile app.</w:t>
      </w:r>
    </w:p>
    <w:p w:rsidR="00DA5050" w:rsidRDefault="00DA5050" w:rsidP="00DA5050">
      <w:r>
        <w:lastRenderedPageBreak/>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E71FC1">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E71FC1">
        <w:fldChar w:fldCharType="separate"/>
      </w:r>
      <w:r w:rsidR="00D10BFA" w:rsidRPr="00D10BFA">
        <w:rPr>
          <w:noProof/>
        </w:rPr>
        <w:t>[12]</w:t>
      </w:r>
      <w:r w:rsidR="00E71FC1">
        <w:fldChar w:fldCharType="end"/>
      </w:r>
      <w:r>
        <w:t>, or class in an object oriented language. In</w:t>
      </w:r>
      <w:r w:rsidR="003C55A0">
        <w:t xml:space="preserve">tegration tests puts several units together </w:t>
      </w:r>
      <w:r w:rsidR="00E71FC1">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E71FC1">
        <w:fldChar w:fldCharType="separate"/>
      </w:r>
      <w:r w:rsidR="00D10BFA" w:rsidRPr="00D10BFA">
        <w:rPr>
          <w:noProof/>
        </w:rPr>
        <w:t>[12]</w:t>
      </w:r>
      <w:r w:rsidR="00E71FC1">
        <w:fldChar w:fldCharType="end"/>
      </w:r>
      <w:r w:rsidR="003C55A0">
        <w:t>. In this thesis, I use the term about testing the data access layer of applications</w:t>
      </w:r>
      <w:r w:rsidR="003C55A0">
        <w:rPr>
          <w:rStyle w:val="Fotnotereferanse"/>
        </w:rPr>
        <w:footnoteReference w:id="2"/>
      </w:r>
      <w:r w:rsidR="003C55A0">
        <w:t xml:space="preserve">. Functional tests test behavior of an application </w:t>
      </w:r>
      <w:r w:rsidR="00E71FC1">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E71FC1">
        <w:fldChar w:fldCharType="separate"/>
      </w:r>
      <w:r w:rsidR="00D10BFA" w:rsidRPr="00D10BFA">
        <w:rPr>
          <w:noProof/>
        </w:rPr>
        <w:t>[12]</w:t>
      </w:r>
      <w:r w:rsidR="00E71FC1">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716530" w:rsidRDefault="00716530" w:rsidP="00716530">
      <w:pPr>
        <w:pStyle w:val="Overskrift2"/>
      </w:pPr>
      <w:r>
        <w:t>List of acronyms</w:t>
      </w:r>
    </w:p>
    <w:p w:rsidR="00716530" w:rsidRDefault="00716530" w:rsidP="00716530">
      <w:r>
        <w:t>This section lists various acronyms used throughout this thesis</w:t>
      </w:r>
      <w:r w:rsidR="004E6A8F">
        <w:t xml:space="preserve"> (in alphabetical order)</w:t>
      </w:r>
      <w:r>
        <w:t>.</w:t>
      </w:r>
    </w:p>
    <w:p w:rsidR="004E6A8F" w:rsidRDefault="004E6A8F" w:rsidP="004E6A8F">
      <w:pPr>
        <w:pStyle w:val="Listeavsnitt"/>
        <w:numPr>
          <w:ilvl w:val="0"/>
          <w:numId w:val="37"/>
        </w:numPr>
      </w:pPr>
      <w:r w:rsidRPr="004E6A8F">
        <w:rPr>
          <w:b/>
        </w:rPr>
        <w:t>AJAX:</w:t>
      </w:r>
      <w:r w:rsidRPr="00DE4263">
        <w:t xml:space="preserve"> Asynchronous JavaScript and XML</w:t>
      </w:r>
      <w:r>
        <w:t>.</w:t>
      </w:r>
    </w:p>
    <w:p w:rsidR="004E6A8F" w:rsidRDefault="004E6A8F" w:rsidP="004E6A8F">
      <w:pPr>
        <w:pStyle w:val="Listeavsnitt"/>
        <w:numPr>
          <w:ilvl w:val="0"/>
          <w:numId w:val="37"/>
        </w:numPr>
      </w:pPr>
      <w:r w:rsidRPr="004E6A8F">
        <w:rPr>
          <w:b/>
        </w:rPr>
        <w:t>API:</w:t>
      </w:r>
      <w:r>
        <w:t xml:space="preserve"> Application Programming Interface.</w:t>
      </w:r>
    </w:p>
    <w:p w:rsidR="004E6A8F" w:rsidRDefault="004E6A8F" w:rsidP="004E6A8F">
      <w:pPr>
        <w:pStyle w:val="Listeavsnitt"/>
        <w:numPr>
          <w:ilvl w:val="0"/>
          <w:numId w:val="37"/>
        </w:numPr>
      </w:pPr>
      <w:r w:rsidRPr="004E6A8F">
        <w:rPr>
          <w:b/>
        </w:rPr>
        <w:t>CLR:</w:t>
      </w:r>
      <w:r>
        <w:t xml:space="preserve"> Common Language Runtime.</w:t>
      </w:r>
    </w:p>
    <w:p w:rsidR="004E6A8F" w:rsidRPr="004E6A8F" w:rsidRDefault="004E6A8F" w:rsidP="004E6A8F">
      <w:pPr>
        <w:pStyle w:val="Listeavsnitt"/>
        <w:numPr>
          <w:ilvl w:val="0"/>
          <w:numId w:val="37"/>
        </w:numPr>
      </w:pPr>
      <w:r w:rsidRPr="004E6A8F">
        <w:rPr>
          <w:b/>
        </w:rPr>
        <w:t>CSS:</w:t>
      </w:r>
      <w:r w:rsidRPr="00DE4263">
        <w:t xml:space="preserve"> Cascading Style Sheets</w:t>
      </w:r>
      <w:r>
        <w:t>.</w:t>
      </w:r>
    </w:p>
    <w:p w:rsidR="009950AB" w:rsidRPr="009950AB" w:rsidRDefault="009950AB" w:rsidP="00BB0217">
      <w:pPr>
        <w:pStyle w:val="Listeavsnitt"/>
        <w:numPr>
          <w:ilvl w:val="0"/>
          <w:numId w:val="37"/>
        </w:numPr>
      </w:pPr>
      <w:r>
        <w:rPr>
          <w:b/>
        </w:rPr>
        <w:t xml:space="preserve">HTML: </w:t>
      </w:r>
      <w:r>
        <w:t>Hypertext Markup Language.</w:t>
      </w:r>
    </w:p>
    <w:p w:rsidR="004E6A8F" w:rsidRDefault="00716530" w:rsidP="004E6A8F">
      <w:pPr>
        <w:pStyle w:val="Listeavsnitt"/>
        <w:numPr>
          <w:ilvl w:val="0"/>
          <w:numId w:val="37"/>
        </w:numPr>
      </w:pPr>
      <w:r w:rsidRPr="00BB0217">
        <w:rPr>
          <w:b/>
        </w:rPr>
        <w:t xml:space="preserve">HTTP: </w:t>
      </w:r>
      <w:r>
        <w:t>Hypertext Transfer Protocol</w:t>
      </w:r>
      <w:r w:rsidR="00BB0217">
        <w:t>.</w:t>
      </w:r>
    </w:p>
    <w:p w:rsidR="004E6A8F" w:rsidRDefault="004E6A8F" w:rsidP="004E6A8F">
      <w:pPr>
        <w:pStyle w:val="Listeavsnitt"/>
        <w:numPr>
          <w:ilvl w:val="0"/>
          <w:numId w:val="37"/>
        </w:numPr>
      </w:pPr>
      <w:r w:rsidRPr="004E6A8F">
        <w:rPr>
          <w:b/>
        </w:rPr>
        <w:t>IDE:</w:t>
      </w:r>
      <w:r>
        <w:t xml:space="preserve"> Integrated Development Environment.</w:t>
      </w:r>
    </w:p>
    <w:p w:rsidR="004E6A8F" w:rsidRDefault="004E6A8F" w:rsidP="004E6A8F">
      <w:pPr>
        <w:pStyle w:val="Listeavsnitt"/>
        <w:numPr>
          <w:ilvl w:val="0"/>
          <w:numId w:val="37"/>
        </w:numPr>
      </w:pPr>
      <w:r w:rsidRPr="004E6A8F">
        <w:rPr>
          <w:b/>
        </w:rPr>
        <w:t>IETF:</w:t>
      </w:r>
      <w:r>
        <w:t xml:space="preserve"> Internet Engineering Task Force.</w:t>
      </w:r>
    </w:p>
    <w:p w:rsidR="004E6A8F" w:rsidRDefault="004E6A8F" w:rsidP="004E6A8F">
      <w:pPr>
        <w:pStyle w:val="Listeavsnitt"/>
        <w:numPr>
          <w:ilvl w:val="0"/>
          <w:numId w:val="37"/>
        </w:numPr>
      </w:pPr>
      <w:r w:rsidRPr="004E6A8F">
        <w:rPr>
          <w:b/>
        </w:rPr>
        <w:t>IIS:</w:t>
      </w:r>
      <w:r>
        <w:t xml:space="preserve"> Internet Information Services.</w:t>
      </w:r>
    </w:p>
    <w:p w:rsidR="00B8532A" w:rsidRDefault="00B8532A" w:rsidP="00B8532A">
      <w:pPr>
        <w:pStyle w:val="Listeavsnitt"/>
        <w:numPr>
          <w:ilvl w:val="0"/>
          <w:numId w:val="37"/>
        </w:numPr>
      </w:pPr>
      <w:r w:rsidRPr="004E6A8F">
        <w:rPr>
          <w:b/>
        </w:rPr>
        <w:t>IOC:</w:t>
      </w:r>
      <w:r>
        <w:t xml:space="preserve"> Inversion of Control </w:t>
      </w:r>
    </w:p>
    <w:p w:rsidR="00B8532A" w:rsidRDefault="00B8532A" w:rsidP="00B8532A">
      <w:pPr>
        <w:pStyle w:val="Listeavsnitt"/>
        <w:numPr>
          <w:ilvl w:val="0"/>
          <w:numId w:val="37"/>
        </w:numPr>
      </w:pPr>
      <w:r w:rsidRPr="004E6A8F">
        <w:rPr>
          <w:b/>
        </w:rPr>
        <w:t>JSON:</w:t>
      </w:r>
      <w:r>
        <w:t xml:space="preserve"> JavaScript Object Notation.</w:t>
      </w:r>
    </w:p>
    <w:p w:rsidR="00B8532A" w:rsidRDefault="00B8532A" w:rsidP="00B8532A">
      <w:pPr>
        <w:pStyle w:val="Listeavsnitt"/>
        <w:numPr>
          <w:ilvl w:val="0"/>
          <w:numId w:val="37"/>
        </w:numPr>
        <w:tabs>
          <w:tab w:val="left" w:pos="2796"/>
        </w:tabs>
      </w:pPr>
      <w:r w:rsidRPr="004E6A8F">
        <w:rPr>
          <w:b/>
        </w:rPr>
        <w:t>JVM:</w:t>
      </w:r>
      <w:r>
        <w:t xml:space="preserve"> Java Virtual Machine.</w:t>
      </w:r>
    </w:p>
    <w:p w:rsidR="00B8532A" w:rsidRDefault="00B8532A" w:rsidP="00B8532A">
      <w:pPr>
        <w:pStyle w:val="Listeavsnitt"/>
        <w:numPr>
          <w:ilvl w:val="0"/>
          <w:numId w:val="37"/>
        </w:numPr>
      </w:pPr>
      <w:r w:rsidRPr="004E6A8F">
        <w:rPr>
          <w:b/>
        </w:rPr>
        <w:t>MVC:</w:t>
      </w:r>
      <w:r>
        <w:t xml:space="preserve"> Model View Controller. </w:t>
      </w:r>
    </w:p>
    <w:p w:rsidR="00905D73" w:rsidRDefault="00905D73" w:rsidP="00B8532A">
      <w:pPr>
        <w:pStyle w:val="Listeavsnitt"/>
        <w:numPr>
          <w:ilvl w:val="0"/>
          <w:numId w:val="37"/>
        </w:numPr>
      </w:pPr>
      <w:r>
        <w:rPr>
          <w:b/>
        </w:rPr>
        <w:t>MVP:</w:t>
      </w:r>
      <w:r>
        <w:t xml:space="preserve"> Model View Presenter.</w:t>
      </w:r>
    </w:p>
    <w:p w:rsidR="00A91A00" w:rsidRDefault="00A91A00" w:rsidP="00B8532A">
      <w:pPr>
        <w:pStyle w:val="Listeavsnitt"/>
        <w:numPr>
          <w:ilvl w:val="0"/>
          <w:numId w:val="37"/>
        </w:numPr>
      </w:pPr>
      <w:r>
        <w:rPr>
          <w:b/>
        </w:rPr>
        <w:t>MVVM:</w:t>
      </w:r>
      <w:r>
        <w:t xml:space="preserve"> Model View </w:t>
      </w:r>
      <w:proofErr w:type="spellStart"/>
      <w:r>
        <w:t>ViewModel</w:t>
      </w:r>
      <w:proofErr w:type="spellEnd"/>
    </w:p>
    <w:p w:rsidR="004E6A8F" w:rsidRDefault="004E6A8F" w:rsidP="004E6A8F">
      <w:pPr>
        <w:pStyle w:val="Listeavsnitt"/>
        <w:numPr>
          <w:ilvl w:val="0"/>
          <w:numId w:val="37"/>
        </w:numPr>
      </w:pPr>
      <w:r w:rsidRPr="004E6A8F">
        <w:rPr>
          <w:b/>
        </w:rPr>
        <w:lastRenderedPageBreak/>
        <w:t>RPC:</w:t>
      </w:r>
      <w:r>
        <w:t xml:space="preserve"> Remote Procedure Call</w:t>
      </w:r>
    </w:p>
    <w:p w:rsidR="004E6A8F" w:rsidRDefault="004E6A8F" w:rsidP="004E6A8F">
      <w:pPr>
        <w:pStyle w:val="Listeavsnitt"/>
        <w:numPr>
          <w:ilvl w:val="0"/>
          <w:numId w:val="37"/>
        </w:numPr>
      </w:pPr>
      <w:r w:rsidRPr="004E6A8F">
        <w:rPr>
          <w:b/>
        </w:rPr>
        <w:t>QoS:</w:t>
      </w:r>
      <w:r>
        <w:t xml:space="preserve"> Quality of Service</w:t>
      </w:r>
    </w:p>
    <w:p w:rsidR="004E6A8F" w:rsidRDefault="004E6A8F" w:rsidP="004E6A8F">
      <w:pPr>
        <w:pStyle w:val="Listeavsnitt"/>
        <w:numPr>
          <w:ilvl w:val="0"/>
          <w:numId w:val="37"/>
        </w:numPr>
      </w:pPr>
      <w:r w:rsidRPr="004E6A8F">
        <w:rPr>
          <w:b/>
        </w:rPr>
        <w:t>SOA:</w:t>
      </w:r>
      <w:r>
        <w:t xml:space="preserve"> Service Oriented Architecture </w:t>
      </w:r>
    </w:p>
    <w:p w:rsidR="00BB0217" w:rsidRPr="00716530" w:rsidRDefault="004E6A8F" w:rsidP="004E6A8F">
      <w:pPr>
        <w:pStyle w:val="Listeavsnitt"/>
        <w:numPr>
          <w:ilvl w:val="0"/>
          <w:numId w:val="37"/>
        </w:numPr>
      </w:pPr>
      <w:r w:rsidRPr="004E6A8F">
        <w:rPr>
          <w:b/>
        </w:rPr>
        <w:t>WS-polling:</w:t>
      </w:r>
      <w:r>
        <w:t xml:space="preserve"> WebSocket-polling</w:t>
      </w:r>
    </w:p>
    <w:p w:rsidR="00B737E4" w:rsidRDefault="00B737E4" w:rsidP="00B737E4">
      <w:pPr>
        <w:pStyle w:val="Overskrift2"/>
      </w:pPr>
      <w:bookmarkStart w:id="13" w:name="_Toc385266046"/>
      <w:r>
        <w:t>Code base</w:t>
      </w:r>
      <w:bookmarkEnd w:id="13"/>
    </w:p>
    <w:p w:rsidR="00B737E4" w:rsidRPr="00B737E4" w:rsidRDefault="00B737E4" w:rsidP="00B737E4">
      <w:r>
        <w:t xml:space="preserve">The code base for this thesis is located on GitHub </w:t>
      </w:r>
      <w:r w:rsidR="00E71FC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E71FC1">
        <w:fldChar w:fldCharType="separate"/>
      </w:r>
      <w:r w:rsidR="00D10BFA" w:rsidRPr="00D10BFA">
        <w:rPr>
          <w:noProof/>
        </w:rPr>
        <w:t>[13]</w:t>
      </w:r>
      <w:r w:rsidR="00E71FC1">
        <w:fldChar w:fldCharType="end"/>
      </w:r>
      <w:r>
        <w:t xml:space="preserve">. You can also find all raw data for the results </w:t>
      </w:r>
      <w:r w:rsidR="005D582B">
        <w:t>t</w:t>
      </w:r>
      <w:r>
        <w:t>here.</w:t>
      </w:r>
    </w:p>
    <w:p w:rsidR="00FF5932" w:rsidRDefault="00FF5932" w:rsidP="00757172">
      <w:pPr>
        <w:pStyle w:val="Overskrift2"/>
      </w:pPr>
      <w:bookmarkStart w:id="14" w:name="_Toc385266047"/>
      <w:r>
        <w:t>Outline</w:t>
      </w:r>
      <w:bookmarkEnd w:id="14"/>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 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Pr>
          <w:u w:val="single"/>
        </w:rPr>
        <w:t xml:space="preserve"> part 1</w:t>
      </w:r>
      <w:r w:rsidR="00E4576C">
        <w:rPr>
          <w:u w:val="single"/>
        </w:rPr>
        <w:t>:</w:t>
      </w:r>
      <w:r w:rsidR="00E4576C">
        <w:t xml:space="preserve"> This chapter describes the methodology of the first part of my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Pr>
          <w:u w:val="single"/>
        </w:rPr>
        <w:t xml:space="preserve"> part 1</w:t>
      </w:r>
      <w:r w:rsidR="00E4576C">
        <w:rPr>
          <w:u w:val="single"/>
        </w:rPr>
        <w:t>:</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lastRenderedPageBreak/>
        <w:t>Chapter 8</w:t>
      </w:r>
      <w:r w:rsidRPr="00004B7E">
        <w:rPr>
          <w:u w:val="single"/>
        </w:rPr>
        <w:t>:</w:t>
      </w:r>
      <w:r>
        <w:rPr>
          <w:u w:val="single"/>
        </w:rPr>
        <w:t xml:space="preserve"> </w:t>
      </w:r>
      <w:r w:rsidR="00E4576C">
        <w:rPr>
          <w:u w:val="single"/>
        </w:rPr>
        <w:t>Methodology</w:t>
      </w:r>
      <w:r>
        <w:rPr>
          <w:u w:val="single"/>
        </w:rPr>
        <w:t xml:space="preserve"> part 2</w:t>
      </w:r>
      <w:r w:rsidR="00E4576C">
        <w:rPr>
          <w:u w:val="single"/>
        </w:rPr>
        <w:t>:</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Pr>
          <w:u w:val="single"/>
        </w:rPr>
        <w:t xml:space="preserve"> part 2</w:t>
      </w:r>
      <w:r w:rsidR="00E4576C">
        <w:rPr>
          <w:u w:val="single"/>
        </w:rPr>
        <w:t>:</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two first problem statements as well as a summary of all framework 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4E26B7">
          <w:headerReference w:type="default" r:id="rId13"/>
          <w:pgSz w:w="11906" w:h="16838" w:code="9"/>
          <w:pgMar w:top="1418" w:right="1418" w:bottom="1418" w:left="1418" w:header="709" w:footer="709" w:gutter="0"/>
          <w:pgNumType w:start="1"/>
          <w:cols w:space="708"/>
          <w:docGrid w:linePitch="360"/>
        </w:sectPr>
      </w:pPr>
      <w:r>
        <w:rPr>
          <w:b/>
        </w:rPr>
        <w:t xml:space="preserve">Appendix: </w:t>
      </w:r>
      <w:r>
        <w:t>All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5" w:name="_Toc385266048"/>
      <w:r w:rsidRPr="00364609">
        <w:rPr>
          <w:b w:val="0"/>
          <w:sz w:val="72"/>
          <w:szCs w:val="72"/>
          <w:u w:val="single"/>
        </w:rPr>
        <w:t>Background</w:t>
      </w:r>
      <w:bookmarkEnd w:id="15"/>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6" w:name="_Ref383097882"/>
    </w:p>
    <w:p w:rsidR="00976721" w:rsidRDefault="00976721" w:rsidP="00741568">
      <w:pPr>
        <w:pStyle w:val="Overskrift1"/>
      </w:pPr>
      <w:bookmarkStart w:id="17" w:name="_Toc385266049"/>
      <w:r>
        <w:lastRenderedPageBreak/>
        <w:t>The World Wide Web</w:t>
      </w:r>
      <w:bookmarkEnd w:id="16"/>
      <w:bookmarkEnd w:id="17"/>
    </w:p>
    <w:p w:rsidR="00757172" w:rsidRDefault="00757172" w:rsidP="00757172">
      <w:r>
        <w:t xml:space="preserve">The World Wide Web has been available for 20 years </w:t>
      </w:r>
      <w:r w:rsidR="00E71FC1">
        <w:fldChar w:fldCharType="begin" w:fldLock="1"/>
      </w:r>
      <w:r w:rsidR="006D407F">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E71FC1">
        <w:fldChar w:fldCharType="separate"/>
      </w:r>
      <w:r w:rsidR="00D10BFA" w:rsidRPr="00D10BFA">
        <w:rPr>
          <w:noProof/>
        </w:rPr>
        <w:t>[14]</w:t>
      </w:r>
      <w:r w:rsidR="00E71FC1">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E71FC1">
        <w:fldChar w:fldCharType="begin"/>
      </w:r>
      <w:r w:rsidR="0035204C">
        <w:instrText xml:space="preserve"> REF _Ref383096804 \r \h </w:instrText>
      </w:r>
      <w:r w:rsidR="00E71FC1">
        <w:fldChar w:fldCharType="separate"/>
      </w:r>
      <w:r w:rsidR="00236018">
        <w:t>3</w:t>
      </w:r>
      <w:r w:rsidR="00E71FC1">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8" w:name="_Toc385266050"/>
      <w:r w:rsidRPr="00D5362B">
        <w:t>HTTP/1.0</w:t>
      </w:r>
      <w:bookmarkEnd w:id="18"/>
    </w:p>
    <w:p w:rsidR="009C0EF1" w:rsidRDefault="009C0EF1" w:rsidP="009C0EF1">
      <w:r>
        <w:t xml:space="preserve">Version </w:t>
      </w:r>
      <w:r w:rsidR="00DC05CE">
        <w:t>1.0 of HTTP was created in 1996–</w:t>
      </w:r>
      <w:r>
        <w:t xml:space="preserve">the World Wide Web's childhood </w:t>
      </w:r>
      <w:r w:rsidR="00E71FC1">
        <w:fldChar w:fldCharType="begin" w:fldLock="1"/>
      </w:r>
      <w:r w:rsidR="006D407F">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E71FC1">
        <w:fldChar w:fldCharType="separate"/>
      </w:r>
      <w:r w:rsidR="00D10BFA" w:rsidRPr="00D10BFA">
        <w:rPr>
          <w:noProof/>
        </w:rPr>
        <w:t>[15]</w:t>
      </w:r>
      <w:r w:rsidR="00E71FC1">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around the mid 90s, CSS too was in its childhood </w:t>
      </w:r>
      <w:r w:rsidR="00E71FC1">
        <w:fldChar w:fldCharType="begin" w:fldLock="1"/>
      </w:r>
      <w:r w:rsidR="006D407F">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E71FC1">
        <w:fldChar w:fldCharType="separate"/>
      </w:r>
      <w:r w:rsidR="00D10BFA" w:rsidRPr="00D10BFA">
        <w:rPr>
          <w:noProof/>
        </w:rPr>
        <w:t>[16]</w:t>
      </w:r>
      <w:r w:rsidR="00E71FC1">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 xml:space="preserve">Downloading one element in a HTML-file, or even the HTML-file itself from the server required one TCP request </w:t>
      </w:r>
      <w:r w:rsidR="00153163">
        <w:t>(</w:t>
      </w:r>
      <w:r w:rsidR="00E71FC1">
        <w:fldChar w:fldCharType="begin"/>
      </w:r>
      <w:r w:rsidR="00153163">
        <w:instrText xml:space="preserve"> REF _Ref383097004 \h </w:instrText>
      </w:r>
      <w:r w:rsidR="00E71FC1">
        <w:fldChar w:fldCharType="separate"/>
      </w:r>
      <w:r w:rsidR="00236018">
        <w:t xml:space="preserve">Figure </w:t>
      </w:r>
      <w:r w:rsidR="00236018">
        <w:rPr>
          <w:noProof/>
        </w:rPr>
        <w:t>2</w:t>
      </w:r>
      <w:r w:rsidR="00236018">
        <w:noBreakHyphen/>
      </w:r>
      <w:r w:rsidR="00236018">
        <w:rPr>
          <w:noProof/>
        </w:rPr>
        <w:t>1</w:t>
      </w:r>
      <w:r w:rsidR="00E71FC1">
        <w:fldChar w:fldCharType="end"/>
      </w:r>
      <w:r w:rsidR="00153163">
        <w:t>)</w:t>
      </w:r>
      <w:r>
        <w:t>. The server then replied and closed the connection. Throughout the duration of the request, the client waited</w:t>
      </w:r>
      <w:r w:rsidR="00153163">
        <w:t xml:space="preserve"> </w:t>
      </w:r>
      <w:r w:rsidR="00E71FC1">
        <w:fldChar w:fldCharType="begin" w:fldLock="1"/>
      </w:r>
      <w:r w:rsidR="006D407F">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E71FC1">
        <w:fldChar w:fldCharType="separate"/>
      </w:r>
      <w:r w:rsidR="00D10BFA" w:rsidRPr="00D10BFA">
        <w:rPr>
          <w:noProof/>
        </w:rPr>
        <w:t>[17]</w:t>
      </w:r>
      <w:r w:rsidR="00E71FC1">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19" w:name="_Ref383097004"/>
      <w:bookmarkStart w:id="20" w:name="_Toc385266138"/>
      <w:r>
        <w:t xml:space="preserve">Figure </w:t>
      </w:r>
      <w:fldSimple w:instr=" STYLEREF 1 \s ">
        <w:r w:rsidR="00236018">
          <w:rPr>
            <w:noProof/>
          </w:rPr>
          <w:t>2</w:t>
        </w:r>
      </w:fldSimple>
      <w:r w:rsidR="0036084D">
        <w:noBreakHyphen/>
      </w:r>
      <w:fldSimple w:instr=" SEQ Figure \* ARABIC \s 1 ">
        <w:r w:rsidR="00236018">
          <w:rPr>
            <w:noProof/>
          </w:rPr>
          <w:t>1</w:t>
        </w:r>
      </w:fldSimple>
      <w:bookmarkEnd w:id="19"/>
      <w:r>
        <w:t xml:space="preserve">: </w:t>
      </w:r>
      <w:r w:rsidRPr="00AA2FC6">
        <w:t>Several request to get the whole page</w:t>
      </w:r>
      <w:r w:rsidR="00081A65">
        <w:t>.</w:t>
      </w:r>
      <w:bookmarkEnd w:id="20"/>
    </w:p>
    <w:p w:rsidR="00976721" w:rsidRDefault="00976721" w:rsidP="00976721">
      <w:pPr>
        <w:pStyle w:val="Overskrift2"/>
      </w:pPr>
      <w:bookmarkStart w:id="21" w:name="_Ref383098671"/>
      <w:bookmarkStart w:id="22" w:name="_Ref383098674"/>
      <w:bookmarkStart w:id="23" w:name="_Ref383104004"/>
      <w:bookmarkStart w:id="24" w:name="_Ref383104010"/>
      <w:bookmarkStart w:id="25" w:name="_Toc385266051"/>
      <w:r>
        <w:t>HTTP/1.1</w:t>
      </w:r>
      <w:bookmarkEnd w:id="21"/>
      <w:bookmarkEnd w:id="22"/>
      <w:bookmarkEnd w:id="23"/>
      <w:bookmarkEnd w:id="24"/>
      <w:bookmarkEnd w:id="25"/>
    </w:p>
    <w:p w:rsidR="004D1E8A" w:rsidRDefault="004D1E8A" w:rsidP="004D1E8A">
      <w:r>
        <w:t>After just three years, HTTP/1.1 was released as a standard</w:t>
      </w:r>
      <w:r w:rsidR="00CB1A90">
        <w:t xml:space="preserve"> </w:t>
      </w:r>
      <w:r w:rsidR="00E71FC1">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E71FC1">
        <w:fldChar w:fldCharType="separate"/>
      </w:r>
      <w:r w:rsidR="00D10BFA" w:rsidRPr="00D10BFA">
        <w:rPr>
          <w:noProof/>
        </w:rPr>
        <w:t>[18]</w:t>
      </w:r>
      <w:r w:rsidR="00E71FC1">
        <w:fldChar w:fldCharType="end"/>
      </w:r>
      <w:r>
        <w:t>. It introduced several improvements. One of these was persistent connections. This allowed several request to made at the same time</w:t>
      </w:r>
      <w:r w:rsidR="00CB1A90">
        <w:t xml:space="preserve"> </w:t>
      </w:r>
      <w:r w:rsidR="00E71FC1">
        <w:fldChar w:fldCharType="begin" w:fldLock="1"/>
      </w:r>
      <w:r w:rsidR="006D407F">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E71FC1">
        <w:fldChar w:fldCharType="separate"/>
      </w:r>
      <w:r w:rsidR="00D10BFA" w:rsidRPr="00D10BFA">
        <w:rPr>
          <w:noProof/>
        </w:rPr>
        <w:t>[19]</w:t>
      </w:r>
      <w:r w:rsidR="00E71FC1">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E71FC1">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E71FC1">
        <w:fldChar w:fldCharType="separate"/>
      </w:r>
      <w:r w:rsidR="00D10BFA" w:rsidRPr="00D10BFA">
        <w:rPr>
          <w:noProof/>
        </w:rPr>
        <w:t>[18]</w:t>
      </w:r>
      <w:r w:rsidR="00E71FC1">
        <w:fldChar w:fldCharType="end"/>
      </w:r>
      <w:r>
        <w:t>, letting servers start sending a response without knowing how long it was. In theory, it could be infinite, as we shall see in section</w:t>
      </w:r>
      <w:r w:rsidR="00CB1A90">
        <w:t xml:space="preserve"> </w:t>
      </w:r>
      <w:r w:rsidR="00E71FC1">
        <w:fldChar w:fldCharType="begin"/>
      </w:r>
      <w:r w:rsidR="00CB1A90">
        <w:instrText xml:space="preserve"> REF _Ref383097231 \r \h </w:instrText>
      </w:r>
      <w:r w:rsidR="00E71FC1">
        <w:fldChar w:fldCharType="separate"/>
      </w:r>
      <w:r w:rsidR="00236018">
        <w:t>3.1.3</w:t>
      </w:r>
      <w:r w:rsidR="00E71FC1">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E71FC1">
        <w:fldChar w:fldCharType="begin" w:fldLock="1"/>
      </w:r>
      <w:r w:rsidR="006D407F">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E71FC1">
        <w:fldChar w:fldCharType="separate"/>
      </w:r>
      <w:r w:rsidR="00D10BFA" w:rsidRPr="00D10BFA">
        <w:rPr>
          <w:noProof/>
        </w:rPr>
        <w:t>[17]</w:t>
      </w:r>
      <w:r w:rsidR="00E71FC1">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6" w:name="_Ref383429005"/>
      <w:bookmarkStart w:id="27" w:name="_Toc385266052"/>
      <w:r>
        <w:lastRenderedPageBreak/>
        <w:t>HTTP/2.0</w:t>
      </w:r>
      <w:bookmarkEnd w:id="26"/>
      <w:bookmarkEnd w:id="27"/>
    </w:p>
    <w:p w:rsidR="001A1C00" w:rsidRDefault="009F3CAF" w:rsidP="001A1C00">
      <w:r>
        <w:t>During the work period of this thesis a working draft for the 2.0 version of HTTP surfaced. It started out as an initiate from Google called SPDY</w:t>
      </w:r>
      <w:r w:rsidR="00CB1A90">
        <w:t xml:space="preserve"> </w:t>
      </w:r>
      <w:r w:rsidR="00E71FC1">
        <w:fldChar w:fldCharType="begin" w:fldLock="1"/>
      </w:r>
      <w:r w:rsidR="006D407F">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E71FC1">
        <w:fldChar w:fldCharType="separate"/>
      </w:r>
      <w:r w:rsidR="00D10BFA" w:rsidRPr="00D10BFA">
        <w:rPr>
          <w:noProof/>
        </w:rPr>
        <w:t>[20]</w:t>
      </w:r>
      <w:r w:rsidR="00E71FC1">
        <w:fldChar w:fldCharType="end"/>
      </w:r>
      <w:r>
        <w:t xml:space="preserve"> in 2012</w:t>
      </w:r>
      <w:r w:rsidR="00B52332">
        <w:t>. This was then used as the basis for the HTTP/2.0 specification</w:t>
      </w:r>
      <w:r w:rsidR="00822345">
        <w:t xml:space="preserve"> in November that year</w:t>
      </w:r>
      <w:r w:rsidR="00CB1A90">
        <w:t xml:space="preserve"> </w:t>
      </w:r>
      <w:r w:rsidR="00E71FC1">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E71FC1">
        <w:fldChar w:fldCharType="separate"/>
      </w:r>
      <w:r w:rsidR="00D10BFA" w:rsidRPr="00D10BFA">
        <w:rPr>
          <w:noProof/>
        </w:rPr>
        <w:t>[21]</w:t>
      </w:r>
      <w:r w:rsidR="00E71FC1">
        <w:fldChar w:fldCharType="end"/>
      </w:r>
      <w:r w:rsidR="00B52332">
        <w:t>.</w:t>
      </w:r>
      <w:r w:rsidR="00822345">
        <w:t xml:space="preserve"> The draft has had steady development throughout 2013, and it is planned to be delivered as a proposed standard November 2014</w:t>
      </w:r>
      <w:r w:rsidR="00E10F43">
        <w:t xml:space="preserve"> </w:t>
      </w:r>
      <w:r w:rsidR="00E71FC1">
        <w:fldChar w:fldCharType="begin" w:fldLock="1"/>
      </w:r>
      <w:r w:rsidR="006D407F">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E71FC1">
        <w:fldChar w:fldCharType="separate"/>
      </w:r>
      <w:r w:rsidR="00D10BFA" w:rsidRPr="00D10BFA">
        <w:rPr>
          <w:noProof/>
        </w:rPr>
        <w:t>[22]</w:t>
      </w:r>
      <w:r w:rsidR="00E71FC1">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E71FC1">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E71FC1">
        <w:fldChar w:fldCharType="separate"/>
      </w:r>
      <w:r w:rsidR="00D10BFA" w:rsidRPr="00D10BFA">
        <w:rPr>
          <w:noProof/>
        </w:rPr>
        <w:t>[21]</w:t>
      </w:r>
      <w:r w:rsidR="00E71FC1">
        <w:fldChar w:fldCharType="end"/>
      </w:r>
      <w:r>
        <w:t>. With this concept, a server can provide all embedded objects in an HTML page as several responses to a single request</w:t>
      </w:r>
      <w:r w:rsidR="00081A65">
        <w:t xml:space="preserve"> (</w:t>
      </w:r>
      <w:r w:rsidR="00E71FC1">
        <w:fldChar w:fldCharType="begin"/>
      </w:r>
      <w:r w:rsidR="00081A65">
        <w:instrText xml:space="preserve"> REF _Ref383097766 \h </w:instrText>
      </w:r>
      <w:r w:rsidR="00E71FC1">
        <w:fldChar w:fldCharType="separate"/>
      </w:r>
      <w:r w:rsidR="00236018">
        <w:t xml:space="preserve">Figure </w:t>
      </w:r>
      <w:r w:rsidR="00236018">
        <w:rPr>
          <w:noProof/>
        </w:rPr>
        <w:t>2</w:t>
      </w:r>
      <w:r w:rsidR="00236018">
        <w:noBreakHyphen/>
      </w:r>
      <w:r w:rsidR="00236018">
        <w:rPr>
          <w:noProof/>
        </w:rPr>
        <w:t>2</w:t>
      </w:r>
      <w:r w:rsidR="00E71FC1">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8" w:name="_Ref383097766"/>
      <w:bookmarkStart w:id="29" w:name="_Toc385266139"/>
      <w:r>
        <w:t xml:space="preserve">Figure </w:t>
      </w:r>
      <w:fldSimple w:instr=" STYLEREF 1 \s ">
        <w:r w:rsidR="00236018">
          <w:rPr>
            <w:noProof/>
          </w:rPr>
          <w:t>2</w:t>
        </w:r>
      </w:fldSimple>
      <w:r w:rsidR="0036084D">
        <w:noBreakHyphen/>
      </w:r>
      <w:fldSimple w:instr=" SEQ Figure \* ARABIC \s 1 ">
        <w:r w:rsidR="00236018">
          <w:rPr>
            <w:noProof/>
          </w:rPr>
          <w:t>2</w:t>
        </w:r>
      </w:fldSimple>
      <w:bookmarkEnd w:id="28"/>
      <w:r>
        <w:t>: Several responses pushed to a client after a single request.</w:t>
      </w:r>
      <w:bookmarkEnd w:id="29"/>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E71FC1">
        <w:fldChar w:fldCharType="begin" w:fldLock="1"/>
      </w:r>
      <w:r w:rsidR="006D407F">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E71FC1">
        <w:fldChar w:fldCharType="separate"/>
      </w:r>
      <w:r w:rsidR="00D10BFA" w:rsidRPr="00D10BFA">
        <w:rPr>
          <w:noProof/>
        </w:rPr>
        <w:t>[23]</w:t>
      </w:r>
      <w:r w:rsidR="00E71FC1">
        <w:fldChar w:fldCharType="end"/>
      </w:r>
      <w:r>
        <w:t>. It will be exiting to follow the development of the draft.</w:t>
      </w:r>
    </w:p>
    <w:p w:rsidR="000156A3" w:rsidRDefault="000156A3" w:rsidP="00320F3D">
      <w:pPr>
        <w:pStyle w:val="Overskrift1"/>
        <w:pageBreakBefore/>
      </w:pPr>
      <w:bookmarkStart w:id="30" w:name="_Ref383096804"/>
      <w:bookmarkStart w:id="31" w:name="_Toc385266053"/>
      <w:r w:rsidRPr="000156A3">
        <w:lastRenderedPageBreak/>
        <w:t>Real-time</w:t>
      </w:r>
      <w:bookmarkEnd w:id="30"/>
      <w:bookmarkEnd w:id="31"/>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E71FC1">
        <w:fldChar w:fldCharType="begin"/>
      </w:r>
      <w:r w:rsidR="002F6E33">
        <w:instrText xml:space="preserve"> REF _Ref383097946 \h </w:instrText>
      </w:r>
      <w:r w:rsidR="00E71FC1">
        <w:fldChar w:fldCharType="separate"/>
      </w:r>
      <w:r w:rsidR="00236018">
        <w:t xml:space="preserve">Figure </w:t>
      </w:r>
      <w:r w:rsidR="00236018">
        <w:rPr>
          <w:noProof/>
        </w:rPr>
        <w:t>3</w:t>
      </w:r>
      <w:r w:rsidR="00236018">
        <w:noBreakHyphen/>
      </w:r>
      <w:r w:rsidR="00236018">
        <w:rPr>
          <w:noProof/>
        </w:rPr>
        <w:t>1</w:t>
      </w:r>
      <w:r w:rsidR="00E71FC1">
        <w:fldChar w:fldCharType="end"/>
      </w:r>
      <w:r w:rsidR="002F6E33">
        <w:t>).</w:t>
      </w:r>
    </w:p>
    <w:p w:rsidR="009C68C8" w:rsidRPr="009C68C8" w:rsidRDefault="009C68C8" w:rsidP="009C68C8">
      <w:r>
        <w:t>“As soon as it happens” is exactly what real time is: providing updates for the client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2" w:name="_Ref383097946"/>
      <w:bookmarkStart w:id="33" w:name="_Toc385266140"/>
      <w:r>
        <w:t xml:space="preserve">Figure </w:t>
      </w:r>
      <w:fldSimple w:instr=" STYLEREF 1 \s ">
        <w:r w:rsidR="00236018">
          <w:rPr>
            <w:noProof/>
          </w:rPr>
          <w:t>3</w:t>
        </w:r>
      </w:fldSimple>
      <w:r w:rsidR="0036084D">
        <w:noBreakHyphen/>
      </w:r>
      <w:fldSimple w:instr=" SEQ Figure \* ARABIC \s 1 ">
        <w:r w:rsidR="00236018">
          <w:rPr>
            <w:noProof/>
          </w:rPr>
          <w:t>1</w:t>
        </w:r>
      </w:fldSimple>
      <w:bookmarkEnd w:id="32"/>
      <w:r>
        <w:t>: S</w:t>
      </w:r>
      <w:r w:rsidRPr="00E85D9D">
        <w:t xml:space="preserve">creenshot of real-time updates in </w:t>
      </w:r>
      <w:proofErr w:type="spellStart"/>
      <w:r w:rsidRPr="00E85D9D">
        <w:t>Facebook</w:t>
      </w:r>
      <w:proofErr w:type="spellEnd"/>
      <w:r>
        <w:t>.</w:t>
      </w:r>
      <w:bookmarkEnd w:id="33"/>
    </w:p>
    <w:p w:rsidR="00136F70" w:rsidRDefault="00136F70" w:rsidP="000156A3">
      <w:pPr>
        <w:pStyle w:val="Overskrift2"/>
      </w:pPr>
      <w:bookmarkStart w:id="34" w:name="_Ref383104626"/>
      <w:bookmarkStart w:id="35" w:name="_Ref383104981"/>
      <w:bookmarkStart w:id="36" w:name="_Toc385266054"/>
      <w:r>
        <w:t>The Real-time Web with HTTP</w:t>
      </w:r>
      <w:bookmarkEnd w:id="34"/>
      <w:bookmarkEnd w:id="35"/>
      <w:bookmarkEnd w:id="36"/>
    </w:p>
    <w:p w:rsidR="001C115E" w:rsidRPr="001C115E" w:rsidRDefault="001C115E" w:rsidP="001C115E">
      <w:r w:rsidRPr="001C115E">
        <w:t>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E71FC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E71FC1">
        <w:fldChar w:fldCharType="separate"/>
      </w:r>
      <w:r w:rsidR="00D10BFA" w:rsidRPr="00D10BFA">
        <w:rPr>
          <w:noProof/>
        </w:rPr>
        <w:t>[24]</w:t>
      </w:r>
      <w:r w:rsidR="00E71FC1">
        <w:fldChar w:fldCharType="end"/>
      </w:r>
      <w:r w:rsidRPr="001C115E">
        <w:t>. The server then instantly sends back a response–either containing new data or just an empty response if</w:t>
      </w:r>
      <w:r w:rsidR="004E717A">
        <w:t xml:space="preserve"> there was nothing to retrieve (</w:t>
      </w:r>
      <w:r w:rsidR="00E71FC1">
        <w:fldChar w:fldCharType="begin"/>
      </w:r>
      <w:r w:rsidR="004E717A">
        <w:instrText xml:space="preserve"> REF _Ref383098043 \h </w:instrText>
      </w:r>
      <w:r w:rsidR="00E71FC1">
        <w:fldChar w:fldCharType="separate"/>
      </w:r>
      <w:r w:rsidR="00236018">
        <w:t xml:space="preserve">Figure </w:t>
      </w:r>
      <w:r w:rsidR="00236018">
        <w:rPr>
          <w:noProof/>
        </w:rPr>
        <w:t>3</w:t>
      </w:r>
      <w:r w:rsidR="00236018">
        <w:noBreakHyphen/>
      </w:r>
      <w:r w:rsidR="00236018">
        <w:rPr>
          <w:noProof/>
        </w:rPr>
        <w:t>2</w:t>
      </w:r>
      <w:r w:rsidR="00E71FC1">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7" w:name="_Ref383098043"/>
      <w:bookmarkStart w:id="38" w:name="_Toc385266141"/>
      <w:r>
        <w:t xml:space="preserve">Figure </w:t>
      </w:r>
      <w:fldSimple w:instr=" STYLEREF 1 \s ">
        <w:r w:rsidR="00236018">
          <w:rPr>
            <w:noProof/>
          </w:rPr>
          <w:t>3</w:t>
        </w:r>
      </w:fldSimple>
      <w:r w:rsidR="0036084D">
        <w:noBreakHyphen/>
      </w:r>
      <w:fldSimple w:instr=" SEQ Figure \* ARABIC \s 1 ">
        <w:r w:rsidR="00236018">
          <w:rPr>
            <w:noProof/>
          </w:rPr>
          <w:t>2</w:t>
        </w:r>
      </w:fldSimple>
      <w:bookmarkEnd w:id="37"/>
      <w:r>
        <w:t xml:space="preserve">: </w:t>
      </w:r>
      <w:r w:rsidRPr="0022495B">
        <w:t>Polling</w:t>
      </w:r>
      <w:r>
        <w:t>.</w:t>
      </w:r>
      <w:bookmarkEnd w:id="38"/>
    </w:p>
    <w:p w:rsidR="001C115E" w:rsidRDefault="001C115E" w:rsidP="00136F70">
      <w:r w:rsidRPr="001C115E">
        <w:t>There is a way to improve a little upon polling: piggybacking</w:t>
      </w:r>
      <w:r w:rsidR="004E717A">
        <w:t xml:space="preserve"> </w:t>
      </w:r>
      <w:r w:rsidR="00E71FC1">
        <w:fldChar w:fldCharType="begin" w:fldLock="1"/>
      </w:r>
      <w:r w:rsidR="006D407F">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E71FC1">
        <w:fldChar w:fldCharType="separate"/>
      </w:r>
      <w:r w:rsidR="00D10BFA" w:rsidRPr="00D10BFA">
        <w:rPr>
          <w:noProof/>
        </w:rPr>
        <w:t>[25]</w:t>
      </w:r>
      <w:r w:rsidR="00E71FC1">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E71FC1">
        <w:rPr>
          <w:color w:val="FF0000"/>
        </w:rPr>
        <w:fldChar w:fldCharType="begin"/>
      </w:r>
      <w:r w:rsidR="004E717A">
        <w:instrText xml:space="preserve"> REF _Ref383098108 \h </w:instrText>
      </w:r>
      <w:r w:rsidR="00E71FC1">
        <w:rPr>
          <w:color w:val="FF0000"/>
        </w:rPr>
      </w:r>
      <w:r w:rsidR="00E71FC1">
        <w:rPr>
          <w:color w:val="FF0000"/>
        </w:rPr>
        <w:fldChar w:fldCharType="separate"/>
      </w:r>
      <w:r w:rsidR="00236018">
        <w:t xml:space="preserve">Figure </w:t>
      </w:r>
      <w:r w:rsidR="00236018">
        <w:rPr>
          <w:noProof/>
        </w:rPr>
        <w:t>3</w:t>
      </w:r>
      <w:r w:rsidR="00236018">
        <w:noBreakHyphen/>
      </w:r>
      <w:r w:rsidR="00236018">
        <w:rPr>
          <w:noProof/>
        </w:rPr>
        <w:t>3</w:t>
      </w:r>
      <w:r w:rsidR="00E71FC1">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9" w:name="_Ref383098108"/>
      <w:bookmarkStart w:id="40" w:name="_Toc385266142"/>
      <w:r>
        <w:t xml:space="preserve">Figure </w:t>
      </w:r>
      <w:fldSimple w:instr=" STYLEREF 1 \s ">
        <w:r w:rsidR="00236018">
          <w:rPr>
            <w:noProof/>
          </w:rPr>
          <w:t>3</w:t>
        </w:r>
      </w:fldSimple>
      <w:r w:rsidR="0036084D">
        <w:noBreakHyphen/>
      </w:r>
      <w:fldSimple w:instr=" SEQ Figure \* ARABIC \s 1 ">
        <w:r w:rsidR="00236018">
          <w:rPr>
            <w:noProof/>
          </w:rPr>
          <w:t>3</w:t>
        </w:r>
      </w:fldSimple>
      <w:bookmarkEnd w:id="39"/>
      <w:r w:rsidR="007F184A">
        <w:t>:</w:t>
      </w:r>
      <w:r w:rsidRPr="00CB719E">
        <w:t xml:space="preserve"> Polling with piggybacking</w:t>
      </w:r>
      <w:r>
        <w:t>.</w:t>
      </w:r>
      <w:bookmarkEnd w:id="40"/>
    </w:p>
    <w:p w:rsidR="00136F70" w:rsidRDefault="00136F70" w:rsidP="004E3DC9">
      <w:pPr>
        <w:pStyle w:val="Overskrift3"/>
      </w:pPr>
      <w:r>
        <w:t>Long-polling</w:t>
      </w:r>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E71FC1">
        <w:fldChar w:fldCharType="begin" w:fldLock="1"/>
      </w:r>
      <w:r w:rsidR="006D407F">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E71FC1">
        <w:fldChar w:fldCharType="separate"/>
      </w:r>
      <w:r w:rsidR="00D10BFA" w:rsidRPr="00D10BFA">
        <w:rPr>
          <w:noProof/>
        </w:rPr>
        <w:t>[25]</w:t>
      </w:r>
      <w:r w:rsidR="00E71FC1">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E71FC1">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E71FC1">
        <w:fldChar w:fldCharType="separate"/>
      </w:r>
      <w:r w:rsidR="00843FE6" w:rsidRPr="00843FE6">
        <w:rPr>
          <w:noProof/>
        </w:rPr>
        <w:t>[8]</w:t>
      </w:r>
      <w:r w:rsidR="00E71FC1">
        <w:fldChar w:fldCharType="end"/>
      </w:r>
      <w:r w:rsidR="00674A8D" w:rsidRPr="00674A8D">
        <w:t xml:space="preserve"> (</w:t>
      </w:r>
      <w:r w:rsidR="00E71FC1">
        <w:fldChar w:fldCharType="begin"/>
      </w:r>
      <w:r w:rsidR="007F184A">
        <w:instrText xml:space="preserve"> REF _Ref383098169 \h </w:instrText>
      </w:r>
      <w:r w:rsidR="00E71FC1">
        <w:fldChar w:fldCharType="separate"/>
      </w:r>
      <w:r w:rsidR="00236018">
        <w:t xml:space="preserve">Figure </w:t>
      </w:r>
      <w:r w:rsidR="00236018">
        <w:rPr>
          <w:noProof/>
        </w:rPr>
        <w:t>3</w:t>
      </w:r>
      <w:r w:rsidR="00236018">
        <w:noBreakHyphen/>
      </w:r>
      <w:r w:rsidR="00236018">
        <w:rPr>
          <w:noProof/>
        </w:rPr>
        <w:t>4</w:t>
      </w:r>
      <w:r w:rsidR="00E71FC1">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1" w:name="_Ref383098169"/>
      <w:bookmarkStart w:id="42" w:name="_Toc385266143"/>
      <w:r>
        <w:t xml:space="preserve">Figure </w:t>
      </w:r>
      <w:fldSimple w:instr=" STYLEREF 1 \s ">
        <w:r w:rsidR="00236018">
          <w:rPr>
            <w:noProof/>
          </w:rPr>
          <w:t>3</w:t>
        </w:r>
      </w:fldSimple>
      <w:r w:rsidR="0036084D">
        <w:noBreakHyphen/>
      </w:r>
      <w:fldSimple w:instr=" SEQ Figure \* ARABIC \s 1 ">
        <w:r w:rsidR="00236018">
          <w:rPr>
            <w:noProof/>
          </w:rPr>
          <w:t>4</w:t>
        </w:r>
      </w:fldSimple>
      <w:bookmarkEnd w:id="41"/>
      <w:r>
        <w:t xml:space="preserve">: </w:t>
      </w:r>
      <w:r w:rsidRPr="00A00B9B">
        <w:t>Long-polling</w:t>
      </w:r>
      <w:r>
        <w:t>.</w:t>
      </w:r>
      <w:bookmarkEnd w:id="42"/>
    </w:p>
    <w:p w:rsidR="00136F70" w:rsidRPr="004E3DC9" w:rsidRDefault="00136F70" w:rsidP="00320F3D">
      <w:pPr>
        <w:pStyle w:val="Overskrift3"/>
      </w:pPr>
      <w:bookmarkStart w:id="43" w:name="_Ref383097225"/>
      <w:bookmarkStart w:id="44" w:name="_Ref383097231"/>
      <w:r w:rsidRPr="004E3DC9">
        <w:lastRenderedPageBreak/>
        <w:t>HTTP-Streaming</w:t>
      </w:r>
      <w:bookmarkEnd w:id="43"/>
      <w:bookmarkEnd w:id="44"/>
    </w:p>
    <w:p w:rsidR="0058236C" w:rsidRDefault="000A69D2" w:rsidP="00320F3D">
      <w:pPr>
        <w:keepNext/>
        <w:keepLines/>
      </w:pPr>
      <w:r>
        <w:t>HTTP-streaming</w:t>
      </w:r>
      <w:r w:rsidR="0058236C" w:rsidRPr="0058236C">
        <w:t xml:space="preserve"> is an old technique introduced by Netscape as early as 1992 - well before even HTTP 1.0 became standard</w:t>
      </w:r>
      <w:r w:rsidR="007F1994">
        <w:t xml:space="preserve"> </w:t>
      </w:r>
      <w:r w:rsidR="00E71FC1">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E71FC1">
        <w:fldChar w:fldCharType="separate"/>
      </w:r>
      <w:r w:rsidR="00843FE6" w:rsidRPr="00843FE6">
        <w:rPr>
          <w:noProof/>
        </w:rPr>
        <w:t>[8]</w:t>
      </w:r>
      <w:r w:rsidR="00E71FC1">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E71FC1">
        <w:fldChar w:fldCharType="begin" w:fldLock="1"/>
      </w:r>
      <w:r w:rsidR="006D407F">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E71FC1">
        <w:fldChar w:fldCharType="separate"/>
      </w:r>
      <w:r w:rsidR="00D10BFA" w:rsidRPr="00D10BFA">
        <w:rPr>
          <w:noProof/>
        </w:rPr>
        <w:t>[9]</w:t>
      </w:r>
      <w:r w:rsidR="00E71FC1">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this technique today is the so-called </w:t>
      </w:r>
      <w:r>
        <w:t>“</w:t>
      </w:r>
      <w:r w:rsidR="00092484" w:rsidRPr="00092484">
        <w:t>forever frame</w:t>
      </w:r>
      <w:r>
        <w:t>”</w:t>
      </w:r>
      <w:r w:rsidR="00092484" w:rsidRPr="00092484">
        <w:t>. As mentioned in section</w:t>
      </w:r>
      <w:r w:rsidR="007F1994">
        <w:t xml:space="preserve"> </w:t>
      </w:r>
      <w:r w:rsidR="00E71FC1">
        <w:fldChar w:fldCharType="begin"/>
      </w:r>
      <w:r w:rsidR="007F1994">
        <w:instrText xml:space="preserve"> REF _Ref383098674 \r \h </w:instrText>
      </w:r>
      <w:r w:rsidR="00E71FC1">
        <w:fldChar w:fldCharType="separate"/>
      </w:r>
      <w:r w:rsidR="00236018">
        <w:t>2.2</w:t>
      </w:r>
      <w:r w:rsidR="00E71FC1">
        <w:fldChar w:fldCharType="end"/>
      </w:r>
      <w:r w:rsidR="00092484" w:rsidRPr="00092484">
        <w:t>, HTTP 1.1 allows a server to send a response without knowing in advance its length. A forever frame is just an iframe that receives script-tags in an everlasting response from a server</w:t>
      </w:r>
      <w:r w:rsidR="007F1994">
        <w:t xml:space="preserve"> </w:t>
      </w:r>
      <w:r w:rsidR="00E71FC1">
        <w:fldChar w:fldCharType="begin" w:fldLock="1"/>
      </w:r>
      <w:r w:rsidR="006D407F">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E71FC1">
        <w:fldChar w:fldCharType="separate"/>
      </w:r>
      <w:r w:rsidR="00D10BFA" w:rsidRPr="00D10BFA">
        <w:rPr>
          <w:noProof/>
        </w:rPr>
        <w:t>[26]</w:t>
      </w:r>
      <w:r w:rsidR="00E71FC1">
        <w:fldChar w:fldCharType="end"/>
      </w:r>
      <w:r w:rsidR="00092484" w:rsidRPr="00092484">
        <w:t xml:space="preserve">. Browsers </w:t>
      </w:r>
      <w:r w:rsidR="00956155">
        <w:t>execute script-tags when they read</w:t>
      </w:r>
      <w:r w:rsidR="00092484" w:rsidRPr="00092484">
        <w:t xml:space="preserve"> them. The server therefore sends data to the clients wrapped up as </w:t>
      </w:r>
      <w:r w:rsidR="00584CD8">
        <w:t>JavaScript functions within script-tags</w:t>
      </w:r>
      <w:r w:rsidR="00092484">
        <w:t xml:space="preserve"> (</w:t>
      </w:r>
      <w:r w:rsidR="00E71FC1">
        <w:rPr>
          <w:color w:val="FF0000"/>
        </w:rPr>
        <w:fldChar w:fldCharType="begin"/>
      </w:r>
      <w:r w:rsidR="007F1994">
        <w:instrText xml:space="preserve"> REF _Ref383098752 \h </w:instrText>
      </w:r>
      <w:r w:rsidR="00E71FC1">
        <w:rPr>
          <w:color w:val="FF0000"/>
        </w:rPr>
      </w:r>
      <w:r w:rsidR="00E71FC1">
        <w:rPr>
          <w:color w:val="FF0000"/>
        </w:rPr>
        <w:fldChar w:fldCharType="separate"/>
      </w:r>
      <w:r w:rsidR="00236018">
        <w:t xml:space="preserve">Figure </w:t>
      </w:r>
      <w:r w:rsidR="00236018">
        <w:rPr>
          <w:noProof/>
        </w:rPr>
        <w:t>3</w:t>
      </w:r>
      <w:r w:rsidR="00236018">
        <w:noBreakHyphen/>
      </w:r>
      <w:r w:rsidR="00236018">
        <w:rPr>
          <w:noProof/>
        </w:rPr>
        <w:t>5</w:t>
      </w:r>
      <w:r w:rsidR="00E71FC1">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5" w:name="_Ref383098752"/>
      <w:bookmarkStart w:id="46" w:name="_Toc385266144"/>
      <w:r>
        <w:t xml:space="preserve">Figure </w:t>
      </w:r>
      <w:fldSimple w:instr=" STYLEREF 1 \s ">
        <w:r w:rsidR="00236018">
          <w:rPr>
            <w:noProof/>
          </w:rPr>
          <w:t>3</w:t>
        </w:r>
      </w:fldSimple>
      <w:r w:rsidR="0036084D">
        <w:noBreakHyphen/>
      </w:r>
      <w:fldSimple w:instr=" SEQ Figure \* ARABIC \s 1 ">
        <w:r w:rsidR="00236018">
          <w:rPr>
            <w:noProof/>
          </w:rPr>
          <w:t>5</w:t>
        </w:r>
      </w:fldSimple>
      <w:bookmarkEnd w:id="45"/>
      <w:r>
        <w:t xml:space="preserve">: </w:t>
      </w:r>
      <w:r w:rsidRPr="00A4149D">
        <w:t>A client using the forever frame technique receives script-tags from the server.</w:t>
      </w:r>
      <w:bookmarkEnd w:id="46"/>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E71FC1">
        <w:fldChar w:fldCharType="begin" w:fldLock="1"/>
      </w:r>
      <w:r w:rsidR="006D407F">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E71FC1">
        <w:fldChar w:fldCharType="separate"/>
      </w:r>
      <w:r w:rsidR="00D10BFA" w:rsidRPr="00D10BFA">
        <w:rPr>
          <w:noProof/>
        </w:rPr>
        <w:t>[27]</w:t>
      </w:r>
      <w:r w:rsidR="00E71FC1">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E71FC1">
        <w:fldChar w:fldCharType="begin" w:fldLock="1"/>
      </w:r>
      <w:r w:rsidR="006D407F">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E71FC1">
        <w:fldChar w:fldCharType="separate"/>
      </w:r>
      <w:r w:rsidR="00D10BFA" w:rsidRPr="00D10BFA">
        <w:rPr>
          <w:noProof/>
        </w:rPr>
        <w:t>[28]</w:t>
      </w:r>
      <w:r w:rsidR="00E71FC1">
        <w:fldChar w:fldCharType="end"/>
      </w:r>
      <w:r w:rsidR="00DD1769">
        <w:t>,</w:t>
      </w:r>
      <w:r w:rsidR="00136F70" w:rsidRPr="00B93C50">
        <w:t xml:space="preserve"> </w:t>
      </w:r>
      <w:r w:rsidR="00136F70" w:rsidRPr="0026075A">
        <w:t>but it has yet to become approved by the</w:t>
      </w:r>
      <w:r w:rsidR="004A1F11">
        <w:t xml:space="preserve"> Internet Engineering Task Force</w:t>
      </w:r>
      <w:r w:rsidR="00136F70" w:rsidRPr="0026075A">
        <w:t xml:space="preserve"> </w:t>
      </w:r>
      <w:r w:rsidR="004A1F11">
        <w:t>(</w:t>
      </w:r>
      <w:r w:rsidR="00136F70" w:rsidRPr="0026075A">
        <w:t>IETF</w:t>
      </w:r>
      <w:r w:rsidR="004A1F11">
        <w:t>)</w:t>
      </w:r>
      <w:r w:rsidR="00136F70" w:rsidRPr="0026075A">
        <w:t xml:space="preserve">. </w:t>
      </w:r>
      <w:r w:rsidR="00136F70" w:rsidRPr="00B93C50">
        <w:t>With the introduction of WebSockets, it may never be.</w:t>
      </w:r>
    </w:p>
    <w:p w:rsidR="00136F70" w:rsidRDefault="00136F70" w:rsidP="006F5E9C">
      <w:pPr>
        <w:pStyle w:val="Overskrift3"/>
      </w:pPr>
      <w:bookmarkStart w:id="47" w:name="_Ref383106220"/>
      <w:r>
        <w:lastRenderedPageBreak/>
        <w:t>Server-Sent Events</w:t>
      </w:r>
      <w:bookmarkEnd w:id="47"/>
    </w:p>
    <w:p w:rsidR="00B83D86" w:rsidRDefault="00B83D86" w:rsidP="006F5E9C">
      <w:pPr>
        <w:keepNext/>
        <w:keepLines/>
      </w:pPr>
      <w:r>
        <w:t>Let’s move on into the borders of Web 2.0 with HTML5s Server-Sent Events</w:t>
      </w:r>
      <w:r w:rsidR="00DD1769">
        <w:t xml:space="preserve"> </w:t>
      </w:r>
      <w:r w:rsidR="00E71FC1">
        <w:fldChar w:fldCharType="begin" w:fldLock="1"/>
      </w:r>
      <w:r w:rsidR="006D407F">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E71FC1">
        <w:fldChar w:fldCharType="separate"/>
      </w:r>
      <w:r w:rsidR="00D10BFA" w:rsidRPr="00D10BFA">
        <w:rPr>
          <w:noProof/>
        </w:rPr>
        <w:t>[29]</w:t>
      </w:r>
      <w:r w:rsidR="00E71FC1">
        <w:fldChar w:fldCharType="end"/>
      </w:r>
      <w:r>
        <w:t xml:space="preserve">. Server-Sent Events takes advantage of the "text/event-stream" Content Type of </w:t>
      </w:r>
      <w:r w:rsidR="00EF4EA2">
        <w:t>HTTP/1.1</w:t>
      </w:r>
      <w:r>
        <w:t xml:space="preserve"> to push messages to the client</w:t>
      </w:r>
      <w:r w:rsidR="00DD1769">
        <w:t xml:space="preserve"> </w:t>
      </w:r>
      <w:r w:rsidR="00E71FC1">
        <w:fldChar w:fldCharType="begin" w:fldLock="1"/>
      </w:r>
      <w:r w:rsidR="006D407F">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E71FC1">
        <w:fldChar w:fldCharType="separate"/>
      </w:r>
      <w:r w:rsidR="00D10BFA" w:rsidRPr="00D10BFA">
        <w:rPr>
          <w:noProof/>
        </w:rPr>
        <w:t>[30]</w:t>
      </w:r>
      <w:r w:rsidR="00E71FC1">
        <w:fldChar w:fldCharType="end"/>
      </w:r>
      <w:r>
        <w:t>. It is, in other words, a one way communication channel from the server to the client.</w:t>
      </w:r>
    </w:p>
    <w:p w:rsidR="00B83D86" w:rsidRDefault="00B83D86" w:rsidP="006F5E9C">
      <w:pPr>
        <w:keepNext/>
        <w:keepLines/>
      </w:pPr>
      <w:r>
        <w:t>Still, the client always has to connect first – “subscribe” to the channel. Then the server can send events whenever new data is available. It can keep the connecti</w:t>
      </w:r>
      <w:r w:rsidR="005704F2">
        <w:t>on open forever in theory. B</w:t>
      </w:r>
      <w:r>
        <w:t>oth the client or any intervening proxies can close it. One can also configure it to close after a given amount of time. The time the client should wait to reconnect is also configurable</w:t>
      </w:r>
      <w:r w:rsidR="00DD1769">
        <w:t xml:space="preserve"> </w:t>
      </w:r>
      <w:r w:rsidR="00E71FC1">
        <w:fldChar w:fldCharType="begin" w:fldLock="1"/>
      </w:r>
      <w:r w:rsidR="006D407F">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E71FC1">
        <w:fldChar w:fldCharType="separate"/>
      </w:r>
      <w:r w:rsidR="00D10BFA" w:rsidRPr="00D10BFA">
        <w:rPr>
          <w:noProof/>
        </w:rPr>
        <w:t>[30]</w:t>
      </w:r>
      <w:r w:rsidR="00E71FC1">
        <w:fldChar w:fldCharType="end"/>
      </w:r>
      <w:r>
        <w:t xml:space="preserve">. Server-Sent Events behavior </w:t>
      </w:r>
      <w:r w:rsidR="005704F2">
        <w:t>can thus be</w:t>
      </w:r>
      <w:r>
        <w:t xml:space="preserve"> quite close to long-polling (</w:t>
      </w:r>
      <w:r w:rsidR="00E71FC1">
        <w:rPr>
          <w:color w:val="FF0000"/>
        </w:rPr>
        <w:fldChar w:fldCharType="begin"/>
      </w:r>
      <w:r w:rsidR="00DD1769">
        <w:instrText xml:space="preserve"> REF _Ref383103904 \h </w:instrText>
      </w:r>
      <w:r w:rsidR="00E71FC1">
        <w:rPr>
          <w:color w:val="FF0000"/>
        </w:rPr>
      </w:r>
      <w:r w:rsidR="00E71FC1">
        <w:rPr>
          <w:color w:val="FF0000"/>
        </w:rPr>
        <w:fldChar w:fldCharType="separate"/>
      </w:r>
      <w:r w:rsidR="00236018">
        <w:t xml:space="preserve">Figure </w:t>
      </w:r>
      <w:r w:rsidR="00236018">
        <w:rPr>
          <w:noProof/>
        </w:rPr>
        <w:t>3</w:t>
      </w:r>
      <w:r w:rsidR="00236018">
        <w:noBreakHyphen/>
      </w:r>
      <w:r w:rsidR="00236018">
        <w:rPr>
          <w:noProof/>
        </w:rPr>
        <w:t>6</w:t>
      </w:r>
      <w:r w:rsidR="00E71FC1">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E71FC1">
        <w:fldChar w:fldCharType="begin" w:fldLock="1"/>
      </w:r>
      <w:r w:rsidR="006D407F">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E71FC1">
        <w:fldChar w:fldCharType="separate"/>
      </w:r>
      <w:r w:rsidR="00D10BFA" w:rsidRPr="00D10BFA">
        <w:rPr>
          <w:noProof/>
        </w:rPr>
        <w:t>[31]</w:t>
      </w:r>
      <w:r w:rsidR="00E71FC1">
        <w:fldChar w:fldCharType="end"/>
      </w:r>
      <w:r>
        <w:t>. The API gives access to the EventSource interface, which provides straightforward JavaScript</w:t>
      </w:r>
      <w:r w:rsidR="00F6780E">
        <w:t xml:space="preserve"> code. It allows the server</w:t>
      </w:r>
      <w:r>
        <w:t xml:space="preserve"> to fire events in the browser and, in turn, updat</w:t>
      </w:r>
      <w:r w:rsidR="00F6780E">
        <w:t>e the content on the client</w:t>
      </w:r>
      <w:r>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8" w:name="_Ref383103904"/>
      <w:bookmarkStart w:id="49" w:name="_Toc385266145"/>
      <w:r>
        <w:t xml:space="preserve">Figure </w:t>
      </w:r>
      <w:fldSimple w:instr=" STYLEREF 1 \s ">
        <w:r w:rsidR="00236018">
          <w:rPr>
            <w:noProof/>
          </w:rPr>
          <w:t>3</w:t>
        </w:r>
      </w:fldSimple>
      <w:r w:rsidR="0036084D">
        <w:noBreakHyphen/>
      </w:r>
      <w:fldSimple w:instr=" SEQ Figure \* ARABIC \s 1 ">
        <w:r w:rsidR="00236018">
          <w:rPr>
            <w:noProof/>
          </w:rPr>
          <w:t>6</w:t>
        </w:r>
      </w:fldSimple>
      <w:bookmarkEnd w:id="48"/>
      <w:r>
        <w:t xml:space="preserve">: </w:t>
      </w:r>
      <w:r w:rsidRPr="00F45EAD">
        <w:t xml:space="preserve"> Server-Sent Events resembles long-polling</w:t>
      </w:r>
      <w:r>
        <w:t>.</w:t>
      </w:r>
      <w:bookmarkEnd w:id="49"/>
    </w:p>
    <w:p w:rsidR="00136F70" w:rsidRDefault="00136F70" w:rsidP="006F5E9C">
      <w:pPr>
        <w:pStyle w:val="Overskrift2"/>
      </w:pPr>
      <w:bookmarkStart w:id="50" w:name="_Toc385266055"/>
      <w:r>
        <w:lastRenderedPageBreak/>
        <w:t>WebSockets</w:t>
      </w:r>
      <w:bookmarkEnd w:id="50"/>
    </w:p>
    <w:p w:rsidR="001239CB" w:rsidRDefault="001239CB" w:rsidP="006F5E9C">
      <w:pPr>
        <w:keepNext/>
        <w:keepLines/>
      </w:pPr>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E71FC1">
        <w:fldChar w:fldCharType="begin"/>
      </w:r>
      <w:r w:rsidR="00614D79">
        <w:instrText xml:space="preserve"> REF _Ref383104010 \r \h </w:instrText>
      </w:r>
      <w:r w:rsidR="00E71FC1">
        <w:fldChar w:fldCharType="separate"/>
      </w:r>
      <w:r w:rsidR="00236018">
        <w:t>2.2</w:t>
      </w:r>
      <w:r w:rsidR="00E71FC1">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E71FC1">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E71FC1">
        <w:fldChar w:fldCharType="separate"/>
      </w:r>
      <w:r w:rsidR="00D10BFA" w:rsidRPr="00D10BFA">
        <w:rPr>
          <w:noProof/>
        </w:rPr>
        <w:t>[32], [33]</w:t>
      </w:r>
      <w:r w:rsidR="00E71FC1">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E71FC1">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E71FC1">
        <w:fldChar w:fldCharType="separate"/>
      </w:r>
      <w:r w:rsidR="00AB0637" w:rsidRPr="00AB0637">
        <w:rPr>
          <w:noProof/>
        </w:rPr>
        <w:t>[32]</w:t>
      </w:r>
      <w:r w:rsidR="00E71FC1">
        <w:fldChar w:fldCharType="end"/>
      </w:r>
      <w:r w:rsidR="00AB0637">
        <w:t xml:space="preserve"> – section 1.1</w:t>
      </w:r>
    </w:p>
    <w:p w:rsidR="00136F70" w:rsidRDefault="00136F70" w:rsidP="004E3DC9">
      <w:pPr>
        <w:pStyle w:val="Overskrift3"/>
      </w:pPr>
      <w:bookmarkStart w:id="51" w:name="_Ref383106265"/>
      <w:r>
        <w:t>How it works</w:t>
      </w:r>
      <w:bookmarkEnd w:id="51"/>
    </w:p>
    <w:p w:rsidR="00BA5E3D" w:rsidRDefault="00BA5E3D" w:rsidP="00BA5E3D">
      <w:r>
        <w:t>WebSockets, like HTTP, use TCP as underlying protocol. While HTTP needs several "hacks"</w:t>
      </w:r>
      <w:r w:rsidR="005F0116">
        <w:t xml:space="preserve"> (see section </w:t>
      </w:r>
      <w:r w:rsidR="00E71FC1">
        <w:fldChar w:fldCharType="begin"/>
      </w:r>
      <w:r w:rsidR="005F0116">
        <w:instrText xml:space="preserve"> REF _Ref383104626 \r \h </w:instrText>
      </w:r>
      <w:r w:rsidR="00E71FC1">
        <w:fldChar w:fldCharType="separate"/>
      </w:r>
      <w:r w:rsidR="00236018">
        <w:t>3.1</w:t>
      </w:r>
      <w:r w:rsidR="00E71FC1">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E71FC1">
        <w:rPr>
          <w:color w:val="FF0000"/>
        </w:rPr>
        <w:fldChar w:fldCharType="begin"/>
      </w:r>
      <w:r w:rsidR="005F0116">
        <w:instrText xml:space="preserve"> REF _Ref383104693 \h </w:instrText>
      </w:r>
      <w:r w:rsidR="00E71FC1">
        <w:rPr>
          <w:color w:val="FF0000"/>
        </w:rPr>
      </w:r>
      <w:r w:rsidR="00E71FC1">
        <w:rPr>
          <w:color w:val="FF0000"/>
        </w:rPr>
        <w:fldChar w:fldCharType="separate"/>
      </w:r>
      <w:r w:rsidR="00236018">
        <w:t xml:space="preserve">Figure </w:t>
      </w:r>
      <w:r w:rsidR="00236018">
        <w:rPr>
          <w:noProof/>
        </w:rPr>
        <w:t>3</w:t>
      </w:r>
      <w:r w:rsidR="00236018">
        <w:noBreakHyphen/>
      </w:r>
      <w:r w:rsidR="00236018">
        <w:rPr>
          <w:noProof/>
        </w:rPr>
        <w:t>7</w:t>
      </w:r>
      <w:r w:rsidR="00E71FC1">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2" w:name="_Ref383104693"/>
      <w:bookmarkStart w:id="53" w:name="_Toc385266146"/>
      <w:r>
        <w:t xml:space="preserve">Figure </w:t>
      </w:r>
      <w:fldSimple w:instr=" STYLEREF 1 \s ">
        <w:r w:rsidR="00236018">
          <w:rPr>
            <w:noProof/>
          </w:rPr>
          <w:t>3</w:t>
        </w:r>
      </w:fldSimple>
      <w:r w:rsidR="0036084D">
        <w:noBreakHyphen/>
      </w:r>
      <w:fldSimple w:instr=" SEQ Figure \* ARABIC \s 1 ">
        <w:r w:rsidR="00236018">
          <w:rPr>
            <w:noProof/>
          </w:rPr>
          <w:t>7</w:t>
        </w:r>
      </w:fldSimple>
      <w:bookmarkEnd w:id="52"/>
      <w:r>
        <w:t xml:space="preserve">: </w:t>
      </w:r>
      <w:r w:rsidRPr="00EA4E8F">
        <w:t>WebSocket handshake as seen in Google Chrome</w:t>
      </w:r>
      <w:r>
        <w:t>.</w:t>
      </w:r>
      <w:bookmarkEnd w:id="53"/>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E71FC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E71FC1">
        <w:fldChar w:fldCharType="separate"/>
      </w:r>
      <w:r w:rsidR="00D10BFA" w:rsidRPr="00D10BFA">
        <w:rPr>
          <w:noProof/>
        </w:rPr>
        <w:t>[24]</w:t>
      </w:r>
      <w:r w:rsidR="00E71FC1">
        <w:fldChar w:fldCharType="end"/>
      </w:r>
      <w:r w:rsidRPr="00BA5E3D">
        <w:t>, while WebSockets sends messages in frames with only two bytes overhead</w:t>
      </w:r>
      <w:r w:rsidR="00DA6D09">
        <w:t xml:space="preserve"> </w:t>
      </w:r>
      <w:r w:rsidR="00E71FC1">
        <w:fldChar w:fldCharType="begin" w:fldLock="1"/>
      </w:r>
      <w:r w:rsidR="006D407F">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E71FC1">
        <w:fldChar w:fldCharType="separate"/>
      </w:r>
      <w:r w:rsidR="00D10BFA" w:rsidRPr="00D10BFA">
        <w:rPr>
          <w:noProof/>
        </w:rPr>
        <w:t>[34]</w:t>
      </w:r>
      <w:r w:rsidR="00E71FC1">
        <w:fldChar w:fldCharType="end"/>
      </w:r>
      <w:r w:rsidRPr="00BA5E3D">
        <w:t>. Frames can be sent both ways at the same time eliminating the need for more than one request at the same time (</w:t>
      </w:r>
      <w:r w:rsidR="00E71FC1">
        <w:rPr>
          <w:color w:val="FF0000"/>
        </w:rPr>
        <w:fldChar w:fldCharType="begin"/>
      </w:r>
      <w:r w:rsidR="00DA6D09">
        <w:instrText xml:space="preserve"> REF _Ref383104807 \h </w:instrText>
      </w:r>
      <w:r w:rsidR="00E71FC1">
        <w:rPr>
          <w:color w:val="FF0000"/>
        </w:rPr>
      </w:r>
      <w:r w:rsidR="00E71FC1">
        <w:rPr>
          <w:color w:val="FF0000"/>
        </w:rPr>
        <w:fldChar w:fldCharType="separate"/>
      </w:r>
      <w:r w:rsidR="00236018">
        <w:t xml:space="preserve">Figure </w:t>
      </w:r>
      <w:r w:rsidR="00236018">
        <w:rPr>
          <w:noProof/>
        </w:rPr>
        <w:t>3</w:t>
      </w:r>
      <w:r w:rsidR="00236018">
        <w:noBreakHyphen/>
      </w:r>
      <w:r w:rsidR="00236018">
        <w:rPr>
          <w:noProof/>
        </w:rPr>
        <w:t>8</w:t>
      </w:r>
      <w:r w:rsidR="00E71FC1">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4" w:name="_Ref383104807"/>
      <w:bookmarkStart w:id="55" w:name="_Toc385266147"/>
      <w:r>
        <w:t xml:space="preserve">Figure </w:t>
      </w:r>
      <w:fldSimple w:instr=" STYLEREF 1 \s ">
        <w:r w:rsidR="00236018">
          <w:rPr>
            <w:noProof/>
          </w:rPr>
          <w:t>3</w:t>
        </w:r>
      </w:fldSimple>
      <w:r w:rsidR="0036084D">
        <w:noBreakHyphen/>
      </w:r>
      <w:fldSimple w:instr=" SEQ Figure \* ARABIC \s 1 ">
        <w:r w:rsidR="00236018">
          <w:rPr>
            <w:noProof/>
          </w:rPr>
          <w:t>8</w:t>
        </w:r>
      </w:fldSimple>
      <w:bookmarkEnd w:id="54"/>
      <w:r>
        <w:t xml:space="preserve">: </w:t>
      </w:r>
      <w:r w:rsidRPr="00C9438F">
        <w:t>Frames can pass both way through one connection</w:t>
      </w:r>
      <w:r>
        <w:t>.</w:t>
      </w:r>
      <w:bookmarkEnd w:id="55"/>
    </w:p>
    <w:p w:rsidR="00136F70" w:rsidRDefault="00136F70" w:rsidP="004E3DC9">
      <w:pPr>
        <w:pStyle w:val="Overskrift3"/>
      </w:pPr>
      <w:bookmarkStart w:id="56" w:name="_Ref383106999"/>
      <w:bookmarkStart w:id="57" w:name="_Ref383107004"/>
      <w:r>
        <w:t>The WebSockets API</w:t>
      </w:r>
      <w:bookmarkEnd w:id="56"/>
      <w:bookmarkEnd w:id="57"/>
    </w:p>
    <w:p w:rsidR="00C72C79" w:rsidRDefault="00C72C79" w:rsidP="00C72C79">
      <w:r>
        <w:t>As with Server-Sent Events, WebSockets has its own API</w:t>
      </w:r>
      <w:r w:rsidR="0078114E">
        <w:t xml:space="preserve"> </w:t>
      </w:r>
      <w:r w:rsidR="00E71FC1">
        <w:fldChar w:fldCharType="begin" w:fldLock="1"/>
      </w:r>
      <w:r w:rsidR="006D407F">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E71FC1">
        <w:fldChar w:fldCharType="separate"/>
      </w:r>
      <w:r w:rsidR="00D10BFA" w:rsidRPr="00D10BFA">
        <w:rPr>
          <w:noProof/>
        </w:rPr>
        <w:t>[35]</w:t>
      </w:r>
      <w:r w:rsidR="00E71FC1">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E71FC1">
        <w:rPr>
          <w:i/>
        </w:rPr>
        <w:fldChar w:fldCharType="begin" w:fldLock="1"/>
      </w:r>
      <w:r w:rsidR="006D407F">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E71FC1">
        <w:rPr>
          <w:i/>
        </w:rPr>
        <w:fldChar w:fldCharType="separate"/>
      </w:r>
      <w:r w:rsidR="00AD3E69" w:rsidRPr="00AD3E69">
        <w:rPr>
          <w:noProof/>
        </w:rPr>
        <w:t>[32]</w:t>
      </w:r>
      <w:r w:rsidR="00E71FC1">
        <w:rPr>
          <w:i/>
        </w:rPr>
        <w:fldChar w:fldCharType="end"/>
      </w:r>
      <w:r w:rsidR="00AD3E69">
        <w:rPr>
          <w:i/>
        </w:rPr>
        <w:t xml:space="preserve"> – </w:t>
      </w:r>
      <w:r w:rsidR="00AD3E69" w:rsidRPr="00AD3E69">
        <w:t>section 1.5</w:t>
      </w:r>
    </w:p>
    <w:p w:rsidR="00136F70" w:rsidRDefault="00136F70" w:rsidP="00136F70">
      <w:pPr>
        <w:pStyle w:val="Overskrift2"/>
      </w:pPr>
      <w:bookmarkStart w:id="58" w:name="_Toc385266056"/>
      <w:r>
        <w:t>Drawbacks of HTTP techniques</w:t>
      </w:r>
      <w:bookmarkEnd w:id="58"/>
    </w:p>
    <w:p w:rsidR="00FF4BF4" w:rsidRPr="00FF4BF4" w:rsidRDefault="00FF4BF4" w:rsidP="00FF4BF4">
      <w:r w:rsidRPr="00FF4BF4">
        <w:t>In section</w:t>
      </w:r>
      <w:r w:rsidR="00B56176">
        <w:t xml:space="preserve"> </w:t>
      </w:r>
      <w:r w:rsidR="00E71FC1">
        <w:fldChar w:fldCharType="begin"/>
      </w:r>
      <w:r w:rsidR="00B56176">
        <w:instrText xml:space="preserve"> REF _Ref383104981 \r \h </w:instrText>
      </w:r>
      <w:r w:rsidR="00E71FC1">
        <w:fldChar w:fldCharType="separate"/>
      </w:r>
      <w:r w:rsidR="00236018">
        <w:t>3.1</w:t>
      </w:r>
      <w:r w:rsidR="00E71FC1">
        <w:fldChar w:fldCharType="end"/>
      </w:r>
      <w:r w:rsidRPr="00FF4BF4">
        <w:t>, I gave a rudimentary description of different ways to achieve real time, communication with HTTP. They mostl</w:t>
      </w:r>
      <w:r w:rsidR="00EB5C06">
        <w:t>y work in the same way, but use</w:t>
      </w:r>
      <w:r w:rsidRPr="00FF4BF4">
        <w:t xml:space="preserve"> some different settings for keeping connections open and pushing messages to the client. Most used is probably long-polling, because even the oldest browsers support it.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E71FC1">
        <w:rPr>
          <w:color w:val="FF0000"/>
        </w:rPr>
        <w:fldChar w:fldCharType="begin"/>
      </w:r>
      <w:r w:rsidR="00B56176">
        <w:instrText xml:space="preserve"> REF _Ref383105029 \h </w:instrText>
      </w:r>
      <w:r w:rsidR="00E71FC1">
        <w:rPr>
          <w:color w:val="FF0000"/>
        </w:rPr>
      </w:r>
      <w:r w:rsidR="00E71FC1">
        <w:rPr>
          <w:color w:val="FF0000"/>
        </w:rPr>
        <w:fldChar w:fldCharType="separate"/>
      </w:r>
      <w:r w:rsidR="00236018">
        <w:t xml:space="preserve">Figure </w:t>
      </w:r>
      <w:r w:rsidR="00236018">
        <w:rPr>
          <w:noProof/>
        </w:rPr>
        <w:t>3</w:t>
      </w:r>
      <w:r w:rsidR="00236018">
        <w:noBreakHyphen/>
      </w:r>
      <w:r w:rsidR="00236018">
        <w:rPr>
          <w:noProof/>
        </w:rPr>
        <w:t>9</w:t>
      </w:r>
      <w:r w:rsidR="00E71FC1">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59" w:name="_Ref383105029"/>
      <w:bookmarkStart w:id="60" w:name="_Toc385266148"/>
      <w:r>
        <w:t xml:space="preserve">Figure </w:t>
      </w:r>
      <w:fldSimple w:instr=" STYLEREF 1 \s ">
        <w:r w:rsidR="00236018">
          <w:rPr>
            <w:noProof/>
          </w:rPr>
          <w:t>3</w:t>
        </w:r>
      </w:fldSimple>
      <w:r w:rsidR="0036084D">
        <w:noBreakHyphen/>
      </w:r>
      <w:fldSimple w:instr=" SEQ Figure \* ARABIC \s 1 ">
        <w:r w:rsidR="00236018">
          <w:rPr>
            <w:noProof/>
          </w:rPr>
          <w:t>9</w:t>
        </w:r>
      </w:fldSimple>
      <w:bookmarkEnd w:id="59"/>
      <w:r>
        <w:t xml:space="preserve">: </w:t>
      </w:r>
      <w:r w:rsidRPr="00F6170C">
        <w:t>Short poll interval gets new data fast, but demands server resources</w:t>
      </w:r>
      <w:r>
        <w:t>.</w:t>
      </w:r>
      <w:bookmarkEnd w:id="60"/>
    </w:p>
    <w:p w:rsidR="00B10B48" w:rsidRDefault="00B10B48" w:rsidP="00136F70">
      <w:r w:rsidRPr="00B10B48">
        <w:t>With a longer interval</w:t>
      </w:r>
      <w:r w:rsidR="00B56176">
        <w:t xml:space="preserve"> (</w:t>
      </w:r>
      <w:r w:rsidR="00E71FC1">
        <w:fldChar w:fldCharType="begin"/>
      </w:r>
      <w:r w:rsidR="00B56176">
        <w:instrText xml:space="preserve"> REF _Ref383105117 \h </w:instrText>
      </w:r>
      <w:r w:rsidR="00E71FC1">
        <w:fldChar w:fldCharType="separate"/>
      </w:r>
      <w:r w:rsidR="00236018">
        <w:t xml:space="preserve">Figure </w:t>
      </w:r>
      <w:r w:rsidR="00236018">
        <w:rPr>
          <w:noProof/>
        </w:rPr>
        <w:t>3</w:t>
      </w:r>
      <w:r w:rsidR="00236018">
        <w:noBreakHyphen/>
      </w:r>
      <w:r w:rsidR="00236018">
        <w:rPr>
          <w:noProof/>
        </w:rPr>
        <w:t>10</w:t>
      </w:r>
      <w:r w:rsidR="00E71FC1">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1" w:name="_Ref383105117"/>
      <w:bookmarkStart w:id="62" w:name="_Toc385266149"/>
      <w:r>
        <w:t xml:space="preserve">Figure </w:t>
      </w:r>
      <w:fldSimple w:instr=" STYLEREF 1 \s ">
        <w:r w:rsidR="00236018">
          <w:rPr>
            <w:noProof/>
          </w:rPr>
          <w:t>3</w:t>
        </w:r>
      </w:fldSimple>
      <w:r w:rsidR="0036084D">
        <w:noBreakHyphen/>
      </w:r>
      <w:fldSimple w:instr=" SEQ Figure \* ARABIC \s 1 ">
        <w:r w:rsidR="00236018">
          <w:rPr>
            <w:noProof/>
          </w:rPr>
          <w:t>10</w:t>
        </w:r>
      </w:fldSimple>
      <w:bookmarkEnd w:id="61"/>
      <w:r>
        <w:t xml:space="preserve">: </w:t>
      </w:r>
      <w:r w:rsidRPr="00B36F82">
        <w:t>Long interval makes the client miss a lot of updates in most cases</w:t>
      </w:r>
      <w:r>
        <w:t>.</w:t>
      </w:r>
      <w:bookmarkEnd w:id="62"/>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E71FC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E71FC1">
        <w:fldChar w:fldCharType="separate"/>
      </w:r>
      <w:r w:rsidR="00D10BFA" w:rsidRPr="00D10BFA">
        <w:rPr>
          <w:noProof/>
        </w:rPr>
        <w:t>[24]</w:t>
      </w:r>
      <w:r w:rsidR="00E71FC1">
        <w:fldChar w:fldCharType="end"/>
      </w:r>
      <w:r>
        <w:t>. This effect makes long-polling work just as regular polling at a short interval. Comparing</w:t>
      </w:r>
      <w:r w:rsidR="00530C13">
        <w:t xml:space="preserve"> </w:t>
      </w:r>
      <w:r w:rsidR="00E71FC1">
        <w:fldChar w:fldCharType="begin"/>
      </w:r>
      <w:r w:rsidR="00530C13">
        <w:instrText xml:space="preserve"> REF _Ref383105029 \h </w:instrText>
      </w:r>
      <w:r w:rsidR="00E71FC1">
        <w:fldChar w:fldCharType="separate"/>
      </w:r>
      <w:r w:rsidR="00236018">
        <w:t xml:space="preserve">Figure </w:t>
      </w:r>
      <w:r w:rsidR="00236018">
        <w:rPr>
          <w:noProof/>
        </w:rPr>
        <w:t>3</w:t>
      </w:r>
      <w:r w:rsidR="00236018">
        <w:noBreakHyphen/>
      </w:r>
      <w:r w:rsidR="00236018">
        <w:rPr>
          <w:noProof/>
        </w:rPr>
        <w:t>9</w:t>
      </w:r>
      <w:r w:rsidR="00E71FC1">
        <w:fldChar w:fldCharType="end"/>
      </w:r>
      <w:r>
        <w:t xml:space="preserve">  to</w:t>
      </w:r>
      <w:r w:rsidR="00530C13">
        <w:t xml:space="preserve"> </w:t>
      </w:r>
      <w:r w:rsidR="00E71FC1">
        <w:fldChar w:fldCharType="begin"/>
      </w:r>
      <w:r w:rsidR="00530C13">
        <w:instrText xml:space="preserve"> REF _Ref383105951 \h </w:instrText>
      </w:r>
      <w:r w:rsidR="00E71FC1">
        <w:fldChar w:fldCharType="separate"/>
      </w:r>
      <w:r w:rsidR="00236018">
        <w:t xml:space="preserve">Figure </w:t>
      </w:r>
      <w:r w:rsidR="00236018">
        <w:rPr>
          <w:noProof/>
        </w:rPr>
        <w:t>3</w:t>
      </w:r>
      <w:r w:rsidR="00236018">
        <w:noBreakHyphen/>
      </w:r>
      <w:r w:rsidR="00236018">
        <w:rPr>
          <w:noProof/>
        </w:rPr>
        <w:t>11</w:t>
      </w:r>
      <w:r w:rsidR="00E71FC1">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3" w:name="_Ref383105951"/>
      <w:bookmarkStart w:id="64" w:name="_Toc385266150"/>
      <w:r>
        <w:t xml:space="preserve">Figure </w:t>
      </w:r>
      <w:fldSimple w:instr=" STYLEREF 1 \s ">
        <w:r w:rsidR="00236018">
          <w:rPr>
            <w:noProof/>
          </w:rPr>
          <w:t>3</w:t>
        </w:r>
      </w:fldSimple>
      <w:r w:rsidR="0036084D">
        <w:noBreakHyphen/>
      </w:r>
      <w:fldSimple w:instr=" SEQ Figure \* ARABIC \s 1 ">
        <w:r w:rsidR="00236018">
          <w:rPr>
            <w:noProof/>
          </w:rPr>
          <w:t>11</w:t>
        </w:r>
      </w:fldSimple>
      <w:bookmarkEnd w:id="63"/>
      <w:r>
        <w:t xml:space="preserve">: </w:t>
      </w:r>
      <w:r w:rsidRPr="00264A0D">
        <w:t xml:space="preserve"> Long-polling has no benefit over polling at high update-rates</w:t>
      </w:r>
      <w:r>
        <w:t>.</w:t>
      </w:r>
      <w:bookmarkEnd w:id="64"/>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E71FC1">
        <w:fldChar w:fldCharType="begin"/>
      </w:r>
      <w:r w:rsidR="00D12F20">
        <w:instrText xml:space="preserve"> REF _Ref383106220 \r \h </w:instrText>
      </w:r>
      <w:r w:rsidR="00E71FC1">
        <w:fldChar w:fldCharType="separate"/>
      </w:r>
      <w:r w:rsidR="00236018">
        <w:t>3.1.5</w:t>
      </w:r>
      <w:r w:rsidR="00E71FC1">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t xml:space="preserve">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E71FC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E71FC1">
        <w:fldChar w:fldCharType="separate"/>
      </w:r>
      <w:r w:rsidR="00D10BFA" w:rsidRPr="00D10BFA">
        <w:rPr>
          <w:noProof/>
        </w:rPr>
        <w:t>[24]</w:t>
      </w:r>
      <w:r w:rsidR="00E71FC1">
        <w:fldChar w:fldCharType="end"/>
      </w:r>
      <w:r>
        <w:t>. The nature of the HTTP-protocol may cause these to buffer the response, thus creating a lot of latency for the client (</w:t>
      </w:r>
      <w:r w:rsidR="00E71FC1">
        <w:fldChar w:fldCharType="begin"/>
      </w:r>
      <w:r w:rsidR="00A868B9">
        <w:instrText xml:space="preserve"> REF _Ref383106168 \h </w:instrText>
      </w:r>
      <w:r w:rsidR="00E71FC1">
        <w:fldChar w:fldCharType="separate"/>
      </w:r>
      <w:r w:rsidR="00236018">
        <w:t xml:space="preserve">Figure </w:t>
      </w:r>
      <w:r w:rsidR="00236018">
        <w:rPr>
          <w:noProof/>
        </w:rPr>
        <w:t>3</w:t>
      </w:r>
      <w:r w:rsidR="00236018">
        <w:noBreakHyphen/>
      </w:r>
      <w:r w:rsidR="00236018">
        <w:rPr>
          <w:noProof/>
        </w:rPr>
        <w:t>12</w:t>
      </w:r>
      <w:r w:rsidR="00E71FC1">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5" w:name="_Ref383106168"/>
      <w:bookmarkStart w:id="66" w:name="_Toc385266151"/>
      <w:r>
        <w:t xml:space="preserve">Figure </w:t>
      </w:r>
      <w:fldSimple w:instr=" STYLEREF 1 \s ">
        <w:r w:rsidR="00236018">
          <w:rPr>
            <w:noProof/>
          </w:rPr>
          <w:t>3</w:t>
        </w:r>
      </w:fldSimple>
      <w:r w:rsidR="0036084D">
        <w:noBreakHyphen/>
      </w:r>
      <w:fldSimple w:instr=" SEQ Figure \* ARABIC \s 1 ">
        <w:r w:rsidR="00236018">
          <w:rPr>
            <w:noProof/>
          </w:rPr>
          <w:t>12</w:t>
        </w:r>
      </w:fldSimple>
      <w:bookmarkEnd w:id="65"/>
      <w:r>
        <w:t xml:space="preserve">: </w:t>
      </w:r>
      <w:r w:rsidRPr="004D4315">
        <w:t>Intervening proxy buffering response-stream from server</w:t>
      </w:r>
      <w:r>
        <w:t>.</w:t>
      </w:r>
      <w:bookmarkEnd w:id="66"/>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236018">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67" w:name="_Toc385266057"/>
      <w:r>
        <w:t xml:space="preserve">HTTP was never designed for </w:t>
      </w:r>
      <w:r w:rsidR="00DF7DD8">
        <w:t>real time</w:t>
      </w:r>
      <w:bookmarkEnd w:id="67"/>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r>
        <w:t>Overhead</w:t>
      </w:r>
    </w:p>
    <w:p w:rsidR="00136F70" w:rsidRPr="00852866" w:rsidRDefault="006A24B6" w:rsidP="00136F70">
      <w:r w:rsidRPr="006A24B6">
        <w:t xml:space="preserve">In section </w:t>
      </w:r>
      <w:r w:rsidR="00E71FC1">
        <w:fldChar w:fldCharType="begin"/>
      </w:r>
      <w:r w:rsidR="00A868B9">
        <w:instrText xml:space="preserve"> REF _Ref383106265 \r \h </w:instrText>
      </w:r>
      <w:r w:rsidR="00E71FC1">
        <w:fldChar w:fldCharType="separate"/>
      </w:r>
      <w:r w:rsidR="00236018">
        <w:t>3.2.1</w:t>
      </w:r>
      <w:r w:rsidR="00E71FC1">
        <w:fldChar w:fldCharType="end"/>
      </w:r>
      <w:r w:rsidRPr="006A24B6">
        <w:t>, I mentioned that headers in HTTP requests/responses can accumulate to hundreds of bytes</w:t>
      </w:r>
      <w:r w:rsidR="00A868B9">
        <w:t xml:space="preserve"> </w:t>
      </w:r>
      <w:r w:rsidR="00E71FC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E71FC1">
        <w:fldChar w:fldCharType="separate"/>
      </w:r>
      <w:r w:rsidR="00D10BFA" w:rsidRPr="00D10BFA">
        <w:rPr>
          <w:noProof/>
        </w:rPr>
        <w:t>[24]</w:t>
      </w:r>
      <w:r w:rsidR="00E71FC1">
        <w:fldChar w:fldCharType="end"/>
      </w:r>
      <w:r w:rsidR="00A868B9">
        <w:t>.</w:t>
      </w:r>
      <w:r w:rsidRPr="006A24B6">
        <w:t xml:space="preserve"> Peter Lubbers and Frank Greco made a simple application for comparing polling to WebSockets</w:t>
      </w:r>
      <w:r w:rsidR="00A868B9">
        <w:t xml:space="preserve"> </w:t>
      </w:r>
      <w:r w:rsidR="00E71FC1">
        <w:fldChar w:fldCharType="begin" w:fldLock="1"/>
      </w:r>
      <w:r w:rsidR="006D407F">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E71FC1">
        <w:fldChar w:fldCharType="separate"/>
      </w:r>
      <w:r w:rsidR="00D10BFA" w:rsidRPr="00D10BFA">
        <w:rPr>
          <w:noProof/>
        </w:rPr>
        <w:t>[36]</w:t>
      </w:r>
      <w:r w:rsidR="00E71FC1">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E71FC1">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E71FC1">
        <w:fldChar w:fldCharType="separate"/>
      </w:r>
      <w:r w:rsidR="00D10BFA" w:rsidRPr="00D10BFA">
        <w:rPr>
          <w:noProof/>
        </w:rPr>
        <w:t>[32]</w:t>
      </w:r>
      <w:r w:rsidR="00E71FC1">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E71FC1">
        <w:rPr>
          <w:color w:val="FF0000"/>
        </w:rPr>
        <w:fldChar w:fldCharType="begin"/>
      </w:r>
      <w:r w:rsidR="00A868B9">
        <w:instrText xml:space="preserve"> REF _Ref383106410 \h </w:instrText>
      </w:r>
      <w:r w:rsidR="00E71FC1">
        <w:rPr>
          <w:color w:val="FF0000"/>
        </w:rPr>
      </w:r>
      <w:r w:rsidR="00E71FC1">
        <w:rPr>
          <w:color w:val="FF0000"/>
        </w:rPr>
        <w:fldChar w:fldCharType="separate"/>
      </w:r>
      <w:r w:rsidR="00236018">
        <w:t xml:space="preserve">Figure </w:t>
      </w:r>
      <w:r w:rsidR="00236018">
        <w:rPr>
          <w:noProof/>
        </w:rPr>
        <w:t>3</w:t>
      </w:r>
      <w:r w:rsidR="00236018">
        <w:noBreakHyphen/>
      </w:r>
      <w:r w:rsidR="00236018">
        <w:rPr>
          <w:noProof/>
        </w:rPr>
        <w:t>13</w:t>
      </w:r>
      <w:r w:rsidR="00E71FC1">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E71FC1">
        <w:fldChar w:fldCharType="begin" w:fldLock="1"/>
      </w:r>
      <w:r w:rsidR="006D407F">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E71FC1">
        <w:fldChar w:fldCharType="separate"/>
      </w:r>
      <w:r w:rsidR="00D10BFA" w:rsidRPr="00D10BFA">
        <w:rPr>
          <w:noProof/>
        </w:rPr>
        <w:t>[19]</w:t>
      </w:r>
      <w:r w:rsidR="00E71FC1">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8" w:name="_Ref383106410"/>
      <w:bookmarkStart w:id="69" w:name="_Toc385266152"/>
      <w:r>
        <w:t xml:space="preserve">Figure </w:t>
      </w:r>
      <w:fldSimple w:instr=" STYLEREF 1 \s ">
        <w:r w:rsidR="00236018">
          <w:rPr>
            <w:noProof/>
          </w:rPr>
          <w:t>3</w:t>
        </w:r>
      </w:fldSimple>
      <w:r w:rsidR="0036084D">
        <w:noBreakHyphen/>
      </w:r>
      <w:fldSimple w:instr=" SEQ Figure \* ARABIC \s 1 ">
        <w:r w:rsidR="00236018">
          <w:rPr>
            <w:noProof/>
          </w:rPr>
          <w:t>13</w:t>
        </w:r>
      </w:fldSimple>
      <w:bookmarkEnd w:id="68"/>
      <w:r>
        <w:t xml:space="preserve">: </w:t>
      </w:r>
      <w:r w:rsidRPr="00A137E5">
        <w:t xml:space="preserve">Two TCP connections simulating </w:t>
      </w:r>
      <w:r>
        <w:t>bi-directional communication.</w:t>
      </w:r>
      <w:bookmarkEnd w:id="69"/>
    </w:p>
    <w:p w:rsidR="00136F70" w:rsidRDefault="00136F70" w:rsidP="00136F70">
      <w:pPr>
        <w:pStyle w:val="Overskrift2"/>
      </w:pPr>
      <w:bookmarkStart w:id="70" w:name="_Toc385266058"/>
      <w:r>
        <w:lastRenderedPageBreak/>
        <w:t>WebSockets is still young</w:t>
      </w:r>
      <w:bookmarkEnd w:id="70"/>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E71FC1">
        <w:fldChar w:fldCharType="begin" w:fldLock="1"/>
      </w:r>
      <w:r w:rsidR="006D407F">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E71FC1">
        <w:fldChar w:fldCharType="separate"/>
      </w:r>
      <w:r w:rsidR="00D10BFA" w:rsidRPr="00D10BFA">
        <w:rPr>
          <w:noProof/>
        </w:rPr>
        <w:t>[37]</w:t>
      </w:r>
      <w:r w:rsidR="00E71FC1">
        <w:fldChar w:fldCharType="end"/>
      </w:r>
      <w:r>
        <w:t xml:space="preserve"> of the browser market with IE8 and IE9 as the most dominant</w:t>
      </w:r>
      <w:r w:rsidR="00A868B9">
        <w:t xml:space="preserve"> </w:t>
      </w:r>
      <w:r w:rsidR="00E71FC1">
        <w:fldChar w:fldCharType="begin" w:fldLock="1"/>
      </w:r>
      <w:r w:rsidR="006D407F">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E71FC1">
        <w:fldChar w:fldCharType="separate"/>
      </w:r>
      <w:r w:rsidR="00D10BFA" w:rsidRPr="00D10BFA">
        <w:rPr>
          <w:noProof/>
        </w:rPr>
        <w:t>[37]</w:t>
      </w:r>
      <w:r w:rsidR="00E71FC1">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t xml:space="preserve"> and Socket.IO  abstract this away for developers. However, sometimes you want more control over the software you create than a framework supplies. And even with frameworks, you might end up having to do some workarounds for c</w:t>
      </w:r>
      <w:r w:rsidR="005B2DED">
        <w:t>ertain clients where the fall</w:t>
      </w:r>
      <w:r>
        <w:t>back provided by the framework doesn’t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2.0. It is a standalone protocol designed to fill the gap of HTTP regarding bidirectional communication. Failing to understand this might cause developers to use WebSockets in applications that don’t need it. An informative webpage, like Wikipedia, will probably never benefit from using WebSockets. You get less overhead in request-headers, but your application will have to serve mostly idle connections. The only real server to client communication is when the client request a new page (</w:t>
      </w:r>
      <w:r w:rsidR="00E71FC1">
        <w:rPr>
          <w:color w:val="FF0000"/>
        </w:rPr>
        <w:fldChar w:fldCharType="begin"/>
      </w:r>
      <w:r w:rsidR="00814A6E">
        <w:instrText xml:space="preserve"> REF _Ref383106556 \h </w:instrText>
      </w:r>
      <w:r w:rsidR="00E71FC1">
        <w:rPr>
          <w:color w:val="FF0000"/>
        </w:rPr>
      </w:r>
      <w:r w:rsidR="00E71FC1">
        <w:rPr>
          <w:color w:val="FF0000"/>
        </w:rPr>
        <w:fldChar w:fldCharType="separate"/>
      </w:r>
      <w:r w:rsidR="00236018">
        <w:t xml:space="preserve">Figure </w:t>
      </w:r>
      <w:r w:rsidR="00236018">
        <w:rPr>
          <w:noProof/>
        </w:rPr>
        <w:t>3</w:t>
      </w:r>
      <w:r w:rsidR="00236018">
        <w:noBreakHyphen/>
      </w:r>
      <w:r w:rsidR="00236018">
        <w:rPr>
          <w:noProof/>
        </w:rPr>
        <w:t>14</w:t>
      </w:r>
      <w:r w:rsidR="00E71FC1">
        <w:rPr>
          <w:color w:val="FF0000"/>
        </w:rPr>
        <w:fldChar w:fldCharType="end"/>
      </w:r>
      <w:r w:rsidRPr="00900D3E">
        <w:t>).</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1" w:name="_Ref383106556"/>
      <w:bookmarkStart w:id="72" w:name="_Toc385266153"/>
      <w:r>
        <w:t xml:space="preserve">Figure </w:t>
      </w:r>
      <w:fldSimple w:instr=" STYLEREF 1 \s ">
        <w:r w:rsidR="00236018">
          <w:rPr>
            <w:noProof/>
          </w:rPr>
          <w:t>3</w:t>
        </w:r>
      </w:fldSimple>
      <w:r w:rsidR="0036084D">
        <w:noBreakHyphen/>
      </w:r>
      <w:fldSimple w:instr=" SEQ Figure \* ARABIC \s 1 ">
        <w:r w:rsidR="00236018">
          <w:rPr>
            <w:noProof/>
          </w:rPr>
          <w:t>14</w:t>
        </w:r>
      </w:fldSimple>
      <w:bookmarkEnd w:id="71"/>
      <w:r>
        <w:t xml:space="preserve">: </w:t>
      </w:r>
      <w:r w:rsidRPr="00667765">
        <w:t>No need for exchanging messages leaves idle connections</w:t>
      </w:r>
      <w:r>
        <w:t>.</w:t>
      </w:r>
      <w:bookmarkEnd w:id="72"/>
    </w:p>
    <w:p w:rsidR="00900D3E" w:rsidRDefault="00900D3E" w:rsidP="00136F70">
      <w:r w:rsidRPr="00900D3E">
        <w:t>Understanding your application’s environment is another vital aspect. WebSockets should handle proxies and firewalls gracefully</w:t>
      </w:r>
      <w:r w:rsidR="00814A6E">
        <w:t xml:space="preserve"> </w:t>
      </w:r>
      <w:r w:rsidR="00E71FC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E71FC1">
        <w:fldChar w:fldCharType="separate"/>
      </w:r>
      <w:r w:rsidR="00D10BFA" w:rsidRPr="00D10BFA">
        <w:rPr>
          <w:noProof/>
        </w:rPr>
        <w:t>[24]</w:t>
      </w:r>
      <w:r w:rsidR="00E71FC1">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E71FC1">
        <w:fldChar w:fldCharType="begin" w:fldLock="1"/>
      </w:r>
      <w:r w:rsidR="006D407F">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"[38]" }, "properties" : { "noteIndex" : 0 }, "schema" : "https://github.com/citation-style-language/schema/raw/master/csl-citation.json" }</w:instrText>
      </w:r>
      <w:r w:rsidR="00E71FC1">
        <w:fldChar w:fldCharType="separate"/>
      </w:r>
      <w:r w:rsidR="00D10BFA" w:rsidRPr="00D10BFA">
        <w:rPr>
          <w:noProof/>
        </w:rPr>
        <w:t>[38]</w:t>
      </w:r>
      <w:r w:rsidR="00E71FC1">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73" w:name="_Toc385266059"/>
      <w:r>
        <w:t xml:space="preserve">The use of </w:t>
      </w:r>
      <w:r w:rsidR="00DF7DD8">
        <w:t>real time</w:t>
      </w:r>
      <w:bookmarkEnd w:id="73"/>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 page usage of real time, it is mostly about the users’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E71FC1">
        <w:rPr>
          <w:color w:val="FF0000"/>
        </w:rPr>
        <w:fldChar w:fldCharType="begin"/>
      </w:r>
      <w:r w:rsidR="00DB3AFD">
        <w:instrText xml:space="preserve"> REF _Ref383106638 \h </w:instrText>
      </w:r>
      <w:r w:rsidR="00E71FC1">
        <w:rPr>
          <w:color w:val="FF0000"/>
        </w:rPr>
      </w:r>
      <w:r w:rsidR="00E71FC1">
        <w:rPr>
          <w:color w:val="FF0000"/>
        </w:rPr>
        <w:fldChar w:fldCharType="separate"/>
      </w:r>
      <w:r w:rsidR="00236018">
        <w:t xml:space="preserve">Figure </w:t>
      </w:r>
      <w:r w:rsidR="00236018">
        <w:rPr>
          <w:noProof/>
        </w:rPr>
        <w:t>3</w:t>
      </w:r>
      <w:r w:rsidR="00236018">
        <w:noBreakHyphen/>
      </w:r>
      <w:r w:rsidR="00236018">
        <w:rPr>
          <w:noProof/>
        </w:rPr>
        <w:t>15</w:t>
      </w:r>
      <w:r w:rsidR="00E71FC1">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E71FC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E71FC1">
        <w:fldChar w:fldCharType="separate"/>
      </w:r>
      <w:r w:rsidR="00D10BFA" w:rsidRPr="00D10BFA">
        <w:rPr>
          <w:noProof/>
        </w:rPr>
        <w:t>[24]</w:t>
      </w:r>
      <w:r w:rsidR="00E71FC1">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4" w:name="_Ref383106638"/>
      <w:bookmarkStart w:id="75" w:name="_Toc385266154"/>
      <w:r>
        <w:t xml:space="preserve">Figure </w:t>
      </w:r>
      <w:fldSimple w:instr=" STYLEREF 1 \s ">
        <w:r w:rsidR="00236018">
          <w:rPr>
            <w:noProof/>
          </w:rPr>
          <w:t>3</w:t>
        </w:r>
      </w:fldSimple>
      <w:r w:rsidR="0036084D">
        <w:noBreakHyphen/>
      </w:r>
      <w:fldSimple w:instr=" SEQ Figure \* ARABIC \s 1 ">
        <w:r w:rsidR="00236018">
          <w:rPr>
            <w:noProof/>
          </w:rPr>
          <w:t>15</w:t>
        </w:r>
      </w:fldSimple>
      <w:bookmarkEnd w:id="74"/>
      <w:r>
        <w:t xml:space="preserve">: </w:t>
      </w:r>
      <w:r w:rsidRPr="00A15455">
        <w:t>Hopefully, this scenario will be a thing of the past in a not too distant future</w:t>
      </w:r>
      <w:r>
        <w:t>.</w:t>
      </w:r>
      <w:bookmarkEnd w:id="75"/>
    </w:p>
    <w:p w:rsidR="00136F70" w:rsidRDefault="00136F70" w:rsidP="00136F70">
      <w:pPr>
        <w:pStyle w:val="Overskrift2"/>
      </w:pPr>
      <w:bookmarkStart w:id="76" w:name="_Toc385266060"/>
      <w:r>
        <w:t>Conclusion</w:t>
      </w:r>
      <w:bookmarkEnd w:id="76"/>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The two will remain what they are; two separate things. </w:t>
      </w:r>
    </w:p>
    <w:p w:rsidR="008359C1" w:rsidRPr="008359C1" w:rsidRDefault="008359C1" w:rsidP="006F5E9C">
      <w:pPr>
        <w:keepNext/>
        <w:keepLines/>
      </w:pPr>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793E12" w:rsidRPr="00364609" w:rsidRDefault="00793E12" w:rsidP="006F5E9C">
      <w:pPr>
        <w:pStyle w:val="Overskrift1"/>
        <w:pageBreakBefore/>
        <w:ind w:left="0" w:firstLine="0"/>
      </w:pPr>
      <w:bookmarkStart w:id="77" w:name="_Ref383110466"/>
      <w:bookmarkStart w:id="78" w:name="_Ref383111695"/>
      <w:bookmarkStart w:id="79" w:name="_Toc385266061"/>
      <w:r w:rsidRPr="00364609">
        <w:lastRenderedPageBreak/>
        <w:t xml:space="preserve">Frameworks for </w:t>
      </w:r>
      <w:r w:rsidR="00DF7DD8" w:rsidRPr="00364609">
        <w:t>real time</w:t>
      </w:r>
      <w:r w:rsidRPr="00364609">
        <w:t xml:space="preserve"> </w:t>
      </w:r>
      <w:r w:rsidR="00364609">
        <w:t>apps</w:t>
      </w:r>
      <w:bookmarkEnd w:id="77"/>
      <w:bookmarkEnd w:id="78"/>
      <w:bookmarkEnd w:id="79"/>
    </w:p>
    <w:p w:rsidR="00DA1699" w:rsidRPr="00DA1699" w:rsidRDefault="00DA1699" w:rsidP="00DA1699">
      <w:r>
        <w:t xml:space="preserve">Many frameworks for real time web applications exist, and it would be close to impossible to introduce them all here. I have chosen to present the </w:t>
      </w:r>
      <w:r w:rsidR="001E090E">
        <w:t>ten</w:t>
      </w:r>
      <w:r w:rsidR="00944A26">
        <w:t xml:space="preserve"> that, in my opinion, are</w:t>
      </w:r>
      <w:r>
        <w:t xml:space="preserve">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0" w:name="_Toc385266062"/>
      <w:r>
        <w:t>SignalR</w:t>
      </w:r>
      <w:bookmarkEnd w:id="80"/>
    </w:p>
    <w:p w:rsidR="00281ABF" w:rsidRDefault="00281ABF" w:rsidP="00281ABF">
      <w:r>
        <w:t>SignalR</w:t>
      </w:r>
      <w:r w:rsidR="00324935">
        <w:t xml:space="preserve"> </w:t>
      </w:r>
      <w:r w:rsidR="00DF7DD8">
        <w:t xml:space="preserve">is a library for the </w:t>
      </w:r>
      <w:r w:rsidR="00272221">
        <w:t>A</w:t>
      </w:r>
      <w:r w:rsidR="00A43EB5">
        <w:t>SP</w:t>
      </w:r>
      <w:r w:rsidR="00DF7DD8">
        <w:t xml:space="preserve">.NET framework that </w:t>
      </w:r>
      <w:r w:rsidR="003077E8">
        <w:t>makes it easy for developers to add real time functionality to applications</w:t>
      </w:r>
      <w:r w:rsidR="00335E03">
        <w:t xml:space="preserve"> </w:t>
      </w:r>
      <w:r w:rsidR="00E71FC1">
        <w:fldChar w:fldCharType="begin" w:fldLock="1"/>
      </w:r>
      <w:r w:rsidR="006D407F">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E71FC1">
        <w:fldChar w:fldCharType="separate"/>
      </w:r>
      <w:r w:rsidR="00D10BFA" w:rsidRPr="00D10BFA">
        <w:rPr>
          <w:noProof/>
        </w:rPr>
        <w:t>[39]</w:t>
      </w:r>
      <w:r w:rsidR="00E71FC1">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E71FC1">
        <w:fldChar w:fldCharType="begin" w:fldLock="1"/>
      </w:r>
      <w:r w:rsidR="006D407F">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"[40]" }, "properties" : { "noteIndex" : 0 }, "schema" : "https://github.com/citation-style-language/schema/raw/master/csl-citation.json" }</w:instrText>
      </w:r>
      <w:r w:rsidR="00E71FC1">
        <w:fldChar w:fldCharType="separate"/>
      </w:r>
      <w:r w:rsidR="00D10BFA" w:rsidRPr="00D10BFA">
        <w:rPr>
          <w:noProof/>
        </w:rPr>
        <w:t>[40]</w:t>
      </w:r>
      <w:r w:rsidR="00E71FC1">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11"/>
      </w:r>
      <w:r w:rsidR="00C20AF2">
        <w:t xml:space="preserve"> (RPC)</w:t>
      </w:r>
      <w:r w:rsidR="002C6810">
        <w:t xml:space="preserve"> API that allows for simple real time programming.</w:t>
      </w:r>
    </w:p>
    <w:p w:rsidR="00CE037D" w:rsidRDefault="00CE037D" w:rsidP="00CE037D">
      <w:pPr>
        <w:pStyle w:val="Overskrift2"/>
      </w:pPr>
      <w:bookmarkStart w:id="81" w:name="_Toc385266063"/>
      <w:r>
        <w:t>Socket.IO</w:t>
      </w:r>
      <w:bookmarkEnd w:id="81"/>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E71FC1">
        <w:rPr>
          <w:i/>
        </w:rPr>
        <w:fldChar w:fldCharType="begin" w:fldLock="1"/>
      </w:r>
      <w:r w:rsidR="006D407F">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"[41]" }, "properties" : { "noteIndex" : 0 }, "schema" : "https://github.com/citation-style-language/schema/raw/master/csl-citation.json" }</w:instrText>
      </w:r>
      <w:r w:rsidR="00E71FC1">
        <w:rPr>
          <w:i/>
        </w:rPr>
        <w:fldChar w:fldCharType="separate"/>
      </w:r>
      <w:r w:rsidR="00D10BFA" w:rsidRPr="00D10BFA">
        <w:rPr>
          <w:noProof/>
        </w:rPr>
        <w:t>[41]</w:t>
      </w:r>
      <w:r w:rsidR="00E71FC1">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E71FC1">
        <w:fldChar w:fldCharType="begin"/>
      </w:r>
      <w:r w:rsidR="003674EE">
        <w:instrText xml:space="preserve"> REF _Ref383107004 \r \h </w:instrText>
      </w:r>
      <w:r w:rsidR="00E71FC1">
        <w:fldChar w:fldCharType="separate"/>
      </w:r>
      <w:r w:rsidR="00236018">
        <w:t>3.2.2</w:t>
      </w:r>
      <w:r w:rsidR="00E71FC1">
        <w:fldChar w:fldCharType="end"/>
      </w:r>
      <w:r>
        <w:t>).</w:t>
      </w:r>
    </w:p>
    <w:p w:rsidR="00CE037D" w:rsidRDefault="00CE037D" w:rsidP="00CE037D">
      <w:pPr>
        <w:pStyle w:val="Overskrift2"/>
      </w:pPr>
      <w:bookmarkStart w:id="82" w:name="_Ref383111529"/>
      <w:bookmarkStart w:id="83" w:name="_Toc385266064"/>
      <w:r>
        <w:t>Atmosphere</w:t>
      </w:r>
      <w:bookmarkEnd w:id="82"/>
      <w:bookmarkEnd w:id="83"/>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E71FC1">
        <w:fldChar w:fldCharType="begin" w:fldLock="1"/>
      </w:r>
      <w:r w:rsidR="006D407F">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E71FC1">
        <w:fldChar w:fldCharType="separate"/>
      </w:r>
      <w:r w:rsidR="00D10BFA" w:rsidRPr="00D10BFA">
        <w:rPr>
          <w:noProof/>
        </w:rPr>
        <w:t>[42]</w:t>
      </w:r>
      <w:r w:rsidR="00E71FC1">
        <w:fldChar w:fldCharType="end"/>
      </w:r>
      <w:r w:rsidR="00B31474">
        <w:t>. It uses a JavaScript client that supports all major browsers</w:t>
      </w:r>
      <w:r w:rsidR="00126F15">
        <w:t xml:space="preserve"> </w:t>
      </w:r>
      <w:r w:rsidR="00E71FC1">
        <w:fldChar w:fldCharType="begin" w:fldLock="1"/>
      </w:r>
      <w:r w:rsidR="006D407F">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E71FC1">
        <w:fldChar w:fldCharType="separate"/>
      </w:r>
      <w:r w:rsidR="00D10BFA" w:rsidRPr="00D10BFA">
        <w:rPr>
          <w:noProof/>
        </w:rPr>
        <w:t>[43]</w:t>
      </w:r>
      <w:r w:rsidR="00E71FC1">
        <w:fldChar w:fldCharType="end"/>
      </w:r>
      <w:r w:rsidR="00B31474">
        <w:t>. It provides an API that is more low level than the Hubs API of SignalR, but a little higher than the Persistent Connections</w:t>
      </w:r>
      <w:r w:rsidR="000924EB">
        <w:t xml:space="preserve"> of the same framework</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4" w:name="_Ref383111763"/>
      <w:bookmarkStart w:id="85" w:name="_Toc385266065"/>
      <w:r>
        <w:lastRenderedPageBreak/>
        <w:t>Sails</w:t>
      </w:r>
      <w:r w:rsidR="00E47051">
        <w:t>.js</w:t>
      </w:r>
      <w:bookmarkEnd w:id="84"/>
      <w:bookmarkEnd w:id="85"/>
    </w:p>
    <w:p w:rsidR="00B31474" w:rsidRPr="00B31474" w:rsidRDefault="00C25FC8" w:rsidP="00B31474">
      <w:r>
        <w:t>Sails.js</w:t>
      </w:r>
      <w:r w:rsidR="00CF177C">
        <w:t xml:space="preserve"> is a Model View Controller (MVC)</w:t>
      </w:r>
      <w:r w:rsidR="00780E28">
        <w:t xml:space="preserve"> framework for Node</w:t>
      </w:r>
      <w:r>
        <w:t xml:space="preserve"> </w:t>
      </w:r>
      <w:r w:rsidR="00E71FC1">
        <w:fldChar w:fldCharType="begin" w:fldLock="1"/>
      </w:r>
      <w:r w:rsidR="006D407F">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E71FC1">
        <w:fldChar w:fldCharType="separate"/>
      </w:r>
      <w:r w:rsidR="00D10BFA" w:rsidRPr="00D10BFA">
        <w:rPr>
          <w:noProof/>
        </w:rPr>
        <w:t>[44]</w:t>
      </w:r>
      <w:r w:rsidR="00E71FC1">
        <w:fldChar w:fldCharType="end"/>
      </w:r>
      <w:r>
        <w:t xml:space="preserve"> (see section </w:t>
      </w:r>
      <w:r w:rsidR="00E71FC1">
        <w:fldChar w:fldCharType="begin"/>
      </w:r>
      <w:r>
        <w:instrText xml:space="preserve"> REF _Ref383107712 \r \h </w:instrText>
      </w:r>
      <w:r w:rsidR="00E71FC1">
        <w:fldChar w:fldCharType="separate"/>
      </w:r>
      <w:r w:rsidR="00236018">
        <w:t>5.3</w:t>
      </w:r>
      <w:r w:rsidR="00E71FC1">
        <w:fldChar w:fldCharType="end"/>
      </w:r>
      <w:r w:rsidR="00BA7D4E">
        <w:t xml:space="preserve"> for information on Node</w:t>
      </w:r>
      <w:r w:rsidR="00B1694E">
        <w:t>)</w:t>
      </w:r>
      <w:r w:rsidR="00780E28">
        <w:t>. It has full real time capabilities through the use of Socket.IO. The way this is accomplished, is rather interesting. Through what they call “transport agnostic routing”</w:t>
      </w:r>
      <w:r w:rsidR="00B1694E">
        <w:t xml:space="preserve"> </w:t>
      </w:r>
      <w:r w:rsidR="00E71FC1">
        <w:fldChar w:fldCharType="begin" w:fldLock="1"/>
      </w:r>
      <w:r w:rsidR="006D407F">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E71FC1">
        <w:fldChar w:fldCharType="separate"/>
      </w:r>
      <w:r w:rsidR="00D10BFA" w:rsidRPr="00D10BFA">
        <w:rPr>
          <w:noProof/>
        </w:rPr>
        <w:t>[45]</w:t>
      </w:r>
      <w:r w:rsidR="00E71FC1">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6" w:name="_Toc385266066"/>
      <w:r>
        <w:t>Play</w:t>
      </w:r>
      <w:r w:rsidR="00780E28">
        <w:t>!</w:t>
      </w:r>
      <w:r>
        <w:t xml:space="preserve"> Framework</w:t>
      </w:r>
      <w:bookmarkEnd w:id="86"/>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E71FC1">
        <w:fldChar w:fldCharType="begin" w:fldLock="1"/>
      </w:r>
      <w:r w:rsidR="006D407F">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E71FC1">
        <w:fldChar w:fldCharType="separate"/>
      </w:r>
      <w:r w:rsidR="00D10BFA" w:rsidRPr="00D10BFA">
        <w:rPr>
          <w:noProof/>
        </w:rPr>
        <w:t>[46]</w:t>
      </w:r>
      <w:r w:rsidR="00E71FC1">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E71FC1">
        <w:fldChar w:fldCharType="begin" w:fldLock="1"/>
      </w:r>
      <w:r w:rsidR="006D407F">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E71FC1">
        <w:fldChar w:fldCharType="separate"/>
      </w:r>
      <w:r w:rsidR="00D10BFA" w:rsidRPr="00D10BFA">
        <w:rPr>
          <w:noProof/>
        </w:rPr>
        <w:t>[47]</w:t>
      </w:r>
      <w:r w:rsidR="00E71FC1">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831917">
        <w:t>s though are a lot closer to ba</w:t>
      </w:r>
      <w:r>
        <w:t>r</w:t>
      </w:r>
      <w:r w:rsidR="00831917">
        <w:t>e</w:t>
      </w:r>
      <w:r>
        <w:t xml:space="preserve"> metal than what is provided by pure real time libraries and frameworks.</w:t>
      </w:r>
    </w:p>
    <w:p w:rsidR="00CE037D" w:rsidRDefault="00CE037D" w:rsidP="00CE037D">
      <w:pPr>
        <w:pStyle w:val="Overskrift2"/>
      </w:pPr>
      <w:bookmarkStart w:id="87" w:name="_Toc385266067"/>
      <w:r>
        <w:t>SockJS</w:t>
      </w:r>
      <w:bookmarkEnd w:id="87"/>
    </w:p>
    <w:p w:rsidR="00780E28" w:rsidRPr="00780E28" w:rsidRDefault="00FC3D3D" w:rsidP="00780E28">
      <w:r>
        <w:t>SockJS is a JavaScript library for web browsers that gives developers an object that resembles the WebSocket API. This object can be used to connect to a server.</w:t>
      </w:r>
      <w:r w:rsidR="00831917">
        <w:t xml:space="preserve"> Server side, there is a Node</w:t>
      </w:r>
      <w:r>
        <w:t xml:space="preserve"> implementation as well servers for Erlang and Python</w:t>
      </w:r>
      <w:r w:rsidR="00840003">
        <w:t xml:space="preserve"> </w:t>
      </w:r>
      <w:r w:rsidR="00E71FC1">
        <w:fldChar w:fldCharType="begin" w:fldLock="1"/>
      </w:r>
      <w:r w:rsidR="006D407F">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E71FC1">
        <w:fldChar w:fldCharType="separate"/>
      </w:r>
      <w:r w:rsidR="00D10BFA" w:rsidRPr="00D10BFA">
        <w:rPr>
          <w:noProof/>
        </w:rPr>
        <w:t>[48]</w:t>
      </w:r>
      <w:r w:rsidR="00E71FC1">
        <w:fldChar w:fldCharType="end"/>
      </w:r>
      <w:r>
        <w:t xml:space="preserve">. Other servers are under development. </w:t>
      </w:r>
    </w:p>
    <w:p w:rsidR="00CE037D" w:rsidRDefault="00CE037D" w:rsidP="00CE037D">
      <w:pPr>
        <w:pStyle w:val="Overskrift2"/>
      </w:pPr>
      <w:bookmarkStart w:id="88" w:name="_Toc385266068"/>
      <w:r>
        <w:t>Meteor</w:t>
      </w:r>
      <w:bookmarkEnd w:id="88"/>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E71FC1">
        <w:fldChar w:fldCharType="begin" w:fldLock="1"/>
      </w:r>
      <w:r w:rsidR="006D407F">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E71FC1">
        <w:fldChar w:fldCharType="separate"/>
      </w:r>
      <w:r w:rsidR="00D10BFA" w:rsidRPr="00D10BFA">
        <w:rPr>
          <w:noProof/>
        </w:rPr>
        <w:t>[49]</w:t>
      </w:r>
      <w:r w:rsidR="00E71FC1">
        <w:fldChar w:fldCharType="end"/>
      </w:r>
      <w:r>
        <w:t xml:space="preserve">. </w:t>
      </w:r>
    </w:p>
    <w:p w:rsidR="00FC3D3D" w:rsidRPr="00FC3D3D" w:rsidRDefault="00FC3D3D" w:rsidP="00FC3D3D">
      <w:r>
        <w:t>Real time is the heart of Meteor, and SockJS is used in order to enable this. All code with Meteor is written in JavaScript, but interes</w:t>
      </w:r>
      <w:r w:rsidR="00831917">
        <w:t>ting enough, it is not a Node</w:t>
      </w:r>
      <w:r>
        <w:t xml:space="preserve"> framework (even though it runs on Node behind the scenes</w:t>
      </w:r>
      <w:r w:rsidR="00840003">
        <w:t xml:space="preserve"> </w:t>
      </w:r>
      <w:r w:rsidR="00E71FC1">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E71FC1">
        <w:fldChar w:fldCharType="separate"/>
      </w:r>
      <w:r w:rsidR="00D10BFA" w:rsidRPr="00D10BFA">
        <w:rPr>
          <w:noProof/>
        </w:rPr>
        <w:t>[50]</w:t>
      </w:r>
      <w:r w:rsidR="00E71FC1">
        <w:fldChar w:fldCharType="end"/>
      </w:r>
      <w:r>
        <w:t>).</w:t>
      </w:r>
    </w:p>
    <w:p w:rsidR="00CE037D" w:rsidRDefault="00CE037D" w:rsidP="00CE037D">
      <w:pPr>
        <w:pStyle w:val="Overskrift2"/>
      </w:pPr>
      <w:bookmarkStart w:id="89" w:name="_Toc385266069"/>
      <w:r>
        <w:t>Lightstreamer</w:t>
      </w:r>
      <w:bookmarkEnd w:id="89"/>
    </w:p>
    <w:p w:rsidR="00AD73AB" w:rsidRDefault="00FC3D3D" w:rsidP="00FC3D3D">
      <w:r>
        <w:t>Weswit is the Italian company</w:t>
      </w:r>
      <w:r w:rsidR="00840003">
        <w:t xml:space="preserve"> </w:t>
      </w:r>
      <w:r w:rsidR="00E71FC1">
        <w:fldChar w:fldCharType="begin" w:fldLock="1"/>
      </w:r>
      <w:r w:rsidR="006D407F">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E71FC1">
        <w:fldChar w:fldCharType="separate"/>
      </w:r>
      <w:r w:rsidR="00D10BFA" w:rsidRPr="00D10BFA">
        <w:rPr>
          <w:noProof/>
        </w:rPr>
        <w:t>[51]</w:t>
      </w:r>
      <w:r w:rsidR="00E71FC1">
        <w:fldChar w:fldCharType="end"/>
      </w:r>
      <w:r>
        <w:t xml:space="preserve"> behind</w:t>
      </w:r>
      <w:r w:rsidR="00AD73AB">
        <w:t xml:space="preserve"> the oldest real time framework I’ve been able to find (started in 2000</w:t>
      </w:r>
      <w:r w:rsidR="00840003">
        <w:t xml:space="preserve"> </w:t>
      </w:r>
      <w:r w:rsidR="00E71FC1">
        <w:fldChar w:fldCharType="begin" w:fldLock="1"/>
      </w:r>
      <w:r w:rsidR="006D407F">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E71FC1">
        <w:fldChar w:fldCharType="separate"/>
      </w:r>
      <w:r w:rsidR="00D10BFA" w:rsidRPr="00D10BFA">
        <w:rPr>
          <w:noProof/>
        </w:rPr>
        <w:t>[52]</w:t>
      </w:r>
      <w:r w:rsidR="00E71FC1">
        <w:fldChar w:fldCharType="end"/>
      </w:r>
      <w:r w:rsidR="00AD73AB">
        <w:t xml:space="preserve">). Lightstreamer is the name of the framework, and from the looks of it, it is also the most comprehensive. </w:t>
      </w:r>
    </w:p>
    <w:p w:rsidR="00FC3D3D" w:rsidRPr="00FC3D3D" w:rsidRDefault="00AD73AB" w:rsidP="00FC3D3D">
      <w:r>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E71FC1">
        <w:fldChar w:fldCharType="begin" w:fldLock="1"/>
      </w:r>
      <w:r w:rsidR="006D407F">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E71FC1">
        <w:fldChar w:fldCharType="separate"/>
      </w:r>
      <w:r w:rsidR="00D10BFA" w:rsidRPr="00D10BFA">
        <w:rPr>
          <w:noProof/>
        </w:rPr>
        <w:t>[53]</w:t>
      </w:r>
      <w:r w:rsidR="00E71FC1">
        <w:fldChar w:fldCharType="end"/>
      </w:r>
      <w:r w:rsidR="00840003">
        <w:t>.</w:t>
      </w:r>
    </w:p>
    <w:p w:rsidR="00CE037D" w:rsidRDefault="00572382" w:rsidP="00CE037D">
      <w:pPr>
        <w:pStyle w:val="Overskrift2"/>
      </w:pPr>
      <w:bookmarkStart w:id="90" w:name="_Toc385266070"/>
      <w:r>
        <w:lastRenderedPageBreak/>
        <w:t>Planet Framework</w:t>
      </w:r>
      <w:bookmarkEnd w:id="90"/>
    </w:p>
    <w:p w:rsidR="00CF43BE" w:rsidRPr="00CF43BE" w:rsidRDefault="00565A84" w:rsidP="00CF43BE">
      <w:r>
        <w:t>Planet is a real time framework for Python</w:t>
      </w:r>
      <w:r w:rsidR="00840003">
        <w:t xml:space="preserve"> </w:t>
      </w:r>
      <w:r w:rsidR="00E71FC1">
        <w:fldChar w:fldCharType="begin" w:fldLock="1"/>
      </w:r>
      <w:r w:rsidR="006D407F">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E71FC1">
        <w:fldChar w:fldCharType="separate"/>
      </w:r>
      <w:r w:rsidR="00D10BFA" w:rsidRPr="00D10BFA">
        <w:rPr>
          <w:noProof/>
        </w:rPr>
        <w:t>[54]</w:t>
      </w:r>
      <w:r w:rsidR="00E71FC1">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1" w:name="_Toc385266071"/>
      <w:r>
        <w:t>XSockets.NET</w:t>
      </w:r>
      <w:bookmarkEnd w:id="91"/>
    </w:p>
    <w:p w:rsidR="00CF43BE" w:rsidRDefault="00CF43BE" w:rsidP="00CF43BE">
      <w:r>
        <w:t>XSockets</w:t>
      </w:r>
      <w:r w:rsidR="00840003">
        <w:t>.NET</w:t>
      </w:r>
      <w:r>
        <w:t xml:space="preserve"> is an event driven framework for .NET</w:t>
      </w:r>
      <w:r w:rsidR="008A76AA">
        <w:t xml:space="preserve"> </w:t>
      </w:r>
      <w:r w:rsidR="00E71FC1">
        <w:fldChar w:fldCharType="begin" w:fldLock="1"/>
      </w:r>
      <w:r w:rsidR="006D407F">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E71FC1">
        <w:fldChar w:fldCharType="separate"/>
      </w:r>
      <w:r w:rsidR="00D10BFA" w:rsidRPr="00D10BFA">
        <w:rPr>
          <w:noProof/>
        </w:rPr>
        <w:t>[55]</w:t>
      </w:r>
      <w:r w:rsidR="00E71FC1">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6F5E9C">
      <w:pPr>
        <w:pStyle w:val="Overskrift1"/>
        <w:pageBreakBefore/>
      </w:pPr>
      <w:bookmarkStart w:id="92" w:name="_Toc385266072"/>
      <w:r>
        <w:lastRenderedPageBreak/>
        <w:t>Server</w:t>
      </w:r>
      <w:r w:rsidR="009535F0">
        <w:t xml:space="preserve"> software</w:t>
      </w:r>
      <w:bookmarkEnd w:id="92"/>
    </w:p>
    <w:p w:rsidR="00DA1699" w:rsidRPr="00DF0453" w:rsidRDefault="00DA1699" w:rsidP="00DA1699">
      <w:r w:rsidRPr="00DF0453">
        <w:t>All web application</w:t>
      </w:r>
      <w:r w:rsidR="00DF0453">
        <w:t>s has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3" w:name="_Toc385266073"/>
      <w:r>
        <w:rPr>
          <w:lang w:val="nb-NO"/>
        </w:rPr>
        <w:t>ASP</w:t>
      </w:r>
      <w:r w:rsidR="00792EAA">
        <w:rPr>
          <w:lang w:val="nb-NO"/>
        </w:rPr>
        <w:t>.NET</w:t>
      </w:r>
      <w:bookmarkEnd w:id="93"/>
    </w:p>
    <w:p w:rsidR="00A46824" w:rsidRDefault="004E0044" w:rsidP="004E0044">
      <w:r w:rsidRPr="00A46824">
        <w:t xml:space="preserve">Most applications for </w:t>
      </w:r>
      <w:r w:rsidR="00A46824" w:rsidRPr="00A46824">
        <w:t>ASP.N</w:t>
      </w:r>
      <w:r w:rsidR="00A54E72">
        <w:t>ET use</w:t>
      </w:r>
      <w:r w:rsidR="005D4B25">
        <w:t xml:space="preserve"> Internet Information Services (IIS)</w:t>
      </w:r>
      <w:r w:rsidR="00A46824">
        <w:t xml:space="preserve"> as an application server. The current version of IIS is IIS8 which was released alongside Windows 8 and Windows Server 2012</w:t>
      </w:r>
      <w:r w:rsidR="007348DC">
        <w:t xml:space="preserve"> </w:t>
      </w:r>
      <w:r w:rsidR="00E71FC1">
        <w:fldChar w:fldCharType="begin" w:fldLock="1"/>
      </w:r>
      <w:r w:rsidR="006D407F">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E71FC1">
        <w:fldChar w:fldCharType="separate"/>
      </w:r>
      <w:r w:rsidR="00D10BFA" w:rsidRPr="00D10BFA">
        <w:rPr>
          <w:noProof/>
        </w:rPr>
        <w:t>[56]</w:t>
      </w:r>
      <w:r w:rsidR="00E71FC1">
        <w:fldChar w:fldCharType="end"/>
      </w:r>
      <w:r w:rsidR="00A46824">
        <w:t>. With it came support for the WebSockets protocol</w:t>
      </w:r>
      <w:r w:rsidR="007348DC">
        <w:t xml:space="preserve"> </w:t>
      </w:r>
      <w:r w:rsidR="00E71FC1">
        <w:fldChar w:fldCharType="begin" w:fldLock="1"/>
      </w:r>
      <w:r w:rsidR="006D407F">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E71FC1">
        <w:fldChar w:fldCharType="separate"/>
      </w:r>
      <w:r w:rsidR="00D10BFA" w:rsidRPr="00D10BFA">
        <w:rPr>
          <w:noProof/>
        </w:rPr>
        <w:t>[57]</w:t>
      </w:r>
      <w:r w:rsidR="00E71FC1">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4" w:name="_Toc385266074"/>
      <w:r>
        <w:rPr>
          <w:lang w:val="nb-NO"/>
        </w:rPr>
        <w:t>Java</w:t>
      </w:r>
      <w:bookmarkEnd w:id="94"/>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E71FC1">
        <w:fldChar w:fldCharType="begin" w:fldLock="1"/>
      </w:r>
      <w:r w:rsidR="006D407F">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E71FC1">
        <w:fldChar w:fldCharType="separate"/>
      </w:r>
      <w:r w:rsidR="00D10BFA" w:rsidRPr="00D10BFA">
        <w:rPr>
          <w:noProof/>
        </w:rPr>
        <w:t>[58]</w:t>
      </w:r>
      <w:r w:rsidR="00E71FC1">
        <w:fldChar w:fldCharType="end"/>
      </w:r>
      <w:r w:rsidR="00977BB2">
        <w:t>.</w:t>
      </w:r>
    </w:p>
    <w:p w:rsidR="00977BB2" w:rsidRDefault="00977BB2" w:rsidP="00C16412">
      <w:r>
        <w:t>Jetty is an open source server hosted by the Eclipse foundation</w:t>
      </w:r>
      <w:r w:rsidR="00C12E51">
        <w:t xml:space="preserve"> </w:t>
      </w:r>
      <w:r w:rsidR="00E71FC1">
        <w:fldChar w:fldCharType="begin" w:fldLock="1"/>
      </w:r>
      <w:r w:rsidR="006D407F">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E71FC1">
        <w:fldChar w:fldCharType="separate"/>
      </w:r>
      <w:r w:rsidR="00D10BFA" w:rsidRPr="00D10BFA">
        <w:rPr>
          <w:noProof/>
        </w:rPr>
        <w:t>[59]</w:t>
      </w:r>
      <w:r w:rsidR="00E71FC1">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E71FC1">
        <w:fldChar w:fldCharType="begin" w:fldLock="1"/>
      </w:r>
      <w:r w:rsidR="006D407F">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E71FC1">
        <w:fldChar w:fldCharType="separate"/>
      </w:r>
      <w:r w:rsidR="00D10BFA" w:rsidRPr="00D10BFA">
        <w:rPr>
          <w:noProof/>
        </w:rPr>
        <w:t>[60]</w:t>
      </w:r>
      <w:r w:rsidR="00E71FC1">
        <w:fldChar w:fldCharType="end"/>
      </w:r>
      <w:r>
        <w:t xml:space="preserve"> made for Java applications. Another server from Apache, the Apache Web Server, is used by the Planet Framework as preferred deployment server</w:t>
      </w:r>
      <w:r w:rsidR="00AF0654">
        <w:t xml:space="preserve"> </w:t>
      </w:r>
      <w:r w:rsidR="00E71FC1">
        <w:fldChar w:fldCharType="begin" w:fldLock="1"/>
      </w:r>
      <w:r w:rsidR="006D407F">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E71FC1">
        <w:fldChar w:fldCharType="separate"/>
      </w:r>
      <w:r w:rsidR="00D10BFA" w:rsidRPr="00D10BFA">
        <w:rPr>
          <w:noProof/>
        </w:rPr>
        <w:t>[61]</w:t>
      </w:r>
      <w:r w:rsidR="00E71FC1">
        <w:fldChar w:fldCharType="end"/>
      </w:r>
      <w:r>
        <w:t>.</w:t>
      </w:r>
    </w:p>
    <w:p w:rsidR="00792EAA" w:rsidRDefault="00792EAA" w:rsidP="006F5E9C">
      <w:pPr>
        <w:pStyle w:val="Overskrift2"/>
        <w:rPr>
          <w:lang w:val="nb-NO"/>
        </w:rPr>
      </w:pPr>
      <w:bookmarkStart w:id="95" w:name="_Ref383107712"/>
      <w:bookmarkStart w:id="96" w:name="_Toc385266075"/>
      <w:r>
        <w:rPr>
          <w:lang w:val="nb-NO"/>
        </w:rPr>
        <w:lastRenderedPageBreak/>
        <w:t>JavaScript</w:t>
      </w:r>
      <w:bookmarkEnd w:id="95"/>
      <w:bookmarkEnd w:id="96"/>
    </w:p>
    <w:p w:rsidR="004410F0" w:rsidRDefault="00E72036" w:rsidP="006F5E9C">
      <w:pPr>
        <w:keepNext/>
        <w:keepLines/>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E71FC1">
        <w:fldChar w:fldCharType="begin" w:fldLock="1"/>
      </w:r>
      <w:r w:rsidR="006D407F">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E71FC1">
        <w:fldChar w:fldCharType="separate"/>
      </w:r>
      <w:r w:rsidR="00D10BFA" w:rsidRPr="00D10BFA">
        <w:rPr>
          <w:noProof/>
        </w:rPr>
        <w:t>[62]</w:t>
      </w:r>
      <w:r w:rsidR="00E71FC1">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E71FC1">
        <w:fldChar w:fldCharType="begin" w:fldLock="1"/>
      </w:r>
      <w:r w:rsidR="006D407F">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E71FC1">
        <w:fldChar w:fldCharType="separate"/>
      </w:r>
      <w:r w:rsidR="00D10BFA" w:rsidRPr="00D10BFA">
        <w:rPr>
          <w:noProof/>
        </w:rPr>
        <w:t>[63]</w:t>
      </w:r>
      <w:r w:rsidR="00E71FC1">
        <w:fldChar w:fldCharType="end"/>
      </w:r>
      <w:r w:rsidR="00AE24AE">
        <w:t>.</w:t>
      </w:r>
      <w:r w:rsidR="004410F0">
        <w:t xml:space="preserve"> </w:t>
      </w:r>
    </w:p>
    <w:p w:rsidR="004410F0" w:rsidRDefault="004410F0" w:rsidP="004410F0">
      <w:pPr>
        <w:pStyle w:val="Overskrift2"/>
      </w:pPr>
      <w:bookmarkStart w:id="97" w:name="_Toc385266076"/>
      <w:r>
        <w:t>Writing your own</w:t>
      </w:r>
      <w:r w:rsidR="005656A9">
        <w:t xml:space="preserve"> in C# or Java</w:t>
      </w:r>
      <w:bookmarkEnd w:id="97"/>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E71FC1">
        <w:fldChar w:fldCharType="begin" w:fldLock="1"/>
      </w:r>
      <w:r w:rsidR="006D407F">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E71FC1">
        <w:fldChar w:fldCharType="separate"/>
      </w:r>
      <w:r w:rsidR="00D10BFA" w:rsidRPr="00D10BFA">
        <w:rPr>
          <w:noProof/>
        </w:rPr>
        <w:t>[64]</w:t>
      </w:r>
      <w:r w:rsidR="00E71FC1">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8" w:name="_Toc385266181"/>
      <w:r>
        <w:t xml:space="preserve">Example </w:t>
      </w:r>
      <w:fldSimple w:instr=" STYLEREF 1 \s ">
        <w:r w:rsidR="00236018">
          <w:rPr>
            <w:noProof/>
          </w:rPr>
          <w:t>5</w:t>
        </w:r>
      </w:fldSimple>
      <w:r>
        <w:noBreakHyphen/>
      </w:r>
      <w:fldSimple w:instr=" SEQ Example \* ARABIC \s 1 ">
        <w:r w:rsidR="00236018">
          <w:rPr>
            <w:noProof/>
          </w:rPr>
          <w:t>1</w:t>
        </w:r>
      </w:fldSimple>
      <w:r>
        <w:t>: Using OWIN to make a server.</w:t>
      </w:r>
      <w:bookmarkEnd w:id="98"/>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99" w:name="_Ref383431846"/>
      <w:bookmarkStart w:id="100" w:name="_Toc385266077"/>
      <w:r w:rsidRPr="00364609">
        <w:rPr>
          <w:b w:val="0"/>
          <w:sz w:val="72"/>
          <w:szCs w:val="72"/>
          <w:u w:val="single"/>
        </w:rPr>
        <w:t>Project part 1:</w:t>
      </w:r>
      <w:r>
        <w:rPr>
          <w:sz w:val="72"/>
          <w:szCs w:val="72"/>
        </w:rPr>
        <w:br/>
      </w:r>
      <w:r w:rsidRPr="00364609">
        <w:rPr>
          <w:b w:val="0"/>
          <w:sz w:val="44"/>
          <w:szCs w:val="44"/>
          <w:u w:val="single"/>
        </w:rPr>
        <w:t>Hands on development</w:t>
      </w:r>
      <w:bookmarkEnd w:id="99"/>
      <w:bookmarkEnd w:id="100"/>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p>
    <w:p w:rsidR="00933D54" w:rsidRPr="001F0BED" w:rsidRDefault="00793E12" w:rsidP="00741568">
      <w:pPr>
        <w:pStyle w:val="Overskrift1"/>
      </w:pPr>
      <w:bookmarkStart w:id="101" w:name="_Toc385266078"/>
      <w:r w:rsidRPr="001F0BED">
        <w:lastRenderedPageBreak/>
        <w:t>Methodology</w:t>
      </w:r>
      <w:bookmarkEnd w:id="101"/>
    </w:p>
    <w:p w:rsidR="00582008" w:rsidRPr="005B2C70" w:rsidRDefault="009A4DD5" w:rsidP="00582008">
      <w:r>
        <w:t xml:space="preserve">This part will focus on the first two problem statements (see section </w:t>
      </w:r>
      <w:r w:rsidR="00E71FC1">
        <w:fldChar w:fldCharType="begin"/>
      </w:r>
      <w:r>
        <w:instrText xml:space="preserve"> REF _Ref383358115 \r \h </w:instrText>
      </w:r>
      <w:r w:rsidR="00E71FC1">
        <w:fldChar w:fldCharType="separate"/>
      </w:r>
      <w:r w:rsidR="00236018">
        <w:t>1.1</w:t>
      </w:r>
      <w:r w:rsidR="00E71FC1">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E71FC1">
        <w:fldChar w:fldCharType="begin"/>
      </w:r>
      <w:r w:rsidR="006A2962">
        <w:instrText xml:space="preserve"> REF _Ref383110321 \r \h </w:instrText>
      </w:r>
      <w:r w:rsidR="00E71FC1">
        <w:fldChar w:fldCharType="separate"/>
      </w:r>
      <w:r w:rsidR="00236018">
        <w:t>6.2</w:t>
      </w:r>
      <w:r w:rsidR="00E71FC1">
        <w:fldChar w:fldCharType="end"/>
      </w:r>
      <w:r w:rsidR="00F373DB">
        <w:t xml:space="preserve"> describes the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on page </w:t>
      </w:r>
      <w:r w:rsidR="00E71FC1">
        <w:fldChar w:fldCharType="begin"/>
      </w:r>
      <w:r w:rsidR="006A2962">
        <w:instrText xml:space="preserve"> PAGEREF _Ref383110430 \h </w:instrText>
      </w:r>
      <w:r w:rsidR="00E71FC1">
        <w:fldChar w:fldCharType="separate"/>
      </w:r>
      <w:r w:rsidR="00236018">
        <w:rPr>
          <w:noProof/>
        </w:rPr>
        <w:t>71</w:t>
      </w:r>
      <w:r w:rsidR="00E71FC1">
        <w:fldChar w:fldCharType="end"/>
      </w:r>
      <w:r w:rsidRPr="005B2C70">
        <w:t xml:space="preserve">). </w:t>
      </w:r>
    </w:p>
    <w:p w:rsidR="00582008" w:rsidRDefault="00582008" w:rsidP="000156A3">
      <w:pPr>
        <w:pStyle w:val="Overskrift2"/>
      </w:pPr>
      <w:bookmarkStart w:id="102" w:name="_Toc385266079"/>
      <w:r>
        <w:t>Selection criteria</w:t>
      </w:r>
      <w:bookmarkEnd w:id="102"/>
    </w:p>
    <w:p w:rsidR="00582008" w:rsidRDefault="00582008" w:rsidP="00582008">
      <w:r w:rsidRPr="005B2C70">
        <w:t xml:space="preserve">As described in </w:t>
      </w:r>
      <w:r w:rsidR="006A2962">
        <w:t>chapter</w:t>
      </w:r>
      <w:r w:rsidRPr="005B2C70">
        <w:t xml:space="preserve"> </w:t>
      </w:r>
      <w:r w:rsidR="00E71FC1">
        <w:fldChar w:fldCharType="begin"/>
      </w:r>
      <w:r w:rsidR="006A2962">
        <w:instrText xml:space="preserve"> REF _Ref383110466 \r \h </w:instrText>
      </w:r>
      <w:r w:rsidR="00E71FC1">
        <w:fldChar w:fldCharType="separate"/>
      </w:r>
      <w:r w:rsidR="00236018">
        <w:t>4</w:t>
      </w:r>
      <w:r w:rsidR="00E71FC1">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E71FC1">
        <w:fldChar w:fldCharType="begin"/>
      </w:r>
      <w:r w:rsidR="006A2962">
        <w:instrText xml:space="preserve"> REF _Ref383110501 \r \h </w:instrText>
      </w:r>
      <w:r w:rsidR="00E71FC1">
        <w:fldChar w:fldCharType="separate"/>
      </w:r>
      <w:r w:rsidR="00236018">
        <w:t>6.7</w:t>
      </w:r>
      <w:r w:rsidR="00E71FC1">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582008" w:rsidP="00582008">
      <w:r>
        <w:t>Real-time applications has been around for many years</w:t>
      </w:r>
      <w:r w:rsidR="00CE2A96">
        <w:t xml:space="preserve"> </w:t>
      </w:r>
      <w:r w:rsidR="00E71FC1">
        <w:fldChar w:fldCharType="begin" w:fldLock="1"/>
      </w:r>
      <w:r w:rsidR="006D407F">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E71FC1">
        <w:fldChar w:fldCharType="separate"/>
      </w:r>
      <w:r w:rsidR="00D10BFA" w:rsidRPr="00D10BFA">
        <w:rPr>
          <w:noProof/>
        </w:rPr>
        <w:t>[65]</w:t>
      </w:r>
      <w:r w:rsidR="00E71FC1">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294FA1">
      <w:pPr>
        <w:pStyle w:val="Overskrift2"/>
      </w:pPr>
      <w:bookmarkStart w:id="103" w:name="_Ref383110321"/>
      <w:bookmarkStart w:id="104" w:name="_Toc385266080"/>
      <w:r>
        <w:lastRenderedPageBreak/>
        <w:t>Description of test application</w:t>
      </w:r>
      <w:bookmarkEnd w:id="103"/>
      <w:bookmarkEnd w:id="104"/>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4856FF" w:rsidRDefault="004856FF" w:rsidP="004856FF">
      <w:pPr>
        <w:keepNext/>
        <w:keepLines/>
      </w:pPr>
      <w:r>
        <w:t>As the purpose of the application is to demonstrate real time features only, there are certain elements that a normal web application like this would have had. This includes session management, security (passwords are plain text in my app) and elements related to the auction like timers and bid history.</w:t>
      </w:r>
    </w:p>
    <w:p w:rsidR="00582008" w:rsidRDefault="00582008" w:rsidP="000156A3">
      <w:pPr>
        <w:pStyle w:val="Overskrift2"/>
      </w:pPr>
      <w:bookmarkStart w:id="105" w:name="_Toc385266081"/>
      <w:r>
        <w:t>Discussion of use cases</w:t>
      </w:r>
      <w:bookmarkEnd w:id="105"/>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3D1FCC">
      <w:pPr>
        <w:pStyle w:val="Overskrift2"/>
      </w:pPr>
      <w:bookmarkStart w:id="106" w:name="_Ref383159498"/>
      <w:bookmarkStart w:id="107" w:name="_Toc385266082"/>
      <w:r>
        <w:lastRenderedPageBreak/>
        <w:t>Evaluation</w:t>
      </w:r>
      <w:bookmarkEnd w:id="106"/>
      <w:bookmarkEnd w:id="107"/>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E71FC1">
        <w:fldChar w:fldCharType="begin"/>
      </w:r>
      <w:r w:rsidR="00D83BDF">
        <w:instrText xml:space="preserve"> REF _Ref383438755 \r \h </w:instrText>
      </w:r>
      <w:r w:rsidR="00E71FC1">
        <w:fldChar w:fldCharType="separate"/>
      </w:r>
      <w:r w:rsidR="00236018">
        <w:t>7</w:t>
      </w:r>
      <w:r w:rsidR="00E71FC1">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r>
        <w:t>Documentation</w:t>
      </w:r>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normal web application. Other functionality such as session management, database operations and authentication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106D84" w:rsidRDefault="00582008" w:rsidP="00582008">
      <w:r>
        <w:t xml:space="preserve">This criteria is directly linked with what protocols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in can make a difference for some. Especially regarding support for debugging and code analysis. I believe that these things does not matter if a framework is </w:t>
      </w:r>
      <w:r w:rsidR="00AD3F04">
        <w:t>a suitable</w:t>
      </w:r>
      <w:r>
        <w:t xml:space="preserve"> tool for a job.</w:t>
      </w:r>
    </w:p>
    <w:p w:rsid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030EB" w:rsidRPr="00011497" w:rsidRDefault="00A030EB" w:rsidP="00EF4907">
      <w:pPr>
        <w:pStyle w:val="Listeavsnitt"/>
        <w:numPr>
          <w:ilvl w:val="0"/>
          <w:numId w:val="32"/>
        </w:numPr>
      </w:pPr>
      <w:r>
        <w:t xml:space="preserve">Programming language: When wanting to implement a feature into an existing application, one often want use the same language. Also when building something from scratch, it may matter. However, measuring usability of frameworks based on what programming language they use, will be heavily influenced by my subjective opinion. While all frameworks are evaluated based on my opinions, I wish to keep my preferences regarding programming language out of the evaluation. </w:t>
      </w:r>
    </w:p>
    <w:p w:rsidR="00AD78B0" w:rsidRDefault="00793E12" w:rsidP="000156A3">
      <w:pPr>
        <w:pStyle w:val="Overskrift2"/>
      </w:pPr>
      <w:bookmarkStart w:id="108" w:name="_Toc385266083"/>
      <w:r>
        <w:t>Limitations</w:t>
      </w:r>
      <w:bookmarkEnd w:id="108"/>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E71FC1">
        <w:fldChar w:fldCharType="begin"/>
      </w:r>
      <w:r w:rsidR="00820D94">
        <w:instrText xml:space="preserve"> REF _Ref383111529 \r \h </w:instrText>
      </w:r>
      <w:r w:rsidR="00E71FC1">
        <w:fldChar w:fldCharType="separate"/>
      </w:r>
      <w:r w:rsidR="00236018">
        <w:t>4.3</w:t>
      </w:r>
      <w:r w:rsidR="00E71FC1">
        <w:fldChar w:fldCharType="end"/>
      </w:r>
      <w:r w:rsidR="00CE2A96">
        <w:t>)</w:t>
      </w:r>
      <w:r>
        <w:t>.</w:t>
      </w:r>
    </w:p>
    <w:p w:rsidR="00AE4AD8" w:rsidRDefault="00AE4AD8" w:rsidP="00AE4AD8">
      <w:pPr>
        <w:pStyle w:val="Overskrift2"/>
      </w:pPr>
      <w:bookmarkStart w:id="109" w:name="_Toc385266084"/>
      <w:r>
        <w:t>Other choices</w:t>
      </w:r>
      <w:bookmarkEnd w:id="109"/>
    </w:p>
    <w:p w:rsidR="00AE4AD8" w:rsidRPr="00AE4AD8" w:rsidRDefault="00AE4AD8" w:rsidP="00AE4AD8">
      <w:r>
        <w:t>This section describes other choices related to this part of the project.</w:t>
      </w:r>
    </w:p>
    <w:p w:rsidR="00AE4AD8" w:rsidRDefault="00AE4AD8" w:rsidP="004E3DC9">
      <w:pPr>
        <w:pStyle w:val="Overskrift3"/>
      </w:pPr>
      <w:bookmarkStart w:id="110" w:name="_Ref383161508"/>
      <w:bookmarkStart w:id="111" w:name="_Ref383163478"/>
      <w:bookmarkStart w:id="112" w:name="_Ref383163492"/>
      <w:bookmarkStart w:id="113" w:name="_Ref383253005"/>
      <w:bookmarkStart w:id="114" w:name="_Ref383256322"/>
      <w:bookmarkStart w:id="115" w:name="_Ref383256326"/>
      <w:bookmarkStart w:id="116" w:name="_Ref383257663"/>
      <w:r>
        <w:t xml:space="preserve">Common </w:t>
      </w:r>
      <w:bookmarkEnd w:id="110"/>
      <w:bookmarkEnd w:id="111"/>
      <w:bookmarkEnd w:id="112"/>
      <w:bookmarkEnd w:id="113"/>
      <w:bookmarkEnd w:id="114"/>
      <w:bookmarkEnd w:id="115"/>
      <w:bookmarkEnd w:id="116"/>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7" w:name="_Ref383257637"/>
      <w:r>
        <w:lastRenderedPageBreak/>
        <w:t>Functional testing</w:t>
      </w:r>
      <w:bookmarkEnd w:id="117"/>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E71FC1">
        <w:fldChar w:fldCharType="begin" w:fldLock="1"/>
      </w:r>
      <w:r w:rsidR="006D407F">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E71FC1">
        <w:fldChar w:fldCharType="separate"/>
      </w:r>
      <w:r w:rsidR="00D10BFA" w:rsidRPr="00D10BFA">
        <w:rPr>
          <w:noProof/>
        </w:rPr>
        <w:t>[66]</w:t>
      </w:r>
      <w:r w:rsidR="00E71FC1">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18" w:name="_Ref383110501"/>
      <w:bookmarkStart w:id="119" w:name="_Toc385266085"/>
      <w:r>
        <w:t>Selected frameworks</w:t>
      </w:r>
      <w:bookmarkEnd w:id="118"/>
      <w:bookmarkEnd w:id="119"/>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E71FC1">
        <w:fldChar w:fldCharType="begin"/>
      </w:r>
      <w:r w:rsidR="00C24367">
        <w:instrText xml:space="preserve"> REF _Ref383111695 \r \h </w:instrText>
      </w:r>
      <w:r w:rsidR="00E71FC1">
        <w:fldChar w:fldCharType="separate"/>
      </w:r>
      <w:r w:rsidR="00236018">
        <w:t>4</w:t>
      </w:r>
      <w:r w:rsidR="00E71FC1">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E71FC1">
        <w:fldChar w:fldCharType="begin" w:fldLock="1"/>
      </w:r>
      <w:r w:rsidR="006D407F">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E71FC1">
        <w:fldChar w:fldCharType="separate"/>
      </w:r>
      <w:r w:rsidR="00D10BFA" w:rsidRPr="00D10BFA">
        <w:rPr>
          <w:noProof/>
        </w:rPr>
        <w:t>[67]</w:t>
      </w:r>
      <w:r w:rsidR="00E71FC1">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E71FC1">
        <w:fldChar w:fldCharType="begin" w:fldLock="1"/>
      </w:r>
      <w:r w:rsidR="006D407F">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E71FC1">
        <w:fldChar w:fldCharType="separate"/>
      </w:r>
      <w:r w:rsidR="006B2065" w:rsidRPr="006B2065">
        <w:rPr>
          <w:noProof/>
        </w:rPr>
        <w:t>[68]</w:t>
      </w:r>
      <w:r w:rsidR="00E71FC1">
        <w:fldChar w:fldCharType="end"/>
      </w:r>
      <w:r>
        <w: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 Framework</w:t>
      </w:r>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E71FC1">
        <w:fldChar w:fldCharType="begin" w:fldLock="1"/>
      </w:r>
      <w:r w:rsidR="006D407F">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E71FC1">
        <w:fldChar w:fldCharType="separate"/>
      </w:r>
      <w:r w:rsidR="006B2065" w:rsidRPr="006B2065">
        <w:rPr>
          <w:noProof/>
        </w:rPr>
        <w:t>[69]</w:t>
      </w:r>
      <w:r w:rsidR="00E71FC1">
        <w:fldChar w:fldCharType="end"/>
      </w:r>
      <w:r>
        <w:t xml:space="preserve"> and one for Comet (Http-streaming,</w:t>
      </w:r>
      <w:r w:rsidR="003572FA">
        <w:t xml:space="preserve"> </w:t>
      </w:r>
      <w:r w:rsidR="00E71FC1">
        <w:fldChar w:fldCharType="begin" w:fldLock="1"/>
      </w:r>
      <w:r w:rsidR="006D407F">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E71FC1">
        <w:fldChar w:fldCharType="separate"/>
      </w:r>
      <w:r w:rsidR="006B2065" w:rsidRPr="006B2065">
        <w:rPr>
          <w:noProof/>
        </w:rPr>
        <w:t>[70]</w:t>
      </w:r>
      <w:r w:rsidR="00E71FC1">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obviously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one of the libraries that has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4564A7">
        <w:t>Inversion of Control (IOC)</w:t>
      </w:r>
      <w:r>
        <w:t xml:space="preserve"> containers</w:t>
      </w:r>
      <w:r w:rsidR="004564A7">
        <w:t xml:space="preserve"> </w:t>
      </w:r>
      <w:r w:rsidR="00E71FC1">
        <w:fldChar w:fldCharType="begin" w:fldLock="1"/>
      </w:r>
      <w:r w:rsidR="006D407F">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E71FC1">
        <w:fldChar w:fldCharType="separate"/>
      </w:r>
      <w:r w:rsidR="006B2065" w:rsidRPr="006B2065">
        <w:rPr>
          <w:noProof/>
        </w:rPr>
        <w:t>[71]</w:t>
      </w:r>
      <w:r w:rsidR="00E71FC1">
        <w:fldChar w:fldCharType="end"/>
      </w:r>
      <w:r>
        <w:t xml:space="preserve"> and </w:t>
      </w:r>
      <w:proofErr w:type="spellStart"/>
      <w:r>
        <w:t>Nuget</w:t>
      </w:r>
      <w:proofErr w:type="spellEnd"/>
      <w:r w:rsidR="00BE6739">
        <w:t xml:space="preserve"> </w:t>
      </w:r>
      <w:r w:rsidR="00E71FC1">
        <w:fldChar w:fldCharType="begin" w:fldLock="1"/>
      </w:r>
      <w:r w:rsidR="006D407F">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E71FC1">
        <w:fldChar w:fldCharType="separate"/>
      </w:r>
      <w:r w:rsidR="006B2065" w:rsidRPr="006B2065">
        <w:rPr>
          <w:noProof/>
        </w:rPr>
        <w:t>[72]</w:t>
      </w:r>
      <w:r w:rsidR="00E71FC1">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E71FC1">
        <w:fldChar w:fldCharType="begin" w:fldLock="1"/>
      </w:r>
      <w:r w:rsidR="006D407F">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E71FC1">
        <w:fldChar w:fldCharType="separate"/>
      </w:r>
      <w:r w:rsidR="006B2065" w:rsidRPr="006B2065">
        <w:rPr>
          <w:noProof/>
        </w:rPr>
        <w:t>[73]</w:t>
      </w:r>
      <w:r w:rsidR="00E71FC1">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E71FC1">
        <w:fldChar w:fldCharType="begin" w:fldLock="1"/>
      </w:r>
      <w:r w:rsidR="006D407F">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E71FC1">
        <w:fldChar w:fldCharType="separate"/>
      </w:r>
      <w:r w:rsidR="006B2065" w:rsidRPr="006B2065">
        <w:rPr>
          <w:noProof/>
        </w:rPr>
        <w:t>[74]</w:t>
      </w:r>
      <w:r w:rsidR="00E71FC1">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E71FC1">
        <w:fldChar w:fldCharType="begin" w:fldLock="1"/>
      </w:r>
      <w:r w:rsidR="006D407F">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E71FC1">
        <w:fldChar w:fldCharType="separate"/>
      </w:r>
      <w:r w:rsidR="006B2065" w:rsidRPr="006B2065">
        <w:rPr>
          <w:noProof/>
        </w:rPr>
        <w:t>[75]</w:t>
      </w:r>
      <w:r w:rsidR="00E71FC1">
        <w:fldChar w:fldCharType="end"/>
      </w:r>
      <w:r>
        <w:t>. I use</w:t>
      </w:r>
      <w:r w:rsidR="00070D30">
        <w:t>d</w:t>
      </w:r>
      <w:r>
        <w:t xml:space="preserv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E71FC1">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E71FC1">
        <w:fldChar w:fldCharType="separate"/>
      </w:r>
      <w:r w:rsidR="00D10BFA" w:rsidRPr="00D10BFA">
        <w:rPr>
          <w:noProof/>
        </w:rPr>
        <w:t>[50]</w:t>
      </w:r>
      <w:r w:rsidR="00E71FC1">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E71FC1">
        <w:fldChar w:fldCharType="begin" w:fldLock="1"/>
      </w:r>
      <w:r w:rsidR="006D407F">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"[76]" }, "properties" : { "noteIndex" : 0 }, "schema" : "https://github.com/citation-style-language/schema/raw/master/csl-citation.json" }</w:instrText>
      </w:r>
      <w:r w:rsidR="00E71FC1">
        <w:fldChar w:fldCharType="separate"/>
      </w:r>
      <w:r w:rsidR="006B2065" w:rsidRPr="006B2065">
        <w:rPr>
          <w:noProof/>
        </w:rPr>
        <w:t>[76]</w:t>
      </w:r>
      <w:r w:rsidR="00E71FC1">
        <w:fldChar w:fldCharType="end"/>
      </w:r>
      <w:r>
        <w:t>:</w:t>
      </w:r>
    </w:p>
    <w:p w:rsidR="00584AE8" w:rsidRDefault="000A69D2" w:rsidP="00EF4907">
      <w:pPr>
        <w:pStyle w:val="Listeavsnitt"/>
        <w:numPr>
          <w:ilvl w:val="0"/>
          <w:numId w:val="25"/>
        </w:numPr>
      </w:pPr>
      <w:r>
        <w:t>Server-Sent</w:t>
      </w:r>
      <w:r w:rsidR="00584AE8">
        <w:t xml:space="preserve"> Event</w:t>
      </w:r>
      <w:r w:rsidR="004E6A8F">
        <w:t>s</w:t>
      </w:r>
      <w:r w:rsidR="00584AE8">
        <w:t xml:space="preserve">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20" w:name="_Ref383438755"/>
      <w:bookmarkStart w:id="121" w:name="_Toc385266086"/>
      <w:r w:rsidRPr="00CE037D">
        <w:lastRenderedPageBreak/>
        <w:t>Results</w:t>
      </w:r>
      <w:bookmarkEnd w:id="120"/>
      <w:bookmarkEnd w:id="121"/>
    </w:p>
    <w:p w:rsidR="00EF0261" w:rsidRPr="00EF0261" w:rsidRDefault="00EF0261" w:rsidP="00EF0261">
      <w:r>
        <w:t xml:space="preserve">This chapter gives an in-depth description of my experience with each of the frameworks. </w:t>
      </w:r>
      <w:r w:rsidR="00BE729E">
        <w:t>Each framework start with an introduction describing so</w:t>
      </w:r>
      <w:r w:rsidR="00DA64E5">
        <w:t>me specific choices made for it.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E71FC1">
        <w:fldChar w:fldCharType="begin"/>
      </w:r>
      <w:r w:rsidR="00E405EB">
        <w:instrText xml:space="preserve"> REF _Ref383159498 \r \h </w:instrText>
      </w:r>
      <w:r w:rsidR="00E71FC1">
        <w:fldChar w:fldCharType="separate"/>
      </w:r>
      <w:r w:rsidR="00236018">
        <w:t>6.4</w:t>
      </w:r>
      <w:r w:rsidR="00E71FC1">
        <w:fldChar w:fldCharType="end"/>
      </w:r>
      <w:r w:rsidR="003238E5">
        <w:t>.</w:t>
      </w:r>
    </w:p>
    <w:p w:rsidR="00BF63BA" w:rsidRDefault="00BF63BA" w:rsidP="00BF63BA">
      <w:pPr>
        <w:pStyle w:val="Overskrift2"/>
      </w:pPr>
      <w:bookmarkStart w:id="122" w:name="_Ref383165332"/>
      <w:bookmarkStart w:id="123" w:name="_Toc385266087"/>
      <w:r>
        <w:t>Socket.IO</w:t>
      </w:r>
      <w:bookmarkEnd w:id="122"/>
      <w:bookmarkEnd w:id="123"/>
    </w:p>
    <w:p w:rsidR="00BE729E" w:rsidRPr="00BE729E" w:rsidRDefault="00B933CC" w:rsidP="00BE729E">
      <w:r>
        <w:t xml:space="preserve">Socket.IO is a library for Node.js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E71FC1">
        <w:fldChar w:fldCharType="begin" w:fldLock="1"/>
      </w:r>
      <w:r w:rsidR="006D407F">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"[77]" }, "properties" : { "noteIndex" : 0 }, "schema" : "https://github.com/citation-style-language/schema/raw/master/csl-citation.json" }</w:instrText>
      </w:r>
      <w:r w:rsidR="00E71FC1">
        <w:fldChar w:fldCharType="separate"/>
      </w:r>
      <w:r w:rsidR="006B2065" w:rsidRPr="006B2065">
        <w:rPr>
          <w:noProof/>
        </w:rPr>
        <w:t>[77]</w:t>
      </w:r>
      <w:r w:rsidR="00E71FC1">
        <w:fldChar w:fldCharType="end"/>
      </w:r>
      <w:r w:rsidR="00BE729E" w:rsidRPr="00BE729E">
        <w:t xml:space="preserve">. The only aspects of the application that uses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E71FC1">
        <w:fldChar w:fldCharType="begin"/>
      </w:r>
      <w:r w:rsidR="007E55A4">
        <w:instrText xml:space="preserve"> REF _Ref383161508 \r \h </w:instrText>
      </w:r>
      <w:r w:rsidR="00E71FC1">
        <w:fldChar w:fldCharType="separate"/>
      </w:r>
      <w:r w:rsidR="00236018">
        <w:t>6.6.1</w:t>
      </w:r>
      <w:r w:rsidR="00E71FC1">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xml:space="preserve">. What it has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E71FC1">
        <w:fldChar w:fldCharType="begin" w:fldLock="1"/>
      </w:r>
      <w:r w:rsidR="006D407F">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"[78]" }, "properties" : { "noteIndex" : 0 }, "schema" : "https://github.com/citation-style-language/schema/raw/master/csl-citation.json" }</w:instrText>
      </w:r>
      <w:r w:rsidR="00E71FC1">
        <w:fldChar w:fldCharType="separate"/>
      </w:r>
      <w:r w:rsidR="006B2065" w:rsidRPr="006B2065">
        <w:rPr>
          <w:noProof/>
        </w:rPr>
        <w:t>[78]</w:t>
      </w:r>
      <w:r w:rsidR="00E71FC1">
        <w:fldChar w:fldCharType="end"/>
      </w:r>
      <w:r>
        <w:t>, while you find other pieces in the wiki</w:t>
      </w:r>
      <w:r w:rsidR="006D70A2">
        <w:t xml:space="preserve"> </w:t>
      </w:r>
      <w:r w:rsidR="00E71FC1">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E71FC1">
        <w:fldChar w:fldCharType="separate"/>
      </w:r>
      <w:r w:rsidR="006B2065" w:rsidRPr="006B2065">
        <w:rPr>
          <w:noProof/>
        </w:rPr>
        <w:t>[79]</w:t>
      </w:r>
      <w:r w:rsidR="00E71FC1">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E71FC1">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E71FC1">
        <w:fldChar w:fldCharType="separate"/>
      </w:r>
      <w:r w:rsidR="006B2065" w:rsidRPr="006B2065">
        <w:rPr>
          <w:noProof/>
        </w:rPr>
        <w:t>[79]</w:t>
      </w:r>
      <w:r w:rsidR="00E71FC1">
        <w:fldChar w:fldCharType="end"/>
      </w:r>
      <w:r>
        <w:t xml:space="preserve">. It is actually oblivious to sessions, leaving it up to the server library you use to handle this </w:t>
      </w:r>
      <w:r w:rsidR="00E71FC1">
        <w:fldChar w:fldCharType="begin" w:fldLock="1"/>
      </w:r>
      <w:r w:rsidR="006D407F">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"[80]" }, "properties" : { "noteIndex" : 0 }, "schema" : "https://github.com/citation-style-language/schema/raw/master/csl-citation.json" }</w:instrText>
      </w:r>
      <w:r w:rsidR="00E71FC1">
        <w:fldChar w:fldCharType="separate"/>
      </w:r>
      <w:r w:rsidR="006B2065" w:rsidRPr="006B2065">
        <w:rPr>
          <w:noProof/>
        </w:rPr>
        <w:t>[80]</w:t>
      </w:r>
      <w:r w:rsidR="00E71FC1">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E71FC1">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E71FC1">
        <w:fldChar w:fldCharType="separate"/>
      </w:r>
      <w:r w:rsidR="006B2065" w:rsidRPr="006B2065">
        <w:rPr>
          <w:noProof/>
        </w:rPr>
        <w:t>[79]</w:t>
      </w:r>
      <w:r w:rsidR="00E71FC1">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 as well as real time comment sections. Socket.IO allows developers to register different channels, or "rooms". This </w:t>
      </w:r>
      <w:r w:rsidR="00751CAB">
        <w:t>makes</w:t>
      </w:r>
      <w:r>
        <w:t xml:space="preserve">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E71FC1">
        <w:rPr>
          <w:color w:val="FF0000"/>
        </w:rPr>
        <w:fldChar w:fldCharType="begin"/>
      </w:r>
      <w:r w:rsidR="007F3EBA">
        <w:instrText xml:space="preserve"> REF _Ref383162220 \h </w:instrText>
      </w:r>
      <w:r w:rsidR="00E71FC1">
        <w:rPr>
          <w:color w:val="FF0000"/>
        </w:rPr>
      </w:r>
      <w:r w:rsidR="00E71FC1">
        <w:rPr>
          <w:color w:val="FF0000"/>
        </w:rPr>
        <w:fldChar w:fldCharType="separate"/>
      </w:r>
      <w:r w:rsidR="00236018">
        <w:t xml:space="preserve">Example </w:t>
      </w:r>
      <w:r w:rsidR="00236018">
        <w:rPr>
          <w:noProof/>
        </w:rPr>
        <w:t>7</w:t>
      </w:r>
      <w:r w:rsidR="00236018">
        <w:noBreakHyphen/>
      </w:r>
      <w:r w:rsidR="00236018">
        <w:rPr>
          <w:noProof/>
        </w:rPr>
        <w:t>1</w:t>
      </w:r>
      <w:r w:rsidR="00E71FC1">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199742" cy="1440805"/>
            <wp:effectExtent l="19050" t="0" r="908"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222325" cy="1447063"/>
                    </a:xfrm>
                    <a:prstGeom prst="rect">
                      <a:avLst/>
                    </a:prstGeom>
                  </pic:spPr>
                </pic:pic>
              </a:graphicData>
            </a:graphic>
          </wp:inline>
        </w:drawing>
      </w:r>
    </w:p>
    <w:p w:rsidR="008463DE" w:rsidRDefault="001C5E4A" w:rsidP="001C5E4A">
      <w:pPr>
        <w:pStyle w:val="Bildetekst"/>
        <w:jc w:val="center"/>
      </w:pPr>
      <w:bookmarkStart w:id="124" w:name="_Ref383162220"/>
      <w:bookmarkStart w:id="125" w:name="_Toc385266182"/>
      <w:r>
        <w:t xml:space="preserve">Example </w:t>
      </w:r>
      <w:fldSimple w:instr=" STYLEREF 1 \s ">
        <w:r w:rsidR="00236018">
          <w:rPr>
            <w:noProof/>
          </w:rPr>
          <w:t>7</w:t>
        </w:r>
      </w:fldSimple>
      <w:r w:rsidR="00320F3D">
        <w:noBreakHyphen/>
      </w:r>
      <w:fldSimple w:instr=" SEQ Example \* ARABIC \s 1 ">
        <w:r w:rsidR="00236018">
          <w:rPr>
            <w:noProof/>
          </w:rPr>
          <w:t>1</w:t>
        </w:r>
      </w:fldSimple>
      <w:bookmarkEnd w:id="124"/>
      <w:r>
        <w:t>: Serialization of objects happens behind the scenes.</w:t>
      </w:r>
      <w:bookmarkEnd w:id="125"/>
    </w:p>
    <w:p w:rsidR="00E16E94" w:rsidRDefault="00E16E94" w:rsidP="00E16E94">
      <w:r>
        <w:t>You have to</w:t>
      </w:r>
      <w:r w:rsidR="002F143E">
        <w:t xml:space="preserve"> be cautious about sending Date-</w:t>
      </w:r>
      <w:r>
        <w:t>objects though. A common problem with JSON</w:t>
      </w:r>
      <w:r w:rsidR="002F143E">
        <w:t>, is that Date objects don't deserialize too well</w:t>
      </w:r>
      <w:r w:rsidR="001C5E4A">
        <w:t xml:space="preserve"> </w:t>
      </w:r>
      <w:r w:rsidR="00E71FC1">
        <w:fldChar w:fldCharType="begin" w:fldLock="1"/>
      </w:r>
      <w:r w:rsidR="006D407F">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"[81]" }, "properties" : { "noteIndex" : 0 }, "schema" : "https://github.com/citation-style-language/schema/raw/master/csl-citation.json" }</w:instrText>
      </w:r>
      <w:r w:rsidR="00E71FC1">
        <w:fldChar w:fldCharType="separate"/>
      </w:r>
      <w:r w:rsidR="006B2065" w:rsidRPr="006B2065">
        <w:rPr>
          <w:noProof/>
        </w:rPr>
        <w:t>[81]</w:t>
      </w:r>
      <w:r w:rsidR="00E71FC1">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E71FC1">
        <w:fldChar w:fldCharType="begin"/>
      </w:r>
      <w:r w:rsidR="007F3EBA">
        <w:instrText xml:space="preserve"> REF _Ref383162230 \h </w:instrText>
      </w:r>
      <w:r w:rsidR="00E71FC1">
        <w:fldChar w:fldCharType="separate"/>
      </w:r>
      <w:r w:rsidR="00236018">
        <w:t xml:space="preserve">Example </w:t>
      </w:r>
      <w:r w:rsidR="00236018">
        <w:rPr>
          <w:noProof/>
        </w:rPr>
        <w:t>7</w:t>
      </w:r>
      <w:r w:rsidR="00236018">
        <w:noBreakHyphen/>
      </w:r>
      <w:r w:rsidR="00236018">
        <w:rPr>
          <w:noProof/>
        </w:rPr>
        <w:t>2</w:t>
      </w:r>
      <w:r w:rsidR="00E71FC1">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6" w:name="_Ref383162230"/>
      <w:bookmarkStart w:id="127" w:name="_Toc385266183"/>
      <w:r>
        <w:t xml:space="preserve">Example </w:t>
      </w:r>
      <w:fldSimple w:instr=" STYLEREF 1 \s ">
        <w:r w:rsidR="00236018">
          <w:rPr>
            <w:noProof/>
          </w:rPr>
          <w:t>7</w:t>
        </w:r>
      </w:fldSimple>
      <w:r w:rsidR="00320F3D">
        <w:noBreakHyphen/>
      </w:r>
      <w:fldSimple w:instr=" SEQ Example \* ARABIC \s 1 ">
        <w:r w:rsidR="00236018">
          <w:rPr>
            <w:noProof/>
          </w:rPr>
          <w:t>2</w:t>
        </w:r>
      </w:fldSimple>
      <w:bookmarkEnd w:id="126"/>
      <w:r>
        <w:t>: Simple response and message broadcast with Socket.IO.</w:t>
      </w:r>
      <w:bookmarkEnd w:id="127"/>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8" w:name="_Ref383165702"/>
      <w:bookmarkStart w:id="129" w:name="_Ref383165706"/>
      <w:bookmarkStart w:id="130" w:name="_Ref383254960"/>
      <w:bookmarkStart w:id="131" w:name="_Ref383256916"/>
      <w:r>
        <w:t>Maintainability</w:t>
      </w:r>
      <w:bookmarkEnd w:id="128"/>
      <w:bookmarkEnd w:id="129"/>
      <w:bookmarkEnd w:id="130"/>
      <w:bookmarkEnd w:id="131"/>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E71FC1">
        <w:fldChar w:fldCharType="begin"/>
      </w:r>
      <w:r w:rsidR="007F3EBA">
        <w:instrText xml:space="preserve"> REF _Ref383162242 \h </w:instrText>
      </w:r>
      <w:r w:rsidR="00E71FC1">
        <w:fldChar w:fldCharType="separate"/>
      </w:r>
      <w:r w:rsidR="00236018">
        <w:t xml:space="preserve">Example </w:t>
      </w:r>
      <w:r w:rsidR="00236018">
        <w:rPr>
          <w:noProof/>
        </w:rPr>
        <w:t>7</w:t>
      </w:r>
      <w:r w:rsidR="00236018">
        <w:noBreakHyphen/>
      </w:r>
      <w:r w:rsidR="00236018">
        <w:rPr>
          <w:noProof/>
        </w:rPr>
        <w:t>3</w:t>
      </w:r>
      <w:r w:rsidR="00E71FC1">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2" w:name="_Ref383162242"/>
      <w:bookmarkStart w:id="133" w:name="_Toc385266184"/>
      <w:r>
        <w:t xml:space="preserve">Example </w:t>
      </w:r>
      <w:fldSimple w:instr=" STYLEREF 1 \s ">
        <w:r w:rsidR="00236018">
          <w:rPr>
            <w:noProof/>
          </w:rPr>
          <w:t>7</w:t>
        </w:r>
      </w:fldSimple>
      <w:r w:rsidR="00320F3D">
        <w:noBreakHyphen/>
      </w:r>
      <w:fldSimple w:instr=" SEQ Example \* ARABIC \s 1 ">
        <w:r w:rsidR="00236018">
          <w:rPr>
            <w:noProof/>
          </w:rPr>
          <w:t>3</w:t>
        </w:r>
      </w:fldSimple>
      <w:bookmarkEnd w:id="132"/>
      <w:r>
        <w:t>: Separate logic within callback to separate module.</w:t>
      </w:r>
      <w:bookmarkEnd w:id="133"/>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E71FC1">
        <w:rPr>
          <w:color w:val="FF0000"/>
        </w:rPr>
        <w:fldChar w:fldCharType="begin"/>
      </w:r>
      <w:r w:rsidR="007F3EBA">
        <w:instrText xml:space="preserve"> REF _Ref383162371 \h </w:instrText>
      </w:r>
      <w:r w:rsidR="00E71FC1">
        <w:rPr>
          <w:color w:val="FF0000"/>
        </w:rPr>
      </w:r>
      <w:r w:rsidR="00E71FC1">
        <w:rPr>
          <w:color w:val="FF0000"/>
        </w:rPr>
        <w:fldChar w:fldCharType="separate"/>
      </w:r>
      <w:r w:rsidR="00236018">
        <w:t xml:space="preserve">Example </w:t>
      </w:r>
      <w:r w:rsidR="00236018">
        <w:rPr>
          <w:noProof/>
        </w:rPr>
        <w:t>7</w:t>
      </w:r>
      <w:r w:rsidR="00236018">
        <w:noBreakHyphen/>
      </w:r>
      <w:r w:rsidR="00236018">
        <w:rPr>
          <w:noProof/>
        </w:rPr>
        <w:t>4</w:t>
      </w:r>
      <w:r w:rsidR="00E71FC1">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34" w:name="_Ref383162371"/>
      <w:bookmarkStart w:id="135" w:name="_Toc385266185"/>
      <w:r>
        <w:t xml:space="preserve">Example </w:t>
      </w:r>
      <w:fldSimple w:instr=" STYLEREF 1 \s ">
        <w:r w:rsidR="00236018">
          <w:rPr>
            <w:noProof/>
          </w:rPr>
          <w:t>7</w:t>
        </w:r>
      </w:fldSimple>
      <w:r w:rsidR="00320F3D">
        <w:noBreakHyphen/>
      </w:r>
      <w:fldSimple w:instr=" SEQ Example \* ARABIC \s 1 ">
        <w:r w:rsidR="00236018">
          <w:rPr>
            <w:noProof/>
          </w:rPr>
          <w:t>4</w:t>
        </w:r>
      </w:fldSimple>
      <w:bookmarkEnd w:id="134"/>
      <w:r>
        <w:t>: Testing events with Socket.IO.</w:t>
      </w:r>
      <w:bookmarkEnd w:id="135"/>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E71FC1">
        <w:fldChar w:fldCharType="begin" w:fldLock="1"/>
      </w:r>
      <w:r w:rsidR="006D407F">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"[82]" }, "properties" : { "noteIndex" : 0 }, "schema" : "https://github.com/citation-style-language/schema/raw/master/csl-citation.json" }</w:instrText>
      </w:r>
      <w:r w:rsidR="00E71FC1">
        <w:fldChar w:fldCharType="separate"/>
      </w:r>
      <w:r w:rsidR="006B2065" w:rsidRPr="006B2065">
        <w:rPr>
          <w:noProof/>
        </w:rPr>
        <w:t>[82]</w:t>
      </w:r>
      <w:r w:rsidR="00E71FC1">
        <w:fldChar w:fldCharType="end"/>
      </w:r>
      <w:r w:rsidR="00205DE7">
        <w:t>.</w:t>
      </w:r>
    </w:p>
    <w:p w:rsidR="00633986" w:rsidRDefault="00633986" w:rsidP="004E3DC9">
      <w:pPr>
        <w:pStyle w:val="Overskrift3"/>
      </w:pPr>
      <w:r>
        <w:lastRenderedPageBreak/>
        <w:t>Maturity</w:t>
      </w:r>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E71FC1">
        <w:fldChar w:fldCharType="begin" w:fldLock="1"/>
      </w:r>
      <w:r w:rsidR="006D407F">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"[83], [84]" }, "properties" : { "noteIndex" : 0 }, "schema" : "https://github.com/citation-style-language/schema/raw/master/csl-citation.json" }</w:instrText>
      </w:r>
      <w:r w:rsidR="00E71FC1">
        <w:fldChar w:fldCharType="separate"/>
      </w:r>
      <w:r w:rsidR="006B2065" w:rsidRPr="006B2065">
        <w:rPr>
          <w:noProof/>
        </w:rPr>
        <w:t>[83], [84]</w:t>
      </w:r>
      <w:r w:rsidR="00E71FC1">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6" w:name="_Toc385266088"/>
      <w:r>
        <w:t>Lightstreamer</w:t>
      </w:r>
      <w:bookmarkEnd w:id="136"/>
    </w:p>
    <w:p w:rsidR="00FA5BB8"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E71FC1">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E71FC1">
        <w:fldChar w:fldCharType="separate"/>
      </w:r>
      <w:r w:rsidR="006B2065" w:rsidRPr="006B2065">
        <w:rPr>
          <w:noProof/>
        </w:rPr>
        <w:t>[85]</w:t>
      </w:r>
      <w:r w:rsidR="00E71FC1">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E71FC1">
        <w:fldChar w:fldCharType="begin"/>
      </w:r>
      <w:r w:rsidR="003A3616">
        <w:instrText xml:space="preserve"> REF _Ref383163492 \r \h </w:instrText>
      </w:r>
      <w:r w:rsidR="00E71FC1">
        <w:fldChar w:fldCharType="separate"/>
      </w:r>
      <w:r w:rsidR="00236018">
        <w:t>6.6.1</w:t>
      </w:r>
      <w:r w:rsidR="00E71FC1">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E71FC1">
        <w:fldChar w:fldCharType="begin" w:fldLock="1"/>
      </w:r>
      <w:r w:rsidR="006D407F">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E71FC1">
        <w:fldChar w:fldCharType="separate"/>
      </w:r>
      <w:r w:rsidR="00D10BFA" w:rsidRPr="00D10BFA">
        <w:rPr>
          <w:noProof/>
        </w:rPr>
        <w:t>[53]</w:t>
      </w:r>
      <w:r w:rsidR="00E71FC1">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t>
      </w:r>
      <w:r w:rsidR="00FA5BB8">
        <w:t>was</w:t>
      </w:r>
      <w:r>
        <w:t xml:space="preserve"> before I found a forum post that explained it</w:t>
      </w:r>
      <w:r w:rsidR="003A3616">
        <w:t xml:space="preserve"> </w:t>
      </w:r>
      <w:r w:rsidR="00E71FC1">
        <w:fldChar w:fldCharType="begin" w:fldLock="1"/>
      </w:r>
      <w:r w:rsidR="006D407F">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"[86]" }, "properties" : { "noteIndex" : 0 }, "schema" : "https://github.com/citation-style-language/schema/raw/master/csl-citation.json" }</w:instrText>
      </w:r>
      <w:r w:rsidR="00E71FC1">
        <w:fldChar w:fldCharType="separate"/>
      </w:r>
      <w:r w:rsidR="006B2065" w:rsidRPr="006B2065">
        <w:rPr>
          <w:noProof/>
        </w:rPr>
        <w:t>[86]</w:t>
      </w:r>
      <w:r w:rsidR="00E71FC1">
        <w:fldChar w:fldCharType="end"/>
      </w:r>
      <w:r>
        <w:t xml:space="preserve">. </w:t>
      </w:r>
    </w:p>
    <w:p w:rsidR="003146E2" w:rsidRPr="003146E2" w:rsidRDefault="003146E2" w:rsidP="003146E2">
      <w:r>
        <w:t>Another shortcoming is the almost complete lack of tutorials - only one exist</w:t>
      </w:r>
      <w:r w:rsidR="003A3616">
        <w:t xml:space="preserve"> </w:t>
      </w:r>
      <w:r w:rsidR="00E71FC1">
        <w:fldChar w:fldCharType="begin" w:fldLock="1"/>
      </w:r>
      <w:r w:rsidR="006D407F">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"[87]" }, "properties" : { "noteIndex" : 0 }, "schema" : "https://github.com/citation-style-language/schema/raw/master/csl-citation.json" }</w:instrText>
      </w:r>
      <w:r w:rsidR="00E71FC1">
        <w:fldChar w:fldCharType="separate"/>
      </w:r>
      <w:r w:rsidR="006B2065" w:rsidRPr="006B2065">
        <w:rPr>
          <w:noProof/>
        </w:rPr>
        <w:t>[87]</w:t>
      </w:r>
      <w:r w:rsidR="00E71FC1">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E71FC1">
        <w:fldChar w:fldCharType="begin"/>
      </w:r>
      <w:r w:rsidR="003A3616">
        <w:instrText xml:space="preserve"> REF _Ref383164006 \h </w:instrText>
      </w:r>
      <w:r w:rsidR="00E71FC1">
        <w:fldChar w:fldCharType="separate"/>
      </w:r>
      <w:r w:rsidR="00236018">
        <w:t xml:space="preserve">Figure </w:t>
      </w:r>
      <w:r w:rsidR="00236018">
        <w:rPr>
          <w:noProof/>
        </w:rPr>
        <w:t>7</w:t>
      </w:r>
      <w:r w:rsidR="00236018">
        <w:noBreakHyphen/>
      </w:r>
      <w:r w:rsidR="00236018">
        <w:rPr>
          <w:noProof/>
        </w:rPr>
        <w:t>1</w:t>
      </w:r>
      <w:r w:rsidR="00E71FC1">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7" w:name="_Ref383164006"/>
      <w:bookmarkStart w:id="138" w:name="_Toc385266155"/>
      <w:r>
        <w:t xml:space="preserve">Figure </w:t>
      </w:r>
      <w:fldSimple w:instr=" STYLEREF 1 \s ">
        <w:r w:rsidR="00236018">
          <w:rPr>
            <w:noProof/>
          </w:rPr>
          <w:t>7</w:t>
        </w:r>
      </w:fldSimple>
      <w:r w:rsidR="0036084D">
        <w:noBreakHyphen/>
      </w:r>
      <w:fldSimple w:instr=" SEQ Figure \* ARABIC \s 1 ">
        <w:r w:rsidR="00236018">
          <w:rPr>
            <w:noProof/>
          </w:rPr>
          <w:t>1</w:t>
        </w:r>
      </w:fldSimple>
      <w:bookmarkEnd w:id="137"/>
      <w:r>
        <w:t>: The contents of Lightstreamer’s "demos"</w:t>
      </w:r>
      <w:r>
        <w:rPr>
          <w:noProof/>
        </w:rPr>
        <w:t xml:space="preserve"> folder (for JavaScript client)</w:t>
      </w:r>
      <w:bookmarkEnd w:id="138"/>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39" w:name="_Ref383258438"/>
      <w:bookmarkStart w:id="140" w:name="_Ref383258460"/>
      <w:r>
        <w:t>Simplicity</w:t>
      </w:r>
      <w:bookmarkEnd w:id="139"/>
      <w:bookmarkEnd w:id="140"/>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E71FC1">
        <w:fldChar w:fldCharType="begin"/>
      </w:r>
      <w:r w:rsidR="003A3616">
        <w:instrText xml:space="preserve"> REF _Ref383164057 \r \h </w:instrText>
      </w:r>
      <w:r w:rsidR="00E71FC1">
        <w:fldChar w:fldCharType="separate"/>
      </w:r>
      <w:r w:rsidR="00236018">
        <w:t>7.3</w:t>
      </w:r>
      <w:r w:rsidR="00E71FC1">
        <w:fldChar w:fldCharType="end"/>
      </w:r>
      <w:r w:rsidR="003A3616">
        <w:t xml:space="preserve"> and </w:t>
      </w:r>
      <w:r w:rsidR="00E71FC1">
        <w:fldChar w:fldCharType="begin"/>
      </w:r>
      <w:r w:rsidR="003A3616">
        <w:instrText xml:space="preserve"> REF _Ref383164070 \r \h </w:instrText>
      </w:r>
      <w:r w:rsidR="00E71FC1">
        <w:fldChar w:fldCharType="separate"/>
      </w:r>
      <w:r w:rsidR="00236018">
        <w:t>7.5</w:t>
      </w:r>
      <w:r w:rsidR="00E71FC1">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E71FC1">
        <w:rPr>
          <w:color w:val="FF0000"/>
        </w:rPr>
        <w:fldChar w:fldCharType="begin"/>
      </w:r>
      <w:r w:rsidR="004A29A9">
        <w:instrText xml:space="preserve"> REF _Ref383164158 \h </w:instrText>
      </w:r>
      <w:r w:rsidR="00E71FC1">
        <w:rPr>
          <w:color w:val="FF0000"/>
        </w:rPr>
      </w:r>
      <w:r w:rsidR="00E71FC1">
        <w:rPr>
          <w:color w:val="FF0000"/>
        </w:rPr>
        <w:fldChar w:fldCharType="separate"/>
      </w:r>
      <w:r w:rsidR="00236018">
        <w:t xml:space="preserve">Figure </w:t>
      </w:r>
      <w:r w:rsidR="00236018">
        <w:rPr>
          <w:noProof/>
        </w:rPr>
        <w:t>7</w:t>
      </w:r>
      <w:r w:rsidR="00236018">
        <w:noBreakHyphen/>
      </w:r>
      <w:r w:rsidR="00236018">
        <w:rPr>
          <w:noProof/>
        </w:rPr>
        <w:t>2</w:t>
      </w:r>
      <w:r w:rsidR="00E71FC1">
        <w:rPr>
          <w:color w:val="FF0000"/>
        </w:rPr>
        <w:fldChar w:fldCharType="end"/>
      </w:r>
      <w:r w:rsidRPr="00A36CFD">
        <w:t>).</w:t>
      </w:r>
    </w:p>
    <w:p w:rsidR="004A29A9" w:rsidRDefault="00060C69" w:rsidP="004A29A9">
      <w:pPr>
        <w:keepNext/>
        <w:jc w:val="center"/>
      </w:pPr>
      <w:r>
        <w:rPr>
          <w:noProof/>
          <w:lang w:val="nb-NO" w:eastAsia="nb-NO"/>
        </w:rPr>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42"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41" w:name="_Ref383164158"/>
      <w:bookmarkStart w:id="142" w:name="_Toc385266156"/>
      <w:r>
        <w:t xml:space="preserve">Figure </w:t>
      </w:r>
      <w:fldSimple w:instr=" STYLEREF 1 \s ">
        <w:r w:rsidR="00236018">
          <w:rPr>
            <w:noProof/>
          </w:rPr>
          <w:t>7</w:t>
        </w:r>
      </w:fldSimple>
      <w:r w:rsidR="0036084D">
        <w:noBreakHyphen/>
      </w:r>
      <w:fldSimple w:instr=" SEQ Figure \* ARABIC \s 1 ">
        <w:r w:rsidR="00236018">
          <w:rPr>
            <w:noProof/>
          </w:rPr>
          <w:t>2</w:t>
        </w:r>
      </w:fldSimple>
      <w:bookmarkEnd w:id="141"/>
      <w:r>
        <w:t>: The Lightstreamer server's purpose is real time only.</w:t>
      </w:r>
      <w:bookmarkEnd w:id="142"/>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E71FC1">
        <w:fldChar w:fldCharType="begin" w:fldLock="1"/>
      </w:r>
      <w:r w:rsidR="006D407F">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"[88]" }, "properties" : { "noteIndex" : 0 }, "schema" : "https://github.com/citation-style-language/schema/raw/master/csl-citation.json" }</w:instrText>
      </w:r>
      <w:r w:rsidR="00E71FC1">
        <w:fldChar w:fldCharType="separate"/>
      </w:r>
      <w:r w:rsidR="006B2065" w:rsidRPr="006B2065">
        <w:rPr>
          <w:noProof/>
        </w:rPr>
        <w:t>[88]</w:t>
      </w:r>
      <w:r w:rsidR="00E71FC1">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E71FC1">
        <w:rPr>
          <w:color w:val="FF0000"/>
        </w:rPr>
        <w:fldChar w:fldCharType="begin"/>
      </w:r>
      <w:r w:rsidR="004A29A9">
        <w:instrText xml:space="preserve"> REF _Ref383164310 \h </w:instrText>
      </w:r>
      <w:r w:rsidR="00E71FC1">
        <w:rPr>
          <w:color w:val="FF0000"/>
        </w:rPr>
      </w:r>
      <w:r w:rsidR="00E71FC1">
        <w:rPr>
          <w:color w:val="FF0000"/>
        </w:rPr>
        <w:fldChar w:fldCharType="separate"/>
      </w:r>
      <w:r w:rsidR="00236018">
        <w:t xml:space="preserve">Figure </w:t>
      </w:r>
      <w:r w:rsidR="00236018">
        <w:rPr>
          <w:noProof/>
        </w:rPr>
        <w:t>7</w:t>
      </w:r>
      <w:r w:rsidR="00236018">
        <w:noBreakHyphen/>
      </w:r>
      <w:r w:rsidR="00236018">
        <w:rPr>
          <w:noProof/>
        </w:rPr>
        <w:t>3</w:t>
      </w:r>
      <w:r w:rsidR="00E71FC1">
        <w:rPr>
          <w:color w:val="FF0000"/>
        </w:rPr>
        <w:fldChar w:fldCharType="end"/>
      </w:r>
      <w:r w:rsidRPr="00A36CFD">
        <w:t>).</w:t>
      </w:r>
    </w:p>
    <w:p w:rsidR="004A29A9" w:rsidRDefault="00465A25" w:rsidP="004A29A9">
      <w:pPr>
        <w:keepNext/>
        <w:jc w:val="center"/>
      </w:pPr>
      <w:r>
        <w:rPr>
          <w:noProof/>
          <w:lang w:val="nb-NO" w:eastAsia="nb-NO"/>
        </w:rPr>
        <w:lastRenderedPageBreak/>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3" w:name="_Ref383164310"/>
      <w:bookmarkStart w:id="144" w:name="_Toc385266157"/>
      <w:r>
        <w:t xml:space="preserve">Figure </w:t>
      </w:r>
      <w:fldSimple w:instr=" STYLEREF 1 \s ">
        <w:r w:rsidR="00236018">
          <w:rPr>
            <w:noProof/>
          </w:rPr>
          <w:t>7</w:t>
        </w:r>
      </w:fldSimple>
      <w:r w:rsidR="0036084D">
        <w:noBreakHyphen/>
      </w:r>
      <w:fldSimple w:instr=" SEQ Figure \* ARABIC \s 1 ">
        <w:r w:rsidR="00236018">
          <w:rPr>
            <w:noProof/>
          </w:rPr>
          <w:t>3</w:t>
        </w:r>
      </w:fldSimple>
      <w:bookmarkEnd w:id="143"/>
      <w:r>
        <w:t>: How the various adapters</w:t>
      </w:r>
      <w:r w:rsidR="00FA5BB8">
        <w:t xml:space="preserve"> can</w:t>
      </w:r>
      <w:r>
        <w:t xml:space="preserve"> interact</w:t>
      </w:r>
      <w:r w:rsidR="00FA5BB8">
        <w:t xml:space="preserve"> through a shared service layer</w:t>
      </w:r>
      <w:r>
        <w:t>.</w:t>
      </w:r>
      <w:bookmarkEnd w:id="144"/>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E71FC1">
        <w:fldChar w:fldCharType="begin" w:fldLock="1"/>
      </w:r>
      <w:r w:rsidR="006D407F">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"[89]" }, "properties" : { "noteIndex" : 0 }, "schema" : "https://github.com/citation-style-language/schema/raw/master/csl-citation.json" }</w:instrText>
      </w:r>
      <w:r w:rsidR="00E71FC1">
        <w:fldChar w:fldCharType="separate"/>
      </w:r>
      <w:r w:rsidR="006B2065" w:rsidRPr="006B2065">
        <w:rPr>
          <w:noProof/>
        </w:rPr>
        <w:t>[89]</w:t>
      </w:r>
      <w:r w:rsidR="00E71FC1">
        <w:fldChar w:fldCharType="end"/>
      </w:r>
      <w:r>
        <w:t>. More specifically, it uses a publish/subscribe model. It doesn't follow all SOA principles though</w:t>
      </w:r>
      <w:r w:rsidR="000144E4">
        <w:t xml:space="preserve"> </w:t>
      </w:r>
      <w:r w:rsidR="00E71FC1">
        <w:fldChar w:fldCharType="begin" w:fldLock="1"/>
      </w:r>
      <w:r w:rsidR="006D407F">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"[90]" }, "properties" : { "noteIndex" : 0 }, "schema" : "https://github.com/citation-style-language/schema/raw/master/csl-citation.json" }</w:instrText>
      </w:r>
      <w:r w:rsidR="00E71FC1">
        <w:fldChar w:fldCharType="separate"/>
      </w:r>
      <w:r w:rsidR="006B2065" w:rsidRPr="006B2065">
        <w:rPr>
          <w:noProof/>
        </w:rPr>
        <w:t>[90]</w:t>
      </w:r>
      <w:r w:rsidR="00E71FC1">
        <w:fldChar w:fldCharType="end"/>
      </w:r>
      <w:r>
        <w:t xml:space="preserve">. Some examples of this is that it is not discoverable and the strong coupling between clients and server. </w:t>
      </w:r>
    </w:p>
    <w:p w:rsidR="00A36CFD" w:rsidRDefault="00A36CFD" w:rsidP="00A36CFD">
      <w:r>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985A52">
        <w:t>DOM client-</w:t>
      </w:r>
      <w:r w:rsidR="000144E4">
        <w:t>side (</w:t>
      </w:r>
      <w:r w:rsidR="00E71FC1">
        <w:fldChar w:fldCharType="begin"/>
      </w:r>
      <w:r w:rsidR="000144E4">
        <w:instrText xml:space="preserve"> REF _Ref383165219 \h </w:instrText>
      </w:r>
      <w:r w:rsidR="00E71FC1">
        <w:fldChar w:fldCharType="separate"/>
      </w:r>
      <w:r w:rsidR="00236018">
        <w:t xml:space="preserve">Example </w:t>
      </w:r>
      <w:r w:rsidR="00236018">
        <w:rPr>
          <w:noProof/>
        </w:rPr>
        <w:t>7</w:t>
      </w:r>
      <w:r w:rsidR="00236018">
        <w:noBreakHyphen/>
      </w:r>
      <w:r w:rsidR="00236018">
        <w:rPr>
          <w:noProof/>
        </w:rPr>
        <w:t>5</w:t>
      </w:r>
      <w:r w:rsidR="00E71FC1">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4"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45" w:name="_Ref383165219"/>
      <w:bookmarkStart w:id="146" w:name="_Toc385266186"/>
      <w:r>
        <w:t xml:space="preserve">Example </w:t>
      </w:r>
      <w:fldSimple w:instr=" STYLEREF 1 \s ">
        <w:r w:rsidR="00236018">
          <w:rPr>
            <w:noProof/>
          </w:rPr>
          <w:t>7</w:t>
        </w:r>
      </w:fldSimple>
      <w:r w:rsidR="00320F3D">
        <w:noBreakHyphen/>
      </w:r>
      <w:fldSimple w:instr=" SEQ Example \* ARABIC \s 1 ">
        <w:r w:rsidR="00236018">
          <w:rPr>
            <w:noProof/>
          </w:rPr>
          <w:t>5</w:t>
        </w:r>
      </w:fldSimple>
      <w:bookmarkEnd w:id="145"/>
      <w:r>
        <w:t>: Tight coupling to the DOM.</w:t>
      </w:r>
      <w:bookmarkEnd w:id="146"/>
    </w:p>
    <w:p w:rsidR="00A36CFD" w:rsidRDefault="00A36CFD" w:rsidP="009864B8">
      <w:pPr>
        <w:keepNext/>
        <w:keepLines/>
      </w:pPr>
      <w:r w:rsidRPr="00A36CFD">
        <w:lastRenderedPageBreak/>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E71FC1">
        <w:rPr>
          <w:color w:val="FF0000"/>
        </w:rPr>
        <w:fldChar w:fldCharType="begin"/>
      </w:r>
      <w:r w:rsidR="000144E4">
        <w:instrText xml:space="preserve"> REF _Ref383165301 \h </w:instrText>
      </w:r>
      <w:r w:rsidR="00E71FC1">
        <w:rPr>
          <w:color w:val="FF0000"/>
        </w:rPr>
      </w:r>
      <w:r w:rsidR="00E71FC1">
        <w:rPr>
          <w:color w:val="FF0000"/>
        </w:rPr>
        <w:fldChar w:fldCharType="separate"/>
      </w:r>
      <w:r w:rsidR="00236018">
        <w:t xml:space="preserve">Example </w:t>
      </w:r>
      <w:r w:rsidR="00236018">
        <w:rPr>
          <w:noProof/>
        </w:rPr>
        <w:t>7</w:t>
      </w:r>
      <w:r w:rsidR="00236018">
        <w:noBreakHyphen/>
      </w:r>
      <w:r w:rsidR="00236018">
        <w:rPr>
          <w:noProof/>
        </w:rPr>
        <w:t>6</w:t>
      </w:r>
      <w:r w:rsidR="00E71FC1">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5" cstate="print"/>
                    <a:stretch>
                      <a:fillRect/>
                    </a:stretch>
                  </pic:blipFill>
                  <pic:spPr>
                    <a:xfrm>
                      <a:off x="0" y="0"/>
                      <a:ext cx="5047401" cy="1764030"/>
                    </a:xfrm>
                    <a:prstGeom prst="rect">
                      <a:avLst/>
                    </a:prstGeom>
                  </pic:spPr>
                </pic:pic>
              </a:graphicData>
            </a:graphic>
          </wp:inline>
        </w:drawing>
      </w:r>
    </w:p>
    <w:p w:rsidR="00434ADE" w:rsidRDefault="000144E4" w:rsidP="009864B8">
      <w:pPr>
        <w:pStyle w:val="Bildetekst"/>
        <w:keepNext/>
        <w:keepLines/>
        <w:jc w:val="center"/>
      </w:pPr>
      <w:bookmarkStart w:id="147" w:name="_Ref383165301"/>
      <w:bookmarkStart w:id="148" w:name="_Toc385266187"/>
      <w:r>
        <w:t xml:space="preserve">Example </w:t>
      </w:r>
      <w:fldSimple w:instr=" STYLEREF 1 \s ">
        <w:r w:rsidR="00236018">
          <w:rPr>
            <w:noProof/>
          </w:rPr>
          <w:t>7</w:t>
        </w:r>
      </w:fldSimple>
      <w:r w:rsidR="00320F3D">
        <w:noBreakHyphen/>
      </w:r>
      <w:fldSimple w:instr=" SEQ Example \* ARABIC \s 1 ">
        <w:r w:rsidR="00236018">
          <w:rPr>
            <w:noProof/>
          </w:rPr>
          <w:t>6</w:t>
        </w:r>
      </w:fldSimple>
      <w:bookmarkEnd w:id="147"/>
      <w:r>
        <w:t>: Serialization of data bound for clients.</w:t>
      </w:r>
      <w:bookmarkEnd w:id="148"/>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E71FC1">
        <w:fldChar w:fldCharType="begin"/>
      </w:r>
      <w:r w:rsidR="00E17C77">
        <w:instrText xml:space="preserve"> REF _Ref383165332 \r \h </w:instrText>
      </w:r>
      <w:r w:rsidR="00E71FC1">
        <w:fldChar w:fldCharType="separate"/>
      </w:r>
      <w:r w:rsidR="00236018">
        <w:t>7.1</w:t>
      </w:r>
      <w:r w:rsidR="00E71FC1">
        <w:fldChar w:fldCharType="end"/>
      </w:r>
      <w:r w:rsidR="00E17C77">
        <w:t xml:space="preserve"> and </w:t>
      </w:r>
      <w:r w:rsidR="00E71FC1">
        <w:fldChar w:fldCharType="begin"/>
      </w:r>
      <w:r w:rsidR="00E17C77">
        <w:instrText xml:space="preserve"> REF _Ref383165343 \r \h </w:instrText>
      </w:r>
      <w:r w:rsidR="00E71FC1">
        <w:fldChar w:fldCharType="separate"/>
      </w:r>
      <w:r w:rsidR="00236018">
        <w:t>7.4</w:t>
      </w:r>
      <w:r w:rsidR="00E71FC1">
        <w:fldChar w:fldCharType="end"/>
      </w:r>
      <w:r w:rsidR="00E17C77">
        <w:t>)</w:t>
      </w:r>
      <w:r>
        <w:t xml:space="preserve">. </w:t>
      </w:r>
    </w:p>
    <w:p w:rsidR="00A36CFD" w:rsidRDefault="00A36CFD" w:rsidP="00A36CFD">
      <w:r>
        <w:t>The tight coupling to the DOM makes using popular MV*</w:t>
      </w:r>
      <w:r>
        <w:rPr>
          <w:rStyle w:val="Fotnotereferanse"/>
        </w:rPr>
        <w:footnoteReference w:id="26"/>
      </w:r>
      <w:r>
        <w:t xml:space="preserve"> frameworks like Angu</w:t>
      </w:r>
      <w:r w:rsidR="00E17C77">
        <w:t>l</w:t>
      </w:r>
      <w:r>
        <w:t>ar</w:t>
      </w:r>
      <w:r w:rsidR="00733B9C">
        <w:t xml:space="preserve"> </w:t>
      </w:r>
      <w:r w:rsidR="00E71FC1">
        <w:fldChar w:fldCharType="begin" w:fldLock="1"/>
      </w:r>
      <w:r w:rsidR="006D407F">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"[91]" }, "properties" : { "noteIndex" : 0 }, "schema" : "https://github.com/citation-style-language/schema/raw/master/csl-citation.json" }</w:instrText>
      </w:r>
      <w:r w:rsidR="00E71FC1">
        <w:fldChar w:fldCharType="separate"/>
      </w:r>
      <w:r w:rsidR="006B2065" w:rsidRPr="006B2065">
        <w:rPr>
          <w:noProof/>
        </w:rPr>
        <w:t>[91]</w:t>
      </w:r>
      <w:r w:rsidR="00E71FC1">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w:t>
      </w:r>
      <w:r w:rsidR="00EB51B4">
        <w:t xml:space="preserve"> is received</w:t>
      </w:r>
      <w:r w:rsidR="003A0DAA">
        <w:t>, to a broadcast is sent (</w:t>
      </w:r>
      <w:r w:rsidR="00E71FC1">
        <w:fldChar w:fldCharType="begin"/>
      </w:r>
      <w:r w:rsidR="003A0DAA">
        <w:instrText xml:space="preserve"> REF _Ref383165588 \h </w:instrText>
      </w:r>
      <w:r w:rsidR="00E71FC1">
        <w:fldChar w:fldCharType="separate"/>
      </w:r>
      <w:r w:rsidR="00236018">
        <w:t xml:space="preserve">Example </w:t>
      </w:r>
      <w:r w:rsidR="00236018">
        <w:rPr>
          <w:noProof/>
        </w:rPr>
        <w:t>7</w:t>
      </w:r>
      <w:r w:rsidR="00236018">
        <w:noBreakHyphen/>
      </w:r>
      <w:r w:rsidR="00236018">
        <w:rPr>
          <w:noProof/>
        </w:rPr>
        <w:t>7</w:t>
      </w:r>
      <w:r w:rsidR="00E71FC1">
        <w:fldChar w:fldCharType="end"/>
      </w:r>
      <w:r>
        <w:t>).</w:t>
      </w:r>
    </w:p>
    <w:p w:rsidR="003A0DAA" w:rsidRDefault="00913F35" w:rsidP="003A0DAA">
      <w:pPr>
        <w:keepNext/>
        <w:jc w:val="center"/>
      </w:pPr>
      <w:r>
        <w:rPr>
          <w:noProof/>
          <w:lang w:val="nb-NO" w:eastAsia="nb-NO"/>
        </w:rPr>
        <w:lastRenderedPageBreak/>
        <w:drawing>
          <wp:inline distT="0" distB="0" distL="0" distR="0">
            <wp:extent cx="5486400" cy="4100561"/>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6" cstate="print"/>
                    <a:stretch>
                      <a:fillRect/>
                    </a:stretch>
                  </pic:blipFill>
                  <pic:spPr>
                    <a:xfrm>
                      <a:off x="0" y="0"/>
                      <a:ext cx="5491186" cy="4104138"/>
                    </a:xfrm>
                    <a:prstGeom prst="rect">
                      <a:avLst/>
                    </a:prstGeom>
                  </pic:spPr>
                </pic:pic>
              </a:graphicData>
            </a:graphic>
          </wp:inline>
        </w:drawing>
      </w:r>
    </w:p>
    <w:p w:rsidR="00913F35" w:rsidRDefault="003A0DAA" w:rsidP="003A0DAA">
      <w:pPr>
        <w:pStyle w:val="Bildetekst"/>
        <w:jc w:val="center"/>
      </w:pPr>
      <w:bookmarkStart w:id="149" w:name="_Ref383165588"/>
      <w:bookmarkStart w:id="150" w:name="_Toc385266188"/>
      <w:r>
        <w:t xml:space="preserve">Example </w:t>
      </w:r>
      <w:fldSimple w:instr=" STYLEREF 1 \s ">
        <w:r w:rsidR="00236018">
          <w:rPr>
            <w:noProof/>
          </w:rPr>
          <w:t>7</w:t>
        </w:r>
      </w:fldSimple>
      <w:r w:rsidR="00320F3D">
        <w:noBreakHyphen/>
      </w:r>
      <w:fldSimple w:instr=" SEQ Example \* ARABIC \s 1 ">
        <w:r w:rsidR="00236018">
          <w:rPr>
            <w:noProof/>
          </w:rPr>
          <w:t>7</w:t>
        </w:r>
      </w:fldSimple>
      <w:bookmarkEnd w:id="149"/>
      <w:r>
        <w:t>: The flow of a message from it is received to a broadcast is sent.</w:t>
      </w:r>
      <w:bookmarkEnd w:id="150"/>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as producers. This would let the Lightstreamer server do only push, which is what it </w:t>
      </w:r>
      <w:r w:rsidR="005367E9">
        <w:t>seems to be most suited for</w:t>
      </w:r>
      <w:r>
        <w: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9864B8">
      <w:pPr>
        <w:keepNext/>
        <w:keepLines/>
      </w:pPr>
      <w:r>
        <w:lastRenderedPageBreak/>
        <w:t>The samples uses a</w:t>
      </w:r>
      <w:r w:rsidR="001154A8">
        <w:t>n ExecutorService</w:t>
      </w:r>
      <w:r w:rsidR="003A0DAA">
        <w:t xml:space="preserve"> </w:t>
      </w:r>
      <w:r w:rsidR="00E71FC1">
        <w:fldChar w:fldCharType="begin" w:fldLock="1"/>
      </w:r>
      <w:r w:rsidR="006D407F">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E71FC1">
        <w:fldChar w:fldCharType="separate"/>
      </w:r>
      <w:r w:rsidR="006B2065" w:rsidRPr="006B2065">
        <w:rPr>
          <w:noProof/>
        </w:rPr>
        <w:t>[92]</w:t>
      </w:r>
      <w:r w:rsidR="00E71FC1">
        <w:fldChar w:fldCharType="end"/>
      </w:r>
      <w:r w:rsidR="001154A8">
        <w:t xml:space="preserve"> </w:t>
      </w:r>
      <w:r>
        <w:t>to handle concur</w:t>
      </w:r>
      <w:r w:rsidR="00AE1BCB">
        <w:t>rency. Testing methods that use</w:t>
      </w:r>
      <w:r>
        <w:t xml:space="preserve">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E71FC1">
        <w:fldChar w:fldCharType="begin"/>
      </w:r>
      <w:r w:rsidR="003A0DAA">
        <w:instrText xml:space="preserve"> REF _Ref383165706 \n \h </w:instrText>
      </w:r>
      <w:r w:rsidR="00E71FC1">
        <w:fldChar w:fldCharType="separate"/>
      </w:r>
      <w:r w:rsidR="00236018">
        <w:t>7.1.3</w:t>
      </w:r>
      <w:r w:rsidR="00E71FC1">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p>
    <w:p w:rsidR="00156183" w:rsidRDefault="00156183" w:rsidP="009864B8">
      <w:pPr>
        <w:keepNext/>
        <w:keepLines/>
      </w:pPr>
      <w:r>
        <w:lastRenderedPageBreak/>
        <w:t>Weswit is actually one of the pioneers for real time technology</w:t>
      </w:r>
      <w:r w:rsidR="003A0DAA">
        <w:t xml:space="preserve"> </w:t>
      </w:r>
      <w:r w:rsidR="00E71FC1">
        <w:fldChar w:fldCharType="begin" w:fldLock="1"/>
      </w:r>
      <w:r w:rsidR="006D407F">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"[93]" }, "properties" : { "noteIndex" : 0 }, "schema" : "https://github.com/citation-style-language/schema/raw/master/csl-citation.json" }</w:instrText>
      </w:r>
      <w:r w:rsidR="00E71FC1">
        <w:fldChar w:fldCharType="separate"/>
      </w:r>
      <w:r w:rsidR="006B2065" w:rsidRPr="006B2065">
        <w:rPr>
          <w:noProof/>
        </w:rPr>
        <w:t>[93]</w:t>
      </w:r>
      <w:r w:rsidR="00E71FC1">
        <w:fldChar w:fldCharType="end"/>
      </w:r>
      <w:r>
        <w:t xml:space="preserve">. Their main problem now is to keep up with modern day trends. The competition </w:t>
      </w:r>
      <w:r w:rsidR="00935CC3">
        <w:t>is</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E71FC1">
        <w:fldChar w:fldCharType="begin" w:fldLock="1"/>
      </w:r>
      <w:r w:rsidR="006D407F">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"[94]" }, "properties" : { "noteIndex" : 0 }, "schema" : "https://github.com/citation-style-language/schema/raw/master/csl-citation.json" }</w:instrText>
      </w:r>
      <w:r w:rsidR="00E71FC1">
        <w:fldChar w:fldCharType="separate"/>
      </w:r>
      <w:r w:rsidR="006B2065" w:rsidRPr="006B2065">
        <w:rPr>
          <w:noProof/>
        </w:rPr>
        <w:t>[94]</w:t>
      </w:r>
      <w:r w:rsidR="00E71FC1">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51" w:name="_Ref383164053"/>
      <w:bookmarkStart w:id="152" w:name="_Ref383164057"/>
      <w:bookmarkStart w:id="153" w:name="_Toc385266089"/>
      <w:r>
        <w:t>Play Framework</w:t>
      </w:r>
      <w:bookmarkEnd w:id="151"/>
      <w:bookmarkEnd w:id="152"/>
      <w:bookmarkEnd w:id="153"/>
    </w:p>
    <w:p w:rsidR="00D36E78" w:rsidRPr="00D36E78" w:rsidRDefault="005F393E" w:rsidP="00D36E78">
      <w:r>
        <w:t xml:space="preserve">Play is a MVC framework with real time capabilities. </w:t>
      </w:r>
      <w:r w:rsidR="002A7D55" w:rsidRPr="002A7D55">
        <w:t>I used version 2.1.1, which was the newest at the time. Play comes with a server 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E71FC1">
        <w:fldChar w:fldCharType="begin"/>
      </w:r>
      <w:r w:rsidR="00EF3BDE">
        <w:instrText xml:space="preserve"> REF _Ref383253005 \r \h </w:instrText>
      </w:r>
      <w:r w:rsidR="00E71FC1">
        <w:fldChar w:fldCharType="separate"/>
      </w:r>
      <w:r w:rsidR="00236018">
        <w:t>6.6.1</w:t>
      </w:r>
      <w:r w:rsidR="00E71FC1">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E71FC1">
        <w:fldChar w:fldCharType="begin" w:fldLock="1"/>
      </w:r>
      <w:r w:rsidR="006D407F">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"[95]" }, "properties" : { "noteIndex" : 0 }, "schema" : "https://github.com/citation-style-language/schema/raw/master/csl-citation.json" }</w:instrText>
      </w:r>
      <w:r w:rsidR="00E71FC1">
        <w:fldChar w:fldCharType="separate"/>
      </w:r>
      <w:r w:rsidR="006B2065" w:rsidRPr="006B2065">
        <w:rPr>
          <w:noProof/>
        </w:rPr>
        <w:t>[95]</w:t>
      </w:r>
      <w:r w:rsidR="00E71FC1">
        <w:fldChar w:fldCharType="end"/>
      </w:r>
      <w:r>
        <w:t>. Following installation, the documentation provides a step-by-step guide to get you familiarized with Play. There are also two tutorials: one simple and one more comprehensive</w:t>
      </w:r>
      <w:r w:rsidR="00EF3BDE">
        <w:t xml:space="preserve"> </w:t>
      </w:r>
      <w:r w:rsidR="00E71FC1">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E71FC1">
        <w:fldChar w:fldCharType="separate"/>
      </w:r>
      <w:r w:rsidR="006B2065" w:rsidRPr="006B2065">
        <w:rPr>
          <w:noProof/>
        </w:rPr>
        <w:t>[96]</w:t>
      </w:r>
      <w:r w:rsidR="00E71FC1">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E71FC1">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"[96], [97]" }, "properties" : { "noteIndex" : 0 }, "schema" : "https://github.com/citation-style-language/schema/raw/master/csl-citation.json" }</w:instrText>
      </w:r>
      <w:r w:rsidR="00E71FC1">
        <w:fldChar w:fldCharType="separate"/>
      </w:r>
      <w:r w:rsidR="006B2065" w:rsidRPr="006B2065">
        <w:rPr>
          <w:noProof/>
        </w:rPr>
        <w:t>[96], [97]</w:t>
      </w:r>
      <w:r w:rsidR="00E71FC1">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 I just followed the examples.</w:t>
      </w:r>
    </w:p>
    <w:p w:rsidR="007D4A28" w:rsidRDefault="007D4A28" w:rsidP="004E3DC9">
      <w:pPr>
        <w:pStyle w:val="Overskrift3"/>
      </w:pPr>
      <w:r>
        <w:lastRenderedPageBreak/>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though.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E71FC1">
        <w:fldChar w:fldCharType="begin"/>
      </w:r>
      <w:r w:rsidR="00D82309">
        <w:instrText xml:space="preserve"> REF _Ref383253605 \h </w:instrText>
      </w:r>
      <w:r w:rsidR="00E71FC1">
        <w:fldChar w:fldCharType="separate"/>
      </w:r>
      <w:r w:rsidR="00236018">
        <w:t xml:space="preserve">Figure </w:t>
      </w:r>
      <w:r w:rsidR="00236018">
        <w:rPr>
          <w:noProof/>
        </w:rPr>
        <w:t>7</w:t>
      </w:r>
      <w:r w:rsidR="00236018">
        <w:noBreakHyphen/>
      </w:r>
      <w:r w:rsidR="00236018">
        <w:rPr>
          <w:noProof/>
        </w:rPr>
        <w:t>4</w:t>
      </w:r>
      <w:r w:rsidR="00E71FC1">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E71FC1">
        <w:fldChar w:fldCharType="begin" w:fldLock="1"/>
      </w:r>
      <w:r w:rsidR="006D407F">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"[98]" }, "properties" : { "noteIndex" : 0 }, "schema" : "https://github.com/citation-style-language/schema/raw/master/csl-citation.json" }</w:instrText>
      </w:r>
      <w:r w:rsidR="00E71FC1">
        <w:fldChar w:fldCharType="separate"/>
      </w:r>
      <w:r w:rsidR="006B2065" w:rsidRPr="006B2065">
        <w:rPr>
          <w:noProof/>
        </w:rPr>
        <w:t>[98]</w:t>
      </w:r>
      <w:r w:rsidR="00E71FC1">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7"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4" w:name="_Ref383253605"/>
      <w:bookmarkStart w:id="155" w:name="_Toc385266158"/>
      <w:r>
        <w:t xml:space="preserve">Figure </w:t>
      </w:r>
      <w:fldSimple w:instr=" STYLEREF 1 \s ">
        <w:r w:rsidR="00236018">
          <w:rPr>
            <w:noProof/>
          </w:rPr>
          <w:t>7</w:t>
        </w:r>
      </w:fldSimple>
      <w:r w:rsidR="0036084D">
        <w:noBreakHyphen/>
      </w:r>
      <w:fldSimple w:instr=" SEQ Figure \* ARABIC \s 1 ">
        <w:r w:rsidR="00236018">
          <w:rPr>
            <w:noProof/>
          </w:rPr>
          <w:t>4</w:t>
        </w:r>
      </w:fldSimple>
      <w:bookmarkEnd w:id="154"/>
      <w:r>
        <w:t>: Compilation error with Play.</w:t>
      </w:r>
      <w:bookmarkEnd w:id="155"/>
    </w:p>
    <w:p w:rsidR="00525035" w:rsidRDefault="00525035" w:rsidP="00525035">
      <w:r>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WebSocket class gives you two channels: in and out. As WebSockets is bidirectional, this is reasonable</w:t>
      </w:r>
      <w:r w:rsidR="00D82309">
        <w:t xml:space="preserve"> (</w:t>
      </w:r>
      <w:r w:rsidR="00E71FC1">
        <w:fldChar w:fldCharType="begin"/>
      </w:r>
      <w:r w:rsidR="00D82309">
        <w:instrText xml:space="preserve"> REF _Ref383254084 \h </w:instrText>
      </w:r>
      <w:r w:rsidR="00E71FC1">
        <w:fldChar w:fldCharType="separate"/>
      </w:r>
      <w:r w:rsidR="00236018">
        <w:t xml:space="preserve">Example </w:t>
      </w:r>
      <w:r w:rsidR="00236018">
        <w:rPr>
          <w:noProof/>
        </w:rPr>
        <w:t>7</w:t>
      </w:r>
      <w:r w:rsidR="00236018">
        <w:noBreakHyphen/>
      </w:r>
      <w:r w:rsidR="00236018">
        <w:rPr>
          <w:noProof/>
        </w:rPr>
        <w:t>8</w:t>
      </w:r>
      <w:r w:rsidR="00E71FC1">
        <w:fldChar w:fldCharType="end"/>
      </w:r>
      <w:r w:rsidR="00D82309">
        <w:t>)</w:t>
      </w:r>
      <w:r w:rsidRPr="00525035">
        <w:t>.</w:t>
      </w:r>
      <w:r w:rsidR="00D82309">
        <w:t xml:space="preserve"> </w:t>
      </w:r>
    </w:p>
    <w:p w:rsidR="00D82309" w:rsidRDefault="007C4585" w:rsidP="00D82309">
      <w:pPr>
        <w:keepNext/>
        <w:jc w:val="center"/>
      </w:pPr>
      <w:r>
        <w:rPr>
          <w:noProof/>
          <w:lang w:val="nb-NO" w:eastAsia="nb-NO"/>
        </w:rPr>
        <w:lastRenderedPageBreak/>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8"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156" w:name="_Ref383254084"/>
      <w:bookmarkStart w:id="157" w:name="_Ref383254150"/>
      <w:bookmarkStart w:id="158" w:name="_Toc385266189"/>
      <w:r>
        <w:t xml:space="preserve">Example </w:t>
      </w:r>
      <w:fldSimple w:instr=" STYLEREF 1 \s ">
        <w:r w:rsidR="00236018">
          <w:rPr>
            <w:noProof/>
          </w:rPr>
          <w:t>7</w:t>
        </w:r>
      </w:fldSimple>
      <w:r w:rsidR="00320F3D">
        <w:noBreakHyphen/>
      </w:r>
      <w:fldSimple w:instr=" SEQ Example \* ARABIC \s 1 ">
        <w:r w:rsidR="00236018">
          <w:rPr>
            <w:noProof/>
          </w:rPr>
          <w:t>8</w:t>
        </w:r>
      </w:fldSimple>
      <w:bookmarkEnd w:id="156"/>
      <w:r>
        <w:t>: Plays WebSocket provide an "in" and an "out" channel when it's ready.</w:t>
      </w:r>
      <w:bookmarkEnd w:id="157"/>
      <w:bookmarkEnd w:id="158"/>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E71FC1">
        <w:fldChar w:fldCharType="begin"/>
      </w:r>
      <w:r w:rsidR="000F7F77">
        <w:instrText xml:space="preserve"> REF _Ref383254084 \h </w:instrText>
      </w:r>
      <w:r w:rsidR="00E71FC1">
        <w:fldChar w:fldCharType="separate"/>
      </w:r>
      <w:r w:rsidR="00236018">
        <w:t xml:space="preserve">Example </w:t>
      </w:r>
      <w:r w:rsidR="00236018">
        <w:rPr>
          <w:noProof/>
        </w:rPr>
        <w:t>7</w:t>
      </w:r>
      <w:r w:rsidR="00236018">
        <w:noBreakHyphen/>
      </w:r>
      <w:r w:rsidR="00236018">
        <w:rPr>
          <w:noProof/>
        </w:rPr>
        <w:t>8</w:t>
      </w:r>
      <w:r w:rsidR="00E71FC1">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E71FC1">
        <w:rPr>
          <w:color w:val="FF0000"/>
        </w:rPr>
        <w:fldChar w:fldCharType="begin"/>
      </w:r>
      <w:r w:rsidR="000F7F77">
        <w:instrText xml:space="preserve"> REF _Ref383254250 \h </w:instrText>
      </w:r>
      <w:r w:rsidR="00E71FC1">
        <w:rPr>
          <w:color w:val="FF0000"/>
        </w:rPr>
      </w:r>
      <w:r w:rsidR="00E71FC1">
        <w:rPr>
          <w:color w:val="FF0000"/>
        </w:rPr>
        <w:fldChar w:fldCharType="separate"/>
      </w:r>
      <w:r w:rsidR="00236018">
        <w:t xml:space="preserve">Example </w:t>
      </w:r>
      <w:r w:rsidR="00236018">
        <w:rPr>
          <w:noProof/>
        </w:rPr>
        <w:t>7</w:t>
      </w:r>
      <w:r w:rsidR="00236018">
        <w:noBreakHyphen/>
      </w:r>
      <w:r w:rsidR="00236018">
        <w:rPr>
          <w:noProof/>
        </w:rPr>
        <w:t>9</w:t>
      </w:r>
      <w:r w:rsidR="00E71FC1">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9"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159" w:name="_Ref383254250"/>
      <w:bookmarkStart w:id="160" w:name="_Toc385266190"/>
      <w:r>
        <w:t xml:space="preserve">Example </w:t>
      </w:r>
      <w:fldSimple w:instr=" STYLEREF 1 \s ">
        <w:r w:rsidR="00236018">
          <w:rPr>
            <w:noProof/>
          </w:rPr>
          <w:t>7</w:t>
        </w:r>
      </w:fldSimple>
      <w:r w:rsidR="00320F3D">
        <w:noBreakHyphen/>
      </w:r>
      <w:fldSimple w:instr=" SEQ Example \* ARABIC \s 1 ">
        <w:r w:rsidR="00236018">
          <w:rPr>
            <w:noProof/>
          </w:rPr>
          <w:t>9</w:t>
        </w:r>
      </w:fldSimple>
      <w:bookmarkEnd w:id="159"/>
      <w:r>
        <w:t>: The Comet class provides an event for disconnection handling.</w:t>
      </w:r>
      <w:bookmarkEnd w:id="160"/>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525035">
      <w:r>
        <w:t>Both of the utility classes allow for sending either strings or Jackson JsonNodes</w:t>
      </w:r>
      <w:r w:rsidR="000F7F77">
        <w:rPr>
          <w:rStyle w:val="Fotnotereferanse"/>
        </w:rPr>
        <w:footnoteReference w:id="29"/>
      </w:r>
      <w:r>
        <w:t>. JSON is the natural choice since it allows for easy access on the client. Play even has a helper to extract a request body as a JsonNode, which fits well into the real time stack of the framework</w:t>
      </w:r>
      <w:r w:rsidR="000F7F77">
        <w:t xml:space="preserve"> </w:t>
      </w:r>
      <w:r w:rsidR="00E71FC1">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E71FC1">
        <w:fldChar w:fldCharType="separate"/>
      </w:r>
      <w:r w:rsidR="006B2065" w:rsidRPr="006B2065">
        <w:rPr>
          <w:noProof/>
        </w:rPr>
        <w:t>[96]</w:t>
      </w:r>
      <w:r w:rsidR="00E71FC1">
        <w:fldChar w:fldCharType="end"/>
      </w:r>
      <w:r w:rsidR="000F7F77">
        <w:t xml:space="preserve">. </w:t>
      </w:r>
      <w:r>
        <w:t>There are some drawbacks though, as serializing more compl</w:t>
      </w:r>
      <w:r w:rsidR="000F7F77">
        <w:t>ex objects yields more overhead</w:t>
      </w:r>
      <w:r>
        <w:t xml:space="preserve"> (</w:t>
      </w:r>
      <w:r w:rsidR="00E71FC1">
        <w:fldChar w:fldCharType="begin"/>
      </w:r>
      <w:r w:rsidR="000F7F77">
        <w:instrText xml:space="preserve"> REF _Ref383254467 \h </w:instrText>
      </w:r>
      <w:r w:rsidR="00E71FC1">
        <w:fldChar w:fldCharType="separate"/>
      </w:r>
      <w:r w:rsidR="00236018">
        <w:t xml:space="preserve">Example </w:t>
      </w:r>
      <w:r w:rsidR="00236018">
        <w:rPr>
          <w:noProof/>
        </w:rPr>
        <w:t>7</w:t>
      </w:r>
      <w:r w:rsidR="00236018">
        <w:noBreakHyphen/>
      </w:r>
      <w:r w:rsidR="00236018">
        <w:rPr>
          <w:noProof/>
        </w:rPr>
        <w:t>10</w:t>
      </w:r>
      <w:r w:rsidR="00E71FC1">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lastRenderedPageBreak/>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50"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1" w:name="_Ref383254467"/>
      <w:bookmarkStart w:id="162" w:name="_Toc385266191"/>
      <w:r>
        <w:t xml:space="preserve">Example </w:t>
      </w:r>
      <w:fldSimple w:instr=" STYLEREF 1 \s ">
        <w:r w:rsidR="00236018">
          <w:rPr>
            <w:noProof/>
          </w:rPr>
          <w:t>7</w:t>
        </w:r>
      </w:fldSimple>
      <w:r w:rsidR="00320F3D">
        <w:noBreakHyphen/>
      </w:r>
      <w:fldSimple w:instr=" SEQ Example \* ARABIC \s 1 ">
        <w:r w:rsidR="00236018">
          <w:rPr>
            <w:noProof/>
          </w:rPr>
          <w:t>10</w:t>
        </w:r>
      </w:fldSimple>
      <w:bookmarkEnd w:id="161"/>
      <w:r>
        <w:t>: A lot of work to serialize complex objects to JSON.</w:t>
      </w:r>
      <w:bookmarkEnd w:id="162"/>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 xml:space="preserve">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E71FC1">
        <w:rPr>
          <w:color w:val="FF0000"/>
        </w:rPr>
        <w:fldChar w:fldCharType="begin"/>
      </w:r>
      <w:r w:rsidR="000F7F77">
        <w:instrText xml:space="preserve"> REF _Ref383254539 \h </w:instrText>
      </w:r>
      <w:r w:rsidR="00E71FC1">
        <w:rPr>
          <w:color w:val="FF0000"/>
        </w:rPr>
      </w:r>
      <w:r w:rsidR="00E71FC1">
        <w:rPr>
          <w:color w:val="FF0000"/>
        </w:rPr>
        <w:fldChar w:fldCharType="separate"/>
      </w:r>
      <w:r w:rsidR="00236018">
        <w:t xml:space="preserve">Figure </w:t>
      </w:r>
      <w:r w:rsidR="00236018">
        <w:rPr>
          <w:noProof/>
        </w:rPr>
        <w:t>7</w:t>
      </w:r>
      <w:r w:rsidR="00236018">
        <w:noBreakHyphen/>
      </w:r>
      <w:r w:rsidR="00236018">
        <w:rPr>
          <w:noProof/>
        </w:rPr>
        <w:t>5</w:t>
      </w:r>
      <w:r w:rsidR="00E71FC1">
        <w:rPr>
          <w:color w:val="FF0000"/>
        </w:rPr>
        <w:fldChar w:fldCharType="end"/>
      </w:r>
      <w:r w:rsidRPr="00B376A7">
        <w:t xml:space="preserve">). With these two transports only, this is a simple solution. If I had introduced long-polling as well, it would have been </w:t>
      </w:r>
      <w:r w:rsidR="007C64A4">
        <w:t>a little</w:t>
      </w:r>
      <w:r w:rsidRPr="00B376A7">
        <w:t xml:space="preserve"> more complicated.</w:t>
      </w:r>
    </w:p>
    <w:p w:rsidR="000F7F77" w:rsidRDefault="00B50260" w:rsidP="000F7F77">
      <w:pPr>
        <w:keepNext/>
        <w:jc w:val="center"/>
      </w:pPr>
      <w:r>
        <w:rPr>
          <w:noProof/>
          <w:lang w:val="nb-NO" w:eastAsia="nb-NO"/>
        </w:rPr>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1"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3" w:name="_Ref383254539"/>
      <w:bookmarkStart w:id="164" w:name="_Toc385266159"/>
      <w:r>
        <w:t xml:space="preserve">Figure </w:t>
      </w:r>
      <w:fldSimple w:instr=" STYLEREF 1 \s ">
        <w:r w:rsidR="00236018">
          <w:rPr>
            <w:noProof/>
          </w:rPr>
          <w:t>7</w:t>
        </w:r>
      </w:fldSimple>
      <w:r w:rsidR="0036084D">
        <w:noBreakHyphen/>
      </w:r>
      <w:fldSimple w:instr=" SEQ Figure \* ARABIC \s 1 ">
        <w:r w:rsidR="00236018">
          <w:rPr>
            <w:noProof/>
          </w:rPr>
          <w:t>5</w:t>
        </w:r>
      </w:fldSimple>
      <w:bookmarkEnd w:id="163"/>
      <w:r>
        <w:t>: Socket helper class hierarchy.</w:t>
      </w:r>
      <w:bookmarkEnd w:id="164"/>
    </w:p>
    <w:p w:rsidR="002C71B6" w:rsidRDefault="00E54FE5" w:rsidP="00E54FE5">
      <w:r>
        <w:lastRenderedPageBreak/>
        <w:t xml:space="preserve">Using a framework with a bare metal client implementation gave some interesting insight into the cost of extra dependencies in a project. </w:t>
      </w:r>
      <w:r w:rsidR="002C71B6">
        <w:t>I looked at the 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9864B8">
        <w:t>/</w:t>
      </w:r>
      <w:proofErr w:type="spellStart"/>
      <w:r w:rsidR="002C71B6">
        <w:t>AuctionHouseUI</w:t>
      </w:r>
      <w:proofErr w:type="spellEnd"/>
      <w:r w:rsidR="002C71B6">
        <w:t xml:space="preserve">” folder on GitHub </w:t>
      </w:r>
      <w:r w:rsidR="00E71FC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E71FC1">
        <w:fldChar w:fldCharType="separate"/>
      </w:r>
      <w:r w:rsidR="002C71B6" w:rsidRPr="002C71B6">
        <w:rPr>
          <w:noProof/>
        </w:rPr>
        <w:t>[13]</w:t>
      </w:r>
      <w:r w:rsidR="00E71FC1">
        <w:fldChar w:fldCharType="end"/>
      </w:r>
      <w:r w:rsidR="002C71B6">
        <w:t xml:space="preserve">. This showed that Plays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 comparison with Lightstreamer nor Meteor. Lightstreamer’s client library alone takes up 246107 bytes, so the other files doesn’t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E71FC1">
        <w:fldChar w:fldCharType="begin"/>
      </w:r>
      <w:r>
        <w:instrText xml:space="preserve"> REF _Ref383164070 \r \h </w:instrText>
      </w:r>
      <w:r w:rsidR="00E71FC1">
        <w:fldChar w:fldCharType="separate"/>
      </w:r>
      <w:r w:rsidR="00236018">
        <w:t>7.5</w:t>
      </w:r>
      <w:r w:rsidR="00E71FC1">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E71FC1">
        <w:rPr>
          <w:color w:val="FF0000"/>
        </w:rPr>
        <w:fldChar w:fldCharType="begin"/>
      </w:r>
      <w:r w:rsidR="00B518B0">
        <w:instrText xml:space="preserve"> REF _Ref383254931 \h </w:instrText>
      </w:r>
      <w:r w:rsidR="00E71FC1">
        <w:rPr>
          <w:color w:val="FF0000"/>
        </w:rPr>
      </w:r>
      <w:r w:rsidR="00E71FC1">
        <w:rPr>
          <w:color w:val="FF0000"/>
        </w:rPr>
        <w:fldChar w:fldCharType="separate"/>
      </w:r>
      <w:r w:rsidR="00236018">
        <w:t xml:space="preserve">Example </w:t>
      </w:r>
      <w:r w:rsidR="00236018">
        <w:rPr>
          <w:noProof/>
        </w:rPr>
        <w:t>7</w:t>
      </w:r>
      <w:r w:rsidR="00236018">
        <w:noBreakHyphen/>
      </w:r>
      <w:r w:rsidR="00236018">
        <w:rPr>
          <w:noProof/>
        </w:rPr>
        <w:t>11</w:t>
      </w:r>
      <w:r w:rsidR="00E71FC1">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E71FC1">
        <w:fldChar w:fldCharType="begin"/>
      </w:r>
      <w:r w:rsidR="00B518B0">
        <w:instrText xml:space="preserve"> REF _Ref383254960 \r \h </w:instrText>
      </w:r>
      <w:r w:rsidR="00E71FC1">
        <w:fldChar w:fldCharType="separate"/>
      </w:r>
      <w:r w:rsidR="00236018">
        <w:t>7.1.3</w:t>
      </w:r>
      <w:r w:rsidR="00E71FC1">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2"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5" w:name="_Ref383254931"/>
      <w:bookmarkStart w:id="166" w:name="_Toc385266192"/>
      <w:r>
        <w:t xml:space="preserve">Example </w:t>
      </w:r>
      <w:fldSimple w:instr=" STYLEREF 1 \s ">
        <w:r w:rsidR="00236018">
          <w:rPr>
            <w:noProof/>
          </w:rPr>
          <w:t>7</w:t>
        </w:r>
      </w:fldSimple>
      <w:r w:rsidR="00320F3D">
        <w:noBreakHyphen/>
      </w:r>
      <w:fldSimple w:instr=" SEQ Example \* ARABIC \s 1 ">
        <w:r w:rsidR="00236018">
          <w:rPr>
            <w:noProof/>
          </w:rPr>
          <w:t>11</w:t>
        </w:r>
      </w:fldSimple>
      <w:bookmarkEnd w:id="165"/>
      <w:r>
        <w:t>: Anonymous callbacks in JavaScript and Java.</w:t>
      </w:r>
      <w:bookmarkEnd w:id="166"/>
    </w:p>
    <w:p w:rsidR="00B376A7" w:rsidRDefault="00B376A7" w:rsidP="00B376A7">
      <w:r>
        <w:lastRenderedPageBreak/>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E71FC1">
        <w:fldChar w:fldCharType="begin" w:fldLock="1"/>
      </w:r>
      <w:r w:rsidR="006D407F">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"[99]" }, "properties" : { "noteIndex" : 0 }, "schema" : "https://github.com/citation-style-language/schema/raw/master/csl-citation.json" }</w:instrText>
      </w:r>
      <w:r w:rsidR="00E71FC1">
        <w:fldChar w:fldCharType="separate"/>
      </w:r>
      <w:r w:rsidR="006B2065" w:rsidRPr="006B2065">
        <w:rPr>
          <w:noProof/>
        </w:rPr>
        <w:t>[99]</w:t>
      </w:r>
      <w:r w:rsidR="00E71FC1">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E71FC1">
        <w:rPr>
          <w:color w:val="FF0000"/>
        </w:rPr>
        <w:fldChar w:fldCharType="begin"/>
      </w:r>
      <w:r w:rsidR="00B737E4">
        <w:instrText xml:space="preserve"> REF _Ref383255638 \h </w:instrText>
      </w:r>
      <w:r w:rsidR="00E71FC1">
        <w:rPr>
          <w:color w:val="FF0000"/>
        </w:rPr>
      </w:r>
      <w:r w:rsidR="00E71FC1">
        <w:rPr>
          <w:color w:val="FF0000"/>
        </w:rPr>
        <w:fldChar w:fldCharType="separate"/>
      </w:r>
      <w:r w:rsidR="00236018">
        <w:t xml:space="preserve">Example </w:t>
      </w:r>
      <w:r w:rsidR="00236018">
        <w:rPr>
          <w:noProof/>
        </w:rPr>
        <w:t>7</w:t>
      </w:r>
      <w:r w:rsidR="00236018">
        <w:noBreakHyphen/>
      </w:r>
      <w:r w:rsidR="00236018">
        <w:rPr>
          <w:noProof/>
        </w:rPr>
        <w:t>12</w:t>
      </w:r>
      <w:r w:rsidR="00E71FC1">
        <w:rPr>
          <w:color w:val="FF0000"/>
        </w:rPr>
        <w:fldChar w:fldCharType="end"/>
      </w:r>
      <w:r w:rsidR="0016378D">
        <w:t xml:space="preserve">). In retrospect, 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WebSockets. This information could then be used to connect to the server. I used</w:t>
      </w:r>
      <w:r w:rsidR="00B737E4">
        <w:t xml:space="preserve"> this method in the load tests (as you can see from the source code on GitHub </w:t>
      </w:r>
      <w:r w:rsidR="00E71FC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E71FC1">
        <w:fldChar w:fldCharType="separate"/>
      </w:r>
      <w:r w:rsidR="00D10BFA" w:rsidRPr="00D10BFA">
        <w:rPr>
          <w:noProof/>
        </w:rPr>
        <w:t>[13]</w:t>
      </w:r>
      <w:r w:rsidR="00E71FC1">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3"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167" w:name="_Ref383255638"/>
      <w:bookmarkStart w:id="168" w:name="_Toc385266193"/>
      <w:r>
        <w:t xml:space="preserve">Example </w:t>
      </w:r>
      <w:fldSimple w:instr=" STYLEREF 1 \s ">
        <w:r w:rsidR="00236018">
          <w:rPr>
            <w:noProof/>
          </w:rPr>
          <w:t>7</w:t>
        </w:r>
      </w:fldSimple>
      <w:r w:rsidR="00320F3D">
        <w:noBreakHyphen/>
      </w:r>
      <w:fldSimple w:instr=" SEQ Example \* ARABIC \s 1 ">
        <w:r w:rsidR="00236018">
          <w:rPr>
            <w:noProof/>
          </w:rPr>
          <w:t>12</w:t>
        </w:r>
      </w:fldSimple>
      <w:bookmarkEnd w:id="167"/>
      <w:r>
        <w:t>: Code to determine WebSockets support based on browser type.</w:t>
      </w:r>
      <w:bookmarkEnd w:id="168"/>
    </w:p>
    <w:p w:rsidR="00CC1C90" w:rsidRDefault="00CC1C90" w:rsidP="004E3DC9">
      <w:pPr>
        <w:pStyle w:val="Overskrift3"/>
      </w:pPr>
      <w:r>
        <w:t>Maturity</w:t>
      </w:r>
    </w:p>
    <w:p w:rsidR="00EB7EBB" w:rsidRDefault="00EB7EBB" w:rsidP="00EB7EBB">
      <w:r>
        <w:t>The framework was introduced in 2009, but Play as it is toda</w:t>
      </w:r>
      <w:r w:rsidR="0093189B">
        <w:t xml:space="preserve">y came out in 2012 as version 2.0 </w:t>
      </w:r>
      <w:r w:rsidR="00E71FC1">
        <w:fldChar w:fldCharType="begin" w:fldLock="1"/>
      </w:r>
      <w:r w:rsidR="006D407F">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"[100]" }, "properties" : { "noteIndex" : 0 }, "schema" : "https://github.com/citation-style-language/schema/raw/master/csl-citation.json" }</w:instrText>
      </w:r>
      <w:r w:rsidR="00E71FC1">
        <w:fldChar w:fldCharType="separate"/>
      </w:r>
      <w:r w:rsidR="006B2065" w:rsidRPr="006B2065">
        <w:rPr>
          <w:noProof/>
        </w:rPr>
        <w:t>[100]</w:t>
      </w:r>
      <w:r w:rsidR="00E71FC1">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E71FC1">
        <w:fldChar w:fldCharType="begin" w:fldLock="1"/>
      </w:r>
      <w:r w:rsidR="006D407F">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"[101]" }, "properties" : { "noteIndex" : 0 }, "schema" : "https://github.com/citation-style-language/schema/raw/master/csl-citation.json" }</w:instrText>
      </w:r>
      <w:r w:rsidR="00E71FC1">
        <w:fldChar w:fldCharType="separate"/>
      </w:r>
      <w:r w:rsidR="006B2065" w:rsidRPr="006B2065">
        <w:rPr>
          <w:noProof/>
        </w:rPr>
        <w:t>[101]</w:t>
      </w:r>
      <w:r w:rsidR="00E71FC1">
        <w:fldChar w:fldCharType="end"/>
      </w:r>
      <w:r>
        <w:t>.</w:t>
      </w:r>
    </w:p>
    <w:p w:rsidR="00EB7EBB" w:rsidRDefault="00EB7EBB" w:rsidP="00EB7EBB">
      <w:r>
        <w:lastRenderedPageBreak/>
        <w:t xml:space="preserve">Nonetheless, Play keeps gaining popularity, and it is considered a stable piece of software. This is my opinion as well, but there were some issues. Outdated versions of third party software and broken links on the homepage </w:t>
      </w:r>
      <w:r w:rsidR="00537967">
        <w:t>were</w:t>
      </w:r>
      <w:r>
        <w:t xml:space="preserve">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69" w:name="_Ref383165343"/>
      <w:bookmarkStart w:id="170" w:name="_Toc385266090"/>
      <w:r>
        <w:t>SignalR</w:t>
      </w:r>
      <w:bookmarkEnd w:id="169"/>
      <w:bookmarkEnd w:id="170"/>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E71FC1">
        <w:fldChar w:fldCharType="begin"/>
      </w:r>
      <w:r w:rsidR="004B3777">
        <w:instrText xml:space="preserve"> REF _Ref383256326 \r \h </w:instrText>
      </w:r>
      <w:r w:rsidR="00E71FC1">
        <w:fldChar w:fldCharType="separate"/>
      </w:r>
      <w:r w:rsidR="00236018">
        <w:t>6.6.1</w:t>
      </w:r>
      <w:r w:rsidR="00E71FC1">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 has a very comprehensive introduction part. It talks you through all from what it is to making your first application. As with all other .NET applications, you use Visual Studio</w:t>
      </w:r>
      <w:r w:rsidR="00726416">
        <w:t xml:space="preserve"> as IDE</w:t>
      </w:r>
      <w:r w:rsidR="00797D62">
        <w:t xml:space="preserve"> and</w:t>
      </w:r>
      <w:r>
        <w:t xml:space="preserve"> </w:t>
      </w:r>
      <w:proofErr w:type="spellStart"/>
      <w:r>
        <w:t>Nuget</w:t>
      </w:r>
      <w:proofErr w:type="spellEnd"/>
      <w:r>
        <w:t xml:space="preserve"> is the 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E71FC1">
        <w:fldChar w:fldCharType="begin" w:fldLock="1"/>
      </w:r>
      <w:r w:rsidR="006D407F">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"[102]" }, "properties" : { "noteIndex" : 0 }, "schema" : "https://github.com/citation-style-language/schema/raw/master/csl-citation.json" }</w:instrText>
      </w:r>
      <w:r w:rsidR="00E71FC1">
        <w:fldChar w:fldCharType="separate"/>
      </w:r>
      <w:r w:rsidR="006B2065" w:rsidRPr="006B2065">
        <w:rPr>
          <w:noProof/>
        </w:rPr>
        <w:t>[102]</w:t>
      </w:r>
      <w:r w:rsidR="00E71FC1">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E71FC1">
        <w:fldChar w:fldCharType="begin" w:fldLock="1"/>
      </w:r>
      <w:r w:rsidR="006D407F">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E71FC1">
        <w:fldChar w:fldCharType="separate"/>
      </w:r>
      <w:r w:rsidR="00D10BFA" w:rsidRPr="00D10BFA">
        <w:rPr>
          <w:noProof/>
        </w:rPr>
        <w:t>[39]</w:t>
      </w:r>
      <w:r w:rsidR="00E71FC1">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lastRenderedPageBreak/>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 xml:space="preserve">There are some things I missed in the documentation. Hubs are thoroughly </w:t>
      </w:r>
      <w:r w:rsidR="00263FCB">
        <w:t>documented</w:t>
      </w:r>
      <w:r>
        <w:t>,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E71FC1">
        <w:fldChar w:fldCharType="begin" w:fldLock="1"/>
      </w:r>
      <w:r w:rsidR="006D407F">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E71FC1">
        <w:fldChar w:fldCharType="separate"/>
      </w:r>
      <w:r w:rsidR="006B2065" w:rsidRPr="006B2065">
        <w:rPr>
          <w:noProof/>
        </w:rPr>
        <w:t>[103]</w:t>
      </w:r>
      <w:r w:rsidR="00E71FC1">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E71FC1">
        <w:rPr>
          <w:color w:val="FF0000"/>
        </w:rPr>
        <w:fldChar w:fldCharType="begin"/>
      </w:r>
      <w:r w:rsidR="002A12CD">
        <w:instrText xml:space="preserve"> REF _Ref383256687 \h </w:instrText>
      </w:r>
      <w:r w:rsidR="00E71FC1">
        <w:rPr>
          <w:color w:val="FF0000"/>
        </w:rPr>
      </w:r>
      <w:r w:rsidR="00E71FC1">
        <w:rPr>
          <w:color w:val="FF0000"/>
        </w:rPr>
        <w:fldChar w:fldCharType="separate"/>
      </w:r>
      <w:r w:rsidR="00236018">
        <w:t xml:space="preserve">Example </w:t>
      </w:r>
      <w:r w:rsidR="00236018">
        <w:rPr>
          <w:noProof/>
        </w:rPr>
        <w:t>7</w:t>
      </w:r>
      <w:r w:rsidR="00236018">
        <w:noBreakHyphen/>
      </w:r>
      <w:r w:rsidR="00236018">
        <w:rPr>
          <w:noProof/>
        </w:rPr>
        <w:t>13</w:t>
      </w:r>
      <w:r w:rsidR="00E71FC1">
        <w:rPr>
          <w:color w:val="FF0000"/>
        </w:rPr>
        <w:fldChar w:fldCharType="end"/>
      </w:r>
      <w:r>
        <w:t>).</w:t>
      </w:r>
    </w:p>
    <w:p w:rsidR="00AB4CAF" w:rsidRDefault="00693570" w:rsidP="00AB4CAF">
      <w:pPr>
        <w:keepNext/>
        <w:jc w:val="center"/>
      </w:pPr>
      <w:r>
        <w:rPr>
          <w:noProof/>
          <w:lang w:val="nb-NO" w:eastAsia="nb-NO"/>
        </w:rPr>
        <w:drawing>
          <wp:inline distT="0" distB="0" distL="0" distR="0">
            <wp:extent cx="4986670" cy="2142017"/>
            <wp:effectExtent l="19050" t="0" r="443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4" cstate="print"/>
                    <a:stretch>
                      <a:fillRect/>
                    </a:stretch>
                  </pic:blipFill>
                  <pic:spPr>
                    <a:xfrm>
                      <a:off x="0" y="0"/>
                      <a:ext cx="4990717" cy="2143755"/>
                    </a:xfrm>
                    <a:prstGeom prst="rect">
                      <a:avLst/>
                    </a:prstGeom>
                  </pic:spPr>
                </pic:pic>
              </a:graphicData>
            </a:graphic>
          </wp:inline>
        </w:drawing>
      </w:r>
    </w:p>
    <w:p w:rsidR="00693570" w:rsidRDefault="00AB4CAF" w:rsidP="00AB4CAF">
      <w:pPr>
        <w:pStyle w:val="Bildetekst"/>
        <w:jc w:val="center"/>
      </w:pPr>
      <w:bookmarkStart w:id="171" w:name="_Ref383256687"/>
      <w:bookmarkStart w:id="172" w:name="_Toc385266194"/>
      <w:r>
        <w:t xml:space="preserve">Example </w:t>
      </w:r>
      <w:fldSimple w:instr=" STYLEREF 1 \s ">
        <w:r w:rsidR="00236018">
          <w:rPr>
            <w:noProof/>
          </w:rPr>
          <w:t>7</w:t>
        </w:r>
      </w:fldSimple>
      <w:r w:rsidR="00320F3D">
        <w:noBreakHyphen/>
      </w:r>
      <w:fldSimple w:instr=" SEQ Example \* ARABIC \s 1 ">
        <w:r w:rsidR="00236018">
          <w:rPr>
            <w:noProof/>
          </w:rPr>
          <w:t>13</w:t>
        </w:r>
      </w:fldSimple>
      <w:bookmarkEnd w:id="171"/>
      <w:r>
        <w:t>: SignalR's RPC model makes it simple and understandable.</w:t>
      </w:r>
      <w:bookmarkEnd w:id="172"/>
    </w:p>
    <w:p w:rsidR="00461B8D" w:rsidRDefault="00461B8D" w:rsidP="00461B8D">
      <w:r>
        <w:lastRenderedPageBreak/>
        <w:t>C#'s convention is to have method names with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w:t>
      </w:r>
      <w:r w:rsidR="002F4A04">
        <w:t>“</w:t>
      </w:r>
      <w:r>
        <w:t>get</w:t>
      </w:r>
      <w:r w:rsidR="002F4A04">
        <w:t>”-</w:t>
      </w:r>
      <w:r>
        <w:t>call. Clients can also specify functions that are callable from the server in the same RPC style</w:t>
      </w:r>
      <w:r w:rsidR="00685C52">
        <w:t xml:space="preserve"> as clients call server methods</w:t>
      </w:r>
      <w:r>
        <w:t xml:space="preserve"> (</w:t>
      </w:r>
      <w:r w:rsidR="00E71FC1">
        <w:fldChar w:fldCharType="begin"/>
      </w:r>
      <w:r w:rsidR="00685C52">
        <w:instrText xml:space="preserve"> REF _Ref383256864 \h </w:instrText>
      </w:r>
      <w:r w:rsidR="00E71FC1">
        <w:fldChar w:fldCharType="separate"/>
      </w:r>
      <w:r w:rsidR="00236018">
        <w:t xml:space="preserve">Example </w:t>
      </w:r>
      <w:r w:rsidR="00236018">
        <w:rPr>
          <w:noProof/>
        </w:rPr>
        <w:t>7</w:t>
      </w:r>
      <w:r w:rsidR="00236018">
        <w:noBreakHyphen/>
      </w:r>
      <w:r w:rsidR="00236018">
        <w:rPr>
          <w:noProof/>
        </w:rPr>
        <w:t>14</w:t>
      </w:r>
      <w:r w:rsidR="00E71FC1">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E71FC1">
        <w:fldChar w:fldCharType="begin"/>
      </w:r>
      <w:r w:rsidR="00685C52">
        <w:instrText xml:space="preserve"> REF _Ref383256916 \r \h </w:instrText>
      </w:r>
      <w:r w:rsidR="00E71FC1">
        <w:fldChar w:fldCharType="separate"/>
      </w:r>
      <w:r w:rsidR="00236018">
        <w:t>7.1.3</w:t>
      </w:r>
      <w:r w:rsidR="00E71FC1">
        <w:fldChar w:fldCharType="end"/>
      </w:r>
      <w:r>
        <w:t>).</w:t>
      </w:r>
    </w:p>
    <w:p w:rsidR="00685C52" w:rsidRDefault="00981DFE" w:rsidP="00685C52">
      <w:pPr>
        <w:keepNext/>
        <w:jc w:val="center"/>
      </w:pPr>
      <w:r>
        <w:rPr>
          <w:noProof/>
          <w:lang w:val="nb-NO" w:eastAsia="nb-NO"/>
        </w:rPr>
        <w:drawing>
          <wp:inline distT="0" distB="0" distL="0" distR="0">
            <wp:extent cx="4409041" cy="2254103"/>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5" cstate="print"/>
                    <a:stretch>
                      <a:fillRect/>
                    </a:stretch>
                  </pic:blipFill>
                  <pic:spPr>
                    <a:xfrm>
                      <a:off x="0" y="0"/>
                      <a:ext cx="4427025" cy="2263297"/>
                    </a:xfrm>
                    <a:prstGeom prst="rect">
                      <a:avLst/>
                    </a:prstGeom>
                  </pic:spPr>
                </pic:pic>
              </a:graphicData>
            </a:graphic>
          </wp:inline>
        </w:drawing>
      </w:r>
    </w:p>
    <w:p w:rsidR="00981DFE" w:rsidRDefault="00685C52" w:rsidP="00685C52">
      <w:pPr>
        <w:pStyle w:val="Bildetekst"/>
        <w:jc w:val="center"/>
      </w:pPr>
      <w:bookmarkStart w:id="173" w:name="_Ref383256864"/>
      <w:bookmarkStart w:id="174" w:name="_Toc385266195"/>
      <w:r>
        <w:t xml:space="preserve">Example </w:t>
      </w:r>
      <w:fldSimple w:instr=" STYLEREF 1 \s ">
        <w:r w:rsidR="00236018">
          <w:rPr>
            <w:noProof/>
          </w:rPr>
          <w:t>7</w:t>
        </w:r>
      </w:fldSimple>
      <w:r w:rsidR="00320F3D">
        <w:noBreakHyphen/>
      </w:r>
      <w:fldSimple w:instr=" SEQ Example \* ARABIC \s 1 ">
        <w:r w:rsidR="00236018">
          <w:rPr>
            <w:noProof/>
          </w:rPr>
          <w:t>14</w:t>
        </w:r>
      </w:fldSimple>
      <w:bookmarkEnd w:id="173"/>
      <w:r>
        <w:t>: Clients can specify functions for the server to invoke.</w:t>
      </w:r>
      <w:bookmarkEnd w:id="174"/>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E71FC1">
        <w:fldChar w:fldCharType="begin" w:fldLock="1"/>
      </w:r>
      <w:r w:rsidR="006D407F">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"[104]" }, "properties" : { "noteIndex" : 0 }, "schema" : "https://github.com/citation-style-language/schema/raw/master/csl-citation.json" }</w:instrText>
      </w:r>
      <w:r w:rsidR="00E71FC1">
        <w:fldChar w:fldCharType="separate"/>
      </w:r>
      <w:r w:rsidR="006B2065" w:rsidRPr="006B2065">
        <w:rPr>
          <w:noProof/>
        </w:rPr>
        <w:t>[104]</w:t>
      </w:r>
      <w:r w:rsidR="00E71FC1">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9864B8">
      <w:pPr>
        <w:pStyle w:val="Overskrift3"/>
      </w:pPr>
      <w:r>
        <w:lastRenderedPageBreak/>
        <w:t>Maintainability</w:t>
      </w:r>
    </w:p>
    <w:p w:rsidR="00E96ABA" w:rsidRDefault="00E96ABA" w:rsidP="009864B8">
      <w:pPr>
        <w:keepNext/>
        <w:keepLines/>
      </w:pPr>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E71FC1">
        <w:fldChar w:fldCharType="begin" w:fldLock="1"/>
      </w:r>
      <w:r w:rsidR="006D407F">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E71FC1">
        <w:fldChar w:fldCharType="separate"/>
      </w:r>
      <w:r w:rsidR="006B2065" w:rsidRPr="006B2065">
        <w:rPr>
          <w:noProof/>
        </w:rPr>
        <w:t>[103]</w:t>
      </w:r>
      <w:r w:rsidR="00E71FC1">
        <w:fldChar w:fldCharType="end"/>
      </w:r>
      <w:r>
        <w:t>. Setting up tests like this allows you to verify all logic within a hub. (</w:t>
      </w:r>
      <w:r w:rsidR="00E71FC1">
        <w:fldChar w:fldCharType="begin"/>
      </w:r>
      <w:r w:rsidR="00685C52">
        <w:instrText xml:space="preserve"> REF _Ref383257108 \h </w:instrText>
      </w:r>
      <w:r w:rsidR="00E71FC1">
        <w:fldChar w:fldCharType="separate"/>
      </w:r>
      <w:r w:rsidR="00236018">
        <w:t xml:space="preserve">Example </w:t>
      </w:r>
      <w:r w:rsidR="00236018">
        <w:rPr>
          <w:noProof/>
        </w:rPr>
        <w:t>7</w:t>
      </w:r>
      <w:r w:rsidR="00236018">
        <w:noBreakHyphen/>
      </w:r>
      <w:r w:rsidR="00236018">
        <w:rPr>
          <w:noProof/>
        </w:rPr>
        <w:t>15</w:t>
      </w:r>
      <w:r w:rsidR="00E71FC1">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6"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5" w:name="_Ref383257108"/>
      <w:bookmarkStart w:id="176" w:name="_Toc385266196"/>
      <w:r>
        <w:t xml:space="preserve">Example </w:t>
      </w:r>
      <w:fldSimple w:instr=" STYLEREF 1 \s ">
        <w:r w:rsidR="00236018">
          <w:rPr>
            <w:noProof/>
          </w:rPr>
          <w:t>7</w:t>
        </w:r>
      </w:fldSimple>
      <w:r w:rsidR="00320F3D">
        <w:noBreakHyphen/>
      </w:r>
      <w:fldSimple w:instr=" SEQ Example \* ARABIC \s 1 ">
        <w:r w:rsidR="00236018">
          <w:rPr>
            <w:noProof/>
          </w:rPr>
          <w:t>15</w:t>
        </w:r>
      </w:fldSimple>
      <w:bookmarkEnd w:id="175"/>
      <w:r>
        <w:t>: Unit test code for a SignalR Hub method.</w:t>
      </w:r>
      <w:bookmarkEnd w:id="176"/>
    </w:p>
    <w:p w:rsidR="00E96ABA" w:rsidRDefault="00E96ABA" w:rsidP="00DD5356">
      <w:r w:rsidRPr="00E96ABA">
        <w:t>The site</w:t>
      </w:r>
      <w:r w:rsidR="00456973">
        <w:t xml:space="preserve"> I found information about this</w:t>
      </w:r>
      <w:r w:rsidRPr="00E96ABA">
        <w:t xml:space="preserv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E71FC1">
        <w:fldChar w:fldCharType="begin" w:fldLock="1"/>
      </w:r>
      <w:r w:rsidR="006D407F">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"[105]" }, "properties" : { "noteIndex" : 0 }, "schema" : "https://github.com/citation-style-language/schema/raw/master/csl-citation.json" }</w:instrText>
      </w:r>
      <w:r w:rsidR="00E71FC1">
        <w:fldChar w:fldCharType="separate"/>
      </w:r>
      <w:r w:rsidR="006B2065" w:rsidRPr="006B2065">
        <w:rPr>
          <w:noProof/>
        </w:rPr>
        <w:t>[105]</w:t>
      </w:r>
      <w:r w:rsidR="00E71FC1">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E71FC1">
        <w:fldChar w:fldCharType="begin" w:fldLock="1"/>
      </w:r>
      <w:r w:rsidR="006D407F">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"[106]" }, "properties" : { "noteIndex" : 0 }, "schema" : "https://github.com/citation-style-language/schema/raw/master/csl-citation.json" }</w:instrText>
      </w:r>
      <w:r w:rsidR="00E71FC1">
        <w:fldChar w:fldCharType="separate"/>
      </w:r>
      <w:r w:rsidR="006B2065" w:rsidRPr="006B2065">
        <w:rPr>
          <w:noProof/>
        </w:rPr>
        <w:t>[106]</w:t>
      </w:r>
      <w:r w:rsidR="00E71FC1">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E71FC1">
        <w:fldChar w:fldCharType="begin" w:fldLock="1"/>
      </w:r>
      <w:r w:rsidR="006D407F">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"[107]" }, "properties" : { "noteIndex" : 0 }, "schema" : "https://github.com/citation-style-language/schema/raw/master/csl-citation.json" }</w:instrText>
      </w:r>
      <w:r w:rsidR="00E71FC1">
        <w:fldChar w:fldCharType="separate"/>
      </w:r>
      <w:r w:rsidR="006B2065" w:rsidRPr="006B2065">
        <w:rPr>
          <w:noProof/>
        </w:rPr>
        <w:t>[107]</w:t>
      </w:r>
      <w:r w:rsidR="00E71FC1">
        <w:fldChar w:fldCharType="end"/>
      </w:r>
      <w:r>
        <w:t>. Furthermore, a lot of attention goes into promoting the library at conferences. All this shows that Microsoft has confidence in the technology.</w:t>
      </w:r>
    </w:p>
    <w:p w:rsidR="00744B0C" w:rsidRDefault="00744B0C" w:rsidP="00744B0C">
      <w:r>
        <w:lastRenderedPageBreak/>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177" w:name="_Ref383164070"/>
      <w:bookmarkStart w:id="178" w:name="_Toc385266091"/>
      <w:r>
        <w:t>Meteor</w:t>
      </w:r>
      <w:bookmarkEnd w:id="177"/>
      <w:bookmarkEnd w:id="178"/>
    </w:p>
    <w:p w:rsidR="007C4A84" w:rsidRPr="007C4A84" w:rsidRDefault="00A2099F" w:rsidP="007C4A84">
      <w:r>
        <w:t xml:space="preserve">Meteor is a web application framework with real time in its center. As of writing it has official versions for UNIX based operating systems. </w:t>
      </w:r>
      <w:r w:rsidR="007C4A84" w:rsidRPr="007C4A84">
        <w:t>The unofficial Windows</w:t>
      </w:r>
      <w:r>
        <w:t xml:space="preserve"> version is a little behind the </w:t>
      </w:r>
      <w:r w:rsidR="007C4A84" w:rsidRPr="007C4A84">
        <w:t>official. During my work, this was not the case, and both versions was 0.6.6.3.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E71FC1">
        <w:fldChar w:fldCharType="begin"/>
      </w:r>
      <w:r w:rsidR="001E5E0E">
        <w:instrText xml:space="preserve"> REF _Ref383257637 \r \h </w:instrText>
      </w:r>
      <w:r w:rsidR="00E71FC1">
        <w:fldChar w:fldCharType="separate"/>
      </w:r>
      <w:r w:rsidR="00236018">
        <w:t>6.6.3</w:t>
      </w:r>
      <w:r w:rsidR="00E71FC1">
        <w:fldChar w:fldCharType="end"/>
      </w:r>
      <w:r w:rsidR="007C4A84" w:rsidRPr="007C4A84">
        <w:t>. Meteor also have integrated support for a client side template language. The common user interface described in section</w:t>
      </w:r>
      <w:r w:rsidR="001E5E0E">
        <w:t xml:space="preserve"> </w:t>
      </w:r>
      <w:r w:rsidR="00E71FC1">
        <w:fldChar w:fldCharType="begin"/>
      </w:r>
      <w:r w:rsidR="001E5E0E">
        <w:instrText xml:space="preserve"> REF _Ref383257663 \r \h </w:instrText>
      </w:r>
      <w:r w:rsidR="00E71FC1">
        <w:fldChar w:fldCharType="separate"/>
      </w:r>
      <w:r w:rsidR="00236018">
        <w:t>6.6.1</w:t>
      </w:r>
      <w:r w:rsidR="00E71FC1">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E71FC1">
        <w:fldChar w:fldCharType="begin" w:fldLock="1"/>
      </w:r>
      <w:r w:rsidR="006D407F">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"[108]" }, "properties" : { "noteIndex" : 0 }, "schema" : "https://github.com/citation-style-language/schema/raw/master/csl-citation.json" }</w:instrText>
      </w:r>
      <w:r w:rsidR="00E71FC1">
        <w:fldChar w:fldCharType="separate"/>
      </w:r>
      <w:r w:rsidR="006B2065" w:rsidRPr="006B2065">
        <w:rPr>
          <w:noProof/>
        </w:rPr>
        <w:t>[108]</w:t>
      </w:r>
      <w:r w:rsidR="00E71FC1">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E71FC1">
        <w:fldChar w:fldCharType="begin" w:fldLock="1"/>
      </w:r>
      <w:r w:rsidR="006D407F">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"[109]" }, "properties" : { "noteIndex" : 0 }, "schema" : "https://github.com/citation-style-language/schema/raw/master/csl-citation.json" }</w:instrText>
      </w:r>
      <w:r w:rsidR="00E71FC1">
        <w:fldChar w:fldCharType="separate"/>
      </w:r>
      <w:r w:rsidR="006B2065" w:rsidRPr="006B2065">
        <w:rPr>
          <w:noProof/>
        </w:rPr>
        <w:t>[109]</w:t>
      </w:r>
      <w:r w:rsidR="00E71FC1">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E71FC1">
        <w:fldChar w:fldCharType="begin"/>
      </w:r>
      <w:r w:rsidR="001E5E0E">
        <w:instrText xml:space="preserve"> REF _Ref383257877 \h </w:instrText>
      </w:r>
      <w:r w:rsidR="00E71FC1">
        <w:fldChar w:fldCharType="separate"/>
      </w:r>
      <w:r w:rsidR="00236018">
        <w:t xml:space="preserve">Figure </w:t>
      </w:r>
      <w:r w:rsidR="00236018">
        <w:rPr>
          <w:noProof/>
        </w:rPr>
        <w:t>7</w:t>
      </w:r>
      <w:r w:rsidR="00236018">
        <w:noBreakHyphen/>
      </w:r>
      <w:r w:rsidR="00236018">
        <w:rPr>
          <w:noProof/>
        </w:rPr>
        <w:t>6</w:t>
      </w:r>
      <w:r w:rsidR="00E71FC1">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7"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79" w:name="_Ref383257877"/>
      <w:bookmarkStart w:id="180" w:name="_Toc385266160"/>
      <w:r>
        <w:t xml:space="preserve">Figure </w:t>
      </w:r>
      <w:fldSimple w:instr=" STYLEREF 1 \s ">
        <w:r w:rsidR="00236018">
          <w:rPr>
            <w:noProof/>
          </w:rPr>
          <w:t>7</w:t>
        </w:r>
      </w:fldSimple>
      <w:r w:rsidR="0036084D">
        <w:noBreakHyphen/>
      </w:r>
      <w:fldSimple w:instr=" SEQ Figure \* ARABIC \s 1 ">
        <w:r w:rsidR="00236018">
          <w:rPr>
            <w:noProof/>
          </w:rPr>
          <w:t>6</w:t>
        </w:r>
      </w:fldSimple>
      <w:bookmarkEnd w:id="179"/>
      <w:r>
        <w:t>: Hard to keep track of stability of features in Meteor's documentation.</w:t>
      </w:r>
      <w:bookmarkEnd w:id="180"/>
    </w:p>
    <w:p w:rsidR="00BC3142" w:rsidRDefault="00BC3142" w:rsidP="00BC3142">
      <w:r>
        <w:t>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8" w:history="1">
        <w:r w:rsidR="00EE5C58" w:rsidRPr="00B04886">
          <w:rPr>
            <w:rStyle w:val="Hyperkobling"/>
          </w:rPr>
          <w:t>https://www.meteor.com/screencast</w:t>
        </w:r>
      </w:hyperlink>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though, it is not simple. But I can see that if the smart package system</w:t>
      </w:r>
      <w:r w:rsidR="001E5E0E">
        <w:t xml:space="preserve"> </w:t>
      </w:r>
      <w:r w:rsidR="00E71FC1">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E71FC1">
        <w:fldChar w:fldCharType="separate"/>
      </w:r>
      <w:r w:rsidR="00D10BFA" w:rsidRPr="00D10BFA">
        <w:rPr>
          <w:noProof/>
        </w:rPr>
        <w:t>[50]</w:t>
      </w:r>
      <w:r w:rsidR="00E71FC1">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lastRenderedPageBreak/>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E71FC1">
        <w:rPr>
          <w:color w:val="FF0000"/>
        </w:rPr>
        <w:fldChar w:fldCharType="begin"/>
      </w:r>
      <w:r w:rsidR="001E5E0E">
        <w:instrText xml:space="preserve"> REF _Ref383258000 \h </w:instrText>
      </w:r>
      <w:r w:rsidR="00E71FC1">
        <w:rPr>
          <w:color w:val="FF0000"/>
        </w:rPr>
      </w:r>
      <w:r w:rsidR="00E71FC1">
        <w:rPr>
          <w:color w:val="FF0000"/>
        </w:rPr>
        <w:fldChar w:fldCharType="separate"/>
      </w:r>
      <w:r w:rsidR="00236018">
        <w:t xml:space="preserve">Example </w:t>
      </w:r>
      <w:r w:rsidR="00236018">
        <w:rPr>
          <w:noProof/>
        </w:rPr>
        <w:t>7</w:t>
      </w:r>
      <w:r w:rsidR="00236018">
        <w:noBreakHyphen/>
      </w:r>
      <w:r w:rsidR="00236018">
        <w:rPr>
          <w:noProof/>
        </w:rPr>
        <w:t>16</w:t>
      </w:r>
      <w:r w:rsidR="00E71FC1">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9"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1" w:name="_Ref383258000"/>
      <w:bookmarkStart w:id="182" w:name="_Toc385266197"/>
      <w:r>
        <w:t xml:space="preserve">Example </w:t>
      </w:r>
      <w:fldSimple w:instr=" STYLEREF 1 \s ">
        <w:r w:rsidR="00236018">
          <w:rPr>
            <w:noProof/>
          </w:rPr>
          <w:t>7</w:t>
        </w:r>
      </w:fldSimple>
      <w:r w:rsidR="00320F3D">
        <w:noBreakHyphen/>
      </w:r>
      <w:fldSimple w:instr=" SEQ Example \* ARABIC \s 1 ">
        <w:r w:rsidR="00236018">
          <w:rPr>
            <w:noProof/>
          </w:rPr>
          <w:t>16</w:t>
        </w:r>
      </w:fldSimple>
      <w:bookmarkEnd w:id="181"/>
      <w:r>
        <w:t>: Meteor wraps your client side files automatically</w:t>
      </w:r>
      <w:r>
        <w:rPr>
          <w:noProof/>
        </w:rPr>
        <w:t xml:space="preserve"> in a scope.</w:t>
      </w:r>
      <w:bookmarkEnd w:id="182"/>
    </w:p>
    <w:p w:rsidR="00521A37" w:rsidRDefault="00521A37" w:rsidP="00521A37">
      <w:r>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E71FC1">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E71FC1">
        <w:fldChar w:fldCharType="separate"/>
      </w:r>
      <w:r w:rsidR="00D10BFA" w:rsidRPr="00D10BFA">
        <w:rPr>
          <w:noProof/>
        </w:rPr>
        <w:t>[50]</w:t>
      </w:r>
      <w:r w:rsidR="00E71FC1">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 xml:space="preserve">Another thing that is a little tricky because of Meteor's "magic" is structuring files that depend on other files. Files load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E71FC1">
        <w:fldChar w:fldCharType="begin"/>
      </w:r>
      <w:r w:rsidR="005C6E8B">
        <w:instrText xml:space="preserve"> REF _Ref383258460 \r \h </w:instrText>
      </w:r>
      <w:r w:rsidR="00E71FC1">
        <w:fldChar w:fldCharType="separate"/>
      </w:r>
      <w:r w:rsidR="00236018">
        <w:t>7.2.2</w:t>
      </w:r>
      <w:r w:rsidR="00E71FC1">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E71FC1">
        <w:fldChar w:fldCharType="begin"/>
      </w:r>
      <w:r w:rsidR="00863F6F">
        <w:instrText xml:space="preserve"> REF _Ref383258656 \h </w:instrText>
      </w:r>
      <w:r w:rsidR="00E71FC1">
        <w:fldChar w:fldCharType="separate"/>
      </w:r>
      <w:r w:rsidR="00236018">
        <w:t xml:space="preserve">Example </w:t>
      </w:r>
      <w:r w:rsidR="00236018">
        <w:rPr>
          <w:noProof/>
        </w:rPr>
        <w:t>7</w:t>
      </w:r>
      <w:r w:rsidR="00236018">
        <w:noBreakHyphen/>
      </w:r>
      <w:r w:rsidR="00236018">
        <w:rPr>
          <w:noProof/>
        </w:rPr>
        <w:t>17</w:t>
      </w:r>
      <w:r w:rsidR="00E71FC1">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60"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3" w:name="_Ref383258656"/>
      <w:bookmarkStart w:id="184" w:name="_Toc385266198"/>
      <w:r>
        <w:t xml:space="preserve">Example </w:t>
      </w:r>
      <w:fldSimple w:instr=" STYLEREF 1 \s ">
        <w:r w:rsidR="00236018">
          <w:rPr>
            <w:noProof/>
          </w:rPr>
          <w:t>7</w:t>
        </w:r>
      </w:fldSimple>
      <w:r w:rsidR="00320F3D">
        <w:noBreakHyphen/>
      </w:r>
      <w:fldSimple w:instr=" SEQ Example \* ARABIC \s 1 ">
        <w:r w:rsidR="00236018">
          <w:rPr>
            <w:noProof/>
          </w:rPr>
          <w:t>17</w:t>
        </w:r>
      </w:fldSimple>
      <w:bookmarkEnd w:id="183"/>
      <w:r>
        <w:t>: Meteor method used for request/response functionality.</w:t>
      </w:r>
      <w:bookmarkEnd w:id="184"/>
    </w:p>
    <w:p w:rsidR="005276F4" w:rsidRDefault="005276F4" w:rsidP="005276F4">
      <w:r>
        <w:t>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E71FC1">
        <w:fldChar w:fldCharType="begin" w:fldLock="1"/>
      </w:r>
      <w:r w:rsidR="006D407F">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"[110]" }, "properties" : { "noteIndex" : 0 }, "schema" : "https://github.com/citation-style-language/schema/raw/master/csl-citation.json" }</w:instrText>
      </w:r>
      <w:r w:rsidR="00E71FC1">
        <w:fldChar w:fldCharType="separate"/>
      </w:r>
      <w:r w:rsidR="006B2065" w:rsidRPr="006B2065">
        <w:rPr>
          <w:noProof/>
        </w:rPr>
        <w:t>[110]</w:t>
      </w:r>
      <w:r w:rsidR="00E71FC1">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As of now there is no official testing framework for Meteor. I find it a little worrying that the roadmap lists this as "In 1.0 if time permits"</w:t>
      </w:r>
      <w:r w:rsidR="00764F56">
        <w:t xml:space="preserve"> </w:t>
      </w:r>
      <w:r w:rsidR="00E71FC1">
        <w:fldChar w:fldCharType="begin" w:fldLock="1"/>
      </w:r>
      <w:r w:rsidR="006D407F">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E71FC1">
        <w:fldChar w:fldCharType="separate"/>
      </w:r>
      <w:r w:rsidR="006B2065" w:rsidRPr="006B2065">
        <w:rPr>
          <w:noProof/>
        </w:rPr>
        <w:t>[73]</w:t>
      </w:r>
      <w:r w:rsidR="00E71FC1">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though,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E71FC1">
        <w:fldChar w:fldCharType="begin" w:fldLock="1"/>
      </w:r>
      <w:r w:rsidR="006D407F">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"[111]" }, "properties" : { "noteIndex" : 0 }, "schema" : "https://github.com/citation-style-language/schema/raw/master/csl-citation.json" }</w:instrText>
      </w:r>
      <w:r w:rsidR="00E71FC1">
        <w:fldChar w:fldCharType="separate"/>
      </w:r>
      <w:r w:rsidR="006B2065" w:rsidRPr="006B2065">
        <w:rPr>
          <w:noProof/>
        </w:rPr>
        <w:t>[111]</w:t>
      </w:r>
      <w:r w:rsidR="00E71FC1">
        <w:fldChar w:fldCharType="end"/>
      </w:r>
      <w:r w:rsidR="00764F56">
        <w:t xml:space="preserve"> </w:t>
      </w:r>
      <w:r>
        <w:t>that allows you to in</w:t>
      </w:r>
      <w:r w:rsidR="00764F56">
        <w:t xml:space="preserve">ject mocks into another module </w:t>
      </w:r>
      <w:r>
        <w:t>(</w:t>
      </w:r>
      <w:r w:rsidR="00E71FC1">
        <w:fldChar w:fldCharType="begin"/>
      </w:r>
      <w:r w:rsidR="00764F56">
        <w:instrText xml:space="preserve"> REF _Ref383259013 \h </w:instrText>
      </w:r>
      <w:r w:rsidR="00E71FC1">
        <w:fldChar w:fldCharType="separate"/>
      </w:r>
      <w:r w:rsidR="00236018">
        <w:t xml:space="preserve">Example </w:t>
      </w:r>
      <w:r w:rsidR="00236018">
        <w:rPr>
          <w:noProof/>
        </w:rPr>
        <w:t>7</w:t>
      </w:r>
      <w:r w:rsidR="00236018">
        <w:noBreakHyphen/>
      </w:r>
      <w:r w:rsidR="00236018">
        <w:rPr>
          <w:noProof/>
        </w:rPr>
        <w:t>18</w:t>
      </w:r>
      <w:r w:rsidR="00E71FC1">
        <w:fldChar w:fldCharType="end"/>
      </w:r>
      <w:r>
        <w:t>).</w:t>
      </w:r>
    </w:p>
    <w:p w:rsidR="00764F56" w:rsidRDefault="00241638" w:rsidP="00764F56">
      <w:pPr>
        <w:keepNext/>
        <w:jc w:val="center"/>
      </w:pPr>
      <w:r>
        <w:rPr>
          <w:noProof/>
          <w:lang w:val="nb-NO" w:eastAsia="nb-NO"/>
        </w:rPr>
        <w:drawing>
          <wp:inline distT="0" distB="0" distL="0" distR="0">
            <wp:extent cx="6073406" cy="2522008"/>
            <wp:effectExtent l="19050" t="0" r="3544"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61" cstate="print"/>
                    <a:stretch>
                      <a:fillRect/>
                    </a:stretch>
                  </pic:blipFill>
                  <pic:spPr>
                    <a:xfrm>
                      <a:off x="0" y="0"/>
                      <a:ext cx="6095599" cy="2531224"/>
                    </a:xfrm>
                    <a:prstGeom prst="rect">
                      <a:avLst/>
                    </a:prstGeom>
                  </pic:spPr>
                </pic:pic>
              </a:graphicData>
            </a:graphic>
          </wp:inline>
        </w:drawing>
      </w:r>
    </w:p>
    <w:p w:rsidR="00241638" w:rsidRDefault="00764F56" w:rsidP="00764F56">
      <w:pPr>
        <w:pStyle w:val="Bildetekst"/>
        <w:jc w:val="center"/>
      </w:pPr>
      <w:bookmarkStart w:id="185" w:name="_Ref383259013"/>
      <w:bookmarkStart w:id="186" w:name="_Toc385266199"/>
      <w:r>
        <w:t xml:space="preserve">Example </w:t>
      </w:r>
      <w:fldSimple w:instr=" STYLEREF 1 \s ">
        <w:r w:rsidR="00236018">
          <w:rPr>
            <w:noProof/>
          </w:rPr>
          <w:t>7</w:t>
        </w:r>
      </w:fldSimple>
      <w:r w:rsidR="00320F3D">
        <w:noBreakHyphen/>
      </w:r>
      <w:fldSimple w:instr=" SEQ Example \* ARABIC \s 1 ">
        <w:r w:rsidR="00236018">
          <w:rPr>
            <w:noProof/>
          </w:rPr>
          <w:t>18</w:t>
        </w:r>
      </w:fldSimple>
      <w:bookmarkEnd w:id="185"/>
      <w:r>
        <w:t>: Using "unit-</w:t>
      </w:r>
      <w:proofErr w:type="spellStart"/>
      <w:r>
        <w:t>testling</w:t>
      </w:r>
      <w:proofErr w:type="spellEnd"/>
      <w:r>
        <w:t>" to</w:t>
      </w:r>
      <w:r>
        <w:rPr>
          <w:noProof/>
        </w:rPr>
        <w:t xml:space="preserve"> inject mocks.</w:t>
      </w:r>
      <w:bookmarkEnd w:id="186"/>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E71FC1">
        <w:rPr>
          <w:color w:val="FF0000"/>
        </w:rPr>
        <w:fldChar w:fldCharType="begin"/>
      </w:r>
      <w:r w:rsidR="00764F56">
        <w:instrText xml:space="preserve"> REF _Ref383259061 \h </w:instrText>
      </w:r>
      <w:r w:rsidR="00E71FC1">
        <w:rPr>
          <w:color w:val="FF0000"/>
        </w:rPr>
      </w:r>
      <w:r w:rsidR="00E71FC1">
        <w:rPr>
          <w:color w:val="FF0000"/>
        </w:rPr>
        <w:fldChar w:fldCharType="separate"/>
      </w:r>
      <w:r w:rsidR="00236018">
        <w:t xml:space="preserve">Example </w:t>
      </w:r>
      <w:r w:rsidR="00236018">
        <w:rPr>
          <w:noProof/>
        </w:rPr>
        <w:t>7</w:t>
      </w:r>
      <w:r w:rsidR="00236018">
        <w:noBreakHyphen/>
      </w:r>
      <w:r w:rsidR="00236018">
        <w:rPr>
          <w:noProof/>
        </w:rPr>
        <w:t>19</w:t>
      </w:r>
      <w:r w:rsidR="00E71FC1">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4653250" cy="1157412"/>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2" cstate="print"/>
                    <a:stretch>
                      <a:fillRect/>
                    </a:stretch>
                  </pic:blipFill>
                  <pic:spPr>
                    <a:xfrm>
                      <a:off x="0" y="0"/>
                      <a:ext cx="4658772" cy="1158785"/>
                    </a:xfrm>
                    <a:prstGeom prst="rect">
                      <a:avLst/>
                    </a:prstGeom>
                  </pic:spPr>
                </pic:pic>
              </a:graphicData>
            </a:graphic>
          </wp:inline>
        </w:drawing>
      </w:r>
    </w:p>
    <w:p w:rsidR="00122068" w:rsidRDefault="00764F56" w:rsidP="00764F56">
      <w:pPr>
        <w:pStyle w:val="Bildetekst"/>
        <w:jc w:val="center"/>
      </w:pPr>
      <w:bookmarkStart w:id="187" w:name="_Ref383259061"/>
      <w:bookmarkStart w:id="188" w:name="_Toc385266200"/>
      <w:r>
        <w:t xml:space="preserve">Example </w:t>
      </w:r>
      <w:fldSimple w:instr=" STYLEREF 1 \s ">
        <w:r w:rsidR="00236018">
          <w:rPr>
            <w:noProof/>
          </w:rPr>
          <w:t>7</w:t>
        </w:r>
      </w:fldSimple>
      <w:r w:rsidR="00320F3D">
        <w:noBreakHyphen/>
      </w:r>
      <w:fldSimple w:instr=" SEQ Example \* ARABIC \s 1 ">
        <w:r w:rsidR="00236018">
          <w:rPr>
            <w:noProof/>
          </w:rPr>
          <w:t>19</w:t>
        </w:r>
      </w:fldSimple>
      <w:bookmarkEnd w:id="187"/>
      <w:r>
        <w:t>: Making a Meteor file testable as a Node module.</w:t>
      </w:r>
      <w:bookmarkEnd w:id="188"/>
    </w:p>
    <w:p w:rsidR="00122068" w:rsidRDefault="00122068" w:rsidP="00122068">
      <w:r>
        <w:t xml:space="preserve">Testing Meteor is something that will </w:t>
      </w:r>
      <w:r w:rsidR="006877DC">
        <w:t>benefit</w:t>
      </w:r>
      <w:r>
        <w:t xml:space="preserve"> by integrati</w:t>
      </w:r>
      <w:r w:rsidR="00764F56">
        <w:t xml:space="preserve">on testing of some form. Laika </w:t>
      </w:r>
      <w:r>
        <w:t>is a testing framework for Meteor that does just this</w:t>
      </w:r>
      <w:r w:rsidR="00764F56">
        <w:t xml:space="preserve"> </w:t>
      </w:r>
      <w:r w:rsidR="00E71FC1">
        <w:fldChar w:fldCharType="begin" w:fldLock="1"/>
      </w:r>
      <w:r w:rsidR="006D407F">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"[112]" }, "properties" : { "noteIndex" : 0 }, "schema" : "https://github.com/citation-style-language/schema/raw/master/csl-citation.json" }</w:instrText>
      </w:r>
      <w:r w:rsidR="00E71FC1">
        <w:fldChar w:fldCharType="separate"/>
      </w:r>
      <w:r w:rsidR="006B2065" w:rsidRPr="006B2065">
        <w:rPr>
          <w:noProof/>
        </w:rPr>
        <w:t>[112]</w:t>
      </w:r>
      <w:r w:rsidR="00E71FC1">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E71FC1">
        <w:fldChar w:fldCharType="begin" w:fldLock="1"/>
      </w:r>
      <w:r w:rsidR="006D407F">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"[113]" }, "properties" : { "noteIndex" : 0 }, "schema" : "https://github.com/citation-style-language/schema/raw/master/csl-citation.json" }</w:instrText>
      </w:r>
      <w:r w:rsidR="00E71FC1">
        <w:fldChar w:fldCharType="separate"/>
      </w:r>
      <w:r w:rsidR="006B2065" w:rsidRPr="006B2065">
        <w:rPr>
          <w:noProof/>
        </w:rPr>
        <w:t>[113]</w:t>
      </w:r>
      <w:r w:rsidR="00E71FC1">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E71FC1">
        <w:fldChar w:fldCharType="begin" w:fldLock="1"/>
      </w:r>
      <w:r w:rsidR="006D407F">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"[114]" }, "properties" : { "noteIndex" : 0 }, "schema" : "https://github.com/citation-style-language/schema/raw/master/csl-citation.json" }</w:instrText>
      </w:r>
      <w:r w:rsidR="00E71FC1">
        <w:fldChar w:fldCharType="separate"/>
      </w:r>
      <w:r w:rsidR="006B2065" w:rsidRPr="006B2065">
        <w:rPr>
          <w:noProof/>
        </w:rPr>
        <w:t>[114]</w:t>
      </w:r>
      <w:r w:rsidR="00E71FC1">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Only time will tell</w:t>
      </w:r>
      <w:r w:rsidR="00E43896">
        <w:t xml:space="preserve"> if they offer too much</w:t>
      </w:r>
      <w:r>
        <w:t>, but if they deliver, Meteor will become a popular choice for small to medium sized projects.</w:t>
      </w:r>
    </w:p>
    <w:p w:rsidR="00FB5595" w:rsidRDefault="00096DAE" w:rsidP="00096DAE">
      <w:pPr>
        <w:sectPr w:rsidR="00FB5595"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72627D" w:rsidRDefault="0072627D" w:rsidP="00096DAE"/>
    <w:p w:rsidR="00F6367A" w:rsidRPr="00823F61" w:rsidRDefault="00F6367A" w:rsidP="00FB5595">
      <w:pPr>
        <w:jc w:val="left"/>
      </w:pP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364609" w:rsidRDefault="00933D54" w:rsidP="00351B9D">
      <w:pPr>
        <w:pStyle w:val="Overskrift1"/>
        <w:numPr>
          <w:ilvl w:val="0"/>
          <w:numId w:val="0"/>
        </w:numPr>
        <w:jc w:val="center"/>
      </w:pPr>
      <w:bookmarkStart w:id="189" w:name="_Ref383110356"/>
      <w:bookmarkStart w:id="190" w:name="_Ref383110430"/>
      <w:bookmarkStart w:id="191" w:name="_Toc385266092"/>
      <w:r w:rsidRPr="00364609">
        <w:rPr>
          <w:b w:val="0"/>
          <w:sz w:val="72"/>
          <w:szCs w:val="72"/>
          <w:u w:val="single"/>
        </w:rPr>
        <w:t>Project part 2:</w:t>
      </w:r>
      <w:r w:rsidR="00351B9D">
        <w:br/>
      </w:r>
      <w:r w:rsidRPr="00364609">
        <w:rPr>
          <w:b w:val="0"/>
          <w:sz w:val="44"/>
          <w:szCs w:val="44"/>
          <w:u w:val="single"/>
        </w:rPr>
        <w:t>Load testing</w:t>
      </w:r>
      <w:bookmarkEnd w:id="189"/>
      <w:bookmarkEnd w:id="190"/>
      <w:bookmarkEnd w:id="191"/>
    </w:p>
    <w:p w:rsidR="00FB5595" w:rsidRDefault="00BE0A50" w:rsidP="00BE0A50">
      <w:pPr>
        <w:sectPr w:rsidR="00FB5595" w:rsidSect="00042ADB">
          <w:headerReference w:type="default" r:id="rId63"/>
          <w:type w:val="oddPage"/>
          <w:pgSz w:w="11906" w:h="16838" w:code="9"/>
          <w:pgMar w:top="1418" w:right="1418" w:bottom="1418" w:left="1418" w:header="709" w:footer="709" w:gutter="0"/>
          <w:cols w:space="708"/>
          <w:docGrid w:linePitch="360"/>
        </w:sectPr>
      </w:pPr>
      <w:r>
        <w:br w:type="page"/>
      </w:r>
    </w:p>
    <w:p w:rsidR="00933D54" w:rsidRDefault="00CE037D" w:rsidP="00741568">
      <w:pPr>
        <w:pStyle w:val="Overskrift1"/>
      </w:pPr>
      <w:bookmarkStart w:id="192" w:name="_Ref383422226"/>
      <w:bookmarkStart w:id="193" w:name="_Toc385266093"/>
      <w:r w:rsidRPr="00A65862">
        <w:lastRenderedPageBreak/>
        <w:t>Methodology</w:t>
      </w:r>
      <w:bookmarkEnd w:id="192"/>
      <w:bookmarkEnd w:id="193"/>
    </w:p>
    <w:p w:rsidR="001F52CA" w:rsidRDefault="001F52CA" w:rsidP="001F52CA">
      <w:r w:rsidRPr="001F52CA">
        <w:t xml:space="preserve">This part will focus on </w:t>
      </w:r>
      <w:r w:rsidR="00556002">
        <w:t xml:space="preserve">the last two problem statements (see section </w:t>
      </w:r>
      <w:r w:rsidR="00E71FC1">
        <w:fldChar w:fldCharType="begin"/>
      </w:r>
      <w:r w:rsidR="00556002">
        <w:instrText xml:space="preserve"> REF _Ref383358256 \r \h </w:instrText>
      </w:r>
      <w:r w:rsidR="00E71FC1">
        <w:fldChar w:fldCharType="separate"/>
      </w:r>
      <w:r w:rsidR="00236018">
        <w:t>1.1</w:t>
      </w:r>
      <w:r w:rsidR="00E71FC1">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4" w:name="_Ref383423348"/>
      <w:bookmarkStart w:id="195" w:name="_Toc385266094"/>
      <w:r>
        <w:t>Test scenario</w:t>
      </w:r>
      <w:bookmarkEnd w:id="194"/>
      <w:bookmarkEnd w:id="195"/>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E71FC1">
        <w:rPr>
          <w:color w:val="FF0000"/>
        </w:rPr>
        <w:fldChar w:fldCharType="begin"/>
      </w:r>
      <w:r w:rsidR="00556002">
        <w:instrText xml:space="preserve"> REF _Ref383358323 \h </w:instrText>
      </w:r>
      <w:r w:rsidR="00E71FC1">
        <w:rPr>
          <w:color w:val="FF0000"/>
        </w:rPr>
      </w:r>
      <w:r w:rsidR="00E71FC1">
        <w:rPr>
          <w:color w:val="FF0000"/>
        </w:rPr>
        <w:fldChar w:fldCharType="separate"/>
      </w:r>
      <w:r w:rsidR="00236018">
        <w:t xml:space="preserve">Figure </w:t>
      </w:r>
      <w:r w:rsidR="00236018">
        <w:rPr>
          <w:noProof/>
        </w:rPr>
        <w:t>8</w:t>
      </w:r>
      <w:r w:rsidR="00236018">
        <w:noBreakHyphen/>
      </w:r>
      <w:r w:rsidR="00236018">
        <w:rPr>
          <w:noProof/>
        </w:rPr>
        <w:t>1</w:t>
      </w:r>
      <w:r w:rsidR="00E71FC1">
        <w:rPr>
          <w:color w:val="FF0000"/>
        </w:rPr>
        <w:fldChar w:fldCharType="end"/>
      </w:r>
      <w:r w:rsidRPr="001F52CA">
        <w:t xml:space="preserve"> describ</w:t>
      </w:r>
      <w:r w:rsidR="00556002">
        <w:t xml:space="preserve">es the flow of a test. Section </w:t>
      </w:r>
      <w:r w:rsidR="00E71FC1">
        <w:fldChar w:fldCharType="begin"/>
      </w:r>
      <w:r w:rsidR="00556002">
        <w:instrText xml:space="preserve"> REF _Ref383358390 \r \h </w:instrText>
      </w:r>
      <w:r w:rsidR="00E71FC1">
        <w:fldChar w:fldCharType="separate"/>
      </w:r>
      <w:r w:rsidR="00236018">
        <w:t>8.2</w:t>
      </w:r>
      <w:r w:rsidR="00E71FC1">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4"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6" w:name="_Ref383358323"/>
      <w:bookmarkStart w:id="197" w:name="_Toc385266161"/>
      <w:r>
        <w:t xml:space="preserve">Figure </w:t>
      </w:r>
      <w:fldSimple w:instr=" STYLEREF 1 \s ">
        <w:r w:rsidR="00236018">
          <w:rPr>
            <w:noProof/>
          </w:rPr>
          <w:t>8</w:t>
        </w:r>
      </w:fldSimple>
      <w:r w:rsidR="0036084D">
        <w:noBreakHyphen/>
      </w:r>
      <w:fldSimple w:instr=" SEQ Figure \* ARABIC \s 1 ">
        <w:r w:rsidR="00236018">
          <w:rPr>
            <w:noProof/>
          </w:rPr>
          <w:t>1</w:t>
        </w:r>
      </w:fldSimple>
      <w:bookmarkEnd w:id="196"/>
      <w:r>
        <w:t>: Message flow in a test run.</w:t>
      </w:r>
      <w:bookmarkEnd w:id="197"/>
    </w:p>
    <w:p w:rsidR="004C7545" w:rsidRDefault="004C7545" w:rsidP="00F652D8">
      <w:pPr>
        <w:keepNext/>
        <w:keepLines/>
      </w:pPr>
      <w:r>
        <w:lastRenderedPageBreak/>
        <w:t>Along with the "</w:t>
      </w:r>
      <w:proofErr w:type="spellStart"/>
      <w:r>
        <w:t>initTest</w:t>
      </w:r>
      <w:proofErr w:type="spellEnd"/>
      <w:r>
        <w: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4C7545">
        <w:t xml:space="preserve"> the x-axis in generated graphs.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E71FC1">
        <w:fldChar w:fldCharType="begin"/>
      </w:r>
      <w:r>
        <w:instrText xml:space="preserve"> PAGEREF _Ref383431846 \h </w:instrText>
      </w:r>
      <w:r w:rsidR="00E71FC1">
        <w:fldChar w:fldCharType="separate"/>
      </w:r>
      <w:r w:rsidR="00236018">
        <w:rPr>
          <w:noProof/>
        </w:rPr>
        <w:t>33</w:t>
      </w:r>
      <w:r w:rsidR="00E71FC1">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8" w:name="_Ref383358390"/>
      <w:bookmarkStart w:id="199" w:name="_Toc385266095"/>
      <w:r>
        <w:t>Test data</w:t>
      </w:r>
      <w:bookmarkEnd w:id="198"/>
      <w:bookmarkEnd w:id="199"/>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“c:&lt;</w:t>
      </w:r>
      <w:proofErr w:type="spellStart"/>
      <w:r w:rsidR="00163A6F">
        <w:t>clientID</w:t>
      </w:r>
      <w:proofErr w:type="spellEnd"/>
      <w:r w:rsidR="00163A6F">
        <w:t>&gt;m:&lt;number of messages sent by this client&gt;”.</w:t>
      </w:r>
      <w:r w:rsidR="0099724B">
        <w:t xml:space="preserve"> </w:t>
      </w:r>
    </w:p>
    <w:p w:rsidR="0099724B" w:rsidRDefault="00847068" w:rsidP="0099724B">
      <w:r>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lastRenderedPageBreak/>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00" w:name="_Toc385266096"/>
      <w:r>
        <w:t>Test setup</w:t>
      </w:r>
      <w:bookmarkEnd w:id="200"/>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E71FC1">
        <w:fldChar w:fldCharType="begin" w:fldLock="1"/>
      </w:r>
      <w:r w:rsidR="006D407F">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"[115]" }, "properties" : { "noteIndex" : 0 }, "schema" : "https://github.com/citation-style-language/schema/raw/master/csl-citation.json" }</w:instrText>
      </w:r>
      <w:r w:rsidR="00E71FC1">
        <w:fldChar w:fldCharType="separate"/>
      </w:r>
      <w:r w:rsidR="006B2065" w:rsidRPr="006B2065">
        <w:rPr>
          <w:noProof/>
        </w:rPr>
        <w:t>[115]</w:t>
      </w:r>
      <w:r w:rsidR="00E71FC1">
        <w:fldChar w:fldCharType="end"/>
      </w:r>
      <w:r w:rsidR="00556002">
        <w:t xml:space="preserve">, Apache </w:t>
      </w:r>
      <w:proofErr w:type="spellStart"/>
      <w:r w:rsidR="00556002">
        <w:t>JMeter</w:t>
      </w:r>
      <w:proofErr w:type="spellEnd"/>
      <w:r w:rsidR="00556002">
        <w:t xml:space="preserve"> </w:t>
      </w:r>
      <w:r w:rsidR="00E71FC1">
        <w:fldChar w:fldCharType="begin" w:fldLock="1"/>
      </w:r>
      <w:r w:rsidR="006D407F">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"[116]" }, "properties" : { "noteIndex" : 0 }, "schema" : "https://github.com/citation-style-language/schema/raw/master/csl-citation.json" }</w:instrText>
      </w:r>
      <w:r w:rsidR="00E71FC1">
        <w:fldChar w:fldCharType="separate"/>
      </w:r>
      <w:r w:rsidR="006B2065" w:rsidRPr="006B2065">
        <w:rPr>
          <w:noProof/>
        </w:rPr>
        <w:t>[116]</w:t>
      </w:r>
      <w:r w:rsidR="00E71FC1">
        <w:fldChar w:fldCharType="end"/>
      </w:r>
      <w:r w:rsidR="00556002">
        <w:t xml:space="preserve"> and </w:t>
      </w:r>
      <w:r w:rsidR="0042667E">
        <w:t xml:space="preserve">Gatling </w:t>
      </w:r>
      <w:r w:rsidR="00E71FC1">
        <w:fldChar w:fldCharType="begin" w:fldLock="1"/>
      </w:r>
      <w:r w:rsidR="006D407F">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"[117]" }, "properties" : { "noteIndex" : 0 }, "schema" : "https://github.com/citation-style-language/schema/raw/master/csl-citation.json" }</w:instrText>
      </w:r>
      <w:r w:rsidR="00E71FC1">
        <w:fldChar w:fldCharType="separate"/>
      </w:r>
      <w:r w:rsidR="006B2065" w:rsidRPr="006B2065">
        <w:rPr>
          <w:noProof/>
        </w:rPr>
        <w:t>[117]</w:t>
      </w:r>
      <w:r w:rsidR="00E71FC1">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w:t>
      </w:r>
      <w:r w:rsidR="00BB15F3">
        <w:t>s</w:t>
      </w:r>
      <w:r>
        <w:t>.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E71FC1">
        <w:fldChar w:fldCharType="begin" w:fldLock="1"/>
      </w:r>
      <w:r w:rsidR="006D407F">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"[118]" }, "properties" : { "noteIndex" : 0 }, "schema" : "https://github.com/citation-style-language/schema/raw/master/csl-citation.json" }</w:instrText>
      </w:r>
      <w:r w:rsidR="00E71FC1">
        <w:fldChar w:fldCharType="separate"/>
      </w:r>
      <w:r w:rsidR="006B2065" w:rsidRPr="006B2065">
        <w:rPr>
          <w:noProof/>
        </w:rPr>
        <w:t>[118]</w:t>
      </w:r>
      <w:r w:rsidR="00E71FC1">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E71FC1">
        <w:fldChar w:fldCharType="begin" w:fldLock="1"/>
      </w:r>
      <w:r w:rsidR="006D407F">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"[119]" }, "properties" : { "noteIndex" : 0 }, "schema" : "https://github.com/citation-style-language/schema/raw/master/csl-citation.json" }</w:instrText>
      </w:r>
      <w:r w:rsidR="00E71FC1">
        <w:fldChar w:fldCharType="separate"/>
      </w:r>
      <w:r w:rsidR="00BB15F3" w:rsidRPr="00BB15F3">
        <w:rPr>
          <w:noProof/>
        </w:rPr>
        <w:t>[119]</w:t>
      </w:r>
      <w:r w:rsidR="00E71FC1">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E71FC1">
        <w:fldChar w:fldCharType="begin" w:fldLock="1"/>
      </w:r>
      <w:r w:rsidR="006D407F">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"[120]" }, "properties" : { "noteIndex" : 0 }, "schema" : "https://github.com/citation-style-language/schema/raw/master/csl-citation.json" }</w:instrText>
      </w:r>
      <w:r w:rsidR="00E71FC1">
        <w:fldChar w:fldCharType="separate"/>
      </w:r>
      <w:r w:rsidR="00BB15F3" w:rsidRPr="00BB15F3">
        <w:rPr>
          <w:noProof/>
        </w:rPr>
        <w:t>[120]</w:t>
      </w:r>
      <w:r w:rsidR="00E71FC1">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E71FC1">
        <w:fldChar w:fldCharType="begin" w:fldLock="1"/>
      </w:r>
      <w:r w:rsidR="006D407F">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"[121]" }, "properties" : { "noteIndex" : 0 }, "schema" : "https://github.com/citation-style-language/schema/raw/master/csl-citation.json" }</w:instrText>
      </w:r>
      <w:r w:rsidR="00E71FC1">
        <w:fldChar w:fldCharType="separate"/>
      </w:r>
      <w:r w:rsidR="00BB15F3" w:rsidRPr="00BB15F3">
        <w:rPr>
          <w:noProof/>
        </w:rPr>
        <w:t>[121]</w:t>
      </w:r>
      <w:r w:rsidR="00E71FC1">
        <w:fldChar w:fldCharType="end"/>
      </w:r>
      <w:r w:rsidR="00ED4A68">
        <w:t xml:space="preserve">. </w:t>
      </w:r>
    </w:p>
    <w:p w:rsidR="00141B57" w:rsidRPr="00454920" w:rsidRDefault="00454920" w:rsidP="00F652D8">
      <w:pPr>
        <w:keepNext/>
        <w:keepLines/>
      </w:pPr>
      <w:r>
        <w:lastRenderedPageBreak/>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1" w:name="_Toc385266097"/>
      <w:r>
        <w:t>Choice of setup</w:t>
      </w:r>
      <w:bookmarkEnd w:id="201"/>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E71FC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E71FC1">
        <w:fldChar w:fldCharType="separate"/>
      </w:r>
      <w:r w:rsidR="00BB15F3" w:rsidRPr="00BB15F3">
        <w:rPr>
          <w:noProof/>
        </w:rPr>
        <w:t>[13]</w:t>
      </w:r>
      <w:r w:rsidR="00E71FC1">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9C3A21" w:rsidP="00396EC6">
      <w:r>
        <w:t>The clients were hosted on my</w:t>
      </w:r>
      <w:r w:rsidR="00396EC6">
        <w:t xml:space="preserve">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9C3A21" w:rsidRDefault="009C3A21" w:rsidP="009C3A21">
      <w:r>
        <w:t>During each run, the two computers was connected to each other using an Ethernet cable.</w:t>
      </w:r>
    </w:p>
    <w:p w:rsidR="00C73382" w:rsidRDefault="00C73382" w:rsidP="00C73382">
      <w:r>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lastRenderedPageBreak/>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2" w:name="_Toc385266098"/>
      <w:r>
        <w:t>Number of runs</w:t>
      </w:r>
      <w:bookmarkEnd w:id="202"/>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03" w:name="_Toc385266099"/>
      <w:r>
        <w:t>Displaying data</w:t>
      </w:r>
      <w:bookmarkEnd w:id="203"/>
    </w:p>
    <w:p w:rsidR="004C5061" w:rsidRDefault="004C5061" w:rsidP="004C5061">
      <w:r>
        <w:t>I chose to use Highcharts</w:t>
      </w:r>
      <w:r w:rsidR="00723CE1">
        <w:t xml:space="preserve"> </w:t>
      </w:r>
      <w:r w:rsidR="00E71FC1">
        <w:fldChar w:fldCharType="begin" w:fldLock="1"/>
      </w:r>
      <w:r w:rsidR="006D407F">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"[122]" }, "properties" : { "noteIndex" : 0 }, "schema" : "https://github.com/citation-style-language/schema/raw/master/csl-citation.json" }</w:instrText>
      </w:r>
      <w:r w:rsidR="00E71FC1">
        <w:fldChar w:fldCharType="separate"/>
      </w:r>
      <w:r w:rsidR="00BB15F3" w:rsidRPr="00BB15F3">
        <w:rPr>
          <w:noProof/>
        </w:rPr>
        <w:t>[122]</w:t>
      </w:r>
      <w:r w:rsidR="00E71FC1">
        <w:fldChar w:fldCharType="end"/>
      </w:r>
      <w:r>
        <w:t xml:space="preserve"> to display charts with all collected data. This is a simple and powerful API that provide</w:t>
      </w:r>
      <w:r w:rsidR="0029109E">
        <w:t>s</w:t>
      </w:r>
      <w:r>
        <w:t xml:space="preserve"> graphs that suit my need. To format the data gathered by the clients and servers, I designed a simple Web API</w:t>
      </w:r>
      <w:r w:rsidR="0029109E">
        <w:t xml:space="preserve"> </w:t>
      </w:r>
      <w:r w:rsidR="00E71FC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E71FC1">
        <w:fldChar w:fldCharType="separate"/>
      </w:r>
      <w:r w:rsidR="0029109E" w:rsidRPr="0029109E">
        <w:rPr>
          <w:noProof/>
        </w:rPr>
        <w:t>[13]</w:t>
      </w:r>
      <w:r w:rsidR="00E71FC1">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application stack performs as expected.</w:t>
      </w:r>
    </w:p>
    <w:p w:rsidR="00C73382" w:rsidRPr="00C73382"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E71FC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E71FC1">
        <w:fldChar w:fldCharType="separate"/>
      </w:r>
      <w:r w:rsidR="0097361B" w:rsidRPr="0097361B">
        <w:rPr>
          <w:noProof/>
        </w:rPr>
        <w:t>[13]</w:t>
      </w:r>
      <w:r w:rsidR="00E71FC1">
        <w:fldChar w:fldCharType="end"/>
      </w:r>
      <w:r>
        <w:t>. This contain</w:t>
      </w:r>
      <w:r w:rsidR="00762875">
        <w:t>s</w:t>
      </w:r>
      <w:r>
        <w:t xml:space="preserve"> a series of (unit tested) functions to extract the average values of different types of tests. It then presents this in Highcharts graphs. The chart merger also handle</w:t>
      </w:r>
      <w:r w:rsidR="005E327D">
        <w:t>s</w:t>
      </w:r>
      <w:r>
        <w:t xml:space="preserve"> the data I gather manually.</w:t>
      </w:r>
      <w:r w:rsidR="00762875">
        <w:t xml:space="preserve"> All graphs presented in chapter </w:t>
      </w:r>
      <w:r w:rsidR="00E71FC1">
        <w:fldChar w:fldCharType="begin"/>
      </w:r>
      <w:r w:rsidR="00762875">
        <w:instrText xml:space="preserve"> REF _Ref383443704 \r \h </w:instrText>
      </w:r>
      <w:r w:rsidR="00E71FC1">
        <w:fldChar w:fldCharType="separate"/>
      </w:r>
      <w:r w:rsidR="00236018">
        <w:t>9</w:t>
      </w:r>
      <w:r w:rsidR="00E71FC1">
        <w:fldChar w:fldCharType="end"/>
      </w:r>
      <w:r w:rsidR="00762875">
        <w:t xml:space="preserve"> and </w:t>
      </w:r>
      <w:r w:rsidR="00E71FC1">
        <w:fldChar w:fldCharType="begin"/>
      </w:r>
      <w:r w:rsidR="00762875">
        <w:instrText xml:space="preserve"> REF _Ref383360999 \r \h </w:instrText>
      </w:r>
      <w:r w:rsidR="00E71FC1">
        <w:fldChar w:fldCharType="separate"/>
      </w:r>
      <w:r w:rsidR="00236018">
        <w:t>10</w:t>
      </w:r>
      <w:r w:rsidR="00E71FC1">
        <w:fldChar w:fldCharType="end"/>
      </w:r>
      <w:r w:rsidR="00E60936">
        <w:t xml:space="preserve"> was generated using the Chart M</w:t>
      </w:r>
      <w:r w:rsidR="00762875">
        <w:t>erger.</w:t>
      </w:r>
    </w:p>
    <w:p w:rsidR="0004400B" w:rsidRDefault="00045EAF" w:rsidP="00045EAF">
      <w:pPr>
        <w:pStyle w:val="Overskrift2"/>
      </w:pPr>
      <w:bookmarkStart w:id="204" w:name="_Toc385266100"/>
      <w:r>
        <w:t>Configurations</w:t>
      </w:r>
      <w:bookmarkEnd w:id="204"/>
    </w:p>
    <w:p w:rsidR="004C5061" w:rsidRDefault="004C5061" w:rsidP="004C5061">
      <w:r>
        <w:t>With SignalR, IIS benefits from a few configurations. I followed the steps given by the wiki of SignalR's GitHub page</w:t>
      </w:r>
      <w:r w:rsidR="00AF00ED">
        <w:t xml:space="preserve"> </w:t>
      </w:r>
      <w:r w:rsidR="00E71FC1">
        <w:fldChar w:fldCharType="begin" w:fldLock="1"/>
      </w:r>
      <w:r w:rsidR="006D407F">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"[123]" }, "properties" : { "noteIndex" : 0 }, "schema" : "https://github.com/citation-style-language/schema/raw/master/csl-citation.json" }</w:instrText>
      </w:r>
      <w:r w:rsidR="00E71FC1">
        <w:fldChar w:fldCharType="separate"/>
      </w:r>
      <w:r w:rsidR="00BB15F3" w:rsidRPr="00BB15F3">
        <w:rPr>
          <w:noProof/>
        </w:rPr>
        <w:t>[123]</w:t>
      </w:r>
      <w:r w:rsidR="00E71FC1">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E71FC1">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E71FC1">
        <w:fldChar w:fldCharType="separate"/>
      </w:r>
      <w:r w:rsidR="006B2065" w:rsidRPr="006B2065">
        <w:rPr>
          <w:noProof/>
        </w:rPr>
        <w:t>[85]</w:t>
      </w:r>
      <w:r w:rsidR="00E71FC1">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E71FC1">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E71FC1">
        <w:fldChar w:fldCharType="separate"/>
      </w:r>
      <w:r w:rsidR="006B2065" w:rsidRPr="006B2065">
        <w:rPr>
          <w:noProof/>
        </w:rPr>
        <w:t>[85]</w:t>
      </w:r>
      <w:r w:rsidR="00E71FC1">
        <w:fldChar w:fldCharType="end"/>
      </w:r>
      <w:r>
        <w:t xml:space="preserve">. </w:t>
      </w:r>
    </w:p>
    <w:p w:rsidR="004C5061" w:rsidRDefault="005A38D8" w:rsidP="005A38D8">
      <w:pPr>
        <w:keepNext/>
        <w:keepLines/>
      </w:pPr>
      <w:r>
        <w:lastRenderedPageBreak/>
        <w:t xml:space="preserve">My initial results showed that Lightstreamer was behind the other frameworks, so I turned to Weswit for help. </w:t>
      </w:r>
      <w:hyperlink w:anchor="_Appendix_A:_E-mail" w:history="1">
        <w:r w:rsidR="00C0136C" w:rsidRPr="006E4BC8">
          <w:rPr>
            <w:rStyle w:val="Hyperkobling"/>
            <w:color w:val="auto"/>
            <w:u w:val="none"/>
          </w:rPr>
          <w:t>Appe</w:t>
        </w:r>
        <w:r w:rsidR="00C0136C" w:rsidRPr="006E4BC8">
          <w:rPr>
            <w:rStyle w:val="Hyperkobling"/>
            <w:color w:val="auto"/>
            <w:u w:val="none"/>
          </w:rPr>
          <w:t>n</w:t>
        </w:r>
        <w:r w:rsidR="00C0136C" w:rsidRPr="006E4BC8">
          <w:rPr>
            <w:rStyle w:val="Hyperkobling"/>
            <w:color w:val="auto"/>
            <w:u w:val="none"/>
          </w:rPr>
          <w:t>dix A</w:t>
        </w:r>
      </w:hyperlink>
      <w:r w:rsidR="00C0136C">
        <w:t xml:space="preserve"> </w:t>
      </w:r>
      <w:r w:rsidR="004C5061">
        <w:t xml:space="preserve">shows the whole </w:t>
      </w:r>
      <w:r w:rsidR="00AD217A">
        <w:t>e-</w:t>
      </w:r>
      <w:r w:rsidR="004C5061">
        <w:t xml:space="preserve">mail </w:t>
      </w:r>
      <w:r w:rsidR="00B34817">
        <w:t>correspondence</w:t>
      </w:r>
      <w:r w:rsidR="00AD217A">
        <w:t xml:space="preserve"> regarding server configuration</w:t>
      </w:r>
      <w:r w:rsidR="004C5061">
        <w:t>. One of the critical things I learned from them is that the JVM needs to warm up before load tests. As a result, tests done with Play and Lightstreamer ran for 30 seconds before I started recording data. A</w:t>
      </w:r>
      <w:r w:rsidR="000C1A61">
        <w:t xml:space="preserve"> test of four minutes</w:t>
      </w:r>
      <w:r w:rsidR="004C5061">
        <w:t xml:space="preserve"> showed that the </w:t>
      </w:r>
      <w:r w:rsidR="000C1A61">
        <w:t>data values</w:t>
      </w:r>
      <w:r w:rsidR="004C5061">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r w:rsidR="005A38D8">
        <w:t xml:space="preserve"> </w:t>
      </w:r>
    </w:p>
    <w:p w:rsidR="00E67450" w:rsidRDefault="00E34132" w:rsidP="00E34132">
      <w:pPr>
        <w:pStyle w:val="Overskrift2"/>
      </w:pPr>
      <w:bookmarkStart w:id="205" w:name="_Toc385266101"/>
      <w:r>
        <w:t>Monitoring network traffic</w:t>
      </w:r>
      <w:bookmarkEnd w:id="205"/>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E71FC1">
        <w:fldChar w:fldCharType="begin" w:fldLock="1"/>
      </w:r>
      <w:r w:rsidR="006D407F">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"[124]" }, "properties" : { "noteIndex" : 0 }, "schema" : "https://github.com/citation-style-language/schema/raw/master/csl-citation.json" }</w:instrText>
      </w:r>
      <w:r w:rsidR="00E71FC1">
        <w:fldChar w:fldCharType="separate"/>
      </w:r>
      <w:r w:rsidR="00BB15F3" w:rsidRPr="00BB15F3">
        <w:rPr>
          <w:noProof/>
        </w:rPr>
        <w:t>[124]</w:t>
      </w:r>
      <w:r w:rsidR="00E71FC1">
        <w:fldChar w:fldCharType="end"/>
      </w:r>
      <w:r>
        <w:t xml:space="preserve">, </w:t>
      </w:r>
      <w:proofErr w:type="spellStart"/>
      <w:r>
        <w:t>Wireshark</w:t>
      </w:r>
      <w:proofErr w:type="spellEnd"/>
      <w:r w:rsidR="00C0082F">
        <w:t xml:space="preserve"> </w:t>
      </w:r>
      <w:r w:rsidR="00E71FC1">
        <w:fldChar w:fldCharType="begin" w:fldLock="1"/>
      </w:r>
      <w:r w:rsidR="006D407F">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"[125]" }, "properties" : { "noteIndex" : 0 }, "schema" : "https://github.com/citation-style-language/schema/raw/master/csl-citation.json" }</w:instrText>
      </w:r>
      <w:r w:rsidR="00E71FC1">
        <w:fldChar w:fldCharType="separate"/>
      </w:r>
      <w:r w:rsidR="00BB15F3" w:rsidRPr="00BB15F3">
        <w:rPr>
          <w:noProof/>
        </w:rPr>
        <w:t>[125]</w:t>
      </w:r>
      <w:r w:rsidR="00E71FC1">
        <w:fldChar w:fldCharType="end"/>
      </w:r>
      <w:r w:rsidR="00C0082F">
        <w:t xml:space="preserve"> </w:t>
      </w:r>
      <w:r>
        <w:t>and Fiddler</w:t>
      </w:r>
      <w:r w:rsidR="00C0082F">
        <w:t xml:space="preserve"> </w:t>
      </w:r>
      <w:r w:rsidR="00E71FC1">
        <w:fldChar w:fldCharType="begin" w:fldLock="1"/>
      </w:r>
      <w:r w:rsidR="006D407F">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"[126]" }, "properties" : { "noteIndex" : 0 }, "schema" : "https://github.com/citation-style-language/schema/raw/master/csl-citation.json" }</w:instrText>
      </w:r>
      <w:r w:rsidR="00E71FC1">
        <w:fldChar w:fldCharType="separate"/>
      </w:r>
      <w:r w:rsidR="00BB15F3" w:rsidRPr="00BB15F3">
        <w:rPr>
          <w:noProof/>
        </w:rPr>
        <w:t>[126]</w:t>
      </w:r>
      <w:r w:rsidR="00E71FC1">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During each test, I captured packages using the following filter: “</w:t>
      </w:r>
      <w:r w:rsidRPr="008F3D2F">
        <w:t>((ip.dst == 192.168.137.61 and ip.src == 192.168.137.1) or (ip.dst == 192.168.137.1 and ip.src == 192.168.137.61)) and (</w:t>
      </w:r>
      <w:proofErr w:type="spellStart"/>
      <w:r w:rsidRPr="008F3D2F">
        <w:t>websocket</w:t>
      </w:r>
      <w:proofErr w:type="spellEnd"/>
      <w:r w:rsidRPr="008F3D2F">
        <w:t xml:space="preserve"> or http or </w:t>
      </w:r>
      <w:proofErr w:type="spellStart"/>
      <w:r w:rsidRPr="008F3D2F">
        <w:t>tcp</w:t>
      </w:r>
      <w:proofErr w:type="spellEnd"/>
      <w:r w:rsidRPr="008F3D2F">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6" w:name="_Toc385266102"/>
      <w:r>
        <w:t>Monitoring of processor</w:t>
      </w:r>
      <w:bookmarkEnd w:id="206"/>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E71FC1">
        <w:fldChar w:fldCharType="begin" w:fldLock="1"/>
      </w:r>
      <w:r w:rsidR="006D407F">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"[127]" }, "properties" : { "noteIndex" : 0 }, "schema" : "https://github.com/citation-style-language/schema/raw/master/csl-citation.json" }</w:instrText>
      </w:r>
      <w:r w:rsidR="00E71FC1">
        <w:fldChar w:fldCharType="separate"/>
      </w:r>
      <w:r w:rsidR="00BB15F3" w:rsidRPr="00BB15F3">
        <w:rPr>
          <w:noProof/>
        </w:rPr>
        <w:t>[127]</w:t>
      </w:r>
      <w:r w:rsidR="00E71FC1">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F652D8">
      <w:pPr>
        <w:pStyle w:val="Overskrift2"/>
      </w:pPr>
      <w:bookmarkStart w:id="207" w:name="_Toc385266103"/>
      <w:r>
        <w:lastRenderedPageBreak/>
        <w:t>Monitoring of memory usage</w:t>
      </w:r>
      <w:bookmarkEnd w:id="207"/>
    </w:p>
    <w:p w:rsidR="000A7D4C" w:rsidRDefault="000A7D4C" w:rsidP="00F652D8">
      <w:pPr>
        <w:keepNext/>
        <w:keepLines/>
      </w:pPr>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8" w:name="_Ref383426280"/>
      <w:bookmarkStart w:id="209" w:name="_Toc385266104"/>
      <w:r>
        <w:t>Different servers and platforms</w:t>
      </w:r>
      <w:bookmarkEnd w:id="208"/>
      <w:bookmarkEnd w:id="209"/>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E71FC1">
        <w:fldChar w:fldCharType="begin" w:fldLock="1"/>
      </w:r>
      <w:r w:rsidR="006D407F">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"[128]" }, "properties" : { "noteIndex" : 0 }, "schema" : "https://github.com/citation-style-language/schema/raw/master/csl-citation.json" }</w:instrText>
      </w:r>
      <w:r w:rsidR="00E71FC1">
        <w:fldChar w:fldCharType="separate"/>
      </w:r>
      <w:r w:rsidR="00BB15F3" w:rsidRPr="00BB15F3">
        <w:rPr>
          <w:noProof/>
        </w:rPr>
        <w:t>[128]</w:t>
      </w:r>
      <w:r w:rsidR="00E71FC1">
        <w:fldChar w:fldCharType="end"/>
      </w:r>
      <w:r w:rsidR="00C244E9">
        <w:t xml:space="preserve">.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E71FC1">
        <w:fldChar w:fldCharType="begin" w:fldLock="1"/>
      </w:r>
      <w:r w:rsidR="006D407F">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"[129]" }, "properties" : { "noteIndex" : 0 }, "schema" : "https://github.com/citation-style-language/schema/raw/master/csl-citation.json" }</w:instrText>
      </w:r>
      <w:r w:rsidR="00E71FC1">
        <w:fldChar w:fldCharType="separate"/>
      </w:r>
      <w:r w:rsidR="00BB15F3" w:rsidRPr="00BB15F3">
        <w:rPr>
          <w:noProof/>
        </w:rPr>
        <w:t>[129]</w:t>
      </w:r>
      <w:r w:rsidR="00E71FC1">
        <w:fldChar w:fldCharType="end"/>
      </w:r>
      <w:r w:rsidR="004F1742">
        <w:t>.</w:t>
      </w:r>
    </w:p>
    <w:p w:rsidR="003802DB" w:rsidRDefault="003802DB" w:rsidP="003802DB">
      <w:r w:rsidRPr="003802DB">
        <w:t>I chose a coarse grained method for monitoring resource usage o</w:t>
      </w:r>
      <w:r>
        <w:t>f the different frameworks</w:t>
      </w:r>
      <w:r w:rsidRPr="003802DB">
        <w:t xml:space="preserve">. </w:t>
      </w:r>
      <w:r w:rsidR="00E3144B">
        <w:t>Therefore,</w:t>
      </w:r>
      <w:r w:rsidRPr="003802DB">
        <w:t xml:space="preserve">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p>
    <w:p w:rsidR="007F12A6" w:rsidRDefault="007F12A6" w:rsidP="007F12A6">
      <w:pPr>
        <w:pStyle w:val="Overskrift2"/>
      </w:pPr>
      <w:bookmarkStart w:id="210" w:name="_Toc385266105"/>
      <w:r>
        <w:t>Use case of test setup</w:t>
      </w:r>
      <w:bookmarkEnd w:id="210"/>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F652D8">
      <w:pPr>
        <w:pStyle w:val="Overskrift2"/>
      </w:pPr>
      <w:bookmarkStart w:id="211" w:name="_Toc385266106"/>
      <w:r>
        <w:lastRenderedPageBreak/>
        <w:t>Limitations</w:t>
      </w:r>
      <w:bookmarkEnd w:id="211"/>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E71FC1">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E71FC1">
        <w:fldChar w:fldCharType="separate"/>
      </w:r>
      <w:r w:rsidR="00D10BFA" w:rsidRPr="00D10BFA">
        <w:rPr>
          <w:noProof/>
        </w:rPr>
        <w:t>[18]</w:t>
      </w:r>
      <w:r w:rsidR="00E71FC1">
        <w:fldChar w:fldCharType="end"/>
      </w:r>
      <w:r>
        <w:t xml:space="preserve">. </w:t>
      </w:r>
    </w:p>
    <w:p w:rsidR="00126708" w:rsidRDefault="00667CFB" w:rsidP="00667CFB">
      <w:r>
        <w:t>Nonetheless, most modern browsers have increased this limit to somewhere between four and eight</w:t>
      </w:r>
      <w:r w:rsidR="00B32DE5">
        <w:t xml:space="preserve"> </w:t>
      </w:r>
      <w:r w:rsidR="00E71FC1">
        <w:fldChar w:fldCharType="begin" w:fldLock="1"/>
      </w:r>
      <w:r w:rsidR="006D407F">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"[130]" }, "properties" : { "noteIndex" : 0 }, "schema" : "https://github.com/citation-style-language/schema/raw/master/csl-citation.json" }</w:instrText>
      </w:r>
      <w:r w:rsidR="00E71FC1">
        <w:fldChar w:fldCharType="separate"/>
      </w:r>
      <w:r w:rsidR="00BB15F3" w:rsidRPr="00BB15F3">
        <w:rPr>
          <w:noProof/>
        </w:rPr>
        <w:t>[130]</w:t>
      </w:r>
      <w:r w:rsidR="00E71FC1">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Another repercussion is that the number of clients will be limited by the client machine. A browser takes up about 100 megabytes of RAM</w:t>
      </w:r>
      <w:r w:rsidR="00117590">
        <w:t xml:space="preserve"> on my machine</w:t>
      </w:r>
      <w:r>
        <w:t xml:space="preserve"> when idle.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2" w:name="_Ref383422699"/>
      <w:r>
        <w:t>Network capture</w:t>
      </w:r>
      <w:bookmarkEnd w:id="212"/>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F652D8">
      <w:pPr>
        <w:keepNext/>
        <w:keepLines/>
      </w:pPr>
      <w:r>
        <w:lastRenderedPageBreak/>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E71FC1">
        <w:fldChar w:fldCharType="begin" w:fldLock="1"/>
      </w:r>
      <w:r w:rsidR="006D407F">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"[131]" }, "properties" : { "noteIndex" : 0 }, "schema" : "https://github.com/citation-style-language/schema/raw/master/csl-citation.json" }</w:instrText>
      </w:r>
      <w:r w:rsidR="00E71FC1">
        <w:fldChar w:fldCharType="separate"/>
      </w:r>
      <w:r w:rsidR="00BB15F3" w:rsidRPr="00BB15F3">
        <w:rPr>
          <w:noProof/>
        </w:rPr>
        <w:t>[131]</w:t>
      </w:r>
      <w:r w:rsidR="00E71FC1">
        <w:fldChar w:fldCharType="end"/>
      </w:r>
      <w:r>
        <w:t>.</w:t>
      </w:r>
    </w:p>
    <w:p w:rsidR="007C3956" w:rsidRDefault="007C3956" w:rsidP="004E3DC9">
      <w:pPr>
        <w:pStyle w:val="Overskrift3"/>
      </w:pPr>
      <w:r>
        <w:t>Streaming with Play Framework</w:t>
      </w:r>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13" w:name="_Toc385266107"/>
      <w:r>
        <w:t>Testing idle connections</w:t>
      </w:r>
      <w:r w:rsidR="00F350EF">
        <w:t>’</w:t>
      </w:r>
      <w:r>
        <w:t xml:space="preserve"> resource usage</w:t>
      </w:r>
      <w:bookmarkEnd w:id="213"/>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14" w:name="_Toc385266108"/>
      <w:r>
        <w:t>Raw data</w:t>
      </w:r>
      <w:bookmarkEnd w:id="214"/>
    </w:p>
    <w:p w:rsidR="004F7249" w:rsidRPr="004F7249" w:rsidRDefault="004F7249" w:rsidP="00211D13">
      <w:pPr>
        <w:jc w:val="left"/>
      </w:pPr>
      <w:r>
        <w:t>All r</w:t>
      </w:r>
      <w:r w:rsidR="0077445C">
        <w:t>aw data can be viewed on GitHub</w:t>
      </w:r>
      <w:r w:rsidR="00EC58C3">
        <w:t xml:space="preserve"> </w:t>
      </w:r>
      <w:r w:rsidR="00E71FC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E71FC1">
        <w:fldChar w:fldCharType="separate"/>
      </w:r>
      <w:r w:rsidR="00EC58C3" w:rsidRPr="00EC58C3">
        <w:rPr>
          <w:noProof/>
        </w:rPr>
        <w:t>[13]</w:t>
      </w:r>
      <w:r w:rsidR="00E71FC1">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F652D8">
      <w:pPr>
        <w:pStyle w:val="Overskrift1"/>
        <w:pageBreakBefore/>
      </w:pPr>
      <w:bookmarkStart w:id="215" w:name="_Ref383443704"/>
      <w:bookmarkStart w:id="216" w:name="_Toc385266109"/>
      <w:r w:rsidRPr="00F2072D">
        <w:lastRenderedPageBreak/>
        <w:t>Result</w:t>
      </w:r>
      <w:r>
        <w:t>s</w:t>
      </w:r>
      <w:bookmarkEnd w:id="215"/>
      <w:bookmarkEnd w:id="216"/>
    </w:p>
    <w:p w:rsidR="00126708" w:rsidRDefault="00126708" w:rsidP="00126708">
      <w:r>
        <w:t>This chapter describes the results of the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w:t>
      </w:r>
      <w:r w:rsidR="00524F52">
        <w:t>s</w:t>
      </w:r>
      <w:r w:rsidR="00725F09">
        <w:t xml:space="preserve"> some general trends in the results as well as anomalies I experienced. All</w:t>
      </w:r>
      <w:r w:rsidR="00F3142C">
        <w:t xml:space="preserve"> standard</w:t>
      </w:r>
      <w:r w:rsidR="00725F09">
        <w:t xml:space="preserve"> graphs</w:t>
      </w:r>
      <w:r w:rsidR="00FF12FF">
        <w:rPr>
          <w:rStyle w:val="Fotnotereferanse"/>
        </w:rPr>
        <w:footnoteReference w:id="38"/>
      </w:r>
      <w:r w:rsidR="00B71374">
        <w:t xml:space="preserve"> generated by the raw data</w:t>
      </w:r>
      <w:r w:rsidR="00725F09">
        <w:t xml:space="preserve"> can be reviewed in </w:t>
      </w:r>
      <w:r w:rsidR="00E71FC1">
        <w:fldChar w:fldCharType="begin"/>
      </w:r>
      <w:r w:rsidR="001F201C">
        <w:instrText xml:space="preserve"> REF B \h </w:instrText>
      </w:r>
      <w:r w:rsidR="00E71FC1">
        <w:fldChar w:fldCharType="separate"/>
      </w:r>
      <w:r w:rsidR="00236018" w:rsidRPr="007154B7">
        <w:t>Appendix B</w:t>
      </w:r>
      <w:r w:rsidR="00E71FC1">
        <w:fldChar w:fldCharType="end"/>
      </w:r>
      <w:r w:rsidR="00725F09">
        <w:t>.</w:t>
      </w:r>
      <w:r w:rsidR="008A26BB">
        <w:t xml:space="preserve"> An analysis of the results is given in the next chapter.</w:t>
      </w:r>
    </w:p>
    <w:p w:rsidR="00B71374"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E71FC1">
        <w:fldChar w:fldCharType="begin"/>
      </w:r>
      <w:r>
        <w:instrText xml:space="preserve"> REF _Ref383360999 \r \h </w:instrText>
      </w:r>
      <w:r w:rsidR="00E71FC1">
        <w:fldChar w:fldCharType="separate"/>
      </w:r>
      <w:r w:rsidR="00236018">
        <w:t>10</w:t>
      </w:r>
      <w:r w:rsidR="00E71FC1">
        <w:fldChar w:fldCharType="end"/>
      </w:r>
      <w:r>
        <w:t xml:space="preserve"> gives further insight into the data presented in the graphs below. There I use tables to show the highest and lowest values as well as the average. </w:t>
      </w:r>
    </w:p>
    <w:p w:rsidR="001E1514" w:rsidRDefault="00F26C17" w:rsidP="00E80318">
      <w:pPr>
        <w:pStyle w:val="Overskrift2"/>
      </w:pPr>
      <w:bookmarkStart w:id="217" w:name="_Ref383420531"/>
      <w:bookmarkStart w:id="218" w:name="_Ref383423008"/>
      <w:bookmarkStart w:id="219" w:name="_Toc385266110"/>
      <w:r>
        <w:t>Messages sent from clients</w:t>
      </w:r>
      <w:bookmarkEnd w:id="217"/>
      <w:bookmarkEnd w:id="218"/>
      <w:bookmarkEnd w:id="219"/>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from 0 to 14 for a perfect run. A lot of the runs show this behavior, but a lot more than expected have certain anomalies.</w:t>
      </w:r>
      <w:r w:rsidR="009C573D">
        <w:t xml:space="preserve"> </w:t>
      </w:r>
      <w:r w:rsidR="00E71FC1">
        <w:fldChar w:fldCharType="begin"/>
      </w:r>
      <w:r w:rsidR="009C573D">
        <w:instrText xml:space="preserve"> REF _Ref383377739 \h </w:instrText>
      </w:r>
      <w:r w:rsidR="00E71FC1">
        <w:fldChar w:fldCharType="separate"/>
      </w:r>
      <w:r w:rsidR="00236018">
        <w:t xml:space="preserve">Figure </w:t>
      </w:r>
      <w:r w:rsidR="00236018">
        <w:rPr>
          <w:noProof/>
        </w:rPr>
        <w:t>9</w:t>
      </w:r>
      <w:r w:rsidR="00236018">
        <w:noBreakHyphen/>
      </w:r>
      <w:r w:rsidR="00236018">
        <w:rPr>
          <w:noProof/>
        </w:rPr>
        <w:t>1</w:t>
      </w:r>
      <w:r w:rsidR="00E71FC1">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39"/>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5"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20" w:name="_Ref383377739"/>
      <w:bookmarkStart w:id="221" w:name="_Toc385266162"/>
      <w:r>
        <w:t xml:space="preserve">Figure </w:t>
      </w:r>
      <w:fldSimple w:instr=" STYLEREF 1 \s ">
        <w:r w:rsidR="00236018">
          <w:rPr>
            <w:noProof/>
          </w:rPr>
          <w:t>9</w:t>
        </w:r>
      </w:fldSimple>
      <w:r w:rsidR="0036084D">
        <w:noBreakHyphen/>
      </w:r>
      <w:fldSimple w:instr=" SEQ Figure \* ARABIC \s 1 ">
        <w:r w:rsidR="00236018">
          <w:rPr>
            <w:noProof/>
          </w:rPr>
          <w:t>1</w:t>
        </w:r>
      </w:fldSimple>
      <w:bookmarkEnd w:id="220"/>
      <w:r>
        <w:t>: Messages sent from clients using WebSockets.</w:t>
      </w:r>
      <w:bookmarkEnd w:id="221"/>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E71FC1">
        <w:rPr>
          <w:color w:val="FF0000"/>
        </w:rPr>
        <w:fldChar w:fldCharType="begin"/>
      </w:r>
      <w:r w:rsidR="00D117B2">
        <w:instrText xml:space="preserve"> REF _Ref383377833 \h </w:instrText>
      </w:r>
      <w:r w:rsidR="00E71FC1">
        <w:rPr>
          <w:color w:val="FF0000"/>
        </w:rPr>
      </w:r>
      <w:r w:rsidR="00E71FC1">
        <w:rPr>
          <w:color w:val="FF0000"/>
        </w:rPr>
        <w:fldChar w:fldCharType="separate"/>
      </w:r>
      <w:r w:rsidR="00236018">
        <w:t xml:space="preserve">Figure </w:t>
      </w:r>
      <w:r w:rsidR="00236018">
        <w:rPr>
          <w:noProof/>
        </w:rPr>
        <w:t>9</w:t>
      </w:r>
      <w:r w:rsidR="00236018">
        <w:noBreakHyphen/>
      </w:r>
      <w:r w:rsidR="00236018">
        <w:rPr>
          <w:noProof/>
        </w:rPr>
        <w:t>2</w:t>
      </w:r>
      <w:r w:rsidR="00E71FC1">
        <w:rPr>
          <w:color w:val="FF0000"/>
        </w:rPr>
        <w:fldChar w:fldCharType="end"/>
      </w:r>
      <w:r w:rsidRPr="00707ED4">
        <w:t xml:space="preserve">) shows results from runs using polling. As you can see, the results from Socket.IO stands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6"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2" w:name="_Ref383377833"/>
      <w:bookmarkStart w:id="223" w:name="_Toc385266163"/>
      <w:r>
        <w:t xml:space="preserve">Figure </w:t>
      </w:r>
      <w:fldSimple w:instr=" STYLEREF 1 \s ">
        <w:r w:rsidR="00236018">
          <w:rPr>
            <w:noProof/>
          </w:rPr>
          <w:t>9</w:t>
        </w:r>
      </w:fldSimple>
      <w:r w:rsidR="0036084D">
        <w:noBreakHyphen/>
      </w:r>
      <w:fldSimple w:instr=" SEQ Figure \* ARABIC \s 1 ">
        <w:r w:rsidR="00236018">
          <w:rPr>
            <w:noProof/>
          </w:rPr>
          <w:t>2</w:t>
        </w:r>
      </w:fldSimple>
      <w:bookmarkEnd w:id="222"/>
      <w:r>
        <w:t xml:space="preserve">: </w:t>
      </w:r>
      <w:r w:rsidRPr="002B13D4">
        <w:t xml:space="preserve">Messages sent from clients using </w:t>
      </w:r>
      <w:r>
        <w:t>polling.</w:t>
      </w:r>
      <w:bookmarkEnd w:id="223"/>
    </w:p>
    <w:p w:rsidR="00707ED4" w:rsidRDefault="00707ED4" w:rsidP="00707ED4">
      <w:r w:rsidRPr="00707ED4">
        <w:t>The results from HTTP-streaming show a lo</w:t>
      </w:r>
      <w:r w:rsidR="00C37EE7">
        <w:t>t of overtime for Lightstreamer</w:t>
      </w:r>
      <w:r w:rsidRPr="00707ED4">
        <w:t xml:space="preserve"> (</w:t>
      </w:r>
      <w:r w:rsidR="00E71FC1">
        <w:rPr>
          <w:color w:val="FF0000"/>
        </w:rPr>
        <w:fldChar w:fldCharType="begin"/>
      </w:r>
      <w:r w:rsidR="00C37EE7">
        <w:instrText xml:space="preserve"> REF _Ref383419176 \h </w:instrText>
      </w:r>
      <w:r w:rsidR="00E71FC1">
        <w:rPr>
          <w:color w:val="FF0000"/>
        </w:rPr>
      </w:r>
      <w:r w:rsidR="00E71FC1">
        <w:rPr>
          <w:color w:val="FF0000"/>
        </w:rPr>
        <w:fldChar w:fldCharType="separate"/>
      </w:r>
      <w:r w:rsidR="00236018">
        <w:t xml:space="preserve">Figure </w:t>
      </w:r>
      <w:r w:rsidR="00236018">
        <w:rPr>
          <w:noProof/>
        </w:rPr>
        <w:t>9</w:t>
      </w:r>
      <w:r w:rsidR="00236018">
        <w:noBreakHyphen/>
      </w:r>
      <w:r w:rsidR="00236018">
        <w:rPr>
          <w:noProof/>
        </w:rPr>
        <w:t>3</w:t>
      </w:r>
      <w:r w:rsidR="00E71FC1">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 second mark</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4" w:name="_Ref383419176"/>
      <w:bookmarkStart w:id="225" w:name="_Toc385266164"/>
      <w:r>
        <w:t xml:space="preserve">Figure </w:t>
      </w:r>
      <w:fldSimple w:instr=" STYLEREF 1 \s ">
        <w:r w:rsidR="00236018">
          <w:rPr>
            <w:noProof/>
          </w:rPr>
          <w:t>9</w:t>
        </w:r>
      </w:fldSimple>
      <w:r w:rsidR="0036084D">
        <w:noBreakHyphen/>
      </w:r>
      <w:fldSimple w:instr=" SEQ Figure \* ARABIC \s 1 ">
        <w:r w:rsidR="00236018">
          <w:rPr>
            <w:noProof/>
          </w:rPr>
          <w:t>3</w:t>
        </w:r>
      </w:fldSimple>
      <w:bookmarkEnd w:id="224"/>
      <w:r>
        <w:t xml:space="preserve">: Messages </w:t>
      </w:r>
      <w:r w:rsidRPr="00963A9A">
        <w:t>sent from clients using HTTP-streaming.</w:t>
      </w:r>
      <w:bookmarkEnd w:id="225"/>
    </w:p>
    <w:p w:rsidR="00F26C17" w:rsidRDefault="00F26C17" w:rsidP="00F652D8">
      <w:pPr>
        <w:pStyle w:val="Overskrift2"/>
      </w:pPr>
      <w:bookmarkStart w:id="226" w:name="_Ref383423154"/>
      <w:bookmarkStart w:id="227" w:name="_Toc385266111"/>
      <w:r>
        <w:lastRenderedPageBreak/>
        <w:t xml:space="preserve">Messages received </w:t>
      </w:r>
      <w:r w:rsidR="000477C2">
        <w:t>by</w:t>
      </w:r>
      <w:r>
        <w:t xml:space="preserve"> server</w:t>
      </w:r>
      <w:bookmarkEnd w:id="226"/>
      <w:bookmarkEnd w:id="227"/>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E71FC1">
        <w:rPr>
          <w:color w:val="FF0000"/>
        </w:rPr>
        <w:fldChar w:fldCharType="begin"/>
      </w:r>
      <w:r w:rsidR="00142223">
        <w:instrText xml:space="preserve"> REF _Ref383419616 \h </w:instrText>
      </w:r>
      <w:r w:rsidR="00E71FC1">
        <w:rPr>
          <w:color w:val="FF0000"/>
        </w:rPr>
      </w:r>
      <w:r w:rsidR="00E71FC1">
        <w:rPr>
          <w:color w:val="FF0000"/>
        </w:rPr>
        <w:fldChar w:fldCharType="separate"/>
      </w:r>
      <w:r w:rsidR="00236018">
        <w:t xml:space="preserve">Figure </w:t>
      </w:r>
      <w:r w:rsidR="00236018">
        <w:rPr>
          <w:noProof/>
        </w:rPr>
        <w:t>9</w:t>
      </w:r>
      <w:r w:rsidR="00236018">
        <w:noBreakHyphen/>
      </w:r>
      <w:r w:rsidR="00236018">
        <w:rPr>
          <w:noProof/>
        </w:rPr>
        <w:t>4</w:t>
      </w:r>
      <w:r w:rsidR="00E71FC1">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8"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8" w:name="_Ref383419616"/>
      <w:bookmarkStart w:id="229" w:name="_Toc385266165"/>
      <w:r>
        <w:t xml:space="preserve">Figure </w:t>
      </w:r>
      <w:fldSimple w:instr=" STYLEREF 1 \s ">
        <w:r w:rsidR="00236018">
          <w:rPr>
            <w:noProof/>
          </w:rPr>
          <w:t>9</w:t>
        </w:r>
      </w:fldSimple>
      <w:r w:rsidR="0036084D">
        <w:noBreakHyphen/>
      </w:r>
      <w:fldSimple w:instr=" SEQ Figure \* ARABIC \s 1 ">
        <w:r w:rsidR="00236018">
          <w:rPr>
            <w:noProof/>
          </w:rPr>
          <w:t>4</w:t>
        </w:r>
      </w:fldSimple>
      <w:bookmarkEnd w:id="228"/>
      <w:r>
        <w:t>: Messages sent from clients and received by server using long-polling.</w:t>
      </w:r>
      <w:bookmarkEnd w:id="229"/>
    </w:p>
    <w:p w:rsidR="001C1E3C" w:rsidRDefault="001C1E3C" w:rsidP="000477C2">
      <w:r w:rsidRPr="001C1E3C">
        <w:t>Again though, there are some anomalies. Figure (</w:t>
      </w:r>
      <w:r w:rsidR="00E71FC1">
        <w:rPr>
          <w:color w:val="FF0000"/>
        </w:rPr>
        <w:fldChar w:fldCharType="begin"/>
      </w:r>
      <w:r w:rsidR="00142223">
        <w:instrText xml:space="preserve"> REF _Ref383419723 \h </w:instrText>
      </w:r>
      <w:r w:rsidR="00E71FC1">
        <w:rPr>
          <w:color w:val="FF0000"/>
        </w:rPr>
      </w:r>
      <w:r w:rsidR="00E71FC1">
        <w:rPr>
          <w:color w:val="FF0000"/>
        </w:rPr>
        <w:fldChar w:fldCharType="separate"/>
      </w:r>
      <w:r w:rsidR="00236018">
        <w:t xml:space="preserve">Figure </w:t>
      </w:r>
      <w:r w:rsidR="00236018">
        <w:rPr>
          <w:noProof/>
        </w:rPr>
        <w:t>9</w:t>
      </w:r>
      <w:r w:rsidR="00236018">
        <w:noBreakHyphen/>
      </w:r>
      <w:r w:rsidR="00236018">
        <w:rPr>
          <w:noProof/>
        </w:rPr>
        <w:t>5</w:t>
      </w:r>
      <w:r w:rsidR="00E71FC1">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E71FC1">
        <w:fldChar w:fldCharType="begin"/>
      </w:r>
      <w:r w:rsidR="00D57F8E">
        <w:instrText xml:space="preserve"> REF _Ref383360999 \h </w:instrText>
      </w:r>
      <w:r w:rsidR="00E71FC1">
        <w:fldChar w:fldCharType="separate"/>
      </w:r>
      <w:r w:rsidR="00236018" w:rsidRPr="00F26C17">
        <w:t>Ana</w:t>
      </w:r>
      <w:r w:rsidR="00236018">
        <w:t>lysis</w:t>
      </w:r>
      <w:r w:rsidR="00E71FC1">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9"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30" w:name="_Ref383419723"/>
      <w:bookmarkStart w:id="231" w:name="_Toc385266166"/>
      <w:r>
        <w:t xml:space="preserve">Figure </w:t>
      </w:r>
      <w:fldSimple w:instr=" STYLEREF 1 \s ">
        <w:r w:rsidR="00236018">
          <w:rPr>
            <w:noProof/>
          </w:rPr>
          <w:t>9</w:t>
        </w:r>
      </w:fldSimple>
      <w:r w:rsidR="0036084D">
        <w:noBreakHyphen/>
      </w:r>
      <w:fldSimple w:instr=" SEQ Figure \* ARABIC \s 1 ">
        <w:r w:rsidR="00236018">
          <w:rPr>
            <w:noProof/>
          </w:rPr>
          <w:t>5</w:t>
        </w:r>
      </w:fldSimple>
      <w:bookmarkEnd w:id="230"/>
      <w:r>
        <w:t>: Messages sent from clients and received by server with Lightstreamer WebSockets.</w:t>
      </w:r>
      <w:bookmarkEnd w:id="231"/>
    </w:p>
    <w:p w:rsidR="001C1E3C" w:rsidRDefault="001C1E3C" w:rsidP="001026A4">
      <w:r w:rsidRPr="001C1E3C">
        <w:lastRenderedPageBreak/>
        <w:t>While most of the variations are small, polling is, once more, the largest source of anomalies. The clearest e</w:t>
      </w:r>
      <w:r w:rsidR="00D57F8E">
        <w:t>xample of this is Lightstreamer</w:t>
      </w:r>
      <w:r w:rsidRPr="001C1E3C">
        <w:t xml:space="preserve"> (</w:t>
      </w:r>
      <w:r w:rsidR="00E71FC1">
        <w:rPr>
          <w:color w:val="FF0000"/>
        </w:rPr>
        <w:fldChar w:fldCharType="begin"/>
      </w:r>
      <w:r w:rsidR="00D57F8E">
        <w:instrText xml:space="preserve"> REF _Ref383419723 \h </w:instrText>
      </w:r>
      <w:r w:rsidR="00E71FC1">
        <w:rPr>
          <w:color w:val="FF0000"/>
        </w:rPr>
      </w:r>
      <w:r w:rsidR="00E71FC1">
        <w:rPr>
          <w:color w:val="FF0000"/>
        </w:rPr>
        <w:fldChar w:fldCharType="separate"/>
      </w:r>
      <w:r w:rsidR="00236018">
        <w:t xml:space="preserve">Figure </w:t>
      </w:r>
      <w:r w:rsidR="00236018">
        <w:rPr>
          <w:noProof/>
        </w:rPr>
        <w:t>9</w:t>
      </w:r>
      <w:r w:rsidR="00236018">
        <w:noBreakHyphen/>
      </w:r>
      <w:r w:rsidR="00236018">
        <w:rPr>
          <w:noProof/>
        </w:rPr>
        <w:t>5</w:t>
      </w:r>
      <w:r w:rsidR="00E71FC1">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0"/>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70"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2" w:name="_Ref383423178"/>
      <w:bookmarkStart w:id="233" w:name="_Toc385266112"/>
      <w:r>
        <w:t>Messages sent from server</w:t>
      </w:r>
      <w:bookmarkEnd w:id="232"/>
      <w:bookmarkEnd w:id="233"/>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E71FC1">
        <w:rPr>
          <w:color w:val="FF0000"/>
        </w:rPr>
        <w:fldChar w:fldCharType="begin"/>
      </w:r>
      <w:r w:rsidR="00D57F8E">
        <w:instrText xml:space="preserve"> REF _Ref383420180 \h </w:instrText>
      </w:r>
      <w:r w:rsidR="00E71FC1">
        <w:rPr>
          <w:color w:val="FF0000"/>
        </w:rPr>
      </w:r>
      <w:r w:rsidR="00E71FC1">
        <w:rPr>
          <w:color w:val="FF0000"/>
        </w:rPr>
        <w:fldChar w:fldCharType="separate"/>
      </w:r>
      <w:r w:rsidR="00236018">
        <w:t xml:space="preserve">Figure </w:t>
      </w:r>
      <w:r w:rsidR="00236018">
        <w:rPr>
          <w:noProof/>
        </w:rPr>
        <w:t>9</w:t>
      </w:r>
      <w:r w:rsidR="00236018">
        <w:noBreakHyphen/>
      </w:r>
      <w:r w:rsidR="00236018">
        <w:rPr>
          <w:noProof/>
        </w:rPr>
        <w:t>6</w:t>
      </w:r>
      <w:r w:rsidR="00E71FC1">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71"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34" w:name="_Ref383420180"/>
      <w:bookmarkStart w:id="235" w:name="_Toc385266167"/>
      <w:r>
        <w:t xml:space="preserve">Figure </w:t>
      </w:r>
      <w:fldSimple w:instr=" STYLEREF 1 \s ">
        <w:r w:rsidR="00236018">
          <w:rPr>
            <w:noProof/>
          </w:rPr>
          <w:t>9</w:t>
        </w:r>
      </w:fldSimple>
      <w:r w:rsidR="0036084D">
        <w:noBreakHyphen/>
      </w:r>
      <w:fldSimple w:instr=" SEQ Figure \* ARABIC \s 1 ">
        <w:r w:rsidR="00236018">
          <w:rPr>
            <w:noProof/>
          </w:rPr>
          <w:t>6</w:t>
        </w:r>
      </w:fldSimple>
      <w:bookmarkEnd w:id="234"/>
      <w:r w:rsidRPr="00A10B68">
        <w:t xml:space="preserve">: Messages sent by server (divided by </w:t>
      </w:r>
      <w:r>
        <w:t>60</w:t>
      </w:r>
      <w:r w:rsidRPr="00A10B68">
        <w:t>), corresponds with messages received.</w:t>
      </w:r>
      <w:bookmarkEnd w:id="235"/>
    </w:p>
    <w:p w:rsidR="00F26C17" w:rsidRDefault="00F26C17" w:rsidP="00F26C17">
      <w:pPr>
        <w:pStyle w:val="Overskrift2"/>
      </w:pPr>
      <w:bookmarkStart w:id="236" w:name="_Ref383425007"/>
      <w:bookmarkStart w:id="237" w:name="_Toc385266113"/>
      <w:r>
        <w:lastRenderedPageBreak/>
        <w:t>Average latency</w:t>
      </w:r>
      <w:bookmarkEnd w:id="236"/>
      <w:bookmarkEnd w:id="237"/>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2"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8" w:name="_Ref383420243"/>
      <w:bookmarkStart w:id="239" w:name="_Toc385266168"/>
      <w:r>
        <w:t xml:space="preserve">Figure </w:t>
      </w:r>
      <w:fldSimple w:instr=" STYLEREF 1 \s ">
        <w:r w:rsidR="00236018">
          <w:rPr>
            <w:noProof/>
          </w:rPr>
          <w:t>9</w:t>
        </w:r>
      </w:fldSimple>
      <w:r w:rsidR="0036084D">
        <w:noBreakHyphen/>
      </w:r>
      <w:fldSimple w:instr=" SEQ Figure \* ARABIC \s 1 ">
        <w:r w:rsidR="00236018">
          <w:rPr>
            <w:noProof/>
          </w:rPr>
          <w:t>7</w:t>
        </w:r>
      </w:fldSimple>
      <w:bookmarkEnd w:id="238"/>
      <w:r>
        <w:t>: Average latency using WebSockets.</w:t>
      </w:r>
      <w:bookmarkEnd w:id="239"/>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E71FC1">
        <w:fldChar w:fldCharType="begin"/>
      </w:r>
      <w:r w:rsidR="009B1BA3">
        <w:instrText xml:space="preserve"> REF _Ref383420243 \h </w:instrText>
      </w:r>
      <w:r w:rsidR="00E71FC1">
        <w:fldChar w:fldCharType="separate"/>
      </w:r>
      <w:r w:rsidR="00236018">
        <w:t xml:space="preserve">Figure </w:t>
      </w:r>
      <w:r w:rsidR="00236018">
        <w:rPr>
          <w:noProof/>
        </w:rPr>
        <w:t>9</w:t>
      </w:r>
      <w:r w:rsidR="00236018">
        <w:noBreakHyphen/>
      </w:r>
      <w:r w:rsidR="00236018">
        <w:rPr>
          <w:noProof/>
        </w:rPr>
        <w:t>7</w:t>
      </w:r>
      <w:r w:rsidR="00E71FC1">
        <w:fldChar w:fldCharType="end"/>
      </w:r>
      <w:r w:rsidRPr="00B13DDB">
        <w:t xml:space="preserve"> shows a clear divide between the first two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1"/>
      </w:r>
      <w:r w:rsidRPr="00887519">
        <w:t xml:space="preserve">. The graph below </w:t>
      </w:r>
      <w:r>
        <w:t>(</w:t>
      </w:r>
      <w:r w:rsidR="00E71FC1">
        <w:rPr>
          <w:color w:val="FF0000"/>
        </w:rPr>
        <w:fldChar w:fldCharType="begin"/>
      </w:r>
      <w:r w:rsidR="009B1BA3">
        <w:instrText xml:space="preserve"> REF _Ref383420297 \h </w:instrText>
      </w:r>
      <w:r w:rsidR="00E71FC1">
        <w:rPr>
          <w:color w:val="FF0000"/>
        </w:rPr>
      </w:r>
      <w:r w:rsidR="00E71FC1">
        <w:rPr>
          <w:color w:val="FF0000"/>
        </w:rPr>
        <w:fldChar w:fldCharType="separate"/>
      </w:r>
      <w:r w:rsidR="00236018">
        <w:t xml:space="preserve">Figure </w:t>
      </w:r>
      <w:r w:rsidR="00236018">
        <w:rPr>
          <w:noProof/>
        </w:rPr>
        <w:t>9</w:t>
      </w:r>
      <w:r w:rsidR="00236018">
        <w:noBreakHyphen/>
      </w:r>
      <w:r w:rsidR="00236018">
        <w:rPr>
          <w:noProof/>
        </w:rPr>
        <w:t>8</w:t>
      </w:r>
      <w:r w:rsidR="00E71FC1">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3"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40" w:name="_Ref383420297"/>
      <w:bookmarkStart w:id="241" w:name="_Toc385266169"/>
      <w:r>
        <w:t xml:space="preserve">Figure </w:t>
      </w:r>
      <w:fldSimple w:instr=" STYLEREF 1 \s ">
        <w:r w:rsidR="00236018">
          <w:rPr>
            <w:noProof/>
          </w:rPr>
          <w:t>9</w:t>
        </w:r>
      </w:fldSimple>
      <w:r w:rsidR="0036084D">
        <w:noBreakHyphen/>
      </w:r>
      <w:fldSimple w:instr=" SEQ Figure \* ARABIC \s 1 ">
        <w:r w:rsidR="00236018">
          <w:rPr>
            <w:noProof/>
          </w:rPr>
          <w:t>8</w:t>
        </w:r>
      </w:fldSimple>
      <w:bookmarkEnd w:id="240"/>
      <w:r>
        <w:t>: Average latency of SignalR with Server-Sent Events and WebSockets.</w:t>
      </w:r>
      <w:bookmarkEnd w:id="241"/>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E71FC1">
        <w:fldChar w:fldCharType="begin"/>
      </w:r>
      <w:r w:rsidR="009969A2">
        <w:instrText xml:space="preserve"> REF _Ref383420531 \r \h </w:instrText>
      </w:r>
      <w:r w:rsidR="00E71FC1">
        <w:fldChar w:fldCharType="separate"/>
      </w:r>
      <w:r w:rsidR="00236018">
        <w:t>9.1</w:t>
      </w:r>
      <w:r w:rsidR="00E71FC1">
        <w:fldChar w:fldCharType="end"/>
      </w:r>
      <w:r w:rsidRPr="00C8292F">
        <w:t>, I mentioned that only one run with Lightstreamer had seven seconds of overt</w:t>
      </w:r>
      <w:r w:rsidR="009969A2">
        <w:t>ime. The graph shown in</w:t>
      </w:r>
      <w:r w:rsidR="00FA1EF4">
        <w:t xml:space="preserve"> </w:t>
      </w:r>
      <w:r w:rsidR="00E71FC1">
        <w:fldChar w:fldCharType="begin"/>
      </w:r>
      <w:r w:rsidR="00FA1EF4">
        <w:instrText xml:space="preserve"> REF _Ref383420681 \h </w:instrText>
      </w:r>
      <w:r w:rsidR="00E71FC1">
        <w:fldChar w:fldCharType="separate"/>
      </w:r>
      <w:r w:rsidR="00236018">
        <w:t xml:space="preserve">Figure </w:t>
      </w:r>
      <w:r w:rsidR="00236018">
        <w:rPr>
          <w:noProof/>
        </w:rPr>
        <w:t>9</w:t>
      </w:r>
      <w:r w:rsidR="00236018">
        <w:noBreakHyphen/>
      </w:r>
      <w:r w:rsidR="00236018">
        <w:rPr>
          <w:noProof/>
        </w:rPr>
        <w:t>9</w:t>
      </w:r>
      <w:r w:rsidR="00E71FC1">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4"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2" w:name="_Ref383420681"/>
      <w:bookmarkStart w:id="243" w:name="_Toc385266170"/>
      <w:r>
        <w:t xml:space="preserve">Figure </w:t>
      </w:r>
      <w:fldSimple w:instr=" STYLEREF 1 \s ">
        <w:r w:rsidR="00236018">
          <w:rPr>
            <w:noProof/>
          </w:rPr>
          <w:t>9</w:t>
        </w:r>
      </w:fldSimple>
      <w:r w:rsidR="0036084D">
        <w:noBreakHyphen/>
      </w:r>
      <w:fldSimple w:instr=" SEQ Figure \* ARABIC \s 1 ">
        <w:r w:rsidR="00236018">
          <w:rPr>
            <w:noProof/>
          </w:rPr>
          <w:t>9</w:t>
        </w:r>
      </w:fldSimple>
      <w:bookmarkEnd w:id="242"/>
      <w:r>
        <w:t>: Average latency with HTTP-streaming</w:t>
      </w:r>
      <w:bookmarkEnd w:id="243"/>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E71FC1">
        <w:fldChar w:fldCharType="begin"/>
      </w:r>
      <w:r w:rsidR="00980495">
        <w:instrText xml:space="preserve"> REF _Ref383422041 \h </w:instrText>
      </w:r>
      <w:r w:rsidR="00E71FC1">
        <w:fldChar w:fldCharType="separate"/>
      </w:r>
      <w:r w:rsidR="00236018">
        <w:t xml:space="preserve">Figure </w:t>
      </w:r>
      <w:r w:rsidR="00236018">
        <w:rPr>
          <w:noProof/>
        </w:rPr>
        <w:t>9</w:t>
      </w:r>
      <w:r w:rsidR="00236018">
        <w:noBreakHyphen/>
      </w:r>
      <w:r w:rsidR="00236018">
        <w:rPr>
          <w:noProof/>
        </w:rPr>
        <w:t>10</w:t>
      </w:r>
      <w:r w:rsidR="00E71FC1">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5"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4" w:name="_Ref383422041"/>
      <w:bookmarkStart w:id="245" w:name="_Toc385266171"/>
      <w:r>
        <w:t xml:space="preserve">Figure </w:t>
      </w:r>
      <w:fldSimple w:instr=" STYLEREF 1 \s ">
        <w:r w:rsidR="00236018">
          <w:rPr>
            <w:noProof/>
          </w:rPr>
          <w:t>9</w:t>
        </w:r>
      </w:fldSimple>
      <w:r w:rsidR="0036084D">
        <w:noBreakHyphen/>
      </w:r>
      <w:fldSimple w:instr=" SEQ Figure \* ARABIC \s 1 ">
        <w:r w:rsidR="00236018">
          <w:rPr>
            <w:noProof/>
          </w:rPr>
          <w:t>10</w:t>
        </w:r>
      </w:fldSimple>
      <w:bookmarkEnd w:id="244"/>
      <w:r>
        <w:t>: Average latency with long-polling.</w:t>
      </w:r>
      <w:bookmarkEnd w:id="245"/>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E71FC1">
        <w:rPr>
          <w:color w:val="FF0000"/>
        </w:rPr>
        <w:fldChar w:fldCharType="begin"/>
      </w:r>
      <w:r w:rsidR="00C56389">
        <w:instrText xml:space="preserve"> REF _Ref383422105 \h </w:instrText>
      </w:r>
      <w:r w:rsidR="00E71FC1">
        <w:rPr>
          <w:color w:val="FF0000"/>
        </w:rPr>
      </w:r>
      <w:r w:rsidR="00E71FC1">
        <w:rPr>
          <w:color w:val="FF0000"/>
        </w:rPr>
        <w:fldChar w:fldCharType="separate"/>
      </w:r>
      <w:r w:rsidR="00236018">
        <w:t xml:space="preserve">Figure </w:t>
      </w:r>
      <w:r w:rsidR="00236018">
        <w:rPr>
          <w:noProof/>
        </w:rPr>
        <w:t>9</w:t>
      </w:r>
      <w:r w:rsidR="00236018">
        <w:noBreakHyphen/>
      </w:r>
      <w:r w:rsidR="00236018">
        <w:rPr>
          <w:noProof/>
        </w:rPr>
        <w:t>11</w:t>
      </w:r>
      <w:r w:rsidR="00E71FC1">
        <w:rPr>
          <w:color w:val="FF0000"/>
        </w:rPr>
        <w:fldChar w:fldCharType="end"/>
      </w:r>
      <w:r w:rsidRPr="00DC2677">
        <w:t>) shows, Lightstreamer has a dramatic increase in latency towards the end, even with W</w:t>
      </w:r>
      <w:r w:rsidR="00A8578D">
        <w:t>eb</w:t>
      </w:r>
      <w:r w:rsidRPr="00DC2677">
        <w:t>S</w:t>
      </w:r>
      <w:r w:rsidR="00A8578D">
        <w:t>ocket</w:t>
      </w:r>
      <w:r w:rsidRPr="00DC2677">
        <w:t>-polling</w:t>
      </w:r>
      <w:r w:rsidR="00A8578D">
        <w:t xml:space="preserve"> (WS</w:t>
      </w:r>
      <w:r w:rsidR="006F7C08">
        <w:t>-polling</w:t>
      </w:r>
      <w:r w:rsidR="00A8578D">
        <w:t>)</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6"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6" w:name="_Ref383422105"/>
      <w:bookmarkStart w:id="247" w:name="_Toc385266172"/>
      <w:r>
        <w:t xml:space="preserve">Figure </w:t>
      </w:r>
      <w:fldSimple w:instr=" STYLEREF 1 \s ">
        <w:r w:rsidR="00236018">
          <w:rPr>
            <w:noProof/>
          </w:rPr>
          <w:t>9</w:t>
        </w:r>
      </w:fldSimple>
      <w:r w:rsidR="0036084D">
        <w:noBreakHyphen/>
      </w:r>
      <w:fldSimple w:instr=" SEQ Figure \* ARABIC \s 1 ">
        <w:r w:rsidR="00236018">
          <w:rPr>
            <w:noProof/>
          </w:rPr>
          <w:t>11</w:t>
        </w:r>
      </w:fldSimple>
      <w:bookmarkEnd w:id="246"/>
      <w:r>
        <w:t>: Average latency with polling.</w:t>
      </w:r>
      <w:bookmarkEnd w:id="247"/>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E71FC1">
        <w:rPr>
          <w:color w:val="FF0000"/>
        </w:rPr>
        <w:fldChar w:fldCharType="begin"/>
      </w:r>
      <w:r w:rsidR="00C56389">
        <w:instrText xml:space="preserve"> REF _Ref383422164 \h </w:instrText>
      </w:r>
      <w:r w:rsidR="00E71FC1">
        <w:rPr>
          <w:color w:val="FF0000"/>
        </w:rPr>
      </w:r>
      <w:r w:rsidR="00E71FC1">
        <w:rPr>
          <w:color w:val="FF0000"/>
        </w:rPr>
        <w:fldChar w:fldCharType="separate"/>
      </w:r>
      <w:r w:rsidR="00236018">
        <w:t xml:space="preserve">Figure </w:t>
      </w:r>
      <w:r w:rsidR="00236018">
        <w:rPr>
          <w:noProof/>
        </w:rPr>
        <w:t>9</w:t>
      </w:r>
      <w:r w:rsidR="00236018">
        <w:noBreakHyphen/>
      </w:r>
      <w:r w:rsidR="00236018">
        <w:rPr>
          <w:noProof/>
        </w:rPr>
        <w:t>12</w:t>
      </w:r>
      <w:r w:rsidR="00E71FC1">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7"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8" w:name="_Ref383422164"/>
      <w:bookmarkStart w:id="249" w:name="_Toc385266173"/>
      <w:r>
        <w:t xml:space="preserve">Figure </w:t>
      </w:r>
      <w:fldSimple w:instr=" STYLEREF 1 \s ">
        <w:r w:rsidR="00236018">
          <w:rPr>
            <w:noProof/>
          </w:rPr>
          <w:t>9</w:t>
        </w:r>
      </w:fldSimple>
      <w:r w:rsidR="0036084D">
        <w:noBreakHyphen/>
      </w:r>
      <w:fldSimple w:instr=" SEQ Figure \* ARABIC \s 1 ">
        <w:r w:rsidR="00236018">
          <w:rPr>
            <w:noProof/>
          </w:rPr>
          <w:t>12</w:t>
        </w:r>
      </w:fldSimple>
      <w:bookmarkEnd w:id="248"/>
      <w:r>
        <w:t>: Average latency with Lightstreamer using WebSockets and polling over WebSockets.</w:t>
      </w:r>
      <w:bookmarkEnd w:id="249"/>
    </w:p>
    <w:p w:rsidR="00F26C17" w:rsidRDefault="00F26C17" w:rsidP="00D91EE9">
      <w:pPr>
        <w:pStyle w:val="Overskrift2"/>
      </w:pPr>
      <w:bookmarkStart w:id="250" w:name="_Ref383527569"/>
      <w:bookmarkStart w:id="251" w:name="_Toc385266114"/>
      <w:r>
        <w:lastRenderedPageBreak/>
        <w:t>Median processor usage</w:t>
      </w:r>
      <w:bookmarkEnd w:id="250"/>
      <w:bookmarkEnd w:id="251"/>
    </w:p>
    <w:p w:rsidR="00504164" w:rsidRPr="00504164" w:rsidRDefault="00504164" w:rsidP="00D91EE9">
      <w:pPr>
        <w:keepNext/>
        <w:keepLines/>
      </w:pPr>
      <w:r w:rsidRPr="00504164">
        <w:t>A</w:t>
      </w:r>
      <w:r w:rsidR="00C56389">
        <w:t xml:space="preserve">s discussed in the methodology (see chapter </w:t>
      </w:r>
      <w:r w:rsidR="00E71FC1">
        <w:fldChar w:fldCharType="begin"/>
      </w:r>
      <w:r w:rsidR="00C56389">
        <w:instrText xml:space="preserve"> REF _Ref383422226 \r \h </w:instrText>
      </w:r>
      <w:r w:rsidR="00E71FC1">
        <w:fldChar w:fldCharType="separate"/>
      </w:r>
      <w:r w:rsidR="00236018">
        <w:t>8</w:t>
      </w:r>
      <w:r w:rsidR="00E71FC1">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E71FC1">
        <w:fldChar w:fldCharType="begin"/>
      </w:r>
      <w:r w:rsidR="00C56389">
        <w:instrText xml:space="preserve"> REF _Ref383422288 \h </w:instrText>
      </w:r>
      <w:r w:rsidR="00E71FC1">
        <w:fldChar w:fldCharType="separate"/>
      </w:r>
      <w:r w:rsidR="00236018">
        <w:t xml:space="preserve">Figure </w:t>
      </w:r>
      <w:r w:rsidR="00236018">
        <w:rPr>
          <w:noProof/>
        </w:rPr>
        <w:t>9</w:t>
      </w:r>
      <w:r w:rsidR="00236018">
        <w:noBreakHyphen/>
      </w:r>
      <w:r w:rsidR="00236018">
        <w:rPr>
          <w:noProof/>
        </w:rPr>
        <w:t>13</w:t>
      </w:r>
      <w:r w:rsidR="00E71FC1">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2" w:name="_Ref383422288"/>
      <w:bookmarkStart w:id="253" w:name="_Toc385266174"/>
      <w:r>
        <w:t xml:space="preserve">Figure </w:t>
      </w:r>
      <w:fldSimple w:instr=" STYLEREF 1 \s ">
        <w:r w:rsidR="00236018">
          <w:rPr>
            <w:noProof/>
          </w:rPr>
          <w:t>9</w:t>
        </w:r>
      </w:fldSimple>
      <w:r w:rsidR="0036084D">
        <w:noBreakHyphen/>
      </w:r>
      <w:fldSimple w:instr=" SEQ Figure \* ARABIC \s 1 ">
        <w:r w:rsidR="00236018">
          <w:rPr>
            <w:noProof/>
          </w:rPr>
          <w:t>13</w:t>
        </w:r>
      </w:fldSimple>
      <w:bookmarkEnd w:id="252"/>
      <w:r>
        <w:t>: Median processor usage - all frameworks and transports.</w:t>
      </w:r>
      <w:bookmarkEnd w:id="253"/>
    </w:p>
    <w:p w:rsidR="00F26C17" w:rsidRDefault="002A729C" w:rsidP="00F26C17">
      <w:pPr>
        <w:pStyle w:val="Overskrift2"/>
      </w:pPr>
      <w:bookmarkStart w:id="254" w:name="_Ref383527570"/>
      <w:bookmarkStart w:id="255" w:name="_Toc385266115"/>
      <w:r>
        <w:t>Maximum</w:t>
      </w:r>
      <w:r w:rsidR="00F26C17">
        <w:t xml:space="preserve"> memory usage</w:t>
      </w:r>
      <w:bookmarkEnd w:id="254"/>
      <w:bookmarkEnd w:id="255"/>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E71FC1">
        <w:rPr>
          <w:color w:val="FF0000"/>
        </w:rPr>
        <w:fldChar w:fldCharType="begin"/>
      </w:r>
      <w:r w:rsidR="00C836CE">
        <w:instrText xml:space="preserve"> REF _Ref383422669 \h </w:instrText>
      </w:r>
      <w:r w:rsidR="00E71FC1">
        <w:rPr>
          <w:color w:val="FF0000"/>
        </w:rPr>
      </w:r>
      <w:r w:rsidR="00E71FC1">
        <w:rPr>
          <w:color w:val="FF0000"/>
        </w:rPr>
        <w:fldChar w:fldCharType="separate"/>
      </w:r>
      <w:r w:rsidR="00236018">
        <w:t xml:space="preserve">Figure </w:t>
      </w:r>
      <w:r w:rsidR="00236018">
        <w:rPr>
          <w:noProof/>
        </w:rPr>
        <w:t>9</w:t>
      </w:r>
      <w:r w:rsidR="00236018">
        <w:noBreakHyphen/>
      </w:r>
      <w:r w:rsidR="00236018">
        <w:rPr>
          <w:noProof/>
        </w:rPr>
        <w:t>14</w:t>
      </w:r>
      <w:r w:rsidR="00E71FC1">
        <w:rPr>
          <w:color w:val="FF0000"/>
        </w:rPr>
        <w:fldChar w:fldCharType="end"/>
      </w:r>
      <w:r>
        <w:t>). Otherwise, we see that SignalR, Socket.IO and SockJS have almost the same memory usage regardless of transport. Polling with Lightstreamer</w:t>
      </w:r>
      <w:r w:rsidR="00F24E11">
        <w:t xml:space="preserve">, though,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6" w:name="_Ref383422669"/>
      <w:bookmarkStart w:id="257" w:name="_Toc385266175"/>
      <w:r>
        <w:t xml:space="preserve">Figure </w:t>
      </w:r>
      <w:fldSimple w:instr=" STYLEREF 1 \s ">
        <w:r w:rsidR="00236018">
          <w:rPr>
            <w:noProof/>
          </w:rPr>
          <w:t>9</w:t>
        </w:r>
      </w:fldSimple>
      <w:r w:rsidR="0036084D">
        <w:noBreakHyphen/>
      </w:r>
      <w:fldSimple w:instr=" SEQ Figure \* ARABIC \s 1 ">
        <w:r w:rsidR="00236018">
          <w:rPr>
            <w:noProof/>
          </w:rPr>
          <w:t>14</w:t>
        </w:r>
      </w:fldSimple>
      <w:bookmarkEnd w:id="256"/>
      <w:r>
        <w:t xml:space="preserve">: </w:t>
      </w:r>
      <w:r w:rsidRPr="00A872E1">
        <w:t>Maximum memory consumption - all frameworks</w:t>
      </w:r>
      <w:r>
        <w:rPr>
          <w:noProof/>
        </w:rPr>
        <w:t xml:space="preserve"> and transports.</w:t>
      </w:r>
      <w:bookmarkEnd w:id="257"/>
    </w:p>
    <w:p w:rsidR="00F26C17" w:rsidRDefault="00F26C17" w:rsidP="00F26C17">
      <w:pPr>
        <w:pStyle w:val="Overskrift2"/>
      </w:pPr>
      <w:bookmarkStart w:id="258" w:name="_Ref383428312"/>
      <w:bookmarkStart w:id="259" w:name="_Toc385266116"/>
      <w:r>
        <w:t>Bytes sent/received</w:t>
      </w:r>
      <w:bookmarkEnd w:id="258"/>
      <w:bookmarkEnd w:id="259"/>
    </w:p>
    <w:p w:rsidR="00D35865" w:rsidRPr="00D35865" w:rsidRDefault="00FF2CB4" w:rsidP="00D35865">
      <w:r>
        <w:t xml:space="preserve">In section </w:t>
      </w:r>
      <w:r w:rsidR="00E71FC1">
        <w:fldChar w:fldCharType="begin"/>
      </w:r>
      <w:r>
        <w:instrText xml:space="preserve"> REF _Ref383422699 \r \h </w:instrText>
      </w:r>
      <w:r w:rsidR="00E71FC1">
        <w:fldChar w:fldCharType="separate"/>
      </w:r>
      <w:r w:rsidR="00236018">
        <w:t>8.13.3</w:t>
      </w:r>
      <w:r w:rsidR="00E71FC1">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E71FC1">
        <w:fldChar w:fldCharType="begin"/>
      </w:r>
      <w:r>
        <w:instrText xml:space="preserve"> REF _Ref383422722 \h </w:instrText>
      </w:r>
      <w:r w:rsidR="00E71FC1">
        <w:fldChar w:fldCharType="separate"/>
      </w:r>
      <w:r w:rsidR="00236018">
        <w:t xml:space="preserve">Figure </w:t>
      </w:r>
      <w:r w:rsidR="00236018">
        <w:rPr>
          <w:noProof/>
        </w:rPr>
        <w:t>9</w:t>
      </w:r>
      <w:r w:rsidR="00236018">
        <w:noBreakHyphen/>
      </w:r>
      <w:r w:rsidR="00236018">
        <w:rPr>
          <w:noProof/>
        </w:rPr>
        <w:t>15</w:t>
      </w:r>
      <w:r w:rsidR="00E71FC1">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60" w:name="_Ref383422722"/>
      <w:bookmarkStart w:id="261" w:name="_Toc385266176"/>
      <w:r>
        <w:t xml:space="preserve">Figure </w:t>
      </w:r>
      <w:fldSimple w:instr=" STYLEREF 1 \s ">
        <w:r w:rsidR="00236018">
          <w:rPr>
            <w:noProof/>
          </w:rPr>
          <w:t>9</w:t>
        </w:r>
      </w:fldSimple>
      <w:r w:rsidR="0036084D">
        <w:noBreakHyphen/>
      </w:r>
      <w:fldSimple w:instr=" SEQ Figure \* ARABIC \s 1 ">
        <w:r w:rsidR="00236018">
          <w:rPr>
            <w:noProof/>
          </w:rPr>
          <w:t>15</w:t>
        </w:r>
      </w:fldSimple>
      <w:bookmarkEnd w:id="260"/>
      <w:r>
        <w:t>: Bytes sent/received (captured) - all frameworks and transports.</w:t>
      </w:r>
      <w:bookmarkEnd w:id="261"/>
    </w:p>
    <w:p w:rsidR="00C9194D" w:rsidRPr="00C9194D" w:rsidRDefault="00D35865" w:rsidP="00C9194D">
      <w:r w:rsidRPr="00D35865">
        <w:t>The next graph is the data I calculated. (</w:t>
      </w:r>
      <w:r w:rsidR="00E71FC1">
        <w:rPr>
          <w:color w:val="FF0000"/>
        </w:rPr>
        <w:fldChar w:fldCharType="begin"/>
      </w:r>
      <w:r w:rsidR="00FF2CB4">
        <w:instrText xml:space="preserve"> REF _Ref383422769 \h </w:instrText>
      </w:r>
      <w:r w:rsidR="00E71FC1">
        <w:rPr>
          <w:color w:val="FF0000"/>
        </w:rPr>
      </w:r>
      <w:r w:rsidR="00E71FC1">
        <w:rPr>
          <w:color w:val="FF0000"/>
        </w:rPr>
        <w:fldChar w:fldCharType="separate"/>
      </w:r>
      <w:r w:rsidR="00236018">
        <w:t xml:space="preserve">Figure </w:t>
      </w:r>
      <w:r w:rsidR="00236018">
        <w:rPr>
          <w:noProof/>
        </w:rPr>
        <w:t>9</w:t>
      </w:r>
      <w:r w:rsidR="00236018">
        <w:noBreakHyphen/>
      </w:r>
      <w:r w:rsidR="00236018">
        <w:rPr>
          <w:noProof/>
        </w:rPr>
        <w:t>16</w:t>
      </w:r>
      <w:r w:rsidR="00E71FC1">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2" w:name="_Ref383422769"/>
      <w:bookmarkStart w:id="263" w:name="_Toc385266177"/>
      <w:r>
        <w:t xml:space="preserve">Figure </w:t>
      </w:r>
      <w:fldSimple w:instr=" STYLEREF 1 \s ">
        <w:r w:rsidR="00236018">
          <w:rPr>
            <w:noProof/>
          </w:rPr>
          <w:t>9</w:t>
        </w:r>
      </w:fldSimple>
      <w:r w:rsidR="0036084D">
        <w:noBreakHyphen/>
      </w:r>
      <w:fldSimple w:instr=" SEQ Figure \* ARABIC \s 1 ">
        <w:r w:rsidR="00236018">
          <w:rPr>
            <w:noProof/>
          </w:rPr>
          <w:t>16</w:t>
        </w:r>
      </w:fldSimple>
      <w:bookmarkEnd w:id="262"/>
      <w:r>
        <w:t xml:space="preserve">: </w:t>
      </w:r>
      <w:r w:rsidRPr="00F86861">
        <w:t>sent/received (ca</w:t>
      </w:r>
      <w:r>
        <w:t>lculated</w:t>
      </w:r>
      <w:r w:rsidRPr="00F86861">
        <w:t>) - all frameworks and transports.</w:t>
      </w:r>
      <w:bookmarkEnd w:id="263"/>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4" w:name="_Ref383428867"/>
      <w:bookmarkStart w:id="265" w:name="_Toc385266117"/>
      <w:r>
        <w:t>Idle clients with WebSockets</w:t>
      </w:r>
      <w:bookmarkEnd w:id="264"/>
      <w:bookmarkEnd w:id="265"/>
    </w:p>
    <w:p w:rsidR="0051370C" w:rsidRDefault="00E71FC1" w:rsidP="0051370C">
      <w:r>
        <w:fldChar w:fldCharType="begin"/>
      </w:r>
      <w:r w:rsidR="00FF2CB4">
        <w:instrText xml:space="preserve"> REF _Ref383422883 \h </w:instrText>
      </w:r>
      <w:r>
        <w:fldChar w:fldCharType="separate"/>
      </w:r>
      <w:r w:rsidR="00236018">
        <w:t xml:space="preserve">Table </w:t>
      </w:r>
      <w:r w:rsidR="00236018">
        <w:rPr>
          <w:noProof/>
        </w:rPr>
        <w:t>9</w:t>
      </w:r>
      <w:r w:rsidR="00236018">
        <w:noBreakHyphen/>
      </w:r>
      <w:r w:rsidR="00236018">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214628">
        <w:rPr>
          <w:rStyle w:val="Fotnotereferanse"/>
        </w:rPr>
        <w:footnoteReference w:id="42"/>
      </w:r>
      <w:r w:rsidR="00715ECB">
        <w:t>.</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6" w:name="_Ref383422883"/>
      <w:bookmarkStart w:id="267" w:name="_Toc385266202"/>
      <w:r>
        <w:t xml:space="preserve">Table </w:t>
      </w:r>
      <w:fldSimple w:instr=" STYLEREF 1 \s ">
        <w:r w:rsidR="00236018">
          <w:rPr>
            <w:noProof/>
          </w:rPr>
          <w:t>9</w:t>
        </w:r>
      </w:fldSimple>
      <w:r w:rsidR="00553C0E">
        <w:noBreakHyphen/>
      </w:r>
      <w:fldSimple w:instr=" SEQ Table \* ARABIC \s 1 ">
        <w:r w:rsidR="00236018">
          <w:rPr>
            <w:noProof/>
          </w:rPr>
          <w:t>1</w:t>
        </w:r>
      </w:fldSimple>
      <w:bookmarkEnd w:id="266"/>
      <w:r>
        <w:t>: Memory usage with 1000 and 4500 idle WebSockets connections.</w:t>
      </w:r>
      <w:bookmarkEnd w:id="267"/>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8" w:name="_Ref383360999"/>
      <w:bookmarkStart w:id="269" w:name="_Toc385266118"/>
      <w:r w:rsidRPr="00F26C17">
        <w:lastRenderedPageBreak/>
        <w:t>Ana</w:t>
      </w:r>
      <w:r>
        <w:t>lysis</w:t>
      </w:r>
      <w:bookmarkEnd w:id="268"/>
      <w:bookmarkEnd w:id="269"/>
      <w:r>
        <w:t xml:space="preserve"> </w:t>
      </w:r>
    </w:p>
    <w:p w:rsidR="00DA0252" w:rsidRDefault="00DA0252" w:rsidP="00DF2BA5">
      <w:pPr>
        <w:keepNext/>
        <w:keepLines/>
      </w:pPr>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70" w:name="_Ref383428657"/>
      <w:bookmarkStart w:id="271" w:name="_Toc385266119"/>
      <w:r>
        <w:t>Message frequency</w:t>
      </w:r>
      <w:bookmarkEnd w:id="270"/>
      <w:bookmarkEnd w:id="271"/>
    </w:p>
    <w:p w:rsidR="00DA0252" w:rsidRDefault="00DA0252" w:rsidP="00DA0252">
      <w:r>
        <w:t>This section discuss</w:t>
      </w:r>
      <w:r w:rsidR="00560186">
        <w:t>es</w:t>
      </w:r>
      <w:r>
        <w:t xml:space="preserve"> the results from sections </w:t>
      </w:r>
      <w:r w:rsidR="00E71FC1">
        <w:rPr>
          <w:color w:val="FF0000"/>
        </w:rPr>
        <w:fldChar w:fldCharType="begin"/>
      </w:r>
      <w:r w:rsidR="00D03593">
        <w:instrText xml:space="preserve"> REF _Ref383423008 \r \h </w:instrText>
      </w:r>
      <w:r w:rsidR="00E71FC1">
        <w:rPr>
          <w:color w:val="FF0000"/>
        </w:rPr>
      </w:r>
      <w:r w:rsidR="00E71FC1">
        <w:rPr>
          <w:color w:val="FF0000"/>
        </w:rPr>
        <w:fldChar w:fldCharType="separate"/>
      </w:r>
      <w:r w:rsidR="00236018">
        <w:t>9.1</w:t>
      </w:r>
      <w:r w:rsidR="00E71FC1">
        <w:rPr>
          <w:color w:val="FF0000"/>
        </w:rPr>
        <w:fldChar w:fldCharType="end"/>
      </w:r>
      <w:r>
        <w:t>,</w:t>
      </w:r>
      <w:r w:rsidR="00D03593">
        <w:t xml:space="preserve"> </w:t>
      </w:r>
      <w:r w:rsidR="00E71FC1">
        <w:fldChar w:fldCharType="begin"/>
      </w:r>
      <w:r w:rsidR="00D03593">
        <w:instrText xml:space="preserve"> REF _Ref383423154 \r \h </w:instrText>
      </w:r>
      <w:r w:rsidR="00E71FC1">
        <w:fldChar w:fldCharType="separate"/>
      </w:r>
      <w:r w:rsidR="00236018">
        <w:t>9.2</w:t>
      </w:r>
      <w:r w:rsidR="00E71FC1">
        <w:fldChar w:fldCharType="end"/>
      </w:r>
      <w:r>
        <w:t xml:space="preserve"> and</w:t>
      </w:r>
      <w:r w:rsidR="00D03593">
        <w:t xml:space="preserve"> </w:t>
      </w:r>
      <w:r w:rsidR="00E71FC1">
        <w:fldChar w:fldCharType="begin"/>
      </w:r>
      <w:r w:rsidR="00D03593">
        <w:instrText xml:space="preserve"> REF _Ref383423178 \r \h </w:instrText>
      </w:r>
      <w:r w:rsidR="00E71FC1">
        <w:fldChar w:fldCharType="separate"/>
      </w:r>
      <w:r w:rsidR="00236018">
        <w:t>9.3</w:t>
      </w:r>
      <w:r w:rsidR="00E71FC1">
        <w:fldChar w:fldCharType="end"/>
      </w:r>
      <w:r>
        <w:t xml:space="preserve">. Most aspects applies to all, so I found it natural to keep the discussion in one section. All tables show the highest and lowest recorded data from their respective results. These numbers are from the raw data. The tables also show an average value. This is calculated based on the values in the corresponding graph. </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E71FC1">
        <w:fldChar w:fldCharType="begin"/>
      </w:r>
      <w:r w:rsidR="00B92CF2">
        <w:instrText xml:space="preserve"> REF _Ref383423348 \r \h </w:instrText>
      </w:r>
      <w:r w:rsidR="00E71FC1">
        <w:fldChar w:fldCharType="separate"/>
      </w:r>
      <w:r w:rsidR="00236018">
        <w:t>8.1</w:t>
      </w:r>
      <w:r w:rsidR="00E71FC1">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E71FC1">
        <w:fldChar w:fldCharType="begin"/>
      </w:r>
      <w:r w:rsidR="00B92CF2">
        <w:instrText xml:space="preserve"> REF _Ref383423537 \h </w:instrText>
      </w:r>
      <w:r w:rsidR="00E71FC1">
        <w:fldChar w:fldCharType="separate"/>
      </w:r>
      <w:r w:rsidR="00236018">
        <w:t xml:space="preserve">Table </w:t>
      </w:r>
      <w:r w:rsidR="00236018">
        <w:rPr>
          <w:noProof/>
        </w:rPr>
        <w:t>10</w:t>
      </w:r>
      <w:r w:rsidR="00236018">
        <w:noBreakHyphen/>
      </w:r>
      <w:r w:rsidR="00236018">
        <w:rPr>
          <w:noProof/>
        </w:rPr>
        <w:t>1</w:t>
      </w:r>
      <w:r w:rsidR="00E71FC1">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w:t>
      </w:r>
      <w:r w:rsidR="00664A40">
        <w:t>means</w:t>
      </w:r>
      <w:r w:rsidRPr="00DA5F61">
        <w:t xml:space="preserve"> more overtime.</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3870E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3870E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A02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A02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A02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A02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A02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A02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2" w:name="_Ref383423537"/>
      <w:bookmarkStart w:id="273" w:name="_Toc385266203"/>
      <w:r>
        <w:t xml:space="preserve">Table </w:t>
      </w:r>
      <w:fldSimple w:instr=" STYLEREF 1 \s ">
        <w:r w:rsidR="00236018">
          <w:rPr>
            <w:noProof/>
          </w:rPr>
          <w:t>10</w:t>
        </w:r>
      </w:fldSimple>
      <w:r w:rsidR="00553C0E">
        <w:noBreakHyphen/>
      </w:r>
      <w:fldSimple w:instr=" SEQ Table \* ARABIC \s 1 ">
        <w:r w:rsidR="00236018">
          <w:rPr>
            <w:noProof/>
          </w:rPr>
          <w:t>1</w:t>
        </w:r>
      </w:fldSimple>
      <w:bookmarkEnd w:id="272"/>
      <w:r>
        <w:t>: Messages sent by clients.</w:t>
      </w:r>
      <w:bookmarkEnd w:id="273"/>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E71FC1">
        <w:fldChar w:fldCharType="begin"/>
      </w:r>
      <w:r w:rsidR="00B92CF2">
        <w:instrText xml:space="preserve"> REF _Ref383377833 \h </w:instrText>
      </w:r>
      <w:r w:rsidR="00E71FC1">
        <w:fldChar w:fldCharType="separate"/>
      </w:r>
      <w:r w:rsidR="00236018">
        <w:t xml:space="preserve">Figure </w:t>
      </w:r>
      <w:r w:rsidR="00236018">
        <w:rPr>
          <w:noProof/>
        </w:rPr>
        <w:t>9</w:t>
      </w:r>
      <w:r w:rsidR="00236018">
        <w:noBreakHyphen/>
      </w:r>
      <w:r w:rsidR="00236018">
        <w:rPr>
          <w:noProof/>
        </w:rPr>
        <w:t>2</w:t>
      </w:r>
      <w:r w:rsidR="00E71FC1">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time on Node's singe thread. This may have blocked other incoming requests for a short period of time. As a result, the clients can have reached six outgoing requests which is Firefox's maximum</w:t>
      </w:r>
      <w:r w:rsidR="00B92CF2">
        <w:t xml:space="preserve"> </w:t>
      </w:r>
      <w:r w:rsidR="00E71FC1">
        <w:fldChar w:fldCharType="begin" w:fldLock="1"/>
      </w:r>
      <w:r w:rsidR="006D407F">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"[130]" }, "properties" : { "noteIndex" : 0 }, "schema" : "https://github.com/citation-style-language/schema/raw/master/csl-citation.json" }</w:instrText>
      </w:r>
      <w:r w:rsidR="00E71FC1">
        <w:fldChar w:fldCharType="separate"/>
      </w:r>
      <w:r w:rsidR="00BB15F3" w:rsidRPr="00BB15F3">
        <w:rPr>
          <w:noProof/>
        </w:rPr>
        <w:t>[130]</w:t>
      </w:r>
      <w:r w:rsidR="00E71FC1">
        <w:fldChar w:fldCharType="end"/>
      </w:r>
      <w:r w:rsidR="00DA0252"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E71FC1">
        <w:fldChar w:fldCharType="begin" w:fldLock="1"/>
      </w:r>
      <w:r w:rsidR="006D407F">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E71FC1">
        <w:fldChar w:fldCharType="separate"/>
      </w:r>
      <w:r w:rsidR="006B2065" w:rsidRPr="006B2065">
        <w:rPr>
          <w:noProof/>
        </w:rPr>
        <w:t>[92]</w:t>
      </w:r>
      <w:r w:rsidR="00E71FC1">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E71FC1">
        <w:fldChar w:fldCharType="begin" w:fldLock="1"/>
      </w:r>
      <w:r w:rsidR="006D407F">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"[132]" }, "properties" : { "noteIndex" : 0 }, "schema" : "https://github.com/citation-style-language/schema/raw/master/csl-citation.json" }</w:instrText>
      </w:r>
      <w:r w:rsidR="00E71FC1">
        <w:fldChar w:fldCharType="separate"/>
      </w:r>
      <w:r w:rsidR="00BB15F3" w:rsidRPr="00BB15F3">
        <w:rPr>
          <w:noProof/>
        </w:rPr>
        <w:t>[132]</w:t>
      </w:r>
      <w:r w:rsidR="00E71FC1">
        <w:fldChar w:fldCharType="end"/>
      </w:r>
      <w:r>
        <w:t>. This is exactly how I registered data in the Lightstreamer application</w:t>
      </w:r>
      <w:r w:rsidR="00E91314">
        <w:t xml:space="preserve"> (</w:t>
      </w:r>
      <w:r w:rsidR="00E71FC1">
        <w:fldChar w:fldCharType="begin"/>
      </w:r>
      <w:r w:rsidR="00E91314">
        <w:instrText xml:space="preserve"> REF _Ref383424915 \h </w:instrText>
      </w:r>
      <w:r w:rsidR="00E71FC1">
        <w:fldChar w:fldCharType="separate"/>
      </w:r>
      <w:r w:rsidR="00236018">
        <w:t xml:space="preserve">Example </w:t>
      </w:r>
      <w:r w:rsidR="00236018">
        <w:rPr>
          <w:noProof/>
        </w:rPr>
        <w:t>10</w:t>
      </w:r>
      <w:r w:rsidR="00236018">
        <w:noBreakHyphen/>
      </w:r>
      <w:r w:rsidR="00236018">
        <w:rPr>
          <w:noProof/>
        </w:rPr>
        <w:t>1</w:t>
      </w:r>
      <w:r w:rsidR="00E71FC1">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4885683" cy="2686264"/>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2" cstate="print"/>
                    <a:stretch>
                      <a:fillRect/>
                    </a:stretch>
                  </pic:blipFill>
                  <pic:spPr>
                    <a:xfrm>
                      <a:off x="0" y="0"/>
                      <a:ext cx="4884645" cy="2685694"/>
                    </a:xfrm>
                    <a:prstGeom prst="rect">
                      <a:avLst/>
                    </a:prstGeom>
                  </pic:spPr>
                </pic:pic>
              </a:graphicData>
            </a:graphic>
          </wp:inline>
        </w:drawing>
      </w:r>
    </w:p>
    <w:p w:rsidR="00DA0252" w:rsidRDefault="00E91314" w:rsidP="00E91314">
      <w:pPr>
        <w:pStyle w:val="Bildetekst"/>
        <w:jc w:val="center"/>
      </w:pPr>
      <w:bookmarkStart w:id="274" w:name="_Ref383424915"/>
      <w:bookmarkStart w:id="275" w:name="_Toc385266201"/>
      <w:r>
        <w:t xml:space="preserve">Example </w:t>
      </w:r>
      <w:fldSimple w:instr=" STYLEREF 1 \s ">
        <w:r w:rsidR="00236018">
          <w:rPr>
            <w:noProof/>
          </w:rPr>
          <w:t>10</w:t>
        </w:r>
      </w:fldSimple>
      <w:r w:rsidR="00320F3D">
        <w:noBreakHyphen/>
      </w:r>
      <w:fldSimple w:instr=" SEQ Example \* ARABIC \s 1 ">
        <w:r w:rsidR="00236018">
          <w:rPr>
            <w:noProof/>
          </w:rPr>
          <w:t>1</w:t>
        </w:r>
      </w:fldSimple>
      <w:bookmarkEnd w:id="274"/>
      <w:r>
        <w:t>: Code executed by an ExecutorService that triggers synchronized code.</w:t>
      </w:r>
      <w:bookmarkEnd w:id="275"/>
    </w:p>
    <w:p w:rsidR="00DA0252" w:rsidRDefault="00DA0252" w:rsidP="006B6258">
      <w:pPr>
        <w:keepNext/>
        <w:keepLines/>
      </w:pPr>
      <w:r w:rsidRPr="004E30AB">
        <w:lastRenderedPageBreak/>
        <w:t>The</w:t>
      </w:r>
      <w:r w:rsidR="006D4C5E">
        <w:t xml:space="preserve"> next</w:t>
      </w:r>
      <w:r w:rsidRPr="004E30AB">
        <w:t xml:space="preserve"> table (</w:t>
      </w:r>
      <w:r w:rsidR="00E71FC1">
        <w:rPr>
          <w:color w:val="FF0000"/>
        </w:rPr>
        <w:fldChar w:fldCharType="begin"/>
      </w:r>
      <w:r w:rsidR="00D175C5">
        <w:instrText xml:space="preserve"> REF _Ref383424984 \h </w:instrText>
      </w:r>
      <w:r w:rsidR="00E71FC1">
        <w:rPr>
          <w:color w:val="FF0000"/>
        </w:rPr>
      </w:r>
      <w:r w:rsidR="00E71FC1">
        <w:rPr>
          <w:color w:val="FF0000"/>
        </w:rPr>
        <w:fldChar w:fldCharType="separate"/>
      </w:r>
      <w:r w:rsidR="00236018">
        <w:t xml:space="preserve">Table </w:t>
      </w:r>
      <w:r w:rsidR="00236018">
        <w:rPr>
          <w:noProof/>
        </w:rPr>
        <w:t>10</w:t>
      </w:r>
      <w:r w:rsidR="00236018">
        <w:noBreakHyphen/>
      </w:r>
      <w:r w:rsidR="00236018">
        <w:rPr>
          <w:noProof/>
        </w:rPr>
        <w:t>2</w:t>
      </w:r>
      <w:r w:rsidR="00E71FC1">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E71FC1">
        <w:fldChar w:fldCharType="begin"/>
      </w:r>
      <w:r w:rsidR="00D175C5">
        <w:instrText xml:space="preserve"> REF _Ref383425007 \r \h </w:instrText>
      </w:r>
      <w:r w:rsidR="00E71FC1">
        <w:fldChar w:fldCharType="separate"/>
      </w:r>
      <w:r w:rsidR="00236018">
        <w:t>9.4</w:t>
      </w:r>
      <w:r w:rsidR="00E71FC1">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DA0252"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DA0252"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DA0252"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DA0252"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DA0252"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6" w:name="_Ref383424984"/>
      <w:bookmarkStart w:id="277" w:name="_Toc385266204"/>
      <w:r>
        <w:t xml:space="preserve">Table </w:t>
      </w:r>
      <w:fldSimple w:instr=" STYLEREF 1 \s ">
        <w:r w:rsidR="00236018">
          <w:rPr>
            <w:noProof/>
          </w:rPr>
          <w:t>10</w:t>
        </w:r>
      </w:fldSimple>
      <w:r w:rsidR="00553C0E">
        <w:noBreakHyphen/>
      </w:r>
      <w:fldSimple w:instr=" SEQ Table \* ARABIC \s 1 ">
        <w:r w:rsidR="00236018">
          <w:rPr>
            <w:noProof/>
          </w:rPr>
          <w:t>2</w:t>
        </w:r>
      </w:fldSimple>
      <w:bookmarkEnd w:id="276"/>
      <w:r>
        <w:t>: Messages received by server.</w:t>
      </w:r>
      <w:bookmarkEnd w:id="277"/>
    </w:p>
    <w:p w:rsidR="00F935DE" w:rsidRDefault="00DA0252" w:rsidP="00F935DE">
      <w:r w:rsidRPr="004E30AB">
        <w:t xml:space="preserve">With HTTP-streaming though,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rsidR="00E71FC1">
        <w:fldChar w:fldCharType="begin"/>
      </w:r>
      <w:r w:rsidR="00573F2A">
        <w:instrText xml:space="preserve"> REF _Ref383425510 \h </w:instrText>
      </w:r>
      <w:r w:rsidR="00E71FC1">
        <w:fldChar w:fldCharType="separate"/>
      </w:r>
      <w:r w:rsidR="00236018">
        <w:t xml:space="preserve">Table </w:t>
      </w:r>
      <w:r w:rsidR="00236018">
        <w:rPr>
          <w:noProof/>
        </w:rPr>
        <w:t>10</w:t>
      </w:r>
      <w:r w:rsidR="00236018">
        <w:noBreakHyphen/>
      </w:r>
      <w:r w:rsidR="00236018">
        <w:rPr>
          <w:noProof/>
        </w:rPr>
        <w:t>3</w:t>
      </w:r>
      <w:r w:rsidR="00E71FC1">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088"/>
        <w:gridCol w:w="930"/>
        <w:gridCol w:w="921"/>
        <w:gridCol w:w="1259"/>
        <w:gridCol w:w="990"/>
        <w:gridCol w:w="1428"/>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DA025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DA025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DA025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DA025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DA025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(6001,41)</w:t>
            </w:r>
          </w:p>
        </w:tc>
      </w:tr>
    </w:tbl>
    <w:p w:rsidR="00DA0252" w:rsidRDefault="00573F2A" w:rsidP="006B6258">
      <w:pPr>
        <w:pStyle w:val="Bildetekst"/>
        <w:keepNext/>
        <w:keepLines/>
        <w:spacing w:before="120"/>
        <w:jc w:val="center"/>
      </w:pPr>
      <w:bookmarkStart w:id="278" w:name="_Ref383425510"/>
      <w:bookmarkStart w:id="279" w:name="_Toc385266205"/>
      <w:r>
        <w:t xml:space="preserve">Table </w:t>
      </w:r>
      <w:fldSimple w:instr=" STYLEREF 1 \s ">
        <w:r w:rsidR="00236018">
          <w:rPr>
            <w:noProof/>
          </w:rPr>
          <w:t>10</w:t>
        </w:r>
      </w:fldSimple>
      <w:r w:rsidR="00553C0E">
        <w:noBreakHyphen/>
      </w:r>
      <w:fldSimple w:instr=" SEQ Table \* ARABIC \s 1 ">
        <w:r w:rsidR="00236018">
          <w:rPr>
            <w:noProof/>
          </w:rPr>
          <w:t>3</w:t>
        </w:r>
      </w:fldSimple>
      <w:bookmarkEnd w:id="278"/>
      <w:r>
        <w:t>: Messages sent from server.</w:t>
      </w:r>
      <w:bookmarkEnd w:id="279"/>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skip a </w:t>
      </w:r>
      <w:r w:rsidR="00756983">
        <w:t>whole second. Immediately after the dormant interval,</w:t>
      </w:r>
      <w:r>
        <w:t xml:space="preserve"> it sends the “skipped” messages, resulting in the high peaks you see in the tables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80" w:name="_Toc385266120"/>
      <w:r>
        <w:lastRenderedPageBreak/>
        <w:t>Average latency</w:t>
      </w:r>
      <w:bookmarkEnd w:id="280"/>
    </w:p>
    <w:p w:rsidR="00AF31D5" w:rsidRDefault="00AF31D5" w:rsidP="006B6258">
      <w:pPr>
        <w:keepNext/>
        <w:keepLines/>
      </w:pPr>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3"/>
      </w:r>
      <w:r>
        <w:t>. There are two main reasons for this: Some frameworks had anomalies in the first couple of seconds, indicating that they could have used</w:t>
      </w:r>
      <w:r w:rsidR="00A95BD5">
        <w:t xml:space="preserve"> a</w:t>
      </w:r>
      <w:r>
        <w:t xml:space="preserve"> warm 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E71FC1">
        <w:rPr>
          <w:color w:val="FF0000"/>
        </w:rPr>
        <w:fldChar w:fldCharType="begin"/>
      </w:r>
      <w:r w:rsidR="0099076B">
        <w:instrText xml:space="preserve"> REF _Ref383425650 \h </w:instrText>
      </w:r>
      <w:r w:rsidR="00E71FC1">
        <w:rPr>
          <w:color w:val="FF0000"/>
        </w:rPr>
      </w:r>
      <w:r w:rsidR="00E71FC1">
        <w:rPr>
          <w:color w:val="FF0000"/>
        </w:rPr>
        <w:fldChar w:fldCharType="separate"/>
      </w:r>
      <w:r w:rsidR="00236018">
        <w:t xml:space="preserve">Table </w:t>
      </w:r>
      <w:r w:rsidR="00236018">
        <w:rPr>
          <w:noProof/>
        </w:rPr>
        <w:t>10</w:t>
      </w:r>
      <w:r w:rsidR="00236018">
        <w:noBreakHyphen/>
      </w:r>
      <w:r w:rsidR="00236018">
        <w:rPr>
          <w:noProof/>
        </w:rPr>
        <w:t>4</w:t>
      </w:r>
      <w:r w:rsidR="00E71FC1">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110"/>
        <w:gridCol w:w="969"/>
        <w:gridCol w:w="955"/>
        <w:gridCol w:w="1294"/>
        <w:gridCol w:w="1056"/>
        <w:gridCol w:w="1457"/>
        <w:gridCol w:w="924"/>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1" w:name="_Ref383425650"/>
      <w:bookmarkStart w:id="282" w:name="_Toc385266206"/>
      <w:r>
        <w:t xml:space="preserve">Table </w:t>
      </w:r>
      <w:fldSimple w:instr=" STYLEREF 1 \s ">
        <w:r w:rsidR="00236018">
          <w:rPr>
            <w:noProof/>
          </w:rPr>
          <w:t>10</w:t>
        </w:r>
      </w:fldSimple>
      <w:r w:rsidR="00553C0E">
        <w:noBreakHyphen/>
      </w:r>
      <w:fldSimple w:instr=" SEQ Table \* ARABIC \s 1 ">
        <w:r w:rsidR="00236018">
          <w:rPr>
            <w:noProof/>
          </w:rPr>
          <w:t>4</w:t>
        </w:r>
      </w:fldSimple>
      <w:bookmarkEnd w:id="281"/>
      <w:r>
        <w:t>: Average latency.</w:t>
      </w:r>
      <w:bookmarkEnd w:id="282"/>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4"/>
      </w:r>
      <w:r>
        <w:t xml:space="preserve">. Moving from </w:t>
      </w:r>
      <w:r w:rsidR="000A69D2">
        <w:t>long-polling</w:t>
      </w:r>
      <w:r>
        <w:t xml:space="preserve"> to polling shows a factor of 11,51</w:t>
      </w:r>
      <w:r>
        <w:rPr>
          <w:rStyle w:val="Fotnotereferanse"/>
        </w:rPr>
        <w:footnoteReference w:id="45"/>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a lot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283" w:name="_Ref383431672"/>
      <w:r>
        <w:t>Transports effect on latency</w:t>
      </w:r>
      <w:bookmarkEnd w:id="283"/>
    </w:p>
    <w:p w:rsidR="00E5529A" w:rsidRDefault="00AF31D5" w:rsidP="00AF31D5">
      <w:r w:rsidRPr="00A903DF">
        <w:t>The graph in figure (</w:t>
      </w:r>
      <w:r w:rsidR="00E71FC1">
        <w:rPr>
          <w:color w:val="FF0000"/>
        </w:rPr>
        <w:fldChar w:fldCharType="begin"/>
      </w:r>
      <w:r w:rsidR="0099076B">
        <w:instrText xml:space="preserve"> REF _Ref383425697 \h </w:instrText>
      </w:r>
      <w:r w:rsidR="00E71FC1">
        <w:rPr>
          <w:color w:val="FF0000"/>
        </w:rPr>
      </w:r>
      <w:r w:rsidR="00E71FC1">
        <w:rPr>
          <w:color w:val="FF0000"/>
        </w:rPr>
        <w:fldChar w:fldCharType="separate"/>
      </w:r>
      <w:r w:rsidR="00236018">
        <w:t xml:space="preserve">Figure </w:t>
      </w:r>
      <w:r w:rsidR="00236018">
        <w:rPr>
          <w:noProof/>
        </w:rPr>
        <w:t>10</w:t>
      </w:r>
      <w:r w:rsidR="00236018">
        <w:noBreakHyphen/>
      </w:r>
      <w:r w:rsidR="00236018">
        <w:rPr>
          <w:noProof/>
        </w:rPr>
        <w:t>1</w:t>
      </w:r>
      <w:r w:rsidR="00E71FC1">
        <w:rPr>
          <w:color w:val="FF0000"/>
        </w:rPr>
        <w:fldChar w:fldCharType="end"/>
      </w:r>
      <w:r w:rsidRPr="00A903DF">
        <w:t>) shows the average values from table</w:t>
      </w:r>
      <w:r w:rsidR="00553B83">
        <w:t xml:space="preserve"> above</w:t>
      </w:r>
      <w:r w:rsidRPr="00A903DF">
        <w:t xml:space="preserve"> (</w:t>
      </w:r>
      <w:r w:rsidR="00E71FC1">
        <w:rPr>
          <w:color w:val="FF0000"/>
        </w:rPr>
        <w:fldChar w:fldCharType="begin"/>
      </w:r>
      <w:r w:rsidR="0099076B">
        <w:instrText xml:space="preserve"> REF _Ref383425650 \h </w:instrText>
      </w:r>
      <w:r w:rsidR="00E71FC1">
        <w:rPr>
          <w:color w:val="FF0000"/>
        </w:rPr>
      </w:r>
      <w:r w:rsidR="00E71FC1">
        <w:rPr>
          <w:color w:val="FF0000"/>
        </w:rPr>
        <w:fldChar w:fldCharType="separate"/>
      </w:r>
      <w:r w:rsidR="00236018">
        <w:t xml:space="preserve">Table </w:t>
      </w:r>
      <w:r w:rsidR="00236018">
        <w:rPr>
          <w:noProof/>
        </w:rPr>
        <w:t>10</w:t>
      </w:r>
      <w:r w:rsidR="00236018">
        <w:noBreakHyphen/>
      </w:r>
      <w:r w:rsidR="00236018">
        <w:rPr>
          <w:noProof/>
        </w:rPr>
        <w:t>4</w:t>
      </w:r>
      <w:r w:rsidR="00E71FC1">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E71FC1">
        <w:fldChar w:fldCharType="begin"/>
      </w:r>
      <w:r w:rsidR="00ED1952">
        <w:instrText xml:space="preserve"> REF B \h </w:instrText>
      </w:r>
      <w:r w:rsidR="00E71FC1">
        <w:fldChar w:fldCharType="separate"/>
      </w:r>
      <w:r w:rsidR="00236018" w:rsidRPr="007154B7">
        <w:t>Appendix B</w:t>
      </w:r>
      <w:r w:rsidR="00E71FC1">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6"/>
      </w:r>
      <w:r w:rsidRPr="00A903DF">
        <w:t xml:space="preserve">. HTTP-streaming isn't far behind, but here </w:t>
      </w:r>
      <w:r w:rsidR="00B35102">
        <w:t>it</w:t>
      </w:r>
      <w:r w:rsidRPr="00A903DF">
        <w:t xml:space="preserv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4" w:name="_Ref383425697"/>
      <w:bookmarkStart w:id="285" w:name="_Toc385266178"/>
      <w:r>
        <w:t xml:space="preserve">Figure </w:t>
      </w:r>
      <w:fldSimple w:instr=" STYLEREF 1 \s ">
        <w:r w:rsidR="00236018">
          <w:rPr>
            <w:noProof/>
          </w:rPr>
          <w:t>10</w:t>
        </w:r>
      </w:fldSimple>
      <w:r w:rsidR="0036084D">
        <w:noBreakHyphen/>
      </w:r>
      <w:fldSimple w:instr=" SEQ Figure \* ARABIC \s 1 ">
        <w:r w:rsidR="00236018">
          <w:rPr>
            <w:noProof/>
          </w:rPr>
          <w:t>1</w:t>
        </w:r>
      </w:fldSimple>
      <w:bookmarkEnd w:id="284"/>
      <w:r>
        <w:t>: Average latency as bar chart.</w:t>
      </w:r>
      <w:bookmarkEnd w:id="285"/>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w:t>
      </w:r>
      <w:r w:rsidR="006E68F5">
        <w:t xml:space="preserve">My tests don’t have a high load though. </w:t>
      </w:r>
      <w:r>
        <w:t xml:space="preserve">Higher loads may benefit WebSockets over </w:t>
      </w:r>
      <w:r w:rsidR="00D904E4">
        <w:t>Server Sent Events</w:t>
      </w:r>
      <w:r>
        <w:t xml:space="preserve">. A blog post by William P. Riley-Land suggests </w:t>
      </w:r>
      <w:r w:rsidR="00CF6463">
        <w:t>just that</w:t>
      </w:r>
      <w:r w:rsidR="00A4291A">
        <w:t xml:space="preserve"> </w:t>
      </w:r>
      <w:r w:rsidR="00E71FC1">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E71FC1">
        <w:fldChar w:fldCharType="separate"/>
      </w:r>
      <w:r w:rsidR="00BB15F3" w:rsidRPr="00BB15F3">
        <w:rPr>
          <w:noProof/>
        </w:rPr>
        <w:t>[133]</w:t>
      </w:r>
      <w:r w:rsidR="00E71FC1">
        <w:fldChar w:fldCharType="end"/>
      </w:r>
      <w:r>
        <w:t>. This test used two different libraries for the different transports: connect-</w:t>
      </w:r>
      <w:proofErr w:type="spellStart"/>
      <w:r>
        <w:t>sse</w:t>
      </w:r>
      <w:proofErr w:type="spellEnd"/>
      <w:r w:rsidR="008E029F">
        <w:t xml:space="preserve"> </w:t>
      </w:r>
      <w:r w:rsidR="00E71FC1">
        <w:fldChar w:fldCharType="begin" w:fldLock="1"/>
      </w:r>
      <w:r w:rsidR="006D407F">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"[134]" }, "properties" : { "noteIndex" : 0 }, "schema" : "https://github.com/citation-style-language/schema/raw/master/csl-citation.json" }</w:instrText>
      </w:r>
      <w:r w:rsidR="00E71FC1">
        <w:fldChar w:fldCharType="separate"/>
      </w:r>
      <w:r w:rsidR="00BB15F3" w:rsidRPr="00BB15F3">
        <w:rPr>
          <w:noProof/>
        </w:rPr>
        <w:t>[134]</w:t>
      </w:r>
      <w:r w:rsidR="00E71FC1">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E71FC1">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E71FC1">
        <w:fldChar w:fldCharType="separate"/>
      </w:r>
      <w:r w:rsidR="00BB15F3" w:rsidRPr="00BB15F3">
        <w:rPr>
          <w:noProof/>
        </w:rPr>
        <w:t>[133]</w:t>
      </w:r>
      <w:r w:rsidR="00E71FC1">
        <w:fldChar w:fldCharType="end"/>
      </w:r>
      <w:r>
        <w:t>. His results show that WebSockets are 31%</w:t>
      </w:r>
      <w:r>
        <w:rPr>
          <w:rStyle w:val="Fotnotereferanse"/>
        </w:rPr>
        <w:footnoteReference w:id="47"/>
      </w:r>
      <w:r>
        <w:t xml:space="preserve"> faster. Therefore, I disagree with his conclusion, as it seems to me that WebSockets outperform </w:t>
      </w:r>
      <w:r w:rsidR="000A69D2">
        <w:t>Server-Sent</w:t>
      </w:r>
      <w:r>
        <w:t xml:space="preserve"> Events by quite a lot. Another blog post </w:t>
      </w:r>
      <w:r w:rsidR="00E71FC1">
        <w:fldChar w:fldCharType="begin" w:fldLock="1"/>
      </w:r>
      <w:r w:rsidR="006D407F">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"[135]" }, "properties" : { "noteIndex" : 0 }, "schema" : "https://github.com/citation-style-language/schema/raw/master/csl-citation.json" }</w:instrText>
      </w:r>
      <w:r w:rsidR="00E71FC1">
        <w:fldChar w:fldCharType="separate"/>
      </w:r>
      <w:r w:rsidR="00BB15F3" w:rsidRPr="00BB15F3">
        <w:rPr>
          <w:noProof/>
        </w:rPr>
        <w:t>[135]</w:t>
      </w:r>
      <w:r w:rsidR="00E71FC1">
        <w:fldChar w:fldCharType="end"/>
      </w:r>
      <w:r>
        <w:t xml:space="preserve"> showed complete opposite results. This used a 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lastRenderedPageBreak/>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286" w:name="_Toc385266121"/>
      <w:r>
        <w:t>M</w:t>
      </w:r>
      <w:r w:rsidR="00F26C17">
        <w:t>achine resources</w:t>
      </w:r>
      <w:bookmarkEnd w:id="286"/>
    </w:p>
    <w:p w:rsidR="0055719A" w:rsidRDefault="0055719A" w:rsidP="0055719A">
      <w:r>
        <w:t>This section will focus on the resource usage of the different transport mechanisms in the context of their framework. Section</w:t>
      </w:r>
      <w:r w:rsidR="00B6467F">
        <w:t xml:space="preserve"> </w:t>
      </w:r>
      <w:r w:rsidR="00E71FC1">
        <w:fldChar w:fldCharType="begin"/>
      </w:r>
      <w:r w:rsidR="00B6467F">
        <w:instrText xml:space="preserve"> REF _Ref383426280 \r \h </w:instrText>
      </w:r>
      <w:r w:rsidR="00E71FC1">
        <w:fldChar w:fldCharType="separate"/>
      </w:r>
      <w:r w:rsidR="00236018">
        <w:t>8.11</w:t>
      </w:r>
      <w:r w:rsidR="00E71FC1">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027EF2" w:rsidRDefault="00E71FC1" w:rsidP="0055719A">
      <w:r>
        <w:fldChar w:fldCharType="begin"/>
      </w:r>
      <w:r w:rsidR="00C00C2D">
        <w:instrText xml:space="preserve"> REF _Ref383426348 \h </w:instrText>
      </w:r>
      <w:r>
        <w:fldChar w:fldCharType="separate"/>
      </w:r>
      <w:r w:rsidR="00236018">
        <w:t xml:space="preserve">Table </w:t>
      </w:r>
      <w:r w:rsidR="00236018">
        <w:rPr>
          <w:noProof/>
        </w:rPr>
        <w:t>10</w:t>
      </w:r>
      <w:r w:rsidR="00236018">
        <w:noBreakHyphen/>
      </w:r>
      <w:r w:rsidR="00236018">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236018">
        <w:t xml:space="preserve">Figure </w:t>
      </w:r>
      <w:r w:rsidR="00236018">
        <w:rPr>
          <w:noProof/>
        </w:rPr>
        <w:t>9</w:t>
      </w:r>
      <w:r w:rsidR="00236018">
        <w:noBreakHyphen/>
      </w:r>
      <w:r w:rsidR="00236018">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236018">
        <w:t xml:space="preserve">Figure </w:t>
      </w:r>
      <w:r w:rsidR="00236018">
        <w:rPr>
          <w:noProof/>
        </w:rPr>
        <w:t>9</w:t>
      </w:r>
      <w:r w:rsidR="00236018">
        <w:noBreakHyphen/>
      </w:r>
      <w:r w:rsidR="00236018">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55719A" w:rsidRDefault="0055719A" w:rsidP="0055719A">
      <w:r>
        <w:t>SockJS use a library for its WebSocket support: Faye</w:t>
      </w:r>
      <w:r w:rsidR="00C00C2D">
        <w:t xml:space="preserve"> </w:t>
      </w:r>
      <w:r w:rsidR="00E71FC1">
        <w:fldChar w:fldCharType="begin" w:fldLock="1"/>
      </w:r>
      <w:r w:rsidR="006D407F">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"[136]" }, "properties" : { "noteIndex" : 0 }, "schema" : "https://github.com/citation-style-language/schema/raw/master/csl-citation.json" }</w:instrText>
      </w:r>
      <w:r w:rsidR="00E71FC1">
        <w:fldChar w:fldCharType="separate"/>
      </w:r>
      <w:r w:rsidR="00BB15F3" w:rsidRPr="00BB15F3">
        <w:rPr>
          <w:noProof/>
        </w:rPr>
        <w:t>[136]</w:t>
      </w:r>
      <w:r w:rsidR="00E71FC1">
        <w:fldChar w:fldCharType="end"/>
      </w:r>
      <w:r>
        <w:t xml:space="preserve">, whereas the rest is built from scratch. But since </w:t>
      </w:r>
      <w:r w:rsidR="000A69D2">
        <w:t>long-polling</w:t>
      </w:r>
      <w:r>
        <w:t xml:space="preserve"> uses less than HTTP-streaming as well, I do not think this is the reason. It may be part of it though. </w:t>
      </w:r>
      <w:r w:rsidR="00027EF2">
        <w:t>How Node handle HTTP-streaming may also be the cause.</w:t>
      </w:r>
      <w:r>
        <w:t xml:space="preserv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132978">
            <w:pPr>
              <w:keepLines/>
            </w:pPr>
            <w:r>
              <w:t>Framework</w:t>
            </w:r>
          </w:p>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 xml:space="preserve">Long </w:t>
            </w:r>
          </w:p>
          <w:p w:rsidR="0055719A" w:rsidRDefault="0055719A" w:rsidP="00132978">
            <w:pPr>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132978">
            <w:pPr>
              <w:keepLines/>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646DD3" w:rsidRDefault="0055719A" w:rsidP="00132978">
            <w:pPr>
              <w:keepLines/>
            </w:pPr>
            <w:r w:rsidRPr="00646DD3">
              <w:t>SignalR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58,7%</w:t>
            </w:r>
          </w:p>
          <w:p w:rsidR="0055719A" w:rsidRDefault="0055719A" w:rsidP="00132978">
            <w:pPr>
              <w:keepLines/>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37,6%</w:t>
            </w:r>
          </w:p>
          <w:p w:rsidR="0055719A" w:rsidRDefault="0055719A" w:rsidP="00132978">
            <w:pPr>
              <w:keepLines/>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37,9%</w:t>
            </w:r>
          </w:p>
          <w:p w:rsidR="0055719A" w:rsidRDefault="0055719A" w:rsidP="00132978">
            <w:pPr>
              <w:keepLines/>
              <w:spacing w:line="264" w:lineRule="auto"/>
              <w:jc w:val="center"/>
              <w:cnfStyle w:val="000000100000"/>
            </w:pPr>
            <w:r>
              <w:t>144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Pr="00646DD3" w:rsidRDefault="0055719A" w:rsidP="00132978">
            <w:pPr>
              <w:keepLines/>
            </w:pPr>
            <w:r w:rsidRPr="00646DD3">
              <w:t>Socket.IO</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8,2%</w:t>
            </w:r>
          </w:p>
          <w:p w:rsidR="0055719A" w:rsidRDefault="0055719A" w:rsidP="00132978">
            <w:pPr>
              <w:keepLines/>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14,8%</w:t>
            </w:r>
          </w:p>
          <w:p w:rsidR="0055719A" w:rsidRDefault="0055719A" w:rsidP="00132978">
            <w:pPr>
              <w:keepLines/>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14,3%</w:t>
            </w:r>
          </w:p>
          <w:p w:rsidR="0055719A" w:rsidRDefault="0055719A" w:rsidP="00132978">
            <w:pPr>
              <w:keepLines/>
              <w:spacing w:line="264" w:lineRule="auto"/>
              <w:jc w:val="center"/>
              <w:cnfStyle w:val="000000010000"/>
            </w:pPr>
            <w:r>
              <w:t>35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646DD3" w:rsidRDefault="0055719A" w:rsidP="00132978">
            <w:pPr>
              <w:keepLines/>
            </w:pPr>
            <w:r w:rsidRPr="00646DD3">
              <w:t>SockJS</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10,7 %</w:t>
            </w:r>
          </w:p>
          <w:p w:rsidR="0055719A" w:rsidRDefault="0055719A" w:rsidP="00132978">
            <w:pPr>
              <w:keepLines/>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21,9%</w:t>
            </w:r>
          </w:p>
          <w:p w:rsidR="0055719A" w:rsidRDefault="0055719A" w:rsidP="00132978">
            <w:pPr>
              <w:keepLines/>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17,1%</w:t>
            </w:r>
          </w:p>
          <w:p w:rsidR="0055719A" w:rsidRDefault="0055719A" w:rsidP="00132978">
            <w:pPr>
              <w:keepLines/>
              <w:spacing w:line="264" w:lineRule="auto"/>
              <w:jc w:val="center"/>
              <w:cnfStyle w:val="000000100000"/>
            </w:pPr>
            <w:r>
              <w:t>32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646DD3" w:rsidRDefault="0055719A" w:rsidP="00132978">
            <w:pPr>
              <w:keepLines/>
            </w:pPr>
            <w:r w:rsidRPr="00646DD3">
              <w:t>Play</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32,1%</w:t>
            </w:r>
          </w:p>
          <w:p w:rsidR="0055719A" w:rsidRDefault="0055719A" w:rsidP="00132978">
            <w:pPr>
              <w:keepLines/>
              <w:spacing w:line="264" w:lineRule="auto"/>
              <w:jc w:val="center"/>
              <w:cnfStyle w:val="000000010000"/>
            </w:pPr>
            <w:r>
              <w:t>137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646DD3" w:rsidRDefault="0055719A" w:rsidP="00132978">
            <w:pPr>
              <w:keepLines/>
            </w:pPr>
            <w:r w:rsidRPr="00646DD3">
              <w:t>Lightstreamer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70,2%</w:t>
            </w:r>
          </w:p>
          <w:p w:rsidR="0055719A" w:rsidRDefault="0055719A" w:rsidP="00132978">
            <w:pPr>
              <w:keepLines/>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26,2%</w:t>
            </w:r>
          </w:p>
          <w:p w:rsidR="0055719A" w:rsidRDefault="0055719A" w:rsidP="00132978">
            <w:pPr>
              <w:keepLines/>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21,6%</w:t>
            </w:r>
          </w:p>
          <w:p w:rsidR="0055719A" w:rsidRDefault="0055719A" w:rsidP="00132978">
            <w:pPr>
              <w:keepLines/>
              <w:spacing w:line="264" w:lineRule="auto"/>
              <w:jc w:val="center"/>
              <w:cnfStyle w:val="000000100000"/>
            </w:pPr>
            <w:r>
              <w:t>110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47,8%</w:t>
            </w:r>
          </w:p>
          <w:p w:rsidR="0055719A" w:rsidRDefault="0055719A" w:rsidP="00132978">
            <w:pPr>
              <w:keepLines/>
              <w:spacing w:line="264" w:lineRule="auto"/>
              <w:jc w:val="center"/>
              <w:cnfStyle w:val="000000100000"/>
            </w:pPr>
            <w:r>
              <w:t>209 KB</w:t>
            </w:r>
          </w:p>
        </w:tc>
      </w:tr>
    </w:tbl>
    <w:p w:rsidR="00C00C2D" w:rsidRDefault="00C00C2D" w:rsidP="00E152C3">
      <w:pPr>
        <w:pStyle w:val="Bildetekst"/>
        <w:keepLines/>
        <w:framePr w:hSpace="141" w:wrap="around" w:vAnchor="text" w:hAnchor="page" w:x="3392" w:y="4205"/>
      </w:pPr>
      <w:bookmarkStart w:id="287" w:name="_Ref383426348"/>
      <w:bookmarkStart w:id="288" w:name="_Toc385266207"/>
      <w:r>
        <w:t xml:space="preserve">Table </w:t>
      </w:r>
      <w:fldSimple w:instr=" STYLEREF 1 \s ">
        <w:r w:rsidR="00236018">
          <w:rPr>
            <w:noProof/>
          </w:rPr>
          <w:t>10</w:t>
        </w:r>
      </w:fldSimple>
      <w:r w:rsidR="00553C0E">
        <w:noBreakHyphen/>
      </w:r>
      <w:fldSimple w:instr=" SEQ Table \* ARABIC \s 1 ">
        <w:r w:rsidR="00236018">
          <w:rPr>
            <w:noProof/>
          </w:rPr>
          <w:t>5</w:t>
        </w:r>
      </w:fldSimple>
      <w:bookmarkEnd w:id="287"/>
      <w:r>
        <w:t>: Resource usage of all frameworks and transports.</w:t>
      </w:r>
      <w:bookmarkEnd w:id="288"/>
    </w:p>
    <w:p w:rsidR="00000FEA" w:rsidRDefault="00000FEA" w:rsidP="0055719A"/>
    <w:p w:rsidR="0055719A" w:rsidRDefault="00000FEA" w:rsidP="0055719A">
      <w:r>
        <w:br/>
      </w:r>
      <w:r w:rsidR="0055719A">
        <w:lastRenderedPageBreak/>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8"/>
      </w:r>
      <w:r w:rsidR="00823F12">
        <w:t xml:space="preserve">. </w:t>
      </w:r>
      <w:r>
        <w:t>Except from polling with Lightstreamer it</w:t>
      </w:r>
      <w:r w:rsidR="00DC5B5C">
        <w:t>’s</w:t>
      </w:r>
      <w:r>
        <w:t xml:space="preserve"> nothing dramatic. Some transports even use a little less of either processor or memory than WebSockets. This difference, though,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as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E71FC1">
        <w:fldChar w:fldCharType="begin" w:fldLock="1"/>
      </w:r>
      <w:r w:rsidR="006D407F">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"[137]" }, "properties" : { "noteIndex" : 0 }, "schema" : "https://github.com/citation-style-language/schema/raw/master/csl-citation.json" }</w:instrText>
      </w:r>
      <w:r w:rsidR="00E71FC1">
        <w:fldChar w:fldCharType="separate"/>
      </w:r>
      <w:r w:rsidR="00BB15F3" w:rsidRPr="00BB15F3">
        <w:rPr>
          <w:noProof/>
        </w:rPr>
        <w:t>[137]</w:t>
      </w:r>
      <w:r w:rsidR="00E71FC1">
        <w:fldChar w:fldCharType="end"/>
      </w:r>
      <w:r>
        <w:t>. With a</w:t>
      </w:r>
      <w:r w:rsidR="002E1AFA">
        <w:t>n</w:t>
      </w:r>
      <w:r>
        <w:t xml:space="preserve"> immature framework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r w:rsidR="007842BE">
        <w:t>, which is the only other framework with support for polling</w:t>
      </w:r>
      <w:r>
        <w:t>.</w:t>
      </w:r>
    </w:p>
    <w:p w:rsidR="00C54B1C" w:rsidRDefault="00C54B1C" w:rsidP="00C4276B">
      <w:pPr>
        <w:pStyle w:val="Overskrift2"/>
      </w:pPr>
      <w:bookmarkStart w:id="289" w:name="_Toc385266122"/>
      <w:r>
        <w:t>Network performance of frameworks</w:t>
      </w:r>
      <w:bookmarkEnd w:id="289"/>
    </w:p>
    <w:p w:rsidR="00C54B1C" w:rsidRPr="00C54B1C" w:rsidRDefault="00F149CF" w:rsidP="00C54B1C">
      <w:r>
        <w:t>The results</w:t>
      </w:r>
      <w:r w:rsidR="00C54B1C">
        <w:t xml:space="preserve"> shows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90" w:name="_Ref383431627"/>
      <w:bookmarkStart w:id="291" w:name="_Toc385266123"/>
      <w:r>
        <w:lastRenderedPageBreak/>
        <w:t>Transports effect on network traffic</w:t>
      </w:r>
      <w:bookmarkEnd w:id="290"/>
      <w:bookmarkEnd w:id="291"/>
    </w:p>
    <w:p w:rsidR="0003518D" w:rsidRDefault="00385968" w:rsidP="00FA1A9D">
      <w:pPr>
        <w:keepNext/>
        <w:keepLines/>
      </w:pPr>
      <w:r>
        <w:t xml:space="preserve">In section </w:t>
      </w:r>
      <w:r w:rsidR="00E71FC1">
        <w:fldChar w:fldCharType="begin"/>
      </w:r>
      <w:r>
        <w:instrText xml:space="preserve"> REF _Ref383428312 \r \h </w:instrText>
      </w:r>
      <w:r w:rsidR="00E71FC1">
        <w:fldChar w:fldCharType="separate"/>
      </w:r>
      <w:r w:rsidR="00236018">
        <w:t>9.7</w:t>
      </w:r>
      <w:r w:rsidR="00E71FC1">
        <w:fldChar w:fldCharType="end"/>
      </w:r>
      <w:r w:rsidR="00E12B1D" w:rsidRPr="00E12B1D">
        <w:t xml:space="preserve"> I showed figures displaying the captured net</w:t>
      </w:r>
      <w:r>
        <w:t>work traffic and the calculated</w:t>
      </w:r>
      <w:r w:rsidR="00E12B1D" w:rsidRPr="00E12B1D">
        <w:t>. The table below</w:t>
      </w:r>
      <w:r>
        <w:t xml:space="preserve"> (</w:t>
      </w:r>
      <w:r w:rsidR="00E71FC1">
        <w:fldChar w:fldCharType="begin"/>
      </w:r>
      <w:r>
        <w:instrText xml:space="preserve"> REF _Ref383428420 \h </w:instrText>
      </w:r>
      <w:r w:rsidR="00E71FC1">
        <w:fldChar w:fldCharType="separate"/>
      </w:r>
      <w:r w:rsidR="00236018">
        <w:t xml:space="preserve">Table </w:t>
      </w:r>
      <w:r w:rsidR="00236018">
        <w:rPr>
          <w:noProof/>
        </w:rPr>
        <w:t>10</w:t>
      </w:r>
      <w:r w:rsidR="00236018">
        <w:noBreakHyphen/>
      </w:r>
      <w:r w:rsidR="00236018">
        <w:rPr>
          <w:noProof/>
        </w:rPr>
        <w:t>6</w:t>
      </w:r>
      <w:r w:rsidR="00E71FC1">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2" w:name="_Ref383428420"/>
      <w:bookmarkStart w:id="293" w:name="_Toc385266208"/>
      <w:r>
        <w:t xml:space="preserve">Table </w:t>
      </w:r>
      <w:fldSimple w:instr=" STYLEREF 1 \s ">
        <w:r w:rsidR="00236018">
          <w:rPr>
            <w:noProof/>
          </w:rPr>
          <w:t>10</w:t>
        </w:r>
      </w:fldSimple>
      <w:r w:rsidR="00553C0E">
        <w:noBreakHyphen/>
      </w:r>
      <w:fldSimple w:instr=" SEQ Table \* ARABIC \s 1 ">
        <w:r w:rsidR="00236018">
          <w:rPr>
            <w:noProof/>
          </w:rPr>
          <w:t>6</w:t>
        </w:r>
      </w:fldSimple>
      <w:bookmarkEnd w:id="292"/>
      <w:r>
        <w:t>: Both captured and calculated network traffic.</w:t>
      </w:r>
      <w:bookmarkEnd w:id="293"/>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E71FC1">
        <w:fldChar w:fldCharType="begin"/>
      </w:r>
      <w:r w:rsidR="00351222">
        <w:instrText xml:space="preserve"> REF _Ref383428657 \r \h </w:instrText>
      </w:r>
      <w:r w:rsidR="00E71FC1">
        <w:fldChar w:fldCharType="separate"/>
      </w:r>
      <w:r w:rsidR="00236018">
        <w:t>10.1</w:t>
      </w:r>
      <w:r w:rsidR="00E71FC1">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351222" w:rsidP="00FD2ADE">
      <w:r>
        <w:t>The background chapter</w:t>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wrote initially, but if we look at </w:t>
      </w:r>
      <w:r w:rsidR="000A69D2">
        <w:t>Server-Sent</w:t>
      </w:r>
      <w:r w:rsidR="00FD2ADE">
        <w:t xml:space="preserve"> Events, we see that the results are different.</w:t>
      </w:r>
    </w:p>
    <w:p w:rsidR="00FD2ADE" w:rsidRDefault="00FD2ADE" w:rsidP="00FD2ADE">
      <w:r>
        <w:lastRenderedPageBreak/>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E71FC1">
        <w:fldChar w:fldCharType="begin"/>
      </w:r>
      <w:r w:rsidR="00351222">
        <w:instrText xml:space="preserve"> REF _Ref383428741 \h </w:instrText>
      </w:r>
      <w:r w:rsidR="00E71FC1">
        <w:fldChar w:fldCharType="separate"/>
      </w:r>
      <w:r w:rsidR="00236018">
        <w:t xml:space="preserve">Figure </w:t>
      </w:r>
      <w:r w:rsidR="00236018">
        <w:rPr>
          <w:noProof/>
        </w:rPr>
        <w:t>10</w:t>
      </w:r>
      <w:r w:rsidR="00236018">
        <w:noBreakHyphen/>
      </w:r>
      <w:r w:rsidR="00236018">
        <w:rPr>
          <w:noProof/>
        </w:rPr>
        <w:t>2</w:t>
      </w:r>
      <w:r w:rsidR="00E71FC1">
        <w:fldChar w:fldCharType="end"/>
      </w:r>
      <w:r>
        <w:t>, this is not the case at all.</w:t>
      </w:r>
      <w:r w:rsidR="00D24B67">
        <w:t xml:space="preserve"> Here, each message sent to the server results in a broadcast to all clients.</w:t>
      </w:r>
      <w:r>
        <w:t xml:space="preserve"> </w:t>
      </w:r>
    </w:p>
    <w:p w:rsidR="00FD2ADE" w:rsidRDefault="00FD2ADE" w:rsidP="00FD2AD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84"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294" w:name="_Ref383428741"/>
      <w:bookmarkStart w:id="295" w:name="_Toc385266179"/>
      <w:r>
        <w:t xml:space="preserve">Figure </w:t>
      </w:r>
      <w:fldSimple w:instr=" STYLEREF 1 \s ">
        <w:r w:rsidR="00236018">
          <w:rPr>
            <w:noProof/>
          </w:rPr>
          <w:t>10</w:t>
        </w:r>
      </w:fldSimple>
      <w:r w:rsidR="0036084D">
        <w:noBreakHyphen/>
      </w:r>
      <w:fldSimple w:instr=" SEQ Figure \* ARABIC \s 1 ">
        <w:r w:rsidR="00236018">
          <w:rPr>
            <w:noProof/>
          </w:rPr>
          <w:t>2</w:t>
        </w:r>
      </w:fldSimple>
      <w:bookmarkEnd w:id="294"/>
      <w:r>
        <w:t xml:space="preserve">: </w:t>
      </w:r>
      <w:proofErr w:type="spellStart"/>
      <w:r>
        <w:t>Piechart</w:t>
      </w:r>
      <w:proofErr w:type="spellEnd"/>
      <w:r>
        <w:t xml:space="preserve"> that shows relationship between messages to and from the server.</w:t>
      </w:r>
      <w:bookmarkEnd w:id="295"/>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6" w:name="_Toc385266124"/>
      <w:r>
        <w:lastRenderedPageBreak/>
        <w:t>Idle clients with WebSockets</w:t>
      </w:r>
      <w:bookmarkEnd w:id="296"/>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E71FC1">
        <w:fldChar w:fldCharType="begin"/>
      </w:r>
      <w:r w:rsidR="0036084D">
        <w:instrText xml:space="preserve"> REF _Ref383422883 \h </w:instrText>
      </w:r>
      <w:r w:rsidR="00E71FC1">
        <w:fldChar w:fldCharType="separate"/>
      </w:r>
      <w:r w:rsidR="00236018">
        <w:t xml:space="preserve">Table </w:t>
      </w:r>
      <w:r w:rsidR="00236018">
        <w:rPr>
          <w:noProof/>
        </w:rPr>
        <w:t>9</w:t>
      </w:r>
      <w:r w:rsidR="00236018">
        <w:noBreakHyphen/>
      </w:r>
      <w:r w:rsidR="00236018">
        <w:rPr>
          <w:noProof/>
        </w:rPr>
        <w:t>1</w:t>
      </w:r>
      <w:r w:rsidR="00E71FC1">
        <w:fldChar w:fldCharType="end"/>
      </w:r>
      <w:r>
        <w:t xml:space="preserve"> in section</w:t>
      </w:r>
      <w:r w:rsidR="0036084D">
        <w:t xml:space="preserve"> </w:t>
      </w:r>
      <w:r w:rsidR="00E71FC1">
        <w:fldChar w:fldCharType="begin"/>
      </w:r>
      <w:r w:rsidR="0036084D">
        <w:instrText xml:space="preserve"> REF _Ref383428867 \r \h </w:instrText>
      </w:r>
      <w:r w:rsidR="00E71FC1">
        <w:fldChar w:fldCharType="separate"/>
      </w:r>
      <w:r w:rsidR="00236018">
        <w:t>9.8</w:t>
      </w:r>
      <w:r w:rsidR="00E71FC1">
        <w:fldChar w:fldCharType="end"/>
      </w:r>
      <w:r>
        <w:t>. SignalR was the framework that showed the largest increase in memory usage. It also used the most memory to begin with.</w:t>
      </w:r>
      <w:r w:rsidR="000E5AFA">
        <w:t xml:space="preserve"> I don't see a future where the majority of servers are Node-based. A Java Framework will therefore be more representative.</w:t>
      </w:r>
      <w:r>
        <w:t xml:space="preserve"> So I will use Play as an example</w:t>
      </w:r>
      <w:r w:rsidR="005024E6">
        <w:rPr>
          <w:rStyle w:val="Fotnotereferanse"/>
        </w:rPr>
        <w:footnoteReference w:id="49"/>
      </w:r>
      <w:r w:rsidR="000E5AFA">
        <w:t>, as this is a close to bare real time implementation</w:t>
      </w:r>
      <w:r>
        <w:t xml:space="preserve">. </w:t>
      </w:r>
    </w:p>
    <w:p w:rsidR="00447183" w:rsidRDefault="00B46ED2" w:rsidP="00B46ED2">
      <w:r>
        <w:t>The graph in</w:t>
      </w:r>
      <w:r w:rsidR="00006CD9">
        <w:t xml:space="preserve"> </w:t>
      </w:r>
      <w:r w:rsidR="00E71FC1">
        <w:fldChar w:fldCharType="begin"/>
      </w:r>
      <w:r w:rsidR="00006CD9">
        <w:instrText xml:space="preserve"> REF _Ref383428962 \h </w:instrText>
      </w:r>
      <w:r w:rsidR="00E71FC1">
        <w:fldChar w:fldCharType="separate"/>
      </w:r>
      <w:r w:rsidR="00236018">
        <w:t xml:space="preserve">Figure </w:t>
      </w:r>
      <w:r w:rsidR="00236018">
        <w:rPr>
          <w:noProof/>
        </w:rPr>
        <w:t>10</w:t>
      </w:r>
      <w:r w:rsidR="00236018">
        <w:noBreakHyphen/>
      </w:r>
      <w:r w:rsidR="00236018">
        <w:rPr>
          <w:noProof/>
        </w:rPr>
        <w:t>3</w:t>
      </w:r>
      <w:r w:rsidR="00E71FC1">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50"/>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DE2956" w:rsidRDefault="0036084D" w:rsidP="0036084D">
      <w:pPr>
        <w:pStyle w:val="Bildetekst"/>
        <w:jc w:val="center"/>
      </w:pPr>
      <w:bookmarkStart w:id="297" w:name="_Ref383428962"/>
      <w:bookmarkStart w:id="298" w:name="_Toc385266180"/>
      <w:r>
        <w:t xml:space="preserve">Figure </w:t>
      </w:r>
      <w:fldSimple w:instr=" STYLEREF 1 \s ">
        <w:r w:rsidR="00236018">
          <w:rPr>
            <w:noProof/>
          </w:rPr>
          <w:t>10</w:t>
        </w:r>
      </w:fldSimple>
      <w:r>
        <w:noBreakHyphen/>
      </w:r>
      <w:fldSimple w:instr=" SEQ Figure \* ARABIC \s 1 ">
        <w:r w:rsidR="00236018">
          <w:rPr>
            <w:noProof/>
          </w:rPr>
          <w:t>3</w:t>
        </w:r>
      </w:fldSimple>
      <w:bookmarkEnd w:id="297"/>
      <w:r>
        <w:t>: Theoretical development of memory usage of idle WebSockets clients with Play.</w:t>
      </w:r>
      <w:bookmarkEnd w:id="298"/>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lastRenderedPageBreak/>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t>These are the main reasons why WebSockets is a separate protocol designed for real time. The background gave a brie</w:t>
      </w:r>
      <w:r w:rsidR="00384307">
        <w:t>f overview of the upcoming HTTP/</w:t>
      </w:r>
      <w:r>
        <w:t>2.0 specification</w:t>
      </w:r>
      <w:r w:rsidR="00006CD9">
        <w:t xml:space="preserve"> (see section </w:t>
      </w:r>
      <w:r w:rsidR="00E71FC1">
        <w:fldChar w:fldCharType="begin"/>
      </w:r>
      <w:r w:rsidR="00006CD9">
        <w:instrText xml:space="preserve"> REF _Ref383429005 \r \h </w:instrText>
      </w:r>
      <w:r w:rsidR="00E71FC1">
        <w:fldChar w:fldCharType="separate"/>
      </w:r>
      <w:r w:rsidR="00236018">
        <w:t>2.3</w:t>
      </w:r>
      <w:r w:rsidR="00E71FC1">
        <w:fldChar w:fldCharType="end"/>
      </w:r>
      <w:r w:rsidR="00006CD9">
        <w:t>)</w:t>
      </w:r>
      <w:r>
        <w:t>. While the specification proposes changes to HTTP including push behavior</w:t>
      </w:r>
      <w:r w:rsidR="00006CD9">
        <w:t xml:space="preserve"> </w:t>
      </w:r>
      <w:r w:rsidR="00E71FC1">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E71FC1">
        <w:fldChar w:fldCharType="separate"/>
      </w:r>
      <w:r w:rsidR="00D10BFA" w:rsidRPr="00D10BFA">
        <w:rPr>
          <w:noProof/>
        </w:rPr>
        <w:t>[21]</w:t>
      </w:r>
      <w:r w:rsidR="00E71FC1">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B3199D" w:rsidRDefault="00822146" w:rsidP="000156A3">
      <w:pPr>
        <w:sectPr w:rsidR="00B3199D" w:rsidSect="005E4500">
          <w:headerReference w:type="default" r:id="rId86"/>
          <w:pgSz w:w="11906" w:h="16838" w:code="9"/>
          <w:pgMar w:top="1418" w:right="1418" w:bottom="1418" w:left="1418" w:header="709" w:footer="709" w:gutter="0"/>
          <w:cols w:space="708"/>
          <w:docGrid w:linePitch="360"/>
        </w:sect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Pr="00BF55C1" w:rsidRDefault="00BE0A50" w:rsidP="00BF55C1">
      <w:pPr>
        <w:pStyle w:val="Overskrift1"/>
        <w:numPr>
          <w:ilvl w:val="0"/>
          <w:numId w:val="0"/>
        </w:numPr>
        <w:jc w:val="center"/>
        <w:rPr>
          <w:b w:val="0"/>
          <w:sz w:val="72"/>
          <w:szCs w:val="72"/>
          <w:u w:val="single"/>
        </w:rPr>
      </w:pPr>
      <w:bookmarkStart w:id="299" w:name="_Toc385266125"/>
      <w:r w:rsidRPr="00BF55C1">
        <w:rPr>
          <w:b w:val="0"/>
          <w:sz w:val="72"/>
          <w:szCs w:val="72"/>
          <w:u w:val="single"/>
        </w:rPr>
        <w:t>Conclusion</w:t>
      </w:r>
      <w:bookmarkEnd w:id="299"/>
    </w:p>
    <w:p w:rsidR="00B3199D" w:rsidRDefault="00BE0A50" w:rsidP="00BE0A50">
      <w:pPr>
        <w:sectPr w:rsidR="00B3199D" w:rsidSect="00B3199D">
          <w:headerReference w:type="default" r:id="rId87"/>
          <w:type w:val="oddPage"/>
          <w:pgSz w:w="11906" w:h="16838" w:code="9"/>
          <w:pgMar w:top="1418" w:right="1418" w:bottom="1418" w:left="1418" w:header="709" w:footer="709" w:gutter="0"/>
          <w:cols w:space="708"/>
          <w:docGrid w:linePitch="360"/>
        </w:sectPr>
      </w:pPr>
      <w:r>
        <w:br w:type="page"/>
      </w:r>
    </w:p>
    <w:p w:rsidR="002F6BA3" w:rsidRPr="00EB26C7" w:rsidRDefault="00F26C17" w:rsidP="00741568">
      <w:pPr>
        <w:pStyle w:val="Overskrift1"/>
      </w:pPr>
      <w:bookmarkStart w:id="300" w:name="_Toc385266126"/>
      <w:r w:rsidRPr="00EB26C7">
        <w:lastRenderedPageBreak/>
        <w:t>Framewor</w:t>
      </w:r>
      <w:r w:rsidR="00EB26C7" w:rsidRPr="00EB26C7">
        <w:t>ks</w:t>
      </w:r>
      <w:bookmarkEnd w:id="300"/>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711735">
      <w:pPr>
        <w:keepNext/>
        <w:keepLines/>
        <w:rPr>
          <w:b/>
        </w:rPr>
      </w:pPr>
      <w:r>
        <w:rPr>
          <w:b/>
        </w:rPr>
        <w:t xml:space="preserve">I: </w:t>
      </w:r>
      <w:r w:rsidR="008C4FBF">
        <w:rPr>
          <w:b/>
        </w:rPr>
        <w:t>How are the frameworks that are featured in this thesis with respect to usability?</w:t>
      </w:r>
    </w:p>
    <w:p w:rsidR="00F03723" w:rsidRDefault="00F03723" w:rsidP="00F03723">
      <w:r>
        <w:t>Socket.IO is built ac</w:t>
      </w:r>
      <w:r w:rsidR="00B07087">
        <w:t>cording to the mantra of Node</w:t>
      </w:r>
      <w:r w:rsidR="00161B21">
        <w:t xml:space="preserve"> </w:t>
      </w:r>
      <w:r w:rsidR="00E71FC1">
        <w:fldChar w:fldCharType="begin" w:fldLock="1"/>
      </w:r>
      <w:r w:rsidR="006D407F">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E71FC1">
        <w:fldChar w:fldCharType="separate"/>
      </w:r>
      <w:r w:rsidR="00D10BFA" w:rsidRPr="00D10BFA">
        <w:rPr>
          <w:noProof/>
        </w:rPr>
        <w:t>[62]</w:t>
      </w:r>
      <w:r w:rsidR="00E71FC1">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D01D63" w:rsidRDefault="0050087C" w:rsidP="00F03723">
      <w:r>
        <w:t xml:space="preserve">Lightstreamer is complicated compared to the simple models of SignalR and Socket.IO. </w:t>
      </w:r>
      <w:r w:rsidR="006E3095">
        <w:t xml:space="preserve">For the work with my application, it was actually no easier to use than the close to bare metal Play! Framework. But as Lightstreamer has support for more elements, such as more fallback transports and reconnection, it is a little simpler than Play in the long run. </w:t>
      </w:r>
      <w:r w:rsidR="002C1A3C">
        <w:t>Lightstreamer is a very mature product, but I feel it needs to be changed in order to compete with lightweight libraries for real time.</w:t>
      </w:r>
    </w:p>
    <w:p w:rsidR="006E3095" w:rsidRDefault="006E3095" w:rsidP="00F03723">
      <w:r>
        <w:t>Meteor is an interesting piece of technology. It will be exciting to follow its development in the future. Right now though, it is far from complete. This makes it not too enjoyable to work with. The lack of a testing framework is a cause of concern, which makes it hard to predict the maintainability of Meteor apps when the framework is complete.</w:t>
      </w:r>
    </w:p>
    <w:p w:rsidR="00AA39EF" w:rsidRDefault="00E71FC1" w:rsidP="00F03723">
      <w:r>
        <w:fldChar w:fldCharType="begin"/>
      </w:r>
      <w:r w:rsidR="00361379">
        <w:instrText xml:space="preserve"> REF _Ref384652762 \h </w:instrText>
      </w:r>
      <w:r>
        <w:fldChar w:fldCharType="separate"/>
      </w:r>
      <w:r w:rsidR="00236018">
        <w:t xml:space="preserve">Table </w:t>
      </w:r>
      <w:r w:rsidR="00236018">
        <w:rPr>
          <w:noProof/>
        </w:rPr>
        <w:t>11</w:t>
      </w:r>
      <w:r w:rsidR="00236018">
        <w:noBreakHyphen/>
      </w:r>
      <w:r w:rsidR="00236018">
        <w:rPr>
          <w:noProof/>
        </w:rPr>
        <w:t>1</w:t>
      </w:r>
      <w:r>
        <w:fldChar w:fldCharType="end"/>
      </w:r>
      <w:r w:rsidR="00361379">
        <w:t xml:space="preserve"> shows a score representation of each usability aspect for all frameworks. I have set the score on a scale from one to ten based on the results described in chapter </w:t>
      </w:r>
      <w:r>
        <w:fldChar w:fldCharType="begin"/>
      </w:r>
      <w:r w:rsidR="00361379">
        <w:instrText xml:space="preserve"> REF _Ref383438755 \r \h </w:instrText>
      </w:r>
      <w:r>
        <w:fldChar w:fldCharType="separate"/>
      </w:r>
      <w:r w:rsidR="00236018">
        <w:t>7</w:t>
      </w:r>
      <w:r>
        <w:fldChar w:fldCharType="end"/>
      </w:r>
      <w:r w:rsidR="00361379">
        <w:t>. One small note is that while Lightstreamer is the oldest</w:t>
      </w:r>
      <w:r w:rsidR="006E3095">
        <w:t xml:space="preserve"> framework</w:t>
      </w:r>
      <w:r w:rsidR="00361379">
        <w:t xml:space="preserve">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pPr>
            <w:r>
              <w:lastRenderedPageBreak/>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Socket.IO</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7</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966" w:type="dxa"/>
            <w:tcBorders>
              <w:left w:val="none" w:sz="0" w:space="0" w:color="auto"/>
              <w:right w:val="none" w:sz="0" w:space="0" w:color="auto"/>
            </w:tcBorders>
          </w:tcPr>
          <w:p w:rsidR="00AA39EF" w:rsidRDefault="00575807" w:rsidP="006E3095">
            <w:pPr>
              <w:keepNext/>
              <w:keepLines/>
              <w:jc w:val="center"/>
              <w:cnfStyle w:val="00000010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Lightstreamer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9C3CEA" w:rsidP="006E3095">
            <w:pPr>
              <w:keepNext/>
              <w:keepLines/>
              <w:jc w:val="center"/>
              <w:cnfStyle w:val="000000010000"/>
            </w:pPr>
            <w:r>
              <w:t>6</w:t>
            </w:r>
          </w:p>
        </w:tc>
        <w:tc>
          <w:tcPr>
            <w:tcW w:w="1966" w:type="dxa"/>
            <w:tcBorders>
              <w:left w:val="none" w:sz="0" w:space="0" w:color="auto"/>
              <w:right w:val="none" w:sz="0" w:space="0" w:color="auto"/>
            </w:tcBorders>
          </w:tcPr>
          <w:p w:rsidR="00AA39EF" w:rsidRDefault="00575807"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Play</w:t>
            </w:r>
          </w:p>
        </w:tc>
        <w:tc>
          <w:tcPr>
            <w:tcW w:w="1982" w:type="dxa"/>
            <w:tcBorders>
              <w:left w:val="none" w:sz="0" w:space="0" w:color="auto"/>
              <w:right w:val="none" w:sz="0" w:space="0" w:color="auto"/>
            </w:tcBorders>
          </w:tcPr>
          <w:p w:rsidR="00AA39EF" w:rsidRDefault="00AA39EF" w:rsidP="006E3095">
            <w:pPr>
              <w:keepNext/>
              <w:keepLines/>
              <w:jc w:val="center"/>
              <w:cnfStyle w:val="00000010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966" w:type="dxa"/>
            <w:tcBorders>
              <w:left w:val="none" w:sz="0" w:space="0" w:color="auto"/>
              <w:right w:val="none" w:sz="0" w:space="0" w:color="auto"/>
            </w:tcBorders>
          </w:tcPr>
          <w:p w:rsidR="00AA39EF" w:rsidRDefault="00361379" w:rsidP="006E3095">
            <w:pPr>
              <w:keepNext/>
              <w:keepLines/>
              <w:jc w:val="center"/>
              <w:cnfStyle w:val="000000100000"/>
            </w:pPr>
            <w:r>
              <w:t>8</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SignalR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966"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Meteor</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6</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7</w:t>
            </w:r>
          </w:p>
        </w:tc>
        <w:tc>
          <w:tcPr>
            <w:tcW w:w="1966"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3</w:t>
            </w:r>
          </w:p>
        </w:tc>
      </w:tr>
    </w:tbl>
    <w:p w:rsidR="00AA39EF" w:rsidRDefault="00AA39EF" w:rsidP="006E3095">
      <w:pPr>
        <w:pStyle w:val="Bildetekst"/>
        <w:keepNext/>
        <w:keepLines/>
        <w:spacing w:before="120"/>
        <w:jc w:val="center"/>
      </w:pPr>
      <w:bookmarkStart w:id="301" w:name="_Ref384652762"/>
      <w:bookmarkStart w:id="302" w:name="_Toc385266209"/>
      <w:r>
        <w:t xml:space="preserve">Table </w:t>
      </w:r>
      <w:fldSimple w:instr=" STYLEREF 1 \s ">
        <w:r w:rsidR="00236018">
          <w:rPr>
            <w:noProof/>
          </w:rPr>
          <w:t>11</w:t>
        </w:r>
      </w:fldSimple>
      <w:r w:rsidR="00553C0E">
        <w:noBreakHyphen/>
      </w:r>
      <w:fldSimple w:instr=" SEQ Table \* ARABIC \s 1 ">
        <w:r w:rsidR="00236018">
          <w:rPr>
            <w:noProof/>
          </w:rPr>
          <w:t>1</w:t>
        </w:r>
      </w:fldSimple>
      <w:bookmarkEnd w:id="301"/>
      <w:r>
        <w:t>: Each framework's overall score for each usability criteria.</w:t>
      </w:r>
      <w:bookmarkEnd w:id="302"/>
    </w:p>
    <w:p w:rsidR="005678F5" w:rsidRPr="005678F5" w:rsidRDefault="005678F5" w:rsidP="005678F5">
      <w:r>
        <w:t xml:space="preserve">SignalR and Socket.IO stand out as the most enjoyable frameworks to work with. They both provide a simple, yet powerful programming model. Fallbacks to older transports as well as serialization of data happens behind the scenes no matter which you use. </w:t>
      </w:r>
      <w:r w:rsidR="00575807">
        <w:t xml:space="preserve">As I find SignalR’s documentation to be a little better than </w:t>
      </w:r>
      <w:proofErr w:type="spellStart"/>
      <w:r w:rsidR="00575807">
        <w:t>Socket.IO’s</w:t>
      </w:r>
      <w:proofErr w:type="spellEnd"/>
      <w:r w:rsidR="00575807">
        <w:t>, SignalR is the most usable framework in my opinion.</w:t>
      </w:r>
    </w:p>
    <w:p w:rsidR="00EE6D1F" w:rsidRPr="00EE6D1F" w:rsidRDefault="00EE6D1F" w:rsidP="00EE6D1F">
      <w:pPr>
        <w:keepNext/>
        <w:keepLines/>
        <w:rPr>
          <w:b/>
        </w:rPr>
      </w:pPr>
      <w:r>
        <w:rPr>
          <w:b/>
        </w:rPr>
        <w:t xml:space="preserve">II: Which of the frameworks has the best performance in terms of message frequency, latency, network usage and server resource consumption? </w:t>
      </w:r>
    </w:p>
    <w:p w:rsidR="002C36CA" w:rsidRDefault="002C36CA" w:rsidP="002C36CA">
      <w:r>
        <w:t xml:space="preserve">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w:t>
      </w:r>
      <w:r w:rsidR="009E251B">
        <w:t>regarding</w:t>
      </w:r>
      <w:r>
        <w:t xml:space="preserve"> use of machine resources as well. Both Node frameworks used a lot less than any of the others.</w:t>
      </w:r>
    </w:p>
    <w:p w:rsidR="00C46934" w:rsidRDefault="002C36CA" w:rsidP="002C36CA">
      <w:r>
        <w:t xml:space="preserve">When it came to network performance, Socket.IO once again was </w:t>
      </w:r>
      <w:r w:rsidR="009A21E6">
        <w:t>on the top</w:t>
      </w:r>
      <w:r>
        <w:t>. However, it does not support HTTP-streaming as fallback. As a result, all frameworks first fallback</w:t>
      </w:r>
      <w:r>
        <w:rPr>
          <w:rStyle w:val="Fotnotereferanse"/>
        </w:rPr>
        <w:footnoteReference w:id="51"/>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E71FC1" w:rsidP="002C36CA">
      <w:r>
        <w:fldChar w:fldCharType="begin"/>
      </w:r>
      <w:r w:rsidR="00553C0E">
        <w:instrText xml:space="preserve"> REF _Ref384653081 \h </w:instrText>
      </w:r>
      <w:r>
        <w:fldChar w:fldCharType="separate"/>
      </w:r>
      <w:r w:rsidR="00236018">
        <w:t xml:space="preserve">Table </w:t>
      </w:r>
      <w:r w:rsidR="00236018">
        <w:rPr>
          <w:noProof/>
        </w:rPr>
        <w:t>11</w:t>
      </w:r>
      <w:r w:rsidR="00236018">
        <w:noBreakHyphen/>
      </w:r>
      <w:r w:rsidR="00236018">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236018">
        <w:t xml:space="preserve">Table </w:t>
      </w:r>
      <w:r w:rsidR="00236018">
        <w:rPr>
          <w:noProof/>
        </w:rPr>
        <w:t>11</w:t>
      </w:r>
      <w:r w:rsidR="00236018">
        <w:noBreakHyphen/>
      </w:r>
      <w:r w:rsidR="00236018">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CF66D8">
        <w:t xml:space="preserve"> As all the frameworks has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pPr>
            <w:r>
              <w:lastRenderedPageBreak/>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75807">
            <w:pPr>
              <w:keepNext/>
              <w:keepLines/>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Socket.IO</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Lightstreamer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Play</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3</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8</w:t>
            </w:r>
          </w:p>
        </w:tc>
        <w:tc>
          <w:tcPr>
            <w:tcW w:w="1588" w:type="dxa"/>
            <w:tcBorders>
              <w:left w:val="single" w:sz="4" w:space="0" w:color="auto"/>
            </w:tcBorders>
          </w:tcPr>
          <w:p w:rsidR="00553C0E" w:rsidRDefault="00553C0E" w:rsidP="00575807">
            <w:pPr>
              <w:keepNext/>
              <w:keepLines/>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SignalR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7</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SockJS</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5</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bl>
    <w:p w:rsidR="00307EE3" w:rsidRDefault="00553C0E" w:rsidP="00575807">
      <w:pPr>
        <w:pStyle w:val="Bildetekst"/>
        <w:keepNext/>
        <w:keepLines/>
        <w:spacing w:before="120"/>
        <w:jc w:val="center"/>
      </w:pPr>
      <w:bookmarkStart w:id="303" w:name="_Ref384653081"/>
      <w:bookmarkStart w:id="304" w:name="_Toc385266210"/>
      <w:r>
        <w:t xml:space="preserve">Table </w:t>
      </w:r>
      <w:fldSimple w:instr=" STYLEREF 1 \s ">
        <w:r w:rsidR="00236018">
          <w:rPr>
            <w:noProof/>
          </w:rPr>
          <w:t>11</w:t>
        </w:r>
      </w:fldSimple>
      <w:r>
        <w:noBreakHyphen/>
      </w:r>
      <w:fldSimple w:instr=" SEQ Table \* ARABIC \s 1 ">
        <w:r w:rsidR="00236018">
          <w:rPr>
            <w:noProof/>
          </w:rPr>
          <w:t>2</w:t>
        </w:r>
      </w:fldSimple>
      <w:bookmarkEnd w:id="303"/>
      <w:r>
        <w:t>: Each framework's score for the different performance aspects.</w:t>
      </w:r>
      <w:bookmarkEnd w:id="304"/>
    </w:p>
    <w:p w:rsidR="008545DA" w:rsidRPr="008545DA" w:rsidRDefault="008545DA" w:rsidP="008545DA">
      <w:r>
        <w:t>Based on the tests performed in this thesis, Socket.IO has the best performance regardless of platform. Lightstreamer is not far behind and it is the best Java-based framework. It is also better than SignalR, the only C# framework featured in this thesis. SignalR ran on IIS8 for all the tests. Using OWIN to host the server might increase performance with respect to memory consumption and processor.</w:t>
      </w:r>
    </w:p>
    <w:p w:rsidR="00611DBE" w:rsidRPr="006A3705" w:rsidRDefault="00611DBE" w:rsidP="00611DBE">
      <w:pPr>
        <w:rPr>
          <w:b/>
        </w:rPr>
      </w:pPr>
      <w:r>
        <w:rPr>
          <w:b/>
        </w:rPr>
        <w:t>II</w:t>
      </w:r>
      <w:r w:rsidR="001F046F">
        <w:rPr>
          <w:b/>
        </w:rPr>
        <w:t>I</w:t>
      </w:r>
      <w:r>
        <w:rPr>
          <w:b/>
        </w:rPr>
        <w:t xml:space="preserve">: </w:t>
      </w:r>
      <w:r w:rsidR="00711735">
        <w:rPr>
          <w:b/>
        </w:rPr>
        <w:t xml:space="preserve">Are there any real time </w:t>
      </w:r>
      <w:r w:rsidR="006A0AB7">
        <w:rPr>
          <w:b/>
        </w:rPr>
        <w:t>web applications</w:t>
      </w:r>
      <w:r w:rsidR="00085866">
        <w:rPr>
          <w:b/>
        </w:rPr>
        <w:t xml:space="preserve"> that benefit</w:t>
      </w:r>
      <w:r w:rsidR="00711735">
        <w:rPr>
          <w:b/>
        </w:rPr>
        <w:t xml:space="preserve"> from not using the aid a framework provides?</w:t>
      </w:r>
    </w:p>
    <w:p w:rsidR="00611DBE" w:rsidRDefault="00611DBE" w:rsidP="00611DBE">
      <w:r>
        <w:t>Play Framework gave me insight into how it is to implement real time almost without support. This was a far more complicated process than with</w:t>
      </w:r>
      <w:r w:rsidR="006448F7">
        <w:t xml:space="preserve"> most of the</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942437">
      <w:pPr>
        <w:pStyle w:val="Overskrift1"/>
        <w:pageBreakBefore/>
      </w:pPr>
      <w:bookmarkStart w:id="305" w:name="_Toc385266127"/>
      <w:r>
        <w:lastRenderedPageBreak/>
        <w:t xml:space="preserve">WebSockets </w:t>
      </w:r>
      <w:r w:rsidR="00E4576C">
        <w:t>versus HTTP</w:t>
      </w:r>
      <w:bookmarkEnd w:id="305"/>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1F046F" w:rsidP="00653CF1">
      <w:pPr>
        <w:rPr>
          <w:b/>
        </w:rPr>
      </w:pPr>
      <w:r>
        <w:rPr>
          <w:b/>
        </w:rPr>
        <w:t>IV</w:t>
      </w:r>
      <w:r w:rsidR="00653CF1">
        <w:rPr>
          <w:b/>
        </w:rPr>
        <w:t xml:space="preserve">: </w:t>
      </w:r>
      <w:r w:rsidR="00653CF1"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E71FC1">
        <w:fldChar w:fldCharType="begin"/>
      </w:r>
      <w:r w:rsidR="00161B21">
        <w:instrText xml:space="preserve"> REF _Ref383431672 \r \h </w:instrText>
      </w:r>
      <w:r w:rsidR="00E71FC1">
        <w:fldChar w:fldCharType="separate"/>
      </w:r>
      <w:r w:rsidR="00236018">
        <w:t>10.2.2</w:t>
      </w:r>
      <w:r w:rsidR="00E71FC1">
        <w:fldChar w:fldCharType="end"/>
      </w:r>
      <w:r>
        <w:t xml:space="preserve">, it is likely that WebSockets is better with higher loads. HTTP-streaming isn't that much slower, but it is noticeable. </w:t>
      </w:r>
    </w:p>
    <w:p w:rsidR="00653CF1" w:rsidRDefault="00653CF1" w:rsidP="00653CF1">
      <w:r>
        <w:t xml:space="preserve">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rsidR="00AB2612">
        <w:t>l become</w:t>
      </w:r>
      <w:r>
        <w:t xml:space="preserve"> faster with HTTP/</w:t>
      </w:r>
      <w:r w:rsidR="003C1433">
        <w:t xml:space="preserve">2.0. </w:t>
      </w:r>
    </w:p>
    <w:p w:rsidR="003C1433" w:rsidRDefault="003C1433" w:rsidP="003C1433">
      <w:r>
        <w:lastRenderedPageBreak/>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942437" w:rsidRDefault="00384307" w:rsidP="00942437">
      <w:pPr>
        <w:spacing w:after="0"/>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w:t>
      </w:r>
    </w:p>
    <w:p w:rsidR="004C16A5" w:rsidRDefault="00942437" w:rsidP="004C16A5">
      <w:pPr>
        <w:spacing w:after="0" w:line="216" w:lineRule="auto"/>
        <w:jc w:val="left"/>
      </w:pPr>
      <w:r>
        <w:t>my opinion</w:t>
      </w:r>
      <w:r w:rsidR="003C1433">
        <w:t>.</w:t>
      </w:r>
    </w:p>
    <w:p w:rsidR="004C16A5" w:rsidRDefault="004C16A5" w:rsidP="004C16A5">
      <w:pPr>
        <w:spacing w:after="0" w:line="216" w:lineRule="auto"/>
        <w:jc w:val="left"/>
      </w:pPr>
    </w:p>
    <w:p w:rsidR="00927964" w:rsidRDefault="00927964" w:rsidP="004C16A5">
      <w:pPr>
        <w:pStyle w:val="Overskrift1"/>
        <w:pageBreakBefore/>
      </w:pPr>
      <w:bookmarkStart w:id="306" w:name="_Toc385266128"/>
      <w:r w:rsidRPr="00F26C17">
        <w:lastRenderedPageBreak/>
        <w:t>Further work</w:t>
      </w:r>
      <w:bookmarkEnd w:id="306"/>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7" w:name="_Toc385266129"/>
      <w:r>
        <w:t>Scalability</w:t>
      </w:r>
      <w:bookmarkEnd w:id="307"/>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w:t>
      </w:r>
      <w:r w:rsidR="006441CF">
        <w:t xml:space="preserve"> such</w:t>
      </w:r>
      <w:r>
        <w:t xml:space="preserve">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xml:space="preserve">. In other words, the server would just count the number of messages, not divide them into intervals. </w:t>
      </w:r>
    </w:p>
    <w:p w:rsidR="00597D11" w:rsidRDefault="00597D11" w:rsidP="00597D11">
      <w:pPr>
        <w:pStyle w:val="Overskrift2"/>
      </w:pPr>
      <w:bookmarkStart w:id="308" w:name="_Toc385266130"/>
      <w:r>
        <w:t>Separate message directions</w:t>
      </w:r>
      <w:bookmarkEnd w:id="308"/>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w:t>
      </w:r>
      <w:r w:rsidR="001A4352">
        <w:t>d keep to one platform. The set</w:t>
      </w:r>
      <w:r>
        <w:t>up William P. Riley-Land uses in his blog post</w:t>
      </w:r>
      <w:r w:rsidR="00042674">
        <w:t xml:space="preserve"> </w:t>
      </w:r>
      <w:r w:rsidR="00E71FC1">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E71FC1">
        <w:fldChar w:fldCharType="separate"/>
      </w:r>
      <w:r w:rsidR="00BB15F3" w:rsidRPr="00BB15F3">
        <w:rPr>
          <w:noProof/>
        </w:rPr>
        <w:t>[133]</w:t>
      </w:r>
      <w:r w:rsidR="00E71FC1">
        <w:fldChar w:fldCharType="end"/>
      </w:r>
      <w:r>
        <w:t xml:space="preserve">, is how I imagine it. </w:t>
      </w:r>
    </w:p>
    <w:p w:rsidR="00597D11" w:rsidRDefault="00597D11" w:rsidP="00597D11">
      <w:pPr>
        <w:pStyle w:val="Overskrift2"/>
      </w:pPr>
      <w:bookmarkStart w:id="309" w:name="_Toc385266131"/>
      <w:r>
        <w:t>Cluster of Node servers</w:t>
      </w:r>
      <w:bookmarkEnd w:id="309"/>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E71FC1">
        <w:fldChar w:fldCharType="begin" w:fldLock="1"/>
      </w:r>
      <w:r w:rsidR="006D407F">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"[138]" }, "properties" : { "noteIndex" : 0 }, "schema" : "https://github.com/citation-style-language/schema/raw/master/csl-citation.json" }</w:instrText>
      </w:r>
      <w:r w:rsidR="00E71FC1">
        <w:fldChar w:fldCharType="separate"/>
      </w:r>
      <w:r w:rsidR="00BB15F3" w:rsidRPr="00BB15F3">
        <w:rPr>
          <w:noProof/>
        </w:rPr>
        <w:t>[138]</w:t>
      </w:r>
      <w:r w:rsidR="00E71FC1">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10" w:name="_Toc385266132"/>
      <w:r>
        <w:t>Atmosphere</w:t>
      </w:r>
      <w:bookmarkEnd w:id="310"/>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E71FC1">
        <w:fldChar w:fldCharType="begin"/>
      </w:r>
      <w:r w:rsidR="00BD45A6">
        <w:instrText xml:space="preserve"> PAGEREF _Ref383431846 \h </w:instrText>
      </w:r>
      <w:r w:rsidR="00E71FC1">
        <w:fldChar w:fldCharType="separate"/>
      </w:r>
      <w:r w:rsidR="00236018">
        <w:rPr>
          <w:noProof/>
        </w:rPr>
        <w:t>33</w:t>
      </w:r>
      <w:r w:rsidR="00E71FC1">
        <w:fldChar w:fldCharType="end"/>
      </w:r>
      <w:r w:rsidR="00BD45A6">
        <w:t>)</w:t>
      </w:r>
      <w:r>
        <w:t>.</w:t>
      </w:r>
    </w:p>
    <w:p w:rsidR="00384307" w:rsidRDefault="00384307" w:rsidP="00384307">
      <w:pPr>
        <w:pStyle w:val="Overskrift2"/>
      </w:pPr>
      <w:bookmarkStart w:id="311" w:name="_Toc385266133"/>
      <w:r>
        <w:t>HTTP/2.0</w:t>
      </w:r>
      <w:bookmarkEnd w:id="311"/>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4C16A5" w:rsidRDefault="00384307" w:rsidP="00384307">
      <w:pPr>
        <w:sectPr w:rsidR="004C16A5" w:rsidSect="005E4500">
          <w:headerReference w:type="default" r:id="rId88"/>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2D26BE" w:rsidRDefault="002D26BE" w:rsidP="004C16A5"/>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274103">
      <w:pPr>
        <w:pStyle w:val="Overskrift1"/>
        <w:numPr>
          <w:ilvl w:val="0"/>
          <w:numId w:val="0"/>
        </w:numPr>
        <w:jc w:val="center"/>
        <w:rPr>
          <w:b w:val="0"/>
          <w:sz w:val="72"/>
          <w:szCs w:val="72"/>
          <w:u w:val="single"/>
        </w:rPr>
      </w:pPr>
      <w:bookmarkStart w:id="312" w:name="_Toc385266134"/>
      <w:r w:rsidRPr="00274103">
        <w:rPr>
          <w:b w:val="0"/>
          <w:sz w:val="72"/>
          <w:szCs w:val="72"/>
          <w:u w:val="single"/>
        </w:rPr>
        <w:t>Sources</w:t>
      </w:r>
      <w:bookmarkEnd w:id="312"/>
    </w:p>
    <w:p w:rsidR="00731D71" w:rsidRDefault="00731D71" w:rsidP="004C16A5">
      <w:pPr>
        <w:sectPr w:rsidR="00731D71" w:rsidSect="005E4500">
          <w:headerReference w:type="default" r:id="rId89"/>
          <w:pgSz w:w="11906" w:h="16838" w:code="9"/>
          <w:pgMar w:top="1418" w:right="1418" w:bottom="1418" w:left="1418" w:header="709" w:footer="709" w:gutter="0"/>
          <w:cols w:space="708"/>
          <w:docGrid w:linePitch="360"/>
        </w:sectPr>
      </w:pPr>
    </w:p>
    <w:p w:rsidR="006D407F" w:rsidRPr="00C46934" w:rsidRDefault="00E71FC1" w:rsidP="00731D71">
      <w:pPr>
        <w:pStyle w:val="NormalWeb"/>
        <w:ind w:left="640" w:hanging="640"/>
        <w:divId w:val="99378100"/>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6D407F" w:rsidRPr="00C46934">
        <w:rPr>
          <w:rFonts w:ascii="Georgia" w:hAnsi="Georgia"/>
          <w:noProof/>
          <w:lang w:val="en-US"/>
        </w:rPr>
        <w:t>[1]</w:t>
      </w:r>
      <w:r w:rsidR="006D407F" w:rsidRPr="00C46934">
        <w:rPr>
          <w:rFonts w:ascii="Georgia" w:hAnsi="Georgia"/>
          <w:noProof/>
          <w:lang w:val="en-US"/>
        </w:rPr>
        <w:tab/>
        <w:t>P. Leggetter, “Real-Time Web Technologies Guide.” [Online]. Available: http://www.leggetter.co.uk/real-time-web-technologies-guide.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w:t>
      </w:r>
      <w:r w:rsidRPr="00C46934">
        <w:rPr>
          <w:rFonts w:ascii="Georgia" w:hAnsi="Georgia"/>
          <w:noProof/>
          <w:lang w:val="en-US"/>
        </w:rPr>
        <w:tab/>
        <w:t>N. Podbielski, “WebSocket libraries comparison - CodeProject.” [Online]. Available: http://www.codeproject.com/Articles/733297/WebSocket-libraries-comparison.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w:t>
      </w:r>
      <w:r w:rsidRPr="00C46934">
        <w:rPr>
          <w:rFonts w:ascii="Georgia" w:hAnsi="Georgia"/>
          <w:noProof/>
          <w:lang w:val="en-US"/>
        </w:rPr>
        <w:tab/>
        <w:t>“Real-Time Analytics with WebSockets: SignalR vs. Node.JS with Socket.IO – Round 1.” [Online]. Available: http://sim4all.com/blogging/?p=454.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w:t>
      </w:r>
      <w:r w:rsidRPr="00C46934">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w:t>
      </w:r>
      <w:r w:rsidRPr="00C46934">
        <w:rPr>
          <w:rFonts w:ascii="Georgia" w:hAnsi="Georgia"/>
          <w:noProof/>
          <w:lang w:val="en-US"/>
        </w:rPr>
        <w:tab/>
        <w:t>“SockJS vs Socket.IO - Benchmarked - PythonAnywhere News.” [Online]. Available: http://blog.pythonanywhere.com/27/.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w:t>
      </w:r>
      <w:r w:rsidRPr="00C46934">
        <w:rPr>
          <w:rFonts w:ascii="Georgia" w:hAnsi="Georgia"/>
          <w:noProof/>
          <w:lang w:val="en-US"/>
        </w:rPr>
        <w:tab/>
        <w:t>XSockets, “XSockets vs SignalR | xsockets.net.” [Online]. Available: http://xsockets.net/xsockets-vs-signalr.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w:t>
      </w:r>
      <w:r w:rsidRPr="00C46934">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w:t>
      </w:r>
      <w:r w:rsidRPr="00C46934">
        <w:rPr>
          <w:rFonts w:ascii="Georgia" w:hAnsi="Georgia"/>
          <w:noProof/>
          <w:lang w:val="en-US"/>
        </w:rPr>
        <w:tab/>
        <w:t xml:space="preserve">E. Bozdag, A. Mesbah, and A. van Deursen, “A Comparison of Push and Pull Techniques for AJAX,” </w:t>
      </w:r>
      <w:r w:rsidRPr="00C46934">
        <w:rPr>
          <w:rFonts w:ascii="Georgia" w:hAnsi="Georgia"/>
          <w:i/>
          <w:iCs/>
          <w:noProof/>
          <w:lang w:val="en-US"/>
        </w:rPr>
        <w:t>2007 9th IEEE International Workshop on Web Site Evolution</w:t>
      </w:r>
      <w:r w:rsidRPr="00C46934">
        <w:rPr>
          <w:rFonts w:ascii="Georgia" w:hAnsi="Georgia"/>
          <w:noProof/>
          <w:lang w:val="en-US"/>
        </w:rPr>
        <w:t>, pp. 15–22, Oct. 2007.</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w:t>
      </w:r>
      <w:r w:rsidRPr="00C46934">
        <w:rPr>
          <w:rFonts w:ascii="Georgia" w:hAnsi="Georgia"/>
          <w:noProof/>
          <w:lang w:val="en-US"/>
        </w:rPr>
        <w:tab/>
        <w:t>M. Jõhvik, “Push-based versus pull-based data transfer in AJAX applications,” University of Tartu, 2011.</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w:t>
      </w:r>
      <w:r w:rsidRPr="00C46934">
        <w:rPr>
          <w:rFonts w:ascii="Georgia" w:hAnsi="Georgia"/>
          <w:noProof/>
          <w:lang w:val="en-US"/>
        </w:rPr>
        <w:tab/>
        <w:t xml:space="preserve">D. G. Puranik, D. C. Feiock, and J. H. Hill, “Real-Time Monitoring using AJAX and WebSockets,” </w:t>
      </w:r>
      <w:r w:rsidRPr="00C46934">
        <w:rPr>
          <w:rFonts w:ascii="Georgia" w:hAnsi="Georgia"/>
          <w:i/>
          <w:iCs/>
          <w:noProof/>
          <w:lang w:val="en-US"/>
        </w:rPr>
        <w:t>ECBS  ’13 Proceedings of the 20th Annual IEEE International Conference and Workshops on the Engineering of Computer Based Systems</w:t>
      </w:r>
      <w:r w:rsidRPr="00C46934">
        <w:rPr>
          <w:rFonts w:ascii="Georgia" w:hAnsi="Georgia"/>
          <w:noProof/>
          <w:lang w:val="en-US"/>
        </w:rPr>
        <w:t>, pp. 110–118, 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w:t>
      </w:r>
      <w:r w:rsidRPr="00C46934">
        <w:rPr>
          <w:rFonts w:ascii="Georgia" w:hAnsi="Georgia"/>
          <w:noProof/>
          <w:lang w:val="en-US"/>
        </w:rPr>
        <w:tab/>
        <w:t>X. Wang, “Library vs. Framework?” [Online]. Available: http://www.programcreek.com/2011/09/what-is-the-difference-between-a-java-library-and-a-framework/.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w:t>
      </w:r>
      <w:r w:rsidRPr="00C46934">
        <w:rPr>
          <w:rFonts w:ascii="Georgia" w:hAnsi="Georgia"/>
          <w:noProof/>
          <w:lang w:val="en-US"/>
        </w:rPr>
        <w:tab/>
        <w:t>M. Simpson, “Unit? Integration? Functional? Wha? | Mark’s Devblog.” [Online]. Available: http://defragdev.com/blog/?p=611.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w:t>
      </w:r>
      <w:r w:rsidRPr="00C46934">
        <w:rPr>
          <w:rFonts w:ascii="Georgia" w:hAnsi="Georgia"/>
          <w:noProof/>
          <w:lang w:val="en-US"/>
        </w:rPr>
        <w:tab/>
        <w:t>K. Johannessen, “Code base - GitHub.” [Online]. Available: https://github.com/kjohann/MasterThesis.</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[14]</w:t>
      </w:r>
      <w:r w:rsidRPr="00C46934">
        <w:rPr>
          <w:rFonts w:ascii="Georgia" w:hAnsi="Georgia"/>
          <w:noProof/>
          <w:lang w:val="en-US"/>
        </w:rPr>
        <w:tab/>
        <w:t>I. Peter, “History of the world wide web,” 2004. [Online]. Available: http://www.nethistory.info/History of the Internet/web.html.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[15]</w:t>
      </w:r>
      <w:r w:rsidRPr="00C46934">
        <w:rPr>
          <w:rFonts w:ascii="Georgia" w:hAnsi="Georgia"/>
          <w:noProof/>
          <w:lang w:val="en-US"/>
        </w:rPr>
        <w:tab/>
        <w:t>R. Fielding, H. Frystyk, and T. Berners-Lee, “Hypertext Transfer Protocol -- HTTP/1.0,” 1996. [Online]. Available: http://www.w3.org/Protocols/HTTP/1.0/draft-ietf-http-spec.html. [Accessed: 23-Jan-2013].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[16]</w:t>
      </w:r>
      <w:r w:rsidRPr="00C46934">
        <w:rPr>
          <w:rFonts w:ascii="Georgia" w:hAnsi="Georgia"/>
          <w:noProof/>
          <w:lang w:val="en-US"/>
        </w:rPr>
        <w:tab/>
        <w:t xml:space="preserve">H. W. Lie and B. Bos, “The CSS saga,” in in </w:t>
      </w:r>
      <w:r w:rsidRPr="00C46934">
        <w:rPr>
          <w:rFonts w:ascii="Georgia" w:hAnsi="Georgia"/>
          <w:i/>
          <w:iCs/>
          <w:noProof/>
          <w:lang w:val="en-US"/>
        </w:rPr>
        <w:t>Cascading Style Sheets, designing for the Web</w:t>
      </w:r>
      <w:r w:rsidRPr="00C46934">
        <w:rPr>
          <w:rFonts w:ascii="Georgia" w:hAnsi="Georgia"/>
          <w:noProof/>
          <w:lang w:val="en-US"/>
        </w:rPr>
        <w:t>, 2nd ed., 1999.</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[17]</w:t>
      </w:r>
      <w:r w:rsidRPr="00C46934">
        <w:rPr>
          <w:rFonts w:ascii="Georgia" w:hAnsi="Georgia"/>
          <w:noProof/>
          <w:lang w:val="en-US"/>
        </w:rPr>
        <w:tab/>
        <w:t>K. Balachander, C. K. Jeffrey, and M. M. David, “Key Differences between HTTP/1.0 and HTTP/1.1.” [Online]. Available: http://www8.org/w8-papers/5c-protocols/key/key.html. [Accessed: 22-Jan-2013].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[18]</w:t>
      </w:r>
      <w:r w:rsidRPr="00C46934">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[19]</w:t>
      </w:r>
      <w:r w:rsidRPr="00C46934">
        <w:rPr>
          <w:rFonts w:ascii="Georgia" w:hAnsi="Georgia"/>
          <w:noProof/>
          <w:lang w:val="en-US"/>
        </w:rPr>
        <w:tab/>
        <w:t xml:space="preserve">H. Nielsen and J. Gettys, “Network performance effects of HTTP/1.1, CSS1, and PNG,” </w:t>
      </w:r>
      <w:r w:rsidRPr="00C46934">
        <w:rPr>
          <w:rFonts w:ascii="Georgia" w:hAnsi="Georgia"/>
          <w:i/>
          <w:iCs/>
          <w:noProof/>
          <w:lang w:val="en-US"/>
        </w:rPr>
        <w:t>ACM SIGCOMM …</w:t>
      </w:r>
      <w:r w:rsidRPr="00C46934">
        <w:rPr>
          <w:rFonts w:ascii="Georgia" w:hAnsi="Georgia"/>
          <w:noProof/>
          <w:lang w:val="en-US"/>
        </w:rPr>
        <w:t>, pp. 155–166, 1997.</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[20]</w:t>
      </w:r>
      <w:r w:rsidRPr="00C46934">
        <w:rPr>
          <w:rFonts w:ascii="Georgia" w:hAnsi="Georgia"/>
          <w:noProof/>
          <w:lang w:val="en-US"/>
        </w:rPr>
        <w:tab/>
        <w:t>M. Belshe and R. Peon, “SPDY Protocol - Draft 3.1 - The Chromium Projects.” [Online]. Available: http://www.chromium.org/spdy/spdy-protocol/spdy-protocol-draft3-1.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[21]</w:t>
      </w:r>
      <w:r w:rsidRPr="00C46934">
        <w:rPr>
          <w:rFonts w:ascii="Georgia" w:hAnsi="Georgia"/>
          <w:noProof/>
          <w:lang w:val="en-US"/>
        </w:rPr>
        <w:tab/>
        <w:t>M. Belshe, A. Melnikov, M. Thomson, and R. Peon, “Hypertext Transfer Protocol version 2.0.” [Online]. Available: http://tools.ietf.org/html/draft-ietf-httpbis-http2-00. [Accessed: 13-Mar-2014].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[22]</w:t>
      </w:r>
      <w:r w:rsidRPr="00C46934">
        <w:rPr>
          <w:rFonts w:ascii="Georgia" w:hAnsi="Georgia"/>
          <w:noProof/>
          <w:lang w:val="en-US"/>
        </w:rPr>
        <w:tab/>
        <w:t>“Hypertext Transfer Protocol Bis (httpbis) - Charter.” [Online]. Available: https://datatracker.ietf.org/wg/httpbis/charter/. [Accessed: 13-Mar-2014].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[23]</w:t>
      </w:r>
      <w:r w:rsidRPr="00C46934">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[24]</w:t>
      </w:r>
      <w:r w:rsidRPr="00C46934">
        <w:rPr>
          <w:rFonts w:ascii="Georgia" w:hAnsi="Georgia"/>
          <w:noProof/>
          <w:lang w:val="en-US"/>
        </w:rPr>
        <w:tab/>
        <w:t xml:space="preserve">P. Lubbers, B. Albers, and F. Salim, </w:t>
      </w:r>
      <w:r w:rsidRPr="00C46934">
        <w:rPr>
          <w:rFonts w:ascii="Georgia" w:hAnsi="Georgia"/>
          <w:i/>
          <w:iCs/>
          <w:noProof/>
          <w:lang w:val="en-US"/>
        </w:rPr>
        <w:t>Pro HTML5 Programming</w:t>
      </w:r>
      <w:r w:rsidRPr="00C46934">
        <w:rPr>
          <w:rFonts w:ascii="Georgia" w:hAnsi="Georgia"/>
          <w:noProof/>
          <w:lang w:val="en-US"/>
        </w:rPr>
        <w:t>, 2nd ed. Springer, 2011, pp. 159–191.</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[25]</w:t>
      </w:r>
      <w:r w:rsidRPr="00C46934">
        <w:rPr>
          <w:rFonts w:ascii="Georgia" w:hAnsi="Georgia"/>
          <w:noProof/>
          <w:lang w:val="en-US"/>
        </w:rPr>
        <w:tab/>
        <w:t xml:space="preserve">D. Crane and P. McCarthy, </w:t>
      </w:r>
      <w:r w:rsidRPr="00C46934">
        <w:rPr>
          <w:rFonts w:ascii="Georgia" w:hAnsi="Georgia"/>
          <w:i/>
          <w:iCs/>
          <w:noProof/>
          <w:lang w:val="en-US"/>
        </w:rPr>
        <w:t>Comet and Reverse Ajax:The Next-Generation Ajax 2.0</w:t>
      </w:r>
      <w:r w:rsidRPr="00C46934">
        <w:rPr>
          <w:rFonts w:ascii="Georgia" w:hAnsi="Georgia"/>
          <w:noProof/>
          <w:lang w:val="en-US"/>
        </w:rPr>
        <w:t>. Heidelberg: Springer-Verlag, 2008, pp. 25, 40–41.</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[26]</w:t>
      </w:r>
      <w:r w:rsidRPr="00C46934">
        <w:rPr>
          <w:rFonts w:ascii="Georgia" w:hAnsi="Georgia"/>
          <w:noProof/>
          <w:lang w:val="en-US"/>
        </w:rPr>
        <w:tab/>
        <w:t>D. Schiemann, “Comet Daily &gt; Blog Archive &gt; The forever-frame technique,” 2007. [Online]. Available: http://cometdaily.com/2007/11/05/the-forever-frame-technique/.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[27]</w:t>
      </w:r>
      <w:r w:rsidRPr="00C46934">
        <w:rPr>
          <w:rFonts w:ascii="Georgia" w:hAnsi="Georgia"/>
          <w:noProof/>
          <w:lang w:val="en-US"/>
        </w:rPr>
        <w:tab/>
        <w:t>A. Russel, “Comet: Low Latency Data for the Browser – Infrequently Noted.” [Online]. Available: http://infrequently.org/2006/03/comet-low-latency-data-for-the-browser/.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[28]</w:t>
      </w:r>
      <w:r w:rsidRPr="00C46934">
        <w:rPr>
          <w:rFonts w:ascii="Georgia" w:hAnsi="Georgia"/>
          <w:noProof/>
          <w:lang w:val="en-US"/>
        </w:rPr>
        <w:tab/>
        <w:t>M. Nesbitt, A. Russel, G. Wilkins, and D. Davis, “The Bayeux Specification,” 2007. [Online]. Available: http://svn.cometd.com/trunk/bayeux/bayeux.html.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[29]</w:t>
      </w:r>
      <w:r w:rsidRPr="00C46934">
        <w:rPr>
          <w:rFonts w:ascii="Georgia" w:hAnsi="Georgia"/>
          <w:noProof/>
          <w:lang w:val="en-US"/>
        </w:rPr>
        <w:tab/>
        <w:t>G. Roth, “HTML5 Server-Push Technologies, Part 1 | Java.net,” 2010. [Online]. Available: http://today.java.net/article/2010/03/31/html5-server-push-technologies-part-1. [Accessed: 02-Feb-2013].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[30]</w:t>
      </w:r>
      <w:r w:rsidRPr="00C46934">
        <w:rPr>
          <w:rFonts w:ascii="Georgia" w:hAnsi="Georgia"/>
          <w:noProof/>
          <w:lang w:val="en-US"/>
        </w:rPr>
        <w:tab/>
        <w:t>E. Bidelman, “Stream Updates with Server-Sent Events - HTML5 Rocks,” 2011. [Online]. Available: http://www.html5rocks.com/en/tutorials/eventsource/basics/.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[31]</w:t>
      </w:r>
      <w:r w:rsidRPr="00C46934">
        <w:rPr>
          <w:rFonts w:ascii="Georgia" w:hAnsi="Georgia"/>
          <w:noProof/>
          <w:lang w:val="en-US"/>
        </w:rPr>
        <w:tab/>
        <w:t>I. Hickson, “Server-Sent Events,” 2012. [Online]. Available: http://dev.w3.org/html5/eventsource/.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[32]</w:t>
      </w:r>
      <w:r w:rsidRPr="00C46934">
        <w:rPr>
          <w:rFonts w:ascii="Georgia" w:hAnsi="Georgia"/>
          <w:noProof/>
          <w:lang w:val="en-US"/>
        </w:rPr>
        <w:tab/>
        <w:t>I. Fette and A. Melnikov, “The WebSocket Protocol.” [Online]. Available: http://tools.ietf.org/html/rfc6455.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[33]</w:t>
      </w:r>
      <w:r w:rsidRPr="00C46934">
        <w:rPr>
          <w:rFonts w:ascii="Georgia" w:hAnsi="Georgia"/>
          <w:noProof/>
          <w:lang w:val="en-US"/>
        </w:rPr>
        <w:tab/>
        <w:t>Walker-Morgan, “WebSockets becomes proposed standard,” 2011. [Online]. Available: http://www.h-online.com/open/news/item/WebSockets-becomes-proposed-standard-1394315.html.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[34]</w:t>
      </w:r>
      <w:r w:rsidRPr="00C46934">
        <w:rPr>
          <w:rFonts w:ascii="Georgia" w:hAnsi="Georgia"/>
          <w:noProof/>
          <w:lang w:val="en-US"/>
        </w:rPr>
        <w:tab/>
        <w:t>P. Lubbers, B. Albers, and F. Salim, “WebSocket.org | About WebSocket.” [Online]. Available: http://www.websocket.org/aboutwebsocket.html.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[35]</w:t>
      </w:r>
      <w:r w:rsidRPr="00C46934">
        <w:rPr>
          <w:rFonts w:ascii="Georgia" w:hAnsi="Georgia"/>
          <w:noProof/>
          <w:lang w:val="en-US"/>
        </w:rPr>
        <w:tab/>
        <w:t>I. Hickson, “The WebSocket API,” 2012. [Online]. Available: http://dev.w3.org/html5/websockets/.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[36]</w:t>
      </w:r>
      <w:r w:rsidRPr="00C46934">
        <w:rPr>
          <w:rFonts w:ascii="Georgia" w:hAnsi="Georgia"/>
          <w:noProof/>
          <w:lang w:val="en-US"/>
        </w:rPr>
        <w:tab/>
        <w:t>P. Lubbers and F. Greco, “WebSocket.org | The Benefits of WebSocket.” [Online]. Available: http://www.websocket.org/quantum.html.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[37]</w:t>
      </w:r>
      <w:r w:rsidRPr="00C46934">
        <w:rPr>
          <w:rFonts w:ascii="Georgia" w:hAnsi="Georgia"/>
          <w:noProof/>
          <w:lang w:val="en-US"/>
        </w:rPr>
        <w:tab/>
        <w:t>“Internet Explorer Browser.” [Online]. Available: http://www.w3schools.com/browsers/browsers_explorer.asp. [Accessed: 31-Jan-2013].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[38]</w:t>
      </w:r>
      <w:r w:rsidRPr="00C46934">
        <w:rPr>
          <w:rFonts w:ascii="Georgia" w:hAnsi="Georgia"/>
          <w:noProof/>
          <w:lang w:val="en-US"/>
        </w:rPr>
        <w:tab/>
        <w:t>P. Lubbers, “How HTML5 Web Sockets Interact With Proxy Servers,” 2010. [Online]. Available: http://www.infoq.com/articles/Web-Sockets-Proxy-Servers.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[39]</w:t>
      </w:r>
      <w:r w:rsidRPr="00C46934">
        <w:rPr>
          <w:rFonts w:ascii="Georgia" w:hAnsi="Georgia"/>
          <w:noProof/>
          <w:lang w:val="en-US"/>
        </w:rPr>
        <w:tab/>
        <w:t>SignalR, “SignalR: The Official Microsoft ASP.NET Site.” [Online]. Available: http://www.asp.net/signalr. [Accessed: 27-Aug-2013].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[40]</w:t>
      </w:r>
      <w:r w:rsidRPr="00C46934">
        <w:rPr>
          <w:rFonts w:ascii="Georgia" w:hAnsi="Georgia"/>
          <w:noProof/>
          <w:lang w:val="en-US"/>
        </w:rPr>
        <w:tab/>
        <w:t>“PersistentConnection - SignalR GitHub Wiki.” [Online]. Available: https://github.com/SignalR/SignalR/wiki/PersistentConnection. [Accessed: 27-Aug-2013].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[41]</w:t>
      </w:r>
      <w:r w:rsidRPr="00C46934">
        <w:rPr>
          <w:rFonts w:ascii="Georgia" w:hAnsi="Georgia"/>
          <w:noProof/>
          <w:lang w:val="en-US"/>
        </w:rPr>
        <w:tab/>
        <w:t>LearnBoost, “Socket.IO: the cross-browser WebSocket for realtime apps.” [Online]. Available: http://socket.io/. [Accessed: 31-Jul-2013].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[42]</w:t>
      </w:r>
      <w:r w:rsidRPr="00C46934">
        <w:rPr>
          <w:rFonts w:ascii="Georgia" w:hAnsi="Georgia"/>
          <w:noProof/>
          <w:lang w:val="en-US"/>
        </w:rPr>
        <w:tab/>
        <w:t>“Atmosphere - GitHub.” [Online]. Available: https://github.com/Atmosphere/atmosphere.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[43]</w:t>
      </w:r>
      <w:r w:rsidRPr="00C46934">
        <w:rPr>
          <w:rFonts w:ascii="Georgia" w:hAnsi="Georgia"/>
          <w:noProof/>
          <w:lang w:val="en-US"/>
        </w:rPr>
        <w:tab/>
        <w:t>“Async-IO.org: Powering the Atmosphere Framework.” [Online]. Available: http://async-io.org/tutorial.html.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[44]</w:t>
      </w:r>
      <w:r w:rsidRPr="00C46934">
        <w:rPr>
          <w:rFonts w:ascii="Georgia" w:hAnsi="Georgia"/>
          <w:noProof/>
          <w:lang w:val="en-US"/>
        </w:rPr>
        <w:tab/>
        <w:t>“Sails.js | Realtime MVC Framework for Node.js.” [Online]. Available: http://sailsjs.org/#!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[45]</w:t>
      </w:r>
      <w:r w:rsidRPr="00C46934">
        <w:rPr>
          <w:rFonts w:ascii="Georgia" w:hAnsi="Georgia"/>
          <w:noProof/>
          <w:lang w:val="en-US"/>
        </w:rPr>
        <w:tab/>
        <w:t>“Sails.js | Realtime MVC Framework for Node.js.” [Online]. Available: http://sailsjs.org/#!documentation.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[46]</w:t>
      </w:r>
      <w:r w:rsidRPr="00C46934">
        <w:rPr>
          <w:rFonts w:ascii="Georgia" w:hAnsi="Georgia"/>
          <w:noProof/>
          <w:lang w:val="en-US"/>
        </w:rPr>
        <w:tab/>
        <w:t>“Play Framework - Build Modern &amp; Scalable Web Apps with Java and Scala.” [Online]. Available: http://www.playframework.com/.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[47]</w:t>
      </w:r>
      <w:r w:rsidRPr="00C46934">
        <w:rPr>
          <w:rFonts w:ascii="Georgia" w:hAnsi="Georgia"/>
          <w:noProof/>
          <w:lang w:val="en-US"/>
        </w:rPr>
        <w:tab/>
        <w:t>“Akka.” [Online]. Available: http://akka.io/.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[48]</w:t>
      </w:r>
      <w:r w:rsidRPr="00C46934">
        <w:rPr>
          <w:rFonts w:ascii="Georgia" w:hAnsi="Georgia"/>
          <w:noProof/>
          <w:lang w:val="en-US"/>
        </w:rPr>
        <w:tab/>
        <w:t>“SockJS - GitHub.” [Online]. Available: https://github.com/sockjs.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[49]</w:t>
      </w:r>
      <w:r w:rsidRPr="00C46934">
        <w:rPr>
          <w:rFonts w:ascii="Georgia" w:hAnsi="Georgia"/>
          <w:noProof/>
          <w:lang w:val="en-US"/>
        </w:rPr>
        <w:tab/>
        <w:t>“Meteor Homepage.” [Online]. Available: http://meteor.com/. [Accessed: 22-Jan-2013].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[50]</w:t>
      </w:r>
      <w:r w:rsidRPr="00C46934">
        <w:rPr>
          <w:rFonts w:ascii="Georgia" w:hAnsi="Georgia"/>
          <w:noProof/>
          <w:lang w:val="en-US"/>
        </w:rPr>
        <w:tab/>
        <w:t>Meteor, “Documentation - Meteor.” [Online]. Available: http://docs.meteor.com/.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[51]</w:t>
      </w:r>
      <w:r w:rsidRPr="00C46934">
        <w:rPr>
          <w:rFonts w:ascii="Georgia" w:hAnsi="Georgia"/>
          <w:noProof/>
          <w:lang w:val="en-US"/>
        </w:rPr>
        <w:tab/>
        <w:t>Weswit, “About Us - Weswit.” [Online]. Available: http://www.weswit.com/about. [Accessed: 11-Apr-2013].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[52]</w:t>
      </w:r>
      <w:r w:rsidRPr="00C46934">
        <w:rPr>
          <w:rFonts w:ascii="Georgia" w:hAnsi="Georgia"/>
          <w:noProof/>
          <w:lang w:val="en-US"/>
        </w:rPr>
        <w:tab/>
        <w:t>“Lighstreamer wiki.” [Online]. Available: http://en.wikipedia.org/wiki/Weswit. [Accessed: 11-Aug-2013].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[53]</w:t>
      </w:r>
      <w:r w:rsidRPr="00C46934">
        <w:rPr>
          <w:rFonts w:ascii="Georgia" w:hAnsi="Georgia"/>
          <w:noProof/>
          <w:lang w:val="en-US"/>
        </w:rPr>
        <w:tab/>
        <w:t>Weswit, “Lightstreamer - Docs.” [Online]. Available: http://www.lightstreamer.com/doc. [Accessed: 11-Aug-2013].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[54]</w:t>
      </w:r>
      <w:r w:rsidRPr="00C46934">
        <w:rPr>
          <w:rFonts w:ascii="Georgia" w:hAnsi="Georgia"/>
          <w:noProof/>
          <w:lang w:val="en-US"/>
        </w:rPr>
        <w:tab/>
        <w:t>“Planet Framework.” [Online]. Available: http://www.planetframework.com/.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[55]</w:t>
      </w:r>
      <w:r w:rsidRPr="00C46934">
        <w:rPr>
          <w:rFonts w:ascii="Georgia" w:hAnsi="Georgia"/>
          <w:noProof/>
          <w:lang w:val="en-US"/>
        </w:rPr>
        <w:tab/>
        <w:t>XSockets, “XSockets.NET | xsockets.net.” [Online]. Available: http://xsockets.net/.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[56]</w:t>
      </w:r>
      <w:r w:rsidRPr="00C46934">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[57]</w:t>
      </w:r>
      <w:r w:rsidRPr="00C46934">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[58]</w:t>
      </w:r>
      <w:r w:rsidRPr="00C46934">
        <w:rPr>
          <w:rFonts w:ascii="Georgia" w:hAnsi="Georgia"/>
          <w:noProof/>
          <w:lang w:val="en-US"/>
        </w:rPr>
        <w:tab/>
        <w:t>V. Sor, “Most popular application servers | Java Code Geeks.” [Online]. Available: http://www.javacodegeeks.com/2013/03/most-popular-application-servers.html.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[59]</w:t>
      </w:r>
      <w:r w:rsidRPr="00C46934">
        <w:rPr>
          <w:rFonts w:ascii="Georgia" w:hAnsi="Georgia"/>
          <w:noProof/>
          <w:lang w:val="en-US"/>
        </w:rPr>
        <w:tab/>
        <w:t>“Jetty - Servlet Engine and Http Server.” [Online]. Available: http://www.eclipse.org/jetty/.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[60]</w:t>
      </w:r>
      <w:r w:rsidRPr="00C46934">
        <w:rPr>
          <w:rFonts w:ascii="Georgia" w:hAnsi="Georgia"/>
          <w:noProof/>
          <w:lang w:val="en-US"/>
        </w:rPr>
        <w:tab/>
        <w:t>“Apache Tomcat - Welcome!” [Online]. Available: http://tomcat.apache.org/.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[61]</w:t>
      </w:r>
      <w:r w:rsidRPr="00C46934">
        <w:rPr>
          <w:rFonts w:ascii="Georgia" w:hAnsi="Georgia"/>
          <w:noProof/>
          <w:lang w:val="en-US"/>
        </w:rPr>
        <w:tab/>
        <w:t>“Planet Framework | Documentation | Deploy your Planet Application.” [Online]. Available: http://www.planetframework.com/documentation/1.10/Deploying/Deploy-your-Planet-Application/.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[62]</w:t>
      </w:r>
      <w:r w:rsidRPr="00C46934">
        <w:rPr>
          <w:rFonts w:ascii="Georgia" w:hAnsi="Georgia"/>
          <w:noProof/>
          <w:lang w:val="en-US"/>
        </w:rPr>
        <w:tab/>
        <w:t>Node.js, “Node.js Homepage.” [Online]. Available: http://nodejs.org/. [Accessed: 31-Jul-2013].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[63]</w:t>
      </w:r>
      <w:r w:rsidRPr="00C46934">
        <w:rPr>
          <w:rFonts w:ascii="Georgia" w:hAnsi="Georgia"/>
          <w:noProof/>
          <w:lang w:val="en-US"/>
        </w:rPr>
        <w:tab/>
        <w:t>G. Paul, “Beginner’s Guide to Node.js (Server-side JavaScript).” [Online]. Available: http://www.hongkiat.com/blog/node-js-server-side-javascript/.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[64]</w:t>
      </w:r>
      <w:r w:rsidRPr="00C46934">
        <w:rPr>
          <w:rFonts w:ascii="Georgia" w:hAnsi="Georgia"/>
          <w:noProof/>
          <w:lang w:val="en-US"/>
        </w:rPr>
        <w:tab/>
        <w:t>“Getting Started with OWIN and Katana</w:t>
      </w:r>
      <w:r w:rsidRPr="00C46934">
        <w:rPr>
          <w:noProof/>
          <w:lang w:val="en-US"/>
        </w:rPr>
        <w:t> </w:t>
      </w:r>
      <w:r w:rsidRPr="00C46934">
        <w:rPr>
          <w:rFonts w:ascii="Georgia" w:hAnsi="Georgia" w:cs="Georgia"/>
          <w:noProof/>
          <w:lang w:val="en-US"/>
        </w:rPr>
        <w:t>: The Official Microsoft ASP.NET Site.” [Online]. Available: http://www.asp.net/aspnet/overview/owin-and-kata</w:t>
      </w:r>
      <w:r w:rsidRPr="00C46934">
        <w:rPr>
          <w:rFonts w:ascii="Georgia" w:hAnsi="Georgia"/>
          <w:noProof/>
          <w:lang w:val="en-US"/>
        </w:rPr>
        <w:t>na/getting-started-with-owin-and-katana.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[65]</w:t>
      </w:r>
      <w:r w:rsidRPr="00C46934">
        <w:rPr>
          <w:rFonts w:ascii="Georgia" w:hAnsi="Georgia"/>
          <w:noProof/>
          <w:lang w:val="en-US"/>
        </w:rPr>
        <w:tab/>
        <w:t>“Windows Live Messenger - Wikipedia.” [Online]. Available: http://en.wikipedia.org/wiki/Windows_Live_Messenger.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[66]</w:t>
      </w:r>
      <w:r w:rsidRPr="00C46934">
        <w:rPr>
          <w:rFonts w:ascii="Georgia" w:hAnsi="Georgia"/>
          <w:noProof/>
          <w:lang w:val="en-US"/>
        </w:rPr>
        <w:tab/>
        <w:t>SeleniumHQ, “Selenium WebDriver.” [Online]. Available: http://docs.seleniumhq.org/projects/webdriver/.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[67]</w:t>
      </w:r>
      <w:r w:rsidRPr="00C46934">
        <w:rPr>
          <w:rFonts w:ascii="Georgia" w:hAnsi="Georgia"/>
          <w:noProof/>
          <w:lang w:val="en-US"/>
        </w:rPr>
        <w:tab/>
        <w:t>LearnBoost, “Socket.IO: the cross-browser WebSocket for realtime apps.” [Online]. Available: http://socket.io/#browser-support.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[68]</w:t>
      </w:r>
      <w:r w:rsidRPr="00C46934">
        <w:rPr>
          <w:rFonts w:ascii="Georgia" w:hAnsi="Georgia"/>
          <w:noProof/>
          <w:lang w:val="en-US"/>
        </w:rPr>
        <w:tab/>
        <w:t>Weswit, “Lightstreamer - Homepage.” [Online]. Available: http://www.lightstreamer.com/. [Accessed: 01-Apr-2014].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[69]</w:t>
      </w:r>
      <w:r w:rsidRPr="00C46934">
        <w:rPr>
          <w:rFonts w:ascii="Georgia" w:hAnsi="Georgia"/>
          <w:noProof/>
          <w:lang w:val="en-US"/>
        </w:rPr>
        <w:tab/>
        <w:t>Play, “Java WebSockets with Play.” [Online]. Available: http://www.playframework.com/documentation/2.1.x/JavaWebSockets.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[70]</w:t>
      </w:r>
      <w:r w:rsidRPr="00C46934">
        <w:rPr>
          <w:rFonts w:ascii="Georgia" w:hAnsi="Georgia"/>
          <w:noProof/>
          <w:lang w:val="en-US"/>
        </w:rPr>
        <w:tab/>
        <w:t>Play, “JavaComet with Play.” [Online]. Available: http://www.playframework.com/documentation/2.1.x/JavaComet.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[71]</w:t>
      </w:r>
      <w:r w:rsidRPr="00C46934">
        <w:rPr>
          <w:rFonts w:ascii="Georgia" w:hAnsi="Georgia"/>
          <w:noProof/>
          <w:lang w:val="en-US"/>
        </w:rPr>
        <w:tab/>
        <w:t>M. Wasson and P. Fletcher, “Dependency Injection in SignalR</w:t>
      </w:r>
      <w:r w:rsidRPr="00C46934">
        <w:rPr>
          <w:noProof/>
          <w:lang w:val="en-US"/>
        </w:rPr>
        <w:t> </w:t>
      </w:r>
      <w:r w:rsidRPr="00C46934">
        <w:rPr>
          <w:rFonts w:ascii="Georgia" w:hAnsi="Georgia" w:cs="Georgia"/>
          <w:noProof/>
          <w:lang w:val="en-US"/>
        </w:rPr>
        <w:t>: The Official Microsoft ASP.NET Site.” [Online]. A</w:t>
      </w:r>
      <w:r w:rsidRPr="00C46934">
        <w:rPr>
          <w:rFonts w:ascii="Georgia" w:hAnsi="Georgia"/>
          <w:noProof/>
          <w:lang w:val="en-US"/>
        </w:rPr>
        <w:t>vailable: http://www.asp.net/signalr/overview/signalr-20/extensibility/dependency-injection.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[72]</w:t>
      </w:r>
      <w:r w:rsidRPr="00C46934">
        <w:rPr>
          <w:rFonts w:ascii="Georgia" w:hAnsi="Georgia"/>
          <w:noProof/>
          <w:lang w:val="en-US"/>
        </w:rPr>
        <w:tab/>
        <w:t>SignalR, “SignalR on Nuget.” [Online]. Available: https://www.nuget.org/packages/Microsoft.AspNet.SignalR/2.0.2 .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[73]</w:t>
      </w:r>
      <w:r w:rsidRPr="00C46934">
        <w:rPr>
          <w:rFonts w:ascii="Georgia" w:hAnsi="Georgia"/>
          <w:noProof/>
          <w:lang w:val="en-US"/>
        </w:rPr>
        <w:tab/>
        <w:t>Meteor, “Meteor Roadmap | Trello.” [Online]. Available: https://trello.com/b/hjBDflxp/meteor-roadmap.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[74]</w:t>
      </w:r>
      <w:r w:rsidRPr="00C46934">
        <w:rPr>
          <w:rFonts w:ascii="Georgia" w:hAnsi="Georgia"/>
          <w:noProof/>
          <w:lang w:val="en-US"/>
        </w:rPr>
        <w:tab/>
        <w:t>D. Matalon, “How To Use MySQL With Meteor.” [Online]. Available: http://www.fastcolabs.com/3007015/how-use-mysql-meteor.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[75]</w:t>
      </w:r>
      <w:r w:rsidRPr="00C46934">
        <w:rPr>
          <w:rFonts w:ascii="Georgia" w:hAnsi="Georgia"/>
          <w:noProof/>
          <w:lang w:val="en-US"/>
        </w:rPr>
        <w:tab/>
        <w:t>“Meteor on Windows.” [Online]. Available: http://win.meteor.com/.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[76]</w:t>
      </w:r>
      <w:r w:rsidRPr="00C46934">
        <w:rPr>
          <w:rFonts w:ascii="Georgia" w:hAnsi="Georgia"/>
          <w:noProof/>
          <w:lang w:val="en-US"/>
        </w:rPr>
        <w:tab/>
        <w:t>SockJS, “SockJS Client - GitHub.” [Online]. Available: https://github.com/sockjs/sockjs-client.</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[77]</w:t>
      </w:r>
      <w:r w:rsidRPr="00C46934">
        <w:rPr>
          <w:rFonts w:ascii="Georgia" w:hAnsi="Georgia"/>
          <w:noProof/>
          <w:lang w:val="en-US"/>
        </w:rPr>
        <w:tab/>
        <w:t>ExpressJS, “Express - node.js web application framework.” [Online]. Available: http://expressjs.com/. [Accessed: 04-Aug-2013].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[78]</w:t>
      </w:r>
      <w:r w:rsidRPr="00C46934">
        <w:rPr>
          <w:rFonts w:ascii="Georgia" w:hAnsi="Georgia"/>
          <w:noProof/>
          <w:lang w:val="en-US"/>
        </w:rPr>
        <w:tab/>
        <w:t>LearnBoost, “Socket.IO - GitHub.” [Online]. Available: https://github.com/LearnBoost/socket.io.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[79]</w:t>
      </w:r>
      <w:r w:rsidRPr="00C46934">
        <w:rPr>
          <w:rFonts w:ascii="Georgia" w:hAnsi="Georgia"/>
          <w:noProof/>
          <w:lang w:val="en-US"/>
        </w:rPr>
        <w:tab/>
        <w:t>LearnBoost, “Socket.IO - Wiki.” [Online]. Available: https://github.com/LearnBoost/socket.io/wiki.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[80]</w:t>
      </w:r>
      <w:r w:rsidRPr="00C46934">
        <w:rPr>
          <w:rFonts w:ascii="Georgia" w:hAnsi="Georgia"/>
          <w:noProof/>
          <w:lang w:val="en-US"/>
        </w:rPr>
        <w:tab/>
        <w:t>D. Baulig, “socket.io and Express. Tying it all together. | blinzeln.” [Online]. Available: http://www.danielbaulig.de/socket-ioexpress/. [Accessed: 09-Mar-2014].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[81]</w:t>
      </w:r>
      <w:r w:rsidRPr="00C46934">
        <w:rPr>
          <w:rFonts w:ascii="Georgia" w:hAnsi="Georgia"/>
          <w:noProof/>
          <w:lang w:val="en-US"/>
        </w:rPr>
        <w:tab/>
        <w:t>R. Price, “JavaScript Date, Time And Node.js.” [Online]. Available: http://www.robertprice.co.uk/robblog/2011/05/javascript_date_time_and_node_js-shtml/. [Accessed: 25-Mar-2013].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[82]</w:t>
      </w:r>
      <w:r w:rsidRPr="00C46934">
        <w:rPr>
          <w:rFonts w:ascii="Georgia" w:hAnsi="Georgia"/>
          <w:noProof/>
          <w:lang w:val="en-US"/>
        </w:rPr>
        <w:tab/>
        <w:t>LearnBoost, “Transports of Engine.IO - GitHub.” [Online]. Available: https://github.com/LearnBoost/engine.io/tree/master/lib/transports.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[83]</w:t>
      </w:r>
      <w:r w:rsidRPr="00C46934">
        <w:rPr>
          <w:rFonts w:ascii="Georgia" w:hAnsi="Georgia"/>
          <w:noProof/>
          <w:lang w:val="en-US"/>
        </w:rPr>
        <w:tab/>
        <w:t>LearnBoost, “Engine.IO commits - GitHub.” [Online]. Available: https://github.com/LearnBoost/engine.io/commits/master.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[84]</w:t>
      </w:r>
      <w:r w:rsidRPr="00C46934">
        <w:rPr>
          <w:rFonts w:ascii="Georgia" w:hAnsi="Georgia"/>
          <w:noProof/>
          <w:lang w:val="en-US"/>
        </w:rPr>
        <w:tab/>
        <w:t>LearnBoost, “Socket.IO commits - GitHub.” [Online]. Available: https://github.com/LearnBoost/socket.io/commits/master.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[85]</w:t>
      </w:r>
      <w:r w:rsidRPr="00C46934">
        <w:rPr>
          <w:rFonts w:ascii="Georgia" w:hAnsi="Georgia"/>
          <w:noProof/>
          <w:lang w:val="en-US"/>
        </w:rPr>
        <w:tab/>
        <w:t>Weswit, “Lightstreamer - Products.” [Online]. Available: http://www.lightstreamer.com/products. [Accessed: 21-Mar-2014].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[86]</w:t>
      </w:r>
      <w:r w:rsidRPr="00C46934">
        <w:rPr>
          <w:rFonts w:ascii="Georgia" w:hAnsi="Georgia"/>
          <w:noProof/>
          <w:lang w:val="en-US"/>
        </w:rPr>
        <w:tab/>
        <w:t>A. Alinone, “Difference between DISTINCT and MERGE mode?” [Online]. Available: http://forums.lightstreamer.com/showthread.php?873-Difference-between-DISTINCT-and-MERGE-mode. [Accessed: 11-Apr-2013].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[87]</w:t>
      </w:r>
      <w:r w:rsidRPr="00C46934">
        <w:rPr>
          <w:rFonts w:ascii="Georgia" w:hAnsi="Georgia"/>
          <w:noProof/>
          <w:lang w:val="en-US"/>
        </w:rPr>
        <w:tab/>
        <w:t>Weswit, “‘Hello World’ with Lightstreamer Colosseo.”[Online]. Available: http://www.lightstreamer.com/docs/articles/JavaScript-Client_and_Java-Data-Adapter_Tutorial_Colosseo/index.htm. [Accessed: 11-Aug-2013].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[88]</w:t>
      </w:r>
      <w:r w:rsidRPr="00C46934">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6D407F" w:rsidRPr="00C46934" w:rsidRDefault="006D407F">
      <w:pPr>
        <w:pStyle w:val="NormalWeb"/>
        <w:ind w:left="640" w:hanging="640"/>
        <w:divId w:val="99378100"/>
        <w:rPr>
          <w:rFonts w:ascii="Georgia" w:hAnsi="Georgia"/>
          <w:noProof/>
          <w:lang w:val="en-US"/>
        </w:rPr>
      </w:pPr>
      <w:r w:rsidRPr="006D407F">
        <w:rPr>
          <w:rFonts w:ascii="Georgia" w:hAnsi="Georgia"/>
          <w:noProof/>
        </w:rPr>
        <w:t>[89]</w:t>
      </w:r>
      <w:r w:rsidRPr="006D407F">
        <w:rPr>
          <w:rFonts w:ascii="Georgia" w:hAnsi="Georgia"/>
          <w:noProof/>
        </w:rPr>
        <w:tab/>
        <w:t xml:space="preserve">D. Krafzig, K. Banke, and D. Slama, </w:t>
      </w:r>
      <w:r w:rsidRPr="006D407F">
        <w:rPr>
          <w:rFonts w:ascii="Georgia" w:hAnsi="Georgia"/>
          <w:i/>
          <w:iCs/>
          <w:noProof/>
        </w:rPr>
        <w:t xml:space="preserve">Enterprise SOA. </w:t>
      </w:r>
      <w:r w:rsidRPr="00C46934">
        <w:rPr>
          <w:rFonts w:ascii="Georgia" w:hAnsi="Georgia"/>
          <w:i/>
          <w:iCs/>
          <w:noProof/>
          <w:lang w:val="en-US"/>
        </w:rPr>
        <w:t>Service-Oriented Architecture: Best Practices</w:t>
      </w:r>
      <w:r w:rsidRPr="00C46934">
        <w:rPr>
          <w:rFonts w:ascii="Georgia" w:hAnsi="Georgia"/>
          <w:noProof/>
          <w:lang w:val="en-US"/>
        </w:rPr>
        <w:t>. John Wait, 2005.</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[90]</w:t>
      </w:r>
      <w:r w:rsidRPr="00C46934">
        <w:rPr>
          <w:rFonts w:ascii="Georgia" w:hAnsi="Georgia"/>
          <w:noProof/>
          <w:lang w:val="en-US"/>
        </w:rPr>
        <w:tab/>
        <w:t xml:space="preserve">M. N. Huhns and M. P. Singh, “Service-Oriented Computing: Key Concepts and Priniciples,” </w:t>
      </w:r>
      <w:r w:rsidRPr="00C46934">
        <w:rPr>
          <w:rFonts w:ascii="Georgia" w:hAnsi="Georgia"/>
          <w:i/>
          <w:iCs/>
          <w:noProof/>
          <w:lang w:val="en-US"/>
        </w:rPr>
        <w:t>Internet Computing</w:t>
      </w:r>
      <w:r w:rsidRPr="00C46934">
        <w:rPr>
          <w:rFonts w:ascii="Georgia" w:hAnsi="Georgia"/>
          <w:noProof/>
          <w:lang w:val="en-US"/>
        </w:rPr>
        <w:t>, vol. 9, no. 1, pp. 75–81, 2005.</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[91]</w:t>
      </w:r>
      <w:r w:rsidRPr="00C46934">
        <w:rPr>
          <w:rFonts w:ascii="Georgia" w:hAnsi="Georgia"/>
          <w:noProof/>
          <w:lang w:val="en-US"/>
        </w:rPr>
        <w:tab/>
        <w:t>AngularJS, “AngularJS — Superheroic JavaScript MVW Framework.” [Online]. Available: http://angularjs.org/.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[92]</w:t>
      </w:r>
      <w:r w:rsidRPr="00C46934">
        <w:rPr>
          <w:rFonts w:ascii="Georgia" w:hAnsi="Georgia"/>
          <w:noProof/>
          <w:lang w:val="en-US"/>
        </w:rPr>
        <w:tab/>
        <w:t>Oracle, “ExecutorService (Java Platform SE 7 ).” [Online]. Available: http://docs.oracle.com/javase/7/docs/api/java/util/concurrent/ExecutorService.html. [Accessed: 10-Mar-2014].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[93]</w:t>
      </w:r>
      <w:r w:rsidRPr="00C46934">
        <w:rPr>
          <w:rFonts w:ascii="Georgia" w:hAnsi="Georgia"/>
          <w:noProof/>
          <w:lang w:val="en-US"/>
        </w:rPr>
        <w:tab/>
        <w:t>A. Alinone, “From Push Technology to the Real-Time Web.” [Online]. Available: http://www.slideshare.net/alinone/from-push-technology-to-the-realtime-web. [Accessed: 26-Mar-2013].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[94]</w:t>
      </w:r>
      <w:r w:rsidRPr="00C46934">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[95]</w:t>
      </w:r>
      <w:r w:rsidRPr="00C46934">
        <w:rPr>
          <w:rFonts w:ascii="Georgia" w:hAnsi="Georgia"/>
          <w:noProof/>
          <w:lang w:val="en-US"/>
        </w:rPr>
        <w:tab/>
        <w:t>Play, “Getting started with Play.” [Online]. Available: http://www.playframework.com/documentation/2.1.x/Installing.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[96]</w:t>
      </w:r>
      <w:r w:rsidRPr="00C46934">
        <w:rPr>
          <w:rFonts w:ascii="Georgia" w:hAnsi="Georgia"/>
          <w:noProof/>
          <w:lang w:val="en-US"/>
        </w:rPr>
        <w:tab/>
        <w:t>Play, “Play documentation Home.” [Online]. Available: http://www.playframework.com/documentation/2.1.x/Home.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[97]</w:t>
      </w:r>
      <w:r w:rsidRPr="00C46934">
        <w:rPr>
          <w:rFonts w:ascii="Georgia" w:hAnsi="Georgia"/>
          <w:noProof/>
          <w:lang w:val="en-US"/>
        </w:rPr>
        <w:tab/>
        <w:t>Play, “Play documentation Scala Home.” [Online]. Available: http://www.playframework.com/documentation/2.1.x/ScalaHome.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[98]</w:t>
      </w:r>
      <w:r w:rsidRPr="00C46934">
        <w:rPr>
          <w:rFonts w:ascii="Georgia" w:hAnsi="Georgia"/>
          <w:noProof/>
          <w:lang w:val="en-US"/>
        </w:rPr>
        <w:tab/>
        <w:t xml:space="preserve">C. Hewitt, P. Bishop, and R. Steiger, “A universal modular ACTOR formalism for artificial intelligence,” </w:t>
      </w:r>
      <w:r w:rsidRPr="00C46934">
        <w:rPr>
          <w:rFonts w:ascii="Georgia" w:hAnsi="Georgia"/>
          <w:i/>
          <w:iCs/>
          <w:noProof/>
          <w:lang w:val="en-US"/>
        </w:rPr>
        <w:t>IJCAI’73 Proceedings of the 3rd international joint conference on Artificial intelligence</w:t>
      </w:r>
      <w:r w:rsidRPr="00C46934">
        <w:rPr>
          <w:rFonts w:ascii="Georgia" w:hAnsi="Georgia"/>
          <w:noProof/>
          <w:lang w:val="en-US"/>
        </w:rPr>
        <w:t>, pp. 235–245, 1973.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[99]</w:t>
      </w:r>
      <w:r w:rsidRPr="00C46934">
        <w:rPr>
          <w:rFonts w:ascii="Georgia" w:hAnsi="Georgia"/>
          <w:noProof/>
          <w:lang w:val="en-US"/>
        </w:rPr>
        <w:tab/>
        <w:t>Play, “Play documentation: JavaTest.” [Online]. Available: http://www.playframework.com/documentation/2.1.x/JavaTest.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[100]</w:t>
      </w:r>
      <w:r w:rsidRPr="00C46934">
        <w:rPr>
          <w:rFonts w:ascii="Georgia" w:hAnsi="Georgia"/>
          <w:noProof/>
          <w:lang w:val="en-US"/>
        </w:rPr>
        <w:tab/>
        <w:t>Play, “Philosophy.” [Online]. Available: http://www.playframework.com/documentation/2.0/Philosophy.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[101]</w:t>
      </w:r>
      <w:r w:rsidRPr="00C46934">
        <w:rPr>
          <w:rFonts w:ascii="Georgia" w:hAnsi="Georgia"/>
          <w:noProof/>
          <w:lang w:val="en-US"/>
        </w:rPr>
        <w:tab/>
        <w:t>TIOBE, “TIOBE Software: Tiobe Index.” [Online]. Available: http://www.tiobe.com/index.php/content/paperinfo/tpci/index.html. [Accessed: 20-Aug-2013].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[102]</w:t>
      </w:r>
      <w:r w:rsidRPr="00C46934">
        <w:rPr>
          <w:rFonts w:ascii="Georgia" w:hAnsi="Georgia"/>
          <w:noProof/>
          <w:lang w:val="en-US"/>
        </w:rPr>
        <w:tab/>
        <w:t>SignalR, “SignalR Documentation - Git.” [Online]. Available: https://github.com/SignalR/SignalR/wiki.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[103]</w:t>
      </w:r>
      <w:r w:rsidRPr="00C46934">
        <w:rPr>
          <w:rFonts w:ascii="Georgia" w:hAnsi="Georgia"/>
          <w:noProof/>
          <w:lang w:val="en-US"/>
        </w:rPr>
        <w:tab/>
        <w:t>“Unit Testing on SignalR Hubs with 2.0 RC1.” [Online]. Available: http://software.intel.com/en-us/blogs/2013/09/25/unit-testing-on-signalr-hubs-with-20-rc1. [Accessed: 10-Mar-2014].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[104]</w:t>
      </w:r>
      <w:r w:rsidRPr="00C46934">
        <w:rPr>
          <w:rFonts w:ascii="Georgia" w:hAnsi="Georgia"/>
          <w:noProof/>
          <w:lang w:val="en-US"/>
        </w:rPr>
        <w:tab/>
        <w:t>P. Fletcher, “SignalR Performance: The Official Microsoft ASP.NET Site.” [Online]. Available: http://www.asp.net/signalr/overview/signalr-20/performance-and-scaling/signalr-performance.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[105]</w:t>
      </w:r>
      <w:r w:rsidRPr="00C46934">
        <w:rPr>
          <w:rFonts w:ascii="Georgia" w:hAnsi="Georgia"/>
          <w:noProof/>
          <w:lang w:val="en-US"/>
        </w:rPr>
        <w:tab/>
        <w:t>“Issue 576 SignalR - GitHub.” [Online]. Available: https://github.com/SignalR/SignalR/issues/576.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[106]</w:t>
      </w:r>
      <w:r w:rsidRPr="00C46934">
        <w:rPr>
          <w:rFonts w:ascii="Georgia" w:hAnsi="Georgia"/>
          <w:noProof/>
          <w:lang w:val="en-US"/>
        </w:rPr>
        <w:tab/>
        <w:t>SignalR, “SignalR releases - GitHub.” [Online]. Available: https://github.com/SignalR/SignalR/releases.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[107]</w:t>
      </w:r>
      <w:r w:rsidRPr="00C46934">
        <w:rPr>
          <w:rFonts w:ascii="Georgia" w:hAnsi="Georgia"/>
          <w:noProof/>
          <w:lang w:val="en-US"/>
        </w:rPr>
        <w:tab/>
        <w:t>J. Galloway, “Jon Galloway: Bleeding edge ASP.NET: See what is new and next for MVC, Web API, SignalR and more… on Vimeo.” [Online]. Available: http://vimeo.com/68378251. [Accessed: 27-Aug-2013].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[108]</w:t>
      </w:r>
      <w:r w:rsidRPr="00C46934">
        <w:rPr>
          <w:rFonts w:ascii="Georgia" w:hAnsi="Georgia"/>
          <w:noProof/>
          <w:lang w:val="en-US"/>
        </w:rPr>
        <w:tab/>
        <w:t>Meteor, “Meteor supported platforms - GitHub.” [Online]. Available: https://github.com/meteor/meteor/wiki/Supported-Platforms.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[109]</w:t>
      </w:r>
      <w:r w:rsidRPr="00C46934">
        <w:rPr>
          <w:rFonts w:ascii="Georgia" w:hAnsi="Georgia"/>
          <w:noProof/>
          <w:lang w:val="en-US"/>
        </w:rPr>
        <w:tab/>
        <w:t>A. Young, “DailyJS: Windows and Node: Getting Started.” [Online]. Available: http://dailyjs.com/2012/05/03/windows-and-node-1/. [Accessed: 11-Mar-2014].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[110]</w:t>
      </w:r>
      <w:r w:rsidRPr="00C46934">
        <w:rPr>
          <w:rFonts w:ascii="Georgia" w:hAnsi="Georgia"/>
          <w:noProof/>
          <w:lang w:val="en-US"/>
        </w:rPr>
        <w:tab/>
        <w:t>Meteor, “Meteor: the screencast.” [Online]. Available: https://www.meteor.com/screencast.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[111]</w:t>
      </w:r>
      <w:r w:rsidRPr="00C46934">
        <w:rPr>
          <w:rFonts w:ascii="Georgia" w:hAnsi="Georgia"/>
          <w:noProof/>
          <w:lang w:val="en-US"/>
        </w:rPr>
        <w:tab/>
        <w:t>ShiggyEnterprises, “Unit Testing Meteor Apps.” [Online]. Available: http://shiggyenterprises.wordpress.com/2013/05/17/unit-testing-meteor-apps/.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[112]</w:t>
      </w:r>
      <w:r w:rsidRPr="00C46934">
        <w:rPr>
          <w:rFonts w:ascii="Georgia" w:hAnsi="Georgia"/>
          <w:noProof/>
          <w:lang w:val="en-US"/>
        </w:rPr>
        <w:tab/>
        <w:t>“Laika - Testing Framework for Meteor.” [Online]. Available: http://arunoda.github.io/laika/.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[113]</w:t>
      </w:r>
      <w:r w:rsidRPr="00C46934">
        <w:rPr>
          <w:rFonts w:ascii="Georgia" w:hAnsi="Georgia"/>
          <w:noProof/>
          <w:lang w:val="en-US"/>
        </w:rPr>
        <w:tab/>
        <w:t>“WS issue in Chrome - GitHub.” [Online]. Available: https://github.com/meteor/meteor/issues/1140.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[114]</w:t>
      </w:r>
      <w:r w:rsidRPr="00C46934">
        <w:rPr>
          <w:rFonts w:ascii="Georgia" w:hAnsi="Georgia"/>
          <w:noProof/>
          <w:lang w:val="en-US"/>
        </w:rPr>
        <w:tab/>
        <w:t>J. O’Dell, “Open-source Meteor takes a huge $11.2M first round.” [Online]. Available: http://venturebeat.com/2012/07/25/meteor-funding/. [Accessed: 30-Aug-2013].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[115]</w:t>
      </w:r>
      <w:r w:rsidRPr="00C46934">
        <w:rPr>
          <w:rFonts w:ascii="Georgia" w:hAnsi="Georgia"/>
          <w:noProof/>
          <w:lang w:val="en-US"/>
        </w:rPr>
        <w:tab/>
        <w:t>SignalR, “Crank - GitHub.” [Online]. Available: https://github.com/SignalR/SignalR/tree/dev/src/Microsoft.AspNet.SignalR.Crank.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[116]</w:t>
      </w:r>
      <w:r w:rsidRPr="00C46934">
        <w:rPr>
          <w:rFonts w:ascii="Georgia" w:hAnsi="Georgia"/>
          <w:noProof/>
          <w:lang w:val="en-US"/>
        </w:rPr>
        <w:tab/>
        <w:t>Apache, “Apache JMeter - Apache JMeter</w:t>
      </w:r>
      <w:r w:rsidRPr="00C46934">
        <w:rPr>
          <w:rFonts w:ascii="Georgia" w:hAnsi="Georgia"/>
          <w:noProof/>
          <w:vertAlign w:val="superscript"/>
          <w:lang w:val="en-US"/>
        </w:rPr>
        <w:t>TM</w:t>
      </w:r>
      <w:r w:rsidRPr="00C46934">
        <w:rPr>
          <w:rFonts w:ascii="Georgia" w:hAnsi="Georgia"/>
          <w:noProof/>
          <w:lang w:val="en-US"/>
        </w:rPr>
        <w:t>.” [Online]. Available: https://jmeter.apache.org/.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[117]</w:t>
      </w:r>
      <w:r w:rsidRPr="00C46934">
        <w:rPr>
          <w:rFonts w:ascii="Georgia" w:hAnsi="Georgia"/>
          <w:noProof/>
          <w:lang w:val="en-US"/>
        </w:rPr>
        <w:tab/>
        <w:t>Gatling, “Gatling Project - Stress Tool.” [Online]. Available: http://gatling-tool.org/.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[118]</w:t>
      </w:r>
      <w:r w:rsidRPr="00C46934">
        <w:rPr>
          <w:rFonts w:ascii="Georgia" w:hAnsi="Georgia"/>
          <w:noProof/>
          <w:lang w:val="en-US"/>
        </w:rPr>
        <w:tab/>
        <w:t>“Phantomjs Issue 11018 - GitHub.” [Online]. Available: https://github.com/ariya/phantomjs/issues/11018.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[119]</w:t>
      </w:r>
      <w:r w:rsidRPr="00C46934">
        <w:rPr>
          <w:rFonts w:ascii="Georgia" w:hAnsi="Georgia"/>
          <w:noProof/>
          <w:lang w:val="en-US"/>
        </w:rPr>
        <w:tab/>
        <w:t>SlimerJS, “SlimerJS.” [Online]. Available: http://slimerjs.org/. [Accessed: 08-Apr-2014].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[120]</w:t>
      </w:r>
      <w:r w:rsidRPr="00C46934">
        <w:rPr>
          <w:rFonts w:ascii="Georgia" w:hAnsi="Georgia"/>
          <w:noProof/>
          <w:lang w:val="en-US"/>
        </w:rPr>
        <w:tab/>
        <w:t>HtmlUnit, “HtmlUnit - Welcome to HtmlUnit.” [Online]. Available: http://htmlunit.sourceforge.net/.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[121]</w:t>
      </w:r>
      <w:r w:rsidRPr="00C46934">
        <w:rPr>
          <w:rFonts w:ascii="Georgia" w:hAnsi="Georgia"/>
          <w:noProof/>
          <w:lang w:val="en-US"/>
        </w:rPr>
        <w:tab/>
        <w:t>HtmlUnit, “HtmlUnit - Changes.” [Online]. Available: http://htmlunit.sourceforge.net/changes-report.html.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[122]</w:t>
      </w:r>
      <w:r w:rsidRPr="00C46934">
        <w:rPr>
          <w:rFonts w:ascii="Georgia" w:hAnsi="Georgia"/>
          <w:noProof/>
          <w:lang w:val="en-US"/>
        </w:rPr>
        <w:tab/>
        <w:t>Highcharts, “Highcharts - Interactive JavaScript charts for your webpage.” [Online]. Available: http://www.highcharts.com/.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[123]</w:t>
      </w:r>
      <w:r w:rsidRPr="00C46934">
        <w:rPr>
          <w:rFonts w:ascii="Georgia" w:hAnsi="Georgia"/>
          <w:noProof/>
          <w:lang w:val="en-US"/>
        </w:rPr>
        <w:tab/>
        <w:t>SignalR, “SignalR Performance - GitHub.” [Online]. Available: https://github.com/SignalR/SignalR/wiki/Performance.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[124]</w:t>
      </w:r>
      <w:r w:rsidRPr="00C46934">
        <w:rPr>
          <w:rFonts w:ascii="Georgia" w:hAnsi="Georgia"/>
          <w:noProof/>
          <w:lang w:val="en-US"/>
        </w:rPr>
        <w:tab/>
        <w:t>Microsoft, “Network Monitor.” [Online]. Available: http://technet.microsoft.com/en-us/library/cc938655.aspx.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[125]</w:t>
      </w:r>
      <w:r w:rsidRPr="00C46934">
        <w:rPr>
          <w:rFonts w:ascii="Georgia" w:hAnsi="Georgia"/>
          <w:noProof/>
          <w:lang w:val="en-US"/>
        </w:rPr>
        <w:tab/>
        <w:t>Wireshark, “Wireshark · Go Deep.” [Online]. Available: http://www.wireshark.org/.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[126]</w:t>
      </w:r>
      <w:r w:rsidRPr="00C46934">
        <w:rPr>
          <w:rFonts w:ascii="Georgia" w:hAnsi="Georgia"/>
          <w:noProof/>
          <w:lang w:val="en-US"/>
        </w:rPr>
        <w:tab/>
        <w:t>Telerik, “Fiddler - The Free Web Debugging Proxy by Telerik.” [Online]. Available: http://www.telerik.com/fiddler.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[127]</w:t>
      </w:r>
      <w:r w:rsidRPr="00C46934">
        <w:rPr>
          <w:rFonts w:ascii="Georgia" w:hAnsi="Georgia"/>
          <w:noProof/>
          <w:lang w:val="en-US"/>
        </w:rPr>
        <w:tab/>
        <w:t>Microsoft, “Perfmon.” [Online]. Available: http://technet.microsoft.com/en-us/library/bb490957.aspx.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[128]</w:t>
      </w:r>
      <w:r w:rsidRPr="00C46934">
        <w:rPr>
          <w:rFonts w:ascii="Georgia" w:hAnsi="Georgia"/>
          <w:noProof/>
          <w:lang w:val="en-US"/>
        </w:rPr>
        <w:tab/>
        <w:t>Google, “v8 - V8 JavaScript Engine - Google Project Hosting.” [Online]. Available: https://code.google.com/p/v8/.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[129]</w:t>
      </w:r>
      <w:r w:rsidRPr="00C46934">
        <w:rPr>
          <w:rFonts w:ascii="Georgia" w:hAnsi="Georgia"/>
          <w:noProof/>
          <w:lang w:val="en-US"/>
        </w:rPr>
        <w:tab/>
        <w:t>“Programming Languages Benchmarks.” [Online]. Available: http://attractivechaos.github.io/plb/. [Accessed: 18-Mar-2014].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[130]</w:t>
      </w:r>
      <w:r w:rsidRPr="00C46934">
        <w:rPr>
          <w:rFonts w:ascii="Georgia" w:hAnsi="Georgia"/>
          <w:noProof/>
          <w:lang w:val="en-US"/>
        </w:rPr>
        <w:tab/>
        <w:t>S. Souders, “Roundup on Parallel Connections | High Performance Web Sites.” [Online]. Available: http://www.stevesouders.com/blog/2008/03/20/roundup-on-parallel-connections/. [Accessed: 11-Mar-2014].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[131]</w:t>
      </w:r>
      <w:r w:rsidRPr="00C46934">
        <w:rPr>
          <w:rFonts w:ascii="Georgia" w:hAnsi="Georgia"/>
          <w:noProof/>
          <w:lang w:val="en-US"/>
        </w:rPr>
        <w:tab/>
        <w:t>K. Johannessen, “Byte calculations - GitHub.” [Online]. Available: https://github.com/kjohann/MasterThesis/blob/master/Loadtests/Results/Bytes sent received analysis.md.</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[132]</w:t>
      </w:r>
      <w:r w:rsidRPr="00C46934">
        <w:rPr>
          <w:rFonts w:ascii="Georgia" w:hAnsi="Georgia"/>
          <w:noProof/>
          <w:lang w:val="en-US"/>
        </w:rPr>
        <w:tab/>
        <w:t>“java - ExecutorService slow multi thread performance - Stack Overflow.” [Online]. Available: http://stackoverflow.com/questions/7155608/executorservice-slow-multi-thread-performance. [Accessed: 18-Mar-2014].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[133]</w:t>
      </w:r>
      <w:r w:rsidRPr="00C46934">
        <w:rPr>
          <w:rFonts w:ascii="Georgia" w:hAnsi="Georgia"/>
          <w:noProof/>
          <w:lang w:val="en-US"/>
        </w:rPr>
        <w:tab/>
        <w:t>W. P. Riley-Land, “Performance Test: WebSockets vs. Server Sent Events.” [Online]. Available: http://kun.io/blog/39590083022/Performance-Test:-WebSockets-vs.-Server-Sent-Events-(EventSource). [Accessed: 16-Mar-2014].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[134]</w:t>
      </w:r>
      <w:r w:rsidRPr="00C46934">
        <w:rPr>
          <w:rFonts w:ascii="Georgia" w:hAnsi="Georgia"/>
          <w:noProof/>
          <w:lang w:val="en-US"/>
        </w:rPr>
        <w:tab/>
        <w:t>“connect-sse - GitHub.” [Online]. Available: https://github.com/andrewrk/connect-sse.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[135]</w:t>
      </w:r>
      <w:r w:rsidRPr="00C46934">
        <w:rPr>
          <w:rFonts w:ascii="Georgia" w:hAnsi="Georgia"/>
          <w:noProof/>
          <w:lang w:val="en-US"/>
        </w:rPr>
        <w:tab/>
        <w:t>M. Nehlsen, “Server Sent Events vs. WebSockets.” [Online]. Available: http://matthiasnehlsen.com/blog/2013/05/01/server-sent-events-vs-websockets/. [Accessed: 16-Mar-2014].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[136]</w:t>
      </w:r>
      <w:r w:rsidRPr="00C46934">
        <w:rPr>
          <w:rFonts w:ascii="Georgia" w:hAnsi="Georgia"/>
          <w:noProof/>
          <w:lang w:val="en-US"/>
        </w:rPr>
        <w:tab/>
        <w:t>“SockJS at npmjs.org.” [Online]. Available: https://www.npmjs.org/package/sockjs.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[137]</w:t>
      </w:r>
      <w:r w:rsidRPr="00C46934">
        <w:rPr>
          <w:rFonts w:ascii="Georgia" w:hAnsi="Georgia"/>
          <w:noProof/>
          <w:lang w:val="en-US"/>
        </w:rPr>
        <w:tab/>
        <w:t>P. Verhas, “Java Memory Leak | Javalobby,” 2013. [Online]. Available: http://java.dzone.com/articles/java-memory-leak. [Accessed: 18-Mar-2014].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[138]</w:t>
      </w:r>
      <w:r w:rsidRPr="00C46934">
        <w:rPr>
          <w:rFonts w:ascii="Georgia" w:hAnsi="Georgia"/>
          <w:noProof/>
          <w:lang w:val="en-US"/>
        </w:rPr>
        <w:tab/>
        <w:t>P. Fletcher, “Tutorial: SignalR Self-Host</w:t>
      </w:r>
      <w:r w:rsidRPr="00C46934">
        <w:rPr>
          <w:noProof/>
          <w:lang w:val="en-US"/>
        </w:rPr>
        <w:t> </w:t>
      </w:r>
      <w:r w:rsidRPr="00C46934">
        <w:rPr>
          <w:rFonts w:ascii="Georgia" w:hAnsi="Georgia" w:cs="Georgia"/>
          <w:noProof/>
          <w:lang w:val="en-US"/>
        </w:rPr>
        <w:t>: The Official Microsoft ASP.NET Site.” [Online]. Available: http://www.asp.net/signalr/overview/signalr-20/getting-started-with-signalr-20/tutorial-signalr-20-self-host.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[139]</w:t>
      </w:r>
      <w:r w:rsidRPr="00C46934">
        <w:rPr>
          <w:rFonts w:ascii="Georgia" w:hAnsi="Georgia"/>
          <w:noProof/>
          <w:lang w:val="en-US"/>
        </w:rPr>
        <w:tab/>
        <w:t>Xamarin, “Xamarin - Build mobile apps for iOS, Android, Mac and Windows.” [Online]. Available: https://xamarin.com/. [Accessed: 01-Apr-2014].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[140]</w:t>
      </w:r>
      <w:r w:rsidRPr="00C46934">
        <w:rPr>
          <w:rFonts w:ascii="Georgia" w:hAnsi="Georgia"/>
          <w:noProof/>
          <w:lang w:val="en-US"/>
        </w:rPr>
        <w:tab/>
        <w:t>R. Thurlow, “RPC: Remote Procedure Call Protocol Specification Version 2.” [Online]. Available: https://tools.ietf.org/html/rfc5531.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[141]</w:t>
      </w:r>
      <w:r w:rsidRPr="00C46934">
        <w:rPr>
          <w:rFonts w:ascii="Georgia" w:hAnsi="Georgia"/>
          <w:noProof/>
          <w:lang w:val="en-US"/>
        </w:rPr>
        <w:tab/>
        <w:t>Akka, “What is an Actor? — Akka Documentation.” [Online]. Available: http://doc.akka.io/docs/akka/2.3.0/general/actors.html.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[142]</w:t>
      </w:r>
      <w:r w:rsidRPr="00C46934">
        <w:rPr>
          <w:rFonts w:ascii="Georgia" w:hAnsi="Georgia"/>
          <w:noProof/>
          <w:lang w:val="en-US"/>
        </w:rPr>
        <w:tab/>
        <w:t>Knockout, “Knockout</w:t>
      </w:r>
      <w:r w:rsidRPr="00C46934">
        <w:rPr>
          <w:noProof/>
          <w:lang w:val="en-US"/>
        </w:rPr>
        <w:t> </w:t>
      </w:r>
      <w:r w:rsidRPr="00C46934">
        <w:rPr>
          <w:rFonts w:ascii="Georgia" w:hAnsi="Georgia" w:cs="Georgia"/>
          <w:noProof/>
          <w:lang w:val="en-US"/>
        </w:rPr>
        <w:t>: Home.” [Online]. Available: http://knockoutjs.com/.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[143]</w:t>
      </w:r>
      <w:r w:rsidRPr="00C46934">
        <w:rPr>
          <w:rFonts w:ascii="Georgia" w:hAnsi="Georgia"/>
          <w:noProof/>
          <w:lang w:val="en-US"/>
        </w:rPr>
        <w:tab/>
        <w:t>“Trello.” [Online]. Available: https://trello.com/.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[144]</w:t>
      </w:r>
      <w:r w:rsidRPr="00C46934">
        <w:rPr>
          <w:rFonts w:ascii="Georgia" w:hAnsi="Georgia"/>
          <w:noProof/>
          <w:lang w:val="en-US"/>
        </w:rPr>
        <w:tab/>
        <w:t>SignalR, “SignalR commits - GitHub.” [Online]. Available: https://github.com/SignalR/SignalR/commits/master.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[145]</w:t>
      </w:r>
      <w:r w:rsidRPr="00C46934">
        <w:rPr>
          <w:rFonts w:ascii="Georgia" w:hAnsi="Georgia"/>
          <w:noProof/>
          <w:lang w:val="en-US"/>
        </w:rPr>
        <w:tab/>
        <w:t>“Understanding MVVM – A Guide For JavaScript Developers.” [Online]. Available: http://addyosmani.com/blog/understanding-mvvm-a-guide-for-javascript-developers/.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[146]</w:t>
      </w:r>
      <w:r w:rsidRPr="00C46934">
        <w:rPr>
          <w:rFonts w:ascii="Georgia" w:hAnsi="Georgia"/>
          <w:noProof/>
          <w:lang w:val="en-US"/>
        </w:rPr>
        <w:tab/>
        <w:t>Codehouse, “Jackson JSON Processor - Home.” [Online]. Available: http://jackson.codehaus.org/.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[147]</w:t>
      </w:r>
      <w:r w:rsidRPr="00C46934">
        <w:rPr>
          <w:rFonts w:ascii="Georgia" w:hAnsi="Georgia"/>
          <w:noProof/>
          <w:lang w:val="en-US"/>
        </w:rPr>
        <w:tab/>
        <w:t>“Variable Scope (JavaScript).” [Online]. Available: http://msdn.microsoft.com/en-us/library/bzt2dkta(v=vs.94).aspx. [Accessed: 22-Mar-2014].</w:t>
      </w:r>
    </w:p>
    <w:p w:rsidR="00731D71" w:rsidRDefault="006D407F">
      <w:pPr>
        <w:pStyle w:val="NormalWeb"/>
        <w:ind w:left="640" w:hanging="640"/>
        <w:divId w:val="99378100"/>
        <w:rPr>
          <w:rFonts w:ascii="Georgia" w:hAnsi="Georgia"/>
          <w:noProof/>
          <w:lang w:val="en-US"/>
        </w:rPr>
        <w:sectPr w:rsidR="00731D71" w:rsidSect="00731D71">
          <w:headerReference w:type="default" r:id="rId90"/>
          <w:type w:val="oddPage"/>
          <w:pgSz w:w="11906" w:h="16838" w:code="9"/>
          <w:pgMar w:top="1418" w:right="1418" w:bottom="1418" w:left="1418" w:header="709" w:footer="709" w:gutter="0"/>
          <w:cols w:space="708"/>
          <w:docGrid w:linePitch="360"/>
        </w:sectPr>
      </w:pPr>
      <w:r w:rsidRPr="00C46934">
        <w:rPr>
          <w:rFonts w:ascii="Georgia" w:hAnsi="Georgia"/>
          <w:noProof/>
          <w:lang w:val="en-US"/>
        </w:rPr>
        <w:t>[148]</w:t>
      </w:r>
      <w:r w:rsidRPr="00C46934">
        <w:rPr>
          <w:rFonts w:ascii="Georgia" w:hAnsi="Georgia"/>
          <w:noProof/>
          <w:lang w:val="en-US"/>
        </w:rPr>
        <w:tab/>
        <w:t xml:space="preserve">A. R. H. Girdwood, “What is a headless browser?” [Online]. Available: http://blog.arhg.net/2009/10/what-is-headless-browser.html. [Accessed: 11-Mar-2014]. </w:t>
      </w:r>
    </w:p>
    <w:p w:rsidR="006D407F" w:rsidRPr="00C46934" w:rsidRDefault="006D407F">
      <w:pPr>
        <w:pStyle w:val="NormalWeb"/>
        <w:ind w:left="640" w:hanging="640"/>
        <w:divId w:val="99378100"/>
        <w:rPr>
          <w:rFonts w:ascii="Georgia" w:hAnsi="Georgia"/>
          <w:noProof/>
          <w:lang w:val="en-US"/>
        </w:rPr>
      </w:pPr>
    </w:p>
    <w:p w:rsidR="006040D1" w:rsidRPr="005E4500" w:rsidRDefault="00E71FC1" w:rsidP="00731D71">
      <w:pPr>
        <w:pStyle w:val="NormalWeb"/>
        <w:divId w:val="418525355"/>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731D71" w:rsidRDefault="00927964" w:rsidP="005E7CD8">
      <w:pPr>
        <w:pStyle w:val="Overskrift1"/>
        <w:numPr>
          <w:ilvl w:val="0"/>
          <w:numId w:val="0"/>
        </w:numPr>
        <w:jc w:val="center"/>
        <w:rPr>
          <w:b w:val="0"/>
          <w:sz w:val="72"/>
          <w:szCs w:val="72"/>
          <w:u w:val="single"/>
        </w:rPr>
      </w:pPr>
      <w:bookmarkStart w:id="313" w:name="_Toc385266135"/>
      <w:bookmarkStart w:id="314" w:name="_Appendix"/>
      <w:bookmarkEnd w:id="314"/>
      <w:r w:rsidRPr="005E7CD8">
        <w:rPr>
          <w:b w:val="0"/>
          <w:sz w:val="72"/>
          <w:szCs w:val="72"/>
          <w:u w:val="single"/>
        </w:rPr>
        <w:t>Append</w:t>
      </w:r>
      <w:r w:rsidR="005E4500">
        <w:rPr>
          <w:b w:val="0"/>
          <w:sz w:val="72"/>
          <w:szCs w:val="72"/>
          <w:u w:val="single"/>
        </w:rPr>
        <w:t>ix</w:t>
      </w:r>
      <w:bookmarkStart w:id="315" w:name="A"/>
      <w:bookmarkEnd w:id="313"/>
    </w:p>
    <w:p w:rsidR="00731D71" w:rsidRDefault="00731D71" w:rsidP="00731D71">
      <w:pPr>
        <w:sectPr w:rsidR="00731D71" w:rsidSect="00731D71">
          <w:headerReference w:type="default" r:id="rId91"/>
          <w:type w:val="oddPage"/>
          <w:pgSz w:w="11906" w:h="16838" w:code="9"/>
          <w:pgMar w:top="1418" w:right="1418" w:bottom="1418" w:left="1418" w:header="709" w:footer="709" w:gutter="0"/>
          <w:cols w:space="708"/>
          <w:docGrid w:linePitch="360"/>
        </w:sectPr>
      </w:pPr>
    </w:p>
    <w:p w:rsidR="008A516D" w:rsidRDefault="008A516D" w:rsidP="005E7CD8">
      <w:pPr>
        <w:pStyle w:val="Overskrift1"/>
        <w:numPr>
          <w:ilvl w:val="0"/>
          <w:numId w:val="0"/>
        </w:numPr>
        <w:jc w:val="center"/>
      </w:pPr>
      <w:bookmarkStart w:id="316" w:name="_Toc385266136"/>
      <w:bookmarkStart w:id="317" w:name="_Appendix_A:_E-mail"/>
      <w:bookmarkEnd w:id="317"/>
      <w:r w:rsidRPr="0015790F">
        <w:lastRenderedPageBreak/>
        <w:t>Appendix A</w:t>
      </w:r>
      <w:bookmarkEnd w:id="315"/>
      <w:r w:rsidRPr="0015790F">
        <w:t>: E-mail communication with Weswit</w:t>
      </w:r>
      <w:bookmarkEnd w:id="316"/>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92"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3"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4"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5"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6"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7"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8"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8" w:name="B"/>
      <w:bookmarkStart w:id="319" w:name="_Toc385266137"/>
      <w:r w:rsidRPr="007154B7">
        <w:lastRenderedPageBreak/>
        <w:t>Appendix B</w:t>
      </w:r>
      <w:bookmarkEnd w:id="318"/>
      <w:r w:rsidRPr="007154B7">
        <w:t>: All standard ch</w:t>
      </w:r>
      <w:r>
        <w:t>arts</w:t>
      </w:r>
      <w:bookmarkEnd w:id="319"/>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9"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0"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1"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2"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3"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4"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5"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6"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7"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8"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9"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3"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2"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4"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4"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5"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5"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6"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59273" cy="2369185"/>
                    </a:xfrm>
                    <a:prstGeom prst="rect">
                      <a:avLst/>
                    </a:prstGeom>
                  </pic:spPr>
                </pic:pic>
              </a:graphicData>
            </a:graphic>
          </wp:inline>
        </w:drawing>
      </w:r>
    </w:p>
    <w:sectPr w:rsidR="00ED1952" w:rsidRPr="00ED1952" w:rsidSect="00731D71">
      <w:headerReference w:type="default" r:id="rId117"/>
      <w:type w:val="oddPage"/>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66FA1" w:rsidRDefault="00666FA1" w:rsidP="00BC0672">
      <w:r>
        <w:separator/>
      </w:r>
    </w:p>
    <w:p w:rsidR="00666FA1" w:rsidRDefault="00666FA1" w:rsidP="00BC0672"/>
  </w:endnote>
  <w:endnote w:type="continuationSeparator" w:id="0">
    <w:p w:rsidR="00666FA1" w:rsidRDefault="00666FA1" w:rsidP="00BC0672">
      <w:r>
        <w:continuationSeparator/>
      </w:r>
    </w:p>
    <w:p w:rsidR="00666FA1" w:rsidRDefault="00666FA1"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9950AB" w:rsidRDefault="00E71FC1">
        <w:pPr>
          <w:pStyle w:val="Bunntekst"/>
          <w:jc w:val="center"/>
        </w:pPr>
        <w:fldSimple w:instr=" PAGE   \* MERGEFORMAT ">
          <w:r w:rsidR="00B9711C">
            <w:rPr>
              <w:noProof/>
            </w:rPr>
            <w:t>94</w:t>
          </w:r>
        </w:fldSimple>
      </w:p>
    </w:sdtContent>
  </w:sdt>
  <w:p w:rsidR="009950AB" w:rsidRDefault="009950AB"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50AB" w:rsidRDefault="009950AB">
    <w:pPr>
      <w:pStyle w:val="Bunntekst"/>
      <w:jc w:val="right"/>
    </w:pPr>
  </w:p>
  <w:p w:rsidR="009950AB" w:rsidRDefault="009950AB">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66FA1" w:rsidRDefault="00666FA1" w:rsidP="00BC0672">
      <w:r>
        <w:separator/>
      </w:r>
    </w:p>
    <w:p w:rsidR="00666FA1" w:rsidRDefault="00666FA1" w:rsidP="00BC0672"/>
  </w:footnote>
  <w:footnote w:type="continuationSeparator" w:id="0">
    <w:p w:rsidR="00666FA1" w:rsidRDefault="00666FA1" w:rsidP="00BC0672">
      <w:r>
        <w:continuationSeparator/>
      </w:r>
    </w:p>
    <w:p w:rsidR="00666FA1" w:rsidRDefault="00666FA1" w:rsidP="00BC0672"/>
  </w:footnote>
  <w:footnote w:id="1">
    <w:p w:rsidR="009950AB" w:rsidRPr="00D10BFA" w:rsidRDefault="009950AB">
      <w:pPr>
        <w:pStyle w:val="Fotnotetekst"/>
      </w:pPr>
      <w:r>
        <w:rPr>
          <w:rStyle w:val="Fotnotereferanse"/>
        </w:rPr>
        <w:footnoteRef/>
      </w:r>
      <w:r>
        <w:t xml:space="preserve"> The first source of the thesis is </w:t>
      </w:r>
      <w:proofErr w:type="spellStart"/>
      <w:r>
        <w:t>Bozdag</w:t>
      </w:r>
      <w:proofErr w:type="spellEnd"/>
      <w:r>
        <w:t xml:space="preserve"> et al. and his approach is very similar.</w:t>
      </w:r>
    </w:p>
  </w:footnote>
  <w:footnote w:id="2">
    <w:p w:rsidR="009950AB" w:rsidRPr="003C55A0" w:rsidRDefault="009950AB">
      <w:pPr>
        <w:pStyle w:val="Fotnotetekst"/>
      </w:pPr>
      <w:r>
        <w:rPr>
          <w:rStyle w:val="Fotnotereferanse"/>
        </w:rPr>
        <w:footnoteRef/>
      </w:r>
      <w:r>
        <w:t xml:space="preserve"> The data access layer in an application refers to all code that access an external storage unit, normally a database.</w:t>
      </w:r>
    </w:p>
  </w:footnote>
  <w:footnote w:id="3">
    <w:p w:rsidR="009950AB" w:rsidRPr="00AC5CF6" w:rsidRDefault="009950AB">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9950AB" w:rsidRPr="00696607" w:rsidRDefault="009950AB" w:rsidP="00976721">
      <w:pPr>
        <w:pStyle w:val="Fotnotetekst"/>
      </w:pPr>
      <w:r>
        <w:rPr>
          <w:rStyle w:val="Fotnotereferanse"/>
        </w:rPr>
        <w:footnoteRef/>
      </w:r>
      <w:r>
        <w:t xml:space="preserve"> The HTTP 1.0 protocol is 17902 words while the 1.1 version is</w:t>
      </w:r>
      <w:r w:rsidRPr="00696607">
        <w:t xml:space="preserve"> </w:t>
      </w:r>
      <w:r>
        <w:t>57915</w:t>
      </w:r>
      <w:r w:rsidRPr="00696607">
        <w:t xml:space="preserve"> </w:t>
      </w:r>
      <w:r>
        <w:t>words</w:t>
      </w:r>
      <w:r w:rsidRPr="00696607">
        <w:t>.</w:t>
      </w:r>
    </w:p>
  </w:footnote>
  <w:footnote w:id="5">
    <w:p w:rsidR="009950AB" w:rsidRPr="00530C13" w:rsidRDefault="009950AB">
      <w:pPr>
        <w:pStyle w:val="Fotnotetekst"/>
      </w:pPr>
      <w:r>
        <w:rPr>
          <w:rStyle w:val="Fotnotereferanse"/>
        </w:rPr>
        <w:footnoteRef/>
      </w:r>
      <w:r>
        <w:t xml:space="preserve"> Since this was written, NBIM has gotten new homepages. The counter is no longer there.</w:t>
      </w:r>
    </w:p>
  </w:footnote>
  <w:footnote w:id="6">
    <w:p w:rsidR="009950AB" w:rsidRPr="00C87996" w:rsidRDefault="009950AB">
      <w:pPr>
        <w:pStyle w:val="Fotnotetekst"/>
      </w:pPr>
      <w:r>
        <w:rPr>
          <w:rStyle w:val="Fotnotereferanse"/>
        </w:rPr>
        <w:footnoteRef/>
      </w:r>
      <w:r>
        <w:t xml:space="preserve"> After the client has connected, it doesn’t need to ask for data. The server streams data as it arrives.</w:t>
      </w:r>
    </w:p>
  </w:footnote>
  <w:footnote w:id="7">
    <w:p w:rsidR="009950AB" w:rsidRPr="00852866" w:rsidRDefault="009950AB"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9950AB" w:rsidRPr="00852866" w:rsidRDefault="009950AB"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9950AB" w:rsidRPr="009E678D" w:rsidRDefault="009950AB">
      <w:pPr>
        <w:pStyle w:val="Fotnotetekst"/>
      </w:pPr>
      <w:r>
        <w:rPr>
          <w:rStyle w:val="Fotnotereferanse"/>
        </w:rPr>
        <w:footnoteRef/>
      </w:r>
      <w:r>
        <w:t xml:space="preserve"> One of the five frameworks in part 1 was switched out in part 2.</w:t>
      </w:r>
    </w:p>
  </w:footnote>
  <w:footnote w:id="10">
    <w:p w:rsidR="009950AB" w:rsidRPr="003077E8" w:rsidRDefault="009950AB">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rsidR="00E71FC1">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"[139]" }, "properties" : { "noteIndex" : 0 }, "schema" : "https://github.com/citation-style-language/schema/raw/master/csl-citation.json" }</w:instrText>
      </w:r>
      <w:r w:rsidR="00E71FC1">
        <w:fldChar w:fldCharType="separate"/>
      </w:r>
      <w:r w:rsidRPr="00BB15F3">
        <w:rPr>
          <w:noProof/>
        </w:rPr>
        <w:t>[139]</w:t>
      </w:r>
      <w:r w:rsidR="00E71FC1">
        <w:fldChar w:fldCharType="end"/>
      </w:r>
      <w:r>
        <w:t>.</w:t>
      </w:r>
    </w:p>
  </w:footnote>
  <w:footnote w:id="11">
    <w:p w:rsidR="009950AB" w:rsidRPr="002C6810" w:rsidRDefault="009950AB">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rsidR="00E71FC1">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"[140]" }, "properties" : { "noteIndex" : 0 }, "schema" : "https://github.com/citation-style-language/schema/raw/master/csl-citation.json" }</w:instrText>
      </w:r>
      <w:r w:rsidR="00E71FC1">
        <w:fldChar w:fldCharType="separate"/>
      </w:r>
      <w:r w:rsidRPr="00BB15F3">
        <w:rPr>
          <w:noProof/>
        </w:rPr>
        <w:t>[140]</w:t>
      </w:r>
      <w:r w:rsidR="00E71FC1">
        <w:fldChar w:fldCharType="end"/>
      </w:r>
      <w:r>
        <w:t>.</w:t>
      </w:r>
    </w:p>
  </w:footnote>
  <w:footnote w:id="12">
    <w:p w:rsidR="009950AB" w:rsidRPr="00780E28" w:rsidRDefault="009950AB">
      <w:pPr>
        <w:pStyle w:val="Fotnotetekst"/>
      </w:pPr>
      <w:r>
        <w:rPr>
          <w:rStyle w:val="Fotnotereferanse"/>
        </w:rPr>
        <w:footnoteRef/>
      </w:r>
      <w:r>
        <w:t xml:space="preserve"> An Actor is a construct used to form hierarchies of entities that handle concurrency through messaging </w:t>
      </w:r>
      <w:r w:rsidR="00E71FC1">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"[141]" }, "properties" : { "noteIndex" : 0 }, "schema" : "https://github.com/citation-style-language/schema/raw/master/csl-citation.json" }</w:instrText>
      </w:r>
      <w:r w:rsidR="00E71FC1">
        <w:fldChar w:fldCharType="separate"/>
      </w:r>
      <w:r w:rsidRPr="00BB15F3">
        <w:rPr>
          <w:noProof/>
        </w:rPr>
        <w:t>[141]</w:t>
      </w:r>
      <w:r w:rsidR="00E71FC1">
        <w:fldChar w:fldCharType="end"/>
      </w:r>
      <w:r>
        <w:t>.</w:t>
      </w:r>
    </w:p>
  </w:footnote>
  <w:footnote w:id="13">
    <w:p w:rsidR="009950AB" w:rsidRPr="001770C3" w:rsidRDefault="009950AB">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4">
    <w:p w:rsidR="009950AB" w:rsidRPr="00631C86" w:rsidRDefault="009950AB">
      <w:pPr>
        <w:pStyle w:val="Fotnotetekst"/>
      </w:pPr>
      <w:r>
        <w:rPr>
          <w:rStyle w:val="Fotnotereferanse"/>
        </w:rPr>
        <w:footnoteRef/>
      </w:r>
      <w:r>
        <w:t xml:space="preserve"> The operating system itself is not free.</w:t>
      </w:r>
    </w:p>
  </w:footnote>
  <w:footnote w:id="15">
    <w:p w:rsidR="009950AB" w:rsidRPr="00A46824" w:rsidRDefault="009950AB">
      <w:pPr>
        <w:pStyle w:val="Fotnotetekst"/>
      </w:pPr>
      <w:r>
        <w:rPr>
          <w:rStyle w:val="Fotnotereferanse"/>
        </w:rPr>
        <w:footnoteRef/>
      </w:r>
      <w:r w:rsidRPr="00A46824">
        <w:t xml:space="preserve"> </w:t>
      </w:r>
      <w:r>
        <w:t>Visual Studio Express is one of these products.</w:t>
      </w:r>
    </w:p>
  </w:footnote>
  <w:footnote w:id="16">
    <w:p w:rsidR="009950AB" w:rsidRPr="00C12E51" w:rsidRDefault="009950AB">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9950AB" w:rsidRPr="00A46824" w:rsidRDefault="009950AB" w:rsidP="00582008">
      <w:pPr>
        <w:pStyle w:val="Fotnotetekst"/>
        <w:tabs>
          <w:tab w:val="left" w:pos="6732"/>
        </w:tabs>
      </w:pPr>
      <w:r>
        <w:rPr>
          <w:rStyle w:val="Fotnotereferanse"/>
        </w:rPr>
        <w:footnoteRef/>
      </w:r>
      <w:r w:rsidRPr="00A46824">
        <w:t xml:space="preserve"> </w:t>
      </w:r>
      <w:r>
        <w:t xml:space="preserve">Knockout is a Model View </w:t>
      </w:r>
      <w:proofErr w:type="spellStart"/>
      <w:r>
        <w:t>ViewModel</w:t>
      </w:r>
      <w:proofErr w:type="spellEnd"/>
      <w:r>
        <w:t xml:space="preserve"> (MVVM) framework for JavaScript and HTML </w:t>
      </w:r>
      <w:r w:rsidR="00E71FC1">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"[142]" }, "properties" : { "noteIndex" : 0 }, "schema" : "https://github.com/citation-style-language/schema/raw/master/csl-citation.json" }</w:instrText>
      </w:r>
      <w:r w:rsidR="00E71FC1">
        <w:fldChar w:fldCharType="separate"/>
      </w:r>
      <w:r w:rsidRPr="00BB15F3">
        <w:rPr>
          <w:noProof/>
        </w:rPr>
        <w:t>[142]</w:t>
      </w:r>
      <w:r w:rsidR="00E71FC1">
        <w:fldChar w:fldCharType="end"/>
      </w:r>
      <w:r>
        <w:t>.</w:t>
      </w:r>
      <w:r w:rsidRPr="00A46824">
        <w:tab/>
      </w:r>
    </w:p>
  </w:footnote>
  <w:footnote w:id="18">
    <w:p w:rsidR="009950AB" w:rsidRPr="0045253B" w:rsidRDefault="009950AB"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9950AB" w:rsidRPr="00164830" w:rsidRDefault="009950AB">
      <w:pPr>
        <w:pStyle w:val="Fotnotetekst"/>
      </w:pPr>
      <w:r>
        <w:rPr>
          <w:rStyle w:val="Fotnotereferanse"/>
        </w:rPr>
        <w:footnoteRef/>
      </w:r>
      <w:r w:rsidRPr="00164830">
        <w:t xml:space="preserve"> Examples of</w:t>
      </w:r>
      <w:r>
        <w:t xml:space="preserve"> use: Trello, an online cooperation and project planning tool </w:t>
      </w:r>
      <w:r w:rsidR="00E71FC1">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"[143]" }, "properties" : { "noteIndex" : 0 }, "schema" : "https://github.com/citation-style-language/schema/raw/master/csl-citation.json" }</w:instrText>
      </w:r>
      <w:r w:rsidR="00E71FC1">
        <w:fldChar w:fldCharType="separate"/>
      </w:r>
      <w:r w:rsidRPr="00BB15F3">
        <w:rPr>
          <w:noProof/>
        </w:rPr>
        <w:t>[143]</w:t>
      </w:r>
      <w:r w:rsidR="00E71FC1">
        <w:fldChar w:fldCharType="end"/>
      </w:r>
      <w:r>
        <w:t xml:space="preserve">. Sails.js, a web application framework with real-time at its core (see section </w:t>
      </w:r>
      <w:r w:rsidR="00E71FC1">
        <w:fldChar w:fldCharType="begin"/>
      </w:r>
      <w:r>
        <w:instrText xml:space="preserve"> REF _Ref383111763 \r \h </w:instrText>
      </w:r>
      <w:r w:rsidR="00E71FC1">
        <w:fldChar w:fldCharType="separate"/>
      </w:r>
      <w:r w:rsidR="00236018">
        <w:t>4.4</w:t>
      </w:r>
      <w:r w:rsidR="00E71FC1">
        <w:fldChar w:fldCharType="end"/>
      </w:r>
      <w:r>
        <w:t>)</w:t>
      </w:r>
    </w:p>
  </w:footnote>
  <w:footnote w:id="20">
    <w:p w:rsidR="009950AB" w:rsidRPr="00B530E2" w:rsidRDefault="009950AB" w:rsidP="009918F4">
      <w:pPr>
        <w:pStyle w:val="Fotnotetekst"/>
      </w:pPr>
      <w:r w:rsidRPr="00B530E2">
        <w:rPr>
          <w:rStyle w:val="Fotnotereferanse"/>
        </w:rPr>
        <w:footnoteRef/>
      </w:r>
      <w:r w:rsidRPr="00B530E2">
        <w:t xml:space="preserve"> See</w:t>
      </w:r>
      <w:r>
        <w:t xml:space="preserve"> Play’s homepage at the bottom </w:t>
      </w:r>
      <w:r w:rsidR="00E71FC1">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E71FC1">
        <w:fldChar w:fldCharType="separate"/>
      </w:r>
      <w:r w:rsidRPr="00D10BFA">
        <w:rPr>
          <w:noProof/>
        </w:rPr>
        <w:t>[46]</w:t>
      </w:r>
      <w:r w:rsidR="00E71FC1">
        <w:fldChar w:fldCharType="end"/>
      </w:r>
      <w:r>
        <w:t>.</w:t>
      </w:r>
    </w:p>
  </w:footnote>
  <w:footnote w:id="21">
    <w:p w:rsidR="009950AB" w:rsidRPr="004564A7" w:rsidRDefault="009950AB">
      <w:pPr>
        <w:pStyle w:val="Fotnotetekst"/>
      </w:pPr>
      <w:r>
        <w:rPr>
          <w:rStyle w:val="Fotnotereferanse"/>
        </w:rPr>
        <w:footnoteRef/>
      </w:r>
      <w:r>
        <w:t xml:space="preserve"> First commit 2011 </w:t>
      </w:r>
      <w:r w:rsidR="00E71FC1">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"[144]" }, "properties" : { "noteIndex" : 0 }, "schema" : "https://github.com/citation-style-language/schema/raw/master/csl-citation.json" }</w:instrText>
      </w:r>
      <w:r w:rsidR="00E71FC1">
        <w:fldChar w:fldCharType="separate"/>
      </w:r>
      <w:r w:rsidRPr="00BB15F3">
        <w:rPr>
          <w:noProof/>
        </w:rPr>
        <w:t>[144]</w:t>
      </w:r>
      <w:r w:rsidR="00E71FC1">
        <w:fldChar w:fldCharType="end"/>
      </w:r>
      <w:r>
        <w:t>.</w:t>
      </w:r>
    </w:p>
  </w:footnote>
  <w:footnote w:id="22">
    <w:p w:rsidR="009950AB" w:rsidRPr="00F1281C" w:rsidRDefault="009950AB"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9950AB" w:rsidRPr="004411A5" w:rsidRDefault="009950AB">
      <w:pPr>
        <w:pStyle w:val="Fotnotetekst"/>
      </w:pPr>
      <w:r>
        <w:rPr>
          <w:rStyle w:val="Fotnotereferanse"/>
        </w:rPr>
        <w:footnoteRef/>
      </w:r>
      <w:r>
        <w:t xml:space="preserve"> According to Node’s homepage </w:t>
      </w:r>
      <w:r w:rsidR="00E71FC1">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E71FC1">
        <w:fldChar w:fldCharType="separate"/>
      </w:r>
      <w:r w:rsidRPr="00D10BFA">
        <w:rPr>
          <w:noProof/>
        </w:rPr>
        <w:t>[62]</w:t>
      </w:r>
      <w:r w:rsidR="00E71FC1">
        <w:fldChar w:fldCharType="end"/>
      </w:r>
      <w:r>
        <w:t>, its event-driven model makes it lightweight and efficient.</w:t>
      </w:r>
    </w:p>
  </w:footnote>
  <w:footnote w:id="24">
    <w:p w:rsidR="009950AB" w:rsidRPr="004411A5" w:rsidRDefault="009950AB">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9950AB" w:rsidRPr="00D127A9" w:rsidRDefault="009950AB">
      <w:pPr>
        <w:pStyle w:val="Fotnotetekst"/>
      </w:pPr>
      <w:r>
        <w:rPr>
          <w:rStyle w:val="Fotnotereferanse"/>
        </w:rPr>
        <w:footnoteRef/>
      </w:r>
      <w:r>
        <w:t xml:space="preserve"> The subscription modes are RAW, MERGE, COMMAND and DISTINCT.</w:t>
      </w:r>
    </w:p>
  </w:footnote>
  <w:footnote w:id="26">
    <w:p w:rsidR="009950AB" w:rsidRPr="00A36CFD" w:rsidRDefault="009950AB">
      <w:pPr>
        <w:pStyle w:val="Fotnotetekst"/>
      </w:pPr>
      <w:r>
        <w:rPr>
          <w:rStyle w:val="Fotnotereferanse"/>
        </w:rPr>
        <w:footnoteRef/>
      </w:r>
      <w:r>
        <w:t xml:space="preserve"> MVVM (Model View </w:t>
      </w:r>
      <w:proofErr w:type="spellStart"/>
      <w:r>
        <w:t>ViewModel</w:t>
      </w:r>
      <w:proofErr w:type="spellEnd"/>
      <w:r>
        <w:t xml:space="preserve">), MVC (Model View Controller) and MVP (Model View </w:t>
      </w:r>
      <w:r w:rsidR="003603C8">
        <w:t>Presenter</w:t>
      </w:r>
      <w:r>
        <w:t xml:space="preserve">) are referred to as MV* </w:t>
      </w:r>
      <w:r w:rsidR="00E71FC1">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"[145]" }, "properties" : { "noteIndex" : 0 }, "schema" : "https://github.com/citation-style-language/schema/raw/master/csl-citation.json" }</w:instrText>
      </w:r>
      <w:r w:rsidR="00E71FC1">
        <w:fldChar w:fldCharType="separate"/>
      </w:r>
      <w:r w:rsidRPr="00BB15F3">
        <w:rPr>
          <w:noProof/>
        </w:rPr>
        <w:t>[145]</w:t>
      </w:r>
      <w:r w:rsidR="00E71FC1">
        <w:fldChar w:fldCharType="end"/>
      </w:r>
      <w:r>
        <w:t>.</w:t>
      </w:r>
    </w:p>
  </w:footnote>
  <w:footnote w:id="27">
    <w:p w:rsidR="009950AB" w:rsidRPr="000A69D2" w:rsidRDefault="009950AB">
      <w:pPr>
        <w:pStyle w:val="Fotnotetekst"/>
      </w:pPr>
      <w:r>
        <w:rPr>
          <w:rStyle w:val="Fotnotereferanse"/>
        </w:rPr>
        <w:footnoteRef/>
      </w:r>
      <w:r>
        <w:t xml:space="preserve"> IntelliSense is a support feature in IDEs that provide automatic code completion.</w:t>
      </w:r>
    </w:p>
  </w:footnote>
  <w:footnote w:id="28">
    <w:p w:rsidR="009950AB" w:rsidRPr="00B376A7" w:rsidRDefault="009950AB">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9950AB" w:rsidRPr="000F7F77" w:rsidRDefault="009950AB">
      <w:pPr>
        <w:pStyle w:val="Fotnotetekst"/>
      </w:pPr>
      <w:r>
        <w:rPr>
          <w:rStyle w:val="Fotnotereferanse"/>
        </w:rPr>
        <w:footnoteRef/>
      </w:r>
      <w:r>
        <w:t xml:space="preserve"> Jackson is a library for JSON handling in Java </w:t>
      </w:r>
      <w:r w:rsidR="00E71FC1">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"[146]" }, "properties" : { "noteIndex" : 0 }, "schema" : "https://github.com/citation-style-language/schema/raw/master/csl-citation.json" }</w:instrText>
      </w:r>
      <w:r w:rsidR="00E71FC1">
        <w:fldChar w:fldCharType="separate"/>
      </w:r>
      <w:r w:rsidRPr="00BB15F3">
        <w:rPr>
          <w:noProof/>
        </w:rPr>
        <w:t>[146]</w:t>
      </w:r>
      <w:r w:rsidR="00E71FC1">
        <w:fldChar w:fldCharType="end"/>
      </w:r>
      <w:r>
        <w:t>.</w:t>
      </w:r>
    </w:p>
  </w:footnote>
  <w:footnote w:id="30">
    <w:p w:rsidR="009950AB" w:rsidRPr="00BA60DF" w:rsidRDefault="009950AB">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9950AB" w:rsidRPr="00BA60DF" w:rsidRDefault="009950AB">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9950AB" w:rsidRPr="00461B8D" w:rsidRDefault="009950AB">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C#’s naming convention.</w:t>
      </w:r>
    </w:p>
  </w:footnote>
  <w:footnote w:id="33">
    <w:p w:rsidR="009950AB" w:rsidRPr="007C4A84" w:rsidRDefault="009950AB">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rsidR="00E71FC1">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"[147]" }, "properties" : { "noteIndex" : 0 }, "schema" : "https://github.com/citation-style-language/schema/raw/master/csl-citation.json" }</w:instrText>
      </w:r>
      <w:r w:rsidR="00E71FC1">
        <w:fldChar w:fldCharType="separate"/>
      </w:r>
      <w:r w:rsidRPr="00BB15F3">
        <w:rPr>
          <w:noProof/>
        </w:rPr>
        <w:t>[147]</w:t>
      </w:r>
      <w:r w:rsidR="00E71FC1">
        <w:fldChar w:fldCharType="end"/>
      </w:r>
      <w:r>
        <w:t>.</w:t>
      </w:r>
    </w:p>
  </w:footnote>
  <w:footnote w:id="34">
    <w:p w:rsidR="009950AB" w:rsidRPr="00122068" w:rsidRDefault="009950AB">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9950AB" w:rsidRPr="00454920" w:rsidRDefault="009950AB">
      <w:pPr>
        <w:pStyle w:val="Fotnotetekst"/>
      </w:pPr>
      <w:r>
        <w:rPr>
          <w:rStyle w:val="Fotnotereferanse"/>
        </w:rPr>
        <w:footnoteRef/>
      </w:r>
      <w:r>
        <w:t xml:space="preserve"> </w:t>
      </w:r>
      <w:r w:rsidRPr="00454920">
        <w:t>A headless browser is a b</w:t>
      </w:r>
      <w:r>
        <w:t xml:space="preserve">rowser without the graphical user interface </w:t>
      </w:r>
      <w:r w:rsidR="00E71FC1">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"[148]" }, "properties" : { "noteIndex" : 0 }, "schema" : "https://github.com/citation-style-language/schema/raw/master/csl-citation.json" }</w:instrText>
      </w:r>
      <w:r w:rsidR="00E71FC1">
        <w:fldChar w:fldCharType="separate"/>
      </w:r>
      <w:r w:rsidRPr="00BB15F3">
        <w:rPr>
          <w:noProof/>
        </w:rPr>
        <w:t>[148]</w:t>
      </w:r>
      <w:r w:rsidR="00E71FC1">
        <w:fldChar w:fldCharType="end"/>
      </w:r>
      <w:r>
        <w:t>.</w:t>
      </w:r>
    </w:p>
  </w:footnote>
  <w:footnote w:id="36">
    <w:p w:rsidR="009950AB" w:rsidRPr="00C73382" w:rsidRDefault="009950AB">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9950AB" w:rsidRPr="007F12A6" w:rsidRDefault="009950AB">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9950AB" w:rsidRPr="00FF12FF" w:rsidRDefault="009950AB">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39">
    <w:p w:rsidR="009950AB" w:rsidRPr="00170375" w:rsidRDefault="009950AB">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0">
    <w:p w:rsidR="009950AB" w:rsidRPr="00EB26C7" w:rsidRDefault="009950AB">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1">
    <w:p w:rsidR="009950AB" w:rsidRPr="006D407F" w:rsidRDefault="009950AB">
      <w:pPr>
        <w:pStyle w:val="Fotnotetekst"/>
      </w:pPr>
      <w:r>
        <w:rPr>
          <w:rStyle w:val="Fotnotereferanse"/>
        </w:rPr>
        <w:footnoteRef/>
      </w:r>
      <w:r>
        <w:t xml:space="preserve"> </w:t>
      </w:r>
      <w:r w:rsidRPr="006D407F">
        <w:t>In Firefox this is t</w:t>
      </w:r>
      <w:r>
        <w:t xml:space="preserve">he case. SockJS has support for Server-Sent Events in Opera </w:t>
      </w:r>
      <w:r w:rsidR="00E71FC1">
        <w:fldChar w:fldCharType="begin" w:fldLock="1"/>
      </w:r>
      <w:r>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E71FC1">
        <w:fldChar w:fldCharType="separate"/>
      </w:r>
      <w:r w:rsidRPr="006D407F">
        <w:rPr>
          <w:noProof/>
        </w:rPr>
        <w:t>[48]</w:t>
      </w:r>
      <w:r w:rsidR="00E71FC1">
        <w:fldChar w:fldCharType="end"/>
      </w:r>
    </w:p>
  </w:footnote>
  <w:footnote w:id="42">
    <w:p w:rsidR="009950AB" w:rsidRPr="00214628" w:rsidRDefault="009950AB">
      <w:pPr>
        <w:pStyle w:val="Fotnotetekst"/>
      </w:pPr>
      <w:r>
        <w:rPr>
          <w:rStyle w:val="Fotnotereferanse"/>
        </w:rPr>
        <w:footnoteRef/>
      </w:r>
      <w:r>
        <w:t xml:space="preserve"> </w:t>
      </w:r>
      <w:r w:rsidRPr="00214628">
        <w:t>There were some small p</w:t>
      </w:r>
      <w:r>
        <w:t xml:space="preserve">eaks of one or two percent, but these are </w:t>
      </w:r>
      <w:proofErr w:type="spellStart"/>
      <w:r>
        <w:t>neglectable</w:t>
      </w:r>
      <w:proofErr w:type="spellEnd"/>
      <w:r>
        <w:t>.</w:t>
      </w:r>
    </w:p>
  </w:footnote>
  <w:footnote w:id="43">
    <w:p w:rsidR="009950AB" w:rsidRPr="00C92962" w:rsidRDefault="009950AB">
      <w:pPr>
        <w:pStyle w:val="Fotnotetekst"/>
      </w:pPr>
      <w:r>
        <w:rPr>
          <w:rStyle w:val="Fotnotereferanse"/>
        </w:rPr>
        <w:footnoteRef/>
      </w:r>
      <w:r>
        <w:t xml:space="preserve"> </w:t>
      </w:r>
      <w:r w:rsidRPr="00C92962">
        <w:t>This represents the interval f</w:t>
      </w:r>
      <w:r>
        <w:t>rom 5 seconds up t0, but not including 15 seconds.</w:t>
      </w:r>
    </w:p>
  </w:footnote>
  <w:footnote w:id="44">
    <w:p w:rsidR="009950AB" w:rsidRPr="00AF31D5" w:rsidRDefault="009950AB" w:rsidP="00AF31D5">
      <w:pPr>
        <w:pStyle w:val="Fotnotetekst"/>
      </w:pPr>
      <w:r>
        <w:rPr>
          <w:rStyle w:val="Fotnotereferanse"/>
        </w:rPr>
        <w:footnoteRef/>
      </w:r>
      <w:r>
        <w:t xml:space="preserve"> </w:t>
      </w:r>
      <w:r w:rsidRPr="00AF31D5">
        <w:t>161,7 / 33,1 = 4,89.</w:t>
      </w:r>
    </w:p>
  </w:footnote>
  <w:footnote w:id="45">
    <w:p w:rsidR="009950AB" w:rsidRPr="00AF31D5" w:rsidRDefault="009950AB" w:rsidP="00AF31D5">
      <w:pPr>
        <w:pStyle w:val="Fotnotetekst"/>
      </w:pPr>
      <w:r>
        <w:rPr>
          <w:rStyle w:val="Fotnotereferanse"/>
        </w:rPr>
        <w:footnoteRef/>
      </w:r>
      <w:r>
        <w:t xml:space="preserve"> </w:t>
      </w:r>
      <w:r w:rsidRPr="00AF31D5">
        <w:t>605,6 / 52,6 = 11,51</w:t>
      </w:r>
    </w:p>
  </w:footnote>
  <w:footnote w:id="46">
    <w:p w:rsidR="009950AB" w:rsidRPr="003965CC" w:rsidRDefault="009950AB"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7">
    <w:p w:rsidR="009950AB" w:rsidRPr="003965CC" w:rsidRDefault="009950AB"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8">
    <w:p w:rsidR="009950AB" w:rsidRPr="00CE1259" w:rsidRDefault="009950AB">
      <w:pPr>
        <w:pStyle w:val="Fotnotetekst"/>
      </w:pPr>
      <w:r>
        <w:rPr>
          <w:rStyle w:val="Fotnotereferanse"/>
        </w:rPr>
        <w:footnoteRef/>
      </w:r>
      <w:r>
        <w:t xml:space="preserve"> As you move through Server-Sent Events, HTTP-streaming, long-polling and polling you get farther from WebSockets.</w:t>
      </w:r>
    </w:p>
  </w:footnote>
  <w:footnote w:id="49">
    <w:p w:rsidR="009950AB" w:rsidRPr="005024E6" w:rsidRDefault="009950AB">
      <w:pPr>
        <w:pStyle w:val="Fotnotetekst"/>
      </w:pPr>
      <w:r>
        <w:rPr>
          <w:rStyle w:val="Fotnotereferanse"/>
        </w:rPr>
        <w:footnoteRef/>
      </w:r>
      <w:r>
        <w:t xml:space="preserve"> </w:t>
      </w:r>
      <w:r w:rsidRPr="005024E6">
        <w:t>Using the w</w:t>
      </w:r>
      <w:r>
        <w:t>orst case to show a worst case scenario don’t seem too representative to me.</w:t>
      </w:r>
    </w:p>
  </w:footnote>
  <w:footnote w:id="50">
    <w:p w:rsidR="009950AB" w:rsidRPr="00EB26C7" w:rsidRDefault="009950AB">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51">
    <w:p w:rsidR="009950AB" w:rsidRPr="002C36CA" w:rsidRDefault="009950AB">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50AB" w:rsidRDefault="009950AB">
    <w:pPr>
      <w:pStyle w:val="Topptekst"/>
    </w:pPr>
  </w:p>
  <w:p w:rsidR="009950AB" w:rsidRDefault="009950AB">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50AB" w:rsidRPr="004C16A5" w:rsidRDefault="009950AB">
    <w:pPr>
      <w:pStyle w:val="Topptekst"/>
    </w:pPr>
    <w:r w:rsidRPr="004C16A5">
      <w:t>Conclusio</w:t>
    </w:r>
    <w:r>
      <w:t>n</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50AB" w:rsidRDefault="009950AB">
    <w:pPr>
      <w:pStyle w:val="Topptekst"/>
    </w:pPr>
  </w:p>
  <w:p w:rsidR="009950AB" w:rsidRDefault="009950AB">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50AB" w:rsidRDefault="009950AB">
    <w:pPr>
      <w:pStyle w:val="Topptekst"/>
    </w:pPr>
    <w:r>
      <w:t>Sources</w:t>
    </w:r>
  </w:p>
  <w:p w:rsidR="009950AB" w:rsidRDefault="009950AB">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50AB" w:rsidRDefault="009950AB">
    <w:pPr>
      <w:pStyle w:val="Topptekst"/>
    </w:pPr>
  </w:p>
  <w:p w:rsidR="009950AB" w:rsidRDefault="009950AB">
    <w:pPr>
      <w:pStyle w:val="Toppteks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50AB" w:rsidRDefault="009950AB">
    <w:pPr>
      <w:pStyle w:val="Topptekst"/>
    </w:pPr>
    <w:r>
      <w:t>Appendix</w:t>
    </w:r>
  </w:p>
  <w:p w:rsidR="009950AB" w:rsidRDefault="009950AB">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50AB" w:rsidRPr="00320F3D" w:rsidRDefault="009950AB">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50AB" w:rsidRPr="00320F3D" w:rsidRDefault="009950AB">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50AB" w:rsidRPr="002E73AE" w:rsidRDefault="009950AB">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50AB" w:rsidRPr="002E73AE" w:rsidRDefault="009950AB">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50AB" w:rsidRDefault="009950AB">
    <w:pPr>
      <w:pStyle w:val="Topptekst"/>
    </w:pPr>
    <w:r>
      <w:t>Project part 1: Hands on development</w:t>
    </w:r>
  </w:p>
  <w:p w:rsidR="009950AB" w:rsidRDefault="009950AB">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50AB" w:rsidRDefault="009950AB">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6018" w:rsidRDefault="007435F0">
    <w:pPr>
      <w:pStyle w:val="Topptekst"/>
    </w:pPr>
    <w:r>
      <w:t>Project part 2: Load Testing</w:t>
    </w:r>
  </w:p>
  <w:p w:rsidR="00236018" w:rsidRDefault="00236018">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50AB" w:rsidRPr="00B3199D" w:rsidRDefault="009950AB">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AF0530"/>
    <w:multiLevelType w:val="hybridMultilevel"/>
    <w:tmpl w:val="67F0F38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8">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3">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2"/>
  </w:num>
  <w:num w:numId="2">
    <w:abstractNumId w:val="3"/>
  </w:num>
  <w:num w:numId="3">
    <w:abstractNumId w:val="27"/>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8"/>
  </w:num>
  <w:num w:numId="13">
    <w:abstractNumId w:val="4"/>
  </w:num>
  <w:num w:numId="14">
    <w:abstractNumId w:val="18"/>
  </w:num>
  <w:num w:numId="15">
    <w:abstractNumId w:val="7"/>
  </w:num>
  <w:num w:numId="16">
    <w:abstractNumId w:val="20"/>
  </w:num>
  <w:num w:numId="17">
    <w:abstractNumId w:val="22"/>
  </w:num>
  <w:num w:numId="18">
    <w:abstractNumId w:val="30"/>
  </w:num>
  <w:num w:numId="19">
    <w:abstractNumId w:val="26"/>
  </w:num>
  <w:num w:numId="20">
    <w:abstractNumId w:val="34"/>
  </w:num>
  <w:num w:numId="21">
    <w:abstractNumId w:val="11"/>
  </w:num>
  <w:num w:numId="22">
    <w:abstractNumId w:val="0"/>
  </w:num>
  <w:num w:numId="23">
    <w:abstractNumId w:val="12"/>
  </w:num>
  <w:num w:numId="24">
    <w:abstractNumId w:val="31"/>
  </w:num>
  <w:num w:numId="25">
    <w:abstractNumId w:val="15"/>
  </w:num>
  <w:num w:numId="26">
    <w:abstractNumId w:val="6"/>
  </w:num>
  <w:num w:numId="27">
    <w:abstractNumId w:val="17"/>
  </w:num>
  <w:num w:numId="28">
    <w:abstractNumId w:val="23"/>
  </w:num>
  <w:num w:numId="29">
    <w:abstractNumId w:val="29"/>
  </w:num>
  <w:num w:numId="30">
    <w:abstractNumId w:val="21"/>
  </w:num>
  <w:num w:numId="31">
    <w:abstractNumId w:val="36"/>
  </w:num>
  <w:num w:numId="32">
    <w:abstractNumId w:val="2"/>
  </w:num>
  <w:num w:numId="33">
    <w:abstractNumId w:val="33"/>
  </w:num>
  <w:num w:numId="34">
    <w:abstractNumId w:val="24"/>
  </w:num>
  <w:num w:numId="35">
    <w:abstractNumId w:val="35"/>
  </w:num>
  <w:num w:numId="36">
    <w:abstractNumId w:val="10"/>
  </w:num>
  <w:num w:numId="37">
    <w:abstractNumId w:val="25"/>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1E8A"/>
    <w:rsid w:val="00002E17"/>
    <w:rsid w:val="000043E5"/>
    <w:rsid w:val="00004B7E"/>
    <w:rsid w:val="00004DBC"/>
    <w:rsid w:val="00004F76"/>
    <w:rsid w:val="00005991"/>
    <w:rsid w:val="00006CD9"/>
    <w:rsid w:val="0000743C"/>
    <w:rsid w:val="00011497"/>
    <w:rsid w:val="0001297A"/>
    <w:rsid w:val="000144E4"/>
    <w:rsid w:val="00015084"/>
    <w:rsid w:val="000156A3"/>
    <w:rsid w:val="00016520"/>
    <w:rsid w:val="00017C1A"/>
    <w:rsid w:val="00022B9C"/>
    <w:rsid w:val="000270F6"/>
    <w:rsid w:val="00027EF2"/>
    <w:rsid w:val="00031AFE"/>
    <w:rsid w:val="00033DA3"/>
    <w:rsid w:val="0003518D"/>
    <w:rsid w:val="0003732F"/>
    <w:rsid w:val="00040900"/>
    <w:rsid w:val="00040F87"/>
    <w:rsid w:val="00041B52"/>
    <w:rsid w:val="0004243B"/>
    <w:rsid w:val="000425C5"/>
    <w:rsid w:val="00042674"/>
    <w:rsid w:val="000428DD"/>
    <w:rsid w:val="00042ADB"/>
    <w:rsid w:val="0004333D"/>
    <w:rsid w:val="0004400B"/>
    <w:rsid w:val="00044EB3"/>
    <w:rsid w:val="00045EAF"/>
    <w:rsid w:val="000477C2"/>
    <w:rsid w:val="00050FC3"/>
    <w:rsid w:val="000516CE"/>
    <w:rsid w:val="00054760"/>
    <w:rsid w:val="000549D3"/>
    <w:rsid w:val="0005634D"/>
    <w:rsid w:val="0006082C"/>
    <w:rsid w:val="00060A5C"/>
    <w:rsid w:val="00060C69"/>
    <w:rsid w:val="00061CC3"/>
    <w:rsid w:val="00062799"/>
    <w:rsid w:val="000631D8"/>
    <w:rsid w:val="00063AFD"/>
    <w:rsid w:val="00064E32"/>
    <w:rsid w:val="00067BF9"/>
    <w:rsid w:val="00070D30"/>
    <w:rsid w:val="000739C4"/>
    <w:rsid w:val="000740DC"/>
    <w:rsid w:val="00074B09"/>
    <w:rsid w:val="00076FF1"/>
    <w:rsid w:val="000807D0"/>
    <w:rsid w:val="00080F15"/>
    <w:rsid w:val="00081A65"/>
    <w:rsid w:val="00082F33"/>
    <w:rsid w:val="00084400"/>
    <w:rsid w:val="00085866"/>
    <w:rsid w:val="000870EC"/>
    <w:rsid w:val="00087D00"/>
    <w:rsid w:val="00087D6B"/>
    <w:rsid w:val="00092484"/>
    <w:rsid w:val="000924EB"/>
    <w:rsid w:val="00094369"/>
    <w:rsid w:val="0009461C"/>
    <w:rsid w:val="00096DAE"/>
    <w:rsid w:val="000A0915"/>
    <w:rsid w:val="000A158F"/>
    <w:rsid w:val="000A1F6D"/>
    <w:rsid w:val="000A4B45"/>
    <w:rsid w:val="000A55D3"/>
    <w:rsid w:val="000A69D2"/>
    <w:rsid w:val="000A6F22"/>
    <w:rsid w:val="000A7D4C"/>
    <w:rsid w:val="000B114F"/>
    <w:rsid w:val="000B2F06"/>
    <w:rsid w:val="000B7156"/>
    <w:rsid w:val="000B7A21"/>
    <w:rsid w:val="000C14DF"/>
    <w:rsid w:val="000C1A57"/>
    <w:rsid w:val="000C1A61"/>
    <w:rsid w:val="000C4F20"/>
    <w:rsid w:val="000C534C"/>
    <w:rsid w:val="000D0BEB"/>
    <w:rsid w:val="000D1B99"/>
    <w:rsid w:val="000D2B0D"/>
    <w:rsid w:val="000D5CDF"/>
    <w:rsid w:val="000D6CA3"/>
    <w:rsid w:val="000D6FAC"/>
    <w:rsid w:val="000D7A41"/>
    <w:rsid w:val="000E0168"/>
    <w:rsid w:val="000E2754"/>
    <w:rsid w:val="000E5AFA"/>
    <w:rsid w:val="000E5F20"/>
    <w:rsid w:val="000E6128"/>
    <w:rsid w:val="000E61AF"/>
    <w:rsid w:val="000E6B9D"/>
    <w:rsid w:val="000F00BB"/>
    <w:rsid w:val="000F69FF"/>
    <w:rsid w:val="000F7799"/>
    <w:rsid w:val="000F78F7"/>
    <w:rsid w:val="000F7F77"/>
    <w:rsid w:val="001006C6"/>
    <w:rsid w:val="0010150F"/>
    <w:rsid w:val="00102241"/>
    <w:rsid w:val="001026A4"/>
    <w:rsid w:val="00105082"/>
    <w:rsid w:val="00106C10"/>
    <w:rsid w:val="00106D84"/>
    <w:rsid w:val="001079B7"/>
    <w:rsid w:val="0011333D"/>
    <w:rsid w:val="00113562"/>
    <w:rsid w:val="001154A8"/>
    <w:rsid w:val="00117590"/>
    <w:rsid w:val="00122068"/>
    <w:rsid w:val="001238E1"/>
    <w:rsid w:val="001239CB"/>
    <w:rsid w:val="00123E05"/>
    <w:rsid w:val="0012440C"/>
    <w:rsid w:val="00126708"/>
    <w:rsid w:val="00126F15"/>
    <w:rsid w:val="00130F6B"/>
    <w:rsid w:val="001323A1"/>
    <w:rsid w:val="00132978"/>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598B"/>
    <w:rsid w:val="00146064"/>
    <w:rsid w:val="0015131C"/>
    <w:rsid w:val="0015210A"/>
    <w:rsid w:val="00153163"/>
    <w:rsid w:val="00155136"/>
    <w:rsid w:val="00156183"/>
    <w:rsid w:val="00161012"/>
    <w:rsid w:val="0016131B"/>
    <w:rsid w:val="00161B21"/>
    <w:rsid w:val="0016378D"/>
    <w:rsid w:val="00163A6F"/>
    <w:rsid w:val="00164830"/>
    <w:rsid w:val="00164EAD"/>
    <w:rsid w:val="00166E8C"/>
    <w:rsid w:val="00167842"/>
    <w:rsid w:val="00170375"/>
    <w:rsid w:val="00170386"/>
    <w:rsid w:val="00170C8F"/>
    <w:rsid w:val="001729FD"/>
    <w:rsid w:val="00176343"/>
    <w:rsid w:val="00176BAA"/>
    <w:rsid w:val="001770C3"/>
    <w:rsid w:val="00177473"/>
    <w:rsid w:val="00182AB1"/>
    <w:rsid w:val="001837BC"/>
    <w:rsid w:val="00184C73"/>
    <w:rsid w:val="00185070"/>
    <w:rsid w:val="00190963"/>
    <w:rsid w:val="00190B7C"/>
    <w:rsid w:val="00191BC1"/>
    <w:rsid w:val="00191CE7"/>
    <w:rsid w:val="00191F9F"/>
    <w:rsid w:val="001941BA"/>
    <w:rsid w:val="001A1C00"/>
    <w:rsid w:val="001A1CEA"/>
    <w:rsid w:val="001A21D7"/>
    <w:rsid w:val="001A2820"/>
    <w:rsid w:val="001A4352"/>
    <w:rsid w:val="001A4D36"/>
    <w:rsid w:val="001A768F"/>
    <w:rsid w:val="001A7A95"/>
    <w:rsid w:val="001B0564"/>
    <w:rsid w:val="001B1F4C"/>
    <w:rsid w:val="001B6291"/>
    <w:rsid w:val="001B6873"/>
    <w:rsid w:val="001C03FD"/>
    <w:rsid w:val="001C115E"/>
    <w:rsid w:val="001C1E3C"/>
    <w:rsid w:val="001C570C"/>
    <w:rsid w:val="001C5E4A"/>
    <w:rsid w:val="001C5FFC"/>
    <w:rsid w:val="001C63BD"/>
    <w:rsid w:val="001C76FB"/>
    <w:rsid w:val="001C7FC0"/>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E0E"/>
    <w:rsid w:val="001F046F"/>
    <w:rsid w:val="001F04E3"/>
    <w:rsid w:val="001F0A67"/>
    <w:rsid w:val="001F0BED"/>
    <w:rsid w:val="001F109B"/>
    <w:rsid w:val="001F201C"/>
    <w:rsid w:val="001F52CA"/>
    <w:rsid w:val="001F6F17"/>
    <w:rsid w:val="00200211"/>
    <w:rsid w:val="002023B4"/>
    <w:rsid w:val="00205DE7"/>
    <w:rsid w:val="00207406"/>
    <w:rsid w:val="0021052B"/>
    <w:rsid w:val="00210DE7"/>
    <w:rsid w:val="0021194C"/>
    <w:rsid w:val="00211D13"/>
    <w:rsid w:val="00212A2E"/>
    <w:rsid w:val="00214628"/>
    <w:rsid w:val="00215D32"/>
    <w:rsid w:val="002169EC"/>
    <w:rsid w:val="00216CD0"/>
    <w:rsid w:val="002206C4"/>
    <w:rsid w:val="00221C90"/>
    <w:rsid w:val="00223646"/>
    <w:rsid w:val="002236A6"/>
    <w:rsid w:val="00224881"/>
    <w:rsid w:val="002252C5"/>
    <w:rsid w:val="00226720"/>
    <w:rsid w:val="00227CB0"/>
    <w:rsid w:val="00230A06"/>
    <w:rsid w:val="00231DB0"/>
    <w:rsid w:val="002327CD"/>
    <w:rsid w:val="00232BA1"/>
    <w:rsid w:val="00232BE9"/>
    <w:rsid w:val="00234DD9"/>
    <w:rsid w:val="00236018"/>
    <w:rsid w:val="00236F8A"/>
    <w:rsid w:val="00241638"/>
    <w:rsid w:val="00243188"/>
    <w:rsid w:val="002440AA"/>
    <w:rsid w:val="002442A4"/>
    <w:rsid w:val="00245A3B"/>
    <w:rsid w:val="00247689"/>
    <w:rsid w:val="002526DC"/>
    <w:rsid w:val="00255A6D"/>
    <w:rsid w:val="0025616C"/>
    <w:rsid w:val="00256273"/>
    <w:rsid w:val="00256467"/>
    <w:rsid w:val="0026075A"/>
    <w:rsid w:val="00261678"/>
    <w:rsid w:val="002628B6"/>
    <w:rsid w:val="00263FCB"/>
    <w:rsid w:val="0026488A"/>
    <w:rsid w:val="0027095A"/>
    <w:rsid w:val="00272221"/>
    <w:rsid w:val="0027233A"/>
    <w:rsid w:val="00273D48"/>
    <w:rsid w:val="00274103"/>
    <w:rsid w:val="00275C97"/>
    <w:rsid w:val="00276BC7"/>
    <w:rsid w:val="0027769E"/>
    <w:rsid w:val="002802AB"/>
    <w:rsid w:val="00280FAB"/>
    <w:rsid w:val="00281ABF"/>
    <w:rsid w:val="0028607E"/>
    <w:rsid w:val="0028782A"/>
    <w:rsid w:val="00287EE7"/>
    <w:rsid w:val="00290FAB"/>
    <w:rsid w:val="00291082"/>
    <w:rsid w:val="0029109E"/>
    <w:rsid w:val="002919F5"/>
    <w:rsid w:val="002936A9"/>
    <w:rsid w:val="00294E14"/>
    <w:rsid w:val="00294FA1"/>
    <w:rsid w:val="002969A3"/>
    <w:rsid w:val="002A12CD"/>
    <w:rsid w:val="002A54A8"/>
    <w:rsid w:val="002A729C"/>
    <w:rsid w:val="002A7404"/>
    <w:rsid w:val="002A7D55"/>
    <w:rsid w:val="002B04A4"/>
    <w:rsid w:val="002B33AE"/>
    <w:rsid w:val="002B5D80"/>
    <w:rsid w:val="002B5F2C"/>
    <w:rsid w:val="002C09DA"/>
    <w:rsid w:val="002C0C9D"/>
    <w:rsid w:val="002C1A3C"/>
    <w:rsid w:val="002C36CA"/>
    <w:rsid w:val="002C63B0"/>
    <w:rsid w:val="002C6810"/>
    <w:rsid w:val="002C71B6"/>
    <w:rsid w:val="002C751A"/>
    <w:rsid w:val="002C7D0E"/>
    <w:rsid w:val="002C7D5D"/>
    <w:rsid w:val="002D0FAC"/>
    <w:rsid w:val="002D1C77"/>
    <w:rsid w:val="002D26BE"/>
    <w:rsid w:val="002D2C99"/>
    <w:rsid w:val="002D3EB3"/>
    <w:rsid w:val="002E1AFA"/>
    <w:rsid w:val="002E1D3D"/>
    <w:rsid w:val="002E2609"/>
    <w:rsid w:val="002E272C"/>
    <w:rsid w:val="002E4EA5"/>
    <w:rsid w:val="002E73AE"/>
    <w:rsid w:val="002E7DF9"/>
    <w:rsid w:val="002F068D"/>
    <w:rsid w:val="002F13D0"/>
    <w:rsid w:val="002F143E"/>
    <w:rsid w:val="002F20CD"/>
    <w:rsid w:val="002F2336"/>
    <w:rsid w:val="002F3765"/>
    <w:rsid w:val="002F4A04"/>
    <w:rsid w:val="002F502C"/>
    <w:rsid w:val="002F6069"/>
    <w:rsid w:val="002F66BA"/>
    <w:rsid w:val="002F6BA3"/>
    <w:rsid w:val="002F6E33"/>
    <w:rsid w:val="002F7F17"/>
    <w:rsid w:val="00300083"/>
    <w:rsid w:val="00300B32"/>
    <w:rsid w:val="00303E5C"/>
    <w:rsid w:val="003077E8"/>
    <w:rsid w:val="00307EE3"/>
    <w:rsid w:val="00311A82"/>
    <w:rsid w:val="003146E2"/>
    <w:rsid w:val="00315A87"/>
    <w:rsid w:val="003167AE"/>
    <w:rsid w:val="00317388"/>
    <w:rsid w:val="00317FAF"/>
    <w:rsid w:val="00320847"/>
    <w:rsid w:val="00320F3D"/>
    <w:rsid w:val="003238E5"/>
    <w:rsid w:val="00324935"/>
    <w:rsid w:val="00326C91"/>
    <w:rsid w:val="0033174D"/>
    <w:rsid w:val="00332927"/>
    <w:rsid w:val="00333288"/>
    <w:rsid w:val="003346F4"/>
    <w:rsid w:val="00335E03"/>
    <w:rsid w:val="00337F39"/>
    <w:rsid w:val="00342B36"/>
    <w:rsid w:val="00343295"/>
    <w:rsid w:val="003436FB"/>
    <w:rsid w:val="003438AD"/>
    <w:rsid w:val="003453BE"/>
    <w:rsid w:val="00350D36"/>
    <w:rsid w:val="00351222"/>
    <w:rsid w:val="00351B9D"/>
    <w:rsid w:val="00351E95"/>
    <w:rsid w:val="0035204C"/>
    <w:rsid w:val="00352C13"/>
    <w:rsid w:val="003572FA"/>
    <w:rsid w:val="003577CC"/>
    <w:rsid w:val="003603C8"/>
    <w:rsid w:val="0036045E"/>
    <w:rsid w:val="0036084D"/>
    <w:rsid w:val="0036131F"/>
    <w:rsid w:val="00361379"/>
    <w:rsid w:val="00363D0C"/>
    <w:rsid w:val="00363D2A"/>
    <w:rsid w:val="003641C4"/>
    <w:rsid w:val="00364609"/>
    <w:rsid w:val="003674EE"/>
    <w:rsid w:val="00367EA2"/>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0E2"/>
    <w:rsid w:val="00387837"/>
    <w:rsid w:val="00387977"/>
    <w:rsid w:val="00387E73"/>
    <w:rsid w:val="00392B63"/>
    <w:rsid w:val="00392B68"/>
    <w:rsid w:val="0039380B"/>
    <w:rsid w:val="00394528"/>
    <w:rsid w:val="00396EC6"/>
    <w:rsid w:val="003A0DAA"/>
    <w:rsid w:val="003A11D2"/>
    <w:rsid w:val="003A1393"/>
    <w:rsid w:val="003A2907"/>
    <w:rsid w:val="003A3616"/>
    <w:rsid w:val="003A4FC3"/>
    <w:rsid w:val="003B029A"/>
    <w:rsid w:val="003B248B"/>
    <w:rsid w:val="003B46D2"/>
    <w:rsid w:val="003B7AEE"/>
    <w:rsid w:val="003C1433"/>
    <w:rsid w:val="003C17A8"/>
    <w:rsid w:val="003C55A0"/>
    <w:rsid w:val="003C74C4"/>
    <w:rsid w:val="003C7541"/>
    <w:rsid w:val="003D1FCC"/>
    <w:rsid w:val="003D3794"/>
    <w:rsid w:val="003D4085"/>
    <w:rsid w:val="003D4C21"/>
    <w:rsid w:val="003D71DD"/>
    <w:rsid w:val="003E1568"/>
    <w:rsid w:val="003E2CA9"/>
    <w:rsid w:val="003E7271"/>
    <w:rsid w:val="003F0B80"/>
    <w:rsid w:val="003F0EC5"/>
    <w:rsid w:val="003F1D9A"/>
    <w:rsid w:val="003F5605"/>
    <w:rsid w:val="003F7710"/>
    <w:rsid w:val="0040364E"/>
    <w:rsid w:val="00403B17"/>
    <w:rsid w:val="00403CB1"/>
    <w:rsid w:val="00405903"/>
    <w:rsid w:val="00407D2D"/>
    <w:rsid w:val="0041260C"/>
    <w:rsid w:val="00412B24"/>
    <w:rsid w:val="00413F4D"/>
    <w:rsid w:val="0041613A"/>
    <w:rsid w:val="00417CB3"/>
    <w:rsid w:val="004224B2"/>
    <w:rsid w:val="004229B2"/>
    <w:rsid w:val="004237B5"/>
    <w:rsid w:val="00423B06"/>
    <w:rsid w:val="00425692"/>
    <w:rsid w:val="00425A1B"/>
    <w:rsid w:val="0042667E"/>
    <w:rsid w:val="00426CDB"/>
    <w:rsid w:val="004308BC"/>
    <w:rsid w:val="00431D45"/>
    <w:rsid w:val="0043448C"/>
    <w:rsid w:val="00434ADE"/>
    <w:rsid w:val="00436E54"/>
    <w:rsid w:val="00436E7C"/>
    <w:rsid w:val="004401DD"/>
    <w:rsid w:val="004410F0"/>
    <w:rsid w:val="004411A5"/>
    <w:rsid w:val="0044238F"/>
    <w:rsid w:val="00442DDE"/>
    <w:rsid w:val="00443980"/>
    <w:rsid w:val="00444416"/>
    <w:rsid w:val="00445976"/>
    <w:rsid w:val="00446E18"/>
    <w:rsid w:val="00447183"/>
    <w:rsid w:val="00451186"/>
    <w:rsid w:val="00451843"/>
    <w:rsid w:val="0045224D"/>
    <w:rsid w:val="0045426B"/>
    <w:rsid w:val="00454920"/>
    <w:rsid w:val="00455EE1"/>
    <w:rsid w:val="004564A7"/>
    <w:rsid w:val="00456973"/>
    <w:rsid w:val="00457780"/>
    <w:rsid w:val="00461B8D"/>
    <w:rsid w:val="00463307"/>
    <w:rsid w:val="00464673"/>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856FF"/>
    <w:rsid w:val="0049277C"/>
    <w:rsid w:val="00493AC1"/>
    <w:rsid w:val="00493D53"/>
    <w:rsid w:val="004951D3"/>
    <w:rsid w:val="00497508"/>
    <w:rsid w:val="004A1E2D"/>
    <w:rsid w:val="004A1F11"/>
    <w:rsid w:val="004A29A9"/>
    <w:rsid w:val="004A29D5"/>
    <w:rsid w:val="004A392F"/>
    <w:rsid w:val="004A3EC2"/>
    <w:rsid w:val="004A777F"/>
    <w:rsid w:val="004B3777"/>
    <w:rsid w:val="004B59EB"/>
    <w:rsid w:val="004B5FF0"/>
    <w:rsid w:val="004C16A5"/>
    <w:rsid w:val="004C5061"/>
    <w:rsid w:val="004C5130"/>
    <w:rsid w:val="004C5839"/>
    <w:rsid w:val="004C7545"/>
    <w:rsid w:val="004C7FDF"/>
    <w:rsid w:val="004D1E8A"/>
    <w:rsid w:val="004E0044"/>
    <w:rsid w:val="004E0C7C"/>
    <w:rsid w:val="004E26B7"/>
    <w:rsid w:val="004E3DC9"/>
    <w:rsid w:val="004E6A8F"/>
    <w:rsid w:val="004E717A"/>
    <w:rsid w:val="004F0A06"/>
    <w:rsid w:val="004F1742"/>
    <w:rsid w:val="004F1DAC"/>
    <w:rsid w:val="004F31DC"/>
    <w:rsid w:val="004F52E9"/>
    <w:rsid w:val="004F65B6"/>
    <w:rsid w:val="004F7249"/>
    <w:rsid w:val="004F7C35"/>
    <w:rsid w:val="0050087C"/>
    <w:rsid w:val="00500C1F"/>
    <w:rsid w:val="005024E6"/>
    <w:rsid w:val="00502BFB"/>
    <w:rsid w:val="00504164"/>
    <w:rsid w:val="005074B8"/>
    <w:rsid w:val="005117AE"/>
    <w:rsid w:val="00512369"/>
    <w:rsid w:val="0051370C"/>
    <w:rsid w:val="00514A58"/>
    <w:rsid w:val="00514BF8"/>
    <w:rsid w:val="00515A9C"/>
    <w:rsid w:val="005167B7"/>
    <w:rsid w:val="005177D5"/>
    <w:rsid w:val="00521A37"/>
    <w:rsid w:val="0052217C"/>
    <w:rsid w:val="00523232"/>
    <w:rsid w:val="00524921"/>
    <w:rsid w:val="00524F52"/>
    <w:rsid w:val="00525035"/>
    <w:rsid w:val="005276F4"/>
    <w:rsid w:val="00527EA4"/>
    <w:rsid w:val="00530C13"/>
    <w:rsid w:val="00530D5E"/>
    <w:rsid w:val="00532B8E"/>
    <w:rsid w:val="005361B7"/>
    <w:rsid w:val="005367E9"/>
    <w:rsid w:val="00537967"/>
    <w:rsid w:val="0054118E"/>
    <w:rsid w:val="00543374"/>
    <w:rsid w:val="005444C5"/>
    <w:rsid w:val="005476EA"/>
    <w:rsid w:val="0054790D"/>
    <w:rsid w:val="005513AB"/>
    <w:rsid w:val="00553B83"/>
    <w:rsid w:val="00553C0E"/>
    <w:rsid w:val="0055422F"/>
    <w:rsid w:val="00556002"/>
    <w:rsid w:val="0055681E"/>
    <w:rsid w:val="0055719A"/>
    <w:rsid w:val="00560186"/>
    <w:rsid w:val="00560929"/>
    <w:rsid w:val="0056214B"/>
    <w:rsid w:val="005633DA"/>
    <w:rsid w:val="00564782"/>
    <w:rsid w:val="00564ED7"/>
    <w:rsid w:val="005651B8"/>
    <w:rsid w:val="005656A9"/>
    <w:rsid w:val="00565A84"/>
    <w:rsid w:val="00567001"/>
    <w:rsid w:val="005678F5"/>
    <w:rsid w:val="005702D7"/>
    <w:rsid w:val="005704F2"/>
    <w:rsid w:val="005706DE"/>
    <w:rsid w:val="0057121A"/>
    <w:rsid w:val="00571431"/>
    <w:rsid w:val="00572382"/>
    <w:rsid w:val="005723B9"/>
    <w:rsid w:val="0057332E"/>
    <w:rsid w:val="005735A8"/>
    <w:rsid w:val="00573F2A"/>
    <w:rsid w:val="005740C3"/>
    <w:rsid w:val="005757F0"/>
    <w:rsid w:val="00575807"/>
    <w:rsid w:val="005762DB"/>
    <w:rsid w:val="005767E5"/>
    <w:rsid w:val="00577802"/>
    <w:rsid w:val="00580F2E"/>
    <w:rsid w:val="00582008"/>
    <w:rsid w:val="0058236C"/>
    <w:rsid w:val="005827D4"/>
    <w:rsid w:val="00584AE8"/>
    <w:rsid w:val="00584CD8"/>
    <w:rsid w:val="0059031A"/>
    <w:rsid w:val="00591414"/>
    <w:rsid w:val="00591509"/>
    <w:rsid w:val="005915E9"/>
    <w:rsid w:val="00592141"/>
    <w:rsid w:val="005951ED"/>
    <w:rsid w:val="005953E1"/>
    <w:rsid w:val="00595675"/>
    <w:rsid w:val="0059771F"/>
    <w:rsid w:val="00597D11"/>
    <w:rsid w:val="005A04E1"/>
    <w:rsid w:val="005A1771"/>
    <w:rsid w:val="005A1B6B"/>
    <w:rsid w:val="005A3552"/>
    <w:rsid w:val="005A38D8"/>
    <w:rsid w:val="005A4234"/>
    <w:rsid w:val="005A480D"/>
    <w:rsid w:val="005A5806"/>
    <w:rsid w:val="005A5BBA"/>
    <w:rsid w:val="005A6EE4"/>
    <w:rsid w:val="005B0733"/>
    <w:rsid w:val="005B09E7"/>
    <w:rsid w:val="005B1D37"/>
    <w:rsid w:val="005B2DED"/>
    <w:rsid w:val="005B6CF3"/>
    <w:rsid w:val="005B742E"/>
    <w:rsid w:val="005B7DC7"/>
    <w:rsid w:val="005C0D05"/>
    <w:rsid w:val="005C0E3E"/>
    <w:rsid w:val="005C12D4"/>
    <w:rsid w:val="005C1E00"/>
    <w:rsid w:val="005C29B9"/>
    <w:rsid w:val="005C44FD"/>
    <w:rsid w:val="005C6148"/>
    <w:rsid w:val="005C6E8B"/>
    <w:rsid w:val="005D1ABF"/>
    <w:rsid w:val="005D2929"/>
    <w:rsid w:val="005D498C"/>
    <w:rsid w:val="005D4B25"/>
    <w:rsid w:val="005D53E7"/>
    <w:rsid w:val="005D55FB"/>
    <w:rsid w:val="005D582B"/>
    <w:rsid w:val="005D5E5A"/>
    <w:rsid w:val="005D6A3B"/>
    <w:rsid w:val="005E1177"/>
    <w:rsid w:val="005E25BC"/>
    <w:rsid w:val="005E30F3"/>
    <w:rsid w:val="005E327D"/>
    <w:rsid w:val="005E4500"/>
    <w:rsid w:val="005E5856"/>
    <w:rsid w:val="005E690E"/>
    <w:rsid w:val="005E7A58"/>
    <w:rsid w:val="005E7CD8"/>
    <w:rsid w:val="005F0116"/>
    <w:rsid w:val="005F1BF1"/>
    <w:rsid w:val="005F393E"/>
    <w:rsid w:val="005F41A1"/>
    <w:rsid w:val="005F45D3"/>
    <w:rsid w:val="0060015D"/>
    <w:rsid w:val="00601AB3"/>
    <w:rsid w:val="006040D1"/>
    <w:rsid w:val="006054D8"/>
    <w:rsid w:val="0060617B"/>
    <w:rsid w:val="00607DED"/>
    <w:rsid w:val="00611554"/>
    <w:rsid w:val="00611AD0"/>
    <w:rsid w:val="00611D5A"/>
    <w:rsid w:val="00611DBE"/>
    <w:rsid w:val="0061340D"/>
    <w:rsid w:val="00614D79"/>
    <w:rsid w:val="006164E9"/>
    <w:rsid w:val="0062074F"/>
    <w:rsid w:val="00620E5D"/>
    <w:rsid w:val="00620FF7"/>
    <w:rsid w:val="00621B9E"/>
    <w:rsid w:val="0062588A"/>
    <w:rsid w:val="0062791D"/>
    <w:rsid w:val="0063050E"/>
    <w:rsid w:val="00630664"/>
    <w:rsid w:val="006312D0"/>
    <w:rsid w:val="006319A7"/>
    <w:rsid w:val="00631C86"/>
    <w:rsid w:val="00633879"/>
    <w:rsid w:val="00633986"/>
    <w:rsid w:val="0063575D"/>
    <w:rsid w:val="006372D0"/>
    <w:rsid w:val="006403E2"/>
    <w:rsid w:val="00642C57"/>
    <w:rsid w:val="006441CF"/>
    <w:rsid w:val="006448F7"/>
    <w:rsid w:val="006466F2"/>
    <w:rsid w:val="00646DD3"/>
    <w:rsid w:val="00651169"/>
    <w:rsid w:val="006517EF"/>
    <w:rsid w:val="00651857"/>
    <w:rsid w:val="00653A74"/>
    <w:rsid w:val="00653CF1"/>
    <w:rsid w:val="00654612"/>
    <w:rsid w:val="00654DB2"/>
    <w:rsid w:val="00655D17"/>
    <w:rsid w:val="00660893"/>
    <w:rsid w:val="00662F93"/>
    <w:rsid w:val="00664A40"/>
    <w:rsid w:val="0066580B"/>
    <w:rsid w:val="00666FA1"/>
    <w:rsid w:val="00667CFB"/>
    <w:rsid w:val="00670EDB"/>
    <w:rsid w:val="00671506"/>
    <w:rsid w:val="00673E4A"/>
    <w:rsid w:val="00674A8D"/>
    <w:rsid w:val="00674DDB"/>
    <w:rsid w:val="006822E0"/>
    <w:rsid w:val="006823DF"/>
    <w:rsid w:val="00682A0C"/>
    <w:rsid w:val="006833B6"/>
    <w:rsid w:val="00684ACE"/>
    <w:rsid w:val="00684C22"/>
    <w:rsid w:val="00685C52"/>
    <w:rsid w:val="00686B9A"/>
    <w:rsid w:val="006876B0"/>
    <w:rsid w:val="006877DC"/>
    <w:rsid w:val="00693570"/>
    <w:rsid w:val="00695A35"/>
    <w:rsid w:val="00696607"/>
    <w:rsid w:val="006A0AB7"/>
    <w:rsid w:val="006A0D50"/>
    <w:rsid w:val="006A1D0C"/>
    <w:rsid w:val="006A2407"/>
    <w:rsid w:val="006A24B6"/>
    <w:rsid w:val="006A2962"/>
    <w:rsid w:val="006A3705"/>
    <w:rsid w:val="006A5594"/>
    <w:rsid w:val="006A5DA8"/>
    <w:rsid w:val="006A6E2D"/>
    <w:rsid w:val="006B1CF4"/>
    <w:rsid w:val="006B2065"/>
    <w:rsid w:val="006B3EE4"/>
    <w:rsid w:val="006B5A9D"/>
    <w:rsid w:val="006B6258"/>
    <w:rsid w:val="006B7855"/>
    <w:rsid w:val="006C10B8"/>
    <w:rsid w:val="006C158D"/>
    <w:rsid w:val="006C1733"/>
    <w:rsid w:val="006C17E9"/>
    <w:rsid w:val="006C361F"/>
    <w:rsid w:val="006C375F"/>
    <w:rsid w:val="006C56CD"/>
    <w:rsid w:val="006C7285"/>
    <w:rsid w:val="006D06BC"/>
    <w:rsid w:val="006D0BA9"/>
    <w:rsid w:val="006D27BC"/>
    <w:rsid w:val="006D2818"/>
    <w:rsid w:val="006D3C8E"/>
    <w:rsid w:val="006D407F"/>
    <w:rsid w:val="006D4C5E"/>
    <w:rsid w:val="006D5B45"/>
    <w:rsid w:val="006D707D"/>
    <w:rsid w:val="006D70A2"/>
    <w:rsid w:val="006E0D22"/>
    <w:rsid w:val="006E106A"/>
    <w:rsid w:val="006E1BB4"/>
    <w:rsid w:val="006E3095"/>
    <w:rsid w:val="006E38DF"/>
    <w:rsid w:val="006E41B8"/>
    <w:rsid w:val="006E4BC8"/>
    <w:rsid w:val="006E5AA4"/>
    <w:rsid w:val="006E6541"/>
    <w:rsid w:val="006E68F5"/>
    <w:rsid w:val="006E6DCD"/>
    <w:rsid w:val="006F05FB"/>
    <w:rsid w:val="006F1E1A"/>
    <w:rsid w:val="006F2C48"/>
    <w:rsid w:val="006F47A9"/>
    <w:rsid w:val="006F5E9C"/>
    <w:rsid w:val="006F6AFD"/>
    <w:rsid w:val="006F7C08"/>
    <w:rsid w:val="00701B5A"/>
    <w:rsid w:val="00702512"/>
    <w:rsid w:val="00702BF2"/>
    <w:rsid w:val="007035C1"/>
    <w:rsid w:val="00704509"/>
    <w:rsid w:val="007063AA"/>
    <w:rsid w:val="00707263"/>
    <w:rsid w:val="00707B1C"/>
    <w:rsid w:val="00707ED4"/>
    <w:rsid w:val="00710D44"/>
    <w:rsid w:val="00711735"/>
    <w:rsid w:val="007136E7"/>
    <w:rsid w:val="00713CF1"/>
    <w:rsid w:val="0071533C"/>
    <w:rsid w:val="007154B7"/>
    <w:rsid w:val="00715ECB"/>
    <w:rsid w:val="00716530"/>
    <w:rsid w:val="007170EF"/>
    <w:rsid w:val="0071713C"/>
    <w:rsid w:val="00723391"/>
    <w:rsid w:val="00723513"/>
    <w:rsid w:val="00723CE1"/>
    <w:rsid w:val="0072436F"/>
    <w:rsid w:val="00725269"/>
    <w:rsid w:val="00725F09"/>
    <w:rsid w:val="00725FEA"/>
    <w:rsid w:val="0072627D"/>
    <w:rsid w:val="00726416"/>
    <w:rsid w:val="00727A7E"/>
    <w:rsid w:val="00727E91"/>
    <w:rsid w:val="00730259"/>
    <w:rsid w:val="007305BF"/>
    <w:rsid w:val="007316E4"/>
    <w:rsid w:val="00731D71"/>
    <w:rsid w:val="00732950"/>
    <w:rsid w:val="00732B39"/>
    <w:rsid w:val="00733B9C"/>
    <w:rsid w:val="007341C8"/>
    <w:rsid w:val="00734305"/>
    <w:rsid w:val="007348DC"/>
    <w:rsid w:val="00736B2C"/>
    <w:rsid w:val="00741568"/>
    <w:rsid w:val="00742057"/>
    <w:rsid w:val="007435F0"/>
    <w:rsid w:val="00744B0C"/>
    <w:rsid w:val="0074640E"/>
    <w:rsid w:val="007479A6"/>
    <w:rsid w:val="00750E60"/>
    <w:rsid w:val="0075182A"/>
    <w:rsid w:val="00751CAB"/>
    <w:rsid w:val="00756983"/>
    <w:rsid w:val="00757172"/>
    <w:rsid w:val="00762875"/>
    <w:rsid w:val="0076300C"/>
    <w:rsid w:val="00764F56"/>
    <w:rsid w:val="00765DD9"/>
    <w:rsid w:val="007720BC"/>
    <w:rsid w:val="007739AE"/>
    <w:rsid w:val="0077445C"/>
    <w:rsid w:val="007759F4"/>
    <w:rsid w:val="00776C47"/>
    <w:rsid w:val="007772C5"/>
    <w:rsid w:val="00777CAC"/>
    <w:rsid w:val="00780E28"/>
    <w:rsid w:val="0078114E"/>
    <w:rsid w:val="0078172F"/>
    <w:rsid w:val="00783544"/>
    <w:rsid w:val="00783747"/>
    <w:rsid w:val="007842BE"/>
    <w:rsid w:val="00785642"/>
    <w:rsid w:val="007901FF"/>
    <w:rsid w:val="00790FF0"/>
    <w:rsid w:val="00792EAA"/>
    <w:rsid w:val="007930F7"/>
    <w:rsid w:val="00793E12"/>
    <w:rsid w:val="0079556B"/>
    <w:rsid w:val="00796061"/>
    <w:rsid w:val="00797D62"/>
    <w:rsid w:val="007A3AD4"/>
    <w:rsid w:val="007A4FEA"/>
    <w:rsid w:val="007A6272"/>
    <w:rsid w:val="007A6EA0"/>
    <w:rsid w:val="007B0572"/>
    <w:rsid w:val="007B256F"/>
    <w:rsid w:val="007B5AC4"/>
    <w:rsid w:val="007B5FE7"/>
    <w:rsid w:val="007B61C6"/>
    <w:rsid w:val="007B712B"/>
    <w:rsid w:val="007C0B20"/>
    <w:rsid w:val="007C3956"/>
    <w:rsid w:val="007C4585"/>
    <w:rsid w:val="007C4A84"/>
    <w:rsid w:val="007C50BD"/>
    <w:rsid w:val="007C53F8"/>
    <w:rsid w:val="007C64A4"/>
    <w:rsid w:val="007C6A3A"/>
    <w:rsid w:val="007C7AE2"/>
    <w:rsid w:val="007D0E02"/>
    <w:rsid w:val="007D41CA"/>
    <w:rsid w:val="007D4A28"/>
    <w:rsid w:val="007D625C"/>
    <w:rsid w:val="007D7556"/>
    <w:rsid w:val="007D7E69"/>
    <w:rsid w:val="007E0E98"/>
    <w:rsid w:val="007E1297"/>
    <w:rsid w:val="007E27B3"/>
    <w:rsid w:val="007E2D64"/>
    <w:rsid w:val="007E55A4"/>
    <w:rsid w:val="007E6E43"/>
    <w:rsid w:val="007F12A6"/>
    <w:rsid w:val="007F12E8"/>
    <w:rsid w:val="007F184A"/>
    <w:rsid w:val="007F1994"/>
    <w:rsid w:val="007F3EBA"/>
    <w:rsid w:val="007F42AD"/>
    <w:rsid w:val="007F5FAE"/>
    <w:rsid w:val="007F73E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C0E"/>
    <w:rsid w:val="00822DF8"/>
    <w:rsid w:val="00823B67"/>
    <w:rsid w:val="00823F12"/>
    <w:rsid w:val="00823F61"/>
    <w:rsid w:val="00827FCB"/>
    <w:rsid w:val="008314E9"/>
    <w:rsid w:val="00831917"/>
    <w:rsid w:val="00831E5C"/>
    <w:rsid w:val="00833A06"/>
    <w:rsid w:val="0083536E"/>
    <w:rsid w:val="008359C1"/>
    <w:rsid w:val="00835D5E"/>
    <w:rsid w:val="008360F0"/>
    <w:rsid w:val="00836459"/>
    <w:rsid w:val="008364EF"/>
    <w:rsid w:val="00836D71"/>
    <w:rsid w:val="00840003"/>
    <w:rsid w:val="008405B6"/>
    <w:rsid w:val="00840C8C"/>
    <w:rsid w:val="00841C37"/>
    <w:rsid w:val="00843FE6"/>
    <w:rsid w:val="008460D5"/>
    <w:rsid w:val="008463DE"/>
    <w:rsid w:val="00847068"/>
    <w:rsid w:val="00847F8C"/>
    <w:rsid w:val="00852866"/>
    <w:rsid w:val="008545DA"/>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A7F06"/>
    <w:rsid w:val="008B145C"/>
    <w:rsid w:val="008B1F6A"/>
    <w:rsid w:val="008B2381"/>
    <w:rsid w:val="008B2C52"/>
    <w:rsid w:val="008B38C3"/>
    <w:rsid w:val="008B6002"/>
    <w:rsid w:val="008B738D"/>
    <w:rsid w:val="008C0C08"/>
    <w:rsid w:val="008C140A"/>
    <w:rsid w:val="008C1CEF"/>
    <w:rsid w:val="008C3061"/>
    <w:rsid w:val="008C4043"/>
    <w:rsid w:val="008C4B9D"/>
    <w:rsid w:val="008C4FBF"/>
    <w:rsid w:val="008C6560"/>
    <w:rsid w:val="008D1A0A"/>
    <w:rsid w:val="008D297C"/>
    <w:rsid w:val="008D3BF2"/>
    <w:rsid w:val="008D43B8"/>
    <w:rsid w:val="008D6761"/>
    <w:rsid w:val="008D6F58"/>
    <w:rsid w:val="008E029F"/>
    <w:rsid w:val="008E0975"/>
    <w:rsid w:val="008E439E"/>
    <w:rsid w:val="008E6CF0"/>
    <w:rsid w:val="008F0094"/>
    <w:rsid w:val="008F0A3C"/>
    <w:rsid w:val="008F2DAF"/>
    <w:rsid w:val="008F3D2F"/>
    <w:rsid w:val="008F45D6"/>
    <w:rsid w:val="00900D05"/>
    <w:rsid w:val="00900D3E"/>
    <w:rsid w:val="00904D3C"/>
    <w:rsid w:val="00905D73"/>
    <w:rsid w:val="00905FC9"/>
    <w:rsid w:val="0090632A"/>
    <w:rsid w:val="00911ACD"/>
    <w:rsid w:val="00913F35"/>
    <w:rsid w:val="00917D85"/>
    <w:rsid w:val="00922C70"/>
    <w:rsid w:val="00924AFC"/>
    <w:rsid w:val="00927964"/>
    <w:rsid w:val="00931407"/>
    <w:rsid w:val="0093189B"/>
    <w:rsid w:val="009333B9"/>
    <w:rsid w:val="00933D54"/>
    <w:rsid w:val="00934267"/>
    <w:rsid w:val="00935CC3"/>
    <w:rsid w:val="00942437"/>
    <w:rsid w:val="009427FD"/>
    <w:rsid w:val="00942FE9"/>
    <w:rsid w:val="009438A9"/>
    <w:rsid w:val="00943A28"/>
    <w:rsid w:val="00944587"/>
    <w:rsid w:val="00944A26"/>
    <w:rsid w:val="00944C4A"/>
    <w:rsid w:val="00945A53"/>
    <w:rsid w:val="009464CD"/>
    <w:rsid w:val="009535F0"/>
    <w:rsid w:val="00955790"/>
    <w:rsid w:val="00955C38"/>
    <w:rsid w:val="00956155"/>
    <w:rsid w:val="00956D95"/>
    <w:rsid w:val="0095779A"/>
    <w:rsid w:val="00957FA7"/>
    <w:rsid w:val="009616EA"/>
    <w:rsid w:val="00962887"/>
    <w:rsid w:val="00963107"/>
    <w:rsid w:val="009638A4"/>
    <w:rsid w:val="00964971"/>
    <w:rsid w:val="0096646D"/>
    <w:rsid w:val="0097059F"/>
    <w:rsid w:val="0097243D"/>
    <w:rsid w:val="0097361B"/>
    <w:rsid w:val="0097394B"/>
    <w:rsid w:val="00973AEE"/>
    <w:rsid w:val="00973B54"/>
    <w:rsid w:val="00974623"/>
    <w:rsid w:val="00975A6D"/>
    <w:rsid w:val="00976721"/>
    <w:rsid w:val="00976DEB"/>
    <w:rsid w:val="00976E36"/>
    <w:rsid w:val="00977BB2"/>
    <w:rsid w:val="00980495"/>
    <w:rsid w:val="00981DFE"/>
    <w:rsid w:val="00983E48"/>
    <w:rsid w:val="00985329"/>
    <w:rsid w:val="00985A52"/>
    <w:rsid w:val="009864B8"/>
    <w:rsid w:val="009875A9"/>
    <w:rsid w:val="009903AE"/>
    <w:rsid w:val="0099076B"/>
    <w:rsid w:val="009918F4"/>
    <w:rsid w:val="0099219C"/>
    <w:rsid w:val="009936C9"/>
    <w:rsid w:val="00994E61"/>
    <w:rsid w:val="009950A7"/>
    <w:rsid w:val="009950AB"/>
    <w:rsid w:val="009955A1"/>
    <w:rsid w:val="00995F6A"/>
    <w:rsid w:val="009969A2"/>
    <w:rsid w:val="0099724B"/>
    <w:rsid w:val="009A21E6"/>
    <w:rsid w:val="009A2595"/>
    <w:rsid w:val="009A267D"/>
    <w:rsid w:val="009A4DD5"/>
    <w:rsid w:val="009A5805"/>
    <w:rsid w:val="009A75CE"/>
    <w:rsid w:val="009A7F52"/>
    <w:rsid w:val="009B0271"/>
    <w:rsid w:val="009B0B8B"/>
    <w:rsid w:val="009B1BA3"/>
    <w:rsid w:val="009B297E"/>
    <w:rsid w:val="009B317A"/>
    <w:rsid w:val="009B381F"/>
    <w:rsid w:val="009B6583"/>
    <w:rsid w:val="009C0EF1"/>
    <w:rsid w:val="009C1BC4"/>
    <w:rsid w:val="009C3A21"/>
    <w:rsid w:val="009C3CEA"/>
    <w:rsid w:val="009C540B"/>
    <w:rsid w:val="009C573D"/>
    <w:rsid w:val="009C68C8"/>
    <w:rsid w:val="009C6D6B"/>
    <w:rsid w:val="009D233C"/>
    <w:rsid w:val="009D26B4"/>
    <w:rsid w:val="009D7E18"/>
    <w:rsid w:val="009E1CDD"/>
    <w:rsid w:val="009E251B"/>
    <w:rsid w:val="009E3B6B"/>
    <w:rsid w:val="009E678D"/>
    <w:rsid w:val="009E6B59"/>
    <w:rsid w:val="009E6DB0"/>
    <w:rsid w:val="009E77C5"/>
    <w:rsid w:val="009F0AEF"/>
    <w:rsid w:val="009F1443"/>
    <w:rsid w:val="009F1CEC"/>
    <w:rsid w:val="009F1F93"/>
    <w:rsid w:val="009F3CAF"/>
    <w:rsid w:val="00A00DC3"/>
    <w:rsid w:val="00A0135B"/>
    <w:rsid w:val="00A01C32"/>
    <w:rsid w:val="00A02675"/>
    <w:rsid w:val="00A030EB"/>
    <w:rsid w:val="00A03598"/>
    <w:rsid w:val="00A03653"/>
    <w:rsid w:val="00A03998"/>
    <w:rsid w:val="00A046C7"/>
    <w:rsid w:val="00A06965"/>
    <w:rsid w:val="00A069E3"/>
    <w:rsid w:val="00A07201"/>
    <w:rsid w:val="00A07FB8"/>
    <w:rsid w:val="00A10794"/>
    <w:rsid w:val="00A116F2"/>
    <w:rsid w:val="00A154B6"/>
    <w:rsid w:val="00A158AC"/>
    <w:rsid w:val="00A166E4"/>
    <w:rsid w:val="00A16855"/>
    <w:rsid w:val="00A16B2D"/>
    <w:rsid w:val="00A17C7D"/>
    <w:rsid w:val="00A200F0"/>
    <w:rsid w:val="00A2099F"/>
    <w:rsid w:val="00A24A14"/>
    <w:rsid w:val="00A26766"/>
    <w:rsid w:val="00A27842"/>
    <w:rsid w:val="00A27DDE"/>
    <w:rsid w:val="00A311FF"/>
    <w:rsid w:val="00A31DBC"/>
    <w:rsid w:val="00A32364"/>
    <w:rsid w:val="00A338B8"/>
    <w:rsid w:val="00A339F7"/>
    <w:rsid w:val="00A34144"/>
    <w:rsid w:val="00A36CFD"/>
    <w:rsid w:val="00A40C42"/>
    <w:rsid w:val="00A4131E"/>
    <w:rsid w:val="00A41769"/>
    <w:rsid w:val="00A4291A"/>
    <w:rsid w:val="00A437F5"/>
    <w:rsid w:val="00A43EB5"/>
    <w:rsid w:val="00A4467C"/>
    <w:rsid w:val="00A46824"/>
    <w:rsid w:val="00A52C7F"/>
    <w:rsid w:val="00A54C80"/>
    <w:rsid w:val="00A54E72"/>
    <w:rsid w:val="00A55945"/>
    <w:rsid w:val="00A55966"/>
    <w:rsid w:val="00A563DA"/>
    <w:rsid w:val="00A57AA5"/>
    <w:rsid w:val="00A615A7"/>
    <w:rsid w:val="00A6177D"/>
    <w:rsid w:val="00A6357F"/>
    <w:rsid w:val="00A6430C"/>
    <w:rsid w:val="00A651F6"/>
    <w:rsid w:val="00A65862"/>
    <w:rsid w:val="00A6604C"/>
    <w:rsid w:val="00A660B9"/>
    <w:rsid w:val="00A762EE"/>
    <w:rsid w:val="00A801EF"/>
    <w:rsid w:val="00A8054B"/>
    <w:rsid w:val="00A83A04"/>
    <w:rsid w:val="00A8578D"/>
    <w:rsid w:val="00A868B9"/>
    <w:rsid w:val="00A9055D"/>
    <w:rsid w:val="00A9066C"/>
    <w:rsid w:val="00A91A00"/>
    <w:rsid w:val="00A91A97"/>
    <w:rsid w:val="00A94933"/>
    <w:rsid w:val="00A95BD5"/>
    <w:rsid w:val="00A96A10"/>
    <w:rsid w:val="00A971C8"/>
    <w:rsid w:val="00A971F9"/>
    <w:rsid w:val="00A97E8A"/>
    <w:rsid w:val="00AA0811"/>
    <w:rsid w:val="00AA0CA0"/>
    <w:rsid w:val="00AA1D13"/>
    <w:rsid w:val="00AA20B7"/>
    <w:rsid w:val="00AA39EF"/>
    <w:rsid w:val="00AB0637"/>
    <w:rsid w:val="00AB097C"/>
    <w:rsid w:val="00AB10B2"/>
    <w:rsid w:val="00AB2612"/>
    <w:rsid w:val="00AB4CAF"/>
    <w:rsid w:val="00AB64A3"/>
    <w:rsid w:val="00AB73E9"/>
    <w:rsid w:val="00AC042D"/>
    <w:rsid w:val="00AC113E"/>
    <w:rsid w:val="00AC1D4F"/>
    <w:rsid w:val="00AC1DA8"/>
    <w:rsid w:val="00AC514D"/>
    <w:rsid w:val="00AC5CF6"/>
    <w:rsid w:val="00AC73E5"/>
    <w:rsid w:val="00AC75EC"/>
    <w:rsid w:val="00AC7890"/>
    <w:rsid w:val="00AD0C88"/>
    <w:rsid w:val="00AD217A"/>
    <w:rsid w:val="00AD26AD"/>
    <w:rsid w:val="00AD3E69"/>
    <w:rsid w:val="00AD3F04"/>
    <w:rsid w:val="00AD5B79"/>
    <w:rsid w:val="00AD5DDB"/>
    <w:rsid w:val="00AD660B"/>
    <w:rsid w:val="00AD71B5"/>
    <w:rsid w:val="00AD73AB"/>
    <w:rsid w:val="00AD7505"/>
    <w:rsid w:val="00AD78B0"/>
    <w:rsid w:val="00AE087F"/>
    <w:rsid w:val="00AE0EFA"/>
    <w:rsid w:val="00AE1BCB"/>
    <w:rsid w:val="00AE24AE"/>
    <w:rsid w:val="00AE24D4"/>
    <w:rsid w:val="00AE4AD8"/>
    <w:rsid w:val="00AE5CAE"/>
    <w:rsid w:val="00AE7443"/>
    <w:rsid w:val="00AE761E"/>
    <w:rsid w:val="00AF00ED"/>
    <w:rsid w:val="00AF0654"/>
    <w:rsid w:val="00AF31D5"/>
    <w:rsid w:val="00AF3AC7"/>
    <w:rsid w:val="00AF5354"/>
    <w:rsid w:val="00AF600C"/>
    <w:rsid w:val="00AF62D7"/>
    <w:rsid w:val="00B015CE"/>
    <w:rsid w:val="00B01BFE"/>
    <w:rsid w:val="00B0315A"/>
    <w:rsid w:val="00B04C93"/>
    <w:rsid w:val="00B06581"/>
    <w:rsid w:val="00B07087"/>
    <w:rsid w:val="00B1020A"/>
    <w:rsid w:val="00B10B48"/>
    <w:rsid w:val="00B1154F"/>
    <w:rsid w:val="00B13DDB"/>
    <w:rsid w:val="00B158E1"/>
    <w:rsid w:val="00B16595"/>
    <w:rsid w:val="00B1694E"/>
    <w:rsid w:val="00B178C4"/>
    <w:rsid w:val="00B179C7"/>
    <w:rsid w:val="00B17B96"/>
    <w:rsid w:val="00B17FB2"/>
    <w:rsid w:val="00B22B75"/>
    <w:rsid w:val="00B26618"/>
    <w:rsid w:val="00B2779E"/>
    <w:rsid w:val="00B31474"/>
    <w:rsid w:val="00B3199D"/>
    <w:rsid w:val="00B32293"/>
    <w:rsid w:val="00B32DE5"/>
    <w:rsid w:val="00B34817"/>
    <w:rsid w:val="00B35102"/>
    <w:rsid w:val="00B35A7D"/>
    <w:rsid w:val="00B36213"/>
    <w:rsid w:val="00B36BF8"/>
    <w:rsid w:val="00B376A7"/>
    <w:rsid w:val="00B37B02"/>
    <w:rsid w:val="00B40DE2"/>
    <w:rsid w:val="00B46690"/>
    <w:rsid w:val="00B46ED2"/>
    <w:rsid w:val="00B4791F"/>
    <w:rsid w:val="00B50260"/>
    <w:rsid w:val="00B51406"/>
    <w:rsid w:val="00B518B0"/>
    <w:rsid w:val="00B5190F"/>
    <w:rsid w:val="00B52332"/>
    <w:rsid w:val="00B526E6"/>
    <w:rsid w:val="00B52BAE"/>
    <w:rsid w:val="00B53DFF"/>
    <w:rsid w:val="00B54F14"/>
    <w:rsid w:val="00B55941"/>
    <w:rsid w:val="00B56040"/>
    <w:rsid w:val="00B56176"/>
    <w:rsid w:val="00B60266"/>
    <w:rsid w:val="00B6241A"/>
    <w:rsid w:val="00B634EB"/>
    <w:rsid w:val="00B638E4"/>
    <w:rsid w:val="00B63954"/>
    <w:rsid w:val="00B6467F"/>
    <w:rsid w:val="00B70195"/>
    <w:rsid w:val="00B70AA4"/>
    <w:rsid w:val="00B71374"/>
    <w:rsid w:val="00B737E4"/>
    <w:rsid w:val="00B74121"/>
    <w:rsid w:val="00B75DA0"/>
    <w:rsid w:val="00B76CE6"/>
    <w:rsid w:val="00B77A5D"/>
    <w:rsid w:val="00B80229"/>
    <w:rsid w:val="00B809EC"/>
    <w:rsid w:val="00B83D86"/>
    <w:rsid w:val="00B8532A"/>
    <w:rsid w:val="00B85C41"/>
    <w:rsid w:val="00B85D44"/>
    <w:rsid w:val="00B8725D"/>
    <w:rsid w:val="00B906C9"/>
    <w:rsid w:val="00B90BBD"/>
    <w:rsid w:val="00B91F30"/>
    <w:rsid w:val="00B928F2"/>
    <w:rsid w:val="00B92CF2"/>
    <w:rsid w:val="00B933CC"/>
    <w:rsid w:val="00B93ABE"/>
    <w:rsid w:val="00B93C50"/>
    <w:rsid w:val="00B95E68"/>
    <w:rsid w:val="00B9711C"/>
    <w:rsid w:val="00BA0E54"/>
    <w:rsid w:val="00BA11D4"/>
    <w:rsid w:val="00BA2A24"/>
    <w:rsid w:val="00BA5686"/>
    <w:rsid w:val="00BA5E3D"/>
    <w:rsid w:val="00BA60DF"/>
    <w:rsid w:val="00BA6966"/>
    <w:rsid w:val="00BA7AE0"/>
    <w:rsid w:val="00BA7D4E"/>
    <w:rsid w:val="00BB0217"/>
    <w:rsid w:val="00BB10C4"/>
    <w:rsid w:val="00BB15F3"/>
    <w:rsid w:val="00BC0672"/>
    <w:rsid w:val="00BC30D6"/>
    <w:rsid w:val="00BC3142"/>
    <w:rsid w:val="00BC5D24"/>
    <w:rsid w:val="00BC75FC"/>
    <w:rsid w:val="00BD05A1"/>
    <w:rsid w:val="00BD45A6"/>
    <w:rsid w:val="00BD5FEB"/>
    <w:rsid w:val="00BD68C8"/>
    <w:rsid w:val="00BE0953"/>
    <w:rsid w:val="00BE0A50"/>
    <w:rsid w:val="00BE3C86"/>
    <w:rsid w:val="00BE497C"/>
    <w:rsid w:val="00BE514A"/>
    <w:rsid w:val="00BE6739"/>
    <w:rsid w:val="00BE729E"/>
    <w:rsid w:val="00BF095C"/>
    <w:rsid w:val="00BF1D6A"/>
    <w:rsid w:val="00BF3A3F"/>
    <w:rsid w:val="00BF43C6"/>
    <w:rsid w:val="00BF55C1"/>
    <w:rsid w:val="00BF612B"/>
    <w:rsid w:val="00BF63BA"/>
    <w:rsid w:val="00C006B7"/>
    <w:rsid w:val="00C0082F"/>
    <w:rsid w:val="00C00C2D"/>
    <w:rsid w:val="00C0136C"/>
    <w:rsid w:val="00C0161D"/>
    <w:rsid w:val="00C03C54"/>
    <w:rsid w:val="00C0497F"/>
    <w:rsid w:val="00C12E51"/>
    <w:rsid w:val="00C1305C"/>
    <w:rsid w:val="00C16412"/>
    <w:rsid w:val="00C17D16"/>
    <w:rsid w:val="00C20696"/>
    <w:rsid w:val="00C20AF2"/>
    <w:rsid w:val="00C21288"/>
    <w:rsid w:val="00C21A65"/>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6934"/>
    <w:rsid w:val="00C4739D"/>
    <w:rsid w:val="00C477B4"/>
    <w:rsid w:val="00C5163F"/>
    <w:rsid w:val="00C527C6"/>
    <w:rsid w:val="00C53902"/>
    <w:rsid w:val="00C53D5C"/>
    <w:rsid w:val="00C54B1C"/>
    <w:rsid w:val="00C56389"/>
    <w:rsid w:val="00C56D84"/>
    <w:rsid w:val="00C5747C"/>
    <w:rsid w:val="00C57A5F"/>
    <w:rsid w:val="00C61340"/>
    <w:rsid w:val="00C66DB1"/>
    <w:rsid w:val="00C67F28"/>
    <w:rsid w:val="00C70730"/>
    <w:rsid w:val="00C72C79"/>
    <w:rsid w:val="00C72FE2"/>
    <w:rsid w:val="00C73382"/>
    <w:rsid w:val="00C734B6"/>
    <w:rsid w:val="00C745C1"/>
    <w:rsid w:val="00C75E8A"/>
    <w:rsid w:val="00C769FF"/>
    <w:rsid w:val="00C8292F"/>
    <w:rsid w:val="00C836CE"/>
    <w:rsid w:val="00C851D1"/>
    <w:rsid w:val="00C8592F"/>
    <w:rsid w:val="00C85A78"/>
    <w:rsid w:val="00C85D12"/>
    <w:rsid w:val="00C87214"/>
    <w:rsid w:val="00C87996"/>
    <w:rsid w:val="00C87FAE"/>
    <w:rsid w:val="00C90919"/>
    <w:rsid w:val="00C916B1"/>
    <w:rsid w:val="00C9194D"/>
    <w:rsid w:val="00C92962"/>
    <w:rsid w:val="00C92B42"/>
    <w:rsid w:val="00C941AD"/>
    <w:rsid w:val="00C95C85"/>
    <w:rsid w:val="00C967D0"/>
    <w:rsid w:val="00C97A49"/>
    <w:rsid w:val="00CA0E67"/>
    <w:rsid w:val="00CA0FB0"/>
    <w:rsid w:val="00CA2134"/>
    <w:rsid w:val="00CA463E"/>
    <w:rsid w:val="00CB0E20"/>
    <w:rsid w:val="00CB1A90"/>
    <w:rsid w:val="00CB2092"/>
    <w:rsid w:val="00CB2294"/>
    <w:rsid w:val="00CB38B6"/>
    <w:rsid w:val="00CB54E9"/>
    <w:rsid w:val="00CC030B"/>
    <w:rsid w:val="00CC1C90"/>
    <w:rsid w:val="00CC3FBF"/>
    <w:rsid w:val="00CC635B"/>
    <w:rsid w:val="00CC6BA5"/>
    <w:rsid w:val="00CC7F6D"/>
    <w:rsid w:val="00CD1489"/>
    <w:rsid w:val="00CD38C8"/>
    <w:rsid w:val="00CD51FF"/>
    <w:rsid w:val="00CD5528"/>
    <w:rsid w:val="00CD62A1"/>
    <w:rsid w:val="00CE037D"/>
    <w:rsid w:val="00CE0475"/>
    <w:rsid w:val="00CE1259"/>
    <w:rsid w:val="00CE2038"/>
    <w:rsid w:val="00CE245E"/>
    <w:rsid w:val="00CE2A96"/>
    <w:rsid w:val="00CE6B2C"/>
    <w:rsid w:val="00CE6F91"/>
    <w:rsid w:val="00CF0B64"/>
    <w:rsid w:val="00CF177C"/>
    <w:rsid w:val="00CF20B9"/>
    <w:rsid w:val="00CF43BE"/>
    <w:rsid w:val="00CF4E27"/>
    <w:rsid w:val="00CF6463"/>
    <w:rsid w:val="00CF668E"/>
    <w:rsid w:val="00CF66D8"/>
    <w:rsid w:val="00CF6F34"/>
    <w:rsid w:val="00CF7102"/>
    <w:rsid w:val="00D01650"/>
    <w:rsid w:val="00D01D63"/>
    <w:rsid w:val="00D020A3"/>
    <w:rsid w:val="00D0254D"/>
    <w:rsid w:val="00D03593"/>
    <w:rsid w:val="00D059EA"/>
    <w:rsid w:val="00D05A67"/>
    <w:rsid w:val="00D0785D"/>
    <w:rsid w:val="00D10BFA"/>
    <w:rsid w:val="00D10C68"/>
    <w:rsid w:val="00D10F8F"/>
    <w:rsid w:val="00D117B2"/>
    <w:rsid w:val="00D127A9"/>
    <w:rsid w:val="00D12F20"/>
    <w:rsid w:val="00D16E08"/>
    <w:rsid w:val="00D175C5"/>
    <w:rsid w:val="00D20538"/>
    <w:rsid w:val="00D21D5B"/>
    <w:rsid w:val="00D22AB9"/>
    <w:rsid w:val="00D24AA8"/>
    <w:rsid w:val="00D24ABB"/>
    <w:rsid w:val="00D24B67"/>
    <w:rsid w:val="00D26822"/>
    <w:rsid w:val="00D350AB"/>
    <w:rsid w:val="00D3547E"/>
    <w:rsid w:val="00D35865"/>
    <w:rsid w:val="00D36C6F"/>
    <w:rsid w:val="00D36E78"/>
    <w:rsid w:val="00D40C55"/>
    <w:rsid w:val="00D4117C"/>
    <w:rsid w:val="00D452A2"/>
    <w:rsid w:val="00D45CD7"/>
    <w:rsid w:val="00D4622F"/>
    <w:rsid w:val="00D46643"/>
    <w:rsid w:val="00D47303"/>
    <w:rsid w:val="00D505B3"/>
    <w:rsid w:val="00D515FD"/>
    <w:rsid w:val="00D5362B"/>
    <w:rsid w:val="00D53EF1"/>
    <w:rsid w:val="00D56740"/>
    <w:rsid w:val="00D56F73"/>
    <w:rsid w:val="00D57036"/>
    <w:rsid w:val="00D57F8E"/>
    <w:rsid w:val="00D61CE7"/>
    <w:rsid w:val="00D63AA9"/>
    <w:rsid w:val="00D82309"/>
    <w:rsid w:val="00D83B7A"/>
    <w:rsid w:val="00D83BDF"/>
    <w:rsid w:val="00D84D59"/>
    <w:rsid w:val="00D85AB1"/>
    <w:rsid w:val="00D86CE5"/>
    <w:rsid w:val="00D904E4"/>
    <w:rsid w:val="00D90BDE"/>
    <w:rsid w:val="00D91EE9"/>
    <w:rsid w:val="00D96175"/>
    <w:rsid w:val="00D97974"/>
    <w:rsid w:val="00DA0252"/>
    <w:rsid w:val="00DA10EA"/>
    <w:rsid w:val="00DA1416"/>
    <w:rsid w:val="00DA1699"/>
    <w:rsid w:val="00DA17F1"/>
    <w:rsid w:val="00DA5050"/>
    <w:rsid w:val="00DA5446"/>
    <w:rsid w:val="00DA64E5"/>
    <w:rsid w:val="00DA6D09"/>
    <w:rsid w:val="00DA6E69"/>
    <w:rsid w:val="00DA7BA0"/>
    <w:rsid w:val="00DB03A6"/>
    <w:rsid w:val="00DB0592"/>
    <w:rsid w:val="00DB2118"/>
    <w:rsid w:val="00DB230E"/>
    <w:rsid w:val="00DB25DD"/>
    <w:rsid w:val="00DB35EC"/>
    <w:rsid w:val="00DB385C"/>
    <w:rsid w:val="00DB3AFD"/>
    <w:rsid w:val="00DB5571"/>
    <w:rsid w:val="00DB653C"/>
    <w:rsid w:val="00DB7458"/>
    <w:rsid w:val="00DC05CE"/>
    <w:rsid w:val="00DC07C1"/>
    <w:rsid w:val="00DC227A"/>
    <w:rsid w:val="00DC2677"/>
    <w:rsid w:val="00DC3239"/>
    <w:rsid w:val="00DC5B5C"/>
    <w:rsid w:val="00DC7127"/>
    <w:rsid w:val="00DD156F"/>
    <w:rsid w:val="00DD1769"/>
    <w:rsid w:val="00DD1B10"/>
    <w:rsid w:val="00DD38F4"/>
    <w:rsid w:val="00DD5356"/>
    <w:rsid w:val="00DE1237"/>
    <w:rsid w:val="00DE1C0B"/>
    <w:rsid w:val="00DE2956"/>
    <w:rsid w:val="00DE311E"/>
    <w:rsid w:val="00DE332F"/>
    <w:rsid w:val="00DE48E7"/>
    <w:rsid w:val="00DE4FCD"/>
    <w:rsid w:val="00DE5BA8"/>
    <w:rsid w:val="00DF0453"/>
    <w:rsid w:val="00DF0CF7"/>
    <w:rsid w:val="00DF2BA5"/>
    <w:rsid w:val="00DF2BCF"/>
    <w:rsid w:val="00DF515B"/>
    <w:rsid w:val="00DF55C6"/>
    <w:rsid w:val="00DF5909"/>
    <w:rsid w:val="00DF5C7D"/>
    <w:rsid w:val="00DF6142"/>
    <w:rsid w:val="00DF7105"/>
    <w:rsid w:val="00DF75E3"/>
    <w:rsid w:val="00DF7DD8"/>
    <w:rsid w:val="00E00061"/>
    <w:rsid w:val="00E017EA"/>
    <w:rsid w:val="00E03646"/>
    <w:rsid w:val="00E039B9"/>
    <w:rsid w:val="00E03C69"/>
    <w:rsid w:val="00E0724F"/>
    <w:rsid w:val="00E10F43"/>
    <w:rsid w:val="00E12B1D"/>
    <w:rsid w:val="00E13FCF"/>
    <w:rsid w:val="00E152C3"/>
    <w:rsid w:val="00E16056"/>
    <w:rsid w:val="00E16E94"/>
    <w:rsid w:val="00E17AA8"/>
    <w:rsid w:val="00E17C77"/>
    <w:rsid w:val="00E27036"/>
    <w:rsid w:val="00E27239"/>
    <w:rsid w:val="00E313D5"/>
    <w:rsid w:val="00E3144B"/>
    <w:rsid w:val="00E31896"/>
    <w:rsid w:val="00E34132"/>
    <w:rsid w:val="00E36648"/>
    <w:rsid w:val="00E371ED"/>
    <w:rsid w:val="00E37D40"/>
    <w:rsid w:val="00E405EB"/>
    <w:rsid w:val="00E41CB3"/>
    <w:rsid w:val="00E43169"/>
    <w:rsid w:val="00E43896"/>
    <w:rsid w:val="00E44630"/>
    <w:rsid w:val="00E4576C"/>
    <w:rsid w:val="00E47051"/>
    <w:rsid w:val="00E533C4"/>
    <w:rsid w:val="00E54FE5"/>
    <w:rsid w:val="00E5529A"/>
    <w:rsid w:val="00E56EF7"/>
    <w:rsid w:val="00E573B9"/>
    <w:rsid w:val="00E60936"/>
    <w:rsid w:val="00E61412"/>
    <w:rsid w:val="00E62527"/>
    <w:rsid w:val="00E62981"/>
    <w:rsid w:val="00E6512D"/>
    <w:rsid w:val="00E67450"/>
    <w:rsid w:val="00E70107"/>
    <w:rsid w:val="00E70A55"/>
    <w:rsid w:val="00E71289"/>
    <w:rsid w:val="00E7174C"/>
    <w:rsid w:val="00E71CBB"/>
    <w:rsid w:val="00E71FC1"/>
    <w:rsid w:val="00E71FDF"/>
    <w:rsid w:val="00E72036"/>
    <w:rsid w:val="00E73381"/>
    <w:rsid w:val="00E77183"/>
    <w:rsid w:val="00E80318"/>
    <w:rsid w:val="00E807E3"/>
    <w:rsid w:val="00E8082A"/>
    <w:rsid w:val="00E81B17"/>
    <w:rsid w:val="00E82138"/>
    <w:rsid w:val="00E84D70"/>
    <w:rsid w:val="00E8747D"/>
    <w:rsid w:val="00E90267"/>
    <w:rsid w:val="00E91173"/>
    <w:rsid w:val="00E91314"/>
    <w:rsid w:val="00E92606"/>
    <w:rsid w:val="00E94567"/>
    <w:rsid w:val="00E964F7"/>
    <w:rsid w:val="00E96ABA"/>
    <w:rsid w:val="00EA0390"/>
    <w:rsid w:val="00EA0758"/>
    <w:rsid w:val="00EA482D"/>
    <w:rsid w:val="00EA6FFA"/>
    <w:rsid w:val="00EA7B45"/>
    <w:rsid w:val="00EB1264"/>
    <w:rsid w:val="00EB26C7"/>
    <w:rsid w:val="00EB3651"/>
    <w:rsid w:val="00EB4521"/>
    <w:rsid w:val="00EB4740"/>
    <w:rsid w:val="00EB51B4"/>
    <w:rsid w:val="00EB5C06"/>
    <w:rsid w:val="00EB6C2A"/>
    <w:rsid w:val="00EB7434"/>
    <w:rsid w:val="00EB7EBB"/>
    <w:rsid w:val="00EC01CC"/>
    <w:rsid w:val="00EC0577"/>
    <w:rsid w:val="00EC117E"/>
    <w:rsid w:val="00EC1450"/>
    <w:rsid w:val="00EC1518"/>
    <w:rsid w:val="00EC2F55"/>
    <w:rsid w:val="00EC4B2C"/>
    <w:rsid w:val="00EC58C3"/>
    <w:rsid w:val="00EC6BC6"/>
    <w:rsid w:val="00EC6D7C"/>
    <w:rsid w:val="00ED1952"/>
    <w:rsid w:val="00ED4A68"/>
    <w:rsid w:val="00ED573C"/>
    <w:rsid w:val="00ED7E97"/>
    <w:rsid w:val="00EE1FF0"/>
    <w:rsid w:val="00EE25BE"/>
    <w:rsid w:val="00EE4044"/>
    <w:rsid w:val="00EE4AFF"/>
    <w:rsid w:val="00EE5C58"/>
    <w:rsid w:val="00EE6D1F"/>
    <w:rsid w:val="00EE7124"/>
    <w:rsid w:val="00EF0261"/>
    <w:rsid w:val="00EF07D2"/>
    <w:rsid w:val="00EF17B9"/>
    <w:rsid w:val="00EF212B"/>
    <w:rsid w:val="00EF3BDE"/>
    <w:rsid w:val="00EF4462"/>
    <w:rsid w:val="00EF4907"/>
    <w:rsid w:val="00EF4EA2"/>
    <w:rsid w:val="00EF5DA5"/>
    <w:rsid w:val="00EF6925"/>
    <w:rsid w:val="00EF7C81"/>
    <w:rsid w:val="00F00441"/>
    <w:rsid w:val="00F03723"/>
    <w:rsid w:val="00F03935"/>
    <w:rsid w:val="00F0483D"/>
    <w:rsid w:val="00F0543E"/>
    <w:rsid w:val="00F05CCF"/>
    <w:rsid w:val="00F11173"/>
    <w:rsid w:val="00F149CF"/>
    <w:rsid w:val="00F15363"/>
    <w:rsid w:val="00F17B70"/>
    <w:rsid w:val="00F2072D"/>
    <w:rsid w:val="00F21D78"/>
    <w:rsid w:val="00F220AA"/>
    <w:rsid w:val="00F22601"/>
    <w:rsid w:val="00F232B2"/>
    <w:rsid w:val="00F2462F"/>
    <w:rsid w:val="00F24CEE"/>
    <w:rsid w:val="00F24E11"/>
    <w:rsid w:val="00F25ABF"/>
    <w:rsid w:val="00F25D65"/>
    <w:rsid w:val="00F26254"/>
    <w:rsid w:val="00F2673B"/>
    <w:rsid w:val="00F26C17"/>
    <w:rsid w:val="00F30D4D"/>
    <w:rsid w:val="00F3142C"/>
    <w:rsid w:val="00F3243D"/>
    <w:rsid w:val="00F331D0"/>
    <w:rsid w:val="00F34E1E"/>
    <w:rsid w:val="00F350EF"/>
    <w:rsid w:val="00F36262"/>
    <w:rsid w:val="00F373DB"/>
    <w:rsid w:val="00F41BC1"/>
    <w:rsid w:val="00F4340D"/>
    <w:rsid w:val="00F440A3"/>
    <w:rsid w:val="00F47560"/>
    <w:rsid w:val="00F5196E"/>
    <w:rsid w:val="00F51D5A"/>
    <w:rsid w:val="00F51D84"/>
    <w:rsid w:val="00F53A07"/>
    <w:rsid w:val="00F54294"/>
    <w:rsid w:val="00F54945"/>
    <w:rsid w:val="00F55CC7"/>
    <w:rsid w:val="00F560E4"/>
    <w:rsid w:val="00F56CFB"/>
    <w:rsid w:val="00F628EB"/>
    <w:rsid w:val="00F6367A"/>
    <w:rsid w:val="00F64EAA"/>
    <w:rsid w:val="00F652D8"/>
    <w:rsid w:val="00F66D45"/>
    <w:rsid w:val="00F6780E"/>
    <w:rsid w:val="00F709C3"/>
    <w:rsid w:val="00F70C33"/>
    <w:rsid w:val="00F7266B"/>
    <w:rsid w:val="00F7533A"/>
    <w:rsid w:val="00F75E07"/>
    <w:rsid w:val="00F80135"/>
    <w:rsid w:val="00F8037D"/>
    <w:rsid w:val="00F80748"/>
    <w:rsid w:val="00F815BC"/>
    <w:rsid w:val="00F8293A"/>
    <w:rsid w:val="00F82B73"/>
    <w:rsid w:val="00F82FC6"/>
    <w:rsid w:val="00F83C83"/>
    <w:rsid w:val="00F8683F"/>
    <w:rsid w:val="00F86887"/>
    <w:rsid w:val="00F92E87"/>
    <w:rsid w:val="00F935DE"/>
    <w:rsid w:val="00F93814"/>
    <w:rsid w:val="00F94A48"/>
    <w:rsid w:val="00F95299"/>
    <w:rsid w:val="00F95C73"/>
    <w:rsid w:val="00F95E98"/>
    <w:rsid w:val="00F97851"/>
    <w:rsid w:val="00F97F64"/>
    <w:rsid w:val="00FA1A9D"/>
    <w:rsid w:val="00FA1EF4"/>
    <w:rsid w:val="00FA405A"/>
    <w:rsid w:val="00FA497F"/>
    <w:rsid w:val="00FA4D21"/>
    <w:rsid w:val="00FA4D44"/>
    <w:rsid w:val="00FA5891"/>
    <w:rsid w:val="00FA5BB8"/>
    <w:rsid w:val="00FB21DB"/>
    <w:rsid w:val="00FB3292"/>
    <w:rsid w:val="00FB3CA1"/>
    <w:rsid w:val="00FB5595"/>
    <w:rsid w:val="00FB6246"/>
    <w:rsid w:val="00FC32ED"/>
    <w:rsid w:val="00FC3D3D"/>
    <w:rsid w:val="00FC4F14"/>
    <w:rsid w:val="00FC7716"/>
    <w:rsid w:val="00FD0192"/>
    <w:rsid w:val="00FD29F4"/>
    <w:rsid w:val="00FD2ADE"/>
    <w:rsid w:val="00FD30CB"/>
    <w:rsid w:val="00FD5323"/>
    <w:rsid w:val="00FD6596"/>
    <w:rsid w:val="00FD7B7A"/>
    <w:rsid w:val="00FD7BAA"/>
    <w:rsid w:val="00FE01CE"/>
    <w:rsid w:val="00FE2243"/>
    <w:rsid w:val="00FE53C6"/>
    <w:rsid w:val="00FE59F2"/>
    <w:rsid w:val="00FF0EAF"/>
    <w:rsid w:val="00FF12FF"/>
    <w:rsid w:val="00FF2390"/>
    <w:rsid w:val="00FF2CB4"/>
    <w:rsid w:val="00FF45A1"/>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81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 w:type="paragraph" w:styleId="Brdtekst">
    <w:name w:val="Body Text"/>
    <w:basedOn w:val="Normal"/>
    <w:link w:val="BrdtekstTegn"/>
    <w:uiPriority w:val="99"/>
    <w:semiHidden/>
    <w:unhideWhenUsed/>
    <w:rsid w:val="00EF07D2"/>
    <w:pPr>
      <w:spacing w:after="120"/>
    </w:pPr>
  </w:style>
  <w:style w:type="character" w:customStyle="1" w:styleId="BrdtekstTegn">
    <w:name w:val="Brødtekst Tegn"/>
    <w:basedOn w:val="Standardskriftforavsnitt"/>
    <w:link w:val="Brdtekst"/>
    <w:uiPriority w:val="99"/>
    <w:semiHidden/>
    <w:rsid w:val="00EF07D2"/>
    <w:rPr>
      <w:rFonts w:ascii="Georgia" w:hAnsi="Georgia"/>
      <w:sz w:val="24"/>
      <w:lang w:val="en-US"/>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header" Target="header14.xml"/><Relationship Id="rId21" Type="http://schemas.openxmlformats.org/officeDocument/2006/relationships/image" Target="media/image6.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header" Target="header7.xml"/><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header" Target="header11.xml"/><Relationship Id="rId112" Type="http://schemas.openxmlformats.org/officeDocument/2006/relationships/image" Target="media/image78.jpeg"/><Relationship Id="rId16" Type="http://schemas.openxmlformats.org/officeDocument/2006/relationships/image" Target="media/image1.jpeg"/><Relationship Id="rId107" Type="http://schemas.openxmlformats.org/officeDocument/2006/relationships/image" Target="media/image73.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hyperlink" Target="https://www.meteor.com/screencast" TargetMode="External"/><Relationship Id="rId66" Type="http://schemas.openxmlformats.org/officeDocument/2006/relationships/image" Target="media/image46.jpeg"/><Relationship Id="rId74" Type="http://schemas.openxmlformats.org/officeDocument/2006/relationships/image" Target="media/image54.jpeg"/><Relationship Id="rId79" Type="http://schemas.openxmlformats.org/officeDocument/2006/relationships/image" Target="media/image59.jpeg"/><Relationship Id="rId87" Type="http://schemas.openxmlformats.org/officeDocument/2006/relationships/header" Target="header9.xml"/><Relationship Id="rId102" Type="http://schemas.openxmlformats.org/officeDocument/2006/relationships/image" Target="media/image68.jpeg"/><Relationship Id="rId110" Type="http://schemas.openxmlformats.org/officeDocument/2006/relationships/image" Target="media/image76.jpeg"/><Relationship Id="rId115"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42.jpeg"/><Relationship Id="rId82" Type="http://schemas.openxmlformats.org/officeDocument/2006/relationships/image" Target="media/image62.jpeg"/><Relationship Id="rId90" Type="http://schemas.openxmlformats.org/officeDocument/2006/relationships/header" Target="header12.xml"/><Relationship Id="rId95" Type="http://schemas.openxmlformats.org/officeDocument/2006/relationships/hyperlink" Target="https://github.com/Weswit/Lightstreamer-toolkit-socket.io-benchmark/tree/master/client/src/loadtestclient/client"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jpeg"/><Relationship Id="rId100" Type="http://schemas.openxmlformats.org/officeDocument/2006/relationships/image" Target="media/image66.jpeg"/><Relationship Id="rId105" Type="http://schemas.openxmlformats.org/officeDocument/2006/relationships/image" Target="media/image71.jpeg"/><Relationship Id="rId113" Type="http://schemas.openxmlformats.org/officeDocument/2006/relationships/image" Target="media/image79.jpeg"/><Relationship Id="rId118" Type="http://schemas.openxmlformats.org/officeDocument/2006/relationships/fontTable" Target="fontTable.xml"/><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2.jpeg"/><Relationship Id="rId80" Type="http://schemas.openxmlformats.org/officeDocument/2006/relationships/image" Target="media/image60.jpeg"/><Relationship Id="rId85" Type="http://schemas.openxmlformats.org/officeDocument/2006/relationships/chart" Target="charts/chart1.xml"/><Relationship Id="rId93" Type="http://schemas.openxmlformats.org/officeDocument/2006/relationships/hyperlink" Target="mailto:kjohann@student.matnat.uio.no" TargetMode="External"/><Relationship Id="rId98" Type="http://schemas.openxmlformats.org/officeDocument/2006/relationships/hyperlink" Target="mailto:simone.fabiano@lightstreamer.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0.jpeg"/><Relationship Id="rId67" Type="http://schemas.openxmlformats.org/officeDocument/2006/relationships/image" Target="media/image47.jpeg"/><Relationship Id="rId103" Type="http://schemas.openxmlformats.org/officeDocument/2006/relationships/image" Target="media/image69.jpeg"/><Relationship Id="rId108" Type="http://schemas.openxmlformats.org/officeDocument/2006/relationships/image" Target="media/image74.jpeg"/><Relationship Id="rId116" Type="http://schemas.openxmlformats.org/officeDocument/2006/relationships/image" Target="media/image82.jpeg"/><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header" Target="header10.xml"/><Relationship Id="rId91" Type="http://schemas.openxmlformats.org/officeDocument/2006/relationships/header" Target="header13.xml"/><Relationship Id="rId96" Type="http://schemas.openxmlformats.org/officeDocument/2006/relationships/hyperlink" Target="http://www.weswit.com/" TargetMode="External"/><Relationship Id="rId111"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2.jpeg"/><Relationship Id="rId114" Type="http://schemas.openxmlformats.org/officeDocument/2006/relationships/image" Target="media/image80.jpeg"/><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header" Target="header8.xml"/><Relationship Id="rId94" Type="http://schemas.openxmlformats.org/officeDocument/2006/relationships/hyperlink" Target="http://socket.io/" TargetMode="External"/><Relationship Id="rId99" Type="http://schemas.openxmlformats.org/officeDocument/2006/relationships/image" Target="media/image65.jpeg"/><Relationship Id="rId10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5.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6.jpeg"/><Relationship Id="rId97" Type="http://schemas.openxmlformats.org/officeDocument/2006/relationships/hyperlink" Target="http://www.lightstreamer.com/" TargetMode="External"/><Relationship Id="rId104" Type="http://schemas.openxmlformats.org/officeDocument/2006/relationships/image" Target="media/image70.jpe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hyperlink" Target="mailto:simone.fabiano@lightstreamer.com"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03110912"/>
        <c:axId val="103176832"/>
      </c:lineChart>
      <c:catAx>
        <c:axId val="103110912"/>
        <c:scaling>
          <c:orientation val="minMax"/>
        </c:scaling>
        <c:axPos val="b"/>
        <c:title>
          <c:tx>
            <c:rich>
              <a:bodyPr/>
              <a:lstStyle/>
              <a:p>
                <a:pPr>
                  <a:defRPr/>
                </a:pPr>
                <a:r>
                  <a:rPr lang="nb-NO"/>
                  <a:t>Number of clients</a:t>
                </a:r>
              </a:p>
            </c:rich>
          </c:tx>
        </c:title>
        <c:numFmt formatCode="General" sourceLinked="1"/>
        <c:tickLblPos val="nextTo"/>
        <c:crossAx val="103176832"/>
        <c:crosses val="autoZero"/>
        <c:auto val="1"/>
        <c:lblAlgn val="ctr"/>
        <c:lblOffset val="100"/>
      </c:catAx>
      <c:valAx>
        <c:axId val="103176832"/>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03110912"/>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2973501-8487-4469-AB48-16559B99E4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6545</TotalTime>
  <Pages>158</Pages>
  <Words>62079</Words>
  <Characters>329024</Characters>
  <Application>Microsoft Office Word</Application>
  <DocSecurity>0</DocSecurity>
  <Lines>2741</Lines>
  <Paragraphs>780</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390323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405</cp:revision>
  <cp:lastPrinted>2014-04-15T11:03:00Z</cp:lastPrinted>
  <dcterms:created xsi:type="dcterms:W3CDTF">2014-03-25T15:24:00Z</dcterms:created>
  <dcterms:modified xsi:type="dcterms:W3CDTF">2014-04-15T11:13:00Z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