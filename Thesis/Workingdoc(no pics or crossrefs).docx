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7710" w:rsidRPr="00BF1D6A" w:rsidRDefault="003F7710" w:rsidP="00BC0672">
      <w:pPr>
        <w:rPr>
          <w:color w:val="FF0000"/>
        </w:rPr>
        <w:sectPr w:rsidR="003F7710" w:rsidRPr="00BF1D6A" w:rsidSect="00EC6BC6">
          <w:footerReference w:type="default" r:id="rId8"/>
          <w:footerReference w:type="first" r:id="rId9"/>
          <w:pgSz w:w="11906" w:h="16838"/>
          <w:pgMar w:top="1417" w:right="1417" w:bottom="1417" w:left="1417" w:header="708" w:footer="708" w:gutter="0"/>
          <w:pgNumType w:start="0"/>
          <w:cols w:space="708"/>
          <w:titlePg/>
          <w:docGrid w:linePitch="360"/>
        </w:sectPr>
      </w:pPr>
      <w:r w:rsidRPr="00BF1D6A">
        <w:rPr>
          <w:color w:val="FF0000"/>
        </w:rPr>
        <w:t>NB: All in-paper notes will be marked with the word TODO in upper case letters.</w:t>
      </w:r>
      <w:r w:rsidRPr="00BF1D6A">
        <w:rPr>
          <w:color w:val="FF0000"/>
        </w:rPr>
        <w:br/>
        <w:t xml:space="preserve">TODO: </w:t>
      </w:r>
      <w:proofErr w:type="spellStart"/>
      <w:r w:rsidRPr="00BF1D6A">
        <w:rPr>
          <w:color w:val="FF0000"/>
        </w:rPr>
        <w:t>Frontpage</w:t>
      </w:r>
      <w:proofErr w:type="spellEnd"/>
      <w:r w:rsidRPr="00BF1D6A">
        <w:rPr>
          <w:color w:val="FF0000"/>
        </w:rPr>
        <w:t xml:space="preserve"> goes here! Fix in a </w:t>
      </w:r>
      <w:proofErr w:type="spellStart"/>
      <w:r w:rsidRPr="00BF1D6A">
        <w:rPr>
          <w:color w:val="FF0000"/>
        </w:rPr>
        <w:t>pdf</w:t>
      </w:r>
      <w:proofErr w:type="spellEnd"/>
      <w:r w:rsidRPr="00BF1D6A">
        <w:rPr>
          <w:color w:val="FF0000"/>
        </w:rPr>
        <w:t xml:space="preserve"> creator?</w:t>
      </w:r>
    </w:p>
    <w:p w:rsidR="003F7710" w:rsidRPr="000156A3" w:rsidRDefault="003F7710" w:rsidP="00736B2C">
      <w:pPr>
        <w:pStyle w:val="Overskrift1"/>
        <w:numPr>
          <w:ilvl w:val="0"/>
          <w:numId w:val="0"/>
        </w:numPr>
        <w:ind w:left="709" w:hanging="709"/>
        <w:rPr>
          <w:lang w:val="en-US"/>
        </w:rPr>
      </w:pPr>
      <w:bookmarkStart w:id="0" w:name="_Toc382664903"/>
      <w:r w:rsidRPr="000156A3">
        <w:rPr>
          <w:lang w:val="en-US"/>
        </w:rPr>
        <w:lastRenderedPageBreak/>
        <w:t>Abstract</w:t>
      </w:r>
      <w:bookmarkEnd w:id="0"/>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2E2609" w:rsidRDefault="005D2929">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2664903" w:history="1">
            <w:r w:rsidR="002E2609" w:rsidRPr="00D80CDC">
              <w:rPr>
                <w:rStyle w:val="Hyperkobling"/>
                <w:noProof/>
              </w:rPr>
              <w:t>Abstract</w:t>
            </w:r>
            <w:r w:rsidR="002E2609">
              <w:rPr>
                <w:noProof/>
                <w:webHidden/>
              </w:rPr>
              <w:tab/>
            </w:r>
            <w:r>
              <w:rPr>
                <w:noProof/>
                <w:webHidden/>
              </w:rPr>
              <w:fldChar w:fldCharType="begin"/>
            </w:r>
            <w:r w:rsidR="002E2609">
              <w:rPr>
                <w:noProof/>
                <w:webHidden/>
              </w:rPr>
              <w:instrText xml:space="preserve"> PAGEREF _Toc382664903 \h </w:instrText>
            </w:r>
            <w:r>
              <w:rPr>
                <w:noProof/>
                <w:webHidden/>
              </w:rPr>
            </w:r>
            <w:r>
              <w:rPr>
                <w:noProof/>
                <w:webHidden/>
              </w:rPr>
              <w:fldChar w:fldCharType="separate"/>
            </w:r>
            <w:r w:rsidR="002E2609">
              <w:rPr>
                <w:noProof/>
                <w:webHidden/>
              </w:rPr>
              <w:t>i</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4904" w:history="1">
            <w:r w:rsidR="002E2609" w:rsidRPr="00D80CDC">
              <w:rPr>
                <w:rStyle w:val="Hyperkobling"/>
                <w:noProof/>
              </w:rPr>
              <w:t>List of figures</w:t>
            </w:r>
            <w:r w:rsidR="002E2609">
              <w:rPr>
                <w:noProof/>
                <w:webHidden/>
              </w:rPr>
              <w:tab/>
            </w:r>
            <w:r>
              <w:rPr>
                <w:noProof/>
                <w:webHidden/>
              </w:rPr>
              <w:fldChar w:fldCharType="begin"/>
            </w:r>
            <w:r w:rsidR="002E2609">
              <w:rPr>
                <w:noProof/>
                <w:webHidden/>
              </w:rPr>
              <w:instrText xml:space="preserve"> PAGEREF _Toc382664904 \h </w:instrText>
            </w:r>
            <w:r>
              <w:rPr>
                <w:noProof/>
                <w:webHidden/>
              </w:rPr>
            </w:r>
            <w:r>
              <w:rPr>
                <w:noProof/>
                <w:webHidden/>
              </w:rPr>
              <w:fldChar w:fldCharType="separate"/>
            </w:r>
            <w:r w:rsidR="002E2609">
              <w:rPr>
                <w:noProof/>
                <w:webHidden/>
              </w:rPr>
              <w:t>vii</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4905" w:history="1">
            <w:r w:rsidR="002E2609" w:rsidRPr="00D80CDC">
              <w:rPr>
                <w:rStyle w:val="Hyperkobling"/>
                <w:noProof/>
              </w:rPr>
              <w:t>Preface</w:t>
            </w:r>
            <w:r w:rsidR="002E2609">
              <w:rPr>
                <w:noProof/>
                <w:webHidden/>
              </w:rPr>
              <w:tab/>
            </w:r>
            <w:r>
              <w:rPr>
                <w:noProof/>
                <w:webHidden/>
              </w:rPr>
              <w:fldChar w:fldCharType="begin"/>
            </w:r>
            <w:r w:rsidR="002E2609">
              <w:rPr>
                <w:noProof/>
                <w:webHidden/>
              </w:rPr>
              <w:instrText xml:space="preserve"> PAGEREF _Toc382664905 \h </w:instrText>
            </w:r>
            <w:r>
              <w:rPr>
                <w:noProof/>
                <w:webHidden/>
              </w:rPr>
            </w:r>
            <w:r>
              <w:rPr>
                <w:noProof/>
                <w:webHidden/>
              </w:rPr>
              <w:fldChar w:fldCharType="separate"/>
            </w:r>
            <w:r w:rsidR="002E2609">
              <w:rPr>
                <w:noProof/>
                <w:webHidden/>
              </w:rPr>
              <w:t>viii</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4906" w:history="1">
            <w:r w:rsidR="002E2609" w:rsidRPr="00D80CDC">
              <w:rPr>
                <w:rStyle w:val="Hyperkobling"/>
                <w:noProof/>
              </w:rPr>
              <w:t>Introduction</w:t>
            </w:r>
            <w:r w:rsidR="002E2609">
              <w:rPr>
                <w:noProof/>
                <w:webHidden/>
              </w:rPr>
              <w:tab/>
            </w:r>
            <w:r>
              <w:rPr>
                <w:noProof/>
                <w:webHidden/>
              </w:rPr>
              <w:fldChar w:fldCharType="begin"/>
            </w:r>
            <w:r w:rsidR="002E2609">
              <w:rPr>
                <w:noProof/>
                <w:webHidden/>
              </w:rPr>
              <w:instrText xml:space="preserve"> PAGEREF _Toc382664906 \h </w:instrText>
            </w:r>
            <w:r>
              <w:rPr>
                <w:noProof/>
                <w:webHidden/>
              </w:rPr>
            </w:r>
            <w:r>
              <w:rPr>
                <w:noProof/>
                <w:webHidden/>
              </w:rPr>
              <w:fldChar w:fldCharType="separate"/>
            </w:r>
            <w:r w:rsidR="002E2609">
              <w:rPr>
                <w:noProof/>
                <w:webHidden/>
              </w:rPr>
              <w:t>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07" w:history="1">
            <w:r w:rsidR="002E2609" w:rsidRPr="00D80CDC">
              <w:rPr>
                <w:rStyle w:val="Hyperkobling"/>
                <w:noProof/>
              </w:rPr>
              <w:t>1.1</w:t>
            </w:r>
            <w:r w:rsidR="002E2609">
              <w:rPr>
                <w:rFonts w:asciiTheme="minorHAnsi" w:eastAsiaTheme="minorEastAsia" w:hAnsiTheme="minorHAnsi"/>
                <w:noProof/>
                <w:sz w:val="22"/>
                <w:lang w:val="nb-NO" w:eastAsia="nb-NO"/>
              </w:rPr>
              <w:tab/>
            </w:r>
            <w:r w:rsidR="002E2609" w:rsidRPr="00D80CDC">
              <w:rPr>
                <w:rStyle w:val="Hyperkobling"/>
                <w:noProof/>
              </w:rPr>
              <w:t>Problem statement</w:t>
            </w:r>
            <w:r w:rsidR="002E2609">
              <w:rPr>
                <w:noProof/>
                <w:webHidden/>
              </w:rPr>
              <w:tab/>
            </w:r>
            <w:r>
              <w:rPr>
                <w:noProof/>
                <w:webHidden/>
              </w:rPr>
              <w:fldChar w:fldCharType="begin"/>
            </w:r>
            <w:r w:rsidR="002E2609">
              <w:rPr>
                <w:noProof/>
                <w:webHidden/>
              </w:rPr>
              <w:instrText xml:space="preserve"> PAGEREF _Toc382664907 \h </w:instrText>
            </w:r>
            <w:r>
              <w:rPr>
                <w:noProof/>
                <w:webHidden/>
              </w:rPr>
            </w:r>
            <w:r>
              <w:rPr>
                <w:noProof/>
                <w:webHidden/>
              </w:rPr>
              <w:fldChar w:fldCharType="separate"/>
            </w:r>
            <w:r w:rsidR="002E2609">
              <w:rPr>
                <w:noProof/>
                <w:webHidden/>
              </w:rPr>
              <w:t>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08" w:history="1">
            <w:r w:rsidR="002E2609" w:rsidRPr="00D80CDC">
              <w:rPr>
                <w:rStyle w:val="Hyperkobling"/>
                <w:noProof/>
              </w:rPr>
              <w:t>1.2</w:t>
            </w:r>
            <w:r w:rsidR="002E2609">
              <w:rPr>
                <w:rFonts w:asciiTheme="minorHAnsi" w:eastAsiaTheme="minorEastAsia" w:hAnsiTheme="minorHAnsi"/>
                <w:noProof/>
                <w:sz w:val="22"/>
                <w:lang w:val="nb-NO" w:eastAsia="nb-NO"/>
              </w:rPr>
              <w:tab/>
            </w:r>
            <w:r w:rsidR="002E2609" w:rsidRPr="00D80CDC">
              <w:rPr>
                <w:rStyle w:val="Hyperkobling"/>
                <w:noProof/>
              </w:rPr>
              <w:t>Terminology</w:t>
            </w:r>
            <w:r w:rsidR="002E2609">
              <w:rPr>
                <w:noProof/>
                <w:webHidden/>
              </w:rPr>
              <w:tab/>
            </w:r>
            <w:r>
              <w:rPr>
                <w:noProof/>
                <w:webHidden/>
              </w:rPr>
              <w:fldChar w:fldCharType="begin"/>
            </w:r>
            <w:r w:rsidR="002E2609">
              <w:rPr>
                <w:noProof/>
                <w:webHidden/>
              </w:rPr>
              <w:instrText xml:space="preserve"> PAGEREF _Toc382664908 \h </w:instrText>
            </w:r>
            <w:r>
              <w:rPr>
                <w:noProof/>
                <w:webHidden/>
              </w:rPr>
            </w:r>
            <w:r>
              <w:rPr>
                <w:noProof/>
                <w:webHidden/>
              </w:rPr>
              <w:fldChar w:fldCharType="separate"/>
            </w:r>
            <w:r w:rsidR="002E2609">
              <w:rPr>
                <w:noProof/>
                <w:webHidden/>
              </w:rPr>
              <w:t>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09" w:history="1">
            <w:r w:rsidR="002E2609" w:rsidRPr="00D80CDC">
              <w:rPr>
                <w:rStyle w:val="Hyperkobling"/>
                <w:noProof/>
              </w:rPr>
              <w:t>1.3</w:t>
            </w:r>
            <w:r w:rsidR="002E2609">
              <w:rPr>
                <w:rFonts w:asciiTheme="minorHAnsi" w:eastAsiaTheme="minorEastAsia" w:hAnsiTheme="minorHAnsi"/>
                <w:noProof/>
                <w:sz w:val="22"/>
                <w:lang w:val="nb-NO" w:eastAsia="nb-NO"/>
              </w:rPr>
              <w:tab/>
            </w:r>
            <w:r w:rsidR="002E2609" w:rsidRPr="00D80CDC">
              <w:rPr>
                <w:rStyle w:val="Hyperkobling"/>
                <w:noProof/>
              </w:rPr>
              <w:t>Outline</w:t>
            </w:r>
            <w:r w:rsidR="002E2609">
              <w:rPr>
                <w:noProof/>
                <w:webHidden/>
              </w:rPr>
              <w:tab/>
            </w:r>
            <w:r>
              <w:rPr>
                <w:noProof/>
                <w:webHidden/>
              </w:rPr>
              <w:fldChar w:fldCharType="begin"/>
            </w:r>
            <w:r w:rsidR="002E2609">
              <w:rPr>
                <w:noProof/>
                <w:webHidden/>
              </w:rPr>
              <w:instrText xml:space="preserve"> PAGEREF _Toc382664909 \h </w:instrText>
            </w:r>
            <w:r>
              <w:rPr>
                <w:noProof/>
                <w:webHidden/>
              </w:rPr>
            </w:r>
            <w:r>
              <w:rPr>
                <w:noProof/>
                <w:webHidden/>
              </w:rPr>
              <w:fldChar w:fldCharType="separate"/>
            </w:r>
            <w:r w:rsidR="002E2609">
              <w:rPr>
                <w:noProof/>
                <w:webHidden/>
              </w:rPr>
              <w:t>3</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4910" w:history="1">
            <w:r w:rsidR="002E2609" w:rsidRPr="00D80CDC">
              <w:rPr>
                <w:rStyle w:val="Hyperkobling"/>
                <w:noProof/>
              </w:rPr>
              <w:t>Background</w:t>
            </w:r>
            <w:r w:rsidR="002E2609">
              <w:rPr>
                <w:noProof/>
                <w:webHidden/>
              </w:rPr>
              <w:tab/>
            </w:r>
            <w:r>
              <w:rPr>
                <w:noProof/>
                <w:webHidden/>
              </w:rPr>
              <w:fldChar w:fldCharType="begin"/>
            </w:r>
            <w:r w:rsidR="002E2609">
              <w:rPr>
                <w:noProof/>
                <w:webHidden/>
              </w:rPr>
              <w:instrText xml:space="preserve"> PAGEREF _Toc382664910 \h </w:instrText>
            </w:r>
            <w:r>
              <w:rPr>
                <w:noProof/>
                <w:webHidden/>
              </w:rPr>
            </w:r>
            <w:r>
              <w:rPr>
                <w:noProof/>
                <w:webHidden/>
              </w:rPr>
              <w:fldChar w:fldCharType="separate"/>
            </w:r>
            <w:r w:rsidR="002E2609">
              <w:rPr>
                <w:noProof/>
                <w:webHidden/>
              </w:rPr>
              <w:t>4</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11" w:history="1">
            <w:r w:rsidR="002E2609" w:rsidRPr="00D80CDC">
              <w:rPr>
                <w:rStyle w:val="Hyperkobling"/>
                <w:noProof/>
              </w:rPr>
              <w:t>2</w:t>
            </w:r>
            <w:r w:rsidR="002E2609">
              <w:rPr>
                <w:rFonts w:asciiTheme="minorHAnsi" w:eastAsiaTheme="minorEastAsia" w:hAnsiTheme="minorHAnsi"/>
                <w:noProof/>
                <w:sz w:val="22"/>
                <w:lang w:val="nb-NO" w:eastAsia="nb-NO"/>
              </w:rPr>
              <w:tab/>
            </w:r>
            <w:r w:rsidR="002E2609" w:rsidRPr="00D80CDC">
              <w:rPr>
                <w:rStyle w:val="Hyperkobling"/>
                <w:noProof/>
              </w:rPr>
              <w:t>The World Wide Web</w:t>
            </w:r>
            <w:r w:rsidR="002E2609">
              <w:rPr>
                <w:noProof/>
                <w:webHidden/>
              </w:rPr>
              <w:tab/>
            </w:r>
            <w:r>
              <w:rPr>
                <w:noProof/>
                <w:webHidden/>
              </w:rPr>
              <w:fldChar w:fldCharType="begin"/>
            </w:r>
            <w:r w:rsidR="002E2609">
              <w:rPr>
                <w:noProof/>
                <w:webHidden/>
              </w:rPr>
              <w:instrText xml:space="preserve"> PAGEREF _Toc382664911 \h </w:instrText>
            </w:r>
            <w:r>
              <w:rPr>
                <w:noProof/>
                <w:webHidden/>
              </w:rPr>
            </w:r>
            <w:r>
              <w:rPr>
                <w:noProof/>
                <w:webHidden/>
              </w:rPr>
              <w:fldChar w:fldCharType="separate"/>
            </w:r>
            <w:r w:rsidR="002E2609">
              <w:rPr>
                <w:noProof/>
                <w:webHidden/>
              </w:rPr>
              <w:t>5</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12" w:history="1">
            <w:r w:rsidR="002E2609" w:rsidRPr="00D80CDC">
              <w:rPr>
                <w:rStyle w:val="Hyperkobling"/>
                <w:noProof/>
              </w:rPr>
              <w:t>2.1</w:t>
            </w:r>
            <w:r w:rsidR="002E2609">
              <w:rPr>
                <w:rFonts w:asciiTheme="minorHAnsi" w:eastAsiaTheme="minorEastAsia" w:hAnsiTheme="minorHAnsi"/>
                <w:noProof/>
                <w:sz w:val="22"/>
                <w:lang w:val="nb-NO" w:eastAsia="nb-NO"/>
              </w:rPr>
              <w:tab/>
            </w:r>
            <w:r w:rsidR="002E2609" w:rsidRPr="00D80CDC">
              <w:rPr>
                <w:rStyle w:val="Hyperkobling"/>
                <w:noProof/>
              </w:rPr>
              <w:t>HTTP/1.0</w:t>
            </w:r>
            <w:r w:rsidR="002E2609">
              <w:rPr>
                <w:noProof/>
                <w:webHidden/>
              </w:rPr>
              <w:tab/>
            </w:r>
            <w:r>
              <w:rPr>
                <w:noProof/>
                <w:webHidden/>
              </w:rPr>
              <w:fldChar w:fldCharType="begin"/>
            </w:r>
            <w:r w:rsidR="002E2609">
              <w:rPr>
                <w:noProof/>
                <w:webHidden/>
              </w:rPr>
              <w:instrText xml:space="preserve"> PAGEREF _Toc382664912 \h </w:instrText>
            </w:r>
            <w:r>
              <w:rPr>
                <w:noProof/>
                <w:webHidden/>
              </w:rPr>
            </w:r>
            <w:r>
              <w:rPr>
                <w:noProof/>
                <w:webHidden/>
              </w:rPr>
              <w:fldChar w:fldCharType="separate"/>
            </w:r>
            <w:r w:rsidR="002E2609">
              <w:rPr>
                <w:noProof/>
                <w:webHidden/>
              </w:rPr>
              <w:t>5</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13" w:history="1">
            <w:r w:rsidR="002E2609" w:rsidRPr="00D80CDC">
              <w:rPr>
                <w:rStyle w:val="Hyperkobling"/>
                <w:noProof/>
              </w:rPr>
              <w:t>2.2</w:t>
            </w:r>
            <w:r w:rsidR="002E2609">
              <w:rPr>
                <w:rFonts w:asciiTheme="minorHAnsi" w:eastAsiaTheme="minorEastAsia" w:hAnsiTheme="minorHAnsi"/>
                <w:noProof/>
                <w:sz w:val="22"/>
                <w:lang w:val="nb-NO" w:eastAsia="nb-NO"/>
              </w:rPr>
              <w:tab/>
            </w:r>
            <w:r w:rsidR="002E2609" w:rsidRPr="00D80CDC">
              <w:rPr>
                <w:rStyle w:val="Hyperkobling"/>
                <w:noProof/>
              </w:rPr>
              <w:t>HTTP/1.1</w:t>
            </w:r>
            <w:r w:rsidR="002E2609">
              <w:rPr>
                <w:noProof/>
                <w:webHidden/>
              </w:rPr>
              <w:tab/>
            </w:r>
            <w:r>
              <w:rPr>
                <w:noProof/>
                <w:webHidden/>
              </w:rPr>
              <w:fldChar w:fldCharType="begin"/>
            </w:r>
            <w:r w:rsidR="002E2609">
              <w:rPr>
                <w:noProof/>
                <w:webHidden/>
              </w:rPr>
              <w:instrText xml:space="preserve"> PAGEREF _Toc382664913 \h </w:instrText>
            </w:r>
            <w:r>
              <w:rPr>
                <w:noProof/>
                <w:webHidden/>
              </w:rPr>
            </w:r>
            <w:r>
              <w:rPr>
                <w:noProof/>
                <w:webHidden/>
              </w:rPr>
              <w:fldChar w:fldCharType="separate"/>
            </w:r>
            <w:r w:rsidR="002E2609">
              <w:rPr>
                <w:noProof/>
                <w:webHidden/>
              </w:rPr>
              <w:t>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14" w:history="1">
            <w:r w:rsidR="002E2609" w:rsidRPr="00D80CDC">
              <w:rPr>
                <w:rStyle w:val="Hyperkobling"/>
                <w:noProof/>
              </w:rPr>
              <w:t>2.3</w:t>
            </w:r>
            <w:r w:rsidR="002E2609">
              <w:rPr>
                <w:rFonts w:asciiTheme="minorHAnsi" w:eastAsiaTheme="minorEastAsia" w:hAnsiTheme="minorHAnsi"/>
                <w:noProof/>
                <w:sz w:val="22"/>
                <w:lang w:val="nb-NO" w:eastAsia="nb-NO"/>
              </w:rPr>
              <w:tab/>
            </w:r>
            <w:r w:rsidR="002E2609" w:rsidRPr="00D80CDC">
              <w:rPr>
                <w:rStyle w:val="Hyperkobling"/>
                <w:noProof/>
              </w:rPr>
              <w:t>HTTP/2.0</w:t>
            </w:r>
            <w:r w:rsidR="002E2609">
              <w:rPr>
                <w:noProof/>
                <w:webHidden/>
              </w:rPr>
              <w:tab/>
            </w:r>
            <w:r>
              <w:rPr>
                <w:noProof/>
                <w:webHidden/>
              </w:rPr>
              <w:fldChar w:fldCharType="begin"/>
            </w:r>
            <w:r w:rsidR="002E2609">
              <w:rPr>
                <w:noProof/>
                <w:webHidden/>
              </w:rPr>
              <w:instrText xml:space="preserve"> PAGEREF _Toc382664914 \h </w:instrText>
            </w:r>
            <w:r>
              <w:rPr>
                <w:noProof/>
                <w:webHidden/>
              </w:rPr>
            </w:r>
            <w:r>
              <w:rPr>
                <w:noProof/>
                <w:webHidden/>
              </w:rPr>
              <w:fldChar w:fldCharType="separate"/>
            </w:r>
            <w:r w:rsidR="002E2609">
              <w:rPr>
                <w:noProof/>
                <w:webHidden/>
              </w:rPr>
              <w:t>6</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15" w:history="1">
            <w:r w:rsidR="002E2609" w:rsidRPr="00D80CDC">
              <w:rPr>
                <w:rStyle w:val="Hyperkobling"/>
                <w:noProof/>
              </w:rPr>
              <w:t>3</w:t>
            </w:r>
            <w:r w:rsidR="002E2609">
              <w:rPr>
                <w:rFonts w:asciiTheme="minorHAnsi" w:eastAsiaTheme="minorEastAsia" w:hAnsiTheme="minorHAnsi"/>
                <w:noProof/>
                <w:sz w:val="22"/>
                <w:lang w:val="nb-NO" w:eastAsia="nb-NO"/>
              </w:rPr>
              <w:tab/>
            </w:r>
            <w:r w:rsidR="002E2609" w:rsidRPr="00D80CDC">
              <w:rPr>
                <w:rStyle w:val="Hyperkobling"/>
                <w:noProof/>
              </w:rPr>
              <w:t>Real-time</w:t>
            </w:r>
            <w:r w:rsidR="002E2609">
              <w:rPr>
                <w:noProof/>
                <w:webHidden/>
              </w:rPr>
              <w:tab/>
            </w:r>
            <w:r>
              <w:rPr>
                <w:noProof/>
                <w:webHidden/>
              </w:rPr>
              <w:fldChar w:fldCharType="begin"/>
            </w:r>
            <w:r w:rsidR="002E2609">
              <w:rPr>
                <w:noProof/>
                <w:webHidden/>
              </w:rPr>
              <w:instrText xml:space="preserve"> PAGEREF _Toc382664915 \h </w:instrText>
            </w:r>
            <w:r>
              <w:rPr>
                <w:noProof/>
                <w:webHidden/>
              </w:rPr>
            </w:r>
            <w:r>
              <w:rPr>
                <w:noProof/>
                <w:webHidden/>
              </w:rPr>
              <w:fldChar w:fldCharType="separate"/>
            </w:r>
            <w:r w:rsidR="002E2609">
              <w:rPr>
                <w:noProof/>
                <w:webHidden/>
              </w:rPr>
              <w:t>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16" w:history="1">
            <w:r w:rsidR="002E2609" w:rsidRPr="00D80CDC">
              <w:rPr>
                <w:rStyle w:val="Hyperkobling"/>
                <w:noProof/>
              </w:rPr>
              <w:t>3.1</w:t>
            </w:r>
            <w:r w:rsidR="002E2609">
              <w:rPr>
                <w:rFonts w:asciiTheme="minorHAnsi" w:eastAsiaTheme="minorEastAsia" w:hAnsiTheme="minorHAnsi"/>
                <w:noProof/>
                <w:sz w:val="22"/>
                <w:lang w:val="nb-NO" w:eastAsia="nb-NO"/>
              </w:rPr>
              <w:tab/>
            </w:r>
            <w:r w:rsidR="002E2609" w:rsidRPr="00D80CDC">
              <w:rPr>
                <w:rStyle w:val="Hyperkobling"/>
                <w:noProof/>
              </w:rPr>
              <w:t>The Real-time Web with HTTP</w:t>
            </w:r>
            <w:r w:rsidR="002E2609">
              <w:rPr>
                <w:noProof/>
                <w:webHidden/>
              </w:rPr>
              <w:tab/>
            </w:r>
            <w:r>
              <w:rPr>
                <w:noProof/>
                <w:webHidden/>
              </w:rPr>
              <w:fldChar w:fldCharType="begin"/>
            </w:r>
            <w:r w:rsidR="002E2609">
              <w:rPr>
                <w:noProof/>
                <w:webHidden/>
              </w:rPr>
              <w:instrText xml:space="preserve"> PAGEREF _Toc382664916 \h </w:instrText>
            </w:r>
            <w:r>
              <w:rPr>
                <w:noProof/>
                <w:webHidden/>
              </w:rPr>
            </w:r>
            <w:r>
              <w:rPr>
                <w:noProof/>
                <w:webHidden/>
              </w:rPr>
              <w:fldChar w:fldCharType="separate"/>
            </w:r>
            <w:r w:rsidR="002E2609">
              <w:rPr>
                <w:noProof/>
                <w:webHidden/>
              </w:rPr>
              <w:t>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17" w:history="1">
            <w:r w:rsidR="002E2609" w:rsidRPr="00D80CDC">
              <w:rPr>
                <w:rStyle w:val="Hyperkobling"/>
                <w:noProof/>
              </w:rPr>
              <w:t>3.1.1</w:t>
            </w:r>
            <w:r w:rsidR="002E2609">
              <w:rPr>
                <w:rFonts w:asciiTheme="minorHAnsi" w:eastAsiaTheme="minorEastAsia" w:hAnsiTheme="minorHAnsi"/>
                <w:noProof/>
                <w:sz w:val="22"/>
                <w:lang w:val="nb-NO" w:eastAsia="nb-NO"/>
              </w:rPr>
              <w:tab/>
            </w:r>
            <w:r w:rsidR="002E2609" w:rsidRPr="00D80CDC">
              <w:rPr>
                <w:rStyle w:val="Hyperkobling"/>
                <w:noProof/>
              </w:rPr>
              <w:t>Polling</w:t>
            </w:r>
            <w:r w:rsidR="002E2609">
              <w:rPr>
                <w:noProof/>
                <w:webHidden/>
              </w:rPr>
              <w:tab/>
            </w:r>
            <w:r>
              <w:rPr>
                <w:noProof/>
                <w:webHidden/>
              </w:rPr>
              <w:fldChar w:fldCharType="begin"/>
            </w:r>
            <w:r w:rsidR="002E2609">
              <w:rPr>
                <w:noProof/>
                <w:webHidden/>
              </w:rPr>
              <w:instrText xml:space="preserve"> PAGEREF _Toc382664917 \h </w:instrText>
            </w:r>
            <w:r>
              <w:rPr>
                <w:noProof/>
                <w:webHidden/>
              </w:rPr>
            </w:r>
            <w:r>
              <w:rPr>
                <w:noProof/>
                <w:webHidden/>
              </w:rPr>
              <w:fldChar w:fldCharType="separate"/>
            </w:r>
            <w:r w:rsidR="002E2609">
              <w:rPr>
                <w:noProof/>
                <w:webHidden/>
              </w:rPr>
              <w:t>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18" w:history="1">
            <w:r w:rsidR="002E2609" w:rsidRPr="00D80CDC">
              <w:rPr>
                <w:rStyle w:val="Hyperkobling"/>
                <w:noProof/>
              </w:rPr>
              <w:t>3.1.2</w:t>
            </w:r>
            <w:r w:rsidR="002E2609">
              <w:rPr>
                <w:rFonts w:asciiTheme="minorHAnsi" w:eastAsiaTheme="minorEastAsia" w:hAnsiTheme="minorHAnsi"/>
                <w:noProof/>
                <w:sz w:val="22"/>
                <w:lang w:val="nb-NO" w:eastAsia="nb-NO"/>
              </w:rPr>
              <w:tab/>
            </w:r>
            <w:r w:rsidR="002E2609" w:rsidRPr="00D80CDC">
              <w:rPr>
                <w:rStyle w:val="Hyperkobling"/>
                <w:noProof/>
              </w:rPr>
              <w:t>Long-polling</w:t>
            </w:r>
            <w:r w:rsidR="002E2609">
              <w:rPr>
                <w:noProof/>
                <w:webHidden/>
              </w:rPr>
              <w:tab/>
            </w:r>
            <w:r>
              <w:rPr>
                <w:noProof/>
                <w:webHidden/>
              </w:rPr>
              <w:fldChar w:fldCharType="begin"/>
            </w:r>
            <w:r w:rsidR="002E2609">
              <w:rPr>
                <w:noProof/>
                <w:webHidden/>
              </w:rPr>
              <w:instrText xml:space="preserve"> PAGEREF _Toc382664918 \h </w:instrText>
            </w:r>
            <w:r>
              <w:rPr>
                <w:noProof/>
                <w:webHidden/>
              </w:rPr>
            </w:r>
            <w:r>
              <w:rPr>
                <w:noProof/>
                <w:webHidden/>
              </w:rPr>
              <w:fldChar w:fldCharType="separate"/>
            </w:r>
            <w:r w:rsidR="002E2609">
              <w:rPr>
                <w:noProof/>
                <w:webHidden/>
              </w:rPr>
              <w:t>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19" w:history="1">
            <w:r w:rsidR="002E2609" w:rsidRPr="00D80CDC">
              <w:rPr>
                <w:rStyle w:val="Hyperkobling"/>
                <w:noProof/>
              </w:rPr>
              <w:t>3.1.3</w:t>
            </w:r>
            <w:r w:rsidR="002E2609">
              <w:rPr>
                <w:rFonts w:asciiTheme="minorHAnsi" w:eastAsiaTheme="minorEastAsia" w:hAnsiTheme="minorHAnsi"/>
                <w:noProof/>
                <w:sz w:val="22"/>
                <w:lang w:val="nb-NO" w:eastAsia="nb-NO"/>
              </w:rPr>
              <w:tab/>
            </w:r>
            <w:r w:rsidR="002E2609" w:rsidRPr="00D80CDC">
              <w:rPr>
                <w:rStyle w:val="Hyperkobling"/>
                <w:noProof/>
              </w:rPr>
              <w:t>HTTP-Streaming</w:t>
            </w:r>
            <w:r w:rsidR="002E2609">
              <w:rPr>
                <w:noProof/>
                <w:webHidden/>
              </w:rPr>
              <w:tab/>
            </w:r>
            <w:r>
              <w:rPr>
                <w:noProof/>
                <w:webHidden/>
              </w:rPr>
              <w:fldChar w:fldCharType="begin"/>
            </w:r>
            <w:r w:rsidR="002E2609">
              <w:rPr>
                <w:noProof/>
                <w:webHidden/>
              </w:rPr>
              <w:instrText xml:space="preserve"> PAGEREF _Toc382664919 \h </w:instrText>
            </w:r>
            <w:r>
              <w:rPr>
                <w:noProof/>
                <w:webHidden/>
              </w:rPr>
            </w:r>
            <w:r>
              <w:rPr>
                <w:noProof/>
                <w:webHidden/>
              </w:rPr>
              <w:fldChar w:fldCharType="separate"/>
            </w:r>
            <w:r w:rsidR="002E2609">
              <w:rPr>
                <w:noProof/>
                <w:webHidden/>
              </w:rPr>
              <w:t>10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0" w:history="1">
            <w:r w:rsidR="002E2609" w:rsidRPr="00D80CDC">
              <w:rPr>
                <w:rStyle w:val="Hyperkobling"/>
                <w:noProof/>
              </w:rPr>
              <w:t>3.1.4</w:t>
            </w:r>
            <w:r w:rsidR="002E2609">
              <w:rPr>
                <w:rFonts w:asciiTheme="minorHAnsi" w:eastAsiaTheme="minorEastAsia" w:hAnsiTheme="minorHAnsi"/>
                <w:noProof/>
                <w:sz w:val="22"/>
                <w:lang w:val="nb-NO" w:eastAsia="nb-NO"/>
              </w:rPr>
              <w:tab/>
            </w:r>
            <w:r w:rsidR="002E2609" w:rsidRPr="00D80CDC">
              <w:rPr>
                <w:rStyle w:val="Hyperkobling"/>
                <w:noProof/>
              </w:rPr>
              <w:t>Comet</w:t>
            </w:r>
            <w:r w:rsidR="002E2609">
              <w:rPr>
                <w:noProof/>
                <w:webHidden/>
              </w:rPr>
              <w:tab/>
            </w:r>
            <w:r>
              <w:rPr>
                <w:noProof/>
                <w:webHidden/>
              </w:rPr>
              <w:fldChar w:fldCharType="begin"/>
            </w:r>
            <w:r w:rsidR="002E2609">
              <w:rPr>
                <w:noProof/>
                <w:webHidden/>
              </w:rPr>
              <w:instrText xml:space="preserve"> PAGEREF _Toc382664920 \h </w:instrText>
            </w:r>
            <w:r>
              <w:rPr>
                <w:noProof/>
                <w:webHidden/>
              </w:rPr>
            </w:r>
            <w:r>
              <w:rPr>
                <w:noProof/>
                <w:webHidden/>
              </w:rPr>
              <w:fldChar w:fldCharType="separate"/>
            </w:r>
            <w:r w:rsidR="002E2609">
              <w:rPr>
                <w:noProof/>
                <w:webHidden/>
              </w:rPr>
              <w:t>11</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1" w:history="1">
            <w:r w:rsidR="002E2609" w:rsidRPr="00D80CDC">
              <w:rPr>
                <w:rStyle w:val="Hyperkobling"/>
                <w:noProof/>
              </w:rPr>
              <w:t>3.1.5</w:t>
            </w:r>
            <w:r w:rsidR="002E2609">
              <w:rPr>
                <w:rFonts w:asciiTheme="minorHAnsi" w:eastAsiaTheme="minorEastAsia" w:hAnsiTheme="minorHAnsi"/>
                <w:noProof/>
                <w:sz w:val="22"/>
                <w:lang w:val="nb-NO" w:eastAsia="nb-NO"/>
              </w:rPr>
              <w:tab/>
            </w:r>
            <w:r w:rsidR="002E2609" w:rsidRPr="00D80CDC">
              <w:rPr>
                <w:rStyle w:val="Hyperkobling"/>
                <w:noProof/>
              </w:rPr>
              <w:t>Server-Sent Events</w:t>
            </w:r>
            <w:r w:rsidR="002E2609">
              <w:rPr>
                <w:noProof/>
                <w:webHidden/>
              </w:rPr>
              <w:tab/>
            </w:r>
            <w:r>
              <w:rPr>
                <w:noProof/>
                <w:webHidden/>
              </w:rPr>
              <w:fldChar w:fldCharType="begin"/>
            </w:r>
            <w:r w:rsidR="002E2609">
              <w:rPr>
                <w:noProof/>
                <w:webHidden/>
              </w:rPr>
              <w:instrText xml:space="preserve"> PAGEREF _Toc382664921 \h </w:instrText>
            </w:r>
            <w:r>
              <w:rPr>
                <w:noProof/>
                <w:webHidden/>
              </w:rPr>
            </w:r>
            <w:r>
              <w:rPr>
                <w:noProof/>
                <w:webHidden/>
              </w:rPr>
              <w:fldChar w:fldCharType="separate"/>
            </w:r>
            <w:r w:rsidR="002E2609">
              <w:rPr>
                <w:noProof/>
                <w:webHidden/>
              </w:rPr>
              <w:t>11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22" w:history="1">
            <w:r w:rsidR="002E2609" w:rsidRPr="00D80CDC">
              <w:rPr>
                <w:rStyle w:val="Hyperkobling"/>
                <w:noProof/>
              </w:rPr>
              <w:t>3.2</w:t>
            </w:r>
            <w:r w:rsidR="002E2609">
              <w:rPr>
                <w:rFonts w:asciiTheme="minorHAnsi" w:eastAsiaTheme="minorEastAsia" w:hAnsiTheme="minorHAnsi"/>
                <w:noProof/>
                <w:sz w:val="22"/>
                <w:lang w:val="nb-NO" w:eastAsia="nb-NO"/>
              </w:rPr>
              <w:tab/>
            </w:r>
            <w:r w:rsidR="002E2609" w:rsidRPr="00D80CDC">
              <w:rPr>
                <w:rStyle w:val="Hyperkobling"/>
                <w:noProof/>
              </w:rPr>
              <w:t>WebSockets</w:t>
            </w:r>
            <w:r w:rsidR="002E2609">
              <w:rPr>
                <w:noProof/>
                <w:webHidden/>
              </w:rPr>
              <w:tab/>
            </w:r>
            <w:r>
              <w:rPr>
                <w:noProof/>
                <w:webHidden/>
              </w:rPr>
              <w:fldChar w:fldCharType="begin"/>
            </w:r>
            <w:r w:rsidR="002E2609">
              <w:rPr>
                <w:noProof/>
                <w:webHidden/>
              </w:rPr>
              <w:instrText xml:space="preserve"> PAGEREF _Toc382664922 \h </w:instrText>
            </w:r>
            <w:r>
              <w:rPr>
                <w:noProof/>
                <w:webHidden/>
              </w:rPr>
            </w:r>
            <w:r>
              <w:rPr>
                <w:noProof/>
                <w:webHidden/>
              </w:rPr>
              <w:fldChar w:fldCharType="separate"/>
            </w:r>
            <w:r w:rsidR="002E2609">
              <w:rPr>
                <w:noProof/>
                <w:webHidden/>
              </w:rPr>
              <w:t>12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3" w:history="1">
            <w:r w:rsidR="002E2609" w:rsidRPr="00D80CDC">
              <w:rPr>
                <w:rStyle w:val="Hyperkobling"/>
                <w:noProof/>
              </w:rPr>
              <w:t>3.2.1</w:t>
            </w:r>
            <w:r w:rsidR="002E2609">
              <w:rPr>
                <w:rFonts w:asciiTheme="minorHAnsi" w:eastAsiaTheme="minorEastAsia" w:hAnsiTheme="minorHAnsi"/>
                <w:noProof/>
                <w:sz w:val="22"/>
                <w:lang w:val="nb-NO" w:eastAsia="nb-NO"/>
              </w:rPr>
              <w:tab/>
            </w:r>
            <w:r w:rsidR="002E2609" w:rsidRPr="00D80CDC">
              <w:rPr>
                <w:rStyle w:val="Hyperkobling"/>
                <w:noProof/>
              </w:rPr>
              <w:t>How it works</w:t>
            </w:r>
            <w:r w:rsidR="002E2609">
              <w:rPr>
                <w:noProof/>
                <w:webHidden/>
              </w:rPr>
              <w:tab/>
            </w:r>
            <w:r>
              <w:rPr>
                <w:noProof/>
                <w:webHidden/>
              </w:rPr>
              <w:fldChar w:fldCharType="begin"/>
            </w:r>
            <w:r w:rsidR="002E2609">
              <w:rPr>
                <w:noProof/>
                <w:webHidden/>
              </w:rPr>
              <w:instrText xml:space="preserve"> PAGEREF _Toc382664923 \h </w:instrText>
            </w:r>
            <w:r>
              <w:rPr>
                <w:noProof/>
                <w:webHidden/>
              </w:rPr>
            </w:r>
            <w:r>
              <w:rPr>
                <w:noProof/>
                <w:webHidden/>
              </w:rPr>
              <w:fldChar w:fldCharType="separate"/>
            </w:r>
            <w:r w:rsidR="002E2609">
              <w:rPr>
                <w:noProof/>
                <w:webHidden/>
              </w:rPr>
              <w:t>12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4" w:history="1">
            <w:r w:rsidR="002E2609" w:rsidRPr="00D80CDC">
              <w:rPr>
                <w:rStyle w:val="Hyperkobling"/>
                <w:noProof/>
              </w:rPr>
              <w:t>3.2.2</w:t>
            </w:r>
            <w:r w:rsidR="002E2609">
              <w:rPr>
                <w:rFonts w:asciiTheme="minorHAnsi" w:eastAsiaTheme="minorEastAsia" w:hAnsiTheme="minorHAnsi"/>
                <w:noProof/>
                <w:sz w:val="22"/>
                <w:lang w:val="nb-NO" w:eastAsia="nb-NO"/>
              </w:rPr>
              <w:tab/>
            </w:r>
            <w:r w:rsidR="002E2609" w:rsidRPr="00D80CDC">
              <w:rPr>
                <w:rStyle w:val="Hyperkobling"/>
                <w:noProof/>
              </w:rPr>
              <w:t>The WebSockets API</w:t>
            </w:r>
            <w:r w:rsidR="002E2609">
              <w:rPr>
                <w:noProof/>
                <w:webHidden/>
              </w:rPr>
              <w:tab/>
            </w:r>
            <w:r>
              <w:rPr>
                <w:noProof/>
                <w:webHidden/>
              </w:rPr>
              <w:fldChar w:fldCharType="begin"/>
            </w:r>
            <w:r w:rsidR="002E2609">
              <w:rPr>
                <w:noProof/>
                <w:webHidden/>
              </w:rPr>
              <w:instrText xml:space="preserve"> PAGEREF _Toc382664924 \h </w:instrText>
            </w:r>
            <w:r>
              <w:rPr>
                <w:noProof/>
                <w:webHidden/>
              </w:rPr>
            </w:r>
            <w:r>
              <w:rPr>
                <w:noProof/>
                <w:webHidden/>
              </w:rPr>
              <w:fldChar w:fldCharType="separate"/>
            </w:r>
            <w:r w:rsidR="002E2609">
              <w:rPr>
                <w:noProof/>
                <w:webHidden/>
              </w:rPr>
              <w:t>13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25" w:history="1">
            <w:r w:rsidR="002E2609" w:rsidRPr="00D80CDC">
              <w:rPr>
                <w:rStyle w:val="Hyperkobling"/>
                <w:noProof/>
              </w:rPr>
              <w:t>3.3</w:t>
            </w:r>
            <w:r w:rsidR="002E2609">
              <w:rPr>
                <w:rFonts w:asciiTheme="minorHAnsi" w:eastAsiaTheme="minorEastAsia" w:hAnsiTheme="minorHAnsi"/>
                <w:noProof/>
                <w:sz w:val="22"/>
                <w:lang w:val="nb-NO" w:eastAsia="nb-NO"/>
              </w:rPr>
              <w:tab/>
            </w:r>
            <w:r w:rsidR="002E2609" w:rsidRPr="00D80CDC">
              <w:rPr>
                <w:rStyle w:val="Hyperkobling"/>
                <w:noProof/>
              </w:rPr>
              <w:t>Drawbacks of HTTP techniques</w:t>
            </w:r>
            <w:r w:rsidR="002E2609">
              <w:rPr>
                <w:noProof/>
                <w:webHidden/>
              </w:rPr>
              <w:tab/>
            </w:r>
            <w:r>
              <w:rPr>
                <w:noProof/>
                <w:webHidden/>
              </w:rPr>
              <w:fldChar w:fldCharType="begin"/>
            </w:r>
            <w:r w:rsidR="002E2609">
              <w:rPr>
                <w:noProof/>
                <w:webHidden/>
              </w:rPr>
              <w:instrText xml:space="preserve"> PAGEREF _Toc382664925 \h </w:instrText>
            </w:r>
            <w:r>
              <w:rPr>
                <w:noProof/>
                <w:webHidden/>
              </w:rPr>
            </w:r>
            <w:r>
              <w:rPr>
                <w:noProof/>
                <w:webHidden/>
              </w:rPr>
              <w:fldChar w:fldCharType="separate"/>
            </w:r>
            <w:r w:rsidR="002E2609">
              <w:rPr>
                <w:noProof/>
                <w:webHidden/>
              </w:rPr>
              <w:t>14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6" w:history="1">
            <w:r w:rsidR="002E2609" w:rsidRPr="00D80CDC">
              <w:rPr>
                <w:rStyle w:val="Hyperkobling"/>
                <w:noProof/>
              </w:rPr>
              <w:t>3.3.1</w:t>
            </w:r>
            <w:r w:rsidR="002E2609">
              <w:rPr>
                <w:rFonts w:asciiTheme="minorHAnsi" w:eastAsiaTheme="minorEastAsia" w:hAnsiTheme="minorHAnsi"/>
                <w:noProof/>
                <w:sz w:val="22"/>
                <w:lang w:val="nb-NO" w:eastAsia="nb-NO"/>
              </w:rPr>
              <w:tab/>
            </w:r>
            <w:r w:rsidR="002E2609" w:rsidRPr="00D80CDC">
              <w:rPr>
                <w:rStyle w:val="Hyperkobling"/>
                <w:noProof/>
              </w:rPr>
              <w:t>Really real time?</w:t>
            </w:r>
            <w:r w:rsidR="002E2609">
              <w:rPr>
                <w:noProof/>
                <w:webHidden/>
              </w:rPr>
              <w:tab/>
            </w:r>
            <w:r>
              <w:rPr>
                <w:noProof/>
                <w:webHidden/>
              </w:rPr>
              <w:fldChar w:fldCharType="begin"/>
            </w:r>
            <w:r w:rsidR="002E2609">
              <w:rPr>
                <w:noProof/>
                <w:webHidden/>
              </w:rPr>
              <w:instrText xml:space="preserve"> PAGEREF _Toc382664926 \h </w:instrText>
            </w:r>
            <w:r>
              <w:rPr>
                <w:noProof/>
                <w:webHidden/>
              </w:rPr>
            </w:r>
            <w:r>
              <w:rPr>
                <w:noProof/>
                <w:webHidden/>
              </w:rPr>
              <w:fldChar w:fldCharType="separate"/>
            </w:r>
            <w:r w:rsidR="002E2609">
              <w:rPr>
                <w:noProof/>
                <w:webHidden/>
              </w:rPr>
              <w:t>14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7" w:history="1">
            <w:r w:rsidR="002E2609" w:rsidRPr="00D80CDC">
              <w:rPr>
                <w:rStyle w:val="Hyperkobling"/>
                <w:noProof/>
              </w:rPr>
              <w:t>3.3.2</w:t>
            </w:r>
            <w:r w:rsidR="002E2609">
              <w:rPr>
                <w:rFonts w:asciiTheme="minorHAnsi" w:eastAsiaTheme="minorEastAsia" w:hAnsiTheme="minorHAnsi"/>
                <w:noProof/>
                <w:sz w:val="22"/>
                <w:lang w:val="nb-NO" w:eastAsia="nb-NO"/>
              </w:rPr>
              <w:tab/>
            </w:r>
            <w:r w:rsidR="002E2609" w:rsidRPr="00D80CDC">
              <w:rPr>
                <w:rStyle w:val="Hyperkobling"/>
                <w:noProof/>
              </w:rPr>
              <w:t>When long-polling becomes polling</w:t>
            </w:r>
            <w:r w:rsidR="002E2609">
              <w:rPr>
                <w:noProof/>
                <w:webHidden/>
              </w:rPr>
              <w:tab/>
            </w:r>
            <w:r>
              <w:rPr>
                <w:noProof/>
                <w:webHidden/>
              </w:rPr>
              <w:fldChar w:fldCharType="begin"/>
            </w:r>
            <w:r w:rsidR="002E2609">
              <w:rPr>
                <w:noProof/>
                <w:webHidden/>
              </w:rPr>
              <w:instrText xml:space="preserve"> PAGEREF _Toc382664927 \h </w:instrText>
            </w:r>
            <w:r>
              <w:rPr>
                <w:noProof/>
                <w:webHidden/>
              </w:rPr>
            </w:r>
            <w:r>
              <w:rPr>
                <w:noProof/>
                <w:webHidden/>
              </w:rPr>
              <w:fldChar w:fldCharType="separate"/>
            </w:r>
            <w:r w:rsidR="002E2609">
              <w:rPr>
                <w:noProof/>
                <w:webHidden/>
              </w:rPr>
              <w:t>15</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28" w:history="1">
            <w:r w:rsidR="002E2609" w:rsidRPr="00D80CDC">
              <w:rPr>
                <w:rStyle w:val="Hyperkobling"/>
                <w:noProof/>
              </w:rPr>
              <w:t>3.3.3</w:t>
            </w:r>
            <w:r w:rsidR="002E2609">
              <w:rPr>
                <w:rFonts w:asciiTheme="minorHAnsi" w:eastAsiaTheme="minorEastAsia" w:hAnsiTheme="minorHAnsi"/>
                <w:noProof/>
                <w:sz w:val="22"/>
                <w:lang w:val="nb-NO" w:eastAsia="nb-NO"/>
              </w:rPr>
              <w:tab/>
            </w:r>
            <w:r w:rsidR="002E2609" w:rsidRPr="00D80CDC">
              <w:rPr>
                <w:rStyle w:val="Hyperkobling"/>
                <w:noProof/>
              </w:rPr>
              <w:t>Streaming techniques</w:t>
            </w:r>
            <w:r w:rsidR="002E2609">
              <w:rPr>
                <w:noProof/>
                <w:webHidden/>
              </w:rPr>
              <w:tab/>
            </w:r>
            <w:r>
              <w:rPr>
                <w:noProof/>
                <w:webHidden/>
              </w:rPr>
              <w:fldChar w:fldCharType="begin"/>
            </w:r>
            <w:r w:rsidR="002E2609">
              <w:rPr>
                <w:noProof/>
                <w:webHidden/>
              </w:rPr>
              <w:instrText xml:space="preserve"> PAGEREF _Toc382664928 \h </w:instrText>
            </w:r>
            <w:r>
              <w:rPr>
                <w:noProof/>
                <w:webHidden/>
              </w:rPr>
            </w:r>
            <w:r>
              <w:rPr>
                <w:noProof/>
                <w:webHidden/>
              </w:rPr>
              <w:fldChar w:fldCharType="separate"/>
            </w:r>
            <w:r w:rsidR="002E2609">
              <w:rPr>
                <w:noProof/>
                <w:webHidden/>
              </w:rPr>
              <w:t>16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29" w:history="1">
            <w:r w:rsidR="002E2609" w:rsidRPr="00D80CDC">
              <w:rPr>
                <w:rStyle w:val="Hyperkobling"/>
                <w:noProof/>
              </w:rPr>
              <w:t>3.4</w:t>
            </w:r>
            <w:r w:rsidR="002E2609">
              <w:rPr>
                <w:rFonts w:asciiTheme="minorHAnsi" w:eastAsiaTheme="minorEastAsia" w:hAnsiTheme="minorHAnsi"/>
                <w:noProof/>
                <w:sz w:val="22"/>
                <w:lang w:val="nb-NO" w:eastAsia="nb-NO"/>
              </w:rPr>
              <w:tab/>
            </w:r>
            <w:r w:rsidR="002E2609" w:rsidRPr="00D80CDC">
              <w:rPr>
                <w:rStyle w:val="Hyperkobling"/>
                <w:noProof/>
              </w:rPr>
              <w:t>HTTP was never designed for real time</w:t>
            </w:r>
            <w:r w:rsidR="002E2609">
              <w:rPr>
                <w:noProof/>
                <w:webHidden/>
              </w:rPr>
              <w:tab/>
            </w:r>
            <w:r>
              <w:rPr>
                <w:noProof/>
                <w:webHidden/>
              </w:rPr>
              <w:fldChar w:fldCharType="begin"/>
            </w:r>
            <w:r w:rsidR="002E2609">
              <w:rPr>
                <w:noProof/>
                <w:webHidden/>
              </w:rPr>
              <w:instrText xml:space="preserve"> PAGEREF _Toc382664929 \h </w:instrText>
            </w:r>
            <w:r>
              <w:rPr>
                <w:noProof/>
                <w:webHidden/>
              </w:rPr>
            </w:r>
            <w:r>
              <w:rPr>
                <w:noProof/>
                <w:webHidden/>
              </w:rPr>
              <w:fldChar w:fldCharType="separate"/>
            </w:r>
            <w:r w:rsidR="002E2609">
              <w:rPr>
                <w:noProof/>
                <w:webHidden/>
              </w:rPr>
              <w:t>16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30" w:history="1">
            <w:r w:rsidR="002E2609" w:rsidRPr="00D80CDC">
              <w:rPr>
                <w:rStyle w:val="Hyperkobling"/>
                <w:noProof/>
              </w:rPr>
              <w:t>3.4.1</w:t>
            </w:r>
            <w:r w:rsidR="002E2609">
              <w:rPr>
                <w:rFonts w:asciiTheme="minorHAnsi" w:eastAsiaTheme="minorEastAsia" w:hAnsiTheme="minorHAnsi"/>
                <w:noProof/>
                <w:sz w:val="22"/>
                <w:lang w:val="nb-NO" w:eastAsia="nb-NO"/>
              </w:rPr>
              <w:tab/>
            </w:r>
            <w:r w:rsidR="002E2609" w:rsidRPr="00D80CDC">
              <w:rPr>
                <w:rStyle w:val="Hyperkobling"/>
                <w:noProof/>
              </w:rPr>
              <w:t>Overhead</w:t>
            </w:r>
            <w:r w:rsidR="002E2609">
              <w:rPr>
                <w:noProof/>
                <w:webHidden/>
              </w:rPr>
              <w:tab/>
            </w:r>
            <w:r>
              <w:rPr>
                <w:noProof/>
                <w:webHidden/>
              </w:rPr>
              <w:fldChar w:fldCharType="begin"/>
            </w:r>
            <w:r w:rsidR="002E2609">
              <w:rPr>
                <w:noProof/>
                <w:webHidden/>
              </w:rPr>
              <w:instrText xml:space="preserve"> PAGEREF _Toc382664930 \h </w:instrText>
            </w:r>
            <w:r>
              <w:rPr>
                <w:noProof/>
                <w:webHidden/>
              </w:rPr>
            </w:r>
            <w:r>
              <w:rPr>
                <w:noProof/>
                <w:webHidden/>
              </w:rPr>
              <w:fldChar w:fldCharType="separate"/>
            </w:r>
            <w:r w:rsidR="002E2609">
              <w:rPr>
                <w:noProof/>
                <w:webHidden/>
              </w:rPr>
              <w:t>16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31" w:history="1">
            <w:r w:rsidR="002E2609" w:rsidRPr="00D80CDC">
              <w:rPr>
                <w:rStyle w:val="Hyperkobling"/>
                <w:noProof/>
              </w:rPr>
              <w:t>3.4.2</w:t>
            </w:r>
            <w:r w:rsidR="002E2609">
              <w:rPr>
                <w:rFonts w:asciiTheme="minorHAnsi" w:eastAsiaTheme="minorEastAsia" w:hAnsiTheme="minorHAnsi"/>
                <w:noProof/>
                <w:sz w:val="22"/>
                <w:lang w:val="nb-NO" w:eastAsia="nb-NO"/>
              </w:rPr>
              <w:tab/>
            </w:r>
            <w:r w:rsidR="002E2609" w:rsidRPr="00D80CDC">
              <w:rPr>
                <w:rStyle w:val="Hyperkobling"/>
                <w:noProof/>
              </w:rPr>
              <w:t>Unidirectional</w:t>
            </w:r>
            <w:r w:rsidR="002E2609">
              <w:rPr>
                <w:noProof/>
                <w:webHidden/>
              </w:rPr>
              <w:tab/>
            </w:r>
            <w:r>
              <w:rPr>
                <w:noProof/>
                <w:webHidden/>
              </w:rPr>
              <w:fldChar w:fldCharType="begin"/>
            </w:r>
            <w:r w:rsidR="002E2609">
              <w:rPr>
                <w:noProof/>
                <w:webHidden/>
              </w:rPr>
              <w:instrText xml:space="preserve"> PAGEREF _Toc382664931 \h </w:instrText>
            </w:r>
            <w:r>
              <w:rPr>
                <w:noProof/>
                <w:webHidden/>
              </w:rPr>
            </w:r>
            <w:r>
              <w:rPr>
                <w:noProof/>
                <w:webHidden/>
              </w:rPr>
              <w:fldChar w:fldCharType="separate"/>
            </w:r>
            <w:r w:rsidR="002E2609">
              <w:rPr>
                <w:noProof/>
                <w:webHidden/>
              </w:rPr>
              <w:t>17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32" w:history="1">
            <w:r w:rsidR="002E2609" w:rsidRPr="00D80CDC">
              <w:rPr>
                <w:rStyle w:val="Hyperkobling"/>
                <w:noProof/>
              </w:rPr>
              <w:t>3.5</w:t>
            </w:r>
            <w:r w:rsidR="002E2609">
              <w:rPr>
                <w:rFonts w:asciiTheme="minorHAnsi" w:eastAsiaTheme="minorEastAsia" w:hAnsiTheme="minorHAnsi"/>
                <w:noProof/>
                <w:sz w:val="22"/>
                <w:lang w:val="nb-NO" w:eastAsia="nb-NO"/>
              </w:rPr>
              <w:tab/>
            </w:r>
            <w:r w:rsidR="002E2609" w:rsidRPr="00D80CDC">
              <w:rPr>
                <w:rStyle w:val="Hyperkobling"/>
                <w:noProof/>
              </w:rPr>
              <w:t>WebSockets is still young</w:t>
            </w:r>
            <w:r w:rsidR="002E2609">
              <w:rPr>
                <w:noProof/>
                <w:webHidden/>
              </w:rPr>
              <w:tab/>
            </w:r>
            <w:r>
              <w:rPr>
                <w:noProof/>
                <w:webHidden/>
              </w:rPr>
              <w:fldChar w:fldCharType="begin"/>
            </w:r>
            <w:r w:rsidR="002E2609">
              <w:rPr>
                <w:noProof/>
                <w:webHidden/>
              </w:rPr>
              <w:instrText xml:space="preserve"> PAGEREF _Toc382664932 \h </w:instrText>
            </w:r>
            <w:r>
              <w:rPr>
                <w:noProof/>
                <w:webHidden/>
              </w:rPr>
            </w:r>
            <w:r>
              <w:rPr>
                <w:noProof/>
                <w:webHidden/>
              </w:rPr>
              <w:fldChar w:fldCharType="separate"/>
            </w:r>
            <w:r w:rsidR="002E2609">
              <w:rPr>
                <w:noProof/>
                <w:webHidden/>
              </w:rPr>
              <w:t>18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33" w:history="1">
            <w:r w:rsidR="002E2609" w:rsidRPr="00D80CDC">
              <w:rPr>
                <w:rStyle w:val="Hyperkobling"/>
                <w:noProof/>
              </w:rPr>
              <w:t>3.5.1</w:t>
            </w:r>
            <w:r w:rsidR="002E2609">
              <w:rPr>
                <w:rFonts w:asciiTheme="minorHAnsi" w:eastAsiaTheme="minorEastAsia" w:hAnsiTheme="minorHAnsi"/>
                <w:noProof/>
                <w:sz w:val="22"/>
                <w:lang w:val="nb-NO" w:eastAsia="nb-NO"/>
              </w:rPr>
              <w:tab/>
            </w:r>
            <w:r w:rsidR="002E2609" w:rsidRPr="00D80CDC">
              <w:rPr>
                <w:rStyle w:val="Hyperkobling"/>
                <w:noProof/>
              </w:rPr>
              <w:t>Know when to use it</w:t>
            </w:r>
            <w:r w:rsidR="002E2609">
              <w:rPr>
                <w:noProof/>
                <w:webHidden/>
              </w:rPr>
              <w:tab/>
            </w:r>
            <w:r>
              <w:rPr>
                <w:noProof/>
                <w:webHidden/>
              </w:rPr>
              <w:fldChar w:fldCharType="begin"/>
            </w:r>
            <w:r w:rsidR="002E2609">
              <w:rPr>
                <w:noProof/>
                <w:webHidden/>
              </w:rPr>
              <w:instrText xml:space="preserve"> PAGEREF _Toc382664933 \h </w:instrText>
            </w:r>
            <w:r>
              <w:rPr>
                <w:noProof/>
                <w:webHidden/>
              </w:rPr>
            </w:r>
            <w:r>
              <w:rPr>
                <w:noProof/>
                <w:webHidden/>
              </w:rPr>
              <w:fldChar w:fldCharType="separate"/>
            </w:r>
            <w:r w:rsidR="002E2609">
              <w:rPr>
                <w:noProof/>
                <w:webHidden/>
              </w:rPr>
              <w:t>18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34" w:history="1">
            <w:r w:rsidR="002E2609" w:rsidRPr="00D80CDC">
              <w:rPr>
                <w:rStyle w:val="Hyperkobling"/>
                <w:noProof/>
              </w:rPr>
              <w:t>3.5.2</w:t>
            </w:r>
            <w:r w:rsidR="002E2609">
              <w:rPr>
                <w:rFonts w:asciiTheme="minorHAnsi" w:eastAsiaTheme="minorEastAsia" w:hAnsiTheme="minorHAnsi"/>
                <w:noProof/>
                <w:sz w:val="22"/>
                <w:lang w:val="nb-NO" w:eastAsia="nb-NO"/>
              </w:rPr>
              <w:tab/>
            </w:r>
            <w:r w:rsidR="002E2609" w:rsidRPr="00D80CDC">
              <w:rPr>
                <w:rStyle w:val="Hyperkobling"/>
                <w:noProof/>
              </w:rPr>
              <w:t>Know how to use it</w:t>
            </w:r>
            <w:r w:rsidR="002E2609">
              <w:rPr>
                <w:noProof/>
                <w:webHidden/>
              </w:rPr>
              <w:tab/>
            </w:r>
            <w:r>
              <w:rPr>
                <w:noProof/>
                <w:webHidden/>
              </w:rPr>
              <w:fldChar w:fldCharType="begin"/>
            </w:r>
            <w:r w:rsidR="002E2609">
              <w:rPr>
                <w:noProof/>
                <w:webHidden/>
              </w:rPr>
              <w:instrText xml:space="preserve"> PAGEREF _Toc382664934 \h </w:instrText>
            </w:r>
            <w:r>
              <w:rPr>
                <w:noProof/>
                <w:webHidden/>
              </w:rPr>
            </w:r>
            <w:r>
              <w:rPr>
                <w:noProof/>
                <w:webHidden/>
              </w:rPr>
              <w:fldChar w:fldCharType="separate"/>
            </w:r>
            <w:r w:rsidR="002E2609">
              <w:rPr>
                <w:noProof/>
                <w:webHidden/>
              </w:rPr>
              <w:t>18</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35" w:history="1">
            <w:r w:rsidR="002E2609" w:rsidRPr="00D80CDC">
              <w:rPr>
                <w:rStyle w:val="Hyperkobling"/>
                <w:noProof/>
              </w:rPr>
              <w:t>3.6</w:t>
            </w:r>
            <w:r w:rsidR="002E2609">
              <w:rPr>
                <w:rFonts w:asciiTheme="minorHAnsi" w:eastAsiaTheme="minorEastAsia" w:hAnsiTheme="minorHAnsi"/>
                <w:noProof/>
                <w:sz w:val="22"/>
                <w:lang w:val="nb-NO" w:eastAsia="nb-NO"/>
              </w:rPr>
              <w:tab/>
            </w:r>
            <w:r w:rsidR="002E2609" w:rsidRPr="00D80CDC">
              <w:rPr>
                <w:rStyle w:val="Hyperkobling"/>
                <w:noProof/>
              </w:rPr>
              <w:t>The use of real time</w:t>
            </w:r>
            <w:r w:rsidR="002E2609">
              <w:rPr>
                <w:noProof/>
                <w:webHidden/>
              </w:rPr>
              <w:tab/>
            </w:r>
            <w:r>
              <w:rPr>
                <w:noProof/>
                <w:webHidden/>
              </w:rPr>
              <w:fldChar w:fldCharType="begin"/>
            </w:r>
            <w:r w:rsidR="002E2609">
              <w:rPr>
                <w:noProof/>
                <w:webHidden/>
              </w:rPr>
              <w:instrText xml:space="preserve"> PAGEREF _Toc382664935 \h </w:instrText>
            </w:r>
            <w:r>
              <w:rPr>
                <w:noProof/>
                <w:webHidden/>
              </w:rPr>
            </w:r>
            <w:r>
              <w:rPr>
                <w:noProof/>
                <w:webHidden/>
              </w:rPr>
              <w:fldChar w:fldCharType="separate"/>
            </w:r>
            <w:r w:rsidR="002E2609">
              <w:rPr>
                <w:noProof/>
                <w:webHidden/>
              </w:rPr>
              <w:t>19</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36" w:history="1">
            <w:r w:rsidR="002E2609" w:rsidRPr="00D80CDC">
              <w:rPr>
                <w:rStyle w:val="Hyperkobling"/>
                <w:noProof/>
              </w:rPr>
              <w:t>3.7</w:t>
            </w:r>
            <w:r w:rsidR="002E2609">
              <w:rPr>
                <w:rFonts w:asciiTheme="minorHAnsi" w:eastAsiaTheme="minorEastAsia" w:hAnsiTheme="minorHAnsi"/>
                <w:noProof/>
                <w:sz w:val="22"/>
                <w:lang w:val="nb-NO" w:eastAsia="nb-NO"/>
              </w:rPr>
              <w:tab/>
            </w:r>
            <w:r w:rsidR="002E2609" w:rsidRPr="00D80CDC">
              <w:rPr>
                <w:rStyle w:val="Hyperkobling"/>
                <w:noProof/>
              </w:rPr>
              <w:t>Conclusion</w:t>
            </w:r>
            <w:r w:rsidR="002E2609">
              <w:rPr>
                <w:noProof/>
                <w:webHidden/>
              </w:rPr>
              <w:tab/>
            </w:r>
            <w:r>
              <w:rPr>
                <w:noProof/>
                <w:webHidden/>
              </w:rPr>
              <w:fldChar w:fldCharType="begin"/>
            </w:r>
            <w:r w:rsidR="002E2609">
              <w:rPr>
                <w:noProof/>
                <w:webHidden/>
              </w:rPr>
              <w:instrText xml:space="preserve"> PAGEREF _Toc382664936 \h </w:instrText>
            </w:r>
            <w:r>
              <w:rPr>
                <w:noProof/>
                <w:webHidden/>
              </w:rPr>
            </w:r>
            <w:r>
              <w:rPr>
                <w:noProof/>
                <w:webHidden/>
              </w:rPr>
              <w:fldChar w:fldCharType="separate"/>
            </w:r>
            <w:r w:rsidR="002E2609">
              <w:rPr>
                <w:noProof/>
                <w:webHidden/>
              </w:rPr>
              <w:t>20</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37" w:history="1">
            <w:r w:rsidR="002E2609" w:rsidRPr="00D80CDC">
              <w:rPr>
                <w:rStyle w:val="Hyperkobling"/>
                <w:noProof/>
              </w:rPr>
              <w:t>4</w:t>
            </w:r>
            <w:r w:rsidR="002E2609">
              <w:rPr>
                <w:rFonts w:asciiTheme="minorHAnsi" w:eastAsiaTheme="minorEastAsia" w:hAnsiTheme="minorHAnsi"/>
                <w:noProof/>
                <w:sz w:val="22"/>
                <w:lang w:val="nb-NO" w:eastAsia="nb-NO"/>
              </w:rPr>
              <w:tab/>
            </w:r>
            <w:r w:rsidR="002E2609" w:rsidRPr="00D80CDC">
              <w:rPr>
                <w:rStyle w:val="Hyperkobling"/>
                <w:noProof/>
              </w:rPr>
              <w:t>Frameworks for real time web applications</w:t>
            </w:r>
            <w:r w:rsidR="002E2609">
              <w:rPr>
                <w:noProof/>
                <w:webHidden/>
              </w:rPr>
              <w:tab/>
            </w:r>
            <w:r>
              <w:rPr>
                <w:noProof/>
                <w:webHidden/>
              </w:rPr>
              <w:fldChar w:fldCharType="begin"/>
            </w:r>
            <w:r w:rsidR="002E2609">
              <w:rPr>
                <w:noProof/>
                <w:webHidden/>
              </w:rPr>
              <w:instrText xml:space="preserve"> PAGEREF _Toc382664937 \h </w:instrText>
            </w:r>
            <w:r>
              <w:rPr>
                <w:noProof/>
                <w:webHidden/>
              </w:rPr>
            </w:r>
            <w:r>
              <w:rPr>
                <w:noProof/>
                <w:webHidden/>
              </w:rPr>
              <w:fldChar w:fldCharType="separate"/>
            </w:r>
            <w:r w:rsidR="002E2609">
              <w:rPr>
                <w:noProof/>
                <w:webHidden/>
              </w:rPr>
              <w:t>21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38" w:history="1">
            <w:r w:rsidR="002E2609" w:rsidRPr="00D80CDC">
              <w:rPr>
                <w:rStyle w:val="Hyperkobling"/>
                <w:noProof/>
              </w:rPr>
              <w:t>4.1</w:t>
            </w:r>
            <w:r w:rsidR="002E2609">
              <w:rPr>
                <w:rFonts w:asciiTheme="minorHAnsi" w:eastAsiaTheme="minorEastAsia" w:hAnsiTheme="minorHAnsi"/>
                <w:noProof/>
                <w:sz w:val="22"/>
                <w:lang w:val="nb-NO" w:eastAsia="nb-NO"/>
              </w:rPr>
              <w:tab/>
            </w:r>
            <w:r w:rsidR="002E2609" w:rsidRPr="00D80CDC">
              <w:rPr>
                <w:rStyle w:val="Hyperkobling"/>
                <w:noProof/>
              </w:rPr>
              <w:t>SignalR</w:t>
            </w:r>
            <w:r w:rsidR="002E2609">
              <w:rPr>
                <w:noProof/>
                <w:webHidden/>
              </w:rPr>
              <w:tab/>
            </w:r>
            <w:r>
              <w:rPr>
                <w:noProof/>
                <w:webHidden/>
              </w:rPr>
              <w:fldChar w:fldCharType="begin"/>
            </w:r>
            <w:r w:rsidR="002E2609">
              <w:rPr>
                <w:noProof/>
                <w:webHidden/>
              </w:rPr>
              <w:instrText xml:space="preserve"> PAGEREF _Toc382664938 \h </w:instrText>
            </w:r>
            <w:r>
              <w:rPr>
                <w:noProof/>
                <w:webHidden/>
              </w:rPr>
            </w:r>
            <w:r>
              <w:rPr>
                <w:noProof/>
                <w:webHidden/>
              </w:rPr>
              <w:fldChar w:fldCharType="separate"/>
            </w:r>
            <w:r w:rsidR="002E2609">
              <w:rPr>
                <w:noProof/>
                <w:webHidden/>
              </w:rPr>
              <w:t>21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39" w:history="1">
            <w:r w:rsidR="002E2609" w:rsidRPr="00D80CDC">
              <w:rPr>
                <w:rStyle w:val="Hyperkobling"/>
                <w:noProof/>
              </w:rPr>
              <w:t>4.2</w:t>
            </w:r>
            <w:r w:rsidR="002E2609">
              <w:rPr>
                <w:rFonts w:asciiTheme="minorHAnsi" w:eastAsiaTheme="minorEastAsia" w:hAnsiTheme="minorHAnsi"/>
                <w:noProof/>
                <w:sz w:val="22"/>
                <w:lang w:val="nb-NO" w:eastAsia="nb-NO"/>
              </w:rPr>
              <w:tab/>
            </w:r>
            <w:r w:rsidR="002E2609" w:rsidRPr="00D80CDC">
              <w:rPr>
                <w:rStyle w:val="Hyperkobling"/>
                <w:noProof/>
              </w:rPr>
              <w:t>Socket.IO</w:t>
            </w:r>
            <w:r w:rsidR="002E2609">
              <w:rPr>
                <w:noProof/>
                <w:webHidden/>
              </w:rPr>
              <w:tab/>
            </w:r>
            <w:r>
              <w:rPr>
                <w:noProof/>
                <w:webHidden/>
              </w:rPr>
              <w:fldChar w:fldCharType="begin"/>
            </w:r>
            <w:r w:rsidR="002E2609">
              <w:rPr>
                <w:noProof/>
                <w:webHidden/>
              </w:rPr>
              <w:instrText xml:space="preserve"> PAGEREF _Toc382664939 \h </w:instrText>
            </w:r>
            <w:r>
              <w:rPr>
                <w:noProof/>
                <w:webHidden/>
              </w:rPr>
            </w:r>
            <w:r>
              <w:rPr>
                <w:noProof/>
                <w:webHidden/>
              </w:rPr>
              <w:fldChar w:fldCharType="separate"/>
            </w:r>
            <w:r w:rsidR="002E2609">
              <w:rPr>
                <w:noProof/>
                <w:webHidden/>
              </w:rPr>
              <w:t>21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0" w:history="1">
            <w:r w:rsidR="002E2609" w:rsidRPr="00D80CDC">
              <w:rPr>
                <w:rStyle w:val="Hyperkobling"/>
                <w:noProof/>
              </w:rPr>
              <w:t>4.3</w:t>
            </w:r>
            <w:r w:rsidR="002E2609">
              <w:rPr>
                <w:rFonts w:asciiTheme="minorHAnsi" w:eastAsiaTheme="minorEastAsia" w:hAnsiTheme="minorHAnsi"/>
                <w:noProof/>
                <w:sz w:val="22"/>
                <w:lang w:val="nb-NO" w:eastAsia="nb-NO"/>
              </w:rPr>
              <w:tab/>
            </w:r>
            <w:r w:rsidR="002E2609" w:rsidRPr="00D80CDC">
              <w:rPr>
                <w:rStyle w:val="Hyperkobling"/>
                <w:noProof/>
              </w:rPr>
              <w:t>Atmosphere</w:t>
            </w:r>
            <w:r w:rsidR="002E2609">
              <w:rPr>
                <w:noProof/>
                <w:webHidden/>
              </w:rPr>
              <w:tab/>
            </w:r>
            <w:r>
              <w:rPr>
                <w:noProof/>
                <w:webHidden/>
              </w:rPr>
              <w:fldChar w:fldCharType="begin"/>
            </w:r>
            <w:r w:rsidR="002E2609">
              <w:rPr>
                <w:noProof/>
                <w:webHidden/>
              </w:rPr>
              <w:instrText xml:space="preserve"> PAGEREF _Toc382664940 \h </w:instrText>
            </w:r>
            <w:r>
              <w:rPr>
                <w:noProof/>
                <w:webHidden/>
              </w:rPr>
            </w:r>
            <w:r>
              <w:rPr>
                <w:noProof/>
                <w:webHidden/>
              </w:rPr>
              <w:fldChar w:fldCharType="separate"/>
            </w:r>
            <w:r w:rsidR="002E2609">
              <w:rPr>
                <w:noProof/>
                <w:webHidden/>
              </w:rPr>
              <w:t>21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1" w:history="1">
            <w:r w:rsidR="002E2609" w:rsidRPr="00D80CDC">
              <w:rPr>
                <w:rStyle w:val="Hyperkobling"/>
                <w:noProof/>
              </w:rPr>
              <w:t>4.4</w:t>
            </w:r>
            <w:r w:rsidR="002E2609">
              <w:rPr>
                <w:rFonts w:asciiTheme="minorHAnsi" w:eastAsiaTheme="minorEastAsia" w:hAnsiTheme="minorHAnsi"/>
                <w:noProof/>
                <w:sz w:val="22"/>
                <w:lang w:val="nb-NO" w:eastAsia="nb-NO"/>
              </w:rPr>
              <w:tab/>
            </w:r>
            <w:r w:rsidR="002E2609" w:rsidRPr="00D80CDC">
              <w:rPr>
                <w:rStyle w:val="Hyperkobling"/>
                <w:noProof/>
              </w:rPr>
              <w:t>Sails.js</w:t>
            </w:r>
            <w:r w:rsidR="002E2609">
              <w:rPr>
                <w:noProof/>
                <w:webHidden/>
              </w:rPr>
              <w:tab/>
            </w:r>
            <w:r>
              <w:rPr>
                <w:noProof/>
                <w:webHidden/>
              </w:rPr>
              <w:fldChar w:fldCharType="begin"/>
            </w:r>
            <w:r w:rsidR="002E2609">
              <w:rPr>
                <w:noProof/>
                <w:webHidden/>
              </w:rPr>
              <w:instrText xml:space="preserve"> PAGEREF _Toc382664941 \h </w:instrText>
            </w:r>
            <w:r>
              <w:rPr>
                <w:noProof/>
                <w:webHidden/>
              </w:rPr>
            </w:r>
            <w:r>
              <w:rPr>
                <w:noProof/>
                <w:webHidden/>
              </w:rPr>
              <w:fldChar w:fldCharType="separate"/>
            </w:r>
            <w:r w:rsidR="002E2609">
              <w:rPr>
                <w:noProof/>
                <w:webHidden/>
              </w:rPr>
              <w:t>22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2" w:history="1">
            <w:r w:rsidR="002E2609" w:rsidRPr="00D80CDC">
              <w:rPr>
                <w:rStyle w:val="Hyperkobling"/>
                <w:noProof/>
              </w:rPr>
              <w:t>4.5</w:t>
            </w:r>
            <w:r w:rsidR="002E2609">
              <w:rPr>
                <w:rFonts w:asciiTheme="minorHAnsi" w:eastAsiaTheme="minorEastAsia" w:hAnsiTheme="minorHAnsi"/>
                <w:noProof/>
                <w:sz w:val="22"/>
                <w:lang w:val="nb-NO" w:eastAsia="nb-NO"/>
              </w:rPr>
              <w:tab/>
            </w:r>
            <w:r w:rsidR="002E2609" w:rsidRPr="00D80CDC">
              <w:rPr>
                <w:rStyle w:val="Hyperkobling"/>
                <w:noProof/>
              </w:rPr>
              <w:t>Play! Framework</w:t>
            </w:r>
            <w:r w:rsidR="002E2609">
              <w:rPr>
                <w:noProof/>
                <w:webHidden/>
              </w:rPr>
              <w:tab/>
            </w:r>
            <w:r>
              <w:rPr>
                <w:noProof/>
                <w:webHidden/>
              </w:rPr>
              <w:fldChar w:fldCharType="begin"/>
            </w:r>
            <w:r w:rsidR="002E2609">
              <w:rPr>
                <w:noProof/>
                <w:webHidden/>
              </w:rPr>
              <w:instrText xml:space="preserve"> PAGEREF _Toc382664942 \h </w:instrText>
            </w:r>
            <w:r>
              <w:rPr>
                <w:noProof/>
                <w:webHidden/>
              </w:rPr>
            </w:r>
            <w:r>
              <w:rPr>
                <w:noProof/>
                <w:webHidden/>
              </w:rPr>
              <w:fldChar w:fldCharType="separate"/>
            </w:r>
            <w:r w:rsidR="002E2609">
              <w:rPr>
                <w:noProof/>
                <w:webHidden/>
              </w:rPr>
              <w:t>22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3" w:history="1">
            <w:r w:rsidR="002E2609" w:rsidRPr="00D80CDC">
              <w:rPr>
                <w:rStyle w:val="Hyperkobling"/>
                <w:noProof/>
              </w:rPr>
              <w:t>4.6</w:t>
            </w:r>
            <w:r w:rsidR="002E2609">
              <w:rPr>
                <w:rFonts w:asciiTheme="minorHAnsi" w:eastAsiaTheme="minorEastAsia" w:hAnsiTheme="minorHAnsi"/>
                <w:noProof/>
                <w:sz w:val="22"/>
                <w:lang w:val="nb-NO" w:eastAsia="nb-NO"/>
              </w:rPr>
              <w:tab/>
            </w:r>
            <w:r w:rsidR="002E2609" w:rsidRPr="00D80CDC">
              <w:rPr>
                <w:rStyle w:val="Hyperkobling"/>
                <w:noProof/>
              </w:rPr>
              <w:t>SockJS</w:t>
            </w:r>
            <w:r w:rsidR="002E2609">
              <w:rPr>
                <w:noProof/>
                <w:webHidden/>
              </w:rPr>
              <w:tab/>
            </w:r>
            <w:r>
              <w:rPr>
                <w:noProof/>
                <w:webHidden/>
              </w:rPr>
              <w:fldChar w:fldCharType="begin"/>
            </w:r>
            <w:r w:rsidR="002E2609">
              <w:rPr>
                <w:noProof/>
                <w:webHidden/>
              </w:rPr>
              <w:instrText xml:space="preserve"> PAGEREF _Toc382664943 \h </w:instrText>
            </w:r>
            <w:r>
              <w:rPr>
                <w:noProof/>
                <w:webHidden/>
              </w:rPr>
            </w:r>
            <w:r>
              <w:rPr>
                <w:noProof/>
                <w:webHidden/>
              </w:rPr>
              <w:fldChar w:fldCharType="separate"/>
            </w:r>
            <w:r w:rsidR="002E2609">
              <w:rPr>
                <w:noProof/>
                <w:webHidden/>
              </w:rPr>
              <w:t>22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4" w:history="1">
            <w:r w:rsidR="002E2609" w:rsidRPr="00D80CDC">
              <w:rPr>
                <w:rStyle w:val="Hyperkobling"/>
                <w:noProof/>
              </w:rPr>
              <w:t>4.7</w:t>
            </w:r>
            <w:r w:rsidR="002E2609">
              <w:rPr>
                <w:rFonts w:asciiTheme="minorHAnsi" w:eastAsiaTheme="minorEastAsia" w:hAnsiTheme="minorHAnsi"/>
                <w:noProof/>
                <w:sz w:val="22"/>
                <w:lang w:val="nb-NO" w:eastAsia="nb-NO"/>
              </w:rPr>
              <w:tab/>
            </w:r>
            <w:r w:rsidR="002E2609" w:rsidRPr="00D80CDC">
              <w:rPr>
                <w:rStyle w:val="Hyperkobling"/>
                <w:noProof/>
              </w:rPr>
              <w:t>Meteor</w:t>
            </w:r>
            <w:r w:rsidR="002E2609">
              <w:rPr>
                <w:noProof/>
                <w:webHidden/>
              </w:rPr>
              <w:tab/>
            </w:r>
            <w:r>
              <w:rPr>
                <w:noProof/>
                <w:webHidden/>
              </w:rPr>
              <w:fldChar w:fldCharType="begin"/>
            </w:r>
            <w:r w:rsidR="002E2609">
              <w:rPr>
                <w:noProof/>
                <w:webHidden/>
              </w:rPr>
              <w:instrText xml:space="preserve"> PAGEREF _Toc382664944 \h </w:instrText>
            </w:r>
            <w:r>
              <w:rPr>
                <w:noProof/>
                <w:webHidden/>
              </w:rPr>
            </w:r>
            <w:r>
              <w:rPr>
                <w:noProof/>
                <w:webHidden/>
              </w:rPr>
              <w:fldChar w:fldCharType="separate"/>
            </w:r>
            <w:r w:rsidR="002E2609">
              <w:rPr>
                <w:noProof/>
                <w:webHidden/>
              </w:rPr>
              <w:t>22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5" w:history="1">
            <w:r w:rsidR="002E2609" w:rsidRPr="00D80CDC">
              <w:rPr>
                <w:rStyle w:val="Hyperkobling"/>
                <w:noProof/>
              </w:rPr>
              <w:t>4.8</w:t>
            </w:r>
            <w:r w:rsidR="002E2609">
              <w:rPr>
                <w:rFonts w:asciiTheme="minorHAnsi" w:eastAsiaTheme="minorEastAsia" w:hAnsiTheme="minorHAnsi"/>
                <w:noProof/>
                <w:sz w:val="22"/>
                <w:lang w:val="nb-NO" w:eastAsia="nb-NO"/>
              </w:rPr>
              <w:tab/>
            </w:r>
            <w:r w:rsidR="002E2609" w:rsidRPr="00D80CDC">
              <w:rPr>
                <w:rStyle w:val="Hyperkobling"/>
                <w:noProof/>
              </w:rPr>
              <w:t>Lightstreamer</w:t>
            </w:r>
            <w:r w:rsidR="002E2609">
              <w:rPr>
                <w:noProof/>
                <w:webHidden/>
              </w:rPr>
              <w:tab/>
            </w:r>
            <w:r>
              <w:rPr>
                <w:noProof/>
                <w:webHidden/>
              </w:rPr>
              <w:fldChar w:fldCharType="begin"/>
            </w:r>
            <w:r w:rsidR="002E2609">
              <w:rPr>
                <w:noProof/>
                <w:webHidden/>
              </w:rPr>
              <w:instrText xml:space="preserve"> PAGEREF _Toc382664945 \h </w:instrText>
            </w:r>
            <w:r>
              <w:rPr>
                <w:noProof/>
                <w:webHidden/>
              </w:rPr>
            </w:r>
            <w:r>
              <w:rPr>
                <w:noProof/>
                <w:webHidden/>
              </w:rPr>
              <w:fldChar w:fldCharType="separate"/>
            </w:r>
            <w:r w:rsidR="002E2609">
              <w:rPr>
                <w:noProof/>
                <w:webHidden/>
              </w:rPr>
              <w:t>22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6" w:history="1">
            <w:r w:rsidR="002E2609" w:rsidRPr="00D80CDC">
              <w:rPr>
                <w:rStyle w:val="Hyperkobling"/>
                <w:noProof/>
              </w:rPr>
              <w:t>4.9</w:t>
            </w:r>
            <w:r w:rsidR="002E2609">
              <w:rPr>
                <w:rFonts w:asciiTheme="minorHAnsi" w:eastAsiaTheme="minorEastAsia" w:hAnsiTheme="minorHAnsi"/>
                <w:noProof/>
                <w:sz w:val="22"/>
                <w:lang w:val="nb-NO" w:eastAsia="nb-NO"/>
              </w:rPr>
              <w:tab/>
            </w:r>
            <w:r w:rsidR="002E2609" w:rsidRPr="00D80CDC">
              <w:rPr>
                <w:rStyle w:val="Hyperkobling"/>
                <w:noProof/>
              </w:rPr>
              <w:t>Planet Framework</w:t>
            </w:r>
            <w:r w:rsidR="002E2609">
              <w:rPr>
                <w:noProof/>
                <w:webHidden/>
              </w:rPr>
              <w:tab/>
            </w:r>
            <w:r>
              <w:rPr>
                <w:noProof/>
                <w:webHidden/>
              </w:rPr>
              <w:fldChar w:fldCharType="begin"/>
            </w:r>
            <w:r w:rsidR="002E2609">
              <w:rPr>
                <w:noProof/>
                <w:webHidden/>
              </w:rPr>
              <w:instrText xml:space="preserve"> PAGEREF _Toc382664946 \h </w:instrText>
            </w:r>
            <w:r>
              <w:rPr>
                <w:noProof/>
                <w:webHidden/>
              </w:rPr>
            </w:r>
            <w:r>
              <w:rPr>
                <w:noProof/>
                <w:webHidden/>
              </w:rPr>
              <w:fldChar w:fldCharType="separate"/>
            </w:r>
            <w:r w:rsidR="002E2609">
              <w:rPr>
                <w:noProof/>
                <w:webHidden/>
              </w:rPr>
              <w:t>23</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4947" w:history="1">
            <w:r w:rsidR="002E2609" w:rsidRPr="00D80CDC">
              <w:rPr>
                <w:rStyle w:val="Hyperkobling"/>
                <w:noProof/>
              </w:rPr>
              <w:t>4.10</w:t>
            </w:r>
            <w:r w:rsidR="002E2609">
              <w:rPr>
                <w:rFonts w:asciiTheme="minorHAnsi" w:eastAsiaTheme="minorEastAsia" w:hAnsiTheme="minorHAnsi"/>
                <w:noProof/>
                <w:sz w:val="22"/>
                <w:lang w:val="nb-NO" w:eastAsia="nb-NO"/>
              </w:rPr>
              <w:tab/>
            </w:r>
            <w:r w:rsidR="002E2609" w:rsidRPr="00D80CDC">
              <w:rPr>
                <w:rStyle w:val="Hyperkobling"/>
                <w:noProof/>
              </w:rPr>
              <w:t>XSockets.NET</w:t>
            </w:r>
            <w:r w:rsidR="002E2609">
              <w:rPr>
                <w:noProof/>
                <w:webHidden/>
              </w:rPr>
              <w:tab/>
            </w:r>
            <w:r>
              <w:rPr>
                <w:noProof/>
                <w:webHidden/>
              </w:rPr>
              <w:fldChar w:fldCharType="begin"/>
            </w:r>
            <w:r w:rsidR="002E2609">
              <w:rPr>
                <w:noProof/>
                <w:webHidden/>
              </w:rPr>
              <w:instrText xml:space="preserve"> PAGEREF _Toc382664947 \h </w:instrText>
            </w:r>
            <w:r>
              <w:rPr>
                <w:noProof/>
                <w:webHidden/>
              </w:rPr>
            </w:r>
            <w:r>
              <w:rPr>
                <w:noProof/>
                <w:webHidden/>
              </w:rPr>
              <w:fldChar w:fldCharType="separate"/>
            </w:r>
            <w:r w:rsidR="002E2609">
              <w:rPr>
                <w:noProof/>
                <w:webHidden/>
              </w:rPr>
              <w:t>23</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48" w:history="1">
            <w:r w:rsidR="002E2609" w:rsidRPr="00D80CDC">
              <w:rPr>
                <w:rStyle w:val="Hyperkobling"/>
                <w:noProof/>
              </w:rPr>
              <w:t>5</w:t>
            </w:r>
            <w:r w:rsidR="002E2609">
              <w:rPr>
                <w:rFonts w:asciiTheme="minorHAnsi" w:eastAsiaTheme="minorEastAsia" w:hAnsiTheme="minorHAnsi"/>
                <w:noProof/>
                <w:sz w:val="22"/>
                <w:lang w:val="nb-NO" w:eastAsia="nb-NO"/>
              </w:rPr>
              <w:tab/>
            </w:r>
            <w:r w:rsidR="002E2609" w:rsidRPr="00D80CDC">
              <w:rPr>
                <w:rStyle w:val="Hyperkobling"/>
                <w:noProof/>
              </w:rPr>
              <w:t>Servers</w:t>
            </w:r>
            <w:r w:rsidR="002E2609">
              <w:rPr>
                <w:noProof/>
                <w:webHidden/>
              </w:rPr>
              <w:tab/>
            </w:r>
            <w:r>
              <w:rPr>
                <w:noProof/>
                <w:webHidden/>
              </w:rPr>
              <w:fldChar w:fldCharType="begin"/>
            </w:r>
            <w:r w:rsidR="002E2609">
              <w:rPr>
                <w:noProof/>
                <w:webHidden/>
              </w:rPr>
              <w:instrText xml:space="preserve"> PAGEREF _Toc382664948 \h </w:instrText>
            </w:r>
            <w:r>
              <w:rPr>
                <w:noProof/>
                <w:webHidden/>
              </w:rPr>
            </w:r>
            <w:r>
              <w:rPr>
                <w:noProof/>
                <w:webHidden/>
              </w:rPr>
              <w:fldChar w:fldCharType="separate"/>
            </w:r>
            <w:r w:rsidR="002E2609">
              <w:rPr>
                <w:noProof/>
                <w:webHidden/>
              </w:rPr>
              <w:t>23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49" w:history="1">
            <w:r w:rsidR="002E2609" w:rsidRPr="00D80CDC">
              <w:rPr>
                <w:rStyle w:val="Hyperkobling"/>
                <w:noProof/>
                <w:lang w:val="nb-NO"/>
              </w:rPr>
              <w:t>5.1</w:t>
            </w:r>
            <w:r w:rsidR="002E2609">
              <w:rPr>
                <w:rFonts w:asciiTheme="minorHAnsi" w:eastAsiaTheme="minorEastAsia" w:hAnsiTheme="minorHAnsi"/>
                <w:noProof/>
                <w:sz w:val="22"/>
                <w:lang w:val="nb-NO" w:eastAsia="nb-NO"/>
              </w:rPr>
              <w:tab/>
            </w:r>
            <w:r w:rsidR="002E2609" w:rsidRPr="00D80CDC">
              <w:rPr>
                <w:rStyle w:val="Hyperkobling"/>
                <w:noProof/>
                <w:lang w:val="nb-NO"/>
              </w:rPr>
              <w:t>.NET</w:t>
            </w:r>
            <w:r w:rsidR="002E2609">
              <w:rPr>
                <w:noProof/>
                <w:webHidden/>
              </w:rPr>
              <w:tab/>
            </w:r>
            <w:r>
              <w:rPr>
                <w:noProof/>
                <w:webHidden/>
              </w:rPr>
              <w:fldChar w:fldCharType="begin"/>
            </w:r>
            <w:r w:rsidR="002E2609">
              <w:rPr>
                <w:noProof/>
                <w:webHidden/>
              </w:rPr>
              <w:instrText xml:space="preserve"> PAGEREF _Toc382664949 \h </w:instrText>
            </w:r>
            <w:r>
              <w:rPr>
                <w:noProof/>
                <w:webHidden/>
              </w:rPr>
            </w:r>
            <w:r>
              <w:rPr>
                <w:noProof/>
                <w:webHidden/>
              </w:rPr>
              <w:fldChar w:fldCharType="separate"/>
            </w:r>
            <w:r w:rsidR="002E2609">
              <w:rPr>
                <w:noProof/>
                <w:webHidden/>
              </w:rPr>
              <w:t>23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50" w:history="1">
            <w:r w:rsidR="002E2609" w:rsidRPr="00D80CDC">
              <w:rPr>
                <w:rStyle w:val="Hyperkobling"/>
                <w:noProof/>
                <w:lang w:val="nb-NO"/>
              </w:rPr>
              <w:t>5.2</w:t>
            </w:r>
            <w:r w:rsidR="002E2609">
              <w:rPr>
                <w:rFonts w:asciiTheme="minorHAnsi" w:eastAsiaTheme="minorEastAsia" w:hAnsiTheme="minorHAnsi"/>
                <w:noProof/>
                <w:sz w:val="22"/>
                <w:lang w:val="nb-NO" w:eastAsia="nb-NO"/>
              </w:rPr>
              <w:tab/>
            </w:r>
            <w:r w:rsidR="002E2609" w:rsidRPr="00D80CDC">
              <w:rPr>
                <w:rStyle w:val="Hyperkobling"/>
                <w:noProof/>
                <w:lang w:val="nb-NO"/>
              </w:rPr>
              <w:t>Java</w:t>
            </w:r>
            <w:r w:rsidR="002E2609">
              <w:rPr>
                <w:noProof/>
                <w:webHidden/>
              </w:rPr>
              <w:tab/>
            </w:r>
            <w:r>
              <w:rPr>
                <w:noProof/>
                <w:webHidden/>
              </w:rPr>
              <w:fldChar w:fldCharType="begin"/>
            </w:r>
            <w:r w:rsidR="002E2609">
              <w:rPr>
                <w:noProof/>
                <w:webHidden/>
              </w:rPr>
              <w:instrText xml:space="preserve"> PAGEREF _Toc382664950 \h </w:instrText>
            </w:r>
            <w:r>
              <w:rPr>
                <w:noProof/>
                <w:webHidden/>
              </w:rPr>
            </w:r>
            <w:r>
              <w:rPr>
                <w:noProof/>
                <w:webHidden/>
              </w:rPr>
              <w:fldChar w:fldCharType="separate"/>
            </w:r>
            <w:r w:rsidR="002E2609">
              <w:rPr>
                <w:noProof/>
                <w:webHidden/>
              </w:rPr>
              <w:t>24</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51" w:history="1">
            <w:r w:rsidR="002E2609" w:rsidRPr="00D80CDC">
              <w:rPr>
                <w:rStyle w:val="Hyperkobling"/>
                <w:noProof/>
                <w:lang w:val="nb-NO"/>
              </w:rPr>
              <w:t>5.3</w:t>
            </w:r>
            <w:r w:rsidR="002E2609">
              <w:rPr>
                <w:rFonts w:asciiTheme="minorHAnsi" w:eastAsiaTheme="minorEastAsia" w:hAnsiTheme="minorHAnsi"/>
                <w:noProof/>
                <w:sz w:val="22"/>
                <w:lang w:val="nb-NO" w:eastAsia="nb-NO"/>
              </w:rPr>
              <w:tab/>
            </w:r>
            <w:r w:rsidR="002E2609" w:rsidRPr="00D80CDC">
              <w:rPr>
                <w:rStyle w:val="Hyperkobling"/>
                <w:noProof/>
                <w:lang w:val="nb-NO"/>
              </w:rPr>
              <w:t>JavaScript</w:t>
            </w:r>
            <w:r w:rsidR="002E2609">
              <w:rPr>
                <w:noProof/>
                <w:webHidden/>
              </w:rPr>
              <w:tab/>
            </w:r>
            <w:r>
              <w:rPr>
                <w:noProof/>
                <w:webHidden/>
              </w:rPr>
              <w:fldChar w:fldCharType="begin"/>
            </w:r>
            <w:r w:rsidR="002E2609">
              <w:rPr>
                <w:noProof/>
                <w:webHidden/>
              </w:rPr>
              <w:instrText xml:space="preserve"> PAGEREF _Toc382664951 \h </w:instrText>
            </w:r>
            <w:r>
              <w:rPr>
                <w:noProof/>
                <w:webHidden/>
              </w:rPr>
            </w:r>
            <w:r>
              <w:rPr>
                <w:noProof/>
                <w:webHidden/>
              </w:rPr>
              <w:fldChar w:fldCharType="separate"/>
            </w:r>
            <w:r w:rsidR="002E2609">
              <w:rPr>
                <w:noProof/>
                <w:webHidden/>
              </w:rPr>
              <w:t>24</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52" w:history="1">
            <w:r w:rsidR="002E2609" w:rsidRPr="00D80CDC">
              <w:rPr>
                <w:rStyle w:val="Hyperkobling"/>
                <w:noProof/>
              </w:rPr>
              <w:t>5.4</w:t>
            </w:r>
            <w:r w:rsidR="002E2609">
              <w:rPr>
                <w:rFonts w:asciiTheme="minorHAnsi" w:eastAsiaTheme="minorEastAsia" w:hAnsiTheme="minorHAnsi"/>
                <w:noProof/>
                <w:sz w:val="22"/>
                <w:lang w:val="nb-NO" w:eastAsia="nb-NO"/>
              </w:rPr>
              <w:tab/>
            </w:r>
            <w:r w:rsidR="002E2609" w:rsidRPr="00D80CDC">
              <w:rPr>
                <w:rStyle w:val="Hyperkobling"/>
                <w:noProof/>
              </w:rPr>
              <w:t>Writing your own</w:t>
            </w:r>
            <w:r w:rsidR="002E2609">
              <w:rPr>
                <w:noProof/>
                <w:webHidden/>
              </w:rPr>
              <w:tab/>
            </w:r>
            <w:r>
              <w:rPr>
                <w:noProof/>
                <w:webHidden/>
              </w:rPr>
              <w:fldChar w:fldCharType="begin"/>
            </w:r>
            <w:r w:rsidR="002E2609">
              <w:rPr>
                <w:noProof/>
                <w:webHidden/>
              </w:rPr>
              <w:instrText xml:space="preserve"> PAGEREF _Toc382664952 \h </w:instrText>
            </w:r>
            <w:r>
              <w:rPr>
                <w:noProof/>
                <w:webHidden/>
              </w:rPr>
            </w:r>
            <w:r>
              <w:rPr>
                <w:noProof/>
                <w:webHidden/>
              </w:rPr>
              <w:fldChar w:fldCharType="separate"/>
            </w:r>
            <w:r w:rsidR="002E2609">
              <w:rPr>
                <w:noProof/>
                <w:webHidden/>
              </w:rPr>
              <w:t>24</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4953" w:history="1">
            <w:r w:rsidR="002E2609" w:rsidRPr="00D80CDC">
              <w:rPr>
                <w:rStyle w:val="Hyperkobling"/>
                <w:noProof/>
              </w:rPr>
              <w:t>Project part 1: Hands on development</w:t>
            </w:r>
            <w:r w:rsidR="002E2609">
              <w:rPr>
                <w:noProof/>
                <w:webHidden/>
              </w:rPr>
              <w:tab/>
            </w:r>
            <w:r>
              <w:rPr>
                <w:noProof/>
                <w:webHidden/>
              </w:rPr>
              <w:fldChar w:fldCharType="begin"/>
            </w:r>
            <w:r w:rsidR="002E2609">
              <w:rPr>
                <w:noProof/>
                <w:webHidden/>
              </w:rPr>
              <w:instrText xml:space="preserve"> PAGEREF _Toc382664953 \h </w:instrText>
            </w:r>
            <w:r>
              <w:rPr>
                <w:noProof/>
                <w:webHidden/>
              </w:rPr>
            </w:r>
            <w:r>
              <w:rPr>
                <w:noProof/>
                <w:webHidden/>
              </w:rPr>
              <w:fldChar w:fldCharType="separate"/>
            </w:r>
            <w:r w:rsidR="002E2609">
              <w:rPr>
                <w:noProof/>
                <w:webHidden/>
              </w:rPr>
              <w:t>25</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54" w:history="1">
            <w:r w:rsidR="002E2609" w:rsidRPr="00D80CDC">
              <w:rPr>
                <w:rStyle w:val="Hyperkobling"/>
                <w:noProof/>
              </w:rPr>
              <w:t>6</w:t>
            </w:r>
            <w:r w:rsidR="002E2609">
              <w:rPr>
                <w:rFonts w:asciiTheme="minorHAnsi" w:eastAsiaTheme="minorEastAsia" w:hAnsiTheme="minorHAnsi"/>
                <w:noProof/>
                <w:sz w:val="22"/>
                <w:lang w:val="nb-NO" w:eastAsia="nb-NO"/>
              </w:rPr>
              <w:tab/>
            </w:r>
            <w:r w:rsidR="002E2609" w:rsidRPr="00D80CDC">
              <w:rPr>
                <w:rStyle w:val="Hyperkobling"/>
                <w:noProof/>
              </w:rPr>
              <w:t>Methodology</w:t>
            </w:r>
            <w:r w:rsidR="002E2609">
              <w:rPr>
                <w:noProof/>
                <w:webHidden/>
              </w:rPr>
              <w:tab/>
            </w:r>
            <w:r>
              <w:rPr>
                <w:noProof/>
                <w:webHidden/>
              </w:rPr>
              <w:fldChar w:fldCharType="begin"/>
            </w:r>
            <w:r w:rsidR="002E2609">
              <w:rPr>
                <w:noProof/>
                <w:webHidden/>
              </w:rPr>
              <w:instrText xml:space="preserve"> PAGEREF _Toc382664954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55" w:history="1">
            <w:r w:rsidR="002E2609" w:rsidRPr="00D80CDC">
              <w:rPr>
                <w:rStyle w:val="Hyperkobling"/>
                <w:noProof/>
              </w:rPr>
              <w:t>6.1</w:t>
            </w:r>
            <w:r w:rsidR="002E2609">
              <w:rPr>
                <w:rFonts w:asciiTheme="minorHAnsi" w:eastAsiaTheme="minorEastAsia" w:hAnsiTheme="minorHAnsi"/>
                <w:noProof/>
                <w:sz w:val="22"/>
                <w:lang w:val="nb-NO" w:eastAsia="nb-NO"/>
              </w:rPr>
              <w:tab/>
            </w:r>
            <w:r w:rsidR="002E2609" w:rsidRPr="00D80CDC">
              <w:rPr>
                <w:rStyle w:val="Hyperkobling"/>
                <w:noProof/>
              </w:rPr>
              <w:t>Selection criteria</w:t>
            </w:r>
            <w:r w:rsidR="002E2609">
              <w:rPr>
                <w:noProof/>
                <w:webHidden/>
              </w:rPr>
              <w:tab/>
            </w:r>
            <w:r>
              <w:rPr>
                <w:noProof/>
                <w:webHidden/>
              </w:rPr>
              <w:fldChar w:fldCharType="begin"/>
            </w:r>
            <w:r w:rsidR="002E2609">
              <w:rPr>
                <w:noProof/>
                <w:webHidden/>
              </w:rPr>
              <w:instrText xml:space="preserve"> PAGEREF _Toc382664955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56" w:history="1">
            <w:r w:rsidR="002E2609" w:rsidRPr="00D80CDC">
              <w:rPr>
                <w:rStyle w:val="Hyperkobling"/>
                <w:noProof/>
              </w:rPr>
              <w:t>6.1.1</w:t>
            </w:r>
            <w:r w:rsidR="002E2609">
              <w:rPr>
                <w:rFonts w:asciiTheme="minorHAnsi" w:eastAsiaTheme="minorEastAsia" w:hAnsiTheme="minorHAnsi"/>
                <w:noProof/>
                <w:sz w:val="22"/>
                <w:lang w:val="nb-NO" w:eastAsia="nb-NO"/>
              </w:rPr>
              <w:tab/>
            </w:r>
            <w:r w:rsidR="002E2609" w:rsidRPr="00D80CDC">
              <w:rPr>
                <w:rStyle w:val="Hyperkobling"/>
                <w:noProof/>
              </w:rPr>
              <w:t>WebSockets support</w:t>
            </w:r>
            <w:r w:rsidR="002E2609">
              <w:rPr>
                <w:noProof/>
                <w:webHidden/>
              </w:rPr>
              <w:tab/>
            </w:r>
            <w:r>
              <w:rPr>
                <w:noProof/>
                <w:webHidden/>
              </w:rPr>
              <w:fldChar w:fldCharType="begin"/>
            </w:r>
            <w:r w:rsidR="002E2609">
              <w:rPr>
                <w:noProof/>
                <w:webHidden/>
              </w:rPr>
              <w:instrText xml:space="preserve"> PAGEREF _Toc382664956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57" w:history="1">
            <w:r w:rsidR="002E2609" w:rsidRPr="00D80CDC">
              <w:rPr>
                <w:rStyle w:val="Hyperkobling"/>
                <w:noProof/>
              </w:rPr>
              <w:t>6.1.2</w:t>
            </w:r>
            <w:r w:rsidR="002E2609">
              <w:rPr>
                <w:rFonts w:asciiTheme="minorHAnsi" w:eastAsiaTheme="minorEastAsia" w:hAnsiTheme="minorHAnsi"/>
                <w:noProof/>
                <w:sz w:val="22"/>
                <w:lang w:val="nb-NO" w:eastAsia="nb-NO"/>
              </w:rPr>
              <w:tab/>
            </w:r>
            <w:r w:rsidR="002E2609" w:rsidRPr="00D80CDC">
              <w:rPr>
                <w:rStyle w:val="Hyperkobling"/>
                <w:noProof/>
              </w:rPr>
              <w:t>Fallback support</w:t>
            </w:r>
            <w:r w:rsidR="002E2609">
              <w:rPr>
                <w:noProof/>
                <w:webHidden/>
              </w:rPr>
              <w:tab/>
            </w:r>
            <w:r>
              <w:rPr>
                <w:noProof/>
                <w:webHidden/>
              </w:rPr>
              <w:fldChar w:fldCharType="begin"/>
            </w:r>
            <w:r w:rsidR="002E2609">
              <w:rPr>
                <w:noProof/>
                <w:webHidden/>
              </w:rPr>
              <w:instrText xml:space="preserve"> PAGEREF _Toc382664957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58" w:history="1">
            <w:r w:rsidR="002E2609" w:rsidRPr="00D80CDC">
              <w:rPr>
                <w:rStyle w:val="Hyperkobling"/>
                <w:noProof/>
              </w:rPr>
              <w:t>6.1.3</w:t>
            </w:r>
            <w:r w:rsidR="002E2609">
              <w:rPr>
                <w:rFonts w:asciiTheme="minorHAnsi" w:eastAsiaTheme="minorEastAsia" w:hAnsiTheme="minorHAnsi"/>
                <w:noProof/>
                <w:sz w:val="22"/>
                <w:lang w:val="nb-NO" w:eastAsia="nb-NO"/>
              </w:rPr>
              <w:tab/>
            </w:r>
            <w:r w:rsidR="002E2609" w:rsidRPr="00D80CDC">
              <w:rPr>
                <w:rStyle w:val="Hyperkobling"/>
                <w:noProof/>
              </w:rPr>
              <w:t>Presentation</w:t>
            </w:r>
            <w:r w:rsidR="002E2609">
              <w:rPr>
                <w:noProof/>
                <w:webHidden/>
              </w:rPr>
              <w:tab/>
            </w:r>
            <w:r>
              <w:rPr>
                <w:noProof/>
                <w:webHidden/>
              </w:rPr>
              <w:fldChar w:fldCharType="begin"/>
            </w:r>
            <w:r w:rsidR="002E2609">
              <w:rPr>
                <w:noProof/>
                <w:webHidden/>
              </w:rPr>
              <w:instrText xml:space="preserve"> PAGEREF _Toc382664958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59" w:history="1">
            <w:r w:rsidR="002E2609" w:rsidRPr="00D80CDC">
              <w:rPr>
                <w:rStyle w:val="Hyperkobling"/>
                <w:noProof/>
              </w:rPr>
              <w:t>6.1.4</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_Toc382664959 \h </w:instrText>
            </w:r>
            <w:r>
              <w:rPr>
                <w:noProof/>
                <w:webHidden/>
              </w:rPr>
            </w:r>
            <w:r>
              <w:rPr>
                <w:noProof/>
                <w:webHidden/>
              </w:rPr>
              <w:fldChar w:fldCharType="separate"/>
            </w:r>
            <w:r w:rsidR="002E2609">
              <w:rPr>
                <w:noProof/>
                <w:webHidden/>
              </w:rPr>
              <w:t>26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60" w:history="1">
            <w:r w:rsidR="002E2609" w:rsidRPr="00D80CDC">
              <w:rPr>
                <w:rStyle w:val="Hyperkobling"/>
                <w:noProof/>
              </w:rPr>
              <w:t>6.2</w:t>
            </w:r>
            <w:r w:rsidR="002E2609">
              <w:rPr>
                <w:rFonts w:asciiTheme="minorHAnsi" w:eastAsiaTheme="minorEastAsia" w:hAnsiTheme="minorHAnsi"/>
                <w:noProof/>
                <w:sz w:val="22"/>
                <w:lang w:val="nb-NO" w:eastAsia="nb-NO"/>
              </w:rPr>
              <w:tab/>
            </w:r>
            <w:r w:rsidR="002E2609" w:rsidRPr="00D80CDC">
              <w:rPr>
                <w:rStyle w:val="Hyperkobling"/>
                <w:noProof/>
              </w:rPr>
              <w:t>Description of test application</w:t>
            </w:r>
            <w:r w:rsidR="002E2609">
              <w:rPr>
                <w:noProof/>
                <w:webHidden/>
              </w:rPr>
              <w:tab/>
            </w:r>
            <w:r>
              <w:rPr>
                <w:noProof/>
                <w:webHidden/>
              </w:rPr>
              <w:fldChar w:fldCharType="begin"/>
            </w:r>
            <w:r w:rsidR="002E2609">
              <w:rPr>
                <w:noProof/>
                <w:webHidden/>
              </w:rPr>
              <w:instrText xml:space="preserve"> PAGEREF _Toc382664960 \h </w:instrText>
            </w:r>
            <w:r>
              <w:rPr>
                <w:noProof/>
                <w:webHidden/>
              </w:rPr>
            </w:r>
            <w:r>
              <w:rPr>
                <w:noProof/>
                <w:webHidden/>
              </w:rPr>
              <w:fldChar w:fldCharType="separate"/>
            </w:r>
            <w:r w:rsidR="002E2609">
              <w:rPr>
                <w:noProof/>
                <w:webHidden/>
              </w:rPr>
              <w:t>27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61" w:history="1">
            <w:r w:rsidR="002E2609" w:rsidRPr="00D80CDC">
              <w:rPr>
                <w:rStyle w:val="Hyperkobling"/>
                <w:noProof/>
              </w:rPr>
              <w:t>6.3</w:t>
            </w:r>
            <w:r w:rsidR="002E2609">
              <w:rPr>
                <w:rFonts w:asciiTheme="minorHAnsi" w:eastAsiaTheme="minorEastAsia" w:hAnsiTheme="minorHAnsi"/>
                <w:noProof/>
                <w:sz w:val="22"/>
                <w:lang w:val="nb-NO" w:eastAsia="nb-NO"/>
              </w:rPr>
              <w:tab/>
            </w:r>
            <w:r w:rsidR="002E2609" w:rsidRPr="00D80CDC">
              <w:rPr>
                <w:rStyle w:val="Hyperkobling"/>
                <w:noProof/>
              </w:rPr>
              <w:t>Discussion of use cases</w:t>
            </w:r>
            <w:r w:rsidR="002E2609">
              <w:rPr>
                <w:noProof/>
                <w:webHidden/>
              </w:rPr>
              <w:tab/>
            </w:r>
            <w:r>
              <w:rPr>
                <w:noProof/>
                <w:webHidden/>
              </w:rPr>
              <w:fldChar w:fldCharType="begin"/>
            </w:r>
            <w:r w:rsidR="002E2609">
              <w:rPr>
                <w:noProof/>
                <w:webHidden/>
              </w:rPr>
              <w:instrText xml:space="preserve"> PAGEREF _Toc382664961 \h </w:instrText>
            </w:r>
            <w:r>
              <w:rPr>
                <w:noProof/>
                <w:webHidden/>
              </w:rPr>
            </w:r>
            <w:r>
              <w:rPr>
                <w:noProof/>
                <w:webHidden/>
              </w:rPr>
              <w:fldChar w:fldCharType="separate"/>
            </w:r>
            <w:r w:rsidR="002E2609">
              <w:rPr>
                <w:noProof/>
                <w:webHidden/>
              </w:rPr>
              <w:t>27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62" w:history="1">
            <w:r w:rsidR="002E2609" w:rsidRPr="00D80CDC">
              <w:rPr>
                <w:rStyle w:val="Hyperkobling"/>
                <w:noProof/>
              </w:rPr>
              <w:t>6.4</w:t>
            </w:r>
            <w:r w:rsidR="002E2609">
              <w:rPr>
                <w:rFonts w:asciiTheme="minorHAnsi" w:eastAsiaTheme="minorEastAsia" w:hAnsiTheme="minorHAnsi"/>
                <w:noProof/>
                <w:sz w:val="22"/>
                <w:lang w:val="nb-NO" w:eastAsia="nb-NO"/>
              </w:rPr>
              <w:tab/>
            </w:r>
            <w:r w:rsidR="002E2609" w:rsidRPr="00D80CDC">
              <w:rPr>
                <w:rStyle w:val="Hyperkobling"/>
                <w:noProof/>
              </w:rPr>
              <w:t>Evaluation</w:t>
            </w:r>
            <w:r w:rsidR="002E2609">
              <w:rPr>
                <w:noProof/>
                <w:webHidden/>
              </w:rPr>
              <w:tab/>
            </w:r>
            <w:r>
              <w:rPr>
                <w:noProof/>
                <w:webHidden/>
              </w:rPr>
              <w:fldChar w:fldCharType="begin"/>
            </w:r>
            <w:r w:rsidR="002E2609">
              <w:rPr>
                <w:noProof/>
                <w:webHidden/>
              </w:rPr>
              <w:instrText xml:space="preserve"> PAGEREF _Toc382664962 \h </w:instrText>
            </w:r>
            <w:r>
              <w:rPr>
                <w:noProof/>
                <w:webHidden/>
              </w:rPr>
            </w:r>
            <w:r>
              <w:rPr>
                <w:noProof/>
                <w:webHidden/>
              </w:rPr>
              <w:fldChar w:fldCharType="separate"/>
            </w:r>
            <w:r w:rsidR="002E2609">
              <w:rPr>
                <w:noProof/>
                <w:webHidden/>
              </w:rPr>
              <w:t>27</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3" w:history="1">
            <w:r w:rsidR="002E2609" w:rsidRPr="00D80CDC">
              <w:rPr>
                <w:rStyle w:val="Hyperkobling"/>
                <w:noProof/>
              </w:rPr>
              <w:t>6.4.1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_Toc382664963 \h </w:instrText>
            </w:r>
            <w:r>
              <w:rPr>
                <w:noProof/>
                <w:webHidden/>
              </w:rPr>
            </w:r>
            <w:r>
              <w:rPr>
                <w:noProof/>
                <w:webHidden/>
              </w:rPr>
              <w:fldChar w:fldCharType="separate"/>
            </w:r>
            <w:r w:rsidR="002E2609">
              <w:rPr>
                <w:noProof/>
                <w:webHidden/>
              </w:rPr>
              <w:t>28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4" w:history="1">
            <w:r w:rsidR="002E2609" w:rsidRPr="00D80CDC">
              <w:rPr>
                <w:rStyle w:val="Hyperkobling"/>
                <w:noProof/>
              </w:rPr>
              <w:t>6.4.2</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_Toc382664964 \h </w:instrText>
            </w:r>
            <w:r>
              <w:rPr>
                <w:noProof/>
                <w:webHidden/>
              </w:rPr>
            </w:r>
            <w:r>
              <w:rPr>
                <w:noProof/>
                <w:webHidden/>
              </w:rPr>
              <w:fldChar w:fldCharType="separate"/>
            </w:r>
            <w:r w:rsidR="002E2609">
              <w:rPr>
                <w:noProof/>
                <w:webHidden/>
              </w:rPr>
              <w:t>28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5" w:history="1">
            <w:r w:rsidR="002E2609" w:rsidRPr="00D80CDC">
              <w:rPr>
                <w:rStyle w:val="Hyperkobling"/>
                <w:noProof/>
              </w:rPr>
              <w:t>6.4.3</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_Toc382664965 \h </w:instrText>
            </w:r>
            <w:r>
              <w:rPr>
                <w:noProof/>
                <w:webHidden/>
              </w:rPr>
            </w:r>
            <w:r>
              <w:rPr>
                <w:noProof/>
                <w:webHidden/>
              </w:rPr>
              <w:fldChar w:fldCharType="separate"/>
            </w:r>
            <w:r w:rsidR="002E2609">
              <w:rPr>
                <w:noProof/>
                <w:webHidden/>
              </w:rPr>
              <w:t>28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6" w:history="1">
            <w:r w:rsidR="002E2609" w:rsidRPr="00D80CDC">
              <w:rPr>
                <w:rStyle w:val="Hyperkobling"/>
                <w:noProof/>
              </w:rPr>
              <w:t>6.4.4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_Toc382664966 \h </w:instrText>
            </w:r>
            <w:r>
              <w:rPr>
                <w:noProof/>
                <w:webHidden/>
              </w:rPr>
            </w:r>
            <w:r>
              <w:rPr>
                <w:noProof/>
                <w:webHidden/>
              </w:rPr>
              <w:fldChar w:fldCharType="separate"/>
            </w:r>
            <w:r w:rsidR="002E2609">
              <w:rPr>
                <w:noProof/>
                <w:webHidden/>
              </w:rPr>
              <w:t>29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7" w:history="1">
            <w:r w:rsidR="002E2609" w:rsidRPr="00D80CDC">
              <w:rPr>
                <w:rStyle w:val="Hyperkobling"/>
                <w:noProof/>
              </w:rPr>
              <w:t>6.4.5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_Toc382664967 \h </w:instrText>
            </w:r>
            <w:r>
              <w:rPr>
                <w:noProof/>
                <w:webHidden/>
              </w:rPr>
            </w:r>
            <w:r>
              <w:rPr>
                <w:noProof/>
                <w:webHidden/>
              </w:rPr>
              <w:fldChar w:fldCharType="separate"/>
            </w:r>
            <w:r w:rsidR="002E2609">
              <w:rPr>
                <w:noProof/>
                <w:webHidden/>
              </w:rPr>
              <w:t>29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68" w:history="1">
            <w:r w:rsidR="002E2609" w:rsidRPr="00D80CDC">
              <w:rPr>
                <w:rStyle w:val="Hyperkobling"/>
                <w:noProof/>
              </w:rPr>
              <w:t>6.4.6</w:t>
            </w:r>
            <w:r w:rsidR="002E2609">
              <w:rPr>
                <w:rFonts w:asciiTheme="minorHAnsi" w:eastAsiaTheme="minorEastAsia" w:hAnsiTheme="minorHAnsi"/>
                <w:noProof/>
                <w:sz w:val="22"/>
                <w:lang w:val="nb-NO" w:eastAsia="nb-NO"/>
              </w:rPr>
              <w:tab/>
            </w:r>
            <w:r w:rsidR="002E2609" w:rsidRPr="00D80CDC">
              <w:rPr>
                <w:rStyle w:val="Hyperkobling"/>
                <w:noProof/>
              </w:rPr>
              <w:t>Other criteria</w:t>
            </w:r>
            <w:r w:rsidR="002E2609">
              <w:rPr>
                <w:noProof/>
                <w:webHidden/>
              </w:rPr>
              <w:tab/>
            </w:r>
            <w:r>
              <w:rPr>
                <w:noProof/>
                <w:webHidden/>
              </w:rPr>
              <w:fldChar w:fldCharType="begin"/>
            </w:r>
            <w:r w:rsidR="002E2609">
              <w:rPr>
                <w:noProof/>
                <w:webHidden/>
              </w:rPr>
              <w:instrText xml:space="preserve"> PAGEREF _Toc382664968 \h </w:instrText>
            </w:r>
            <w:r>
              <w:rPr>
                <w:noProof/>
                <w:webHidden/>
              </w:rPr>
            </w:r>
            <w:r>
              <w:rPr>
                <w:noProof/>
                <w:webHidden/>
              </w:rPr>
              <w:fldChar w:fldCharType="separate"/>
            </w:r>
            <w:r w:rsidR="002E2609">
              <w:rPr>
                <w:noProof/>
                <w:webHidden/>
              </w:rPr>
              <w:t>29</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69" w:history="1">
            <w:r w:rsidR="002E2609" w:rsidRPr="00D80CDC">
              <w:rPr>
                <w:rStyle w:val="Hyperkobling"/>
                <w:noProof/>
              </w:rPr>
              <w:t>6.5</w:t>
            </w:r>
            <w:r w:rsidR="002E2609">
              <w:rPr>
                <w:rFonts w:asciiTheme="minorHAnsi" w:eastAsiaTheme="minorEastAsia" w:hAnsiTheme="minorHAnsi"/>
                <w:noProof/>
                <w:sz w:val="22"/>
                <w:lang w:val="nb-NO" w:eastAsia="nb-NO"/>
              </w:rPr>
              <w:tab/>
            </w:r>
            <w:r w:rsidR="002E2609" w:rsidRPr="00D80CDC">
              <w:rPr>
                <w:rStyle w:val="Hyperkobling"/>
                <w:noProof/>
              </w:rPr>
              <w:t>Limitations</w:t>
            </w:r>
            <w:r w:rsidR="002E2609">
              <w:rPr>
                <w:noProof/>
                <w:webHidden/>
              </w:rPr>
              <w:tab/>
            </w:r>
            <w:r>
              <w:rPr>
                <w:noProof/>
                <w:webHidden/>
              </w:rPr>
              <w:fldChar w:fldCharType="begin"/>
            </w:r>
            <w:r w:rsidR="002E2609">
              <w:rPr>
                <w:noProof/>
                <w:webHidden/>
              </w:rPr>
              <w:instrText xml:space="preserve"> PAGEREF _Toc382664969 \h </w:instrText>
            </w:r>
            <w:r>
              <w:rPr>
                <w:noProof/>
                <w:webHidden/>
              </w:rPr>
            </w:r>
            <w:r>
              <w:rPr>
                <w:noProof/>
                <w:webHidden/>
              </w:rPr>
              <w:fldChar w:fldCharType="separate"/>
            </w:r>
            <w:r w:rsidR="002E2609">
              <w:rPr>
                <w:noProof/>
                <w:webHidden/>
              </w:rPr>
              <w:t>29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0" w:history="1">
            <w:r w:rsidR="002E2609" w:rsidRPr="00D80CDC">
              <w:rPr>
                <w:rStyle w:val="Hyperkobling"/>
                <w:noProof/>
              </w:rPr>
              <w:t>6.5.1</w:t>
            </w:r>
            <w:r w:rsidR="002E2609">
              <w:rPr>
                <w:rFonts w:asciiTheme="minorHAnsi" w:eastAsiaTheme="minorEastAsia" w:hAnsiTheme="minorHAnsi"/>
                <w:noProof/>
                <w:sz w:val="22"/>
                <w:lang w:val="nb-NO" w:eastAsia="nb-NO"/>
              </w:rPr>
              <w:tab/>
            </w:r>
            <w:r w:rsidR="002E2609" w:rsidRPr="00D80CDC">
              <w:rPr>
                <w:rStyle w:val="Hyperkobling"/>
                <w:noProof/>
              </w:rPr>
              <w:t>Cloud based solutions</w:t>
            </w:r>
            <w:r w:rsidR="002E2609">
              <w:rPr>
                <w:noProof/>
                <w:webHidden/>
              </w:rPr>
              <w:tab/>
            </w:r>
            <w:r>
              <w:rPr>
                <w:noProof/>
                <w:webHidden/>
              </w:rPr>
              <w:fldChar w:fldCharType="begin"/>
            </w:r>
            <w:r w:rsidR="002E2609">
              <w:rPr>
                <w:noProof/>
                <w:webHidden/>
              </w:rPr>
              <w:instrText xml:space="preserve"> PAGEREF _Toc382664970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1" w:history="1">
            <w:r w:rsidR="002E2609" w:rsidRPr="00D80CDC">
              <w:rPr>
                <w:rStyle w:val="Hyperkobling"/>
                <w:noProof/>
              </w:rPr>
              <w:t>6.5.2</w:t>
            </w:r>
            <w:r w:rsidR="002E2609">
              <w:rPr>
                <w:rFonts w:asciiTheme="minorHAnsi" w:eastAsiaTheme="minorEastAsia" w:hAnsiTheme="minorHAnsi"/>
                <w:noProof/>
                <w:sz w:val="22"/>
                <w:lang w:val="nb-NO" w:eastAsia="nb-NO"/>
              </w:rPr>
              <w:tab/>
            </w:r>
            <w:r w:rsidR="002E2609" w:rsidRPr="00D80CDC">
              <w:rPr>
                <w:rStyle w:val="Hyperkobling"/>
                <w:noProof/>
              </w:rPr>
              <w:t>Rapid development</w:t>
            </w:r>
            <w:r w:rsidR="002E2609">
              <w:rPr>
                <w:noProof/>
                <w:webHidden/>
              </w:rPr>
              <w:tab/>
            </w:r>
            <w:r>
              <w:rPr>
                <w:noProof/>
                <w:webHidden/>
              </w:rPr>
              <w:fldChar w:fldCharType="begin"/>
            </w:r>
            <w:r w:rsidR="002E2609">
              <w:rPr>
                <w:noProof/>
                <w:webHidden/>
              </w:rPr>
              <w:instrText xml:space="preserve"> PAGEREF _Toc382664971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72" w:history="1">
            <w:r w:rsidR="002E2609" w:rsidRPr="00D80CDC">
              <w:rPr>
                <w:rStyle w:val="Hyperkobling"/>
                <w:noProof/>
              </w:rPr>
              <w:t>6.6</w:t>
            </w:r>
            <w:r w:rsidR="002E2609">
              <w:rPr>
                <w:rFonts w:asciiTheme="minorHAnsi" w:eastAsiaTheme="minorEastAsia" w:hAnsiTheme="minorHAnsi"/>
                <w:noProof/>
                <w:sz w:val="22"/>
                <w:lang w:val="nb-NO" w:eastAsia="nb-NO"/>
              </w:rPr>
              <w:tab/>
            </w:r>
            <w:r w:rsidR="002E2609" w:rsidRPr="00D80CDC">
              <w:rPr>
                <w:rStyle w:val="Hyperkobling"/>
                <w:noProof/>
              </w:rPr>
              <w:t>Other choices</w:t>
            </w:r>
            <w:r w:rsidR="002E2609">
              <w:rPr>
                <w:noProof/>
                <w:webHidden/>
              </w:rPr>
              <w:tab/>
            </w:r>
            <w:r>
              <w:rPr>
                <w:noProof/>
                <w:webHidden/>
              </w:rPr>
              <w:fldChar w:fldCharType="begin"/>
            </w:r>
            <w:r w:rsidR="002E2609">
              <w:rPr>
                <w:noProof/>
                <w:webHidden/>
              </w:rPr>
              <w:instrText xml:space="preserve"> PAGEREF _Toc382664972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3" w:history="1">
            <w:r w:rsidR="002E2609" w:rsidRPr="00D80CDC">
              <w:rPr>
                <w:rStyle w:val="Hyperkobling"/>
                <w:noProof/>
              </w:rPr>
              <w:t>6.6.1</w:t>
            </w:r>
            <w:r w:rsidR="002E2609">
              <w:rPr>
                <w:rFonts w:asciiTheme="minorHAnsi" w:eastAsiaTheme="minorEastAsia" w:hAnsiTheme="minorHAnsi"/>
                <w:noProof/>
                <w:sz w:val="22"/>
                <w:lang w:val="nb-NO" w:eastAsia="nb-NO"/>
              </w:rPr>
              <w:tab/>
            </w:r>
            <w:r w:rsidR="002E2609" w:rsidRPr="00D80CDC">
              <w:rPr>
                <w:rStyle w:val="Hyperkobling"/>
                <w:noProof/>
              </w:rPr>
              <w:t>Common UI</w:t>
            </w:r>
            <w:r w:rsidR="002E2609">
              <w:rPr>
                <w:noProof/>
                <w:webHidden/>
              </w:rPr>
              <w:tab/>
            </w:r>
            <w:r>
              <w:rPr>
                <w:noProof/>
                <w:webHidden/>
              </w:rPr>
              <w:fldChar w:fldCharType="begin"/>
            </w:r>
            <w:r w:rsidR="002E2609">
              <w:rPr>
                <w:noProof/>
                <w:webHidden/>
              </w:rPr>
              <w:instrText xml:space="preserve"> PAGEREF _Toc382664973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4" w:history="1">
            <w:r w:rsidR="002E2609" w:rsidRPr="00D80CDC">
              <w:rPr>
                <w:rStyle w:val="Hyperkobling"/>
                <w:noProof/>
              </w:rPr>
              <w:t>6.6.2</w:t>
            </w:r>
            <w:r w:rsidR="002E2609">
              <w:rPr>
                <w:rFonts w:asciiTheme="minorHAnsi" w:eastAsiaTheme="minorEastAsia" w:hAnsiTheme="minorHAnsi"/>
                <w:noProof/>
                <w:sz w:val="22"/>
                <w:lang w:val="nb-NO" w:eastAsia="nb-NO"/>
              </w:rPr>
              <w:tab/>
            </w:r>
            <w:r w:rsidR="002E2609" w:rsidRPr="00D80CDC">
              <w:rPr>
                <w:rStyle w:val="Hyperkobling"/>
                <w:noProof/>
              </w:rPr>
              <w:t>Choice of database engine</w:t>
            </w:r>
            <w:r w:rsidR="002E2609">
              <w:rPr>
                <w:noProof/>
                <w:webHidden/>
              </w:rPr>
              <w:tab/>
            </w:r>
            <w:r>
              <w:rPr>
                <w:noProof/>
                <w:webHidden/>
              </w:rPr>
              <w:fldChar w:fldCharType="begin"/>
            </w:r>
            <w:r w:rsidR="002E2609">
              <w:rPr>
                <w:noProof/>
                <w:webHidden/>
              </w:rPr>
              <w:instrText xml:space="preserve"> PAGEREF _Toc382664974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75" w:history="1">
            <w:r w:rsidR="002E2609" w:rsidRPr="00D80CDC">
              <w:rPr>
                <w:rStyle w:val="Hyperkobling"/>
                <w:noProof/>
              </w:rPr>
              <w:t>6.7</w:t>
            </w:r>
            <w:r w:rsidR="002E2609">
              <w:rPr>
                <w:rFonts w:asciiTheme="minorHAnsi" w:eastAsiaTheme="minorEastAsia" w:hAnsiTheme="minorHAnsi"/>
                <w:noProof/>
                <w:sz w:val="22"/>
                <w:lang w:val="nb-NO" w:eastAsia="nb-NO"/>
              </w:rPr>
              <w:tab/>
            </w:r>
            <w:r w:rsidR="002E2609" w:rsidRPr="00D80CDC">
              <w:rPr>
                <w:rStyle w:val="Hyperkobling"/>
                <w:noProof/>
              </w:rPr>
              <w:t>Selected frameworks</w:t>
            </w:r>
            <w:r w:rsidR="002E2609">
              <w:rPr>
                <w:noProof/>
                <w:webHidden/>
              </w:rPr>
              <w:tab/>
            </w:r>
            <w:r>
              <w:rPr>
                <w:noProof/>
                <w:webHidden/>
              </w:rPr>
              <w:fldChar w:fldCharType="begin"/>
            </w:r>
            <w:r w:rsidR="002E2609">
              <w:rPr>
                <w:noProof/>
                <w:webHidden/>
              </w:rPr>
              <w:instrText xml:space="preserve"> PAGEREF _Toc382664975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6" w:history="1">
            <w:r w:rsidR="002E2609" w:rsidRPr="00D80CDC">
              <w:rPr>
                <w:rStyle w:val="Hyperkobling"/>
                <w:noProof/>
              </w:rPr>
              <w:t>6.7.1</w:t>
            </w:r>
            <w:r w:rsidR="002E2609">
              <w:rPr>
                <w:rFonts w:asciiTheme="minorHAnsi" w:eastAsiaTheme="minorEastAsia" w:hAnsiTheme="minorHAnsi"/>
                <w:noProof/>
                <w:sz w:val="22"/>
                <w:lang w:val="nb-NO" w:eastAsia="nb-NO"/>
              </w:rPr>
              <w:tab/>
            </w:r>
            <w:r w:rsidR="002E2609" w:rsidRPr="00D80CDC">
              <w:rPr>
                <w:rStyle w:val="Hyperkobling"/>
                <w:noProof/>
              </w:rPr>
              <w:t>Socket.IO</w:t>
            </w:r>
            <w:r w:rsidR="002E2609">
              <w:rPr>
                <w:noProof/>
                <w:webHidden/>
              </w:rPr>
              <w:tab/>
            </w:r>
            <w:r>
              <w:rPr>
                <w:noProof/>
                <w:webHidden/>
              </w:rPr>
              <w:fldChar w:fldCharType="begin"/>
            </w:r>
            <w:r w:rsidR="002E2609">
              <w:rPr>
                <w:noProof/>
                <w:webHidden/>
              </w:rPr>
              <w:instrText xml:space="preserve"> PAGEREF _Toc382664976 \h </w:instrText>
            </w:r>
            <w:r>
              <w:rPr>
                <w:noProof/>
                <w:webHidden/>
              </w:rPr>
            </w:r>
            <w:r>
              <w:rPr>
                <w:noProof/>
                <w:webHidden/>
              </w:rPr>
              <w:fldChar w:fldCharType="separate"/>
            </w:r>
            <w:r w:rsidR="002E2609">
              <w:rPr>
                <w:noProof/>
                <w:webHidden/>
              </w:rPr>
              <w:t>30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7" w:history="1">
            <w:r w:rsidR="002E2609" w:rsidRPr="00D80CDC">
              <w:rPr>
                <w:rStyle w:val="Hyperkobling"/>
                <w:noProof/>
              </w:rPr>
              <w:t>6.7.2</w:t>
            </w:r>
            <w:r w:rsidR="002E2609">
              <w:rPr>
                <w:rFonts w:asciiTheme="minorHAnsi" w:eastAsiaTheme="minorEastAsia" w:hAnsiTheme="minorHAnsi"/>
                <w:noProof/>
                <w:sz w:val="22"/>
                <w:lang w:val="nb-NO" w:eastAsia="nb-NO"/>
              </w:rPr>
              <w:tab/>
            </w:r>
            <w:r w:rsidR="002E2609" w:rsidRPr="00D80CDC">
              <w:rPr>
                <w:rStyle w:val="Hyperkobling"/>
                <w:noProof/>
              </w:rPr>
              <w:t>Lightstreamer</w:t>
            </w:r>
            <w:r w:rsidR="002E2609">
              <w:rPr>
                <w:noProof/>
                <w:webHidden/>
              </w:rPr>
              <w:tab/>
            </w:r>
            <w:r>
              <w:rPr>
                <w:noProof/>
                <w:webHidden/>
              </w:rPr>
              <w:fldChar w:fldCharType="begin"/>
            </w:r>
            <w:r w:rsidR="002E2609">
              <w:rPr>
                <w:noProof/>
                <w:webHidden/>
              </w:rPr>
              <w:instrText xml:space="preserve"> PAGEREF _Toc382664977 \h </w:instrText>
            </w:r>
            <w:r>
              <w:rPr>
                <w:noProof/>
                <w:webHidden/>
              </w:rPr>
            </w:r>
            <w:r>
              <w:rPr>
                <w:noProof/>
                <w:webHidden/>
              </w:rPr>
              <w:fldChar w:fldCharType="separate"/>
            </w:r>
            <w:r w:rsidR="002E2609">
              <w:rPr>
                <w:noProof/>
                <w:webHidden/>
              </w:rPr>
              <w:t>31</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8" w:history="1">
            <w:r w:rsidR="002E2609" w:rsidRPr="00D80CDC">
              <w:rPr>
                <w:rStyle w:val="Hyperkobling"/>
                <w:noProof/>
              </w:rPr>
              <w:t>6.7.3</w:t>
            </w:r>
            <w:r w:rsidR="002E2609">
              <w:rPr>
                <w:rFonts w:asciiTheme="minorHAnsi" w:eastAsiaTheme="minorEastAsia" w:hAnsiTheme="minorHAnsi"/>
                <w:noProof/>
                <w:sz w:val="22"/>
                <w:lang w:val="nb-NO" w:eastAsia="nb-NO"/>
              </w:rPr>
              <w:tab/>
            </w:r>
            <w:r w:rsidR="002E2609" w:rsidRPr="00D80CDC">
              <w:rPr>
                <w:rStyle w:val="Hyperkobling"/>
                <w:noProof/>
              </w:rPr>
              <w:t>Play Framework</w:t>
            </w:r>
            <w:r w:rsidR="002E2609">
              <w:rPr>
                <w:noProof/>
                <w:webHidden/>
              </w:rPr>
              <w:tab/>
            </w:r>
            <w:r>
              <w:rPr>
                <w:noProof/>
                <w:webHidden/>
              </w:rPr>
              <w:fldChar w:fldCharType="begin"/>
            </w:r>
            <w:r w:rsidR="002E2609">
              <w:rPr>
                <w:noProof/>
                <w:webHidden/>
              </w:rPr>
              <w:instrText xml:space="preserve"> PAGEREF _Toc382664978 \h </w:instrText>
            </w:r>
            <w:r>
              <w:rPr>
                <w:noProof/>
                <w:webHidden/>
              </w:rPr>
            </w:r>
            <w:r>
              <w:rPr>
                <w:noProof/>
                <w:webHidden/>
              </w:rPr>
              <w:fldChar w:fldCharType="separate"/>
            </w:r>
            <w:r w:rsidR="002E2609">
              <w:rPr>
                <w:noProof/>
                <w:webHidden/>
              </w:rPr>
              <w:t>32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79" w:history="1">
            <w:r w:rsidR="002E2609" w:rsidRPr="00D80CDC">
              <w:rPr>
                <w:rStyle w:val="Hyperkobling"/>
                <w:noProof/>
              </w:rPr>
              <w:t>6.7.4</w:t>
            </w:r>
            <w:r w:rsidR="002E2609">
              <w:rPr>
                <w:rFonts w:asciiTheme="minorHAnsi" w:eastAsiaTheme="minorEastAsia" w:hAnsiTheme="minorHAnsi"/>
                <w:noProof/>
                <w:sz w:val="22"/>
                <w:lang w:val="nb-NO" w:eastAsia="nb-NO"/>
              </w:rPr>
              <w:tab/>
            </w:r>
            <w:r w:rsidR="002E2609" w:rsidRPr="00D80CDC">
              <w:rPr>
                <w:rStyle w:val="Hyperkobling"/>
                <w:noProof/>
              </w:rPr>
              <w:t>SignalR</w:t>
            </w:r>
            <w:r w:rsidR="002E2609">
              <w:rPr>
                <w:noProof/>
                <w:webHidden/>
              </w:rPr>
              <w:tab/>
            </w:r>
            <w:r>
              <w:rPr>
                <w:noProof/>
                <w:webHidden/>
              </w:rPr>
              <w:fldChar w:fldCharType="begin"/>
            </w:r>
            <w:r w:rsidR="002E2609">
              <w:rPr>
                <w:noProof/>
                <w:webHidden/>
              </w:rPr>
              <w:instrText xml:space="preserve"> PAGEREF _Toc382664979 \h </w:instrText>
            </w:r>
            <w:r>
              <w:rPr>
                <w:noProof/>
                <w:webHidden/>
              </w:rPr>
            </w:r>
            <w:r>
              <w:rPr>
                <w:noProof/>
                <w:webHidden/>
              </w:rPr>
              <w:fldChar w:fldCharType="separate"/>
            </w:r>
            <w:r w:rsidR="002E2609">
              <w:rPr>
                <w:noProof/>
                <w:webHidden/>
              </w:rPr>
              <w:t>32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0" w:history="1">
            <w:r w:rsidR="002E2609" w:rsidRPr="00D80CDC">
              <w:rPr>
                <w:rStyle w:val="Hyperkobling"/>
                <w:noProof/>
              </w:rPr>
              <w:t>6.7.5</w:t>
            </w:r>
            <w:r w:rsidR="002E2609">
              <w:rPr>
                <w:rFonts w:asciiTheme="minorHAnsi" w:eastAsiaTheme="minorEastAsia" w:hAnsiTheme="minorHAnsi"/>
                <w:noProof/>
                <w:sz w:val="22"/>
                <w:lang w:val="nb-NO" w:eastAsia="nb-NO"/>
              </w:rPr>
              <w:tab/>
            </w:r>
            <w:r w:rsidR="002E2609" w:rsidRPr="00D80CDC">
              <w:rPr>
                <w:rStyle w:val="Hyperkobling"/>
                <w:noProof/>
              </w:rPr>
              <w:t>Meteor</w:t>
            </w:r>
            <w:r w:rsidR="002E2609">
              <w:rPr>
                <w:noProof/>
                <w:webHidden/>
              </w:rPr>
              <w:tab/>
            </w:r>
            <w:r>
              <w:rPr>
                <w:noProof/>
                <w:webHidden/>
              </w:rPr>
              <w:fldChar w:fldCharType="begin"/>
            </w:r>
            <w:r w:rsidR="002E2609">
              <w:rPr>
                <w:noProof/>
                <w:webHidden/>
              </w:rPr>
              <w:instrText xml:space="preserve"> PAGEREF _Toc382664980 \h </w:instrText>
            </w:r>
            <w:r>
              <w:rPr>
                <w:noProof/>
                <w:webHidden/>
              </w:rPr>
            </w:r>
            <w:r>
              <w:rPr>
                <w:noProof/>
                <w:webHidden/>
              </w:rPr>
              <w:fldChar w:fldCharType="separate"/>
            </w:r>
            <w:r w:rsidR="002E2609">
              <w:rPr>
                <w:noProof/>
                <w:webHidden/>
              </w:rPr>
              <w:t>33</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4981" w:history="1">
            <w:r w:rsidR="002E2609" w:rsidRPr="00D80CDC">
              <w:rPr>
                <w:rStyle w:val="Hyperkobling"/>
                <w:noProof/>
              </w:rPr>
              <w:t>7</w:t>
            </w:r>
            <w:r w:rsidR="002E2609">
              <w:rPr>
                <w:rFonts w:asciiTheme="minorHAnsi" w:eastAsiaTheme="minorEastAsia" w:hAnsiTheme="minorHAnsi"/>
                <w:noProof/>
                <w:sz w:val="22"/>
                <w:lang w:val="nb-NO" w:eastAsia="nb-NO"/>
              </w:rPr>
              <w:tab/>
            </w:r>
            <w:r w:rsidR="002E2609" w:rsidRPr="00D80CDC">
              <w:rPr>
                <w:rStyle w:val="Hyperkobling"/>
                <w:noProof/>
              </w:rPr>
              <w:t>Results</w:t>
            </w:r>
            <w:r w:rsidR="002E2609">
              <w:rPr>
                <w:noProof/>
                <w:webHidden/>
              </w:rPr>
              <w:tab/>
            </w:r>
            <w:r>
              <w:rPr>
                <w:noProof/>
                <w:webHidden/>
              </w:rPr>
              <w:fldChar w:fldCharType="begin"/>
            </w:r>
            <w:r w:rsidR="002E2609">
              <w:rPr>
                <w:noProof/>
                <w:webHidden/>
              </w:rPr>
              <w:instrText xml:space="preserve"> PAGEREF _Toc382664981 \h </w:instrText>
            </w:r>
            <w:r>
              <w:rPr>
                <w:noProof/>
                <w:webHidden/>
              </w:rPr>
            </w:r>
            <w:r>
              <w:rPr>
                <w:noProof/>
                <w:webHidden/>
              </w:rPr>
              <w:fldChar w:fldCharType="separate"/>
            </w:r>
            <w:r w:rsidR="002E2609">
              <w:rPr>
                <w:noProof/>
                <w:webHidden/>
              </w:rPr>
              <w:t>34</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82" w:history="1">
            <w:r w:rsidR="002E2609" w:rsidRPr="00D80CDC">
              <w:rPr>
                <w:rStyle w:val="Hyperkobling"/>
                <w:noProof/>
              </w:rPr>
              <w:t>7.1</w:t>
            </w:r>
            <w:r w:rsidR="002E2609">
              <w:rPr>
                <w:rFonts w:asciiTheme="minorHAnsi" w:eastAsiaTheme="minorEastAsia" w:hAnsiTheme="minorHAnsi"/>
                <w:noProof/>
                <w:sz w:val="22"/>
                <w:lang w:val="nb-NO" w:eastAsia="nb-NO"/>
              </w:rPr>
              <w:tab/>
            </w:r>
            <w:r w:rsidR="002E2609" w:rsidRPr="00D80CDC">
              <w:rPr>
                <w:rStyle w:val="Hyperkobling"/>
                <w:noProof/>
              </w:rPr>
              <w:t>Socket.IO</w:t>
            </w:r>
            <w:r w:rsidR="002E2609">
              <w:rPr>
                <w:noProof/>
                <w:webHidden/>
              </w:rPr>
              <w:tab/>
            </w:r>
            <w:r>
              <w:rPr>
                <w:noProof/>
                <w:webHidden/>
              </w:rPr>
              <w:fldChar w:fldCharType="begin"/>
            </w:r>
            <w:r w:rsidR="002E2609">
              <w:rPr>
                <w:noProof/>
                <w:webHidden/>
              </w:rPr>
              <w:instrText xml:space="preserve"> PAGEREF _Toc382664982 \h </w:instrText>
            </w:r>
            <w:r>
              <w:rPr>
                <w:noProof/>
                <w:webHidden/>
              </w:rPr>
            </w:r>
            <w:r>
              <w:rPr>
                <w:noProof/>
                <w:webHidden/>
              </w:rPr>
              <w:fldChar w:fldCharType="separate"/>
            </w:r>
            <w:r w:rsidR="002E2609">
              <w:rPr>
                <w:noProof/>
                <w:webHidden/>
              </w:rPr>
              <w:t>34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3" w:history="1">
            <w:r w:rsidR="002E2609" w:rsidRPr="00D80CDC">
              <w:rPr>
                <w:rStyle w:val="Hyperkobling"/>
                <w:noProof/>
              </w:rPr>
              <w:t>7.1.1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_Toc382664983 \h </w:instrText>
            </w:r>
            <w:r>
              <w:rPr>
                <w:noProof/>
                <w:webHidden/>
              </w:rPr>
            </w:r>
            <w:r>
              <w:rPr>
                <w:noProof/>
                <w:webHidden/>
              </w:rPr>
              <w:fldChar w:fldCharType="separate"/>
            </w:r>
            <w:r w:rsidR="002E2609">
              <w:rPr>
                <w:noProof/>
                <w:webHidden/>
              </w:rPr>
              <w:t>34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4" w:history="1">
            <w:r w:rsidR="002E2609" w:rsidRPr="00D80CDC">
              <w:rPr>
                <w:rStyle w:val="Hyperkobling"/>
                <w:noProof/>
              </w:rPr>
              <w:t>7.1.2</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_Toc382664984 \h </w:instrText>
            </w:r>
            <w:r>
              <w:rPr>
                <w:noProof/>
                <w:webHidden/>
              </w:rPr>
            </w:r>
            <w:r>
              <w:rPr>
                <w:noProof/>
                <w:webHidden/>
              </w:rPr>
              <w:fldChar w:fldCharType="separate"/>
            </w:r>
            <w:r w:rsidR="002E2609">
              <w:rPr>
                <w:noProof/>
                <w:webHidden/>
              </w:rPr>
              <w:t>34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5" w:history="1">
            <w:r w:rsidR="002E2609" w:rsidRPr="00D80CDC">
              <w:rPr>
                <w:rStyle w:val="Hyperkobling"/>
                <w:noProof/>
              </w:rPr>
              <w:t>7.1.3</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_Toc382664985 \h </w:instrText>
            </w:r>
            <w:r>
              <w:rPr>
                <w:noProof/>
                <w:webHidden/>
              </w:rPr>
            </w:r>
            <w:r>
              <w:rPr>
                <w:noProof/>
                <w:webHidden/>
              </w:rPr>
              <w:fldChar w:fldCharType="separate"/>
            </w:r>
            <w:r w:rsidR="002E2609">
              <w:rPr>
                <w:noProof/>
                <w:webHidden/>
              </w:rPr>
              <w:t>36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6" w:history="1">
            <w:r w:rsidR="002E2609" w:rsidRPr="00D80CDC">
              <w:rPr>
                <w:rStyle w:val="Hyperkobling"/>
                <w:noProof/>
              </w:rPr>
              <w:t>7.1.4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_Toc382664986 \h </w:instrText>
            </w:r>
            <w:r>
              <w:rPr>
                <w:noProof/>
                <w:webHidden/>
              </w:rPr>
            </w:r>
            <w:r>
              <w:rPr>
                <w:noProof/>
                <w:webHidden/>
              </w:rPr>
              <w:fldChar w:fldCharType="separate"/>
            </w:r>
            <w:r w:rsidR="002E2609">
              <w:rPr>
                <w:noProof/>
                <w:webHidden/>
              </w:rPr>
              <w:t>37</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7" w:history="1">
            <w:r w:rsidR="002E2609" w:rsidRPr="00D80CDC">
              <w:rPr>
                <w:rStyle w:val="Hyperkobling"/>
                <w:noProof/>
              </w:rPr>
              <w:t>7.1.5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_Toc382664987 \h </w:instrText>
            </w:r>
            <w:r>
              <w:rPr>
                <w:noProof/>
                <w:webHidden/>
              </w:rPr>
            </w:r>
            <w:r>
              <w:rPr>
                <w:noProof/>
                <w:webHidden/>
              </w:rPr>
              <w:fldChar w:fldCharType="separate"/>
            </w:r>
            <w:r w:rsidR="002E2609">
              <w:rPr>
                <w:noProof/>
                <w:webHidden/>
              </w:rPr>
              <w:t>37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88" w:history="1">
            <w:r w:rsidR="002E2609" w:rsidRPr="00D80CDC">
              <w:rPr>
                <w:rStyle w:val="Hyperkobling"/>
                <w:noProof/>
              </w:rPr>
              <w:t>7.2</w:t>
            </w:r>
            <w:r w:rsidR="002E2609">
              <w:rPr>
                <w:rFonts w:asciiTheme="minorHAnsi" w:eastAsiaTheme="minorEastAsia" w:hAnsiTheme="minorHAnsi"/>
                <w:noProof/>
                <w:sz w:val="22"/>
                <w:lang w:val="nb-NO" w:eastAsia="nb-NO"/>
              </w:rPr>
              <w:tab/>
            </w:r>
            <w:r w:rsidR="002E2609" w:rsidRPr="00D80CDC">
              <w:rPr>
                <w:rStyle w:val="Hyperkobling"/>
                <w:noProof/>
              </w:rPr>
              <w:t>Lightstreamer</w:t>
            </w:r>
            <w:r w:rsidR="002E2609">
              <w:rPr>
                <w:noProof/>
                <w:webHidden/>
              </w:rPr>
              <w:tab/>
            </w:r>
            <w:r>
              <w:rPr>
                <w:noProof/>
                <w:webHidden/>
              </w:rPr>
              <w:fldChar w:fldCharType="begin"/>
            </w:r>
            <w:r w:rsidR="002E2609">
              <w:rPr>
                <w:noProof/>
                <w:webHidden/>
              </w:rPr>
              <w:instrText xml:space="preserve"> PAGEREF _Toc382664988 \h </w:instrText>
            </w:r>
            <w:r>
              <w:rPr>
                <w:noProof/>
                <w:webHidden/>
              </w:rPr>
            </w:r>
            <w:r>
              <w:rPr>
                <w:noProof/>
                <w:webHidden/>
              </w:rPr>
              <w:fldChar w:fldCharType="separate"/>
            </w:r>
            <w:r w:rsidR="002E2609">
              <w:rPr>
                <w:noProof/>
                <w:webHidden/>
              </w:rPr>
              <w:t>38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89" w:history="1">
            <w:r w:rsidR="002E2609" w:rsidRPr="00D80CDC">
              <w:rPr>
                <w:rStyle w:val="Hyperkobling"/>
                <w:noProof/>
              </w:rPr>
              <w:t>7.2.1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_Toc382664989 \h </w:instrText>
            </w:r>
            <w:r>
              <w:rPr>
                <w:noProof/>
                <w:webHidden/>
              </w:rPr>
            </w:r>
            <w:r>
              <w:rPr>
                <w:noProof/>
                <w:webHidden/>
              </w:rPr>
              <w:fldChar w:fldCharType="separate"/>
            </w:r>
            <w:r w:rsidR="002E2609">
              <w:rPr>
                <w:noProof/>
                <w:webHidden/>
              </w:rPr>
              <w:t>38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0" w:history="1">
            <w:r w:rsidR="002E2609" w:rsidRPr="00D80CDC">
              <w:rPr>
                <w:rStyle w:val="Hyperkobling"/>
                <w:noProof/>
              </w:rPr>
              <w:t>7.2.2</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_Toc382664990 \h </w:instrText>
            </w:r>
            <w:r>
              <w:rPr>
                <w:noProof/>
                <w:webHidden/>
              </w:rPr>
            </w:r>
            <w:r>
              <w:rPr>
                <w:noProof/>
                <w:webHidden/>
              </w:rPr>
              <w:fldChar w:fldCharType="separate"/>
            </w:r>
            <w:r w:rsidR="002E2609">
              <w:rPr>
                <w:noProof/>
                <w:webHidden/>
              </w:rPr>
              <w:t>39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1" w:history="1">
            <w:r w:rsidR="002E2609" w:rsidRPr="00D80CDC">
              <w:rPr>
                <w:rStyle w:val="Hyperkobling"/>
                <w:noProof/>
              </w:rPr>
              <w:t>7.2.3</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_Toc382664991 \h </w:instrText>
            </w:r>
            <w:r>
              <w:rPr>
                <w:noProof/>
                <w:webHidden/>
              </w:rPr>
            </w:r>
            <w:r>
              <w:rPr>
                <w:noProof/>
                <w:webHidden/>
              </w:rPr>
              <w:fldChar w:fldCharType="separate"/>
            </w:r>
            <w:r w:rsidR="002E2609">
              <w:rPr>
                <w:noProof/>
                <w:webHidden/>
              </w:rPr>
              <w:t>42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2" w:history="1">
            <w:r w:rsidR="002E2609" w:rsidRPr="00D80CDC">
              <w:rPr>
                <w:rStyle w:val="Hyperkobling"/>
                <w:noProof/>
              </w:rPr>
              <w:t>7.2.4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_Toc382664992 \h </w:instrText>
            </w:r>
            <w:r>
              <w:rPr>
                <w:noProof/>
                <w:webHidden/>
              </w:rPr>
            </w:r>
            <w:r>
              <w:rPr>
                <w:noProof/>
                <w:webHidden/>
              </w:rPr>
              <w:fldChar w:fldCharType="separate"/>
            </w:r>
            <w:r w:rsidR="002E2609">
              <w:rPr>
                <w:noProof/>
                <w:webHidden/>
              </w:rPr>
              <w:t>43</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3" w:history="1">
            <w:r w:rsidR="002E2609" w:rsidRPr="00D80CDC">
              <w:rPr>
                <w:rStyle w:val="Hyperkobling"/>
                <w:noProof/>
              </w:rPr>
              <w:t>7.2.5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_Toc382664993 \h </w:instrText>
            </w:r>
            <w:r>
              <w:rPr>
                <w:noProof/>
                <w:webHidden/>
              </w:rPr>
            </w:r>
            <w:r>
              <w:rPr>
                <w:noProof/>
                <w:webHidden/>
              </w:rPr>
              <w:fldChar w:fldCharType="separate"/>
            </w:r>
            <w:r w:rsidR="002E2609">
              <w:rPr>
                <w:noProof/>
                <w:webHidden/>
              </w:rPr>
              <w:t>43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4994" w:history="1">
            <w:r w:rsidR="002E2609" w:rsidRPr="00D80CDC">
              <w:rPr>
                <w:rStyle w:val="Hyperkobling"/>
                <w:noProof/>
              </w:rPr>
              <w:t>7.3</w:t>
            </w:r>
            <w:r w:rsidR="002E2609">
              <w:rPr>
                <w:rFonts w:asciiTheme="minorHAnsi" w:eastAsiaTheme="minorEastAsia" w:hAnsiTheme="minorHAnsi"/>
                <w:noProof/>
                <w:sz w:val="22"/>
                <w:lang w:val="nb-NO" w:eastAsia="nb-NO"/>
              </w:rPr>
              <w:tab/>
            </w:r>
            <w:r w:rsidR="002E2609" w:rsidRPr="00D80CDC">
              <w:rPr>
                <w:rStyle w:val="Hyperkobling"/>
                <w:noProof/>
              </w:rPr>
              <w:t>Play Framework</w:t>
            </w:r>
            <w:r w:rsidR="002E2609">
              <w:rPr>
                <w:noProof/>
                <w:webHidden/>
              </w:rPr>
              <w:tab/>
            </w:r>
            <w:r>
              <w:rPr>
                <w:noProof/>
                <w:webHidden/>
              </w:rPr>
              <w:fldChar w:fldCharType="begin"/>
            </w:r>
            <w:r w:rsidR="002E2609">
              <w:rPr>
                <w:noProof/>
                <w:webHidden/>
              </w:rPr>
              <w:instrText xml:space="preserve"> PAGEREF _Toc382664994 \h </w:instrText>
            </w:r>
            <w:r>
              <w:rPr>
                <w:noProof/>
                <w:webHidden/>
              </w:rPr>
            </w:r>
            <w:r>
              <w:rPr>
                <w:noProof/>
                <w:webHidden/>
              </w:rPr>
              <w:fldChar w:fldCharType="separate"/>
            </w:r>
            <w:r w:rsidR="002E2609">
              <w:rPr>
                <w:noProof/>
                <w:webHidden/>
              </w:rPr>
              <w:t>44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5" w:history="1">
            <w:r w:rsidR="002E2609" w:rsidRPr="00D80CDC">
              <w:rPr>
                <w:rStyle w:val="Hyperkobling"/>
                <w:noProof/>
              </w:rPr>
              <w:t>7.3.1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_Toc382664995 \h </w:instrText>
            </w:r>
            <w:r>
              <w:rPr>
                <w:noProof/>
                <w:webHidden/>
              </w:rPr>
            </w:r>
            <w:r>
              <w:rPr>
                <w:noProof/>
                <w:webHidden/>
              </w:rPr>
              <w:fldChar w:fldCharType="separate"/>
            </w:r>
            <w:r w:rsidR="002E2609">
              <w:rPr>
                <w:noProof/>
                <w:webHidden/>
              </w:rPr>
              <w:t>44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6" w:history="1">
            <w:r w:rsidR="002E2609" w:rsidRPr="00D80CDC">
              <w:rPr>
                <w:rStyle w:val="Hyperkobling"/>
                <w:noProof/>
              </w:rPr>
              <w:t>7.3.2</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_Toc382664996 \h </w:instrText>
            </w:r>
            <w:r>
              <w:rPr>
                <w:noProof/>
                <w:webHidden/>
              </w:rPr>
            </w:r>
            <w:r>
              <w:rPr>
                <w:noProof/>
                <w:webHidden/>
              </w:rPr>
              <w:fldChar w:fldCharType="separate"/>
            </w:r>
            <w:r w:rsidR="002E2609">
              <w:rPr>
                <w:noProof/>
                <w:webHidden/>
              </w:rPr>
              <w:t>44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7" w:history="1">
            <w:r w:rsidR="002E2609" w:rsidRPr="00D80CDC">
              <w:rPr>
                <w:rStyle w:val="Hyperkobling"/>
                <w:noProof/>
              </w:rPr>
              <w:t>7.3.3</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_Toc382664997 \h </w:instrText>
            </w:r>
            <w:r>
              <w:rPr>
                <w:noProof/>
                <w:webHidden/>
              </w:rPr>
            </w:r>
            <w:r>
              <w:rPr>
                <w:noProof/>
                <w:webHidden/>
              </w:rPr>
              <w:fldChar w:fldCharType="separate"/>
            </w:r>
            <w:r w:rsidR="002E2609">
              <w:rPr>
                <w:noProof/>
                <w:webHidden/>
              </w:rPr>
              <w:t>47</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8" w:history="1">
            <w:r w:rsidR="002E2609" w:rsidRPr="00D80CDC">
              <w:rPr>
                <w:rStyle w:val="Hyperkobling"/>
                <w:noProof/>
              </w:rPr>
              <w:t>7.3.4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_Toc382664998 \h </w:instrText>
            </w:r>
            <w:r>
              <w:rPr>
                <w:noProof/>
                <w:webHidden/>
              </w:rPr>
            </w:r>
            <w:r>
              <w:rPr>
                <w:noProof/>
                <w:webHidden/>
              </w:rPr>
              <w:fldChar w:fldCharType="separate"/>
            </w:r>
            <w:r w:rsidR="002E2609">
              <w:rPr>
                <w:noProof/>
                <w:webHidden/>
              </w:rPr>
              <w:t>48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4999" w:history="1">
            <w:r w:rsidR="002E2609" w:rsidRPr="00D80CDC">
              <w:rPr>
                <w:rStyle w:val="Hyperkobling"/>
                <w:noProof/>
              </w:rPr>
              <w:t>7.3.5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_Toc382664999 \h </w:instrText>
            </w:r>
            <w:r>
              <w:rPr>
                <w:noProof/>
                <w:webHidden/>
              </w:rPr>
            </w:r>
            <w:r>
              <w:rPr>
                <w:noProof/>
                <w:webHidden/>
              </w:rPr>
              <w:fldChar w:fldCharType="separate"/>
            </w:r>
            <w:r w:rsidR="002E2609">
              <w:rPr>
                <w:noProof/>
                <w:webHidden/>
              </w:rPr>
              <w:t>48</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00" w:history="1">
            <w:r w:rsidR="002E2609" w:rsidRPr="00D80CDC">
              <w:rPr>
                <w:rStyle w:val="Hyperkobling"/>
                <w:noProof/>
              </w:rPr>
              <w:t>7.4</w:t>
            </w:r>
            <w:r w:rsidR="002E2609">
              <w:rPr>
                <w:rFonts w:asciiTheme="minorHAnsi" w:eastAsiaTheme="minorEastAsia" w:hAnsiTheme="minorHAnsi"/>
                <w:noProof/>
                <w:sz w:val="22"/>
                <w:lang w:val="nb-NO" w:eastAsia="nb-NO"/>
              </w:rPr>
              <w:tab/>
            </w:r>
            <w:r w:rsidR="002E2609" w:rsidRPr="00D80CDC">
              <w:rPr>
                <w:rStyle w:val="Hyperkobling"/>
                <w:noProof/>
              </w:rPr>
              <w:t>SignalR</w:t>
            </w:r>
            <w:r w:rsidR="002E2609">
              <w:rPr>
                <w:noProof/>
                <w:webHidden/>
              </w:rPr>
              <w:tab/>
            </w:r>
            <w:r>
              <w:rPr>
                <w:noProof/>
                <w:webHidden/>
              </w:rPr>
              <w:fldChar w:fldCharType="begin"/>
            </w:r>
            <w:r w:rsidR="002E2609">
              <w:rPr>
                <w:noProof/>
                <w:webHidden/>
              </w:rPr>
              <w:instrText xml:space="preserve"> PAGEREF _Toc382665000 \h </w:instrText>
            </w:r>
            <w:r>
              <w:rPr>
                <w:noProof/>
                <w:webHidden/>
              </w:rPr>
            </w:r>
            <w:r>
              <w:rPr>
                <w:noProof/>
                <w:webHidden/>
              </w:rPr>
              <w:fldChar w:fldCharType="separate"/>
            </w:r>
            <w:r w:rsidR="002E2609">
              <w:rPr>
                <w:noProof/>
                <w:webHidden/>
              </w:rPr>
              <w:t>49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1" w:history="1">
            <w:r w:rsidR="002E2609" w:rsidRPr="00D80CDC">
              <w:rPr>
                <w:rStyle w:val="Hyperkobling"/>
                <w:noProof/>
              </w:rPr>
              <w:t>7.4.1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_Toc382665001 \h </w:instrText>
            </w:r>
            <w:r>
              <w:rPr>
                <w:noProof/>
                <w:webHidden/>
              </w:rPr>
            </w:r>
            <w:r>
              <w:rPr>
                <w:noProof/>
                <w:webHidden/>
              </w:rPr>
              <w:fldChar w:fldCharType="separate"/>
            </w:r>
            <w:r w:rsidR="002E2609">
              <w:rPr>
                <w:noProof/>
                <w:webHidden/>
              </w:rPr>
              <w:t>49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2" w:history="1">
            <w:r w:rsidR="002E2609" w:rsidRPr="00D80CDC">
              <w:rPr>
                <w:rStyle w:val="Hyperkobling"/>
                <w:noProof/>
              </w:rPr>
              <w:t>7.4.2</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_Toc382665002 \h </w:instrText>
            </w:r>
            <w:r>
              <w:rPr>
                <w:noProof/>
                <w:webHidden/>
              </w:rPr>
            </w:r>
            <w:r>
              <w:rPr>
                <w:noProof/>
                <w:webHidden/>
              </w:rPr>
              <w:fldChar w:fldCharType="separate"/>
            </w:r>
            <w:r w:rsidR="002E2609">
              <w:rPr>
                <w:noProof/>
                <w:webHidden/>
              </w:rPr>
              <w:t>50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3" w:history="1">
            <w:r w:rsidR="002E2609" w:rsidRPr="00D80CDC">
              <w:rPr>
                <w:rStyle w:val="Hyperkobling"/>
                <w:noProof/>
              </w:rPr>
              <w:t>7.4.3</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_Toc382665003 \h </w:instrText>
            </w:r>
            <w:r>
              <w:rPr>
                <w:noProof/>
                <w:webHidden/>
              </w:rPr>
            </w:r>
            <w:r>
              <w:rPr>
                <w:noProof/>
                <w:webHidden/>
              </w:rPr>
              <w:fldChar w:fldCharType="separate"/>
            </w:r>
            <w:r w:rsidR="002E2609">
              <w:rPr>
                <w:noProof/>
                <w:webHidden/>
              </w:rPr>
              <w:t>51</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4" w:history="1">
            <w:r w:rsidR="002E2609" w:rsidRPr="00D80CDC">
              <w:rPr>
                <w:rStyle w:val="Hyperkobling"/>
                <w:noProof/>
              </w:rPr>
              <w:t>7.4.4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_Toc382665004 \h </w:instrText>
            </w:r>
            <w:r>
              <w:rPr>
                <w:noProof/>
                <w:webHidden/>
              </w:rPr>
            </w:r>
            <w:r>
              <w:rPr>
                <w:noProof/>
                <w:webHidden/>
              </w:rPr>
              <w:fldChar w:fldCharType="separate"/>
            </w:r>
            <w:r w:rsidR="002E2609">
              <w:rPr>
                <w:noProof/>
                <w:webHidden/>
              </w:rPr>
              <w:t>52</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5" w:history="1">
            <w:r w:rsidR="002E2609" w:rsidRPr="00D80CDC">
              <w:rPr>
                <w:rStyle w:val="Hyperkobling"/>
                <w:noProof/>
              </w:rPr>
              <w:t>7.4.5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_Toc382665005 \h </w:instrText>
            </w:r>
            <w:r>
              <w:rPr>
                <w:noProof/>
                <w:webHidden/>
              </w:rPr>
            </w:r>
            <w:r>
              <w:rPr>
                <w:noProof/>
                <w:webHidden/>
              </w:rPr>
              <w:fldChar w:fldCharType="separate"/>
            </w:r>
            <w:r w:rsidR="002E2609">
              <w:rPr>
                <w:noProof/>
                <w:webHidden/>
              </w:rPr>
              <w:t>52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06" w:history="1">
            <w:r w:rsidR="002E2609" w:rsidRPr="00D80CDC">
              <w:rPr>
                <w:rStyle w:val="Hyperkobling"/>
                <w:noProof/>
              </w:rPr>
              <w:t>7.5</w:t>
            </w:r>
            <w:r w:rsidR="002E2609">
              <w:rPr>
                <w:rFonts w:asciiTheme="minorHAnsi" w:eastAsiaTheme="minorEastAsia" w:hAnsiTheme="minorHAnsi"/>
                <w:noProof/>
                <w:sz w:val="22"/>
                <w:lang w:val="nb-NO" w:eastAsia="nb-NO"/>
              </w:rPr>
              <w:tab/>
            </w:r>
            <w:r w:rsidR="002E2609" w:rsidRPr="00D80CDC">
              <w:rPr>
                <w:rStyle w:val="Hyperkobling"/>
                <w:noProof/>
              </w:rPr>
              <w:t>Meteor</w:t>
            </w:r>
            <w:r w:rsidR="002E2609">
              <w:rPr>
                <w:noProof/>
                <w:webHidden/>
              </w:rPr>
              <w:tab/>
            </w:r>
            <w:r>
              <w:rPr>
                <w:noProof/>
                <w:webHidden/>
              </w:rPr>
              <w:fldChar w:fldCharType="begin"/>
            </w:r>
            <w:r w:rsidR="002E2609">
              <w:rPr>
                <w:noProof/>
                <w:webHidden/>
              </w:rPr>
              <w:instrText xml:space="preserve"> PAGEREF _Toc382665006 \h </w:instrText>
            </w:r>
            <w:r>
              <w:rPr>
                <w:noProof/>
                <w:webHidden/>
              </w:rPr>
            </w:r>
            <w:r>
              <w:rPr>
                <w:noProof/>
                <w:webHidden/>
              </w:rPr>
              <w:fldChar w:fldCharType="separate"/>
            </w:r>
            <w:r w:rsidR="002E2609">
              <w:rPr>
                <w:noProof/>
                <w:webHidden/>
              </w:rPr>
              <w:t>53</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7" w:history="1">
            <w:r w:rsidR="002E2609" w:rsidRPr="00D80CDC">
              <w:rPr>
                <w:rStyle w:val="Hyperkobling"/>
                <w:noProof/>
              </w:rPr>
              <w:t>7.5.1</w:t>
            </w:r>
            <w:r w:rsidR="002E2609">
              <w:rPr>
                <w:rFonts w:asciiTheme="minorHAnsi" w:eastAsiaTheme="minorEastAsia" w:hAnsiTheme="minorHAnsi"/>
                <w:noProof/>
                <w:sz w:val="22"/>
                <w:lang w:val="nb-NO" w:eastAsia="nb-NO"/>
              </w:rPr>
              <w:tab/>
            </w:r>
            <w:r w:rsidR="002E2609" w:rsidRPr="00D80CDC">
              <w:rPr>
                <w:rStyle w:val="Hyperkobling"/>
                <w:noProof/>
              </w:rPr>
              <w:t>Documentation</w:t>
            </w:r>
            <w:r w:rsidR="002E2609">
              <w:rPr>
                <w:noProof/>
                <w:webHidden/>
              </w:rPr>
              <w:tab/>
            </w:r>
            <w:r>
              <w:rPr>
                <w:noProof/>
                <w:webHidden/>
              </w:rPr>
              <w:fldChar w:fldCharType="begin"/>
            </w:r>
            <w:r w:rsidR="002E2609">
              <w:rPr>
                <w:noProof/>
                <w:webHidden/>
              </w:rPr>
              <w:instrText xml:space="preserve"> PAGEREF _Toc382665007 \h </w:instrText>
            </w:r>
            <w:r>
              <w:rPr>
                <w:noProof/>
                <w:webHidden/>
              </w:rPr>
            </w:r>
            <w:r>
              <w:rPr>
                <w:noProof/>
                <w:webHidden/>
              </w:rPr>
              <w:fldChar w:fldCharType="separate"/>
            </w:r>
            <w:r w:rsidR="002E2609">
              <w:rPr>
                <w:noProof/>
                <w:webHidden/>
              </w:rPr>
              <w:t>53</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8" w:history="1">
            <w:r w:rsidR="002E2609" w:rsidRPr="00D80CDC">
              <w:rPr>
                <w:rStyle w:val="Hyperkobling"/>
                <w:noProof/>
              </w:rPr>
              <w:t>7.5.2</w:t>
            </w:r>
            <w:r w:rsidR="002E2609">
              <w:rPr>
                <w:rFonts w:asciiTheme="minorHAnsi" w:eastAsiaTheme="minorEastAsia" w:hAnsiTheme="minorHAnsi"/>
                <w:noProof/>
                <w:sz w:val="22"/>
                <w:lang w:val="nb-NO" w:eastAsia="nb-NO"/>
              </w:rPr>
              <w:tab/>
            </w:r>
            <w:r w:rsidR="002E2609" w:rsidRPr="00D80CDC">
              <w:rPr>
                <w:rStyle w:val="Hyperkobling"/>
                <w:noProof/>
              </w:rPr>
              <w:t>Simplicity</w:t>
            </w:r>
            <w:r w:rsidR="002E2609">
              <w:rPr>
                <w:noProof/>
                <w:webHidden/>
              </w:rPr>
              <w:tab/>
            </w:r>
            <w:r>
              <w:rPr>
                <w:noProof/>
                <w:webHidden/>
              </w:rPr>
              <w:fldChar w:fldCharType="begin"/>
            </w:r>
            <w:r w:rsidR="002E2609">
              <w:rPr>
                <w:noProof/>
                <w:webHidden/>
              </w:rPr>
              <w:instrText xml:space="preserve"> PAGEREF _Toc382665008 \h </w:instrText>
            </w:r>
            <w:r>
              <w:rPr>
                <w:noProof/>
                <w:webHidden/>
              </w:rPr>
            </w:r>
            <w:r>
              <w:rPr>
                <w:noProof/>
                <w:webHidden/>
              </w:rPr>
              <w:fldChar w:fldCharType="separate"/>
            </w:r>
            <w:r w:rsidR="002E2609">
              <w:rPr>
                <w:noProof/>
                <w:webHidden/>
              </w:rPr>
              <w:t>54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09" w:history="1">
            <w:r w:rsidR="002E2609" w:rsidRPr="00D80CDC">
              <w:rPr>
                <w:rStyle w:val="Hyperkobling"/>
                <w:noProof/>
              </w:rPr>
              <w:t>7.5.3</w:t>
            </w:r>
            <w:r w:rsidR="002E2609">
              <w:rPr>
                <w:rFonts w:asciiTheme="minorHAnsi" w:eastAsiaTheme="minorEastAsia" w:hAnsiTheme="minorHAnsi"/>
                <w:noProof/>
                <w:sz w:val="22"/>
                <w:lang w:val="nb-NO" w:eastAsia="nb-NO"/>
              </w:rPr>
              <w:tab/>
            </w:r>
            <w:r w:rsidR="002E2609" w:rsidRPr="00D80CDC">
              <w:rPr>
                <w:rStyle w:val="Hyperkobling"/>
                <w:noProof/>
              </w:rPr>
              <w:t>Maintainability</w:t>
            </w:r>
            <w:r w:rsidR="002E2609">
              <w:rPr>
                <w:noProof/>
                <w:webHidden/>
              </w:rPr>
              <w:tab/>
            </w:r>
            <w:r>
              <w:rPr>
                <w:noProof/>
                <w:webHidden/>
              </w:rPr>
              <w:fldChar w:fldCharType="begin"/>
            </w:r>
            <w:r w:rsidR="002E2609">
              <w:rPr>
                <w:noProof/>
                <w:webHidden/>
              </w:rPr>
              <w:instrText xml:space="preserve"> PAGEREF _Toc382665009 \h </w:instrText>
            </w:r>
            <w:r>
              <w:rPr>
                <w:noProof/>
                <w:webHidden/>
              </w:rPr>
            </w:r>
            <w:r>
              <w:rPr>
                <w:noProof/>
                <w:webHidden/>
              </w:rPr>
              <w:fldChar w:fldCharType="separate"/>
            </w:r>
            <w:r w:rsidR="002E2609">
              <w:rPr>
                <w:noProof/>
                <w:webHidden/>
              </w:rPr>
              <w:t>56</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10" w:history="1">
            <w:r w:rsidR="002E2609" w:rsidRPr="00D80CDC">
              <w:rPr>
                <w:rStyle w:val="Hyperkobling"/>
                <w:noProof/>
              </w:rPr>
              <w:t>7.5.4</w:t>
            </w:r>
            <w:r w:rsidR="002E2609">
              <w:rPr>
                <w:rFonts w:asciiTheme="minorHAnsi" w:eastAsiaTheme="minorEastAsia" w:hAnsiTheme="minorHAnsi"/>
                <w:noProof/>
                <w:sz w:val="22"/>
                <w:lang w:val="nb-NO" w:eastAsia="nb-NO"/>
              </w:rPr>
              <w:tab/>
            </w:r>
            <w:r w:rsidR="002E2609" w:rsidRPr="00D80CDC">
              <w:rPr>
                <w:rStyle w:val="Hyperkobling"/>
                <w:noProof/>
              </w:rPr>
              <w:t>Browser support</w:t>
            </w:r>
            <w:r w:rsidR="002E2609">
              <w:rPr>
                <w:noProof/>
                <w:webHidden/>
              </w:rPr>
              <w:tab/>
            </w:r>
            <w:r>
              <w:rPr>
                <w:noProof/>
                <w:webHidden/>
              </w:rPr>
              <w:fldChar w:fldCharType="begin"/>
            </w:r>
            <w:r w:rsidR="002E2609">
              <w:rPr>
                <w:noProof/>
                <w:webHidden/>
              </w:rPr>
              <w:instrText xml:space="preserve"> PAGEREF _Toc382665010 \h </w:instrText>
            </w:r>
            <w:r>
              <w:rPr>
                <w:noProof/>
                <w:webHidden/>
              </w:rPr>
            </w:r>
            <w:r>
              <w:rPr>
                <w:noProof/>
                <w:webHidden/>
              </w:rPr>
              <w:fldChar w:fldCharType="separate"/>
            </w:r>
            <w:r w:rsidR="002E2609">
              <w:rPr>
                <w:noProof/>
                <w:webHidden/>
              </w:rPr>
              <w:t>57</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11" w:history="1">
            <w:r w:rsidR="002E2609" w:rsidRPr="00D80CDC">
              <w:rPr>
                <w:rStyle w:val="Hyperkobling"/>
                <w:noProof/>
              </w:rPr>
              <w:t>7.5.5</w:t>
            </w:r>
            <w:r w:rsidR="002E2609">
              <w:rPr>
                <w:rFonts w:asciiTheme="minorHAnsi" w:eastAsiaTheme="minorEastAsia" w:hAnsiTheme="minorHAnsi"/>
                <w:noProof/>
                <w:sz w:val="22"/>
                <w:lang w:val="nb-NO" w:eastAsia="nb-NO"/>
              </w:rPr>
              <w:tab/>
            </w:r>
            <w:r w:rsidR="002E2609" w:rsidRPr="00D80CDC">
              <w:rPr>
                <w:rStyle w:val="Hyperkobling"/>
                <w:noProof/>
              </w:rPr>
              <w:t>Maturity</w:t>
            </w:r>
            <w:r w:rsidR="002E2609">
              <w:rPr>
                <w:noProof/>
                <w:webHidden/>
              </w:rPr>
              <w:tab/>
            </w:r>
            <w:r>
              <w:rPr>
                <w:noProof/>
                <w:webHidden/>
              </w:rPr>
              <w:fldChar w:fldCharType="begin"/>
            </w:r>
            <w:r w:rsidR="002E2609">
              <w:rPr>
                <w:noProof/>
                <w:webHidden/>
              </w:rPr>
              <w:instrText xml:space="preserve"> PAGEREF _Toc382665011 \h </w:instrText>
            </w:r>
            <w:r>
              <w:rPr>
                <w:noProof/>
                <w:webHidden/>
              </w:rPr>
            </w:r>
            <w:r>
              <w:rPr>
                <w:noProof/>
                <w:webHidden/>
              </w:rPr>
              <w:fldChar w:fldCharType="separate"/>
            </w:r>
            <w:r w:rsidR="002E2609">
              <w:rPr>
                <w:noProof/>
                <w:webHidden/>
              </w:rPr>
              <w:t>57</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5012" w:history="1">
            <w:r w:rsidR="002E2609" w:rsidRPr="00D80CDC">
              <w:rPr>
                <w:rStyle w:val="Hyperkobling"/>
                <w:noProof/>
              </w:rPr>
              <w:t>Project part 2: Load testing</w:t>
            </w:r>
            <w:r w:rsidR="002E2609">
              <w:rPr>
                <w:noProof/>
                <w:webHidden/>
              </w:rPr>
              <w:tab/>
            </w:r>
            <w:r>
              <w:rPr>
                <w:noProof/>
                <w:webHidden/>
              </w:rPr>
              <w:fldChar w:fldCharType="begin"/>
            </w:r>
            <w:r w:rsidR="002E2609">
              <w:rPr>
                <w:noProof/>
                <w:webHidden/>
              </w:rPr>
              <w:instrText xml:space="preserve"> PAGEREF _Toc382665012 \h </w:instrText>
            </w:r>
            <w:r>
              <w:rPr>
                <w:noProof/>
                <w:webHidden/>
              </w:rPr>
            </w:r>
            <w:r>
              <w:rPr>
                <w:noProof/>
                <w:webHidden/>
              </w:rPr>
              <w:fldChar w:fldCharType="separate"/>
            </w:r>
            <w:r w:rsidR="002E2609">
              <w:rPr>
                <w:noProof/>
                <w:webHidden/>
              </w:rPr>
              <w:t>58</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5013" w:history="1">
            <w:r w:rsidR="002E2609" w:rsidRPr="00D80CDC">
              <w:rPr>
                <w:rStyle w:val="Hyperkobling"/>
                <w:noProof/>
              </w:rPr>
              <w:t>8</w:t>
            </w:r>
            <w:r w:rsidR="002E2609">
              <w:rPr>
                <w:rFonts w:asciiTheme="minorHAnsi" w:eastAsiaTheme="minorEastAsia" w:hAnsiTheme="minorHAnsi"/>
                <w:noProof/>
                <w:sz w:val="22"/>
                <w:lang w:val="nb-NO" w:eastAsia="nb-NO"/>
              </w:rPr>
              <w:tab/>
            </w:r>
            <w:r w:rsidR="002E2609" w:rsidRPr="00D80CDC">
              <w:rPr>
                <w:rStyle w:val="Hyperkobling"/>
                <w:noProof/>
              </w:rPr>
              <w:t>Methodology</w:t>
            </w:r>
            <w:r w:rsidR="002E2609">
              <w:rPr>
                <w:noProof/>
                <w:webHidden/>
              </w:rPr>
              <w:tab/>
            </w:r>
            <w:r>
              <w:rPr>
                <w:noProof/>
                <w:webHidden/>
              </w:rPr>
              <w:fldChar w:fldCharType="begin"/>
            </w:r>
            <w:r w:rsidR="002E2609">
              <w:rPr>
                <w:noProof/>
                <w:webHidden/>
              </w:rPr>
              <w:instrText xml:space="preserve"> PAGEREF _Toc382665013 \h </w:instrText>
            </w:r>
            <w:r>
              <w:rPr>
                <w:noProof/>
                <w:webHidden/>
              </w:rPr>
            </w:r>
            <w:r>
              <w:rPr>
                <w:noProof/>
                <w:webHidden/>
              </w:rPr>
              <w:fldChar w:fldCharType="separate"/>
            </w:r>
            <w:r w:rsidR="002E2609">
              <w:rPr>
                <w:noProof/>
                <w:webHidden/>
              </w:rPr>
              <w:t>59</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4" w:history="1">
            <w:r w:rsidR="002E2609" w:rsidRPr="00D80CDC">
              <w:rPr>
                <w:rStyle w:val="Hyperkobling"/>
                <w:noProof/>
              </w:rPr>
              <w:t>8.1</w:t>
            </w:r>
            <w:r w:rsidR="002E2609">
              <w:rPr>
                <w:rFonts w:asciiTheme="minorHAnsi" w:eastAsiaTheme="minorEastAsia" w:hAnsiTheme="minorHAnsi"/>
                <w:noProof/>
                <w:sz w:val="22"/>
                <w:lang w:val="nb-NO" w:eastAsia="nb-NO"/>
              </w:rPr>
              <w:tab/>
            </w:r>
            <w:r w:rsidR="002E2609" w:rsidRPr="00D80CDC">
              <w:rPr>
                <w:rStyle w:val="Hyperkobling"/>
                <w:noProof/>
              </w:rPr>
              <w:t>Test scenario</w:t>
            </w:r>
            <w:r w:rsidR="002E2609">
              <w:rPr>
                <w:noProof/>
                <w:webHidden/>
              </w:rPr>
              <w:tab/>
            </w:r>
            <w:r>
              <w:rPr>
                <w:noProof/>
                <w:webHidden/>
              </w:rPr>
              <w:fldChar w:fldCharType="begin"/>
            </w:r>
            <w:r w:rsidR="002E2609">
              <w:rPr>
                <w:noProof/>
                <w:webHidden/>
              </w:rPr>
              <w:instrText xml:space="preserve"> PAGEREF _Toc382665014 \h </w:instrText>
            </w:r>
            <w:r>
              <w:rPr>
                <w:noProof/>
                <w:webHidden/>
              </w:rPr>
            </w:r>
            <w:r>
              <w:rPr>
                <w:noProof/>
                <w:webHidden/>
              </w:rPr>
              <w:fldChar w:fldCharType="separate"/>
            </w:r>
            <w:r w:rsidR="002E2609">
              <w:rPr>
                <w:noProof/>
                <w:webHidden/>
              </w:rPr>
              <w:t>59</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5" w:history="1">
            <w:r w:rsidR="002E2609" w:rsidRPr="00D80CDC">
              <w:rPr>
                <w:rStyle w:val="Hyperkobling"/>
                <w:noProof/>
              </w:rPr>
              <w:t>8.2</w:t>
            </w:r>
            <w:r w:rsidR="002E2609">
              <w:rPr>
                <w:rFonts w:asciiTheme="minorHAnsi" w:eastAsiaTheme="minorEastAsia" w:hAnsiTheme="minorHAnsi"/>
                <w:noProof/>
                <w:sz w:val="22"/>
                <w:lang w:val="nb-NO" w:eastAsia="nb-NO"/>
              </w:rPr>
              <w:tab/>
            </w:r>
            <w:r w:rsidR="002E2609" w:rsidRPr="00D80CDC">
              <w:rPr>
                <w:rStyle w:val="Hyperkobling"/>
                <w:noProof/>
              </w:rPr>
              <w:t>Test data</w:t>
            </w:r>
            <w:r w:rsidR="002E2609">
              <w:rPr>
                <w:noProof/>
                <w:webHidden/>
              </w:rPr>
              <w:tab/>
            </w:r>
            <w:r>
              <w:rPr>
                <w:noProof/>
                <w:webHidden/>
              </w:rPr>
              <w:fldChar w:fldCharType="begin"/>
            </w:r>
            <w:r w:rsidR="002E2609">
              <w:rPr>
                <w:noProof/>
                <w:webHidden/>
              </w:rPr>
              <w:instrText xml:space="preserve"> PAGEREF _Toc382665015 \h </w:instrText>
            </w:r>
            <w:r>
              <w:rPr>
                <w:noProof/>
                <w:webHidden/>
              </w:rPr>
            </w:r>
            <w:r>
              <w:rPr>
                <w:noProof/>
                <w:webHidden/>
              </w:rPr>
              <w:fldChar w:fldCharType="separate"/>
            </w:r>
            <w:r w:rsidR="002E2609">
              <w:rPr>
                <w:noProof/>
                <w:webHidden/>
              </w:rPr>
              <w:t>60</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6" w:history="1">
            <w:r w:rsidR="002E2609" w:rsidRPr="00D80CDC">
              <w:rPr>
                <w:rStyle w:val="Hyperkobling"/>
                <w:noProof/>
              </w:rPr>
              <w:t>8.3</w:t>
            </w:r>
            <w:r w:rsidR="002E2609">
              <w:rPr>
                <w:rFonts w:asciiTheme="minorHAnsi" w:eastAsiaTheme="minorEastAsia" w:hAnsiTheme="minorHAnsi"/>
                <w:noProof/>
                <w:sz w:val="22"/>
                <w:lang w:val="nb-NO" w:eastAsia="nb-NO"/>
              </w:rPr>
              <w:tab/>
            </w:r>
            <w:r w:rsidR="002E2609" w:rsidRPr="00D80CDC">
              <w:rPr>
                <w:rStyle w:val="Hyperkobling"/>
                <w:noProof/>
              </w:rPr>
              <w:t>Test setup</w:t>
            </w:r>
            <w:r w:rsidR="002E2609">
              <w:rPr>
                <w:noProof/>
                <w:webHidden/>
              </w:rPr>
              <w:tab/>
            </w:r>
            <w:r>
              <w:rPr>
                <w:noProof/>
                <w:webHidden/>
              </w:rPr>
              <w:fldChar w:fldCharType="begin"/>
            </w:r>
            <w:r w:rsidR="002E2609">
              <w:rPr>
                <w:noProof/>
                <w:webHidden/>
              </w:rPr>
              <w:instrText xml:space="preserve"> PAGEREF _Toc382665016 \h </w:instrText>
            </w:r>
            <w:r>
              <w:rPr>
                <w:noProof/>
                <w:webHidden/>
              </w:rPr>
            </w:r>
            <w:r>
              <w:rPr>
                <w:noProof/>
                <w:webHidden/>
              </w:rPr>
              <w:fldChar w:fldCharType="separate"/>
            </w:r>
            <w:r w:rsidR="002E2609">
              <w:rPr>
                <w:noProof/>
                <w:webHidden/>
              </w:rPr>
              <w:t>60</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7" w:history="1">
            <w:r w:rsidR="002E2609" w:rsidRPr="00D80CDC">
              <w:rPr>
                <w:rStyle w:val="Hyperkobling"/>
                <w:noProof/>
              </w:rPr>
              <w:t>8.4</w:t>
            </w:r>
            <w:r w:rsidR="002E2609">
              <w:rPr>
                <w:rFonts w:asciiTheme="minorHAnsi" w:eastAsiaTheme="minorEastAsia" w:hAnsiTheme="minorHAnsi"/>
                <w:noProof/>
                <w:sz w:val="22"/>
                <w:lang w:val="nb-NO" w:eastAsia="nb-NO"/>
              </w:rPr>
              <w:tab/>
            </w:r>
            <w:r w:rsidR="002E2609" w:rsidRPr="00D80CDC">
              <w:rPr>
                <w:rStyle w:val="Hyperkobling"/>
                <w:noProof/>
              </w:rPr>
              <w:t>Choice of setup</w:t>
            </w:r>
            <w:r w:rsidR="002E2609">
              <w:rPr>
                <w:noProof/>
                <w:webHidden/>
              </w:rPr>
              <w:tab/>
            </w:r>
            <w:r>
              <w:rPr>
                <w:noProof/>
                <w:webHidden/>
              </w:rPr>
              <w:fldChar w:fldCharType="begin"/>
            </w:r>
            <w:r w:rsidR="002E2609">
              <w:rPr>
                <w:noProof/>
                <w:webHidden/>
              </w:rPr>
              <w:instrText xml:space="preserve"> PAGEREF _Toc382665017 \h </w:instrText>
            </w:r>
            <w:r>
              <w:rPr>
                <w:noProof/>
                <w:webHidden/>
              </w:rPr>
            </w:r>
            <w:r>
              <w:rPr>
                <w:noProof/>
                <w:webHidden/>
              </w:rPr>
              <w:fldChar w:fldCharType="separate"/>
            </w:r>
            <w:r w:rsidR="002E2609">
              <w:rPr>
                <w:noProof/>
                <w:webHidden/>
              </w:rPr>
              <w:t>61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8" w:history="1">
            <w:r w:rsidR="002E2609" w:rsidRPr="00D80CDC">
              <w:rPr>
                <w:rStyle w:val="Hyperkobling"/>
                <w:noProof/>
              </w:rPr>
              <w:t>8.5</w:t>
            </w:r>
            <w:r w:rsidR="002E2609">
              <w:rPr>
                <w:rFonts w:asciiTheme="minorHAnsi" w:eastAsiaTheme="minorEastAsia" w:hAnsiTheme="minorHAnsi"/>
                <w:noProof/>
                <w:sz w:val="22"/>
                <w:lang w:val="nb-NO" w:eastAsia="nb-NO"/>
              </w:rPr>
              <w:tab/>
            </w:r>
            <w:r w:rsidR="002E2609" w:rsidRPr="00D80CDC">
              <w:rPr>
                <w:rStyle w:val="Hyperkobling"/>
                <w:noProof/>
              </w:rPr>
              <w:t>Number of runs</w:t>
            </w:r>
            <w:r w:rsidR="002E2609">
              <w:rPr>
                <w:noProof/>
                <w:webHidden/>
              </w:rPr>
              <w:tab/>
            </w:r>
            <w:r>
              <w:rPr>
                <w:noProof/>
                <w:webHidden/>
              </w:rPr>
              <w:fldChar w:fldCharType="begin"/>
            </w:r>
            <w:r w:rsidR="002E2609">
              <w:rPr>
                <w:noProof/>
                <w:webHidden/>
              </w:rPr>
              <w:instrText xml:space="preserve"> PAGEREF _Toc382665018 \h </w:instrText>
            </w:r>
            <w:r>
              <w:rPr>
                <w:noProof/>
                <w:webHidden/>
              </w:rPr>
            </w:r>
            <w:r>
              <w:rPr>
                <w:noProof/>
                <w:webHidden/>
              </w:rPr>
              <w:fldChar w:fldCharType="separate"/>
            </w:r>
            <w:r w:rsidR="002E2609">
              <w:rPr>
                <w:noProof/>
                <w:webHidden/>
              </w:rPr>
              <w:t>62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19" w:history="1">
            <w:r w:rsidR="002E2609" w:rsidRPr="00D80CDC">
              <w:rPr>
                <w:rStyle w:val="Hyperkobling"/>
                <w:noProof/>
              </w:rPr>
              <w:t>8.6</w:t>
            </w:r>
            <w:r w:rsidR="002E2609">
              <w:rPr>
                <w:rFonts w:asciiTheme="minorHAnsi" w:eastAsiaTheme="minorEastAsia" w:hAnsiTheme="minorHAnsi"/>
                <w:noProof/>
                <w:sz w:val="22"/>
                <w:lang w:val="nb-NO" w:eastAsia="nb-NO"/>
              </w:rPr>
              <w:tab/>
            </w:r>
            <w:r w:rsidR="002E2609" w:rsidRPr="00D80CDC">
              <w:rPr>
                <w:rStyle w:val="Hyperkobling"/>
                <w:noProof/>
              </w:rPr>
              <w:t>Displaying data</w:t>
            </w:r>
            <w:r w:rsidR="002E2609">
              <w:rPr>
                <w:noProof/>
                <w:webHidden/>
              </w:rPr>
              <w:tab/>
            </w:r>
            <w:r>
              <w:rPr>
                <w:noProof/>
                <w:webHidden/>
              </w:rPr>
              <w:fldChar w:fldCharType="begin"/>
            </w:r>
            <w:r w:rsidR="002E2609">
              <w:rPr>
                <w:noProof/>
                <w:webHidden/>
              </w:rPr>
              <w:instrText xml:space="preserve"> PAGEREF _Toc382665019 \h </w:instrText>
            </w:r>
            <w:r>
              <w:rPr>
                <w:noProof/>
                <w:webHidden/>
              </w:rPr>
            </w:r>
            <w:r>
              <w:rPr>
                <w:noProof/>
                <w:webHidden/>
              </w:rPr>
              <w:fldChar w:fldCharType="separate"/>
            </w:r>
            <w:r w:rsidR="002E2609">
              <w:rPr>
                <w:noProof/>
                <w:webHidden/>
              </w:rPr>
              <w:t>62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20" w:history="1">
            <w:r w:rsidR="002E2609" w:rsidRPr="00D80CDC">
              <w:rPr>
                <w:rStyle w:val="Hyperkobling"/>
                <w:noProof/>
              </w:rPr>
              <w:t>8.7</w:t>
            </w:r>
            <w:r w:rsidR="002E2609">
              <w:rPr>
                <w:rFonts w:asciiTheme="minorHAnsi" w:eastAsiaTheme="minorEastAsia" w:hAnsiTheme="minorHAnsi"/>
                <w:noProof/>
                <w:sz w:val="22"/>
                <w:lang w:val="nb-NO" w:eastAsia="nb-NO"/>
              </w:rPr>
              <w:tab/>
            </w:r>
            <w:r w:rsidR="002E2609" w:rsidRPr="00D80CDC">
              <w:rPr>
                <w:rStyle w:val="Hyperkobling"/>
                <w:noProof/>
              </w:rPr>
              <w:t>Configurations</w:t>
            </w:r>
            <w:r w:rsidR="002E2609">
              <w:rPr>
                <w:noProof/>
                <w:webHidden/>
              </w:rPr>
              <w:tab/>
            </w:r>
            <w:r>
              <w:rPr>
                <w:noProof/>
                <w:webHidden/>
              </w:rPr>
              <w:fldChar w:fldCharType="begin"/>
            </w:r>
            <w:r w:rsidR="002E2609">
              <w:rPr>
                <w:noProof/>
                <w:webHidden/>
              </w:rPr>
              <w:instrText xml:space="preserve"> PAGEREF _Toc382665020 \h </w:instrText>
            </w:r>
            <w:r>
              <w:rPr>
                <w:noProof/>
                <w:webHidden/>
              </w:rPr>
            </w:r>
            <w:r>
              <w:rPr>
                <w:noProof/>
                <w:webHidden/>
              </w:rPr>
              <w:fldChar w:fldCharType="separate"/>
            </w:r>
            <w:r w:rsidR="002E2609">
              <w:rPr>
                <w:noProof/>
                <w:webHidden/>
              </w:rPr>
              <w:t>63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21" w:history="1">
            <w:r w:rsidR="002E2609" w:rsidRPr="00D80CDC">
              <w:rPr>
                <w:rStyle w:val="Hyperkobling"/>
                <w:noProof/>
              </w:rPr>
              <w:t>8.8</w:t>
            </w:r>
            <w:r w:rsidR="002E2609">
              <w:rPr>
                <w:rFonts w:asciiTheme="minorHAnsi" w:eastAsiaTheme="minorEastAsia" w:hAnsiTheme="minorHAnsi"/>
                <w:noProof/>
                <w:sz w:val="22"/>
                <w:lang w:val="nb-NO" w:eastAsia="nb-NO"/>
              </w:rPr>
              <w:tab/>
            </w:r>
            <w:r w:rsidR="002E2609" w:rsidRPr="00D80CDC">
              <w:rPr>
                <w:rStyle w:val="Hyperkobling"/>
                <w:noProof/>
              </w:rPr>
              <w:t>Monitoring network traffic</w:t>
            </w:r>
            <w:r w:rsidR="002E2609">
              <w:rPr>
                <w:noProof/>
                <w:webHidden/>
              </w:rPr>
              <w:tab/>
            </w:r>
            <w:r>
              <w:rPr>
                <w:noProof/>
                <w:webHidden/>
              </w:rPr>
              <w:fldChar w:fldCharType="begin"/>
            </w:r>
            <w:r w:rsidR="002E2609">
              <w:rPr>
                <w:noProof/>
                <w:webHidden/>
              </w:rPr>
              <w:instrText xml:space="preserve"> PAGEREF _Toc382665021 \h </w:instrText>
            </w:r>
            <w:r>
              <w:rPr>
                <w:noProof/>
                <w:webHidden/>
              </w:rPr>
            </w:r>
            <w:r>
              <w:rPr>
                <w:noProof/>
                <w:webHidden/>
              </w:rPr>
              <w:fldChar w:fldCharType="separate"/>
            </w:r>
            <w:r w:rsidR="002E2609">
              <w:rPr>
                <w:noProof/>
                <w:webHidden/>
              </w:rPr>
              <w:t>63</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22" w:history="1">
            <w:r w:rsidR="002E2609" w:rsidRPr="00D80CDC">
              <w:rPr>
                <w:rStyle w:val="Hyperkobling"/>
                <w:noProof/>
              </w:rPr>
              <w:t>8.9</w:t>
            </w:r>
            <w:r w:rsidR="002E2609">
              <w:rPr>
                <w:rFonts w:asciiTheme="minorHAnsi" w:eastAsiaTheme="minorEastAsia" w:hAnsiTheme="minorHAnsi"/>
                <w:noProof/>
                <w:sz w:val="22"/>
                <w:lang w:val="nb-NO" w:eastAsia="nb-NO"/>
              </w:rPr>
              <w:tab/>
            </w:r>
            <w:r w:rsidR="002E2609" w:rsidRPr="00D80CDC">
              <w:rPr>
                <w:rStyle w:val="Hyperkobling"/>
                <w:noProof/>
              </w:rPr>
              <w:t>Monitoring of processor</w:t>
            </w:r>
            <w:r w:rsidR="002E2609">
              <w:rPr>
                <w:noProof/>
                <w:webHidden/>
              </w:rPr>
              <w:tab/>
            </w:r>
            <w:r>
              <w:rPr>
                <w:noProof/>
                <w:webHidden/>
              </w:rPr>
              <w:fldChar w:fldCharType="begin"/>
            </w:r>
            <w:r w:rsidR="002E2609">
              <w:rPr>
                <w:noProof/>
                <w:webHidden/>
              </w:rPr>
              <w:instrText xml:space="preserve"> PAGEREF _Toc382665022 \h </w:instrText>
            </w:r>
            <w:r>
              <w:rPr>
                <w:noProof/>
                <w:webHidden/>
              </w:rPr>
            </w:r>
            <w:r>
              <w:rPr>
                <w:noProof/>
                <w:webHidden/>
              </w:rPr>
              <w:fldChar w:fldCharType="separate"/>
            </w:r>
            <w:r w:rsidR="002E2609">
              <w:rPr>
                <w:noProof/>
                <w:webHidden/>
              </w:rPr>
              <w:t>63</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5023" w:history="1">
            <w:r w:rsidR="002E2609" w:rsidRPr="00D80CDC">
              <w:rPr>
                <w:rStyle w:val="Hyperkobling"/>
                <w:noProof/>
              </w:rPr>
              <w:t>8.10</w:t>
            </w:r>
            <w:r w:rsidR="002E2609">
              <w:rPr>
                <w:rFonts w:asciiTheme="minorHAnsi" w:eastAsiaTheme="minorEastAsia" w:hAnsiTheme="minorHAnsi"/>
                <w:noProof/>
                <w:sz w:val="22"/>
                <w:lang w:val="nb-NO" w:eastAsia="nb-NO"/>
              </w:rPr>
              <w:tab/>
            </w:r>
            <w:r w:rsidR="002E2609" w:rsidRPr="00D80CDC">
              <w:rPr>
                <w:rStyle w:val="Hyperkobling"/>
                <w:noProof/>
              </w:rPr>
              <w:t>Monitoring of memory usage</w:t>
            </w:r>
            <w:r w:rsidR="002E2609">
              <w:rPr>
                <w:noProof/>
                <w:webHidden/>
              </w:rPr>
              <w:tab/>
            </w:r>
            <w:r>
              <w:rPr>
                <w:noProof/>
                <w:webHidden/>
              </w:rPr>
              <w:fldChar w:fldCharType="begin"/>
            </w:r>
            <w:r w:rsidR="002E2609">
              <w:rPr>
                <w:noProof/>
                <w:webHidden/>
              </w:rPr>
              <w:instrText xml:space="preserve"> PAGEREF _Toc382665023 \h </w:instrText>
            </w:r>
            <w:r>
              <w:rPr>
                <w:noProof/>
                <w:webHidden/>
              </w:rPr>
            </w:r>
            <w:r>
              <w:rPr>
                <w:noProof/>
                <w:webHidden/>
              </w:rPr>
              <w:fldChar w:fldCharType="separate"/>
            </w:r>
            <w:r w:rsidR="002E2609">
              <w:rPr>
                <w:noProof/>
                <w:webHidden/>
              </w:rPr>
              <w:t>64</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24" w:history="1">
            <w:r w:rsidR="002E2609" w:rsidRPr="00D80CDC">
              <w:rPr>
                <w:rStyle w:val="Hyperkobling"/>
                <w:noProof/>
              </w:rPr>
              <w:t>8.11</w:t>
            </w:r>
            <w:r w:rsidR="002E2609">
              <w:rPr>
                <w:rFonts w:asciiTheme="minorHAnsi" w:eastAsiaTheme="minorEastAsia" w:hAnsiTheme="minorHAnsi"/>
                <w:noProof/>
                <w:sz w:val="22"/>
                <w:lang w:val="nb-NO" w:eastAsia="nb-NO"/>
              </w:rPr>
              <w:tab/>
            </w:r>
            <w:r w:rsidR="002E2609" w:rsidRPr="00D80CDC">
              <w:rPr>
                <w:rStyle w:val="Hyperkobling"/>
                <w:noProof/>
              </w:rPr>
              <w:t>Use case of test setup</w:t>
            </w:r>
            <w:r w:rsidR="002E2609">
              <w:rPr>
                <w:noProof/>
                <w:webHidden/>
              </w:rPr>
              <w:tab/>
            </w:r>
            <w:r>
              <w:rPr>
                <w:noProof/>
                <w:webHidden/>
              </w:rPr>
              <w:fldChar w:fldCharType="begin"/>
            </w:r>
            <w:r w:rsidR="002E2609">
              <w:rPr>
                <w:noProof/>
                <w:webHidden/>
              </w:rPr>
              <w:instrText xml:space="preserve"> PAGEREF _Toc382665024 \h </w:instrText>
            </w:r>
            <w:r>
              <w:rPr>
                <w:noProof/>
                <w:webHidden/>
              </w:rPr>
            </w:r>
            <w:r>
              <w:rPr>
                <w:noProof/>
                <w:webHidden/>
              </w:rPr>
              <w:fldChar w:fldCharType="separate"/>
            </w:r>
            <w:r w:rsidR="002E2609">
              <w:rPr>
                <w:noProof/>
                <w:webHidden/>
              </w:rPr>
              <w:t>64</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5025" w:history="1">
            <w:r w:rsidR="002E2609" w:rsidRPr="00D80CDC">
              <w:rPr>
                <w:rStyle w:val="Hyperkobling"/>
                <w:noProof/>
              </w:rPr>
              <w:t>8.12</w:t>
            </w:r>
            <w:r w:rsidR="002E2609">
              <w:rPr>
                <w:rFonts w:asciiTheme="minorHAnsi" w:eastAsiaTheme="minorEastAsia" w:hAnsiTheme="minorHAnsi"/>
                <w:noProof/>
                <w:sz w:val="22"/>
                <w:lang w:val="nb-NO" w:eastAsia="nb-NO"/>
              </w:rPr>
              <w:tab/>
            </w:r>
            <w:r w:rsidR="002E2609" w:rsidRPr="00D80CDC">
              <w:rPr>
                <w:rStyle w:val="Hyperkobling"/>
                <w:noProof/>
              </w:rPr>
              <w:t>Limitations</w:t>
            </w:r>
            <w:r w:rsidR="002E2609">
              <w:rPr>
                <w:noProof/>
                <w:webHidden/>
              </w:rPr>
              <w:tab/>
            </w:r>
            <w:r>
              <w:rPr>
                <w:noProof/>
                <w:webHidden/>
              </w:rPr>
              <w:fldChar w:fldCharType="begin"/>
            </w:r>
            <w:r w:rsidR="002E2609">
              <w:rPr>
                <w:noProof/>
                <w:webHidden/>
              </w:rPr>
              <w:instrText xml:space="preserve"> PAGEREF _Toc382665025 \h </w:instrText>
            </w:r>
            <w:r>
              <w:rPr>
                <w:noProof/>
                <w:webHidden/>
              </w:rPr>
            </w:r>
            <w:r>
              <w:rPr>
                <w:noProof/>
                <w:webHidden/>
              </w:rPr>
              <w:fldChar w:fldCharType="separate"/>
            </w:r>
            <w:r w:rsidR="002E2609">
              <w:rPr>
                <w:noProof/>
                <w:webHidden/>
              </w:rPr>
              <w:t>64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26" w:history="1">
            <w:r w:rsidR="002E2609" w:rsidRPr="00D80CDC">
              <w:rPr>
                <w:rStyle w:val="Hyperkobling"/>
                <w:noProof/>
              </w:rPr>
              <w:t>8.12.1</w:t>
            </w:r>
            <w:r w:rsidR="002E2609">
              <w:rPr>
                <w:rFonts w:asciiTheme="minorHAnsi" w:eastAsiaTheme="minorEastAsia" w:hAnsiTheme="minorHAnsi"/>
                <w:noProof/>
                <w:sz w:val="22"/>
                <w:lang w:val="nb-NO" w:eastAsia="nb-NO"/>
              </w:rPr>
              <w:tab/>
            </w:r>
            <w:r w:rsidR="002E2609" w:rsidRPr="00D80CDC">
              <w:rPr>
                <w:rStyle w:val="Hyperkobling"/>
                <w:noProof/>
              </w:rPr>
              <w:t>Meteor</w:t>
            </w:r>
            <w:r w:rsidR="002E2609">
              <w:rPr>
                <w:noProof/>
                <w:webHidden/>
              </w:rPr>
              <w:tab/>
            </w:r>
            <w:r>
              <w:rPr>
                <w:noProof/>
                <w:webHidden/>
              </w:rPr>
              <w:fldChar w:fldCharType="begin"/>
            </w:r>
            <w:r w:rsidR="002E2609">
              <w:rPr>
                <w:noProof/>
                <w:webHidden/>
              </w:rPr>
              <w:instrText xml:space="preserve"> PAGEREF _Toc382665026 \h </w:instrText>
            </w:r>
            <w:r>
              <w:rPr>
                <w:noProof/>
                <w:webHidden/>
              </w:rPr>
            </w:r>
            <w:r>
              <w:rPr>
                <w:noProof/>
                <w:webHidden/>
              </w:rPr>
              <w:fldChar w:fldCharType="separate"/>
            </w:r>
            <w:r w:rsidR="002E2609">
              <w:rPr>
                <w:noProof/>
                <w:webHidden/>
              </w:rPr>
              <w:t>64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27" w:history="1">
            <w:r w:rsidR="002E2609" w:rsidRPr="00D80CDC">
              <w:rPr>
                <w:rStyle w:val="Hyperkobling"/>
                <w:noProof/>
              </w:rPr>
              <w:t>8.12.2</w:t>
            </w:r>
            <w:r w:rsidR="002E2609">
              <w:rPr>
                <w:rFonts w:asciiTheme="minorHAnsi" w:eastAsiaTheme="minorEastAsia" w:hAnsiTheme="minorHAnsi"/>
                <w:noProof/>
                <w:sz w:val="22"/>
                <w:lang w:val="nb-NO" w:eastAsia="nb-NO"/>
              </w:rPr>
              <w:tab/>
            </w:r>
            <w:r w:rsidR="002E2609" w:rsidRPr="00D80CDC">
              <w:rPr>
                <w:rStyle w:val="Hyperkobling"/>
                <w:noProof/>
              </w:rPr>
              <w:t>Using browsers</w:t>
            </w:r>
            <w:r w:rsidR="002E2609">
              <w:rPr>
                <w:noProof/>
                <w:webHidden/>
              </w:rPr>
              <w:tab/>
            </w:r>
            <w:r>
              <w:rPr>
                <w:noProof/>
                <w:webHidden/>
              </w:rPr>
              <w:fldChar w:fldCharType="begin"/>
            </w:r>
            <w:r w:rsidR="002E2609">
              <w:rPr>
                <w:noProof/>
                <w:webHidden/>
              </w:rPr>
              <w:instrText xml:space="preserve"> PAGEREF _Toc382665027 \h </w:instrText>
            </w:r>
            <w:r>
              <w:rPr>
                <w:noProof/>
                <w:webHidden/>
              </w:rPr>
            </w:r>
            <w:r>
              <w:rPr>
                <w:noProof/>
                <w:webHidden/>
              </w:rPr>
              <w:fldChar w:fldCharType="separate"/>
            </w:r>
            <w:r w:rsidR="002E2609">
              <w:rPr>
                <w:noProof/>
                <w:webHidden/>
              </w:rPr>
              <w:t>64</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28" w:history="1">
            <w:r w:rsidR="002E2609" w:rsidRPr="00D80CDC">
              <w:rPr>
                <w:rStyle w:val="Hyperkobling"/>
                <w:noProof/>
              </w:rPr>
              <w:t>8.12.3</w:t>
            </w:r>
            <w:r w:rsidR="002E2609">
              <w:rPr>
                <w:rFonts w:asciiTheme="minorHAnsi" w:eastAsiaTheme="minorEastAsia" w:hAnsiTheme="minorHAnsi"/>
                <w:noProof/>
                <w:sz w:val="22"/>
                <w:lang w:val="nb-NO" w:eastAsia="nb-NO"/>
              </w:rPr>
              <w:tab/>
            </w:r>
            <w:r w:rsidR="002E2609" w:rsidRPr="00D80CDC">
              <w:rPr>
                <w:rStyle w:val="Hyperkobling"/>
                <w:noProof/>
              </w:rPr>
              <w:t>Network capture</w:t>
            </w:r>
            <w:r w:rsidR="002E2609">
              <w:rPr>
                <w:noProof/>
                <w:webHidden/>
              </w:rPr>
              <w:tab/>
            </w:r>
            <w:r>
              <w:rPr>
                <w:noProof/>
                <w:webHidden/>
              </w:rPr>
              <w:fldChar w:fldCharType="begin"/>
            </w:r>
            <w:r w:rsidR="002E2609">
              <w:rPr>
                <w:noProof/>
                <w:webHidden/>
              </w:rPr>
              <w:instrText xml:space="preserve"> PAGEREF _Toc382665028 \h </w:instrText>
            </w:r>
            <w:r>
              <w:rPr>
                <w:noProof/>
                <w:webHidden/>
              </w:rPr>
            </w:r>
            <w:r>
              <w:rPr>
                <w:noProof/>
                <w:webHidden/>
              </w:rPr>
              <w:fldChar w:fldCharType="separate"/>
            </w:r>
            <w:r w:rsidR="002E2609">
              <w:rPr>
                <w:noProof/>
                <w:webHidden/>
              </w:rPr>
              <w:t>65</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29" w:history="1">
            <w:r w:rsidR="002E2609" w:rsidRPr="00D80CDC">
              <w:rPr>
                <w:rStyle w:val="Hyperkobling"/>
                <w:noProof/>
              </w:rPr>
              <w:t>8.12.4</w:t>
            </w:r>
            <w:r w:rsidR="002E2609">
              <w:rPr>
                <w:rFonts w:asciiTheme="minorHAnsi" w:eastAsiaTheme="minorEastAsia" w:hAnsiTheme="minorHAnsi"/>
                <w:noProof/>
                <w:sz w:val="22"/>
                <w:lang w:val="nb-NO" w:eastAsia="nb-NO"/>
              </w:rPr>
              <w:tab/>
            </w:r>
            <w:r w:rsidR="002E2609" w:rsidRPr="00D80CDC">
              <w:rPr>
                <w:rStyle w:val="Hyperkobling"/>
                <w:noProof/>
              </w:rPr>
              <w:t>Streaming with Play Framework</w:t>
            </w:r>
            <w:r w:rsidR="002E2609">
              <w:rPr>
                <w:noProof/>
                <w:webHidden/>
              </w:rPr>
              <w:tab/>
            </w:r>
            <w:r>
              <w:rPr>
                <w:noProof/>
                <w:webHidden/>
              </w:rPr>
              <w:fldChar w:fldCharType="begin"/>
            </w:r>
            <w:r w:rsidR="002E2609">
              <w:rPr>
                <w:noProof/>
                <w:webHidden/>
              </w:rPr>
              <w:instrText xml:space="preserve"> PAGEREF _Toc382665029 \h </w:instrText>
            </w:r>
            <w:r>
              <w:rPr>
                <w:noProof/>
                <w:webHidden/>
              </w:rPr>
            </w:r>
            <w:r>
              <w:rPr>
                <w:noProof/>
                <w:webHidden/>
              </w:rPr>
              <w:fldChar w:fldCharType="separate"/>
            </w:r>
            <w:r w:rsidR="002E2609">
              <w:rPr>
                <w:noProof/>
                <w:webHidden/>
              </w:rPr>
              <w:t>65</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5030" w:history="1">
            <w:r w:rsidR="002E2609" w:rsidRPr="00D80CDC">
              <w:rPr>
                <w:rStyle w:val="Hyperkobling"/>
                <w:noProof/>
              </w:rPr>
              <w:t>9</w:t>
            </w:r>
            <w:r w:rsidR="002E2609">
              <w:rPr>
                <w:rFonts w:asciiTheme="minorHAnsi" w:eastAsiaTheme="minorEastAsia" w:hAnsiTheme="minorHAnsi"/>
                <w:noProof/>
                <w:sz w:val="22"/>
                <w:lang w:val="nb-NO" w:eastAsia="nb-NO"/>
              </w:rPr>
              <w:tab/>
            </w:r>
            <w:r w:rsidR="002E2609" w:rsidRPr="00D80CDC">
              <w:rPr>
                <w:rStyle w:val="Hyperkobling"/>
                <w:noProof/>
              </w:rPr>
              <w:t>Results</w:t>
            </w:r>
            <w:r w:rsidR="002E2609">
              <w:rPr>
                <w:noProof/>
                <w:webHidden/>
              </w:rPr>
              <w:tab/>
            </w:r>
            <w:r>
              <w:rPr>
                <w:noProof/>
                <w:webHidden/>
              </w:rPr>
              <w:fldChar w:fldCharType="begin"/>
            </w:r>
            <w:r w:rsidR="002E2609">
              <w:rPr>
                <w:noProof/>
                <w:webHidden/>
              </w:rPr>
              <w:instrText xml:space="preserve"> PAGEREF _Toc382665030 \h </w:instrText>
            </w:r>
            <w:r>
              <w:rPr>
                <w:noProof/>
                <w:webHidden/>
              </w:rPr>
            </w:r>
            <w:r>
              <w:rPr>
                <w:noProof/>
                <w:webHidden/>
              </w:rPr>
              <w:fldChar w:fldCharType="separate"/>
            </w:r>
            <w:r w:rsidR="002E2609">
              <w:rPr>
                <w:noProof/>
                <w:webHidden/>
              </w:rPr>
              <w:t>66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31" w:history="1">
            <w:r w:rsidR="002E2609" w:rsidRPr="00D80CDC">
              <w:rPr>
                <w:rStyle w:val="Hyperkobling"/>
                <w:noProof/>
              </w:rPr>
              <w:t>9.1</w:t>
            </w:r>
            <w:r w:rsidR="002E2609">
              <w:rPr>
                <w:rFonts w:asciiTheme="minorHAnsi" w:eastAsiaTheme="minorEastAsia" w:hAnsiTheme="minorHAnsi"/>
                <w:noProof/>
                <w:sz w:val="22"/>
                <w:lang w:val="nb-NO" w:eastAsia="nb-NO"/>
              </w:rPr>
              <w:tab/>
            </w:r>
            <w:r w:rsidR="002E2609" w:rsidRPr="00D80CDC">
              <w:rPr>
                <w:rStyle w:val="Hyperkobling"/>
                <w:noProof/>
              </w:rPr>
              <w:t>Messages sent from clients</w:t>
            </w:r>
            <w:r w:rsidR="002E2609">
              <w:rPr>
                <w:noProof/>
                <w:webHidden/>
              </w:rPr>
              <w:tab/>
            </w:r>
            <w:r>
              <w:rPr>
                <w:noProof/>
                <w:webHidden/>
              </w:rPr>
              <w:fldChar w:fldCharType="begin"/>
            </w:r>
            <w:r w:rsidR="002E2609">
              <w:rPr>
                <w:noProof/>
                <w:webHidden/>
              </w:rPr>
              <w:instrText xml:space="preserve"> PAGEREF _Toc382665031 \h </w:instrText>
            </w:r>
            <w:r>
              <w:rPr>
                <w:noProof/>
                <w:webHidden/>
              </w:rPr>
            </w:r>
            <w:r>
              <w:rPr>
                <w:noProof/>
                <w:webHidden/>
              </w:rPr>
              <w:fldChar w:fldCharType="separate"/>
            </w:r>
            <w:r w:rsidR="002E2609">
              <w:rPr>
                <w:noProof/>
                <w:webHidden/>
              </w:rPr>
              <w:t>66</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32" w:history="1">
            <w:r w:rsidR="002E2609" w:rsidRPr="00D80CDC">
              <w:rPr>
                <w:rStyle w:val="Hyperkobling"/>
                <w:noProof/>
              </w:rPr>
              <w:t>9.2</w:t>
            </w:r>
            <w:r w:rsidR="002E2609">
              <w:rPr>
                <w:rFonts w:asciiTheme="minorHAnsi" w:eastAsiaTheme="minorEastAsia" w:hAnsiTheme="minorHAnsi"/>
                <w:noProof/>
                <w:sz w:val="22"/>
                <w:lang w:val="nb-NO" w:eastAsia="nb-NO"/>
              </w:rPr>
              <w:tab/>
            </w:r>
            <w:r w:rsidR="002E2609" w:rsidRPr="00D80CDC">
              <w:rPr>
                <w:rStyle w:val="Hyperkobling"/>
                <w:noProof/>
              </w:rPr>
              <w:t>Messages received by server</w:t>
            </w:r>
            <w:r w:rsidR="002E2609">
              <w:rPr>
                <w:noProof/>
                <w:webHidden/>
              </w:rPr>
              <w:tab/>
            </w:r>
            <w:r>
              <w:rPr>
                <w:noProof/>
                <w:webHidden/>
              </w:rPr>
              <w:fldChar w:fldCharType="begin"/>
            </w:r>
            <w:r w:rsidR="002E2609">
              <w:rPr>
                <w:noProof/>
                <w:webHidden/>
              </w:rPr>
              <w:instrText xml:space="preserve"> PAGEREF _Toc382665032 \h </w:instrText>
            </w:r>
            <w:r>
              <w:rPr>
                <w:noProof/>
                <w:webHidden/>
              </w:rPr>
            </w:r>
            <w:r>
              <w:rPr>
                <w:noProof/>
                <w:webHidden/>
              </w:rPr>
              <w:fldChar w:fldCharType="separate"/>
            </w:r>
            <w:r w:rsidR="002E2609">
              <w:rPr>
                <w:noProof/>
                <w:webHidden/>
              </w:rPr>
              <w:t>67</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33" w:history="1">
            <w:r w:rsidR="002E2609" w:rsidRPr="00D80CDC">
              <w:rPr>
                <w:rStyle w:val="Hyperkobling"/>
                <w:noProof/>
              </w:rPr>
              <w:t>9.3</w:t>
            </w:r>
            <w:r w:rsidR="002E2609">
              <w:rPr>
                <w:rFonts w:asciiTheme="minorHAnsi" w:eastAsiaTheme="minorEastAsia" w:hAnsiTheme="minorHAnsi"/>
                <w:noProof/>
                <w:sz w:val="22"/>
                <w:lang w:val="nb-NO" w:eastAsia="nb-NO"/>
              </w:rPr>
              <w:tab/>
            </w:r>
            <w:r w:rsidR="002E2609" w:rsidRPr="00D80CDC">
              <w:rPr>
                <w:rStyle w:val="Hyperkobling"/>
                <w:noProof/>
              </w:rPr>
              <w:t>Messages sent from server</w:t>
            </w:r>
            <w:r w:rsidR="002E2609">
              <w:rPr>
                <w:noProof/>
                <w:webHidden/>
              </w:rPr>
              <w:tab/>
            </w:r>
            <w:r>
              <w:rPr>
                <w:noProof/>
                <w:webHidden/>
              </w:rPr>
              <w:fldChar w:fldCharType="begin"/>
            </w:r>
            <w:r w:rsidR="002E2609">
              <w:rPr>
                <w:noProof/>
                <w:webHidden/>
              </w:rPr>
              <w:instrText xml:space="preserve"> PAGEREF _Toc382665033 \h </w:instrText>
            </w:r>
            <w:r>
              <w:rPr>
                <w:noProof/>
                <w:webHidden/>
              </w:rPr>
            </w:r>
            <w:r>
              <w:rPr>
                <w:noProof/>
                <w:webHidden/>
              </w:rPr>
              <w:fldChar w:fldCharType="separate"/>
            </w:r>
            <w:r w:rsidR="002E2609">
              <w:rPr>
                <w:noProof/>
                <w:webHidden/>
              </w:rPr>
              <w:t>68</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34" w:history="1">
            <w:r w:rsidR="002E2609" w:rsidRPr="00D80CDC">
              <w:rPr>
                <w:rStyle w:val="Hyperkobling"/>
                <w:noProof/>
              </w:rPr>
              <w:t>9.4</w:t>
            </w:r>
            <w:r w:rsidR="002E2609">
              <w:rPr>
                <w:rFonts w:asciiTheme="minorHAnsi" w:eastAsiaTheme="minorEastAsia" w:hAnsiTheme="minorHAnsi"/>
                <w:noProof/>
                <w:sz w:val="22"/>
                <w:lang w:val="nb-NO" w:eastAsia="nb-NO"/>
              </w:rPr>
              <w:tab/>
            </w:r>
            <w:r w:rsidR="002E2609" w:rsidRPr="00D80CDC">
              <w:rPr>
                <w:rStyle w:val="Hyperkobling"/>
                <w:noProof/>
              </w:rPr>
              <w:t>Average latency</w:t>
            </w:r>
            <w:r w:rsidR="002E2609">
              <w:rPr>
                <w:noProof/>
                <w:webHidden/>
              </w:rPr>
              <w:tab/>
            </w:r>
            <w:r>
              <w:rPr>
                <w:noProof/>
                <w:webHidden/>
              </w:rPr>
              <w:fldChar w:fldCharType="begin"/>
            </w:r>
            <w:r w:rsidR="002E2609">
              <w:rPr>
                <w:noProof/>
                <w:webHidden/>
              </w:rPr>
              <w:instrText xml:space="preserve"> PAGEREF _Toc382665034 \h </w:instrText>
            </w:r>
            <w:r>
              <w:rPr>
                <w:noProof/>
                <w:webHidden/>
              </w:rPr>
            </w:r>
            <w:r>
              <w:rPr>
                <w:noProof/>
                <w:webHidden/>
              </w:rPr>
              <w:fldChar w:fldCharType="separate"/>
            </w:r>
            <w:r w:rsidR="002E2609">
              <w:rPr>
                <w:noProof/>
                <w:webHidden/>
              </w:rPr>
              <w:t>68</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35" w:history="1">
            <w:r w:rsidR="002E2609" w:rsidRPr="00D80CDC">
              <w:rPr>
                <w:rStyle w:val="Hyperkobling"/>
                <w:noProof/>
              </w:rPr>
              <w:t>9.4.1</w:t>
            </w:r>
            <w:r w:rsidR="002E2609">
              <w:rPr>
                <w:rFonts w:asciiTheme="minorHAnsi" w:eastAsiaTheme="minorEastAsia" w:hAnsiTheme="minorHAnsi"/>
                <w:noProof/>
                <w:sz w:val="22"/>
                <w:lang w:val="nb-NO" w:eastAsia="nb-NO"/>
              </w:rPr>
              <w:tab/>
            </w:r>
            <w:r w:rsidR="002E2609" w:rsidRPr="00D80CDC">
              <w:rPr>
                <w:rStyle w:val="Hyperkobling"/>
                <w:noProof/>
              </w:rPr>
              <w:t>WebSockets</w:t>
            </w:r>
            <w:r w:rsidR="002E2609">
              <w:rPr>
                <w:noProof/>
                <w:webHidden/>
              </w:rPr>
              <w:tab/>
            </w:r>
            <w:r>
              <w:rPr>
                <w:noProof/>
                <w:webHidden/>
              </w:rPr>
              <w:fldChar w:fldCharType="begin"/>
            </w:r>
            <w:r w:rsidR="002E2609">
              <w:rPr>
                <w:noProof/>
                <w:webHidden/>
              </w:rPr>
              <w:instrText xml:space="preserve"> PAGEREF _Toc382665035 \h </w:instrText>
            </w:r>
            <w:r>
              <w:rPr>
                <w:noProof/>
                <w:webHidden/>
              </w:rPr>
            </w:r>
            <w:r>
              <w:rPr>
                <w:noProof/>
                <w:webHidden/>
              </w:rPr>
              <w:fldChar w:fldCharType="separate"/>
            </w:r>
            <w:r w:rsidR="002E2609">
              <w:rPr>
                <w:noProof/>
                <w:webHidden/>
              </w:rPr>
              <w:t>69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36" w:history="1">
            <w:r w:rsidR="002E2609" w:rsidRPr="00D80CDC">
              <w:rPr>
                <w:rStyle w:val="Hyperkobling"/>
                <w:noProof/>
              </w:rPr>
              <w:t>9.4.2</w:t>
            </w:r>
            <w:r w:rsidR="002E2609">
              <w:rPr>
                <w:rFonts w:asciiTheme="minorHAnsi" w:eastAsiaTheme="minorEastAsia" w:hAnsiTheme="minorHAnsi"/>
                <w:noProof/>
                <w:sz w:val="22"/>
                <w:lang w:val="nb-NO" w:eastAsia="nb-NO"/>
              </w:rPr>
              <w:tab/>
            </w:r>
            <w:r w:rsidR="002E2609" w:rsidRPr="00D80CDC">
              <w:rPr>
                <w:rStyle w:val="Hyperkobling"/>
                <w:noProof/>
              </w:rPr>
              <w:t>Server Sent Events</w:t>
            </w:r>
            <w:r w:rsidR="002E2609">
              <w:rPr>
                <w:noProof/>
                <w:webHidden/>
              </w:rPr>
              <w:tab/>
            </w:r>
            <w:r>
              <w:rPr>
                <w:noProof/>
                <w:webHidden/>
              </w:rPr>
              <w:fldChar w:fldCharType="begin"/>
            </w:r>
            <w:r w:rsidR="002E2609">
              <w:rPr>
                <w:noProof/>
                <w:webHidden/>
              </w:rPr>
              <w:instrText xml:space="preserve"> PAGEREF _Toc382665036 \h </w:instrText>
            </w:r>
            <w:r>
              <w:rPr>
                <w:noProof/>
                <w:webHidden/>
              </w:rPr>
            </w:r>
            <w:r>
              <w:rPr>
                <w:noProof/>
                <w:webHidden/>
              </w:rPr>
              <w:fldChar w:fldCharType="separate"/>
            </w:r>
            <w:r w:rsidR="002E2609">
              <w:rPr>
                <w:noProof/>
                <w:webHidden/>
              </w:rPr>
              <w:t>69</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37" w:history="1">
            <w:r w:rsidR="002E2609" w:rsidRPr="00D80CDC">
              <w:rPr>
                <w:rStyle w:val="Hyperkobling"/>
                <w:noProof/>
              </w:rPr>
              <w:t>9.4.3</w:t>
            </w:r>
            <w:r w:rsidR="002E2609">
              <w:rPr>
                <w:rFonts w:asciiTheme="minorHAnsi" w:eastAsiaTheme="minorEastAsia" w:hAnsiTheme="minorHAnsi"/>
                <w:noProof/>
                <w:sz w:val="22"/>
                <w:lang w:val="nb-NO" w:eastAsia="nb-NO"/>
              </w:rPr>
              <w:tab/>
            </w:r>
            <w:r w:rsidR="002E2609" w:rsidRPr="00D80CDC">
              <w:rPr>
                <w:rStyle w:val="Hyperkobling"/>
                <w:noProof/>
              </w:rPr>
              <w:t>Http-Streaming</w:t>
            </w:r>
            <w:r w:rsidR="002E2609">
              <w:rPr>
                <w:noProof/>
                <w:webHidden/>
              </w:rPr>
              <w:tab/>
            </w:r>
            <w:r>
              <w:rPr>
                <w:noProof/>
                <w:webHidden/>
              </w:rPr>
              <w:fldChar w:fldCharType="begin"/>
            </w:r>
            <w:r w:rsidR="002E2609">
              <w:rPr>
                <w:noProof/>
                <w:webHidden/>
              </w:rPr>
              <w:instrText xml:space="preserve"> PAGEREF _Toc382665037 \h </w:instrText>
            </w:r>
            <w:r>
              <w:rPr>
                <w:noProof/>
                <w:webHidden/>
              </w:rPr>
            </w:r>
            <w:r>
              <w:rPr>
                <w:noProof/>
                <w:webHidden/>
              </w:rPr>
              <w:fldChar w:fldCharType="separate"/>
            </w:r>
            <w:r w:rsidR="002E2609">
              <w:rPr>
                <w:noProof/>
                <w:webHidden/>
              </w:rPr>
              <w:t>70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38" w:history="1">
            <w:r w:rsidR="002E2609" w:rsidRPr="00D80CDC">
              <w:rPr>
                <w:rStyle w:val="Hyperkobling"/>
                <w:noProof/>
              </w:rPr>
              <w:t>9.4.4</w:t>
            </w:r>
            <w:r w:rsidR="002E2609">
              <w:rPr>
                <w:rFonts w:asciiTheme="minorHAnsi" w:eastAsiaTheme="minorEastAsia" w:hAnsiTheme="minorHAnsi"/>
                <w:noProof/>
                <w:sz w:val="22"/>
                <w:lang w:val="nb-NO" w:eastAsia="nb-NO"/>
              </w:rPr>
              <w:tab/>
            </w:r>
            <w:r w:rsidR="002E2609" w:rsidRPr="00D80CDC">
              <w:rPr>
                <w:rStyle w:val="Hyperkobling"/>
                <w:noProof/>
              </w:rPr>
              <w:t>Long-Polling</w:t>
            </w:r>
            <w:r w:rsidR="002E2609">
              <w:rPr>
                <w:noProof/>
                <w:webHidden/>
              </w:rPr>
              <w:tab/>
            </w:r>
            <w:r>
              <w:rPr>
                <w:noProof/>
                <w:webHidden/>
              </w:rPr>
              <w:fldChar w:fldCharType="begin"/>
            </w:r>
            <w:r w:rsidR="002E2609">
              <w:rPr>
                <w:noProof/>
                <w:webHidden/>
              </w:rPr>
              <w:instrText xml:space="preserve"> PAGEREF _Toc382665038 \h </w:instrText>
            </w:r>
            <w:r>
              <w:rPr>
                <w:noProof/>
                <w:webHidden/>
              </w:rPr>
            </w:r>
            <w:r>
              <w:rPr>
                <w:noProof/>
                <w:webHidden/>
              </w:rPr>
              <w:fldChar w:fldCharType="separate"/>
            </w:r>
            <w:r w:rsidR="002E2609">
              <w:rPr>
                <w:noProof/>
                <w:webHidden/>
              </w:rPr>
              <w:t>70</w:t>
            </w:r>
            <w:r>
              <w:rPr>
                <w:noProof/>
                <w:webHidden/>
              </w:rPr>
              <w:fldChar w:fldCharType="end"/>
            </w:r>
          </w:hyperlink>
        </w:p>
        <w:p w:rsidR="002E2609" w:rsidRDefault="005D2929">
          <w:pPr>
            <w:pStyle w:val="INNH3"/>
            <w:tabs>
              <w:tab w:val="left" w:pos="1320"/>
              <w:tab w:val="right" w:leader="dot" w:pos="9062"/>
            </w:tabs>
            <w:rPr>
              <w:rFonts w:asciiTheme="minorHAnsi" w:eastAsiaTheme="minorEastAsia" w:hAnsiTheme="minorHAnsi"/>
              <w:noProof/>
              <w:sz w:val="22"/>
              <w:lang w:val="nb-NO" w:eastAsia="nb-NO"/>
            </w:rPr>
          </w:pPr>
          <w:hyperlink w:anchor="_Toc382665039" w:history="1">
            <w:r w:rsidR="002E2609" w:rsidRPr="00D80CDC">
              <w:rPr>
                <w:rStyle w:val="Hyperkobling"/>
                <w:noProof/>
              </w:rPr>
              <w:t>9.4.5</w:t>
            </w:r>
            <w:r w:rsidR="002E2609">
              <w:rPr>
                <w:rFonts w:asciiTheme="minorHAnsi" w:eastAsiaTheme="minorEastAsia" w:hAnsiTheme="minorHAnsi"/>
                <w:noProof/>
                <w:sz w:val="22"/>
                <w:lang w:val="nb-NO" w:eastAsia="nb-NO"/>
              </w:rPr>
              <w:tab/>
            </w:r>
            <w:r w:rsidR="002E2609" w:rsidRPr="00D80CDC">
              <w:rPr>
                <w:rStyle w:val="Hyperkobling"/>
                <w:noProof/>
              </w:rPr>
              <w:t>Polling</w:t>
            </w:r>
            <w:r w:rsidR="002E2609">
              <w:rPr>
                <w:noProof/>
                <w:webHidden/>
              </w:rPr>
              <w:tab/>
            </w:r>
            <w:r>
              <w:rPr>
                <w:noProof/>
                <w:webHidden/>
              </w:rPr>
              <w:fldChar w:fldCharType="begin"/>
            </w:r>
            <w:r w:rsidR="002E2609">
              <w:rPr>
                <w:noProof/>
                <w:webHidden/>
              </w:rPr>
              <w:instrText xml:space="preserve"> PAGEREF _Toc382665039 \h </w:instrText>
            </w:r>
            <w:r>
              <w:rPr>
                <w:noProof/>
                <w:webHidden/>
              </w:rPr>
            </w:r>
            <w:r>
              <w:rPr>
                <w:noProof/>
                <w:webHidden/>
              </w:rPr>
              <w:fldChar w:fldCharType="separate"/>
            </w:r>
            <w:r w:rsidR="002E2609">
              <w:rPr>
                <w:noProof/>
                <w:webHidden/>
              </w:rPr>
              <w:t>71</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40" w:history="1">
            <w:r w:rsidR="002E2609" w:rsidRPr="00D80CDC">
              <w:rPr>
                <w:rStyle w:val="Hyperkobling"/>
                <w:noProof/>
              </w:rPr>
              <w:t>9.5</w:t>
            </w:r>
            <w:r w:rsidR="002E2609">
              <w:rPr>
                <w:rFonts w:asciiTheme="minorHAnsi" w:eastAsiaTheme="minorEastAsia" w:hAnsiTheme="minorHAnsi"/>
                <w:noProof/>
                <w:sz w:val="22"/>
                <w:lang w:val="nb-NO" w:eastAsia="nb-NO"/>
              </w:rPr>
              <w:tab/>
            </w:r>
            <w:r w:rsidR="002E2609" w:rsidRPr="00D80CDC">
              <w:rPr>
                <w:rStyle w:val="Hyperkobling"/>
                <w:noProof/>
              </w:rPr>
              <w:t>Median processor usage</w:t>
            </w:r>
            <w:r w:rsidR="002E2609">
              <w:rPr>
                <w:noProof/>
                <w:webHidden/>
              </w:rPr>
              <w:tab/>
            </w:r>
            <w:r>
              <w:rPr>
                <w:noProof/>
                <w:webHidden/>
              </w:rPr>
              <w:fldChar w:fldCharType="begin"/>
            </w:r>
            <w:r w:rsidR="002E2609">
              <w:rPr>
                <w:noProof/>
                <w:webHidden/>
              </w:rPr>
              <w:instrText xml:space="preserve"> PAGEREF _Toc382665040 \h </w:instrText>
            </w:r>
            <w:r>
              <w:rPr>
                <w:noProof/>
                <w:webHidden/>
              </w:rPr>
            </w:r>
            <w:r>
              <w:rPr>
                <w:noProof/>
                <w:webHidden/>
              </w:rPr>
              <w:fldChar w:fldCharType="separate"/>
            </w:r>
            <w:r w:rsidR="002E2609">
              <w:rPr>
                <w:noProof/>
                <w:webHidden/>
              </w:rPr>
              <w:t>72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41" w:history="1">
            <w:r w:rsidR="002E2609" w:rsidRPr="00D80CDC">
              <w:rPr>
                <w:rStyle w:val="Hyperkobling"/>
                <w:noProof/>
              </w:rPr>
              <w:t>9.6</w:t>
            </w:r>
            <w:r w:rsidR="002E2609">
              <w:rPr>
                <w:rFonts w:asciiTheme="minorHAnsi" w:eastAsiaTheme="minorEastAsia" w:hAnsiTheme="minorHAnsi"/>
                <w:noProof/>
                <w:sz w:val="22"/>
                <w:lang w:val="nb-NO" w:eastAsia="nb-NO"/>
              </w:rPr>
              <w:tab/>
            </w:r>
            <w:r w:rsidR="002E2609" w:rsidRPr="00D80CDC">
              <w:rPr>
                <w:rStyle w:val="Hyperkobling"/>
                <w:noProof/>
              </w:rPr>
              <w:t>Maximum memory usage</w:t>
            </w:r>
            <w:r w:rsidR="002E2609">
              <w:rPr>
                <w:noProof/>
                <w:webHidden/>
              </w:rPr>
              <w:tab/>
            </w:r>
            <w:r>
              <w:rPr>
                <w:noProof/>
                <w:webHidden/>
              </w:rPr>
              <w:fldChar w:fldCharType="begin"/>
            </w:r>
            <w:r w:rsidR="002E2609">
              <w:rPr>
                <w:noProof/>
                <w:webHidden/>
              </w:rPr>
              <w:instrText xml:space="preserve"> PAGEREF _Toc382665041 \h </w:instrText>
            </w:r>
            <w:r>
              <w:rPr>
                <w:noProof/>
                <w:webHidden/>
              </w:rPr>
            </w:r>
            <w:r>
              <w:rPr>
                <w:noProof/>
                <w:webHidden/>
              </w:rPr>
              <w:fldChar w:fldCharType="separate"/>
            </w:r>
            <w:r w:rsidR="002E2609">
              <w:rPr>
                <w:noProof/>
                <w:webHidden/>
              </w:rPr>
              <w:t>72</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42" w:history="1">
            <w:r w:rsidR="002E2609" w:rsidRPr="00D80CDC">
              <w:rPr>
                <w:rStyle w:val="Hyperkobling"/>
                <w:noProof/>
              </w:rPr>
              <w:t>9.7</w:t>
            </w:r>
            <w:r w:rsidR="002E2609">
              <w:rPr>
                <w:rFonts w:asciiTheme="minorHAnsi" w:eastAsiaTheme="minorEastAsia" w:hAnsiTheme="minorHAnsi"/>
                <w:noProof/>
                <w:sz w:val="22"/>
                <w:lang w:val="nb-NO" w:eastAsia="nb-NO"/>
              </w:rPr>
              <w:tab/>
            </w:r>
            <w:r w:rsidR="002E2609" w:rsidRPr="00D80CDC">
              <w:rPr>
                <w:rStyle w:val="Hyperkobling"/>
                <w:noProof/>
              </w:rPr>
              <w:t>Bytes sent/received</w:t>
            </w:r>
            <w:r w:rsidR="002E2609">
              <w:rPr>
                <w:noProof/>
                <w:webHidden/>
              </w:rPr>
              <w:tab/>
            </w:r>
            <w:r>
              <w:rPr>
                <w:noProof/>
                <w:webHidden/>
              </w:rPr>
              <w:fldChar w:fldCharType="begin"/>
            </w:r>
            <w:r w:rsidR="002E2609">
              <w:rPr>
                <w:noProof/>
                <w:webHidden/>
              </w:rPr>
              <w:instrText xml:space="preserve"> PAGEREF _Toc382665042 \h </w:instrText>
            </w:r>
            <w:r>
              <w:rPr>
                <w:noProof/>
                <w:webHidden/>
              </w:rPr>
            </w:r>
            <w:r>
              <w:rPr>
                <w:noProof/>
                <w:webHidden/>
              </w:rPr>
              <w:fldChar w:fldCharType="separate"/>
            </w:r>
            <w:r w:rsidR="002E2609">
              <w:rPr>
                <w:noProof/>
                <w:webHidden/>
              </w:rPr>
              <w:t>73</w:t>
            </w:r>
            <w:r>
              <w:rPr>
                <w:noProof/>
                <w:webHidden/>
              </w:rPr>
              <w:fldChar w:fldCharType="end"/>
            </w:r>
          </w:hyperlink>
        </w:p>
        <w:p w:rsidR="002E2609" w:rsidRDefault="005D2929">
          <w:pPr>
            <w:pStyle w:val="INNH1"/>
            <w:tabs>
              <w:tab w:val="left" w:pos="660"/>
              <w:tab w:val="right" w:leader="dot" w:pos="9062"/>
            </w:tabs>
            <w:rPr>
              <w:rFonts w:asciiTheme="minorHAnsi" w:eastAsiaTheme="minorEastAsia" w:hAnsiTheme="minorHAnsi"/>
              <w:noProof/>
              <w:sz w:val="22"/>
              <w:lang w:val="nb-NO" w:eastAsia="nb-NO"/>
            </w:rPr>
          </w:pPr>
          <w:hyperlink w:anchor="_Toc382665043" w:history="1">
            <w:r w:rsidR="002E2609" w:rsidRPr="00D80CDC">
              <w:rPr>
                <w:rStyle w:val="Hyperkobling"/>
                <w:noProof/>
              </w:rPr>
              <w:t>10</w:t>
            </w:r>
            <w:r w:rsidR="002E2609">
              <w:rPr>
                <w:rFonts w:asciiTheme="minorHAnsi" w:eastAsiaTheme="minorEastAsia" w:hAnsiTheme="minorHAnsi"/>
                <w:noProof/>
                <w:sz w:val="22"/>
                <w:lang w:val="nb-NO" w:eastAsia="nb-NO"/>
              </w:rPr>
              <w:tab/>
            </w:r>
            <w:r w:rsidR="002E2609" w:rsidRPr="00D80CDC">
              <w:rPr>
                <w:rStyle w:val="Hyperkobling"/>
                <w:noProof/>
              </w:rPr>
              <w:t>Analysis</w:t>
            </w:r>
            <w:r w:rsidR="002E2609">
              <w:rPr>
                <w:noProof/>
                <w:webHidden/>
              </w:rPr>
              <w:tab/>
            </w:r>
            <w:r>
              <w:rPr>
                <w:noProof/>
                <w:webHidden/>
              </w:rPr>
              <w:fldChar w:fldCharType="begin"/>
            </w:r>
            <w:r w:rsidR="002E2609">
              <w:rPr>
                <w:noProof/>
                <w:webHidden/>
              </w:rPr>
              <w:instrText xml:space="preserve"> PAGEREF _Toc382665043 \h </w:instrText>
            </w:r>
            <w:r>
              <w:rPr>
                <w:noProof/>
                <w:webHidden/>
              </w:rPr>
            </w:r>
            <w:r>
              <w:rPr>
                <w:noProof/>
                <w:webHidden/>
              </w:rPr>
              <w:fldChar w:fldCharType="separate"/>
            </w:r>
            <w:r w:rsidR="002E2609">
              <w:rPr>
                <w:noProof/>
                <w:webHidden/>
              </w:rPr>
              <w:t>74</w:t>
            </w:r>
            <w:r>
              <w:rPr>
                <w:noProof/>
                <w:webHidden/>
              </w:rPr>
              <w:fldChar w:fldCharType="end"/>
            </w:r>
          </w:hyperlink>
        </w:p>
        <w:p w:rsidR="002E2609" w:rsidRDefault="005D2929">
          <w:pPr>
            <w:pStyle w:val="INNH2"/>
            <w:tabs>
              <w:tab w:val="left" w:pos="880"/>
              <w:tab w:val="right" w:leader="dot" w:pos="9062"/>
            </w:tabs>
            <w:rPr>
              <w:rFonts w:asciiTheme="minorHAnsi" w:eastAsiaTheme="minorEastAsia" w:hAnsiTheme="minorHAnsi"/>
              <w:noProof/>
              <w:sz w:val="22"/>
              <w:lang w:val="nb-NO" w:eastAsia="nb-NO"/>
            </w:rPr>
          </w:pPr>
          <w:hyperlink w:anchor="_Toc382665044" w:history="1">
            <w:r w:rsidR="002E2609" w:rsidRPr="00D80CDC">
              <w:rPr>
                <w:rStyle w:val="Hyperkobling"/>
                <w:noProof/>
              </w:rPr>
              <w:t>10.1</w:t>
            </w:r>
            <w:r w:rsidR="002E2609">
              <w:rPr>
                <w:rFonts w:asciiTheme="minorHAnsi" w:eastAsiaTheme="minorEastAsia" w:hAnsiTheme="minorHAnsi"/>
                <w:noProof/>
                <w:sz w:val="22"/>
                <w:lang w:val="nb-NO" w:eastAsia="nb-NO"/>
              </w:rPr>
              <w:tab/>
            </w:r>
            <w:r w:rsidR="002E2609" w:rsidRPr="00D80CDC">
              <w:rPr>
                <w:rStyle w:val="Hyperkobling"/>
                <w:noProof/>
              </w:rPr>
              <w:t>Transports effect on latency</w:t>
            </w:r>
            <w:r w:rsidR="002E2609">
              <w:rPr>
                <w:noProof/>
                <w:webHidden/>
              </w:rPr>
              <w:tab/>
            </w:r>
            <w:r>
              <w:rPr>
                <w:noProof/>
                <w:webHidden/>
              </w:rPr>
              <w:fldChar w:fldCharType="begin"/>
            </w:r>
            <w:r w:rsidR="002E2609">
              <w:rPr>
                <w:noProof/>
                <w:webHidden/>
              </w:rPr>
              <w:instrText xml:space="preserve"> PAGEREF _Toc382665044 \h </w:instrText>
            </w:r>
            <w:r>
              <w:rPr>
                <w:noProof/>
                <w:webHidden/>
              </w:rPr>
            </w:r>
            <w:r>
              <w:rPr>
                <w:noProof/>
                <w:webHidden/>
              </w:rPr>
              <w:fldChar w:fldCharType="separate"/>
            </w:r>
            <w:r w:rsidR="002E2609">
              <w:rPr>
                <w:noProof/>
                <w:webHidden/>
              </w:rPr>
              <w:t>74</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5045" w:history="1">
            <w:r w:rsidR="002E2609" w:rsidRPr="00D80CDC">
              <w:rPr>
                <w:rStyle w:val="Hyperkobling"/>
                <w:noProof/>
              </w:rPr>
              <w:t>10.2</w:t>
            </w:r>
            <w:r w:rsidR="002E2609">
              <w:rPr>
                <w:rFonts w:asciiTheme="minorHAnsi" w:eastAsiaTheme="minorEastAsia" w:hAnsiTheme="minorHAnsi"/>
                <w:noProof/>
                <w:sz w:val="22"/>
                <w:lang w:val="nb-NO" w:eastAsia="nb-NO"/>
              </w:rPr>
              <w:tab/>
            </w:r>
            <w:r w:rsidR="002E2609" w:rsidRPr="00D80CDC">
              <w:rPr>
                <w:rStyle w:val="Hyperkobling"/>
                <w:noProof/>
              </w:rPr>
              <w:t>Transports effect on machine resources</w:t>
            </w:r>
            <w:r w:rsidR="002E2609">
              <w:rPr>
                <w:noProof/>
                <w:webHidden/>
              </w:rPr>
              <w:tab/>
            </w:r>
            <w:r>
              <w:rPr>
                <w:noProof/>
                <w:webHidden/>
              </w:rPr>
              <w:fldChar w:fldCharType="begin"/>
            </w:r>
            <w:r w:rsidR="002E2609">
              <w:rPr>
                <w:noProof/>
                <w:webHidden/>
              </w:rPr>
              <w:instrText xml:space="preserve"> PAGEREF _Toc382665045 \h </w:instrText>
            </w:r>
            <w:r>
              <w:rPr>
                <w:noProof/>
                <w:webHidden/>
              </w:rPr>
            </w:r>
            <w:r>
              <w:rPr>
                <w:noProof/>
                <w:webHidden/>
              </w:rPr>
              <w:fldChar w:fldCharType="separate"/>
            </w:r>
            <w:r w:rsidR="002E2609">
              <w:rPr>
                <w:noProof/>
                <w:webHidden/>
              </w:rPr>
              <w:t>75</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5046" w:history="1">
            <w:r w:rsidR="002E2609" w:rsidRPr="00D80CDC">
              <w:rPr>
                <w:rStyle w:val="Hyperkobling"/>
                <w:noProof/>
              </w:rPr>
              <w:t>10.3</w:t>
            </w:r>
            <w:r w:rsidR="002E2609">
              <w:rPr>
                <w:rFonts w:asciiTheme="minorHAnsi" w:eastAsiaTheme="minorEastAsia" w:hAnsiTheme="minorHAnsi"/>
                <w:noProof/>
                <w:sz w:val="22"/>
                <w:lang w:val="nb-NO" w:eastAsia="nb-NO"/>
              </w:rPr>
              <w:tab/>
            </w:r>
            <w:r w:rsidR="002E2609" w:rsidRPr="00D80CDC">
              <w:rPr>
                <w:rStyle w:val="Hyperkobling"/>
                <w:noProof/>
              </w:rPr>
              <w:t>Transports effect on network traffic</w:t>
            </w:r>
            <w:r w:rsidR="002E2609">
              <w:rPr>
                <w:noProof/>
                <w:webHidden/>
              </w:rPr>
              <w:tab/>
            </w:r>
            <w:r>
              <w:rPr>
                <w:noProof/>
                <w:webHidden/>
              </w:rPr>
              <w:fldChar w:fldCharType="begin"/>
            </w:r>
            <w:r w:rsidR="002E2609">
              <w:rPr>
                <w:noProof/>
                <w:webHidden/>
              </w:rPr>
              <w:instrText xml:space="preserve"> PAGEREF _Toc382665046 \h </w:instrText>
            </w:r>
            <w:r>
              <w:rPr>
                <w:noProof/>
                <w:webHidden/>
              </w:rPr>
            </w:r>
            <w:r>
              <w:rPr>
                <w:noProof/>
                <w:webHidden/>
              </w:rPr>
              <w:fldChar w:fldCharType="separate"/>
            </w:r>
            <w:r w:rsidR="002E2609">
              <w:rPr>
                <w:noProof/>
                <w:webHidden/>
              </w:rPr>
              <w:t>76</w:t>
            </w:r>
            <w:r>
              <w:rPr>
                <w:noProof/>
                <w:webHidden/>
              </w:rPr>
              <w:fldChar w:fldCharType="end"/>
            </w:r>
          </w:hyperlink>
        </w:p>
        <w:p w:rsidR="002E2609" w:rsidRDefault="005D2929">
          <w:pPr>
            <w:pStyle w:val="INNH2"/>
            <w:tabs>
              <w:tab w:val="left" w:pos="1100"/>
              <w:tab w:val="right" w:leader="dot" w:pos="9062"/>
            </w:tabs>
            <w:rPr>
              <w:rFonts w:asciiTheme="minorHAnsi" w:eastAsiaTheme="minorEastAsia" w:hAnsiTheme="minorHAnsi"/>
              <w:noProof/>
              <w:sz w:val="22"/>
              <w:lang w:val="nb-NO" w:eastAsia="nb-NO"/>
            </w:rPr>
          </w:pPr>
          <w:hyperlink w:anchor="_Toc382665047" w:history="1">
            <w:r w:rsidR="002E2609" w:rsidRPr="00D80CDC">
              <w:rPr>
                <w:rStyle w:val="Hyperkobling"/>
                <w:noProof/>
              </w:rPr>
              <w:t>10.4</w:t>
            </w:r>
            <w:r w:rsidR="002E2609">
              <w:rPr>
                <w:rFonts w:asciiTheme="minorHAnsi" w:eastAsiaTheme="minorEastAsia" w:hAnsiTheme="minorHAnsi"/>
                <w:noProof/>
                <w:sz w:val="22"/>
                <w:lang w:val="nb-NO" w:eastAsia="nb-NO"/>
              </w:rPr>
              <w:tab/>
            </w:r>
            <w:r w:rsidR="002E2609" w:rsidRPr="00D80CDC">
              <w:rPr>
                <w:rStyle w:val="Hyperkobling"/>
                <w:noProof/>
              </w:rPr>
              <w:t>WebSockets idle connections resource usage</w:t>
            </w:r>
            <w:r w:rsidR="002E2609">
              <w:rPr>
                <w:noProof/>
                <w:webHidden/>
              </w:rPr>
              <w:tab/>
            </w:r>
            <w:r>
              <w:rPr>
                <w:noProof/>
                <w:webHidden/>
              </w:rPr>
              <w:fldChar w:fldCharType="begin"/>
            </w:r>
            <w:r w:rsidR="002E2609">
              <w:rPr>
                <w:noProof/>
                <w:webHidden/>
              </w:rPr>
              <w:instrText xml:space="preserve"> PAGEREF _Toc382665047 \h </w:instrText>
            </w:r>
            <w:r>
              <w:rPr>
                <w:noProof/>
                <w:webHidden/>
              </w:rPr>
            </w:r>
            <w:r>
              <w:rPr>
                <w:noProof/>
                <w:webHidden/>
              </w:rPr>
              <w:fldChar w:fldCharType="separate"/>
            </w:r>
            <w:r w:rsidR="002E2609">
              <w:rPr>
                <w:noProof/>
                <w:webHidden/>
              </w:rPr>
              <w:t>77</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5048" w:history="1">
            <w:r w:rsidR="002E2609" w:rsidRPr="00D80CDC">
              <w:rPr>
                <w:rStyle w:val="Hyperkobling"/>
                <w:noProof/>
              </w:rPr>
              <w:t>Conclusion</w:t>
            </w:r>
            <w:r w:rsidR="002E2609">
              <w:rPr>
                <w:noProof/>
                <w:webHidden/>
              </w:rPr>
              <w:tab/>
            </w:r>
            <w:r>
              <w:rPr>
                <w:noProof/>
                <w:webHidden/>
              </w:rPr>
              <w:fldChar w:fldCharType="begin"/>
            </w:r>
            <w:r w:rsidR="002E2609">
              <w:rPr>
                <w:noProof/>
                <w:webHidden/>
              </w:rPr>
              <w:instrText xml:space="preserve"> PAGEREF _Toc382665048 \h </w:instrText>
            </w:r>
            <w:r>
              <w:rPr>
                <w:noProof/>
                <w:webHidden/>
              </w:rPr>
            </w:r>
            <w:r>
              <w:rPr>
                <w:noProof/>
                <w:webHidden/>
              </w:rPr>
              <w:fldChar w:fldCharType="separate"/>
            </w:r>
            <w:r w:rsidR="002E2609">
              <w:rPr>
                <w:noProof/>
                <w:webHidden/>
              </w:rPr>
              <w:t>79</w:t>
            </w:r>
            <w:r>
              <w:rPr>
                <w:noProof/>
                <w:webHidden/>
              </w:rPr>
              <w:fldChar w:fldCharType="end"/>
            </w:r>
          </w:hyperlink>
        </w:p>
        <w:p w:rsidR="002E2609" w:rsidRDefault="005D2929">
          <w:pPr>
            <w:pStyle w:val="INNH1"/>
            <w:tabs>
              <w:tab w:val="left" w:pos="440"/>
              <w:tab w:val="right" w:leader="dot" w:pos="9062"/>
            </w:tabs>
            <w:rPr>
              <w:rFonts w:asciiTheme="minorHAnsi" w:eastAsiaTheme="minorEastAsia" w:hAnsiTheme="minorHAnsi"/>
              <w:noProof/>
              <w:sz w:val="22"/>
              <w:lang w:val="nb-NO" w:eastAsia="nb-NO"/>
            </w:rPr>
          </w:pPr>
          <w:hyperlink w:anchor="_Toc382665049" w:history="1">
            <w:r w:rsidR="002E2609" w:rsidRPr="00D80CDC">
              <w:rPr>
                <w:rStyle w:val="Hyperkobling"/>
                <w:noProof/>
              </w:rPr>
              <w:t>11</w:t>
            </w:r>
            <w:r w:rsidR="002E2609">
              <w:rPr>
                <w:rFonts w:asciiTheme="minorHAnsi" w:eastAsiaTheme="minorEastAsia" w:hAnsiTheme="minorHAnsi"/>
                <w:noProof/>
                <w:sz w:val="22"/>
                <w:lang w:val="nb-NO" w:eastAsia="nb-NO"/>
              </w:rPr>
              <w:tab/>
            </w:r>
            <w:r w:rsidR="002E2609" w:rsidRPr="00D80CDC">
              <w:rPr>
                <w:rStyle w:val="Hyperkobling"/>
                <w:noProof/>
              </w:rPr>
              <w:t>Frameworks</w:t>
            </w:r>
            <w:r w:rsidR="002E2609">
              <w:rPr>
                <w:noProof/>
                <w:webHidden/>
              </w:rPr>
              <w:tab/>
            </w:r>
            <w:r>
              <w:rPr>
                <w:noProof/>
                <w:webHidden/>
              </w:rPr>
              <w:fldChar w:fldCharType="begin"/>
            </w:r>
            <w:r w:rsidR="002E2609">
              <w:rPr>
                <w:noProof/>
                <w:webHidden/>
              </w:rPr>
              <w:instrText xml:space="preserve"> PAGEREF _Toc382665049 \h </w:instrText>
            </w:r>
            <w:r>
              <w:rPr>
                <w:noProof/>
                <w:webHidden/>
              </w:rPr>
            </w:r>
            <w:r>
              <w:rPr>
                <w:noProof/>
                <w:webHidden/>
              </w:rPr>
              <w:fldChar w:fldCharType="separate"/>
            </w:r>
            <w:r w:rsidR="002E2609">
              <w:rPr>
                <w:noProof/>
                <w:webHidden/>
              </w:rPr>
              <w:t>80</w:t>
            </w:r>
            <w:r>
              <w:rPr>
                <w:noProof/>
                <w:webHidden/>
              </w:rPr>
              <w:fldChar w:fldCharType="end"/>
            </w:r>
          </w:hyperlink>
        </w:p>
        <w:p w:rsidR="002E2609" w:rsidRDefault="005D2929">
          <w:pPr>
            <w:pStyle w:val="INNH1"/>
            <w:tabs>
              <w:tab w:val="left" w:pos="660"/>
              <w:tab w:val="right" w:leader="dot" w:pos="9062"/>
            </w:tabs>
            <w:rPr>
              <w:rFonts w:asciiTheme="minorHAnsi" w:eastAsiaTheme="minorEastAsia" w:hAnsiTheme="minorHAnsi"/>
              <w:noProof/>
              <w:sz w:val="22"/>
              <w:lang w:val="nb-NO" w:eastAsia="nb-NO"/>
            </w:rPr>
          </w:pPr>
          <w:hyperlink w:anchor="_Toc382665050" w:history="1">
            <w:r w:rsidR="002E2609" w:rsidRPr="00D80CDC">
              <w:rPr>
                <w:rStyle w:val="Hyperkobling"/>
                <w:noProof/>
              </w:rPr>
              <w:t>12</w:t>
            </w:r>
            <w:r w:rsidR="002E2609">
              <w:rPr>
                <w:rFonts w:asciiTheme="minorHAnsi" w:eastAsiaTheme="minorEastAsia" w:hAnsiTheme="minorHAnsi"/>
                <w:noProof/>
                <w:sz w:val="22"/>
                <w:lang w:val="nb-NO" w:eastAsia="nb-NO"/>
              </w:rPr>
              <w:tab/>
            </w:r>
            <w:r w:rsidR="002E2609" w:rsidRPr="00D80CDC">
              <w:rPr>
                <w:rStyle w:val="Hyperkobling"/>
                <w:noProof/>
              </w:rPr>
              <w:t>WebSockets or HTTP?</w:t>
            </w:r>
            <w:r w:rsidR="002E2609">
              <w:rPr>
                <w:noProof/>
                <w:webHidden/>
              </w:rPr>
              <w:tab/>
            </w:r>
            <w:r>
              <w:rPr>
                <w:noProof/>
                <w:webHidden/>
              </w:rPr>
              <w:fldChar w:fldCharType="begin"/>
            </w:r>
            <w:r w:rsidR="002E2609">
              <w:rPr>
                <w:noProof/>
                <w:webHidden/>
              </w:rPr>
              <w:instrText xml:space="preserve"> PAGEREF _Toc382665050 \h </w:instrText>
            </w:r>
            <w:r>
              <w:rPr>
                <w:noProof/>
                <w:webHidden/>
              </w:rPr>
            </w:r>
            <w:r>
              <w:rPr>
                <w:noProof/>
                <w:webHidden/>
              </w:rPr>
              <w:fldChar w:fldCharType="separate"/>
            </w:r>
            <w:r w:rsidR="002E2609">
              <w:rPr>
                <w:noProof/>
                <w:webHidden/>
              </w:rPr>
              <w:t>80</w:t>
            </w:r>
            <w:r>
              <w:rPr>
                <w:noProof/>
                <w:webHidden/>
              </w:rPr>
              <w:fldChar w:fldCharType="end"/>
            </w:r>
          </w:hyperlink>
        </w:p>
        <w:p w:rsidR="002E2609" w:rsidRDefault="005D2929">
          <w:pPr>
            <w:pStyle w:val="INNH1"/>
            <w:tabs>
              <w:tab w:val="left" w:pos="660"/>
              <w:tab w:val="right" w:leader="dot" w:pos="9062"/>
            </w:tabs>
            <w:rPr>
              <w:rFonts w:asciiTheme="minorHAnsi" w:eastAsiaTheme="minorEastAsia" w:hAnsiTheme="minorHAnsi"/>
              <w:noProof/>
              <w:sz w:val="22"/>
              <w:lang w:val="nb-NO" w:eastAsia="nb-NO"/>
            </w:rPr>
          </w:pPr>
          <w:hyperlink w:anchor="_Toc382665051" w:history="1">
            <w:r w:rsidR="002E2609" w:rsidRPr="00D80CDC">
              <w:rPr>
                <w:rStyle w:val="Hyperkobling"/>
                <w:noProof/>
              </w:rPr>
              <w:t>13</w:t>
            </w:r>
            <w:r w:rsidR="002E2609">
              <w:rPr>
                <w:rFonts w:asciiTheme="minorHAnsi" w:eastAsiaTheme="minorEastAsia" w:hAnsiTheme="minorHAnsi"/>
                <w:noProof/>
                <w:sz w:val="22"/>
                <w:lang w:val="nb-NO" w:eastAsia="nb-NO"/>
              </w:rPr>
              <w:tab/>
            </w:r>
            <w:r w:rsidR="002E2609" w:rsidRPr="00D80CDC">
              <w:rPr>
                <w:rStyle w:val="Hyperkobling"/>
                <w:noProof/>
              </w:rPr>
              <w:t>Further work</w:t>
            </w:r>
            <w:r w:rsidR="002E2609">
              <w:rPr>
                <w:noProof/>
                <w:webHidden/>
              </w:rPr>
              <w:tab/>
            </w:r>
            <w:r>
              <w:rPr>
                <w:noProof/>
                <w:webHidden/>
              </w:rPr>
              <w:fldChar w:fldCharType="begin"/>
            </w:r>
            <w:r w:rsidR="002E2609">
              <w:rPr>
                <w:noProof/>
                <w:webHidden/>
              </w:rPr>
              <w:instrText xml:space="preserve"> PAGEREF _Toc382665051 \h </w:instrText>
            </w:r>
            <w:r>
              <w:rPr>
                <w:noProof/>
                <w:webHidden/>
              </w:rPr>
            </w:r>
            <w:r>
              <w:rPr>
                <w:noProof/>
                <w:webHidden/>
              </w:rPr>
              <w:fldChar w:fldCharType="separate"/>
            </w:r>
            <w:r w:rsidR="002E2609">
              <w:rPr>
                <w:noProof/>
                <w:webHidden/>
              </w:rPr>
              <w:t>81</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5052" w:history="1">
            <w:r w:rsidR="002E2609" w:rsidRPr="00D80CDC">
              <w:rPr>
                <w:rStyle w:val="Hyperkobling"/>
                <w:noProof/>
              </w:rPr>
              <w:t>Sources</w:t>
            </w:r>
            <w:r w:rsidR="002E2609">
              <w:rPr>
                <w:noProof/>
                <w:webHidden/>
              </w:rPr>
              <w:tab/>
            </w:r>
            <w:r>
              <w:rPr>
                <w:noProof/>
                <w:webHidden/>
              </w:rPr>
              <w:fldChar w:fldCharType="begin"/>
            </w:r>
            <w:r w:rsidR="002E2609">
              <w:rPr>
                <w:noProof/>
                <w:webHidden/>
              </w:rPr>
              <w:instrText xml:space="preserve"> PAGEREF _Toc382665052 \h </w:instrText>
            </w:r>
            <w:r>
              <w:rPr>
                <w:noProof/>
                <w:webHidden/>
              </w:rPr>
            </w:r>
            <w:r>
              <w:rPr>
                <w:noProof/>
                <w:webHidden/>
              </w:rPr>
              <w:fldChar w:fldCharType="separate"/>
            </w:r>
            <w:r w:rsidR="002E2609">
              <w:rPr>
                <w:noProof/>
                <w:webHidden/>
              </w:rPr>
              <w:t>82</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5053" w:history="1">
            <w:r w:rsidR="002E2609" w:rsidRPr="00D80CDC">
              <w:rPr>
                <w:rStyle w:val="Hyperkobling"/>
                <w:noProof/>
              </w:rPr>
              <w:t>Appendix</w:t>
            </w:r>
            <w:r w:rsidR="002E2609">
              <w:rPr>
                <w:noProof/>
                <w:webHidden/>
              </w:rPr>
              <w:tab/>
            </w:r>
            <w:r>
              <w:rPr>
                <w:noProof/>
                <w:webHidden/>
              </w:rPr>
              <w:fldChar w:fldCharType="begin"/>
            </w:r>
            <w:r w:rsidR="002E2609">
              <w:rPr>
                <w:noProof/>
                <w:webHidden/>
              </w:rPr>
              <w:instrText xml:space="preserve"> PAGEREF _Toc382665053 \h </w:instrText>
            </w:r>
            <w:r>
              <w:rPr>
                <w:noProof/>
                <w:webHidden/>
              </w:rPr>
            </w:r>
            <w:r>
              <w:rPr>
                <w:noProof/>
                <w:webHidden/>
              </w:rPr>
              <w:fldChar w:fldCharType="separate"/>
            </w:r>
            <w:r w:rsidR="002E2609">
              <w:rPr>
                <w:noProof/>
                <w:webHidden/>
              </w:rPr>
              <w:t>84</w:t>
            </w:r>
            <w:r>
              <w:rPr>
                <w:noProof/>
                <w:webHidden/>
              </w:rPr>
              <w:fldChar w:fldCharType="end"/>
            </w:r>
          </w:hyperlink>
        </w:p>
        <w:p w:rsidR="002E2609" w:rsidRDefault="005D2929">
          <w:pPr>
            <w:pStyle w:val="INNH1"/>
            <w:tabs>
              <w:tab w:val="right" w:leader="dot" w:pos="9062"/>
            </w:tabs>
            <w:rPr>
              <w:rFonts w:asciiTheme="minorHAnsi" w:eastAsiaTheme="minorEastAsia" w:hAnsiTheme="minorHAnsi"/>
              <w:noProof/>
              <w:sz w:val="22"/>
              <w:lang w:val="nb-NO" w:eastAsia="nb-NO"/>
            </w:rPr>
          </w:pPr>
          <w:hyperlink w:anchor="_Toc382665054" w:history="1">
            <w:r w:rsidR="002E2609" w:rsidRPr="00D80CDC">
              <w:rPr>
                <w:rStyle w:val="Hyperkobling"/>
                <w:noProof/>
              </w:rPr>
              <w:t>Appendix A</w:t>
            </w:r>
            <w:r w:rsidR="002E2609">
              <w:rPr>
                <w:noProof/>
                <w:webHidden/>
              </w:rPr>
              <w:tab/>
            </w:r>
            <w:r>
              <w:rPr>
                <w:noProof/>
                <w:webHidden/>
              </w:rPr>
              <w:fldChar w:fldCharType="begin"/>
            </w:r>
            <w:r w:rsidR="002E2609">
              <w:rPr>
                <w:noProof/>
                <w:webHidden/>
              </w:rPr>
              <w:instrText xml:space="preserve"> PAGEREF _Toc382665054 \h </w:instrText>
            </w:r>
            <w:r>
              <w:rPr>
                <w:noProof/>
                <w:webHidden/>
              </w:rPr>
            </w:r>
            <w:r>
              <w:rPr>
                <w:noProof/>
                <w:webHidden/>
              </w:rPr>
              <w:fldChar w:fldCharType="separate"/>
            </w:r>
            <w:r w:rsidR="002E2609">
              <w:rPr>
                <w:noProof/>
                <w:webHidden/>
              </w:rPr>
              <w:t>85</w:t>
            </w:r>
            <w:r>
              <w:rPr>
                <w:noProof/>
                <w:webHidden/>
              </w:rPr>
              <w:fldChar w:fldCharType="end"/>
            </w:r>
          </w:hyperlink>
        </w:p>
        <w:p w:rsidR="003F7710" w:rsidRDefault="005D2929"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2664904"/>
      <w:r w:rsidR="00D53EF1" w:rsidRPr="00757172">
        <w:rPr>
          <w:lang w:val="en-US"/>
        </w:rPr>
        <w:lastRenderedPageBreak/>
        <w:t>List of figures</w:t>
      </w:r>
      <w:bookmarkEnd w:id="1"/>
      <w:r w:rsidR="00D53EF1" w:rsidRPr="00757172">
        <w:rPr>
          <w:lang w:val="en-US"/>
        </w:rPr>
        <w:br w:type="page"/>
      </w:r>
    </w:p>
    <w:p w:rsidR="00D85AB1" w:rsidRPr="00757172" w:rsidRDefault="003F7710" w:rsidP="00736B2C">
      <w:pPr>
        <w:pStyle w:val="Overskrift1"/>
        <w:numPr>
          <w:ilvl w:val="0"/>
          <w:numId w:val="0"/>
        </w:numPr>
        <w:rPr>
          <w:lang w:val="en-US"/>
        </w:rPr>
      </w:pPr>
      <w:bookmarkStart w:id="2" w:name="_Toc382664905"/>
      <w:r w:rsidRPr="00757172">
        <w:rPr>
          <w:lang w:val="en-US"/>
        </w:rPr>
        <w:lastRenderedPageBreak/>
        <w:t>Preface</w:t>
      </w:r>
      <w:bookmarkEnd w:id="2"/>
      <w:r w:rsidRPr="00757172">
        <w:rPr>
          <w:lang w:val="en-US"/>
        </w:rPr>
        <w:br w:type="page"/>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60266" w:rsidRPr="001239CB" w:rsidRDefault="00B60266" w:rsidP="00736B2C"/>
    <w:p w:rsidR="000E6128" w:rsidRPr="001239CB" w:rsidRDefault="000E6128" w:rsidP="000E6128"/>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B60266" w:rsidRPr="001239CB" w:rsidRDefault="00B60266" w:rsidP="00B60266"/>
    <w:p w:rsidR="00701B5A" w:rsidRPr="00757172" w:rsidRDefault="002E4EA5" w:rsidP="009936C9">
      <w:pPr>
        <w:pStyle w:val="Overskrift1"/>
        <w:numPr>
          <w:ilvl w:val="0"/>
          <w:numId w:val="0"/>
        </w:numPr>
        <w:ind w:left="709"/>
        <w:jc w:val="center"/>
        <w:rPr>
          <w:b w:val="0"/>
          <w:sz w:val="72"/>
          <w:szCs w:val="72"/>
          <w:u w:val="single"/>
          <w:lang w:val="en-US"/>
        </w:rPr>
      </w:pPr>
      <w:bookmarkStart w:id="3" w:name="_Toc382664906"/>
      <w:r w:rsidRPr="00757172">
        <w:rPr>
          <w:b w:val="0"/>
          <w:sz w:val="72"/>
          <w:szCs w:val="72"/>
          <w:u w:val="single"/>
          <w:lang w:val="en-US"/>
        </w:rPr>
        <w:t>Introduction</w:t>
      </w:r>
      <w:bookmarkEnd w:id="3"/>
    </w:p>
    <w:p w:rsidR="00FF5932" w:rsidRPr="001239CB" w:rsidRDefault="00701B5A" w:rsidP="00736B2C">
      <w:r w:rsidRPr="001239CB">
        <w:br w:type="page"/>
      </w:r>
    </w:p>
    <w:p w:rsidR="002206C4" w:rsidRPr="002206C4" w:rsidRDefault="002206C4" w:rsidP="002206C4">
      <w:r w:rsidRPr="002206C4">
        <w:lastRenderedPageBreak/>
        <w:t xml:space="preserve">The concept of real time has existed for quite some time.   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 xml:space="preserve">This thesis will also look at various performance aspects. First of all the performance of different frameworks using different methods for real time communication. But I will also look at how these methods compare to </w:t>
      </w:r>
      <w:proofErr w:type="spellStart"/>
      <w:r w:rsidRPr="002206C4">
        <w:t>eachother</w:t>
      </w:r>
      <w:proofErr w:type="spellEnd"/>
      <w:r w:rsidRPr="002206C4">
        <w:t xml:space="preserve">. This is the most interesting aspect, as it can give insight into the importance of the WebSocket protocol. </w:t>
      </w:r>
    </w:p>
    <w:p w:rsidR="002206C4" w:rsidRPr="002206C4" w:rsidRDefault="002206C4" w:rsidP="002206C4">
      <w:r w:rsidRPr="002206C4">
        <w:t xml:space="preserve">It is a clear separation of themes in this thesis. On one hand you have the usability aspects of various frameworks. On the other you have performance of these and of methods for real time. To handle this, the thesis is separated into two parts. The first part covers the development aspect, while the other handles performance. </w:t>
      </w:r>
    </w:p>
    <w:p w:rsidR="00137706" w:rsidRPr="002206C4" w:rsidRDefault="002206C4" w:rsidP="002206C4">
      <w:r w:rsidRPr="002206C4">
        <w:t>Both parts are summarized in the conclusion chapter. This allows me to make a total evaluation of the frameworks. It also allows me to see trends in the transport mechanisms' performance with the different frameworks.</w:t>
      </w:r>
    </w:p>
    <w:p w:rsidR="00FF5932" w:rsidRDefault="00FF5932" w:rsidP="00FF5932">
      <w:pPr>
        <w:pStyle w:val="Overskrift2"/>
      </w:pPr>
      <w:bookmarkStart w:id="4" w:name="_Toc382664907"/>
      <w:r>
        <w:t>Problem statement</w:t>
      </w:r>
      <w:bookmarkEnd w:id="4"/>
    </w:p>
    <w:p w:rsidR="006A3705" w:rsidRDefault="006A3705" w:rsidP="006A3705">
      <w:r>
        <w:t>The problem statements in this thesis are as follows:</w:t>
      </w:r>
    </w:p>
    <w:p w:rsidR="006A3705" w:rsidRPr="006A3705" w:rsidRDefault="006A3705" w:rsidP="006A3705">
      <w:pPr>
        <w:rPr>
          <w:b/>
        </w:rPr>
      </w:pPr>
      <w:r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6A3705" w:rsidP="006A3705">
      <w:pPr>
        <w:rPr>
          <w:b/>
        </w:rPr>
      </w:pPr>
      <w:r w:rsidRPr="006A3705">
        <w:rPr>
          <w:b/>
        </w:rPr>
        <w:t>Is it always useful to use a framework?</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t>
      </w:r>
      <w:r>
        <w:lastRenderedPageBreak/>
        <w:t xml:space="preserve">would like as few </w:t>
      </w:r>
      <w:r w:rsidR="00232BE9">
        <w:t>dependencies</w:t>
      </w:r>
      <w:r>
        <w:t xml:space="preserve"> as possible. But if it takes up a lot of time to do something yourself, a framework may be a better solution.</w:t>
      </w:r>
    </w:p>
    <w:p w:rsidR="006A3705" w:rsidRPr="006A3705" w:rsidRDefault="006A3705" w:rsidP="006A3705">
      <w:pPr>
        <w:rPr>
          <w:b/>
        </w:rPr>
      </w:pPr>
      <w:r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6A3705" w:rsidP="006A3705">
      <w:pPr>
        <w:rPr>
          <w:b/>
        </w:rPr>
      </w:pPr>
      <w:r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5" w:name="_Toc382664908"/>
      <w:r>
        <w:t>Terminology</w:t>
      </w:r>
      <w:bookmarkEnd w:id="5"/>
    </w:p>
    <w:p w:rsidR="00757172" w:rsidRPr="00757172" w:rsidRDefault="00757172" w:rsidP="00757172">
      <w:pPr>
        <w:rPr>
          <w:color w:val="FF0000"/>
        </w:rPr>
      </w:pPr>
      <w:r w:rsidRPr="00BC0672">
        <w:rPr>
          <w:color w:val="FF0000"/>
        </w:rPr>
        <w:t>TODO: Define framework == library in some c</w:t>
      </w:r>
      <w:r>
        <w:rPr>
          <w:color w:val="FF0000"/>
        </w:rPr>
        <w:t>ases (socket.io, SignalR)</w:t>
      </w:r>
      <w:r>
        <w:rPr>
          <w:color w:val="FF0000"/>
        </w:rPr>
        <w:br/>
        <w:t xml:space="preserve">TODO: </w:t>
      </w:r>
      <w:r w:rsidRPr="00BC0672">
        <w:rPr>
          <w:color w:val="FF0000"/>
        </w:rPr>
        <w:t>Transports == WebSockets, SSE, Long-Polling….</w:t>
      </w:r>
      <w:r w:rsidRPr="00BC0672">
        <w:rPr>
          <w:color w:val="FF0000"/>
        </w:rPr>
        <w:br/>
        <w:t xml:space="preserve">TODO: WebSockets is not plural, </w:t>
      </w:r>
      <w:proofErr w:type="spellStart"/>
      <w:r w:rsidRPr="00BC0672">
        <w:rPr>
          <w:color w:val="FF0000"/>
        </w:rPr>
        <w:t>websockets</w:t>
      </w:r>
      <w:proofErr w:type="spellEnd"/>
      <w:r w:rsidRPr="00BC0672">
        <w:rPr>
          <w:color w:val="FF0000"/>
        </w:rPr>
        <w:t xml:space="preserve"> are.</w:t>
      </w:r>
      <w:r w:rsidRPr="00BC0672">
        <w:rPr>
          <w:color w:val="FF0000"/>
        </w:rPr>
        <w:br/>
        <w:t>TODO: IntelliSense</w:t>
      </w:r>
      <w:r w:rsidRPr="00BC0672">
        <w:rPr>
          <w:color w:val="FF0000"/>
        </w:rPr>
        <w:br/>
        <w:t>TODO: Object orienting</w:t>
      </w:r>
      <w:r w:rsidRPr="00BC0672">
        <w:rPr>
          <w:color w:val="FF0000"/>
        </w:rPr>
        <w:br/>
        <w:t>TODO: Functional languages</w:t>
      </w:r>
    </w:p>
    <w:p w:rsidR="00FF5932" w:rsidRDefault="00FF5932" w:rsidP="00757172">
      <w:pPr>
        <w:pStyle w:val="Overskrift2"/>
      </w:pPr>
      <w:bookmarkStart w:id="6" w:name="_Toc382664909"/>
      <w:r>
        <w:t>Outline</w:t>
      </w:r>
      <w:bookmarkEnd w:id="6"/>
    </w:p>
    <w:p w:rsidR="00B60266" w:rsidRPr="000156A3" w:rsidRDefault="00B60266" w:rsidP="006F6AFD">
      <w:pPr>
        <w:pStyle w:val="Overskrift1"/>
        <w:numPr>
          <w:ilvl w:val="0"/>
          <w:numId w:val="0"/>
        </w:numPr>
        <w:ind w:left="709" w:hanging="709"/>
        <w:rPr>
          <w:lang w:val="en-US"/>
        </w:rPr>
      </w:pPr>
    </w:p>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2E4EA5" w:rsidRPr="00757172" w:rsidRDefault="002E4EA5" w:rsidP="00757172">
      <w:pPr>
        <w:pStyle w:val="Overskrift1"/>
        <w:numPr>
          <w:ilvl w:val="0"/>
          <w:numId w:val="0"/>
        </w:numPr>
        <w:ind w:left="709"/>
        <w:jc w:val="center"/>
        <w:rPr>
          <w:lang w:val="en-US"/>
        </w:rPr>
      </w:pPr>
      <w:bookmarkStart w:id="7" w:name="_Toc382664910"/>
      <w:r w:rsidRPr="00757172">
        <w:rPr>
          <w:b w:val="0"/>
          <w:sz w:val="72"/>
          <w:szCs w:val="72"/>
          <w:u w:val="single"/>
          <w:lang w:val="en-US"/>
        </w:rPr>
        <w:t>Background</w:t>
      </w:r>
      <w:bookmarkEnd w:id="7"/>
      <w:r w:rsidRPr="00757172">
        <w:rPr>
          <w:lang w:val="en-US"/>
        </w:rPr>
        <w:br w:type="page"/>
      </w:r>
    </w:p>
    <w:p w:rsidR="00976721" w:rsidRDefault="00976721" w:rsidP="000156A3">
      <w:pPr>
        <w:pStyle w:val="Overskrift1"/>
        <w:rPr>
          <w:lang w:val="en-US"/>
        </w:rPr>
      </w:pPr>
      <w:bookmarkStart w:id="8" w:name="_Toc382664911"/>
      <w:r>
        <w:rPr>
          <w:lang w:val="en-US"/>
        </w:rPr>
        <w:lastRenderedPageBreak/>
        <w:t>The World Wide Web</w:t>
      </w:r>
      <w:bookmarkEnd w:id="8"/>
    </w:p>
    <w:p w:rsidR="00757172" w:rsidRDefault="00757172" w:rsidP="00757172">
      <w:r>
        <w:t>The World Wide Web has been available for 20 years (</w:t>
      </w:r>
      <w:r w:rsidRPr="00EB7434">
        <w:rPr>
          <w:color w:val="FF0000"/>
        </w:rPr>
        <w:t>TODO: History of the world wide web (1)</w:t>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updates from the server as they occur. (</w:t>
      </w:r>
      <w:r w:rsidRPr="00EB7434">
        <w:rPr>
          <w:color w:val="FF0000"/>
        </w:rPr>
        <w:t xml:space="preserve">TODO: </w:t>
      </w:r>
      <w:proofErr w:type="spellStart"/>
      <w:r w:rsidRPr="00EB7434">
        <w:rPr>
          <w:color w:val="FF0000"/>
        </w:rPr>
        <w:t>crossref</w:t>
      </w:r>
      <w:proofErr w:type="spellEnd"/>
      <w:r w:rsidRPr="00EB7434">
        <w:rPr>
          <w:color w:val="FF0000"/>
        </w:rPr>
        <w:t xml:space="preserve"> more info section</w:t>
      </w:r>
      <w:r>
        <w:t>). Real-time web applications has been around for some time, but before they have relied on the aging HTTP 1.1 protocol.</w:t>
      </w:r>
    </w:p>
    <w:p w:rsidR="00976721" w:rsidRPr="00D5362B" w:rsidRDefault="00976721" w:rsidP="00976721">
      <w:pPr>
        <w:pStyle w:val="Overskrift2"/>
      </w:pPr>
      <w:bookmarkStart w:id="9" w:name="_Toc382664912"/>
      <w:r w:rsidRPr="00D5362B">
        <w:t>HTTP/1.0</w:t>
      </w:r>
      <w:bookmarkEnd w:id="9"/>
    </w:p>
    <w:p w:rsidR="009C0EF1" w:rsidRDefault="009C0EF1" w:rsidP="009C0EF1">
      <w:r>
        <w:t>Version 1.0 of HTTP was created in 1996-the World Wide Web's childhood (</w:t>
      </w:r>
      <w:r w:rsidRPr="00CF20B9">
        <w:rPr>
          <w:color w:val="FF0000"/>
        </w:rPr>
        <w:t>TODO: (6): http 1.0</w:t>
      </w:r>
      <w:r>
        <w:t>). Besides text, web pages maybe had a few</w:t>
      </w:r>
      <w:r w:rsidR="00AC5CF6">
        <w:t xml:space="preserve"> embedded objects at that time</w:t>
      </w:r>
      <w:r w:rsidR="00AC5CF6">
        <w:rPr>
          <w:rStyle w:val="Fotnotereferanse"/>
        </w:rPr>
        <w:footnoteReference w:id="1"/>
      </w:r>
      <w:r w:rsidR="00AC5CF6">
        <w:t>.</w:t>
      </w:r>
      <w:r>
        <w:t xml:space="preserve"> But as the Internet grew, it soon became clear that the user experience had to be improved.</w:t>
      </w:r>
    </w:p>
    <w:p w:rsidR="009C0EF1" w:rsidRDefault="009C0EF1" w:rsidP="009C0EF1">
      <w:r>
        <w:t>At this time, around the mid 90s, CSS too was in its childhood (</w:t>
      </w:r>
      <w:r w:rsidRPr="00CF20B9">
        <w:rPr>
          <w:color w:val="FF0000"/>
        </w:rPr>
        <w:t xml:space="preserve">TODO: (7): </w:t>
      </w:r>
      <w:proofErr w:type="spellStart"/>
      <w:r w:rsidRPr="00CF20B9">
        <w:rPr>
          <w:color w:val="FF0000"/>
        </w:rPr>
        <w:t>Css</w:t>
      </w:r>
      <w:proofErr w:type="spellEnd"/>
      <w:r w:rsidRPr="00CF20B9">
        <w:rPr>
          <w:color w:val="FF0000"/>
        </w:rPr>
        <w:t xml:space="preserve"> saga</w:t>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976721" w:rsidRPr="00E73381" w:rsidRDefault="009C0EF1" w:rsidP="009C0EF1">
      <w:r>
        <w:t>Downloading one element in a HTML-file, or even the HTML-file itself from the server required one TCP request (</w:t>
      </w:r>
      <w:r w:rsidRPr="00CF20B9">
        <w:rPr>
          <w:color w:val="FF0000"/>
        </w:rPr>
        <w:t>TODO: figure (2.1)</w:t>
      </w:r>
      <w:r>
        <w:t>). The server then replied and closed the connection. Throughout the duration of the request, the client waited. (</w:t>
      </w:r>
      <w:r w:rsidRPr="00CF20B9">
        <w:rPr>
          <w:color w:val="FF0000"/>
        </w:rPr>
        <w:t>TODO</w:t>
      </w:r>
      <w:r w:rsidR="00CF20B9">
        <w:rPr>
          <w:color w:val="FF0000"/>
        </w:rPr>
        <w:t xml:space="preserve"> (9)</w:t>
      </w:r>
      <w:r w:rsidRPr="00CF20B9">
        <w:rPr>
          <w:color w:val="FF0000"/>
        </w:rPr>
        <w:t>: key differences</w:t>
      </w:r>
      <w:r>
        <w:t xml:space="preserve">). Getting a HTML-file with a style sheet and three images </w:t>
      </w:r>
      <w:r>
        <w:lastRenderedPageBreak/>
        <w:t xml:space="preserve">then required five </w:t>
      </w:r>
      <w:r w:rsidR="00CF20B9">
        <w:t>consecutive</w:t>
      </w:r>
      <w:r>
        <w:t xml:space="preserve"> requests in total.  </w:t>
      </w:r>
      <w:r w:rsidR="00976721" w:rsidRPr="008D6F58">
        <w:rPr>
          <w:noProof/>
          <w:lang w:val="nb-NO" w:eastAsia="nb-NO"/>
        </w:rPr>
        <w:drawing>
          <wp:inline distT="0" distB="0" distL="0" distR="0">
            <wp:extent cx="4162425" cy="2085975"/>
            <wp:effectExtent l="19050" t="0" r="9525" b="0"/>
            <wp:docPr id="62"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0" cstate="print"/>
                    <a:stretch>
                      <a:fillRect/>
                    </a:stretch>
                  </pic:blipFill>
                  <pic:spPr>
                    <a:xfrm>
                      <a:off x="0" y="0"/>
                      <a:ext cx="4162425" cy="2085975"/>
                    </a:xfrm>
                    <a:prstGeom prst="rect">
                      <a:avLst/>
                    </a:prstGeom>
                  </pic:spPr>
                </pic:pic>
              </a:graphicData>
            </a:graphic>
          </wp:inline>
        </w:drawing>
      </w:r>
    </w:p>
    <w:p w:rsidR="00976721" w:rsidRDefault="00976721" w:rsidP="00976721">
      <w:pPr>
        <w:pStyle w:val="Overskrift2"/>
      </w:pPr>
      <w:bookmarkStart w:id="10" w:name="_Toc382664913"/>
      <w:r>
        <w:t>HTTP/1.1</w:t>
      </w:r>
      <w:bookmarkEnd w:id="10"/>
    </w:p>
    <w:p w:rsidR="004D1E8A" w:rsidRDefault="004D1E8A" w:rsidP="004D1E8A">
      <w:r>
        <w:t xml:space="preserve">After just three years, HTTP/1.1 was released as a standard. It introduced several improvements. One of these was persistent connections. This allowed several request to made at the same time </w:t>
      </w:r>
      <w:r w:rsidRPr="004D1E8A">
        <w:rPr>
          <w:color w:val="FF0000"/>
        </w:rPr>
        <w:t>(TODO: (8): Network performance http 1.1</w:t>
      </w:r>
      <w:r>
        <w:t xml:space="preserve">). It was a dramatic change at the time, as it allowed clients to get several objects concurrently. </w:t>
      </w:r>
    </w:p>
    <w:p w:rsidR="004D1E8A" w:rsidRDefault="004D1E8A" w:rsidP="004D1E8A">
      <w:r>
        <w:t>Another radical improvement was the ability for a browser to cache parts of an object. This allowed an interrupted download to be resumed later by the help of the cached data. Web applications were also given the possibility of sending chunked data (</w:t>
      </w:r>
      <w:r w:rsidRPr="004D1E8A">
        <w:rPr>
          <w:color w:val="FF0000"/>
        </w:rPr>
        <w:t>TODO: (4): http 1.1</w:t>
      </w:r>
      <w:r>
        <w:t>), letting servers start sending a response without knowing how long it was. In theory, it could be infinite, as we shall see in section (</w:t>
      </w:r>
      <w:r w:rsidRPr="004D1E8A">
        <w:rPr>
          <w:color w:val="FF0000"/>
        </w:rPr>
        <w:t xml:space="preserve">TODO: </w:t>
      </w:r>
      <w:proofErr w:type="spellStart"/>
      <w:r w:rsidRPr="004D1E8A">
        <w:rPr>
          <w:color w:val="FF0000"/>
        </w:rPr>
        <w:t>crossref</w:t>
      </w:r>
      <w:proofErr w:type="spellEnd"/>
      <w:r w:rsidRPr="004D1E8A">
        <w:rPr>
          <w:color w:val="FF0000"/>
        </w:rPr>
        <w:t xml:space="preserve"> (3.3)</w:t>
      </w:r>
      <w:r>
        <w:t xml:space="preserve">).  </w:t>
      </w:r>
    </w:p>
    <w:p w:rsidR="004D1E8A" w:rsidRDefault="004D1E8A" w:rsidP="004D1E8A">
      <w:r>
        <w:t>The authors of the protocol showed great foresight when they made sure that future protocols could be  backwards compatible with HTTP 1.1. The upgrade request-header (</w:t>
      </w:r>
      <w:r w:rsidRPr="004D1E8A">
        <w:rPr>
          <w:color w:val="FF0000"/>
        </w:rPr>
        <w:t>TODO: (9): Key differences</w:t>
      </w:r>
      <w:r>
        <w:t>)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2"/>
      </w:r>
      <w:r w:rsidR="00976721" w:rsidRPr="00696607">
        <w:t xml:space="preserve">. </w:t>
      </w:r>
    </w:p>
    <w:p w:rsidR="001A1C00" w:rsidRDefault="001A1C00" w:rsidP="001A1C00">
      <w:pPr>
        <w:pStyle w:val="Overskrift2"/>
      </w:pPr>
      <w:bookmarkStart w:id="11" w:name="_Toc382664914"/>
      <w:r>
        <w:t>HTTP/2.0</w:t>
      </w:r>
      <w:bookmarkEnd w:id="11"/>
    </w:p>
    <w:p w:rsidR="001A1C00" w:rsidRDefault="009F3CAF" w:rsidP="001A1C00">
      <w:r>
        <w:t>During the work period of this thesis a working draft for the 2.0 version of HTTP surfaced. It started out as an initiate from Google called SPDY (</w:t>
      </w:r>
      <w:r w:rsidR="00B52332">
        <w:rPr>
          <w:color w:val="FF0000"/>
        </w:rPr>
        <w:t>TODO: source</w:t>
      </w:r>
      <w:r>
        <w:t>) in 2012</w:t>
      </w:r>
      <w:r w:rsidR="00B52332">
        <w:t>. This was then used as the basis for the HTTP/2.0 specification</w:t>
      </w:r>
      <w:r w:rsidR="00822345">
        <w:t xml:space="preserve"> in November that year</w:t>
      </w:r>
      <w:r w:rsidR="00B52332">
        <w:t xml:space="preserve"> (</w:t>
      </w:r>
      <w:r w:rsidR="00B52332">
        <w:rPr>
          <w:color w:val="FF0000"/>
        </w:rPr>
        <w:t>TODO: source, first version</w:t>
      </w:r>
      <w:r w:rsidR="00B52332">
        <w:t>).</w:t>
      </w:r>
      <w:r w:rsidR="00822345">
        <w:t xml:space="preserve"> The draft has had steady development throughout 2013, and it is planned to be delivered as a proposed standard November 2014 (</w:t>
      </w:r>
      <w:r w:rsidR="00822345">
        <w:rPr>
          <w:color w:val="FF0000"/>
        </w:rPr>
        <w:t>TODO: source</w:t>
      </w:r>
      <w:r w:rsidR="00822345">
        <w:t>).</w:t>
      </w:r>
    </w:p>
    <w:p w:rsidR="00464F8E" w:rsidRDefault="00464F8E" w:rsidP="00464F8E">
      <w:r>
        <w:lastRenderedPageBreak/>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 (</w:t>
      </w:r>
      <w:r w:rsidRPr="00464F8E">
        <w:rPr>
          <w:color w:val="FF0000"/>
        </w:rPr>
        <w:t>TODO: source</w:t>
      </w:r>
      <w:r>
        <w:t xml:space="preserve">). With this concept, a server can provide all embedded objects in an HTML page as several responses to a single request. </w:t>
      </w:r>
      <w:r w:rsidRPr="00464F8E">
        <w:rPr>
          <w:color w:val="FF0000"/>
        </w:rPr>
        <w:t>(TODO: figure</w:t>
      </w:r>
      <w:r>
        <w:t xml:space="preserve">). </w:t>
      </w:r>
    </w:p>
    <w:p w:rsidR="00464F8E" w:rsidRDefault="00464F8E" w:rsidP="00464F8E">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1" cstate="print"/>
                    <a:stretch>
                      <a:fillRect/>
                    </a:stretch>
                  </pic:blipFill>
                  <pic:spPr>
                    <a:xfrm>
                      <a:off x="0" y="0"/>
                      <a:ext cx="3657600" cy="1895475"/>
                    </a:xfrm>
                    <a:prstGeom prst="rect">
                      <a:avLst/>
                    </a:prstGeom>
                  </pic:spPr>
                </pic:pic>
              </a:graphicData>
            </a:graphic>
          </wp:inline>
        </w:drawing>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 (</w:t>
      </w:r>
      <w:r w:rsidRPr="00464F8E">
        <w:rPr>
          <w:color w:val="FF0000"/>
        </w:rPr>
        <w:t>TODO: source</w:t>
      </w:r>
      <w:r>
        <w:t>). It will be exiting to follow the development of the draft.</w:t>
      </w:r>
    </w:p>
    <w:p w:rsidR="000156A3" w:rsidRDefault="000156A3" w:rsidP="000156A3">
      <w:pPr>
        <w:pStyle w:val="Overskrift1"/>
        <w:rPr>
          <w:lang w:val="en-US"/>
        </w:rPr>
      </w:pPr>
      <w:bookmarkStart w:id="12" w:name="_Toc382664915"/>
      <w:r w:rsidRPr="000156A3">
        <w:rPr>
          <w:lang w:val="en-US"/>
        </w:rPr>
        <w:t>Real-time</w:t>
      </w:r>
      <w:bookmarkEnd w:id="12"/>
    </w:p>
    <w:p w:rsidR="009C68C8" w:rsidRDefault="009C68C8" w:rsidP="009C68C8">
      <w:r>
        <w:t>As mentioned in (</w:t>
      </w:r>
      <w:r w:rsidRPr="003844A2">
        <w:rPr>
          <w:color w:val="FF0000"/>
        </w:rPr>
        <w:t xml:space="preserve">TODO: </w:t>
      </w:r>
      <w:proofErr w:type="spellStart"/>
      <w:r w:rsidRPr="003844A2">
        <w:rPr>
          <w:color w:val="FF0000"/>
        </w:rPr>
        <w:t>crossref</w:t>
      </w:r>
      <w:proofErr w:type="spellEnd"/>
      <w:r w:rsidRPr="003844A2">
        <w:rPr>
          <w:color w:val="FF0000"/>
        </w:rPr>
        <w:t xml:space="preserve"> </w:t>
      </w:r>
      <w:r w:rsidR="003844A2">
        <w:rPr>
          <w:color w:val="FF0000"/>
        </w:rPr>
        <w:t>1</w:t>
      </w:r>
      <w:r>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t>Facebook</w:t>
      </w:r>
      <w:proofErr w:type="spellEnd"/>
      <w:r>
        <w:t>. It displays notifications  and your friends’ activities to you as soon as it happens (</w:t>
      </w:r>
      <w:r w:rsidRPr="003844A2">
        <w:rPr>
          <w:color w:val="FF0000"/>
        </w:rPr>
        <w:t>TODO: figure (2.2)</w:t>
      </w:r>
      <w:r>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8D6F58" w:rsidRPr="000156A3" w:rsidRDefault="008D6F58" w:rsidP="000156A3">
      <w:r w:rsidRPr="008D6F58">
        <w:rPr>
          <w:noProof/>
          <w:lang w:val="nb-NO" w:eastAsia="nb-NO"/>
        </w:rPr>
        <w:lastRenderedPageBreak/>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59450" cy="3205408"/>
                    </a:xfrm>
                    <a:prstGeom prst="rect">
                      <a:avLst/>
                    </a:prstGeom>
                  </pic:spPr>
                </pic:pic>
              </a:graphicData>
            </a:graphic>
          </wp:inline>
        </w:drawing>
      </w:r>
    </w:p>
    <w:p w:rsidR="00136F70" w:rsidRDefault="00136F70" w:rsidP="000156A3">
      <w:pPr>
        <w:pStyle w:val="Overskrift2"/>
      </w:pPr>
      <w:bookmarkStart w:id="13" w:name="_Toc382664916"/>
      <w:r>
        <w:t>The Real-time Web with HTTP</w:t>
      </w:r>
      <w:bookmarkEnd w:id="13"/>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14" w:name="_Toc382664917"/>
      <w:r>
        <w:t>Polling</w:t>
      </w:r>
      <w:bookmarkEnd w:id="14"/>
    </w:p>
    <w:p w:rsidR="001C115E" w:rsidRPr="001C115E" w:rsidRDefault="001C115E" w:rsidP="001C115E">
      <w:r w:rsidRPr="001C115E">
        <w:t xml:space="preserve">As the first attempt of providing real time updates from a server, polling is a simple approach. It works by having the client make normal HTTP-requests, but at a set interval </w:t>
      </w:r>
      <w:r w:rsidRPr="001C115E">
        <w:rPr>
          <w:color w:val="FF0000"/>
        </w:rPr>
        <w:t>(TODO: (10): Pro Html5</w:t>
      </w:r>
      <w:r w:rsidRPr="001C115E">
        <w:t>). The server then instantly sends back a response–either containing new data or just an empty response if there was nothing to retrieve (</w:t>
      </w:r>
      <w:r w:rsidRPr="001C115E">
        <w:rPr>
          <w:color w:val="FF0000"/>
        </w:rPr>
        <w:t>TODO: figure 3-1</w:t>
      </w:r>
      <w:r w:rsidRPr="001C115E">
        <w:t>). Polling has obvious flaws like how to set the interval to prevent empty responses while not flooding the server. Therefore, other mechanisms are far more widespread.</w:t>
      </w:r>
    </w:p>
    <w:p w:rsidR="008D6F58" w:rsidRDefault="008D6F58" w:rsidP="00136F70">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1C115E" w:rsidRDefault="001C115E" w:rsidP="00136F70">
      <w:r w:rsidRPr="001C115E">
        <w:t>There is a way to improve a little upon polling: piggybacking (</w:t>
      </w:r>
      <w:r w:rsidRPr="001C115E">
        <w:rPr>
          <w:color w:val="FF0000"/>
        </w:rPr>
        <w:t>TODO: (11): Comet and reverse AJAX</w:t>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Pr="001C115E">
        <w:rPr>
          <w:color w:val="FF0000"/>
        </w:rPr>
        <w:t>TODO: figure 3-2</w:t>
      </w:r>
      <w:r w:rsidRPr="001C115E">
        <w:t>).</w:t>
      </w:r>
    </w:p>
    <w:p w:rsidR="00A6430C" w:rsidRDefault="00A6430C" w:rsidP="00136F70">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47606" cy="3267075"/>
                    </a:xfrm>
                    <a:prstGeom prst="rect">
                      <a:avLst/>
                    </a:prstGeom>
                  </pic:spPr>
                </pic:pic>
              </a:graphicData>
            </a:graphic>
          </wp:inline>
        </w:drawing>
      </w:r>
    </w:p>
    <w:p w:rsidR="00136F70" w:rsidRDefault="00136F70" w:rsidP="00136F70">
      <w:pPr>
        <w:pStyle w:val="Overskrift3"/>
      </w:pPr>
      <w:bookmarkStart w:id="15" w:name="_Toc382664918"/>
      <w:r>
        <w:t>Long-polling</w:t>
      </w:r>
      <w:bookmarkEnd w:id="15"/>
    </w:p>
    <w:p w:rsidR="00674A8D" w:rsidRPr="00674A8D" w:rsidRDefault="00674A8D" w:rsidP="00674A8D">
      <w:r w:rsidRPr="00674A8D">
        <w:t xml:space="preserve">Long-Polling is related to polling. It basically works the same way, but with one rather important difference. By utilizing the keep-alive header in HTTP 1.1, the connection to the server is kept open after the client has made a response (TODO: (11): Comet and reverse AJAX). This allows the server hold the response back. It </w:t>
      </w:r>
      <w:r w:rsidRPr="00674A8D">
        <w:lastRenderedPageBreak/>
        <w:t>cannot do this forever though, so eventually it times out. The client then makes a new request.  (TODO: figure 3-3).  (TODO: (12): A comparison push/pull)</w:t>
      </w:r>
    </w:p>
    <w:p w:rsidR="00A6430C" w:rsidRPr="0026075A" w:rsidRDefault="00A6430C" w:rsidP="00136F70">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36F70" w:rsidRDefault="00136F70" w:rsidP="00136F70">
      <w:pPr>
        <w:pStyle w:val="Overskrift3"/>
      </w:pPr>
      <w:bookmarkStart w:id="16" w:name="_Toc382664919"/>
      <w:r>
        <w:t>HTTP-Streaming</w:t>
      </w:r>
      <w:bookmarkEnd w:id="16"/>
    </w:p>
    <w:p w:rsidR="0058236C" w:rsidRDefault="0058236C" w:rsidP="0058236C">
      <w:r w:rsidRPr="0058236C">
        <w:t>HTTP streaming is an old technique introduced by Netscape as early as 1992 - well before even HTTP 1.0 became standard. (TODO: (12): A comparison push/pull). Two forms of streaming exist, namely page streaming and service streaming. The first of the two has the server streaming content in a long-lived TCP-connection. Accomplishing this requires the server to never send the instruct</w:t>
      </w:r>
      <w:r>
        <w:t>ion to close the connection. In</w:t>
      </w:r>
      <w:r w:rsidRPr="0058236C">
        <w:t>st</w:t>
      </w:r>
      <w:r>
        <w:t>e</w:t>
      </w:r>
      <w:r w:rsidRPr="0058236C">
        <w:t>ad</w:t>
      </w:r>
      <w:r>
        <w:t>,</w:t>
      </w:r>
      <w:r w:rsidRPr="0058236C">
        <w:t xml:space="preserve"> it remains open throughout the entire course of a client’s session. This type of str</w:t>
      </w:r>
      <w:r>
        <w:t>eaming is otherwise known as XHR</w:t>
      </w:r>
      <w:r w:rsidRPr="0058236C">
        <w:t xml:space="preserve">-streaming. (TODO: find source). The name comes from the use of a long-lived </w:t>
      </w:r>
      <w:proofErr w:type="spellStart"/>
      <w:r w:rsidRPr="0058236C">
        <w:t>XMLHttpRequest</w:t>
      </w:r>
      <w:proofErr w:type="spellEnd"/>
      <w:r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 (</w:t>
      </w:r>
      <w:r w:rsidRPr="00092484">
        <w:rPr>
          <w:color w:val="FF0000"/>
        </w:rPr>
        <w:t xml:space="preserve">TODO </w:t>
      </w:r>
      <w:proofErr w:type="spellStart"/>
      <w:r w:rsidRPr="00092484">
        <w:rPr>
          <w:color w:val="FF0000"/>
        </w:rPr>
        <w:t>crossref</w:t>
      </w:r>
      <w:proofErr w:type="spellEnd"/>
      <w:r w:rsidRPr="00092484">
        <w:rPr>
          <w:color w:val="FF0000"/>
        </w:rPr>
        <w:t xml:space="preserve"> background http1.1</w:t>
      </w:r>
      <w:r w:rsidRPr="00092484">
        <w:t xml:space="preserve">), HTTP 1.1 allows a server to send a response without knowing in advance its length. A forever frame is just an </w:t>
      </w:r>
      <w:proofErr w:type="spellStart"/>
      <w:r w:rsidRPr="00092484">
        <w:t>iframe</w:t>
      </w:r>
      <w:proofErr w:type="spellEnd"/>
      <w:r w:rsidRPr="00092484">
        <w:t xml:space="preserve"> that receives script-tags in an everlasting response from a server. (</w:t>
      </w:r>
      <w:r w:rsidRPr="00092484">
        <w:rPr>
          <w:color w:val="FF0000"/>
        </w:rPr>
        <w:t xml:space="preserve">TODO: (13): The </w:t>
      </w:r>
      <w:proofErr w:type="spellStart"/>
      <w:r w:rsidRPr="00092484">
        <w:rPr>
          <w:color w:val="FF0000"/>
        </w:rPr>
        <w:t>foreverframe</w:t>
      </w:r>
      <w:proofErr w:type="spellEnd"/>
      <w:r w:rsidRPr="00092484">
        <w:rPr>
          <w:color w:val="FF0000"/>
        </w:rPr>
        <w:t xml:space="preserve"> tech</w:t>
      </w:r>
      <w:r w:rsidRPr="00092484">
        <w:t>). Browsers execute script-tags when they it reads them. The server therefore sends data to the clients wrapped up as such</w:t>
      </w:r>
      <w:r>
        <w:t xml:space="preserve"> (</w:t>
      </w:r>
      <w:r w:rsidRPr="00092484">
        <w:rPr>
          <w:color w:val="FF0000"/>
        </w:rPr>
        <w:t>TODO: figure</w:t>
      </w:r>
      <w:r>
        <w:t>)</w:t>
      </w:r>
      <w:r w:rsidRPr="00092484">
        <w:t>.</w:t>
      </w:r>
    </w:p>
    <w:p w:rsidR="00A6430C" w:rsidRPr="0026075A" w:rsidRDefault="00A6430C" w:rsidP="00136F70">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2684"/>
                    </a:xfrm>
                    <a:prstGeom prst="rect">
                      <a:avLst/>
                    </a:prstGeom>
                  </pic:spPr>
                </pic:pic>
              </a:graphicData>
            </a:graphic>
          </wp:inline>
        </w:drawing>
      </w:r>
    </w:p>
    <w:p w:rsidR="00136F70" w:rsidRDefault="00136F70" w:rsidP="00136F70">
      <w:pPr>
        <w:pStyle w:val="Overskrift3"/>
      </w:pPr>
      <w:bookmarkStart w:id="17" w:name="_Toc382664920"/>
      <w:r>
        <w:t>Comet</w:t>
      </w:r>
      <w:bookmarkEnd w:id="17"/>
    </w:p>
    <w:p w:rsidR="00136F70" w:rsidRDefault="00136F70" w:rsidP="00136F70">
      <w:r w:rsidRPr="0026075A">
        <w:t>Long-Polling and HTTP Streaming are often referred to as Comet or Comet Programming (</w:t>
      </w:r>
      <w:r>
        <w:rPr>
          <w:color w:val="FF0000"/>
        </w:rPr>
        <w:t>TODO: (14): Comet: low latency</w:t>
      </w:r>
      <w:r w:rsidRPr="0026075A">
        <w:t>). Comet is an umbrella term that captures different ways to have the server as the initiating part in client/server communication. A rather significant effort has been made to create an official standard for Comet</w:t>
      </w:r>
      <w:r w:rsidRPr="00B93C50">
        <w:t xml:space="preserve"> </w:t>
      </w:r>
      <w:r>
        <w:t>(</w:t>
      </w:r>
      <w:r>
        <w:rPr>
          <w:color w:val="FF0000"/>
        </w:rPr>
        <w:t>TODO: (15): Bayeux protocol</w:t>
      </w:r>
      <w:r>
        <w:t>)</w:t>
      </w:r>
      <w:r w:rsidRPr="0026075A">
        <w:t>, but it has yet to become approved by the IETF as a RFC</w:t>
      </w:r>
      <w:r>
        <w:rPr>
          <w:rStyle w:val="Fotnotereferanse"/>
        </w:rPr>
        <w:footnoteReference w:id="3"/>
      </w:r>
      <w:r w:rsidRPr="0026075A">
        <w:t xml:space="preserve">. </w:t>
      </w:r>
      <w:r w:rsidRPr="00B93C50">
        <w:t>With the introduction of WebSockets, it may never be.</w:t>
      </w:r>
    </w:p>
    <w:p w:rsidR="00136F70" w:rsidRDefault="00136F70" w:rsidP="00136F70">
      <w:pPr>
        <w:pStyle w:val="Overskrift3"/>
      </w:pPr>
      <w:bookmarkStart w:id="18" w:name="_Toc382664921"/>
      <w:r>
        <w:t>Server-Sent Events</w:t>
      </w:r>
      <w:bookmarkEnd w:id="18"/>
    </w:p>
    <w:p w:rsidR="00B83D86" w:rsidRDefault="00B83D86" w:rsidP="00B83D86">
      <w:r>
        <w:t>Let’s move on into the borders of Web 2.0 with HTML5s Server-Sent Events. (</w:t>
      </w:r>
      <w:r w:rsidRPr="00B83D86">
        <w:rPr>
          <w:color w:val="FF0000"/>
        </w:rPr>
        <w:t>TODO: (16): Html5 server push part 1</w:t>
      </w:r>
      <w:r>
        <w:t>). Server-Sent Events takes advantage of the "text/event-stream" Content Type of HTML5 to push messages to the client. (</w:t>
      </w:r>
      <w:r w:rsidRPr="00B83D86">
        <w:rPr>
          <w:color w:val="FF0000"/>
        </w:rPr>
        <w:t>TODO: (17): Stream updates with..</w:t>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 (</w:t>
      </w:r>
      <w:r w:rsidRPr="00B83D86">
        <w:rPr>
          <w:color w:val="FF0000"/>
        </w:rPr>
        <w:t>TODO: (17): Stream updates with..</w:t>
      </w:r>
      <w:r>
        <w:t>). Server-Sent Events behavior is quite close to long-polling (</w:t>
      </w:r>
      <w:r w:rsidRPr="00B83D86">
        <w:rPr>
          <w:color w:val="FF0000"/>
        </w:rPr>
        <w:t>TODO: figure 3-5</w:t>
      </w:r>
      <w:r>
        <w:t>).</w:t>
      </w:r>
    </w:p>
    <w:p w:rsidR="00B83D86" w:rsidRPr="00B83D86" w:rsidRDefault="00B83D86" w:rsidP="00B83D86">
      <w:r>
        <w:t>Unlike long-polling, though, developers using Server-Sent Events have access to a simple API. (</w:t>
      </w:r>
      <w:r w:rsidRPr="00B83D86">
        <w:rPr>
          <w:color w:val="FF0000"/>
        </w:rPr>
        <w:t>TODO: (18): Server Sent Events</w:t>
      </w:r>
      <w:r>
        <w:t xml:space="preserve">). The API gives access to the </w:t>
      </w:r>
      <w:proofErr w:type="spellStart"/>
      <w:r>
        <w:t>EventSource</w:t>
      </w:r>
      <w:proofErr w:type="spellEnd"/>
      <w:r>
        <w:t xml:space="preserv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A6430C" w:rsidRPr="00A166E4" w:rsidRDefault="00A6430C" w:rsidP="00136F70">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136F70" w:rsidRDefault="00136F70" w:rsidP="00136F70">
      <w:pPr>
        <w:pStyle w:val="Overskrift2"/>
      </w:pPr>
      <w:bookmarkStart w:id="19" w:name="_Toc382664922"/>
      <w:r>
        <w:t>WebSockets</w:t>
      </w:r>
      <w:bookmarkEnd w:id="19"/>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BA5E3D">
        <w:rPr>
          <w:color w:val="FF0000"/>
        </w:rPr>
        <w:t>see section TODO: http1.1 in background about upgrade request-header</w:t>
      </w:r>
      <w:r>
        <w:t xml:space="preserve">), but just now a new version is in the works.  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BA5E3D">
        <w:rPr>
          <w:rStyle w:val="Fotnotereferanse"/>
        </w:rPr>
        <w:footnoteReference w:id="4"/>
      </w:r>
      <w:r w:rsidR="00BA5E3D">
        <w:t>.</w:t>
      </w:r>
      <w:r>
        <w:t>(</w:t>
      </w:r>
      <w:r w:rsidRPr="00BA5E3D">
        <w:rPr>
          <w:color w:val="FF0000"/>
        </w:rPr>
        <w:t>TODO: (19): WebSockets becomes</w:t>
      </w:r>
      <w:r>
        <w:t>).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136F70">
        <w:rPr>
          <w:color w:val="FF0000"/>
        </w:rPr>
        <w:t>TODO: (20): WS protocol, section 1.1</w:t>
      </w:r>
      <w:r w:rsidR="00136F70">
        <w:t>)</w:t>
      </w:r>
    </w:p>
    <w:p w:rsidR="00136F70" w:rsidRDefault="00136F70" w:rsidP="00136F70">
      <w:pPr>
        <w:pStyle w:val="Overskrift3"/>
      </w:pPr>
      <w:bookmarkStart w:id="20" w:name="_Toc382664923"/>
      <w:r>
        <w:t>How it works</w:t>
      </w:r>
      <w:bookmarkEnd w:id="20"/>
    </w:p>
    <w:p w:rsidR="00BA5E3D" w:rsidRDefault="00BA5E3D" w:rsidP="00BA5E3D">
      <w:r>
        <w:t>WebSockets, like HTTP, use TCP as underlying protocol. While HTTP needs several "hacks" (</w:t>
      </w:r>
      <w:r w:rsidRPr="00BA5E3D">
        <w:rPr>
          <w:color w:val="FF0000"/>
        </w:rPr>
        <w:t xml:space="preserve">TODO: </w:t>
      </w:r>
      <w:proofErr w:type="spellStart"/>
      <w:r w:rsidRPr="00BA5E3D">
        <w:rPr>
          <w:color w:val="FF0000"/>
        </w:rPr>
        <w:t>crossref</w:t>
      </w:r>
      <w:proofErr w:type="spellEnd"/>
      <w:r w:rsidRPr="00BA5E3D">
        <w:rPr>
          <w:color w:val="FF0000"/>
        </w:rPr>
        <w:t xml:space="preserve"> real time http</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Pr="00BA5E3D">
        <w:rPr>
          <w:color w:val="FF0000"/>
        </w:rPr>
        <w:t>TODO: figure 4-1</w:t>
      </w:r>
      <w:r>
        <w:t xml:space="preserve">). The client states that it wants to use WebSockets, and the server </w:t>
      </w:r>
      <w:r>
        <w:lastRenderedPageBreak/>
        <w:t>sends a response if it supports it. This ensures backwards compatibility with browsers that don't support WebSockets. Developers can use this to make their applications use HTTP methods instead.</w:t>
      </w:r>
    </w:p>
    <w:p w:rsidR="00A6430C" w:rsidRDefault="00A6430C" w:rsidP="00136F70">
      <w:r w:rsidRPr="00A6430C">
        <w:rPr>
          <w:noProof/>
          <w:lang w:val="nb-NO" w:eastAsia="nb-NO"/>
        </w:rPr>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BA5E3D" w:rsidRDefault="00BA5E3D" w:rsidP="00136F70">
      <w:r w:rsidRPr="00BA5E3D">
        <w:t>Sending messages back and forth once the connection is up, is a lot more efficient than what HTTP can provide. Data in request/response headers in HTTP may accumulate to hundreds of bytes (</w:t>
      </w:r>
      <w:r w:rsidRPr="00BA5E3D">
        <w:rPr>
          <w:color w:val="FF0000"/>
        </w:rPr>
        <w:t>TODO: (10): Pro Html5</w:t>
      </w:r>
      <w:r w:rsidRPr="00BA5E3D">
        <w:t>), while WebSockets sends messages in frames with only two bytes overhead (</w:t>
      </w:r>
      <w:r w:rsidRPr="00BA5E3D">
        <w:rPr>
          <w:color w:val="FF0000"/>
        </w:rPr>
        <w:t>TODO: (21): About WS</w:t>
      </w:r>
      <w:r w:rsidRPr="00BA5E3D">
        <w:t>). Frames can be sent both ways at the same time eliminating the need for more than one request at the same time (</w:t>
      </w:r>
      <w:r w:rsidRPr="00BA5E3D">
        <w:rPr>
          <w:color w:val="FF0000"/>
        </w:rPr>
        <w:t>TODO: figure 4-2</w:t>
      </w:r>
      <w:r w:rsidRPr="00BA5E3D">
        <w:t>).</w:t>
      </w:r>
    </w:p>
    <w:p w:rsidR="00A6430C" w:rsidRPr="0059771F" w:rsidRDefault="00A6430C" w:rsidP="00136F70">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136F70" w:rsidRDefault="00136F70" w:rsidP="00136F70">
      <w:pPr>
        <w:pStyle w:val="Overskrift3"/>
      </w:pPr>
      <w:bookmarkStart w:id="21" w:name="_Toc382664924"/>
      <w:r>
        <w:t>The WebSockets API</w:t>
      </w:r>
      <w:bookmarkEnd w:id="21"/>
    </w:p>
    <w:p w:rsidR="00C72C79" w:rsidRDefault="00C72C79" w:rsidP="00C72C79">
      <w:r>
        <w:t>As with Server-Sent Events, WebSockets has its own API (</w:t>
      </w:r>
      <w:r w:rsidRPr="00C72C79">
        <w:rPr>
          <w:color w:val="FF0000"/>
        </w:rPr>
        <w:t>TODO: (22): WS API</w:t>
      </w:r>
      <w:r>
        <w:t xml:space="preserve">), that provide the WebSocket interface. This API is a little simpler than the </w:t>
      </w:r>
      <w:proofErr w:type="spellStart"/>
      <w:r>
        <w:t>EventSource</w:t>
      </w:r>
      <w:proofErr w:type="spellEnd"/>
      <w:r>
        <w:t xml:space="preserve"> </w:t>
      </w:r>
      <w:r>
        <w:lastRenderedPageBreak/>
        <w:t>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 xml:space="preserve">"Basically it is intended to  be as close to just exposing raw TCP to script as possible given the constraints of the Web." </w:t>
      </w:r>
      <w:r w:rsidRPr="005F1BF1">
        <w:t>(</w:t>
      </w:r>
      <w:r>
        <w:rPr>
          <w:color w:val="FF0000"/>
        </w:rPr>
        <w:t>TODO: (20): WS protocol, section 1.5</w:t>
      </w:r>
      <w:r>
        <w:t>)</w:t>
      </w:r>
    </w:p>
    <w:p w:rsidR="00136F70" w:rsidRDefault="00136F70" w:rsidP="00136F70">
      <w:pPr>
        <w:pStyle w:val="Overskrift2"/>
      </w:pPr>
      <w:bookmarkStart w:id="22" w:name="_Toc382664925"/>
      <w:r>
        <w:t>Drawbacks of HTTP techniques</w:t>
      </w:r>
      <w:bookmarkEnd w:id="22"/>
    </w:p>
    <w:p w:rsidR="00FF4BF4" w:rsidRPr="00FF4BF4" w:rsidRDefault="00FF4BF4" w:rsidP="00FF4BF4">
      <w:r w:rsidRPr="00FF4BF4">
        <w:t>In section (</w:t>
      </w:r>
      <w:r w:rsidRPr="00FF4BF4">
        <w:rPr>
          <w:color w:val="FF0000"/>
        </w:rPr>
        <w:t>TODO: real time http</w:t>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23" w:name="_Toc382664926"/>
      <w:r>
        <w:t xml:space="preserve">Really </w:t>
      </w:r>
      <w:r w:rsidR="00DF7DD8">
        <w:t>real time</w:t>
      </w:r>
      <w:r>
        <w:t>?</w:t>
      </w:r>
      <w:bookmarkEnd w:id="23"/>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inconsistent interval at the server. (</w:t>
      </w:r>
      <w:r w:rsidRPr="00B10B48">
        <w:rPr>
          <w:color w:val="FF0000"/>
        </w:rPr>
        <w:t>TODO: figure 5-1</w:t>
      </w:r>
      <w:r>
        <w:t>).</w:t>
      </w:r>
    </w:p>
    <w:p w:rsidR="00A6430C" w:rsidRDefault="00A6430C" w:rsidP="00136F70">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B10B48" w:rsidRDefault="00B10B48" w:rsidP="00136F70">
      <w:r w:rsidRPr="00B10B48">
        <w:t xml:space="preserve">With a longer interval,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w:t>
      </w:r>
      <w:r w:rsidRPr="00B10B48">
        <w:lastRenderedPageBreak/>
        <w:t>good choice for such scenarios. A weather application for instance, might get new updates every hour. This client can use this knowledge to poll the server accordingly.</w:t>
      </w:r>
    </w:p>
    <w:p w:rsidR="00A6430C" w:rsidRPr="00D90BDE" w:rsidRDefault="00A6430C" w:rsidP="00136F70">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136F70" w:rsidRDefault="00136F70" w:rsidP="00136F70">
      <w:pPr>
        <w:pStyle w:val="Overskrift3"/>
      </w:pPr>
      <w:bookmarkStart w:id="24" w:name="_Toc382664927"/>
      <w:r>
        <w:t>When long-polling becomes polling</w:t>
      </w:r>
      <w:bookmarkEnd w:id="24"/>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 (</w:t>
      </w:r>
      <w:r w:rsidRPr="003D4085">
        <w:rPr>
          <w:color w:val="FF0000"/>
        </w:rPr>
        <w:t>TODO: (10): Pro Html5</w:t>
      </w:r>
      <w:r>
        <w:t>). This effect makes long-polling work just as regular polling at a short interval. Comparing (</w:t>
      </w:r>
      <w:r w:rsidRPr="003D4085">
        <w:rPr>
          <w:color w:val="FF0000"/>
        </w:rPr>
        <w:t>TODO: figure 5-1</w:t>
      </w:r>
      <w:r>
        <w:t>) to (</w:t>
      </w:r>
      <w:r w:rsidRPr="003D4085">
        <w:rPr>
          <w:color w:val="FF0000"/>
        </w:rPr>
        <w:t>TODO: figure 5-3</w:t>
      </w:r>
      <w:r>
        <w:t>), one can see that long-polling does not outperform polling as long as the server-side updates are frequent.</w:t>
      </w:r>
    </w:p>
    <w:p w:rsidR="00A6430C" w:rsidRDefault="00A6430C" w:rsidP="00136F70">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136F70" w:rsidRPr="00D90BDE" w:rsidRDefault="003D4085" w:rsidP="00136F70">
      <w:proofErr w:type="spellStart"/>
      <w:r w:rsidRPr="003D4085">
        <w:t>Norges</w:t>
      </w:r>
      <w:proofErr w:type="spellEnd"/>
      <w:r w:rsidRPr="003D4085">
        <w:t xml:space="preserve"> Bank Investment Management</w:t>
      </w:r>
      <w:r>
        <w:rPr>
          <w:rStyle w:val="Fotnotereferanse"/>
        </w:rPr>
        <w:footnoteReference w:id="5"/>
      </w:r>
      <w:r w:rsidRPr="00D90BDE">
        <w:t xml:space="preserve"> </w:t>
      </w:r>
      <w:r w:rsidRPr="003D4085">
        <w:t xml:space="preserve">  provides a counter on their homepage that shows the total value of the Norwegian Government Pension Fund. If each change in that number was a response from the server, it wouldn’t matter if it was polling or long-polling in use. The load on their network would be quite substantial in a short time. This little widget, though, fakes real time as it polls the server every 30 seconds and gets the values from the past 30 seconds.</w:t>
      </w:r>
    </w:p>
    <w:p w:rsidR="00136F70" w:rsidRDefault="00136F70" w:rsidP="00136F70">
      <w:pPr>
        <w:pStyle w:val="Overskrift3"/>
      </w:pPr>
      <w:bookmarkStart w:id="25" w:name="_Toc382664928"/>
      <w:r>
        <w:lastRenderedPageBreak/>
        <w:t>Streaming techniques</w:t>
      </w:r>
      <w:bookmarkEnd w:id="25"/>
    </w:p>
    <w:p w:rsidR="00BD68C8" w:rsidRDefault="00BD68C8" w:rsidP="00BD68C8">
      <w:r>
        <w:t>Using streaming techniques is a different approach than having the client poll for data. With HTTP-streaming and Server Sent Events, the server is the initiating part. You can configure Server Sent Events to work almost like long-polling, but it uses push just as streaming does. (</w:t>
      </w:r>
      <w:r w:rsidRPr="00BD68C8">
        <w:rPr>
          <w:color w:val="FF0000"/>
        </w:rPr>
        <w:t xml:space="preserve">TODO: </w:t>
      </w:r>
      <w:proofErr w:type="spellStart"/>
      <w:r w:rsidRPr="00BD68C8">
        <w:rPr>
          <w:color w:val="FF0000"/>
        </w:rPr>
        <w:t>sse</w:t>
      </w:r>
      <w:proofErr w:type="spellEnd"/>
      <w:r w:rsidRPr="00BD68C8">
        <w:rPr>
          <w:color w:val="FF0000"/>
        </w:rPr>
        <w:t xml:space="preserve"> section</w:t>
      </w:r>
      <w:r>
        <w:t xml:space="preserve">).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 (</w:t>
      </w:r>
      <w:r w:rsidRPr="00BD68C8">
        <w:rPr>
          <w:color w:val="FF0000"/>
        </w:rPr>
        <w:t>TODO: (10): Pro Html5</w:t>
      </w:r>
      <w:r>
        <w:t>). The nature of the HTTP-protocol may cause these to buffer the response, thus creating a lot of latency for the client. (</w:t>
      </w:r>
      <w:r w:rsidRPr="00BD68C8">
        <w:rPr>
          <w:color w:val="FF0000"/>
        </w:rPr>
        <w:t>TODO: figure 5-4</w:t>
      </w:r>
      <w:r>
        <w:t>). To avoid this, many Comet-based streaming solutions fall back to long-polling if it detects buffering.</w:t>
      </w:r>
    </w:p>
    <w:p w:rsidR="00A6430C" w:rsidRDefault="00A6430C" w:rsidP="00136F70">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BD68C8" w:rsidRPr="00A437F5" w:rsidRDefault="00BD68C8" w:rsidP="00136F70">
      <w:r w:rsidRPr="00BD68C8">
        <w:t xml:space="preserve">A forever frame makes the developer write some extra code to handle the incoming scripts. The </w:t>
      </w:r>
      <w:proofErr w:type="spellStart"/>
      <w:r w:rsidRPr="00BD68C8">
        <w:t>EvenSource</w:t>
      </w:r>
      <w:proofErr w:type="spellEnd"/>
      <w:r w:rsidRPr="00BD68C8">
        <w:t xml:space="preserve"> interface gives developers a more powerful toolbox for handling incoming events. (</w:t>
      </w:r>
      <w:r w:rsidRPr="00BD68C8">
        <w:rPr>
          <w:color w:val="FF0000"/>
        </w:rPr>
        <w:t xml:space="preserve">see section (TODO: </w:t>
      </w:r>
      <w:proofErr w:type="spellStart"/>
      <w:r w:rsidRPr="00BD68C8">
        <w:rPr>
          <w:color w:val="FF0000"/>
        </w:rPr>
        <w:t>sse</w:t>
      </w:r>
      <w:proofErr w:type="spellEnd"/>
      <w:r w:rsidRPr="00BD68C8">
        <w:rPr>
          <w:color w:val="FF0000"/>
        </w:rPr>
        <w:t xml:space="preserve"> section)</w:t>
      </w:r>
      <w:r w:rsidRPr="00BD68C8">
        <w:t>). Utilizing pure eventhandlers also ensures that there is no need for cleaning up after the incoming data. But, in the end, Server Sent Events are still HTTP. And as we shall see, the protocol has issues of its own.</w:t>
      </w:r>
    </w:p>
    <w:p w:rsidR="00136F70" w:rsidRDefault="00136F70" w:rsidP="00136F70">
      <w:pPr>
        <w:pStyle w:val="Overskrift2"/>
      </w:pPr>
      <w:bookmarkStart w:id="26" w:name="_Toc382664929"/>
      <w:r>
        <w:t xml:space="preserve">HTTP was never designed for </w:t>
      </w:r>
      <w:r w:rsidR="00DF7DD8">
        <w:t>real time</w:t>
      </w:r>
      <w:bookmarkEnd w:id="26"/>
    </w:p>
    <w:p w:rsidR="00BD68C8" w:rsidRPr="00BD68C8" w:rsidRDefault="00BD68C8" w:rsidP="00BD68C8">
      <w:r w:rsidRPr="00BD68C8">
        <w:t>HTTP/1.1 introduced the keep-alive flag, chunked encoding and persistent connections. (</w:t>
      </w:r>
      <w:r w:rsidRPr="00BD68C8">
        <w:rPr>
          <w:color w:val="FF0000"/>
        </w:rPr>
        <w:t>TODO: background http 1.1</w:t>
      </w:r>
      <w:r w:rsidRPr="00BD68C8">
        <w:t xml:space="preserve">). Claiming that HTTP wasn't designed for real time in spite of these features, may seem rather presumptuous. The next sections cover what </w:t>
      </w:r>
      <w:proofErr w:type="spellStart"/>
      <w:r w:rsidRPr="00BD68C8">
        <w:t>i</w:t>
      </w:r>
      <w:proofErr w:type="spellEnd"/>
      <w:r w:rsidRPr="00BD68C8">
        <w:t xml:space="preserve"> believe to be HTTP's greatest weaknesses compared to WebSockets.</w:t>
      </w:r>
    </w:p>
    <w:p w:rsidR="00136F70" w:rsidRDefault="00136F70" w:rsidP="00136F70">
      <w:pPr>
        <w:pStyle w:val="Overskrift3"/>
      </w:pPr>
      <w:bookmarkStart w:id="27" w:name="_Toc382664930"/>
      <w:r>
        <w:t>Overhead</w:t>
      </w:r>
      <w:bookmarkEnd w:id="27"/>
    </w:p>
    <w:p w:rsidR="00136F70" w:rsidRPr="00852866" w:rsidRDefault="006A24B6" w:rsidP="00136F70">
      <w:r w:rsidRPr="006A24B6">
        <w:t>In section (</w:t>
      </w:r>
      <w:r w:rsidRPr="006A24B6">
        <w:rPr>
          <w:color w:val="FF0000"/>
        </w:rPr>
        <w:t xml:space="preserve">TODO: </w:t>
      </w:r>
      <w:proofErr w:type="spellStart"/>
      <w:r w:rsidRPr="006A24B6">
        <w:rPr>
          <w:color w:val="FF0000"/>
        </w:rPr>
        <w:t>crossref</w:t>
      </w:r>
      <w:proofErr w:type="spellEnd"/>
      <w:r w:rsidRPr="006A24B6">
        <w:rPr>
          <w:color w:val="FF0000"/>
        </w:rPr>
        <w:t xml:space="preserve"> How it works</w:t>
      </w:r>
      <w:r w:rsidRPr="006A24B6">
        <w:t>), I mentioned that headers in HTTP requests/responses can accumulate to hundreds of bytes. (</w:t>
      </w:r>
      <w:r w:rsidRPr="006A24B6">
        <w:rPr>
          <w:color w:val="FF0000"/>
        </w:rPr>
        <w:t>TODO: (10): Pro Html5</w:t>
      </w:r>
      <w:r w:rsidRPr="006A24B6">
        <w:t xml:space="preserve">). Peter Lubbers and Frank Greco made a simple application for comparing polling to </w:t>
      </w:r>
      <w:r w:rsidRPr="006A24B6">
        <w:lastRenderedPageBreak/>
        <w:t>WebSockets.  (</w:t>
      </w:r>
      <w:r w:rsidRPr="006A24B6">
        <w:rPr>
          <w:color w:val="FF0000"/>
        </w:rPr>
        <w:t>TODO: (23): Benefits of WS</w:t>
      </w:r>
      <w:r w:rsidRPr="006A24B6">
        <w:t>). 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Server Sent Events, though nothing will use as little as WebSockets.</w:t>
      </w:r>
    </w:p>
    <w:p w:rsidR="00136F70" w:rsidRDefault="00E807E3" w:rsidP="00136F70">
      <w:pPr>
        <w:pStyle w:val="Overskrift3"/>
      </w:pPr>
      <w:bookmarkStart w:id="28" w:name="_Toc382664931"/>
      <w:r>
        <w:t>Unidirectional</w:t>
      </w:r>
      <w:bookmarkEnd w:id="2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 (</w:t>
      </w:r>
      <w:r w:rsidRPr="00446E18">
        <w:rPr>
          <w:color w:val="FF0000"/>
        </w:rPr>
        <w:t>TODO: (20): WS protocol</w:t>
      </w:r>
      <w:r>
        <w:t>)–HTTP isn’t. In fact, no matter how you look at it, or how you try to hack, HTTP remains unidirectional.</w:t>
      </w:r>
    </w:p>
    <w:p w:rsidR="00E807E3" w:rsidRPr="00E807E3" w:rsidRDefault="00E807E3" w:rsidP="00E807E3">
      <w:r>
        <w:t>As a result of this, most real time applications with HTTP have to use several TCP-connections. (</w:t>
      </w:r>
      <w:r w:rsidRPr="00446E18">
        <w:rPr>
          <w:color w:val="FF0000"/>
        </w:rPr>
        <w:t>TODO: figure 5-5</w:t>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 (</w:t>
      </w:r>
      <w:r w:rsidRPr="00446E18">
        <w:rPr>
          <w:color w:val="FF0000"/>
        </w:rPr>
        <w:t>TODO</w:t>
      </w:r>
      <w:r w:rsidR="00446E18" w:rsidRPr="00446E18">
        <w:rPr>
          <w:color w:val="FF0000"/>
        </w:rPr>
        <w:t xml:space="preserve"> </w:t>
      </w:r>
      <w:r w:rsidRPr="00446E18">
        <w:rPr>
          <w:color w:val="FF0000"/>
        </w:rPr>
        <w:t>:Network performance http 1.1</w:t>
      </w:r>
      <w:r>
        <w:t>). Now the same work-around is used to achieve simulated bi-directional communication. And as with last time this was the case, we need an improvement, namely WebSockets.</w:t>
      </w:r>
    </w:p>
    <w:p w:rsidR="00A6430C" w:rsidRPr="00852866" w:rsidRDefault="00A6430C" w:rsidP="00136F70">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136F70" w:rsidRDefault="00136F70" w:rsidP="00136F70">
      <w:pPr>
        <w:pStyle w:val="Overskrift2"/>
      </w:pPr>
      <w:bookmarkStart w:id="29" w:name="_Toc382664932"/>
      <w:r>
        <w:t>WebSockets is still young</w:t>
      </w:r>
      <w:bookmarkEnd w:id="29"/>
    </w:p>
    <w:p w:rsidR="00446E18" w:rsidRDefault="00446E18" w:rsidP="00446E18">
      <w:r>
        <w:t>With new technology comes the almost everlasting issue of backwards compatibility. As mentioned in section (</w:t>
      </w:r>
      <w:r w:rsidRPr="00446E18">
        <w:rPr>
          <w:color w:val="FF0000"/>
        </w:rPr>
        <w:t xml:space="preserve">TODO: </w:t>
      </w:r>
      <w:proofErr w:type="spellStart"/>
      <w:r w:rsidRPr="00446E18">
        <w:rPr>
          <w:color w:val="FF0000"/>
        </w:rPr>
        <w:t>crossref</w:t>
      </w:r>
      <w:proofErr w:type="spellEnd"/>
      <w:r w:rsidRPr="00446E18">
        <w:rPr>
          <w:color w:val="FF0000"/>
        </w:rPr>
        <w:t xml:space="preserve"> How it works</w:t>
      </w:r>
      <w:r>
        <w:t>), the use of the HTTP upgrade request-header ensures this for WebSockets. Implementing it, though, would have been a lot easier if all browsers supported it. As I write this, Internet Explorer has about 14% (</w:t>
      </w:r>
      <w:r w:rsidRPr="00446E18">
        <w:rPr>
          <w:color w:val="FF0000"/>
        </w:rPr>
        <w:t>TODO: (24): w3Schools</w:t>
      </w:r>
      <w:r>
        <w:t>) of the browser market with IE8 and IE9 as the most dominant (</w:t>
      </w:r>
      <w:r w:rsidRPr="00446E18">
        <w:rPr>
          <w:color w:val="FF0000"/>
        </w:rPr>
        <w:t>TODO: (24): w3Schools</w:t>
      </w:r>
      <w:r>
        <w:t xml:space="preserve">). None of these supports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30" w:name="_Toc382664933"/>
      <w:r>
        <w:t>Know when to use it</w:t>
      </w:r>
      <w:bookmarkEnd w:id="30"/>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31" w:name="_Toc382664934"/>
      <w:r>
        <w:t>Know how to use it</w:t>
      </w:r>
      <w:bookmarkEnd w:id="31"/>
    </w:p>
    <w:p w:rsidR="00900D3E" w:rsidRPr="00900D3E" w:rsidRDefault="00900D3E" w:rsidP="00900D3E">
      <w:r w:rsidRPr="00900D3E">
        <w:t xml:space="preserve">An important thing to realize is that WebSockets is not HTTP 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Pr="00900D3E">
        <w:rPr>
          <w:color w:val="FF0000"/>
        </w:rPr>
        <w:t>TODO: figure 5-6</w:t>
      </w:r>
      <w:r w:rsidRPr="00900D3E">
        <w:t>).</w:t>
      </w:r>
    </w:p>
    <w:p w:rsidR="00A6430C" w:rsidRDefault="00A6430C" w:rsidP="00136F70">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900D3E" w:rsidRDefault="00900D3E" w:rsidP="00136F70">
      <w:r w:rsidRPr="00900D3E">
        <w:t>Understanding your application’s environment is another vital aspect. WebSockets should handle proxies and firewalls gracefully. (</w:t>
      </w:r>
      <w:r w:rsidRPr="00900D3E">
        <w:rPr>
          <w:color w:val="FF0000"/>
        </w:rPr>
        <w:t>TODO: (10): Pro Html5</w:t>
      </w:r>
      <w:r w:rsidRPr="00900D3E">
        <w:t>). But you might still encounter some problems. Especially if the traffic between your server and the client has to go through an older proxy along the way. Peter Lubbers indicates this in a blog-post from May 2010 (</w:t>
      </w:r>
      <w:r w:rsidRPr="00900D3E">
        <w:rPr>
          <w:color w:val="FF0000"/>
        </w:rPr>
        <w:t>TODO: (25): How Ws interact proxies</w:t>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32" w:name="_Toc382664935"/>
      <w:r>
        <w:t xml:space="preserve">The use of </w:t>
      </w:r>
      <w:r w:rsidR="00DF7DD8">
        <w:t>real time</w:t>
      </w:r>
      <w:bookmarkEnd w:id="32"/>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w:t>
      </w:r>
      <w:r>
        <w:lastRenderedPageBreak/>
        <w:t>broadband capacities as bottlenecks. (</w:t>
      </w:r>
      <w:r w:rsidRPr="00E62527">
        <w:rPr>
          <w:color w:val="FF0000"/>
        </w:rPr>
        <w:t>TODO: figure 5-7</w:t>
      </w:r>
      <w:r>
        <w:t>). As the technological aspects evolve, I believe we will see a lot more usage of live video streaming across the web. Presumably, WebSockets, with its ability to stream binary data (</w:t>
      </w:r>
      <w:r w:rsidRPr="00E62527">
        <w:rPr>
          <w:color w:val="FF0000"/>
        </w:rPr>
        <w:t>TODO: (10): Pro Html5</w:t>
      </w:r>
      <w:r>
        <w:t xml:space="preserve">), will play a central part in future improvements to video streams.  </w:t>
      </w:r>
    </w:p>
    <w:p w:rsidR="00A6430C" w:rsidRPr="00E313D5" w:rsidRDefault="00A6430C" w:rsidP="00136F70">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136F70" w:rsidRDefault="00136F70" w:rsidP="00136F70">
      <w:pPr>
        <w:pStyle w:val="Overskrift2"/>
      </w:pPr>
      <w:bookmarkStart w:id="33" w:name="_Toc382664936"/>
      <w:r>
        <w:t>Conclusion</w:t>
      </w:r>
      <w:bookmarkEnd w:id="33"/>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t xml:space="preserve">Finally, my initial problem was the question of </w:t>
      </w:r>
      <w:proofErr w:type="spellStart"/>
      <w:r w:rsidRPr="00E313D5">
        <w:t>WebSockets’s</w:t>
      </w:r>
      <w:proofErr w:type="spellEnd"/>
      <w:r w:rsidRPr="00E313D5">
        <w:t xml:space="preserve">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w:t>
      </w:r>
      <w:r w:rsidRPr="00E313D5">
        <w:lastRenderedPageBreak/>
        <w:t xml:space="preserve">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34" w:name="_Toc382664937"/>
      <w:r w:rsidRPr="00CE037D">
        <w:rPr>
          <w:lang w:val="en-US"/>
        </w:rPr>
        <w:t xml:space="preserve">Frameworks for </w:t>
      </w:r>
      <w:r w:rsidR="00DF7DD8">
        <w:rPr>
          <w:lang w:val="en-US"/>
        </w:rPr>
        <w:t>real time</w:t>
      </w:r>
      <w:r w:rsidRPr="00CE037D">
        <w:rPr>
          <w:lang w:val="en-US"/>
        </w:rPr>
        <w:t xml:space="preserve"> web applications</w:t>
      </w:r>
      <w:bookmarkEnd w:id="34"/>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35" w:name="_Toc382664938"/>
      <w:r>
        <w:t>SignalR</w:t>
      </w:r>
      <w:bookmarkEnd w:id="35"/>
    </w:p>
    <w:p w:rsidR="00281ABF" w:rsidRDefault="00281ABF" w:rsidP="00281ABF">
      <w:r>
        <w:t>SignalR (</w:t>
      </w:r>
      <w:r>
        <w:rPr>
          <w:color w:val="FF0000"/>
        </w:rPr>
        <w:t>TODO: ref asp.net/</w:t>
      </w:r>
      <w:proofErr w:type="spellStart"/>
      <w:r>
        <w:rPr>
          <w:color w:val="FF0000"/>
        </w:rPr>
        <w:t>signalr</w:t>
      </w:r>
      <w:proofErr w:type="spellEnd"/>
      <w:r>
        <w:t>)</w:t>
      </w:r>
      <w:r w:rsidR="00DF7DD8">
        <w:t xml:space="preserve"> is a library for the .NET framework that </w:t>
      </w:r>
      <w:r w:rsidR="003077E8">
        <w:t xml:space="preserve">makes it easy for developers to add real time functionality to applications.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to separate levels of abstraction for real time</w:t>
      </w:r>
      <w:r w:rsidR="002C6810">
        <w:t>–Hubs and Persistent Connections. Persistent Connections are the most low level, extending the WebSocket API with a few events for reconnection and a few other things (</w:t>
      </w:r>
      <w:r w:rsidR="002C6810">
        <w:rPr>
          <w:color w:val="FF0000"/>
        </w:rPr>
        <w:t xml:space="preserve">TODO: server wiki </w:t>
      </w:r>
      <w:proofErr w:type="spellStart"/>
      <w:r w:rsidR="002C6810">
        <w:rPr>
          <w:color w:val="FF0000"/>
        </w:rPr>
        <w:t>git</w:t>
      </w:r>
      <w:proofErr w:type="spellEnd"/>
      <w:r w:rsidR="002C6810">
        <w:t>). Hubs introduces even more abstraction on top of Persistent Connections. These utilize a RPC (Remote Procedure Call)</w:t>
      </w:r>
      <w:r w:rsidR="002C6810">
        <w:rPr>
          <w:rStyle w:val="Fotnotereferanse"/>
        </w:rPr>
        <w:footnoteReference w:id="9"/>
      </w:r>
      <w:r w:rsidR="002C6810">
        <w:t xml:space="preserve"> API that allows for simple real time programming.</w:t>
      </w:r>
    </w:p>
    <w:p w:rsidR="00CE037D" w:rsidRDefault="00CE037D" w:rsidP="00CE037D">
      <w:pPr>
        <w:pStyle w:val="Overskrift2"/>
      </w:pPr>
      <w:bookmarkStart w:id="36" w:name="_Toc382664939"/>
      <w:r>
        <w:t>Socket.IO</w:t>
      </w:r>
      <w:bookmarkEnd w:id="36"/>
    </w:p>
    <w:p w:rsidR="002C6810" w:rsidRDefault="002C6810" w:rsidP="002C6810">
      <w:r>
        <w:t xml:space="preserve">Socket.IO is a library for Node.js that </w:t>
      </w:r>
      <w:r w:rsidR="006C7285" w:rsidRPr="006C7285">
        <w:rPr>
          <w:i/>
        </w:rPr>
        <w:t xml:space="preserve">“aims to make </w:t>
      </w:r>
      <w:proofErr w:type="spellStart"/>
      <w:r w:rsidR="006C7285" w:rsidRPr="006C7285">
        <w:rPr>
          <w:i/>
        </w:rPr>
        <w:t>realtime</w:t>
      </w:r>
      <w:proofErr w:type="spellEnd"/>
      <w:r w:rsidR="006C7285" w:rsidRPr="006C7285">
        <w:rPr>
          <w:i/>
        </w:rPr>
        <w:t xml:space="preserve"> apps possible in every browser and mobile”</w:t>
      </w:r>
      <w:r w:rsidR="006C7285">
        <w:rPr>
          <w:i/>
        </w:rPr>
        <w:t xml:space="preserve"> </w:t>
      </w:r>
      <w:r w:rsidR="006C7285">
        <w:t>(</w:t>
      </w:r>
      <w:r w:rsidR="006C7285">
        <w:rPr>
          <w:color w:val="FF0000"/>
        </w:rPr>
        <w:t>TODO: from socket.io</w:t>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Pr>
          <w:color w:val="FF0000"/>
        </w:rPr>
        <w:t xml:space="preserve">TODO: </w:t>
      </w:r>
      <w:proofErr w:type="spellStart"/>
      <w:r>
        <w:rPr>
          <w:color w:val="FF0000"/>
        </w:rPr>
        <w:t>crossref</w:t>
      </w:r>
      <w:proofErr w:type="spellEnd"/>
      <w:r>
        <w:t>).</w:t>
      </w:r>
    </w:p>
    <w:p w:rsidR="00CE037D" w:rsidRDefault="00CE037D" w:rsidP="00CE037D">
      <w:pPr>
        <w:pStyle w:val="Overskrift2"/>
      </w:pPr>
      <w:bookmarkStart w:id="37" w:name="_Toc382664940"/>
      <w:r>
        <w:t>Atmosphere</w:t>
      </w:r>
      <w:bookmarkEnd w:id="37"/>
    </w:p>
    <w:p w:rsidR="006C7285" w:rsidRDefault="006C7285" w:rsidP="006C7285">
      <w:r>
        <w:t>The Atmosphere framework</w:t>
      </w:r>
      <w:r w:rsidR="00B31474">
        <w:t xml:space="preserve"> (</w:t>
      </w:r>
      <w:r w:rsidR="00B31474">
        <w:rPr>
          <w:color w:val="FF0000"/>
        </w:rPr>
        <w:t xml:space="preserve">TODO: </w:t>
      </w:r>
      <w:proofErr w:type="spellStart"/>
      <w:r w:rsidR="00B31474">
        <w:rPr>
          <w:color w:val="FF0000"/>
        </w:rPr>
        <w:t>git</w:t>
      </w:r>
      <w:proofErr w:type="spellEnd"/>
      <w:r w:rsidR="00B31474">
        <w:rPr>
          <w:color w:val="FF0000"/>
        </w:rPr>
        <w:t xml:space="preserve"> page</w:t>
      </w:r>
      <w:r w:rsidR="00B31474">
        <w:t>)</w:t>
      </w:r>
      <w:r>
        <w:t xml:space="preserve"> is a </w:t>
      </w:r>
      <w:r w:rsidR="00B31474">
        <w:t>framework built for Java servers. It uses a JavaScript client that supports all major browsers (</w:t>
      </w:r>
      <w:r w:rsidR="00B31474">
        <w:rPr>
          <w:color w:val="FF0000"/>
        </w:rPr>
        <w:t xml:space="preserve">TODO: tutorial.html at </w:t>
      </w:r>
      <w:proofErr w:type="spellStart"/>
      <w:r w:rsidR="00B31474">
        <w:rPr>
          <w:color w:val="FF0000"/>
        </w:rPr>
        <w:t>async</w:t>
      </w:r>
      <w:proofErr w:type="spellEnd"/>
      <w:r w:rsidR="00B31474">
        <w:rPr>
          <w:color w:val="FF0000"/>
        </w:rPr>
        <w:t xml:space="preserve"> </w:t>
      </w:r>
      <w:proofErr w:type="spellStart"/>
      <w:r w:rsidR="00B31474">
        <w:rPr>
          <w:color w:val="FF0000"/>
        </w:rPr>
        <w:t>io</w:t>
      </w:r>
      <w:proofErr w:type="spellEnd"/>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38" w:name="_Toc382664941"/>
      <w:r>
        <w:t>Sails</w:t>
      </w:r>
      <w:r w:rsidR="00E47051">
        <w:t>.js</w:t>
      </w:r>
      <w:bookmarkEnd w:id="38"/>
    </w:p>
    <w:p w:rsidR="00B31474" w:rsidRPr="00B31474" w:rsidRDefault="005D498C" w:rsidP="00B31474">
      <w:r>
        <w:t>Sails.js (</w:t>
      </w:r>
      <w:r>
        <w:rPr>
          <w:color w:val="FF0000"/>
        </w:rPr>
        <w:t>TODO: source</w:t>
      </w:r>
      <w:r>
        <w:t xml:space="preserve">) is a MVC </w:t>
      </w:r>
      <w:r w:rsidR="00780E28">
        <w:t>(Model View Controller) framework for Node. It has full real time capabilities through the use of Socket.IO. The way this is accomplished, is rather interesting. Through what they call “transport agnostic routing” (</w:t>
      </w:r>
      <w:r w:rsidR="00780E28">
        <w:rPr>
          <w:color w:val="FF0000"/>
        </w:rPr>
        <w:t>TODO: what is sails</w:t>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39" w:name="_Toc382664942"/>
      <w:r>
        <w:t>Play</w:t>
      </w:r>
      <w:r w:rsidR="00780E28">
        <w:t>!</w:t>
      </w:r>
      <w:r>
        <w:t xml:space="preserve"> Framework</w:t>
      </w:r>
      <w:bookmarkEnd w:id="39"/>
    </w:p>
    <w:p w:rsidR="00A4131E" w:rsidRDefault="00A4131E" w:rsidP="00A4131E">
      <w:r>
        <w:t>The Play</w:t>
      </w:r>
      <w:r w:rsidR="00780E28">
        <w:t>!</w:t>
      </w:r>
      <w:r>
        <w:t xml:space="preserve"> framewor</w:t>
      </w:r>
      <w:r w:rsidR="00780E28">
        <w:t xml:space="preserve">k, or just Play, is a MVC framework written in </w:t>
      </w:r>
      <w:proofErr w:type="spellStart"/>
      <w:r w:rsidR="00780E28">
        <w:t>Scala</w:t>
      </w:r>
      <w:proofErr w:type="spellEnd"/>
      <w:r w:rsidR="00780E28">
        <w:t xml:space="preserve"> and Java (</w:t>
      </w:r>
      <w:r w:rsidR="00780E28">
        <w:rPr>
          <w:color w:val="FF0000"/>
        </w:rPr>
        <w:t xml:space="preserve">TODO: </w:t>
      </w:r>
      <w:proofErr w:type="spellStart"/>
      <w:r w:rsidR="00780E28">
        <w:rPr>
          <w:color w:val="FF0000"/>
        </w:rPr>
        <w:t>playframework</w:t>
      </w:r>
      <w:proofErr w:type="spellEnd"/>
      <w:r w:rsidR="00780E28">
        <w:t xml:space="preserve">). It is built on </w:t>
      </w:r>
      <w:proofErr w:type="spellStart"/>
      <w:r w:rsidR="00780E28">
        <w:t>Akka</w:t>
      </w:r>
      <w:proofErr w:type="spellEnd"/>
      <w:r w:rsidR="00780E28">
        <w:t>, a framework that uses the Actor Model</w:t>
      </w:r>
      <w:r w:rsidR="00780E28">
        <w:rPr>
          <w:rStyle w:val="Fotnotereferanse"/>
        </w:rPr>
        <w:footnoteReference w:id="10"/>
      </w:r>
      <w:r w:rsidR="00780E28">
        <w:t xml:space="preserve"> to help developers make distributed applications.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40" w:name="_Toc382664943"/>
      <w:r>
        <w:t>SockJS</w:t>
      </w:r>
      <w:bookmarkEnd w:id="40"/>
    </w:p>
    <w:p w:rsidR="00780E28" w:rsidRPr="00780E28" w:rsidRDefault="00FC3D3D" w:rsidP="00780E28">
      <w:r>
        <w:t xml:space="preserve">SockJS is a JavaScript library for web browsers that gives developers an object that resembles the WebSocket API. This object can be used to connect to a server. Server side, there is a Node.js implementation as well servers for </w:t>
      </w:r>
      <w:proofErr w:type="spellStart"/>
      <w:r>
        <w:t>Erlang</w:t>
      </w:r>
      <w:proofErr w:type="spellEnd"/>
      <w:r>
        <w:t xml:space="preserve"> and Python (</w:t>
      </w:r>
      <w:r>
        <w:rPr>
          <w:color w:val="FF0000"/>
        </w:rPr>
        <w:t xml:space="preserve">TODO: </w:t>
      </w:r>
      <w:proofErr w:type="spellStart"/>
      <w:r>
        <w:rPr>
          <w:color w:val="FF0000"/>
        </w:rPr>
        <w:t>github</w:t>
      </w:r>
      <w:proofErr w:type="spellEnd"/>
      <w:r>
        <w:rPr>
          <w:color w:val="FF0000"/>
        </w:rPr>
        <w:t xml:space="preserve"> page</w:t>
      </w:r>
      <w:r>
        <w:t xml:space="preserve">). Other servers are under development. </w:t>
      </w:r>
    </w:p>
    <w:p w:rsidR="00CE037D" w:rsidRDefault="00CE037D" w:rsidP="00CE037D">
      <w:pPr>
        <w:pStyle w:val="Overskrift2"/>
      </w:pPr>
      <w:bookmarkStart w:id="41" w:name="_Toc382664944"/>
      <w:r>
        <w:t>Meteor</w:t>
      </w:r>
      <w:bookmarkEnd w:id="41"/>
    </w:p>
    <w:p w:rsidR="00FC3D3D" w:rsidRDefault="00FC3D3D" w:rsidP="00FC3D3D">
      <w:r>
        <w:t xml:space="preserve">Many different types of web application frameworks exists, but none of these are similar to Meteor. It promises to simplify the process of making web application drastically.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Pr>
          <w:color w:val="FF0000"/>
        </w:rPr>
        <w:t>TODO: ref docs</w:t>
      </w:r>
      <w:r>
        <w:t>)).</w:t>
      </w:r>
    </w:p>
    <w:p w:rsidR="00CE037D" w:rsidRDefault="00CE037D" w:rsidP="00CE037D">
      <w:pPr>
        <w:pStyle w:val="Overskrift2"/>
      </w:pPr>
      <w:bookmarkStart w:id="42" w:name="_Toc382664945"/>
      <w:r>
        <w:t>Lightstreamer</w:t>
      </w:r>
      <w:bookmarkEnd w:id="42"/>
    </w:p>
    <w:p w:rsidR="00AD73AB" w:rsidRDefault="00FC3D3D" w:rsidP="00FC3D3D">
      <w:proofErr w:type="spellStart"/>
      <w:r>
        <w:t>Weswit</w:t>
      </w:r>
      <w:proofErr w:type="spellEnd"/>
      <w:r w:rsidR="00AD73AB">
        <w:t xml:space="preserve"> (</w:t>
      </w:r>
      <w:r w:rsidR="00AD73AB">
        <w:rPr>
          <w:color w:val="FF0000"/>
        </w:rPr>
        <w:t xml:space="preserve">TODO: about </w:t>
      </w:r>
      <w:proofErr w:type="spellStart"/>
      <w:r w:rsidR="00AD73AB">
        <w:rPr>
          <w:color w:val="FF0000"/>
        </w:rPr>
        <w:t>weswit</w:t>
      </w:r>
      <w:proofErr w:type="spellEnd"/>
      <w:r w:rsidR="00AD73AB">
        <w:t>)</w:t>
      </w:r>
      <w:r>
        <w:t xml:space="preserve"> is the Italian company behind</w:t>
      </w:r>
      <w:r w:rsidR="00AD73AB">
        <w:t xml:space="preserve"> the oldest real time framework I’ve been able to find (started in 2000 according to Wikipedia (</w:t>
      </w:r>
      <w:r w:rsidR="00AD73AB">
        <w:rPr>
          <w:color w:val="FF0000"/>
        </w:rPr>
        <w:t>TODO: source, maybe find a better one</w:t>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 (</w:t>
      </w:r>
      <w:r>
        <w:rPr>
          <w:color w:val="FF0000"/>
        </w:rPr>
        <w:t>TODO: docs</w:t>
      </w:r>
      <w:r>
        <w:t xml:space="preserve">). </w:t>
      </w:r>
    </w:p>
    <w:p w:rsidR="00CE037D" w:rsidRDefault="00572382" w:rsidP="00CE037D">
      <w:pPr>
        <w:pStyle w:val="Overskrift2"/>
      </w:pPr>
      <w:bookmarkStart w:id="43" w:name="_Toc382664946"/>
      <w:r>
        <w:t>Planet Framework</w:t>
      </w:r>
      <w:bookmarkEnd w:id="43"/>
    </w:p>
    <w:p w:rsidR="00CF43BE" w:rsidRPr="00CF43BE" w:rsidRDefault="00565A84" w:rsidP="00CF43BE">
      <w:r>
        <w:t xml:space="preserve">Planet is a real time framework for Python. It is built with an emphasis </w:t>
      </w:r>
      <w:r w:rsidR="00CF43BE">
        <w:t>on the development of social real time websites (</w:t>
      </w:r>
      <w:r w:rsidR="00CF43BE">
        <w:rPr>
          <w:color w:val="FF0000"/>
        </w:rPr>
        <w:t>TODO: tour</w:t>
      </w:r>
      <w:r w:rsidR="00CF43BE">
        <w:t>). The framework also provides its own IDE, specially design APIs and scaling mechanisms.</w:t>
      </w:r>
    </w:p>
    <w:p w:rsidR="00E47051" w:rsidRDefault="00E47051" w:rsidP="00E47051">
      <w:pPr>
        <w:pStyle w:val="Overskrift2"/>
      </w:pPr>
      <w:bookmarkStart w:id="44" w:name="_Toc382664947"/>
      <w:r>
        <w:t>XSockets.NET</w:t>
      </w:r>
      <w:bookmarkEnd w:id="44"/>
    </w:p>
    <w:p w:rsidR="00CF43BE" w:rsidRDefault="00CF43BE" w:rsidP="00CF43BE">
      <w:proofErr w:type="spellStart"/>
      <w:r>
        <w:t>XSockets</w:t>
      </w:r>
      <w:proofErr w:type="spellEnd"/>
      <w:r>
        <w:t xml:space="preserve"> is an event driven framework for .NET that</w:t>
      </w:r>
      <w:r w:rsidR="00F8293A">
        <w:t xml:space="preserve"> adopts a model that somewhat resembles that of Socket.IO on the client (</w:t>
      </w:r>
      <w:r w:rsidR="00F8293A">
        <w:rPr>
          <w:color w:val="FF0000"/>
        </w:rPr>
        <w:t xml:space="preserve">TODO: docs/server </w:t>
      </w:r>
      <w:proofErr w:type="spellStart"/>
      <w:r w:rsidR="00F8293A">
        <w:rPr>
          <w:color w:val="FF0000"/>
        </w:rPr>
        <w:t>api</w:t>
      </w:r>
      <w:proofErr w:type="spellEnd"/>
      <w:r w:rsidR="00F8293A">
        <w: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45" w:name="_Toc382664948"/>
      <w:r>
        <w:t>Servers</w:t>
      </w:r>
      <w:bookmarkEnd w:id="4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DA1699" w:rsidRPr="00DF0453" w:rsidRDefault="00DA1699" w:rsidP="00DA1699"/>
    <w:p w:rsidR="00792EAA" w:rsidRDefault="00792EAA" w:rsidP="00792EAA">
      <w:pPr>
        <w:pStyle w:val="Overskrift2"/>
        <w:rPr>
          <w:lang w:val="nb-NO"/>
        </w:rPr>
      </w:pPr>
      <w:bookmarkStart w:id="46" w:name="_Toc382664949"/>
      <w:r>
        <w:rPr>
          <w:lang w:val="nb-NO"/>
        </w:rPr>
        <w:t>.NET</w:t>
      </w:r>
      <w:bookmarkEnd w:id="46"/>
    </w:p>
    <w:p w:rsidR="00A46824" w:rsidRDefault="004E0044" w:rsidP="004E0044">
      <w:r w:rsidRPr="00A46824">
        <w:t xml:space="preserve">Most applications for </w:t>
      </w:r>
      <w:r w:rsidR="00A46824" w:rsidRPr="00A46824">
        <w:t>ASP.N</w:t>
      </w:r>
      <w:r w:rsidR="00A46824">
        <w:t>ET uses IIS (Internet Information Services) as an application server. The current version of IIS is IIS8 which was released alongside Windows 8 and Windows Server 2012 (</w:t>
      </w:r>
      <w:r w:rsidR="00A46824">
        <w:rPr>
          <w:color w:val="FF0000"/>
        </w:rPr>
        <w:t xml:space="preserve">TODO: </w:t>
      </w:r>
      <w:hyperlink r:id="rId27" w:history="1">
        <w:r w:rsidR="00A46824" w:rsidRPr="00973139">
          <w:rPr>
            <w:rStyle w:val="Hyperkobling"/>
          </w:rPr>
          <w:t>http://www.iis.net/learn/get-started/whats-new-in-iis-8/installing-iis-8-on-windows-server-2012</w:t>
        </w:r>
      </w:hyperlink>
      <w:r w:rsidR="00A46824">
        <w:t>). With it came support for the WebSockets protocol (</w:t>
      </w:r>
      <w:r w:rsidR="00A46824">
        <w:rPr>
          <w:color w:val="FF0000"/>
        </w:rPr>
        <w:t xml:space="preserve">TODO: </w:t>
      </w:r>
      <w:hyperlink r:id="rId28" w:history="1">
        <w:r w:rsidR="00A46824" w:rsidRPr="00973139">
          <w:rPr>
            <w:rStyle w:val="Hyperkobling"/>
          </w:rPr>
          <w:t>http://www.iis.net/learn/get-started/whats-new-in-iis-8/iis-80-websocket-protocol-support</w:t>
        </w:r>
      </w:hyperlink>
      <w:r w:rsidR="00A46824">
        <w:t>). IIS is free</w:t>
      </w:r>
      <w:r w:rsidR="00C16412">
        <w:t xml:space="preserve"> as it is a part of the operating system.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1"/>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47" w:name="_Toc382664950"/>
      <w:r>
        <w:rPr>
          <w:lang w:val="nb-NO"/>
        </w:rPr>
        <w:lastRenderedPageBreak/>
        <w:t>Java</w:t>
      </w:r>
      <w:bookmarkEnd w:id="47"/>
    </w:p>
    <w:p w:rsidR="00C16412" w:rsidRDefault="00C16412" w:rsidP="00C16412">
      <w:r w:rsidRPr="00C16412">
        <w:t>Java applications can run o</w:t>
      </w:r>
      <w:r>
        <w:t xml:space="preserve">n a number of different servers on any operating system. The most </w:t>
      </w:r>
      <w:r w:rsidR="00E72036">
        <w:t xml:space="preserve">common are Jetty, </w:t>
      </w:r>
      <w:proofErr w:type="spellStart"/>
      <w:r w:rsidR="00E72036">
        <w:t>JBoss</w:t>
      </w:r>
      <w:proofErr w:type="spellEnd"/>
      <w:r w:rsidR="00E72036">
        <w:t xml:space="preserve"> and</w:t>
      </w:r>
      <w:r w:rsidR="00977BB2">
        <w:t xml:space="preserve"> Tomcat.</w:t>
      </w:r>
    </w:p>
    <w:p w:rsidR="00977BB2" w:rsidRDefault="00977BB2" w:rsidP="00C16412">
      <w:r>
        <w:t>Jetty is an open source server hosted by the Eclipse foundation (</w:t>
      </w:r>
      <w:r>
        <w:rPr>
          <w:color w:val="FF0000"/>
        </w:rPr>
        <w:t xml:space="preserve">TODO: </w:t>
      </w:r>
      <w:hyperlink r:id="rId29" w:history="1">
        <w:r w:rsidRPr="00973139">
          <w:rPr>
            <w:rStyle w:val="Hyperkobling"/>
          </w:rPr>
          <w:t>http://www.eclipse.org/jetty/</w:t>
        </w:r>
      </w:hyperlink>
      <w:r>
        <w:t>). It is considered a very lightweight server, but it has support for a wide variety of features.</w:t>
      </w:r>
    </w:p>
    <w:p w:rsidR="00E72036" w:rsidRDefault="00977BB2" w:rsidP="00C16412">
      <w:proofErr w:type="spellStart"/>
      <w:r>
        <w:t>JBoss</w:t>
      </w:r>
      <w:proofErr w:type="spellEnd"/>
      <w:r>
        <w:t xml:space="preserve"> is</w:t>
      </w:r>
      <w:r w:rsidR="00E72036">
        <w:t xml:space="preserve"> a product suite that includes several server types. The </w:t>
      </w:r>
      <w:proofErr w:type="spellStart"/>
      <w:r w:rsidR="00E72036">
        <w:t>JBoss</w:t>
      </w:r>
      <w:proofErr w:type="spellEnd"/>
      <w:r w:rsidR="00E72036">
        <w:t xml:space="preserve"> application server and </w:t>
      </w:r>
      <w:proofErr w:type="spellStart"/>
      <w:r w:rsidR="00E72036">
        <w:t>Netty</w:t>
      </w:r>
      <w:proofErr w:type="spellEnd"/>
      <w:r w:rsidR="00E72036">
        <w:t xml:space="preserve"> are probably the most known. The latter is used as Play Framework’s internal web server (</w:t>
      </w:r>
      <w:r w:rsidR="00E72036">
        <w:rPr>
          <w:color w:val="FF0000"/>
        </w:rPr>
        <w:t>TODO: SO post</w:t>
      </w:r>
      <w:r w:rsidR="00E72036">
        <w:t>).</w:t>
      </w:r>
    </w:p>
    <w:p w:rsidR="00E72036" w:rsidRDefault="00E72036" w:rsidP="00C16412">
      <w:r>
        <w:t>Tomcat is an open source server from Apache (</w:t>
      </w:r>
      <w:r>
        <w:rPr>
          <w:color w:val="FF0000"/>
        </w:rPr>
        <w:t>TODO: tomcat.apache.com</w:t>
      </w:r>
      <w:r>
        <w:t>) made for Java applications. Another server from Apache, the Apache Web Server, is used by the Planet Framework as preferred deployment server (</w:t>
      </w:r>
      <w:r>
        <w:rPr>
          <w:color w:val="FF0000"/>
        </w:rPr>
        <w:t>TODO: deploying planet app</w:t>
      </w:r>
      <w:r>
        <w:t>).</w:t>
      </w:r>
    </w:p>
    <w:p w:rsidR="00792EAA" w:rsidRDefault="00792EAA" w:rsidP="00792EAA">
      <w:pPr>
        <w:pStyle w:val="Overskrift2"/>
        <w:rPr>
          <w:lang w:val="nb-NO"/>
        </w:rPr>
      </w:pPr>
      <w:bookmarkStart w:id="48" w:name="_Toc382664951"/>
      <w:r>
        <w:rPr>
          <w:lang w:val="nb-NO"/>
        </w:rPr>
        <w:t>JavaScript</w:t>
      </w:r>
      <w:bookmarkEnd w:id="48"/>
    </w:p>
    <w:p w:rsidR="004410F0" w:rsidRDefault="00E72036" w:rsidP="004410F0">
      <w:pPr>
        <w:jc w:val="left"/>
      </w:pPr>
      <w:r w:rsidRPr="00E72036">
        <w:t>Node.js</w:t>
      </w:r>
      <w:r w:rsidR="004410F0">
        <w:t xml:space="preserve"> (Node for short)</w:t>
      </w:r>
      <w:r w:rsidRPr="00E72036">
        <w:t xml:space="preserve">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4410F0">
        <w:rPr>
          <w:color w:val="FF0000"/>
        </w:rPr>
        <w:t>TODO: Nodejs.org</w:t>
      </w:r>
      <w:r w:rsidR="004410F0">
        <w:t>). A web server is a fast, scalable network application. In other words,</w:t>
      </w:r>
      <w:r>
        <w:t xml:space="preserve"> Node it</w:t>
      </w:r>
      <w:r w:rsidR="004410F0">
        <w:t>self isn’t a web server, but it provides a simple mechanism for writing one (</w:t>
      </w:r>
      <w:r w:rsidR="004410F0">
        <w:rPr>
          <w:color w:val="FF0000"/>
        </w:rPr>
        <w:t>TODO: beginner Node</w:t>
      </w:r>
      <w:r w:rsidR="004410F0">
        <w:t xml:space="preserve">). </w:t>
      </w:r>
    </w:p>
    <w:p w:rsidR="004410F0" w:rsidRDefault="004410F0" w:rsidP="004410F0">
      <w:pPr>
        <w:pStyle w:val="Overskrift2"/>
      </w:pPr>
      <w:bookmarkStart w:id="49" w:name="_Toc382664952"/>
      <w:r>
        <w:t>Writing your own</w:t>
      </w:r>
      <w:bookmarkEnd w:id="49"/>
    </w:p>
    <w:p w:rsidR="004410F0" w:rsidRDefault="004410F0" w:rsidP="004410F0">
      <w:r>
        <w:t>There is nothing wrong with building your own web server. In its simplest form it is just a main method with some mechanism for listening to incoming requests. The following example is from the “Getting Started” tutorial for Microsoft’s OWIN ().</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DE4FCD">
      <w:pPr>
        <w:pStyle w:val="Overskrift1"/>
        <w:numPr>
          <w:ilvl w:val="0"/>
          <w:numId w:val="0"/>
        </w:numPr>
        <w:ind w:left="709"/>
        <w:jc w:val="center"/>
        <w:rPr>
          <w:b w:val="0"/>
          <w:sz w:val="72"/>
          <w:szCs w:val="72"/>
          <w:u w:val="single"/>
          <w:lang w:val="en-US"/>
        </w:rPr>
      </w:pPr>
      <w:bookmarkStart w:id="50" w:name="_Toc382664953"/>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50"/>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51" w:name="_Toc382664954"/>
      <w:r w:rsidRPr="001F0BED">
        <w:rPr>
          <w:lang w:val="en-US"/>
        </w:rPr>
        <w:lastRenderedPageBreak/>
        <w:t>Methodology</w:t>
      </w:r>
      <w:bookmarkEnd w:id="51"/>
    </w:p>
    <w:p w:rsidR="00AE4AD8" w:rsidRPr="00BC0672" w:rsidRDefault="00AE4AD8" w:rsidP="00AE4AD8">
      <w:pPr>
        <w:rPr>
          <w:color w:val="FF0000"/>
        </w:rPr>
      </w:pPr>
      <w:r w:rsidRPr="00BC0672">
        <w:rPr>
          <w:color w:val="FF0000"/>
        </w:rPr>
        <w:t>TODO: What tense to write in??</w:t>
      </w:r>
      <w:r w:rsidRPr="00BC0672">
        <w:rPr>
          <w:color w:val="FF0000"/>
        </w:rPr>
        <w:br/>
        <w:t>TODO: Have a list over used technologies and reference that instead of footnotes everywhere?</w:t>
      </w:r>
    </w:p>
    <w:p w:rsidR="00AE4AD8" w:rsidRPr="00AE4AD8" w:rsidRDefault="00AE4AD8" w:rsidP="00AE4AD8">
      <w:r w:rsidRPr="00BC0672">
        <w:rPr>
          <w:color w:val="FF0000"/>
        </w:rPr>
        <w:t xml:space="preserve">TODO: Also write about the discussions I will have about http </w:t>
      </w:r>
      <w:proofErr w:type="spellStart"/>
      <w:r w:rsidRPr="00BC0672">
        <w:rPr>
          <w:color w:val="FF0000"/>
        </w:rPr>
        <w:t>vs</w:t>
      </w:r>
      <w:proofErr w:type="spellEnd"/>
      <w:r w:rsidRPr="00BC0672">
        <w:rPr>
          <w:color w:val="FF0000"/>
        </w:rPr>
        <w:t xml:space="preserve"> </w:t>
      </w:r>
      <w:proofErr w:type="spellStart"/>
      <w:r w:rsidRPr="00BC0672">
        <w:rPr>
          <w:color w:val="FF0000"/>
        </w:rPr>
        <w:t>ws</w:t>
      </w:r>
      <w:proofErr w:type="spellEnd"/>
      <w:r w:rsidRPr="00BC0672">
        <w:rPr>
          <w:color w:val="FF0000"/>
        </w:rPr>
        <w:t>?</w:t>
      </w:r>
    </w:p>
    <w:p w:rsidR="00582008" w:rsidRPr="005B2C70" w:rsidRDefault="00582008" w:rsidP="00582008">
      <w:r w:rsidRPr="005B2C70">
        <w:t xml:space="preserve">I will select and compare five different frameworks for </w:t>
      </w:r>
      <w:r w:rsidR="00DF7DD8">
        <w:t>real time</w:t>
      </w:r>
      <w:r w:rsidRPr="005B2C70">
        <w:t xml:space="preserve"> web application development. In this part of the thesis, the focus will be from a programmer’s perspective. I will therefore implement a simple web application, which is described in section (</w:t>
      </w:r>
      <w:r w:rsidRPr="005B2C70">
        <w:rPr>
          <w:color w:val="FF0000"/>
        </w:rPr>
        <w:t>TODO</w:t>
      </w:r>
      <w:r>
        <w:rPr>
          <w:color w:val="FF0000"/>
        </w:rPr>
        <w:t xml:space="preserve">: </w:t>
      </w:r>
      <w:proofErr w:type="spellStart"/>
      <w:r>
        <w:rPr>
          <w:color w:val="FF0000"/>
        </w:rPr>
        <w:t>crossref</w:t>
      </w:r>
      <w:proofErr w:type="spellEnd"/>
      <w:r w:rsidRPr="005B2C70">
        <w:t xml:space="preserve">). </w:t>
      </w:r>
    </w:p>
    <w:p w:rsidR="00582008" w:rsidRPr="005B2C70" w:rsidRDefault="00582008" w:rsidP="00582008">
      <w:r w:rsidRPr="005B2C70">
        <w:t xml:space="preserve">The selection of frameworks made in this part, will be the foundation for the second part, where each will undergo extensive load tests–comparing each framework’s performance (read more in </w:t>
      </w:r>
      <w:r w:rsidRPr="005B2C70">
        <w:rPr>
          <w:color w:val="FF0000"/>
        </w:rPr>
        <w:t>TODO: part 2</w:t>
      </w:r>
      <w:r w:rsidRPr="005B2C70">
        <w:t xml:space="preserve">). </w:t>
      </w:r>
    </w:p>
    <w:p w:rsidR="00582008" w:rsidRDefault="00582008" w:rsidP="000156A3">
      <w:pPr>
        <w:pStyle w:val="Overskrift2"/>
      </w:pPr>
      <w:bookmarkStart w:id="52" w:name="_Toc382664955"/>
      <w:r>
        <w:t>Selection criteria</w:t>
      </w:r>
      <w:bookmarkEnd w:id="52"/>
    </w:p>
    <w:p w:rsidR="00582008" w:rsidRDefault="00582008" w:rsidP="00582008">
      <w:r w:rsidRPr="005B2C70">
        <w:t>As described in section (</w:t>
      </w:r>
      <w:r w:rsidRPr="005B2C70">
        <w:rPr>
          <w:color w:val="FF0000"/>
        </w:rPr>
        <w:t>TODO: background</w:t>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Pr="005B2C70">
        <w:rPr>
          <w:color w:val="FF0000"/>
        </w:rPr>
        <w:t>TODO: reference type cross!</w:t>
      </w:r>
      <w:r w:rsidRPr="005B2C70">
        <w:t>).</w:t>
      </w:r>
    </w:p>
    <w:p w:rsidR="00582008" w:rsidRPr="00582008" w:rsidRDefault="00582008" w:rsidP="000156A3">
      <w:pPr>
        <w:pStyle w:val="Overskrift3"/>
      </w:pPr>
      <w:bookmarkStart w:id="53" w:name="_Toc382664956"/>
      <w:r w:rsidRPr="00582008">
        <w:t>WebSockets support</w:t>
      </w:r>
      <w:bookmarkEnd w:id="53"/>
    </w:p>
    <w:p w:rsidR="00582008" w:rsidRPr="005B2C70" w:rsidRDefault="00582008" w:rsidP="00582008">
      <w:r w:rsidRPr="005B2C70">
        <w:t>The framework must support WebSockets. Each framework will undergo load testing (</w:t>
      </w:r>
      <w:r w:rsidRPr="005B2C70">
        <w:rPr>
          <w:color w:val="FF0000"/>
        </w:rPr>
        <w:t>TODO: ref part 2</w:t>
      </w:r>
      <w:r w:rsidRPr="005B2C70">
        <w:t>) where the individual transport mechanisms will be compared as well as framework performance. In order to answer whether or not WebSockets is an improvement to HTTP (</w:t>
      </w:r>
      <w:r w:rsidRPr="005B2C70">
        <w:rPr>
          <w:color w:val="FF0000"/>
        </w:rPr>
        <w:t>TODO: Problem statement</w:t>
      </w:r>
      <w:r w:rsidRPr="005B2C70">
        <w:t>), it must be one of the framework’s possible transports.</w:t>
      </w:r>
    </w:p>
    <w:p w:rsidR="00582008" w:rsidRDefault="00582008" w:rsidP="000156A3">
      <w:pPr>
        <w:pStyle w:val="Overskrift3"/>
      </w:pPr>
      <w:bookmarkStart w:id="54" w:name="_Toc382664957"/>
      <w:r>
        <w:t>Fallback support</w:t>
      </w:r>
      <w:bookmarkEnd w:id="54"/>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55" w:name="_Toc382664958"/>
      <w:r>
        <w:t>Presentation</w:t>
      </w:r>
      <w:bookmarkEnd w:id="55"/>
    </w:p>
    <w:p w:rsidR="00582008" w:rsidRDefault="00582008" w:rsidP="00582008">
      <w:r w:rsidRPr="005B2C70">
        <w:t xml:space="preserve">The home page or </w:t>
      </w:r>
      <w:proofErr w:type="spellStart"/>
      <w:r w:rsidRPr="005B2C70">
        <w:t>GitHub</w:t>
      </w:r>
      <w:proofErr w:type="spellEnd"/>
      <w:r w:rsidRPr="005B2C70">
        <w:t xml:space="preserve">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56" w:name="_Toc382664959"/>
      <w:r>
        <w:t>Maturity</w:t>
      </w:r>
      <w:bookmarkEnd w:id="56"/>
    </w:p>
    <w:p w:rsidR="00582008" w:rsidRDefault="00582008" w:rsidP="00582008">
      <w:r>
        <w:t>Real-time applications has been around for many years (</w:t>
      </w:r>
      <w:r>
        <w:rPr>
          <w:color w:val="FF0000"/>
        </w:rPr>
        <w:t>TODO: Windows Live 1999</w:t>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57" w:name="_Toc382664960"/>
      <w:r>
        <w:lastRenderedPageBreak/>
        <w:t>Description of test application</w:t>
      </w:r>
      <w:bookmarkEnd w:id="57"/>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2"/>
      </w:r>
      <w:r w:rsidRPr="00A62236">
        <w:t xml:space="preserve">. </w:t>
      </w:r>
    </w:p>
    <w:p w:rsidR="00582008" w:rsidRPr="00A62236" w:rsidRDefault="00582008" w:rsidP="00796061">
      <w:pPr>
        <w:pStyle w:val="Listeavsnitt"/>
        <w:numPr>
          <w:ilvl w:val="0"/>
          <w:numId w:val="3"/>
        </w:numPr>
      </w:pPr>
      <w:proofErr w:type="spellStart"/>
      <w:r w:rsidRPr="00A62236">
        <w:t>MySql</w:t>
      </w:r>
      <w:proofErr w:type="spellEnd"/>
      <w:r w:rsidRPr="00A62236">
        <w:t xml:space="preserve">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58" w:name="_Toc382664961"/>
      <w:r>
        <w:t>Discussion of use cases</w:t>
      </w:r>
      <w:bookmarkEnd w:id="58"/>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Consequently, it will be the most decisive aspect when evaluating a framework.</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59" w:name="_Toc382664962"/>
      <w:r>
        <w:t>Evaluation</w:t>
      </w:r>
      <w:bookmarkEnd w:id="59"/>
    </w:p>
    <w:p w:rsidR="00582008" w:rsidRDefault="00582008" w:rsidP="00582008">
      <w:r>
        <w:t>Evaluating each framework will be done during and after the development of the test application described in section (</w:t>
      </w:r>
      <w:r>
        <w:rPr>
          <w:color w:val="FF0000"/>
        </w:rPr>
        <w:t>TODO</w:t>
      </w:r>
      <w:r>
        <w:t xml:space="preserve">). The evaluation will be from a programmers perspective, shedding light on how the framework is to work with rather than how it performs. In order to get a complete picture, this process will follow a preset list of </w:t>
      </w:r>
      <w:r>
        <w:lastRenderedPageBreak/>
        <w:t>criteria described below. The term “user experience” in the following subsections refers to a programmers experience.</w:t>
      </w:r>
    </w:p>
    <w:p w:rsidR="00582008" w:rsidRDefault="00582008" w:rsidP="000156A3">
      <w:pPr>
        <w:pStyle w:val="Overskrift3"/>
      </w:pPr>
      <w:bookmarkStart w:id="60" w:name="_Toc382664963"/>
      <w:r>
        <w:t>Documentation</w:t>
      </w:r>
      <w:bookmarkEnd w:id="60"/>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61" w:name="_Toc382664964"/>
      <w:r>
        <w:t>Maintainability</w:t>
      </w:r>
      <w:bookmarkEnd w:id="61"/>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w:t>
      </w:r>
      <w:r>
        <w:rPr>
          <w:color w:val="FF0000"/>
        </w:rPr>
        <w:t>TODO: write about testing terms in terminology</w:t>
      </w:r>
      <w:r>
        <w:t>).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62" w:name="_Toc382664965"/>
      <w:r>
        <w:t>Simplicity</w:t>
      </w:r>
      <w:bookmarkEnd w:id="62"/>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w:t>
      </w:r>
      <w:proofErr w:type="spellStart"/>
      <w:r>
        <w:t>deserialization</w:t>
      </w:r>
      <w:proofErr w:type="spellEnd"/>
      <w:r>
        <w:t xml:space="preserve"> of data is central in server/client communication, regardless of </w:t>
      </w:r>
      <w:r w:rsidR="00DF7DD8">
        <w:t>real time</w:t>
      </w:r>
      <w:r>
        <w:t xml:space="preserve"> or not. With JavaScript as the client language, the most common data exchange format is JSON (</w:t>
      </w:r>
      <w:r>
        <w:rPr>
          <w:color w:val="FF0000"/>
        </w:rPr>
        <w:t>TODO: JSON =</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one has to write complex or tiresome code just to send a message, the client handling can be as foolproof as it wants–it does not </w:t>
      </w:r>
      <w:r>
        <w:lastRenderedPageBreak/>
        <w:t>make the overall experience any better. I will therefore also look at what constructs are offered by the frameworks to send messages to clients.</w:t>
      </w:r>
    </w:p>
    <w:p w:rsidR="00582008" w:rsidRDefault="00582008" w:rsidP="000156A3">
      <w:pPr>
        <w:pStyle w:val="Overskrift3"/>
      </w:pPr>
      <w:bookmarkStart w:id="63" w:name="_Toc382664966"/>
      <w:r>
        <w:t>Browser support</w:t>
      </w:r>
      <w:bookmarkEnd w:id="63"/>
    </w:p>
    <w:p w:rsidR="00106D84" w:rsidRDefault="00582008" w:rsidP="00582008">
      <w:r>
        <w:t xml:space="preserve">This criteria is directly linked with what protocols a framework offers. WebSockets is not supported by older browsers, nor are some of the fallbacks. How a frameworks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3"/>
      </w:r>
      <w:r w:rsidR="00106D84">
        <w:t>. For most use cases, this is not a demand, but considering the work I will do in part 2 (</w:t>
      </w:r>
      <w:r w:rsidR="00106D84">
        <w:rPr>
          <w:color w:val="FF0000"/>
        </w:rPr>
        <w:t xml:space="preserve">TODO: </w:t>
      </w:r>
      <w:proofErr w:type="spellStart"/>
      <w:r w:rsidR="00106D84">
        <w:rPr>
          <w:color w:val="FF0000"/>
        </w:rPr>
        <w:t>crossref</w:t>
      </w:r>
      <w:proofErr w:type="spellEnd"/>
      <w:r w:rsidR="00106D84">
        <w:t>), it is important to me.</w:t>
      </w:r>
    </w:p>
    <w:p w:rsidR="00582008" w:rsidRDefault="00467FB6" w:rsidP="000156A3">
      <w:pPr>
        <w:pStyle w:val="Overskrift3"/>
      </w:pPr>
      <w:bookmarkStart w:id="64" w:name="_Toc382664967"/>
      <w:r>
        <w:t>Maturity</w:t>
      </w:r>
      <w:bookmarkEnd w:id="64"/>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65" w:name="_Toc382664968"/>
      <w:r>
        <w:t>Other criteria</w:t>
      </w:r>
      <w:bookmarkEnd w:id="65"/>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66" w:name="_Toc382664969"/>
      <w:r>
        <w:t>Limitations</w:t>
      </w:r>
      <w:bookmarkEnd w:id="66"/>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67" w:name="_Toc382664970"/>
      <w:r>
        <w:lastRenderedPageBreak/>
        <w:t>Cloud based solutions</w:t>
      </w:r>
      <w:bookmarkEnd w:id="67"/>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68" w:name="_Toc382664971"/>
      <w:r>
        <w:t>Rapid development</w:t>
      </w:r>
      <w:bookmarkEnd w:id="68"/>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 of this is the Java-framework “Atmosphere”</w:t>
      </w:r>
      <w:r>
        <w:rPr>
          <w:rStyle w:val="Fotnotereferanse"/>
        </w:rPr>
        <w:footnoteReference w:id="14"/>
      </w:r>
      <w:r>
        <w:t>.</w:t>
      </w:r>
    </w:p>
    <w:p w:rsidR="00AE4AD8" w:rsidRDefault="00AE4AD8" w:rsidP="00AE4AD8">
      <w:pPr>
        <w:pStyle w:val="Overskrift2"/>
      </w:pPr>
      <w:bookmarkStart w:id="69" w:name="_Toc382664972"/>
      <w:r>
        <w:t>Other choices</w:t>
      </w:r>
      <w:bookmarkEnd w:id="69"/>
    </w:p>
    <w:p w:rsidR="00AE4AD8" w:rsidRPr="00AE4AD8" w:rsidRDefault="00AE4AD8" w:rsidP="00AE4AD8">
      <w:r>
        <w:t>This section describes other choices related to this part of the project.</w:t>
      </w:r>
    </w:p>
    <w:p w:rsidR="00AE4AD8" w:rsidRDefault="00AE4AD8" w:rsidP="00AE4AD8">
      <w:pPr>
        <w:pStyle w:val="Overskrift3"/>
      </w:pPr>
      <w:bookmarkStart w:id="70" w:name="_Toc382664973"/>
      <w:r>
        <w:t>Common UI</w:t>
      </w:r>
      <w:bookmarkEnd w:id="70"/>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71" w:name="_Toc382664974"/>
      <w:r>
        <w:t>Choice of database engine</w:t>
      </w:r>
      <w:bookmarkEnd w:id="71"/>
    </w:p>
    <w:p w:rsidR="00DF5C7D" w:rsidRDefault="00DF5C7D" w:rsidP="00DF5C7D">
      <w:r>
        <w:t xml:space="preserve">What database the application use is not relevant for the real time aspects of it. Nonetheless, the application I will build has a database component. </w:t>
      </w:r>
      <w:r w:rsidR="00B70195">
        <w:t xml:space="preserve">To keep this as similar as possible, </w:t>
      </w:r>
      <w:proofErr w:type="spellStart"/>
      <w:r w:rsidR="00B70195">
        <w:t>MySql</w:t>
      </w:r>
      <w:proofErr w:type="spellEnd"/>
      <w:r w:rsidR="00B70195">
        <w:t xml:space="preserve"> will be used if it is supported.</w:t>
      </w:r>
      <w:r w:rsidR="00CB2092">
        <w:t xml:space="preserve"> If possible, all application will work against the same database.</w:t>
      </w:r>
    </w:p>
    <w:p w:rsidR="00CB2092" w:rsidRDefault="00CB2092" w:rsidP="00CB2092">
      <w:pPr>
        <w:pStyle w:val="Overskrift3"/>
      </w:pPr>
      <w:r>
        <w:t>Functional testing</w:t>
      </w:r>
    </w:p>
    <w:p w:rsidR="00CB2092" w:rsidRPr="00CB2092" w:rsidRDefault="00CB2092" w:rsidP="00CB2092">
      <w:r>
        <w:t xml:space="preserve">As each application will appear the same to a browser, I will use a common functional test case. This is possible as long as the user interface is similar and all frameworks use the same database table. The tests will use Selenium </w:t>
      </w:r>
      <w:proofErr w:type="spellStart"/>
      <w:r>
        <w:t>WebDriver</w:t>
      </w:r>
      <w:proofErr w:type="spellEnd"/>
      <w:r>
        <w:t xml:space="preserve"> to drive real browsers through a series of tests. Java will be used as implementation language for the tests.</w:t>
      </w:r>
    </w:p>
    <w:p w:rsidR="000D2B0D" w:rsidRDefault="000D2B0D" w:rsidP="000D2B0D">
      <w:pPr>
        <w:pStyle w:val="Overskrift2"/>
      </w:pPr>
      <w:bookmarkStart w:id="72" w:name="_Toc382664975"/>
      <w:r>
        <w:lastRenderedPageBreak/>
        <w:t>Selected frameworks</w:t>
      </w:r>
      <w:bookmarkEnd w:id="72"/>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 This section describes </w:t>
      </w:r>
      <w:r w:rsidR="000000BB">
        <w:t>why each of the five were selected</w:t>
      </w:r>
      <w:r w:rsidRPr="002D2C99">
        <w:t>.</w:t>
      </w:r>
    </w:p>
    <w:p w:rsidR="00840C8C" w:rsidRDefault="00840C8C" w:rsidP="00840C8C">
      <w:pPr>
        <w:pStyle w:val="Overskrift3"/>
      </w:pPr>
      <w:bookmarkStart w:id="73" w:name="_Toc382664976"/>
      <w:r>
        <w:t>Socket.IO</w:t>
      </w:r>
      <w:bookmarkEnd w:id="73"/>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t xml:space="preserve">Several libraries and frameworks exist for </w:t>
      </w:r>
      <w:r w:rsidR="00DF7DD8">
        <w:t>real time</w:t>
      </w:r>
      <w:r>
        <w:t xml:space="preserve"> with Node.js. (</w:t>
      </w:r>
      <w:r w:rsidRPr="006C7285">
        <w:rPr>
          <w:color w:val="FF0000"/>
        </w:rPr>
        <w:t xml:space="preserve">TODO: </w:t>
      </w:r>
      <w:proofErr w:type="spellStart"/>
      <w:r w:rsidRPr="006C7285">
        <w:rPr>
          <w:color w:val="FF0000"/>
        </w:rPr>
        <w:t>crossref</w:t>
      </w:r>
      <w:proofErr w:type="spellEnd"/>
      <w:r w:rsidRPr="006C7285">
        <w:rPr>
          <w:color w:val="FF0000"/>
        </w:rPr>
        <w:t xml:space="preserve"> background</w:t>
      </w:r>
      <w:r>
        <w:t xml:space="preserve">). Of these, Socket.IO stands out from the crowd. It seems to have the largest </w:t>
      </w:r>
      <w:proofErr w:type="spellStart"/>
      <w:r>
        <w:t>commnity</w:t>
      </w:r>
      <w:proofErr w:type="spellEnd"/>
      <w:r>
        <w:t>, and it gets a lot of attention. (</w:t>
      </w:r>
      <w:r w:rsidRPr="00A4131E">
        <w:rPr>
          <w:color w:val="FF0000"/>
        </w:rPr>
        <w:t>TODO: some videos perhaps?)</w:t>
      </w:r>
    </w:p>
    <w:p w:rsidR="005B742E" w:rsidRDefault="005B742E" w:rsidP="005B742E">
      <w:r>
        <w:t xml:space="preserve">Socket.IO has its own homepage that has some documentation. It is not a lot, but everything is presented in a orderly fashion. The project uses </w:t>
      </w:r>
      <w:proofErr w:type="spellStart"/>
      <w:r>
        <w:t>GitHub</w:t>
      </w:r>
      <w:proofErr w:type="spellEnd"/>
      <w:r>
        <w:t xml:space="preserve">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proofErr w:type="spellStart"/>
      <w:r>
        <w:t>compatability</w:t>
      </w:r>
      <w:proofErr w:type="spellEnd"/>
      <w:r>
        <w:t xml:space="preserve"> with all browsers. WebSockets is the preferred transport. If it is not supported, Socket.IO will fall back to one of the following </w:t>
      </w:r>
      <w:proofErr w:type="spellStart"/>
      <w:r>
        <w:t>tranports</w:t>
      </w:r>
      <w:proofErr w:type="spellEnd"/>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5"/>
      </w:r>
    </w:p>
    <w:p w:rsidR="005B742E" w:rsidRDefault="005B742E" w:rsidP="005B742E">
      <w:pPr>
        <w:pStyle w:val="Overskrift3"/>
      </w:pPr>
      <w:bookmarkStart w:id="74" w:name="_Toc382664977"/>
      <w:r>
        <w:t>Lightstreamer</w:t>
      </w:r>
      <w:bookmarkEnd w:id="74"/>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proofErr w:type="spellStart"/>
      <w:r>
        <w:lastRenderedPageBreak/>
        <w:t>Weswit</w:t>
      </w:r>
      <w:proofErr w:type="spellEnd"/>
      <w:r>
        <w:t xml:space="preserve">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 xml:space="preserve">Polling with WebSockets. </w:t>
      </w:r>
    </w:p>
    <w:p w:rsidR="005B742E" w:rsidRDefault="00164830" w:rsidP="005B742E">
      <w:r>
        <w:t xml:space="preserve">But before I delve into the testing of the framework itself, I need to make </w:t>
      </w:r>
      <w:r w:rsidR="006C375F">
        <w:t>a disclaimer</w:t>
      </w:r>
      <w:r>
        <w:t xml:space="preserve">. I have used the free license of Lightstreamer for the tests in this chapter.  The free license does not come with all </w:t>
      </w:r>
      <w:r w:rsidR="006C375F" w:rsidRPr="00E052A4">
        <w:t>features</w:t>
      </w:r>
      <w:r w:rsidR="006C375F">
        <w:t xml:space="preserve"> </w:t>
      </w:r>
      <w:r>
        <w:t>included</w:t>
      </w:r>
      <w:r w:rsidR="006C375F">
        <w:rPr>
          <w:rStyle w:val="Fotnotereferanse"/>
        </w:rPr>
        <w:footnoteReference w:id="16"/>
      </w:r>
      <w:r>
        <w:t>. In part 2 (</w:t>
      </w:r>
      <w:r w:rsidRPr="00164830">
        <w:rPr>
          <w:color w:val="FF0000"/>
        </w:rPr>
        <w:t xml:space="preserve">TODO: </w:t>
      </w:r>
      <w:proofErr w:type="spellStart"/>
      <w:r w:rsidRPr="00164830">
        <w:rPr>
          <w:color w:val="FF0000"/>
        </w:rPr>
        <w:t>crossref</w:t>
      </w:r>
      <w:proofErr w:type="spellEnd"/>
      <w:r>
        <w:t>), I used a full version of Lightstreamer.</w:t>
      </w:r>
    </w:p>
    <w:p w:rsidR="00A4131E" w:rsidRDefault="00A4131E" w:rsidP="00A4131E">
      <w:pPr>
        <w:pStyle w:val="Overskrift3"/>
      </w:pPr>
      <w:bookmarkStart w:id="75" w:name="_Toc382664978"/>
      <w:r>
        <w:t>Play Framework</w:t>
      </w:r>
      <w:bookmarkEnd w:id="75"/>
    </w:p>
    <w:p w:rsidR="00A4131E" w:rsidRDefault="00A4131E" w:rsidP="00A4131E">
      <w:r>
        <w:t xml:space="preserve">One of the questions I seek to answer is whether you need a framework at all to implement scalable </w:t>
      </w:r>
      <w:r w:rsidR="00DF7DD8">
        <w:t>real time</w:t>
      </w:r>
      <w:r>
        <w:t xml:space="preserve"> applications. (</w:t>
      </w:r>
      <w:r w:rsidRPr="00A4131E">
        <w:rPr>
          <w:color w:val="FF0000"/>
        </w:rPr>
        <w:t xml:space="preserve">TODO: </w:t>
      </w:r>
      <w:proofErr w:type="spellStart"/>
      <w:r w:rsidRPr="00A4131E">
        <w:rPr>
          <w:color w:val="FF0000"/>
        </w:rPr>
        <w:t>crossref</w:t>
      </w:r>
      <w:proofErr w:type="spellEnd"/>
      <w:r w:rsidRPr="00A4131E">
        <w:rPr>
          <w:color w:val="FF0000"/>
        </w:rPr>
        <w:t xml:space="preserve"> </w:t>
      </w:r>
      <w:proofErr w:type="spellStart"/>
      <w:r w:rsidRPr="00A4131E">
        <w:rPr>
          <w:color w:val="FF0000"/>
        </w:rPr>
        <w:t>prob</w:t>
      </w:r>
      <w:proofErr w:type="spellEnd"/>
      <w:r w:rsidRPr="00A4131E">
        <w:rPr>
          <w:color w:val="FF0000"/>
        </w:rPr>
        <w:t xml:space="preserve"> stat</w:t>
      </w:r>
      <w:r>
        <w:t xml:space="preserve">). Play offers some help in the matter, but not a lot. It is as close to working with bare metal </w:t>
      </w:r>
      <w:r w:rsidR="00DF7DD8">
        <w:t>real time</w:t>
      </w:r>
      <w:r>
        <w:t xml:space="preserve"> as you get.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7"/>
      </w:r>
      <w:r>
        <w:t>.</w:t>
      </w:r>
    </w:p>
    <w:p w:rsidR="00A4131E" w:rsidRDefault="00A4131E" w:rsidP="00A4131E">
      <w:r>
        <w:t xml:space="preserve">As a developer, you get two helper classes for </w:t>
      </w:r>
      <w:r w:rsidR="00DF7DD8">
        <w:t>real time</w:t>
      </w:r>
      <w:r>
        <w:t xml:space="preserve"> functionality. One for WebSockets (</w:t>
      </w:r>
      <w:r w:rsidRPr="00A4131E">
        <w:rPr>
          <w:color w:val="FF0000"/>
        </w:rPr>
        <w:t xml:space="preserve">TODO: WS </w:t>
      </w:r>
      <w:proofErr w:type="spellStart"/>
      <w:r w:rsidRPr="00A4131E">
        <w:rPr>
          <w:color w:val="FF0000"/>
        </w:rPr>
        <w:t>api</w:t>
      </w:r>
      <w:proofErr w:type="spellEnd"/>
      <w:r w:rsidRPr="00A4131E">
        <w:rPr>
          <w:color w:val="FF0000"/>
        </w:rPr>
        <w:t xml:space="preserve"> doc</w:t>
      </w:r>
      <w:r>
        <w:t xml:space="preserve">) and one for Comet (Http-streaming, </w:t>
      </w:r>
      <w:r w:rsidRPr="00A4131E">
        <w:rPr>
          <w:color w:val="FF0000"/>
        </w:rPr>
        <w:t>TODO: Comet API</w:t>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76" w:name="_Toc382664979"/>
      <w:r>
        <w:t>SignalR</w:t>
      </w:r>
      <w:bookmarkEnd w:id="76"/>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 (</w:t>
      </w:r>
      <w:r w:rsidRPr="006C7285">
        <w:rPr>
          <w:color w:val="FF0000"/>
        </w:rPr>
        <w:t>TODO: ref commit page</w:t>
      </w:r>
      <w:r>
        <w:t xml:space="preserve">). The fact that Microsoft supports the project is thus no surprise. </w:t>
      </w:r>
    </w:p>
    <w:p w:rsidR="009918F4" w:rsidRDefault="009918F4" w:rsidP="009918F4">
      <w:r>
        <w:lastRenderedPageBreak/>
        <w:t>SignalR builds on concepts that are familiar to .NET developers, like the use of IOC</w:t>
      </w:r>
      <w:r w:rsidR="00BA60DF">
        <w:t xml:space="preserve"> (Inversion of Control)</w:t>
      </w:r>
      <w:r>
        <w:t xml:space="preserve"> containers (</w:t>
      </w:r>
      <w:r w:rsidR="006C7285">
        <w:rPr>
          <w:color w:val="FF0000"/>
        </w:rPr>
        <w:t>TODO: source</w:t>
      </w:r>
      <w:r>
        <w:t xml:space="preserve">) and </w:t>
      </w:r>
      <w:proofErr w:type="spellStart"/>
      <w:r>
        <w:t>Nuget</w:t>
      </w:r>
      <w:proofErr w:type="spellEnd"/>
      <w:r>
        <w:t xml:space="preserve"> (</w:t>
      </w:r>
      <w:r w:rsidR="006C7285">
        <w:rPr>
          <w:color w:val="FF0000"/>
        </w:rPr>
        <w:t>TODO: source?</w:t>
      </w:r>
      <w:r>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9918F4" w:rsidP="00EF4907">
      <w:pPr>
        <w:pStyle w:val="Listeavsnitt"/>
        <w:numPr>
          <w:ilvl w:val="0"/>
          <w:numId w:val="24"/>
        </w:numPr>
      </w:pPr>
      <w:r>
        <w:t>Server Sent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77" w:name="_Toc382664980"/>
      <w:r>
        <w:t>Meteor</w:t>
      </w:r>
      <w:bookmarkEnd w:id="77"/>
    </w:p>
    <w:p w:rsidR="00584AE8" w:rsidRDefault="00584AE8" w:rsidP="00584AE8">
      <w:r>
        <w:t xml:space="preserve">Meteor is not a completed </w:t>
      </w:r>
      <w:proofErr w:type="spellStart"/>
      <w:r>
        <w:t>framwork</w:t>
      </w:r>
      <w:proofErr w:type="spellEnd"/>
      <w:r>
        <w:t>. Nor is it close to completion. Nonetheless, I have chosen to test it due to a number of reasons.</w:t>
      </w:r>
    </w:p>
    <w:p w:rsidR="00584AE8" w:rsidRDefault="00584AE8" w:rsidP="00584AE8">
      <w:r>
        <w:t xml:space="preserve">First of all, it is radically different from any other </w:t>
      </w:r>
      <w:proofErr w:type="spellStart"/>
      <w:r>
        <w:t>similiar</w:t>
      </w:r>
      <w:proofErr w:type="spellEnd"/>
      <w:r>
        <w:t xml:space="preserve"> framework. I uses JavaScript both on the client and server, which is possible through the use of Node. It is not a Node.js framework though. Meteor uses a Node.js </w:t>
      </w:r>
      <w:proofErr w:type="spellStart"/>
      <w:r>
        <w:t>conainer</w:t>
      </w:r>
      <w:proofErr w:type="spellEnd"/>
      <w:r>
        <w:t xml:space="preserve"> to run its server. (</w:t>
      </w:r>
      <w:r w:rsidRPr="00F8037D">
        <w:rPr>
          <w:color w:val="FF0000"/>
        </w:rPr>
        <w:t>TODO: source docs</w:t>
      </w:r>
      <w:r>
        <w:t>).</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w:t>
      </w:r>
      <w:proofErr w:type="spellStart"/>
      <w:r>
        <w:t>MongoDB</w:t>
      </w:r>
      <w:proofErr w:type="spellEnd"/>
      <w:r>
        <w:t xml:space="preserve"> is the only supported database, even though support for others is planned (</w:t>
      </w:r>
      <w:r w:rsidRPr="00F8037D">
        <w:rPr>
          <w:color w:val="FF0000"/>
        </w:rPr>
        <w:t>TODO: roadmap</w:t>
      </w:r>
      <w:r>
        <w:t xml:space="preserve">). I will implement the test application using </w:t>
      </w:r>
      <w:proofErr w:type="spellStart"/>
      <w:r>
        <w:t>MongoDB</w:t>
      </w:r>
      <w:proofErr w:type="spellEnd"/>
      <w:r>
        <w:t xml:space="preserve">. There exists an unofficial add-on that allows you to use </w:t>
      </w:r>
      <w:proofErr w:type="spellStart"/>
      <w:r>
        <w:t>MySql</w:t>
      </w:r>
      <w:proofErr w:type="spellEnd"/>
      <w:r>
        <w:t>, but I will not utilize this.</w:t>
      </w:r>
    </w:p>
    <w:p w:rsidR="008762D6" w:rsidRDefault="00584AE8" w:rsidP="00584AE8">
      <w:r>
        <w:t>Windows is currently not supported by Meteor. An unofficial fork</w:t>
      </w:r>
      <w:r w:rsidR="00F8037D">
        <w:rPr>
          <w:rStyle w:val="Fotnotereferanse"/>
        </w:rPr>
        <w:footnoteReference w:id="18"/>
      </w:r>
      <w:r w:rsidR="00F8037D" w:rsidRPr="00E052A4">
        <w:t xml:space="preserve"> </w:t>
      </w:r>
      <w:r>
        <w:t>of the project exists for Windows</w:t>
      </w:r>
      <w:r w:rsidR="00A52C7F">
        <w:t xml:space="preserve"> (</w:t>
      </w:r>
      <w:r w:rsidR="00A52C7F">
        <w:rPr>
          <w:color w:val="FF0000"/>
        </w:rPr>
        <w:t xml:space="preserve">TODO: </w:t>
      </w:r>
      <w:proofErr w:type="spellStart"/>
      <w:r w:rsidR="00A52C7F">
        <w:rPr>
          <w:color w:val="FF0000"/>
        </w:rPr>
        <w:t>win.meteor</w:t>
      </w:r>
      <w:proofErr w:type="spellEnd"/>
      <w:r w:rsidR="00A52C7F">
        <w:t>)</w:t>
      </w:r>
      <w:r>
        <w:t>. I will use this fork for my test. The only real difference is t</w:t>
      </w:r>
      <w:r w:rsidR="00A52C7F">
        <w:t>he command line tool that has to</w:t>
      </w:r>
      <w:r>
        <w:t xml:space="preserve"> be compatible with the Windows command line. All source code remains the same (</w:t>
      </w:r>
      <w:r w:rsidRPr="00F8037D">
        <w:rPr>
          <w:color w:val="FF0000"/>
        </w:rPr>
        <w:t>TODO: link repo</w:t>
      </w:r>
      <w:r>
        <w:t>).</w:t>
      </w:r>
    </w:p>
    <w:p w:rsidR="00584AE8" w:rsidRDefault="00584AE8" w:rsidP="00584AE8">
      <w:r>
        <w:lastRenderedPageBreak/>
        <w:t xml:space="preserve">Meteor uses </w:t>
      </w:r>
      <w:proofErr w:type="spellStart"/>
      <w:r>
        <w:t>SockJS</w:t>
      </w:r>
      <w:proofErr w:type="spellEnd"/>
      <w:r>
        <w:t xml:space="preserve"> (</w:t>
      </w:r>
      <w:r w:rsidRPr="00F8037D">
        <w:rPr>
          <w:color w:val="FF0000"/>
        </w:rPr>
        <w:t xml:space="preserve">TODO: </w:t>
      </w:r>
      <w:proofErr w:type="spellStart"/>
      <w:r w:rsidRPr="00F8037D">
        <w:rPr>
          <w:color w:val="FF0000"/>
        </w:rPr>
        <w:t>git</w:t>
      </w:r>
      <w:proofErr w:type="spellEnd"/>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 (</w:t>
      </w:r>
      <w:r w:rsidRPr="00F8037D">
        <w:rPr>
          <w:color w:val="FF0000"/>
        </w:rPr>
        <w:t xml:space="preserve">TODO: </w:t>
      </w:r>
      <w:proofErr w:type="spellStart"/>
      <w:r w:rsidRPr="00F8037D">
        <w:rPr>
          <w:color w:val="FF0000"/>
        </w:rPr>
        <w:t>git</w:t>
      </w:r>
      <w:proofErr w:type="spellEnd"/>
      <w:r w:rsidRPr="00F8037D">
        <w:rPr>
          <w:color w:val="FF0000"/>
        </w:rPr>
        <w:t xml:space="preserve"> client</w:t>
      </w:r>
      <w:r>
        <w:t>):</w:t>
      </w:r>
    </w:p>
    <w:p w:rsidR="00584AE8" w:rsidRDefault="00584AE8" w:rsidP="00EF4907">
      <w:pPr>
        <w:pStyle w:val="Listeavsnitt"/>
        <w:numPr>
          <w:ilvl w:val="0"/>
          <w:numId w:val="25"/>
        </w:numPr>
      </w:pPr>
      <w:r>
        <w:t>Server Sent Event (Opera only)</w:t>
      </w:r>
    </w:p>
    <w:p w:rsidR="00584AE8" w:rsidRDefault="00584AE8" w:rsidP="00EF4907">
      <w:pPr>
        <w:pStyle w:val="Listeavsnitt"/>
        <w:numPr>
          <w:ilvl w:val="0"/>
          <w:numId w:val="25"/>
        </w:numPr>
      </w:pPr>
      <w:r>
        <w:t>Http-streaming (</w:t>
      </w:r>
      <w:proofErr w:type="spellStart"/>
      <w:r>
        <w:t>iFrame</w:t>
      </w:r>
      <w:proofErr w:type="spellEnd"/>
      <w:r>
        <w:t xml:space="preserve"> or XHR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78" w:name="_Toc382664981"/>
      <w:r w:rsidRPr="00CE037D">
        <w:rPr>
          <w:lang w:val="en-US"/>
        </w:rPr>
        <w:t>Results</w:t>
      </w:r>
      <w:bookmarkEnd w:id="78"/>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describe details from the development process based on the criteria described in chapter (</w:t>
      </w:r>
      <w:r w:rsidR="003238E5" w:rsidRPr="00BE729E">
        <w:rPr>
          <w:color w:val="FF0000"/>
        </w:rPr>
        <w:t>TODO</w:t>
      </w:r>
      <w:r w:rsidR="003238E5">
        <w:t>).</w:t>
      </w:r>
    </w:p>
    <w:p w:rsidR="00BF63BA" w:rsidRDefault="00BF63BA" w:rsidP="00BF63BA">
      <w:pPr>
        <w:pStyle w:val="Overskrift2"/>
      </w:pPr>
      <w:bookmarkStart w:id="79" w:name="_Toc382664982"/>
      <w:r>
        <w:t>Socket.IO</w:t>
      </w:r>
      <w:bookmarkEnd w:id="79"/>
    </w:p>
    <w:p w:rsidR="00BE729E" w:rsidRPr="00BE729E" w:rsidRDefault="00BE729E" w:rsidP="00BE729E">
      <w:r w:rsidRPr="00BE729E">
        <w:t>As most examples with Socket.IO shows it in conjunction with Express, I used this in my test application. Express is a web application framework (</w:t>
      </w:r>
      <w:r w:rsidRPr="00BE729E">
        <w:rPr>
          <w:color w:val="FF0000"/>
        </w:rPr>
        <w:t>TODO: source</w:t>
      </w:r>
      <w:r w:rsidRPr="00BE729E">
        <w:t>). The only aspects of the application that uses Express is the server itself, as well as serving static files. The Socket.IO application makes use of the common user interface described in section (</w:t>
      </w:r>
      <w:r w:rsidRPr="00BE729E">
        <w:rPr>
          <w:color w:val="FF0000"/>
        </w:rPr>
        <w:t>TODO</w:t>
      </w:r>
      <w:r w:rsidR="003238E5">
        <w:t>).</w:t>
      </w:r>
    </w:p>
    <w:p w:rsidR="008360F0" w:rsidRDefault="008360F0" w:rsidP="008360F0">
      <w:pPr>
        <w:pStyle w:val="Overskrift3"/>
      </w:pPr>
      <w:bookmarkStart w:id="80" w:name="_Toc382664983"/>
      <w:r>
        <w:t>Documentation</w:t>
      </w:r>
      <w:bookmarkEnd w:id="80"/>
    </w:p>
    <w:p w:rsidR="00855D50" w:rsidRDefault="00855D50" w:rsidP="00855D50">
      <w:r>
        <w:t>With Node.js already installed, downloading and installing Socket.IO into a project is simple. One simple command is all you need: “</w:t>
      </w:r>
      <w:proofErr w:type="spellStart"/>
      <w:r>
        <w:t>npm</w:t>
      </w:r>
      <w:proofErr w:type="spellEnd"/>
      <w:r>
        <w:t xml:space="preserve"> install socket.io”. It goes without saying that you need to have Node.js installed, but I think there should have been a link to where you can get it nonetheless.</w:t>
      </w:r>
    </w:p>
    <w:p w:rsidR="00855D50" w:rsidRDefault="00855D50" w:rsidP="00855D50">
      <w:r>
        <w:t xml:space="preserve">Documentation is not something Socket.IO has a lot of. Considering the size of the library though, this is not </w:t>
      </w:r>
      <w:proofErr w:type="spellStart"/>
      <w:r>
        <w:t>surpricing</w:t>
      </w:r>
      <w:proofErr w:type="spellEnd"/>
      <w:r>
        <w:t>. What it has covers everything in enough detail. Diligent use of examples, makes it easy to read and understand.</w:t>
      </w:r>
    </w:p>
    <w:p w:rsidR="00855D50" w:rsidRDefault="00855D50" w:rsidP="00855D50">
      <w:r>
        <w:t xml:space="preserve">The structure isn't perfect. Some pieces reside in the readme (on </w:t>
      </w:r>
      <w:proofErr w:type="spellStart"/>
      <w:r>
        <w:t>GitHub</w:t>
      </w:r>
      <w:proofErr w:type="spellEnd"/>
      <w:r>
        <w:t xml:space="preserve">, </w:t>
      </w:r>
      <w:r w:rsidRPr="00855D50">
        <w:rPr>
          <w:color w:val="FF0000"/>
        </w:rPr>
        <w:t>TODO: link</w:t>
      </w:r>
      <w:r>
        <w:t>), while you find other pieces in the wiki.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lastRenderedPageBreak/>
        <w:t xml:space="preserve">All the examples are very small, which is good for readability. I missed some larger examples though. Something with more than one html file and a little more complex functionality, would have been </w:t>
      </w:r>
      <w:proofErr w:type="spellStart"/>
      <w:r>
        <w:t>benefitial</w:t>
      </w:r>
      <w:proofErr w:type="spellEnd"/>
      <w:r>
        <w:t>.</w:t>
      </w:r>
    </w:p>
    <w:p w:rsidR="006F1E1A" w:rsidRDefault="006F1E1A" w:rsidP="006F1E1A">
      <w:pPr>
        <w:pStyle w:val="Overskrift3"/>
      </w:pPr>
      <w:bookmarkStart w:id="81" w:name="_Toc382664984"/>
      <w:r>
        <w:t>Simplicity</w:t>
      </w:r>
      <w:bookmarkEnd w:id="81"/>
    </w:p>
    <w:p w:rsidR="004411A5" w:rsidRDefault="004411A5" w:rsidP="004411A5">
      <w:r>
        <w:t>In the spirit of Node</w:t>
      </w:r>
      <w:r>
        <w:rPr>
          <w:rStyle w:val="Fotnotereferanse"/>
        </w:rPr>
        <w:footnoteReference w:id="19"/>
      </w:r>
      <w:r>
        <w:t>, Socket.IO is nimble and lightweight. Classical web application elements include authorization and session management. Both of these can be tricky to handle with real-time frameworks, but Socket.IO provides some simple mechanisms (</w:t>
      </w:r>
      <w:r w:rsidRPr="004411A5">
        <w:rPr>
          <w:color w:val="FF0000"/>
        </w:rPr>
        <w:t>TODO: source wiki</w:t>
      </w:r>
      <w:r>
        <w:t>). It is actually oblivious to sessions, leaving it up to the server library you use to handle this (</w:t>
      </w:r>
      <w:r w:rsidRPr="004411A5">
        <w:rPr>
          <w:color w:val="FF0000"/>
        </w:rPr>
        <w:t>TODO: session</w:t>
      </w:r>
      <w:r>
        <w:rPr>
          <w:color w:val="FF0000"/>
        </w:rPr>
        <w:t>s with express</w:t>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 (</w:t>
      </w:r>
      <w:r w:rsidRPr="004411A5">
        <w:rPr>
          <w:color w:val="FF0000"/>
        </w:rPr>
        <w:t>TODO: source</w:t>
      </w:r>
      <w:r>
        <w:rPr>
          <w:color w:val="FF0000"/>
        </w:rPr>
        <w:t xml:space="preserve"> wiki</w:t>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0"/>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Pr="00E16E94">
        <w:rPr>
          <w:color w:val="FF0000"/>
        </w:rPr>
        <w:t>TODO: example</w:t>
      </w:r>
      <w:r>
        <w:t xml:space="preserve">).  </w:t>
      </w:r>
    </w:p>
    <w:p w:rsidR="008463DE" w:rsidRDefault="008463DE" w:rsidP="008463DE">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E16E94" w:rsidRDefault="00E16E94" w:rsidP="00E16E94">
      <w:r>
        <w:t>You have to be cautious about sending Date objects though. A common problem with JSON (TODO: source), is that Date objects don't deserialize too well.</w:t>
      </w:r>
    </w:p>
    <w:p w:rsidR="00E16E94" w:rsidRDefault="00E16E94" w:rsidP="00E16E94">
      <w:r>
        <w:t>Another nice feature is that you don't need to relate to the concept of a client. Instead, you deal with either one or multiple sockets (</w:t>
      </w:r>
      <w:r w:rsidRPr="00E16E94">
        <w:rPr>
          <w:color w:val="FF0000"/>
        </w:rPr>
        <w:t>TODO: example</w:t>
      </w:r>
      <w:r>
        <w:t>).  .</w:t>
      </w:r>
    </w:p>
    <w:p w:rsidR="008927C3" w:rsidRDefault="008927C3" w:rsidP="008927C3">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82" w:name="_Toc382664985"/>
      <w:r>
        <w:t>Maintainability</w:t>
      </w:r>
      <w:bookmarkEnd w:id="8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proofErr w:type="spellStart"/>
      <w:r>
        <w:t>conseals</w:t>
      </w:r>
      <w:proofErr w:type="spellEnd"/>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 (</w:t>
      </w:r>
      <w:r w:rsidRPr="006319A7">
        <w:rPr>
          <w:color w:val="FF0000"/>
        </w:rPr>
        <w:t>TODO: example</w:t>
      </w:r>
      <w:r>
        <w:t>). Then you can write tests for this module in separation, as it does not know that it is an event that calls it.</w:t>
      </w:r>
    </w:p>
    <w:p w:rsidR="008927C3" w:rsidRDefault="008927C3" w:rsidP="008927C3">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without too much complications. (</w:t>
      </w:r>
      <w:r w:rsidRPr="006319A7">
        <w:rPr>
          <w:color w:val="FF0000"/>
        </w:rPr>
        <w:t>TODO: example</w:t>
      </w:r>
      <w:r>
        <w:t xml:space="preserve">). This method can also be used for unit testing purposes by injecting mocks and stubs into the module with the </w:t>
      </w:r>
      <w:r>
        <w:lastRenderedPageBreak/>
        <w:t>Socket.IO logic. In its essence, it will still be an integration test since you have to start the server, but at least you get to test it in isolation.</w:t>
      </w:r>
    </w:p>
    <w:p w:rsidR="006319A7" w:rsidRDefault="006319A7" w:rsidP="006319A7">
      <w:r>
        <w:rPr>
          <w:noProof/>
          <w:lang w:val="nb-NO" w:eastAsia="nb-NO"/>
        </w:rPr>
        <w:drawing>
          <wp:inline distT="0" distB="0" distL="0" distR="0">
            <wp:extent cx="5759450"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450" cy="3408045"/>
                    </a:xfrm>
                    <a:prstGeom prst="rect">
                      <a:avLst/>
                    </a:prstGeom>
                  </pic:spPr>
                </pic:pic>
              </a:graphicData>
            </a:graphic>
          </wp:inline>
        </w:drawing>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83" w:name="_Toc382664986"/>
      <w:r>
        <w:t>Browser support</w:t>
      </w:r>
      <w:bookmarkEnd w:id="83"/>
    </w:p>
    <w:p w:rsidR="009F1443" w:rsidRPr="009F1443" w:rsidRDefault="009F1443" w:rsidP="009F1443">
      <w:r>
        <w:t>As promised, the library supports all major browsers with no quirks. Transport mechanism is selected automatically during the handshake process of a connection. However, it states that it supports HTTP-streaming, but this is no longer the case (</w:t>
      </w:r>
      <w:r>
        <w:rPr>
          <w:color w:val="FF0000"/>
        </w:rPr>
        <w:t>TODO: source</w:t>
      </w:r>
      <w:r>
        <w:t>).</w:t>
      </w:r>
    </w:p>
    <w:p w:rsidR="00633986" w:rsidRDefault="00633986" w:rsidP="00633986">
      <w:pPr>
        <w:pStyle w:val="Overskrift3"/>
      </w:pPr>
      <w:bookmarkStart w:id="84" w:name="_Toc382664987"/>
      <w:r>
        <w:t>Maturity</w:t>
      </w:r>
      <w:bookmarkEnd w:id="84"/>
    </w:p>
    <w:p w:rsidR="00833A06" w:rsidRDefault="00833A06" w:rsidP="00833A06">
      <w:r>
        <w:t>As mentioned before (</w:t>
      </w:r>
      <w:r w:rsidRPr="00CF668E">
        <w:rPr>
          <w:color w:val="FF0000"/>
        </w:rPr>
        <w:t xml:space="preserve">TODO: </w:t>
      </w:r>
      <w:proofErr w:type="spellStart"/>
      <w:r w:rsidRPr="00CF668E">
        <w:rPr>
          <w:color w:val="FF0000"/>
        </w:rPr>
        <w:t>crossref</w:t>
      </w:r>
      <w:proofErr w:type="spellEnd"/>
      <w:r w:rsidRPr="00CF668E">
        <w:rPr>
          <w:color w:val="FF0000"/>
        </w:rPr>
        <w:t xml:space="preserve"> 6.1.1</w:t>
      </w:r>
      <w:r>
        <w:t xml:space="preserve">), Socket.IO has not reached version 1.0 yet. </w:t>
      </w:r>
      <w:proofErr w:type="spellStart"/>
      <w:r>
        <w:t>GitHub</w:t>
      </w:r>
      <w:proofErr w:type="spellEnd"/>
      <w:r>
        <w:t xml:space="preserve"> claims that 1.0 is the "upcoming" release, which has been the case for over a year. Commits to the repository has been varying and it had a long dead period. This dead period seems to coincide with another project from the same people, Engine.IO. (</w:t>
      </w:r>
      <w:r w:rsidRPr="00CF668E">
        <w:rPr>
          <w:color w:val="FF0000"/>
        </w:rPr>
        <w:t>TODO: commit pages</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proofErr w:type="spellStart"/>
      <w:r>
        <w:t>completly</w:t>
      </w:r>
      <w:proofErr w:type="spellEnd"/>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85" w:name="_Toc382664988"/>
      <w:r>
        <w:t>Lightstreamer</w:t>
      </w:r>
      <w:bookmarkEnd w:id="85"/>
    </w:p>
    <w:p w:rsidR="00CD62A1" w:rsidRPr="00CD62A1" w:rsidRDefault="00CD62A1" w:rsidP="00CD62A1">
      <w:r w:rsidRPr="00CD62A1">
        <w:t>For the test application I used the free license Lightstreamer offers</w:t>
      </w:r>
      <w:r>
        <w:t xml:space="preserve"> (</w:t>
      </w:r>
      <w:r>
        <w:rPr>
          <w:color w:val="FF0000"/>
        </w:rPr>
        <w:t>TODO: licensing</w:t>
      </w:r>
      <w:r>
        <w:t>)</w:t>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 in the following sections. This application does not make use of the common user interface described in section (</w:t>
      </w:r>
      <w:r w:rsidRPr="00CD62A1">
        <w:rPr>
          <w:color w:val="FF0000"/>
        </w:rPr>
        <w:t>TODO</w:t>
      </w:r>
      <w:r w:rsidRPr="00CD62A1">
        <w:t>)</w:t>
      </w:r>
      <w:r>
        <w:t>.</w:t>
      </w:r>
    </w:p>
    <w:p w:rsidR="008927C3" w:rsidRDefault="007D7E69" w:rsidP="007D7E69">
      <w:pPr>
        <w:pStyle w:val="Overskrift3"/>
      </w:pPr>
      <w:bookmarkStart w:id="86" w:name="_Toc382664989"/>
      <w:r>
        <w:t>Documentation</w:t>
      </w:r>
      <w:bookmarkEnd w:id="86"/>
    </w:p>
    <w:p w:rsidR="003146E2" w:rsidRDefault="003146E2" w:rsidP="003146E2">
      <w:r>
        <w:t>Getting started with Lightstreamer is a simple and well documented process (</w:t>
      </w:r>
      <w:r w:rsidRPr="00D127A9">
        <w:rPr>
          <w:color w:val="FF0000"/>
        </w:rPr>
        <w:t>TODO: ref docs</w:t>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t>
      </w:r>
      <w:proofErr w:type="spellStart"/>
      <w:r w:rsidR="00D127A9">
        <w:t>Weswit</w:t>
      </w:r>
      <w:proofErr w:type="spellEnd"/>
      <w:r w:rsidR="00D127A9">
        <w:t xml:space="preserve"> (</w:t>
      </w:r>
      <w:r w:rsidR="00D127A9" w:rsidRPr="00D127A9">
        <w:rPr>
          <w:color w:val="FF0000"/>
        </w:rPr>
        <w:t>TODO: mentione</w:t>
      </w:r>
      <w:r w:rsidR="00D127A9">
        <w:rPr>
          <w:color w:val="FF0000"/>
        </w:rPr>
        <w:t>d in section..</w:t>
      </w:r>
      <w:r>
        <w:t>) 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1"/>
      </w:r>
      <w:r w:rsidR="00D127A9">
        <w:t>.</w:t>
      </w:r>
      <w:r>
        <w:t xml:space="preserve"> I didn't get a good sense of what the difference between these were before I found a forum post that explained it. (</w:t>
      </w:r>
      <w:r w:rsidRPr="00D127A9">
        <w:rPr>
          <w:color w:val="FF0000"/>
        </w:rPr>
        <w:t>TODO: forum post</w:t>
      </w:r>
      <w:r>
        <w:t>).</w:t>
      </w:r>
    </w:p>
    <w:p w:rsidR="003146E2" w:rsidRPr="003146E2" w:rsidRDefault="003146E2" w:rsidP="003146E2">
      <w:r>
        <w:t>Another shortcoming is the almost complete lack of tutorials - only one exist. (</w:t>
      </w:r>
      <w:r w:rsidRPr="00D127A9">
        <w:rPr>
          <w:color w:val="FF0000"/>
        </w:rPr>
        <w:t>TODO: tutorial</w:t>
      </w:r>
      <w:r>
        <w:t>). That would have been ok if the samples were well documented and written, but this isn't so. Many samples accompany (</w:t>
      </w:r>
      <w:r w:rsidRPr="00D127A9">
        <w:rPr>
          <w:color w:val="FF0000"/>
        </w:rPr>
        <w:t>TODO: figure</w:t>
      </w:r>
      <w:r>
        <w:t xml:space="preserve">) the framework, and these </w:t>
      </w:r>
      <w:r>
        <w:lastRenderedPageBreak/>
        <w:t>illustrate different uses. Understanding them at a conceptual level is easy enough, but when you start digging into the code, trouble starts.</w:t>
      </w:r>
    </w:p>
    <w:p w:rsidR="00060C69" w:rsidRDefault="00060C69" w:rsidP="00060C69">
      <w:r>
        <w:rPr>
          <w:noProof/>
          <w:lang w:val="nb-NO" w:eastAsia="nb-NO"/>
        </w:rPr>
        <w:drawing>
          <wp:inline distT="0" distB="0" distL="0" distR="0">
            <wp:extent cx="5759450"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5759450" cy="3295918"/>
                    </a:xfrm>
                    <a:prstGeom prst="rect">
                      <a:avLst/>
                    </a:prstGeom>
                  </pic:spPr>
                </pic:pic>
              </a:graphicData>
            </a:graphic>
          </wp:inline>
        </w:drawing>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146E2" w:rsidP="003146E2">
      <w:proofErr w:type="spellStart"/>
      <w:r>
        <w:t>Lighstreamer's</w:t>
      </w:r>
      <w:proofErr w:type="spellEnd"/>
      <w:r>
        <w:t xml:space="preserve"> server comes with a large config</w:t>
      </w:r>
      <w:r w:rsidR="00CD62A1">
        <w:t>uration</w:t>
      </w:r>
      <w:r>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87" w:name="_Toc382664990"/>
      <w:r>
        <w:t>Simplicity</w:t>
      </w:r>
      <w:bookmarkEnd w:id="87"/>
    </w:p>
    <w:p w:rsidR="00A36CFD" w:rsidRPr="00A36CFD" w:rsidRDefault="00A36CFD" w:rsidP="00A36CFD">
      <w:r w:rsidRPr="00A36CFD">
        <w:t>Compared to the other libraries and frameworks in this thesis, Lightstreamer is huge. It even feels larger than Play and Meteor (</w:t>
      </w:r>
      <w:r w:rsidRPr="00A36CFD">
        <w:rPr>
          <w:color w:val="FF0000"/>
        </w:rPr>
        <w:t xml:space="preserve">TODO: double </w:t>
      </w:r>
      <w:proofErr w:type="spellStart"/>
      <w:r w:rsidRPr="00A36CFD">
        <w:rPr>
          <w:color w:val="FF0000"/>
        </w:rPr>
        <w:t>crossref</w:t>
      </w:r>
      <w:proofErr w:type="spellEnd"/>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Pr="00A36CFD">
        <w:rPr>
          <w:color w:val="FF0000"/>
        </w:rPr>
        <w:t>TODO: figure</w:t>
      </w:r>
      <w:r w:rsidRPr="00A36CFD">
        <w:t>).</w:t>
      </w:r>
    </w:p>
    <w:p w:rsidR="00060C69" w:rsidRDefault="00060C69" w:rsidP="00060C69">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w:t>
      </w:r>
      <w:proofErr w:type="spellStart"/>
      <w:r w:rsidRPr="00A36CFD">
        <w:t>QoS</w:t>
      </w:r>
      <w:proofErr w:type="spellEnd"/>
      <w:r w:rsidRPr="00A36CFD">
        <w:t>). (</w:t>
      </w:r>
      <w:r w:rsidRPr="00A36CFD">
        <w:rPr>
          <w:color w:val="FF0000"/>
        </w:rPr>
        <w:t>TODO: ref general concepts</w:t>
      </w:r>
      <w:r w:rsidRPr="00A36CFD">
        <w:t>). This is a nice separation of concerns, but it also introduces some complexity. There has to be some form of connection between the adapters, meaning that they either have to depend on each other, or have some common dependency. (</w:t>
      </w:r>
      <w:r w:rsidRPr="00A36CFD">
        <w:rPr>
          <w:color w:val="FF0000"/>
        </w:rPr>
        <w:t>TODO: figure</w:t>
      </w:r>
      <w:r w:rsidRPr="00A36CFD">
        <w:t>).</w:t>
      </w:r>
    </w:p>
    <w:p w:rsidR="00465A25" w:rsidRDefault="00465A25" w:rsidP="00A36CFD">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A36CFD" w:rsidRDefault="00A36CFD" w:rsidP="00A36CFD">
      <w:r>
        <w:t xml:space="preserve">Lightstreamer uses an application model that resembles a Service Oriented </w:t>
      </w:r>
      <w:proofErr w:type="spellStart"/>
      <w:r>
        <w:t>Architechture</w:t>
      </w:r>
      <w:proofErr w:type="spellEnd"/>
      <w:r>
        <w:t xml:space="preserve"> (SOA). More specifically, it uses a publish/subscribe model. It doesn't follow all SOA principles though (</w:t>
      </w:r>
      <w:r w:rsidRPr="00A36CFD">
        <w:rPr>
          <w:color w:val="FF0000"/>
        </w:rPr>
        <w:t>TODO: source</w:t>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DOM client side. </w:t>
      </w:r>
      <w:r w:rsidRPr="00A36CFD">
        <w:rPr>
          <w:color w:val="FF0000"/>
        </w:rPr>
        <w:t>(TODO: figure</w:t>
      </w:r>
      <w:r>
        <w:t>).</w:t>
      </w:r>
    </w:p>
    <w:p w:rsidR="00434ADE" w:rsidRDefault="00434ADE" w:rsidP="00434ADE">
      <w:r>
        <w:rPr>
          <w:noProof/>
          <w:lang w:val="nb-NO" w:eastAsia="nb-NO"/>
        </w:rPr>
        <w:lastRenderedPageBreak/>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A36CFD" w:rsidRDefault="00A36CFD" w:rsidP="00434ADE">
      <w:r w:rsidRPr="00A36CFD">
        <w:t xml:space="preserve">One can work around this by using a "message" DOM element with only one field. If this field receives updates in JSON format, you can mimic an event driver </w:t>
      </w:r>
      <w:proofErr w:type="spellStart"/>
      <w:r w:rsidRPr="00A36CFD">
        <w:t>arhcitecture</w:t>
      </w:r>
      <w:proofErr w:type="spellEnd"/>
      <w:r w:rsidRPr="00A36CFD">
        <w:t xml:space="preserve">. There are several drawbacks to this technique though. Serialization and event routing has to be </w:t>
      </w:r>
      <w:proofErr w:type="spellStart"/>
      <w:r w:rsidRPr="00A36CFD">
        <w:t>hadled</w:t>
      </w:r>
      <w:proofErr w:type="spellEnd"/>
      <w:r w:rsidRPr="00A36CFD">
        <w:t xml:space="preserve"> manually. The first is manual no matter (</w:t>
      </w:r>
      <w:r w:rsidRPr="00A36CFD">
        <w:rPr>
          <w:color w:val="FF0000"/>
        </w:rPr>
        <w:t>TODO: figure</w:t>
      </w:r>
      <w:r w:rsidRPr="00A36CFD">
        <w:t xml:space="preserve">), but converting to JSON </w:t>
      </w:r>
      <w:proofErr w:type="spellStart"/>
      <w:r w:rsidRPr="00A36CFD">
        <w:t>addsd</w:t>
      </w:r>
      <w:proofErr w:type="spellEnd"/>
      <w:r w:rsidRPr="00A36CFD">
        <w:t xml:space="preserve"> another layer of complexity. It also makes you unable to benefit from the different </w:t>
      </w:r>
      <w:proofErr w:type="spellStart"/>
      <w:r w:rsidRPr="00A36CFD">
        <w:t>subscribtion</w:t>
      </w:r>
      <w:proofErr w:type="spellEnd"/>
      <w:r w:rsidRPr="00A36CFD">
        <w:t xml:space="preserve"> modes.</w:t>
      </w:r>
    </w:p>
    <w:p w:rsidR="00434ADE" w:rsidRDefault="00434ADE" w:rsidP="00434ADE">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instance Socket.IO and SignalR. (</w:t>
      </w:r>
      <w:r w:rsidRPr="00A36CFD">
        <w:rPr>
          <w:color w:val="FF0000"/>
        </w:rPr>
        <w:t xml:space="preserve">TODO: </w:t>
      </w:r>
      <w:proofErr w:type="spellStart"/>
      <w:r w:rsidRPr="00A36CFD">
        <w:rPr>
          <w:color w:val="FF0000"/>
        </w:rPr>
        <w:t>crossref</w:t>
      </w:r>
      <w:proofErr w:type="spellEnd"/>
      <w:r>
        <w:t xml:space="preserve">). </w:t>
      </w:r>
    </w:p>
    <w:p w:rsidR="00A36CFD" w:rsidRDefault="00A36CFD" w:rsidP="00A36CFD">
      <w:r>
        <w:t>The tight coupling to the DOM makes using popular MV*</w:t>
      </w:r>
      <w:r>
        <w:rPr>
          <w:rStyle w:val="Fotnotereferanse"/>
        </w:rPr>
        <w:footnoteReference w:id="22"/>
      </w:r>
      <w:r>
        <w:t xml:space="preserve"> frameworks like </w:t>
      </w:r>
      <w:proofErr w:type="spellStart"/>
      <w:r>
        <w:t>Anguar</w:t>
      </w:r>
      <w:proofErr w:type="spellEnd"/>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proofErr w:type="spellStart"/>
      <w:r>
        <w:t>bewteen</w:t>
      </w:r>
      <w:proofErr w:type="spellEnd"/>
      <w:r>
        <w:t xml:space="preserve"> the "Lightstreamer-pages" and the rest.</w:t>
      </w:r>
    </w:p>
    <w:p w:rsidR="00A36CFD" w:rsidRDefault="00A36CFD" w:rsidP="00A36CFD">
      <w:r>
        <w:lastRenderedPageBreak/>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message, to a broadcast is sent. (</w:t>
      </w:r>
      <w:r w:rsidRPr="00A36CFD">
        <w:rPr>
          <w:color w:val="FF0000"/>
        </w:rPr>
        <w:t>TODO: figure</w:t>
      </w:r>
      <w:r>
        <w:t>).</w:t>
      </w:r>
    </w:p>
    <w:p w:rsidR="00913F35" w:rsidRDefault="00913F35" w:rsidP="00913F35">
      <w:r>
        <w:rPr>
          <w:noProof/>
          <w:lang w:val="nb-NO" w:eastAsia="nb-NO"/>
        </w:rPr>
        <w:drawing>
          <wp:inline distT="0" distB="0" distL="0" distR="0">
            <wp:extent cx="5759450" cy="4304665"/>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65"/>
                    </a:xfrm>
                    <a:prstGeom prst="rect">
                      <a:avLst/>
                    </a:prstGeom>
                  </pic:spPr>
                </pic:pic>
              </a:graphicData>
            </a:graphic>
          </wp:inline>
        </w:drawing>
      </w:r>
    </w:p>
    <w:p w:rsidR="00A36CFD" w:rsidRDefault="00A36CFD" w:rsidP="00A36CFD">
      <w:r>
        <w:t>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handles best.</w:t>
      </w:r>
    </w:p>
    <w:p w:rsidR="00A36CFD" w:rsidRDefault="00A36CFD" w:rsidP="00A36CFD">
      <w:r>
        <w:t xml:space="preserve">A clear indication of this is the fact that the default update mechanism is broadcast. To send to individual clients, even back to the caller, you have to have a separate subscription for each client. Request/response features is, in other words, not </w:t>
      </w:r>
      <w:proofErr w:type="spellStart"/>
      <w:r>
        <w:t>Lightstreamer’s</w:t>
      </w:r>
      <w:proofErr w:type="spellEnd"/>
      <w:r>
        <w:t xml:space="preserve"> strong suit.</w:t>
      </w:r>
    </w:p>
    <w:p w:rsidR="00913F35" w:rsidRDefault="00913F35" w:rsidP="00913F35">
      <w:pPr>
        <w:pStyle w:val="Overskrift3"/>
      </w:pPr>
      <w:bookmarkStart w:id="88" w:name="_Toc382664991"/>
      <w:r>
        <w:t>Maintainability</w:t>
      </w:r>
      <w:bookmarkEnd w:id="88"/>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lastRenderedPageBreak/>
        <w:t>The samples uses a</w:t>
      </w:r>
      <w:r w:rsidR="001154A8">
        <w:t xml:space="preserve">n </w:t>
      </w:r>
      <w:proofErr w:type="spellStart"/>
      <w:r w:rsidR="001154A8">
        <w:t>ExecutorService</w:t>
      </w:r>
      <w:proofErr w:type="spellEnd"/>
      <w:r w:rsidR="001154A8">
        <w:t xml:space="preserve"> (</w:t>
      </w:r>
      <w:r w:rsidR="001154A8">
        <w:rPr>
          <w:color w:val="FF0000"/>
        </w:rPr>
        <w:t xml:space="preserve">TODO: </w:t>
      </w:r>
      <w:proofErr w:type="spellStart"/>
      <w:r w:rsidR="001154A8">
        <w:rPr>
          <w:color w:val="FF0000"/>
        </w:rPr>
        <w:t>javadoc</w:t>
      </w:r>
      <w:proofErr w:type="spellEnd"/>
      <w:r w:rsidR="001154A8">
        <w:t>)</w:t>
      </w:r>
      <w:r>
        <w:t xml:space="preserve"> to handle concurrency. Testing methods that uses this can be a little messy, but no more than testing callbacks of Socket.IO events. As long as you can inject a mock of the listener that the </w:t>
      </w:r>
      <w:proofErr w:type="spellStart"/>
      <w:r>
        <w:t>ExecutorService</w:t>
      </w:r>
      <w:proofErr w:type="spellEnd"/>
      <w:r>
        <w:t xml:space="preserve"> triggers, you are good to go. In other words, the seemingly </w:t>
      </w:r>
      <w:proofErr w:type="spellStart"/>
      <w:r>
        <w:t>preffered</w:t>
      </w:r>
      <w:proofErr w:type="spellEnd"/>
      <w:r>
        <w:t xml:space="preserve"> method for Lightstreamer, is the same I used for Socket.IO. (</w:t>
      </w:r>
      <w:r w:rsidRPr="001154A8">
        <w:rPr>
          <w:color w:val="FF0000"/>
        </w:rPr>
        <w:t xml:space="preserve">TODO: </w:t>
      </w:r>
      <w:proofErr w:type="spellStart"/>
      <w:r w:rsidRPr="001154A8">
        <w:rPr>
          <w:color w:val="FF0000"/>
        </w:rPr>
        <w:t>crossref</w:t>
      </w:r>
      <w:proofErr w:type="spellEnd"/>
      <w:r>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xml:space="preserve">. After all, </w:t>
      </w:r>
      <w:proofErr w:type="spellStart"/>
      <w:r w:rsidR="001154A8">
        <w:t>Lightstreamer's</w:t>
      </w:r>
      <w:proofErr w:type="spellEnd"/>
      <w:r w:rsidR="001154A8">
        <w:t xml:space="preserve">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89" w:name="_Toc382664992"/>
      <w:r>
        <w:t>Browser support</w:t>
      </w:r>
      <w:bookmarkEnd w:id="89"/>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90" w:name="_Toc382664993"/>
      <w:r>
        <w:t>Maturity</w:t>
      </w:r>
      <w:bookmarkEnd w:id="90"/>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156183" w:rsidP="00156183">
      <w:r>
        <w:t xml:space="preserve">Lightstreamer uses a </w:t>
      </w:r>
      <w:proofErr w:type="spellStart"/>
      <w:r>
        <w:t>completletely</w:t>
      </w:r>
      <w:proofErr w:type="spellEnd"/>
      <w:r>
        <w:t xml:space="preserve">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proofErr w:type="spellStart"/>
      <w:r>
        <w:t>Weswit</w:t>
      </w:r>
      <w:proofErr w:type="spellEnd"/>
      <w:r>
        <w:t xml:space="preserve"> is actually one of the pioneers for real time technology </w:t>
      </w:r>
      <w:r w:rsidRPr="00FC32ED">
        <w:rPr>
          <w:color w:val="FF0000"/>
        </w:rPr>
        <w:t xml:space="preserve">(TODO: their own </w:t>
      </w:r>
      <w:proofErr w:type="spellStart"/>
      <w:r w:rsidRPr="00FC32ED">
        <w:rPr>
          <w:color w:val="FF0000"/>
        </w:rPr>
        <w:t>ppt</w:t>
      </w:r>
      <w:proofErr w:type="spellEnd"/>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proofErr w:type="spellStart"/>
      <w:r>
        <w:lastRenderedPageBreak/>
        <w:t>benefitial</w:t>
      </w:r>
      <w:proofErr w:type="spellEnd"/>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 (</w:t>
      </w:r>
      <w:r w:rsidRPr="00FC32ED">
        <w:rPr>
          <w:color w:val="FF0000"/>
        </w:rPr>
        <w:t xml:space="preserve">TODO: partner </w:t>
      </w:r>
      <w:proofErr w:type="spellStart"/>
      <w:r w:rsidRPr="00FC32ED">
        <w:rPr>
          <w:color w:val="FF0000"/>
        </w:rPr>
        <w:t>gardner</w:t>
      </w:r>
      <w:proofErr w:type="spellEnd"/>
      <w:r w:rsidRPr="00FC32ED">
        <w:rPr>
          <w:color w:val="FF0000"/>
        </w:rPr>
        <w:t xml:space="preserve"> thingy</w:t>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91" w:name="_Toc382664994"/>
      <w:r>
        <w:t>Play Framework</w:t>
      </w:r>
      <w:bookmarkEnd w:id="91"/>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 (</w:t>
      </w:r>
      <w:r w:rsidRPr="002A7D55">
        <w:rPr>
          <w:color w:val="FF0000"/>
        </w:rPr>
        <w:t>TODO</w:t>
      </w:r>
      <w:r w:rsidRPr="002A7D55">
        <w:t>). Real time communication require JavaScript on the client side. This means that the server side template language is not applicable.</w:t>
      </w:r>
    </w:p>
    <w:p w:rsidR="001A768F" w:rsidRDefault="001A768F" w:rsidP="001A768F">
      <w:pPr>
        <w:pStyle w:val="Overskrift3"/>
      </w:pPr>
      <w:bookmarkStart w:id="92" w:name="_Toc382664995"/>
      <w:r>
        <w:t>Documentation</w:t>
      </w:r>
      <w:bookmarkEnd w:id="92"/>
    </w:p>
    <w:p w:rsidR="00076FF1" w:rsidRDefault="00076FF1" w:rsidP="00076FF1">
      <w:r>
        <w:t>Obtaining Play is a simple and well documented process. (</w:t>
      </w:r>
      <w:r w:rsidRPr="00076FF1">
        <w:rPr>
          <w:color w:val="FF0000"/>
        </w:rPr>
        <w:t>TODO: link to installing</w:t>
      </w:r>
      <w:r>
        <w:t>). Following installation, the documentation provides a step-by-step guide to get you familiarized with Play. There are also two tutorials: one simple and one more comprehensive. These are mostly easy to follow, but I ran into some issues with links to certain files that didn't work anymore.</w:t>
      </w:r>
    </w:p>
    <w:p w:rsidR="00076FF1" w:rsidRDefault="00076FF1" w:rsidP="00076FF1">
      <w:r>
        <w:t xml:space="preserve">As Play lets you write in either Java or </w:t>
      </w:r>
      <w:proofErr w:type="spellStart"/>
      <w:r>
        <w:t>Scala</w:t>
      </w:r>
      <w:proofErr w:type="spellEnd"/>
      <w:r>
        <w:t xml:space="preserve"> (</w:t>
      </w:r>
      <w:r>
        <w:rPr>
          <w:color w:val="FF0000"/>
        </w:rPr>
        <w:t>TODO: double ref</w:t>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93" w:name="_Toc382664996"/>
      <w:r>
        <w:t>Simplicity</w:t>
      </w:r>
      <w:bookmarkEnd w:id="93"/>
    </w:p>
    <w:p w:rsidR="00525035" w:rsidRDefault="00525035" w:rsidP="00525035">
      <w:r>
        <w:t>Play is a MVC framework. Hence it resembles most other frameworks in this genre. Still, it has some interesting features that separates it from others:</w:t>
      </w:r>
    </w:p>
    <w:p w:rsidR="00525035" w:rsidRDefault="00525035" w:rsidP="00EF4907">
      <w:pPr>
        <w:pStyle w:val="Listeavsnitt"/>
        <w:numPr>
          <w:ilvl w:val="0"/>
          <w:numId w:val="20"/>
        </w:numPr>
      </w:pPr>
      <w:r>
        <w:t xml:space="preserve">A route configuration file that gives you IntelliSense in the editor. It gets compiled at run-time, providing you with feedback just as with code files. You </w:t>
      </w:r>
      <w:r>
        <w:lastRenderedPageBreak/>
        <w:t>have to manually list all routes though. Compared to the route configuration of ASP.NET MVC, this is a little elaborate.</w:t>
      </w:r>
    </w:p>
    <w:p w:rsidR="00525035" w:rsidRDefault="00525035" w:rsidP="00525035"/>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 xml:space="preserve">The template language is </w:t>
      </w:r>
      <w:proofErr w:type="spellStart"/>
      <w:r>
        <w:t>Scala</w:t>
      </w:r>
      <w:proofErr w:type="spellEnd"/>
      <w:r>
        <w:t>. It resembles the template language of other frameworks. Compilation errors from all template files, are also shown as with other files. (</w:t>
      </w:r>
      <w:r w:rsidRPr="00525035">
        <w:rPr>
          <w:color w:val="FF0000"/>
        </w:rPr>
        <w:t>TODO: fig</w:t>
      </w:r>
      <w:r>
        <w:t>)</w:t>
      </w:r>
    </w:p>
    <w:p w:rsidR="00525035" w:rsidRPr="00525035" w:rsidRDefault="00525035" w:rsidP="00EF4907">
      <w:pPr>
        <w:pStyle w:val="Listeavsnitt"/>
        <w:numPr>
          <w:ilvl w:val="0"/>
          <w:numId w:val="20"/>
        </w:numPr>
      </w:pPr>
      <w:r>
        <w:t xml:space="preserve">Play builds on </w:t>
      </w:r>
      <w:proofErr w:type="spellStart"/>
      <w:r>
        <w:t>Akka</w:t>
      </w:r>
      <w:proofErr w:type="spellEnd"/>
      <w:r>
        <w:t>, which means you have the Actor model available for concurrency handling. (TODO: footer). It is an old, mathematical concept (TODO: source), but it has become increasingly popular recently. As with the rest of Play though, you are not forced to use it.</w:t>
      </w:r>
    </w:p>
    <w:p w:rsidR="00525035" w:rsidRDefault="00525035" w:rsidP="00525035">
      <w:r>
        <w:rPr>
          <w:noProof/>
          <w:lang w:val="nb-NO" w:eastAsia="nb-NO"/>
        </w:rPr>
        <w:drawing>
          <wp:inline distT="0" distB="0" distL="0" distR="0">
            <wp:extent cx="4048125" cy="2438400"/>
            <wp:effectExtent l="19050" t="0" r="9525"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4048125" cy="2438400"/>
                    </a:xfrm>
                    <a:prstGeom prst="rect">
                      <a:avLst/>
                    </a:prstGeom>
                  </pic:spPr>
                </pic:pic>
              </a:graphicData>
            </a:graphic>
          </wp:inline>
        </w:drawing>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 (</w:t>
      </w:r>
      <w:r w:rsidRPr="00525035">
        <w:rPr>
          <w:color w:val="FF0000"/>
        </w:rPr>
        <w:t>TODO: figure</w:t>
      </w:r>
      <w:r w:rsidRPr="00525035">
        <w:t>)</w:t>
      </w:r>
    </w:p>
    <w:p w:rsidR="00525035" w:rsidRDefault="00525035" w:rsidP="00525035"/>
    <w:p w:rsidR="007C4585" w:rsidRDefault="007C4585" w:rsidP="007C4585">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 (</w:t>
      </w:r>
      <w:r w:rsidRPr="00B376A7">
        <w:rPr>
          <w:color w:val="FF0000"/>
        </w:rPr>
        <w:t>TODO: footer or figure text</w:t>
      </w:r>
      <w:r>
        <w:t>). The out-channel handles sending of messages only.</w:t>
      </w:r>
    </w:p>
    <w:p w:rsidR="00525035" w:rsidRDefault="00525035" w:rsidP="00525035">
      <w:r>
        <w:lastRenderedPageBreak/>
        <w:t>Since HTTP-streaming is from server to client only (</w:t>
      </w:r>
      <w:r w:rsidRPr="00B376A7">
        <w:rPr>
          <w:color w:val="FF0000"/>
        </w:rPr>
        <w:t>TODO: cross?),</w:t>
      </w:r>
      <w:r>
        <w:t xml:space="preserve"> 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Pr>
          <w:color w:val="FF0000"/>
        </w:rPr>
        <w:t>TODO: figure</w:t>
      </w:r>
      <w:r>
        <w:t>). This, along with the out-channel and incoming POST requests, you have a similar API for Comet as for WebSockets.</w:t>
      </w:r>
    </w:p>
    <w:p w:rsidR="007C4585" w:rsidRDefault="007C4585" w:rsidP="007C4585">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525035" w:rsidRDefault="00525035" w:rsidP="00525035">
      <w:r>
        <w:t xml:space="preserve">On the client you stand without support. To access WebSockets, the standard WebSockets API is used. Comet depends on the </w:t>
      </w:r>
      <w:r w:rsidR="00B376A7">
        <w:t>presence</w:t>
      </w:r>
      <w:r>
        <w:t xml:space="preserve"> of an </w:t>
      </w:r>
      <w:proofErr w:type="spellStart"/>
      <w:r>
        <w:t>iframe</w:t>
      </w:r>
      <w:proofErr w:type="spellEnd"/>
      <w:r>
        <w:t xml:space="preserv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3"/>
      </w:r>
      <w:r w:rsidR="00B376A7">
        <w:t>.</w:t>
      </w:r>
    </w:p>
    <w:p w:rsidR="00525035" w:rsidRDefault="00525035" w:rsidP="00525035">
      <w:r>
        <w:t xml:space="preserve">Both of the utility classes allow for sending either strings or Jackson </w:t>
      </w:r>
      <w:proofErr w:type="spellStart"/>
      <w:r>
        <w:t>JsonNodes</w:t>
      </w:r>
      <w:proofErr w:type="spellEnd"/>
      <w:r>
        <w:t xml:space="preserve">. JSON is the natural choice since it allows for easy access on the client. Play even has a helper to extract a request body as a </w:t>
      </w:r>
      <w:proofErr w:type="spellStart"/>
      <w:r>
        <w:t>JsonNode</w:t>
      </w:r>
      <w:proofErr w:type="spellEnd"/>
      <w:r>
        <w:t>, which fits well into the real time stack of the framework. (</w:t>
      </w:r>
      <w:r w:rsidRPr="00B376A7">
        <w:rPr>
          <w:color w:val="FF0000"/>
        </w:rPr>
        <w:t xml:space="preserve">TODO: source </w:t>
      </w:r>
      <w:proofErr w:type="spellStart"/>
      <w:r w:rsidRPr="00B376A7">
        <w:rPr>
          <w:color w:val="FF0000"/>
        </w:rPr>
        <w:t>JavaJsonRequests</w:t>
      </w:r>
      <w:proofErr w:type="spellEnd"/>
      <w:r>
        <w:t>). There are some drawbacks though, as serializing more complex objects yields more overhead. (</w:t>
      </w:r>
      <w:r w:rsidRPr="00B376A7">
        <w:rPr>
          <w:color w:val="FF0000"/>
        </w:rPr>
        <w:t>TODO: fig</w:t>
      </w:r>
      <w:r>
        <w:t>) With a lot of nested arrays and objects, results in many loop constructs. Overall, this can lower the performance of the application.</w:t>
      </w:r>
    </w:p>
    <w:p w:rsidR="00B50260" w:rsidRDefault="00B50260" w:rsidP="00B50260">
      <w:pPr>
        <w:ind w:left="360"/>
      </w:pPr>
      <w:r>
        <w:rPr>
          <w:noProof/>
          <w:lang w:val="nb-NO" w:eastAsia="nb-NO"/>
        </w:rPr>
        <w:lastRenderedPageBreak/>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376A7" w:rsidRDefault="00B376A7" w:rsidP="00B50260">
      <w:pPr>
        <w:ind w:left="360"/>
      </w:pPr>
      <w:r w:rsidRPr="00B376A7">
        <w:t xml:space="preserve">Besides the manual fallback handling and serialization, you also have to keep track of clients yourself. A </w:t>
      </w:r>
      <w:proofErr w:type="spellStart"/>
      <w:r w:rsidRPr="00B376A7">
        <w:t>hashmap</w:t>
      </w:r>
      <w:proofErr w:type="spellEnd"/>
      <w:r w:rsidRPr="00B376A7">
        <w:t xml:space="preserve"> is probably the best solution for this. No matter what you use, you need a reliable source of an unique id for each client. Luckily, Play gives you a connection id that can be used for this purpose. The value in the </w:t>
      </w:r>
      <w:proofErr w:type="spellStart"/>
      <w:r w:rsidRPr="00B376A7">
        <w:t>hashmap</w:t>
      </w:r>
      <w:proofErr w:type="spellEnd"/>
      <w:r w:rsidRPr="00B376A7">
        <w:t xml:space="preserve"> has to be some kind of entity that contains the means to send messages. I solved this by separating all common methods into an abstract super class. Then I made wrappers for the WebSocket out-channel and the Comet class that inherited from this super class. (</w:t>
      </w:r>
      <w:r w:rsidRPr="00B376A7">
        <w:rPr>
          <w:color w:val="FF0000"/>
        </w:rPr>
        <w:t>TODO: figure</w:t>
      </w:r>
      <w:r w:rsidRPr="00B376A7">
        <w:t>). With these two transports only, this is a simple solution. If I had introduced long-polling as well, it would have been much more complicated.</w:t>
      </w:r>
    </w:p>
    <w:p w:rsidR="00B50260" w:rsidRDefault="00B50260" w:rsidP="00B50260">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592141" w:rsidRDefault="00592141" w:rsidP="00592141">
      <w:pPr>
        <w:pStyle w:val="Overskrift3"/>
      </w:pPr>
      <w:bookmarkStart w:id="94" w:name="_Toc382664997"/>
      <w:r>
        <w:lastRenderedPageBreak/>
        <w:t>Maintainability</w:t>
      </w:r>
      <w:bookmarkEnd w:id="94"/>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t xml:space="preserve"> callbacks. (</w:t>
      </w:r>
      <w:r w:rsidRPr="0016378D">
        <w:rPr>
          <w:color w:val="FF0000"/>
        </w:rPr>
        <w:t>TODO: example?</w:t>
      </w:r>
      <w:r>
        <w:t xml:space="preserve">). This leads to the same issue as the </w:t>
      </w:r>
      <w:r w:rsidR="0016378D">
        <w:t>anonymous</w:t>
      </w:r>
      <w:r>
        <w:t xml:space="preserve"> callbacks of </w:t>
      </w:r>
      <w:proofErr w:type="spellStart"/>
      <w:r>
        <w:t>Socket.IO's</w:t>
      </w:r>
      <w:proofErr w:type="spellEnd"/>
      <w:r>
        <w:t xml:space="preserve"> events. With Socket.IO I proposed a number of solutions (</w:t>
      </w:r>
      <w:r w:rsidRPr="0016378D">
        <w:rPr>
          <w:color w:val="FF0000"/>
        </w:rPr>
        <w:t>TODO: cross</w:t>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You can make a fake server and use Selenium to do functional tests against it. I had some issues when testing my application though, as the "Actor system" just shut down. This was a known issue prior to the version I used (TODO: source). Whether you need this feature is another question.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xml:space="preserve">. Testing is similar though, as a normal process with Spring MVC is to set up an in-memory database just as with Play. This process in Spring require a lot of configuration, while Play gives you a single method to call. (TODO: source </w:t>
      </w:r>
      <w:proofErr w:type="spellStart"/>
      <w:r>
        <w:t>JavaTest</w:t>
      </w:r>
      <w:proofErr w:type="spellEnd"/>
      <w:r>
        <w:t>). Play also offers methods to help you test controllers, templates and even the routes, meaning that the hole stack is testable.</w:t>
      </w:r>
    </w:p>
    <w:p w:rsidR="00CC1C90" w:rsidRDefault="00CC1C90" w:rsidP="00CC1C90">
      <w:pPr>
        <w:pStyle w:val="Overskrift3"/>
      </w:pPr>
      <w:bookmarkStart w:id="95" w:name="_Toc382664998"/>
      <w:r>
        <w:t>Browser support</w:t>
      </w:r>
      <w:bookmarkEnd w:id="95"/>
    </w:p>
    <w:p w:rsidR="00CC1C90" w:rsidRDefault="00CC1C90" w:rsidP="0016378D">
      <w:r>
        <w:t>Using just WebSockets and Comet provided support for all major browsers</w:t>
      </w:r>
      <w:r w:rsidR="0016378D">
        <w:rPr>
          <w:rStyle w:val="Fotnotereferanse"/>
        </w:rPr>
        <w:footnoteReference w:id="24"/>
      </w:r>
      <w:r w:rsidR="0016378D">
        <w:t>. Handling fallbacks manually can be achieved in two different ways. I chose to use the user agent string to determine what browser the client was (</w:t>
      </w:r>
      <w:r w:rsidR="0016378D">
        <w:rPr>
          <w:color w:val="FF0000"/>
        </w:rPr>
        <w:t>TODO: example</w:t>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 this method in the load tests (</w:t>
      </w:r>
      <w:r w:rsidR="0016378D">
        <w:rPr>
          <w:color w:val="FF0000"/>
        </w:rPr>
        <w:t xml:space="preserve">TODO: </w:t>
      </w:r>
      <w:proofErr w:type="spellStart"/>
      <w:r w:rsidR="0016378D">
        <w:rPr>
          <w:color w:val="FF0000"/>
        </w:rPr>
        <w:t>crossref</w:t>
      </w:r>
      <w:proofErr w:type="spellEnd"/>
      <w:r w:rsidR="0016378D">
        <w:t>).</w:t>
      </w:r>
    </w:p>
    <w:p w:rsidR="00CC1C90" w:rsidRDefault="00CC1C90" w:rsidP="00CC1C90">
      <w:r>
        <w:rPr>
          <w:noProof/>
          <w:lang w:val="nb-NO" w:eastAsia="nb-NO"/>
        </w:rPr>
        <w:lastRenderedPageBreak/>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6" cstate="print"/>
                    <a:stretch>
                      <a:fillRect/>
                    </a:stretch>
                  </pic:blipFill>
                  <pic:spPr>
                    <a:xfrm>
                      <a:off x="0" y="0"/>
                      <a:ext cx="5759450" cy="1005610"/>
                    </a:xfrm>
                    <a:prstGeom prst="rect">
                      <a:avLst/>
                    </a:prstGeom>
                  </pic:spPr>
                </pic:pic>
              </a:graphicData>
            </a:graphic>
          </wp:inline>
        </w:drawing>
      </w:r>
    </w:p>
    <w:p w:rsidR="00CC1C90" w:rsidRDefault="00CC1C90" w:rsidP="00CC1C90">
      <w:pPr>
        <w:pStyle w:val="Overskrift3"/>
      </w:pPr>
      <w:bookmarkStart w:id="96" w:name="_Toc382664999"/>
      <w:r>
        <w:t>Maturity</w:t>
      </w:r>
      <w:bookmarkEnd w:id="96"/>
    </w:p>
    <w:p w:rsidR="00EB7EBB" w:rsidRDefault="00EB7EBB" w:rsidP="00EB7EBB">
      <w:r>
        <w:t xml:space="preserve">The framework was introduced in 2009, but Play as it is today came out in 2012 (2.0 version, </w:t>
      </w:r>
      <w:r w:rsidRPr="00EB7EBB">
        <w:rPr>
          <w:color w:val="FF0000"/>
        </w:rPr>
        <w:t>TODO: philosophy</w:t>
      </w:r>
      <w:r>
        <w:t xml:space="preserve">). With the 2.0 version, the core had a major overhauling. </w:t>
      </w:r>
      <w:proofErr w:type="spellStart"/>
      <w:r>
        <w:t>Scala</w:t>
      </w:r>
      <w:proofErr w:type="spellEnd"/>
      <w:r>
        <w:t xml:space="preserve"> support came through an external module in the 1.x versions. The 2.0 version integrated </w:t>
      </w:r>
      <w:proofErr w:type="spellStart"/>
      <w:r>
        <w:t>Scala</w:t>
      </w:r>
      <w:proofErr w:type="spellEnd"/>
      <w:r>
        <w:t xml:space="preserve"> with the core, providing full support for the language.</w:t>
      </w:r>
    </w:p>
    <w:p w:rsidR="00EB7EBB" w:rsidRDefault="00EB7EBB" w:rsidP="00EB7EBB">
      <w:r>
        <w:t xml:space="preserve">One might say that the framework matured a lot with this change in the core. It made it easier to provide full support for both Java and </w:t>
      </w:r>
      <w:proofErr w:type="spellStart"/>
      <w:r>
        <w:t>Scala</w:t>
      </w:r>
      <w:proofErr w:type="spellEnd"/>
      <w:r>
        <w:t xml:space="preserve"> as well as providing more consistency in the way you build an application. But, this also means that the core is quite new and unproven. Furthermore, </w:t>
      </w:r>
      <w:proofErr w:type="spellStart"/>
      <w:r>
        <w:t>Scala</w:t>
      </w:r>
      <w:proofErr w:type="spellEnd"/>
      <w:r>
        <w:t xml:space="preserve"> is a relatively new language. Although it’s popularity is almost increasing by the minute, it still isn’t used that much. The TIOBE Programming Community Index , places </w:t>
      </w:r>
      <w:proofErr w:type="spellStart"/>
      <w:r>
        <w:t>Scala</w:t>
      </w:r>
      <w:proofErr w:type="spellEnd"/>
      <w:r>
        <w:t xml:space="preserve"> as number 37 in august 2013 (</w:t>
      </w:r>
      <w:r w:rsidRPr="00EB7EBB">
        <w:rPr>
          <w:color w:val="FF0000"/>
        </w:rPr>
        <w:t>TODO: source + update?</w:t>
      </w:r>
      <w:r>
        <w:t>).</w:t>
      </w:r>
    </w:p>
    <w:p w:rsidR="00EB7EBB" w:rsidRDefault="00EB7EBB" w:rsidP="00EB7EBB">
      <w:r>
        <w:t>Nonetheless, Play keeps gaining popularity, and it is considered a stable piece of software. This is my opinion as well, but there were some issues. Outdated versions of third party software and broken links on the homepage (</w:t>
      </w:r>
      <w:r w:rsidRPr="00EB7EBB">
        <w:rPr>
          <w:color w:val="FF0000"/>
        </w:rPr>
        <w:t xml:space="preserve">TODO: </w:t>
      </w:r>
      <w:proofErr w:type="spellStart"/>
      <w:r w:rsidRPr="00EB7EBB">
        <w:rPr>
          <w:color w:val="FF0000"/>
        </w:rPr>
        <w:t>crossref</w:t>
      </w:r>
      <w:proofErr w:type="spellEnd"/>
      <w:r>
        <w:t xml:space="preserv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97" w:name="_Toc382665000"/>
      <w:r>
        <w:t>SignalR</w:t>
      </w:r>
      <w:bookmarkEnd w:id="9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 (</w:t>
      </w:r>
      <w:r w:rsidRPr="002A7D55">
        <w:rPr>
          <w:color w:val="FF0000"/>
        </w:rPr>
        <w:t>TODO</w:t>
      </w:r>
      <w:r>
        <w:t>).</w:t>
      </w:r>
    </w:p>
    <w:p w:rsidR="002A7D55" w:rsidRPr="002A7D55" w:rsidRDefault="002A7D55" w:rsidP="002A7D55">
      <w:r>
        <w:t>SignalR offers two levels of abstraction: Persistent Connections and Hubs. As Hubs are most high level, and what most people is likely to use, I focused on this aspect only</w:t>
      </w:r>
      <w:r w:rsidR="006C10B8">
        <w:t xml:space="preserve"> in the test application</w:t>
      </w:r>
      <w:r>
        <w:t>.</w:t>
      </w:r>
    </w:p>
    <w:p w:rsidR="00A154B6" w:rsidRDefault="00A154B6" w:rsidP="00A154B6">
      <w:pPr>
        <w:pStyle w:val="Overskrift3"/>
      </w:pPr>
      <w:bookmarkStart w:id="98" w:name="_Toc382665001"/>
      <w:r>
        <w:t>Documentation</w:t>
      </w:r>
      <w:bookmarkEnd w:id="98"/>
    </w:p>
    <w:p w:rsidR="00A762EE" w:rsidRDefault="00A762EE" w:rsidP="00A762EE">
      <w:proofErr w:type="spellStart"/>
      <w:r>
        <w:t>SignalR's</w:t>
      </w:r>
      <w:proofErr w:type="spellEnd"/>
      <w:r>
        <w:t xml:space="preserve">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A762EE" w:rsidRDefault="00A762EE" w:rsidP="00A762EE">
      <w:r>
        <w:lastRenderedPageBreak/>
        <w:t xml:space="preserve">During early development, the only documentation was up on </w:t>
      </w:r>
      <w:proofErr w:type="spellStart"/>
      <w:r>
        <w:t>GitHub</w:t>
      </w:r>
      <w:proofErr w:type="spellEnd"/>
      <w:r>
        <w:t xml:space="preserve">. (TODO: docs on </w:t>
      </w:r>
      <w:proofErr w:type="spellStart"/>
      <w:r>
        <w:t>git</w:t>
      </w:r>
      <w:proofErr w:type="spellEnd"/>
      <w:r>
        <w:t xml:space="preserve">). Even so, there were still a lot of documentation and many, simple examples. There are still some topics that are covered only on </w:t>
      </w:r>
      <w:proofErr w:type="spellStart"/>
      <w:r>
        <w:t>GitHub</w:t>
      </w:r>
      <w:proofErr w:type="spellEnd"/>
      <w:r>
        <w:t>, but most of the documentation now reside in one place. (</w:t>
      </w:r>
      <w:r w:rsidRPr="00BA60DF">
        <w:rPr>
          <w:color w:val="FF0000"/>
        </w:rPr>
        <w:t>TODO: source docs</w:t>
      </w:r>
      <w:r>
        <w:t xml:space="preserve">). </w:t>
      </w:r>
    </w:p>
    <w:p w:rsidR="00A762EE" w:rsidRDefault="00A762EE" w:rsidP="00A762EE">
      <w:r>
        <w:t xml:space="preserve">The new documentation has a lot of tutorials and examples. It is way more comprehensive than what it was on </w:t>
      </w:r>
      <w:proofErr w:type="spellStart"/>
      <w:r>
        <w:t>GitHub</w:t>
      </w:r>
      <w:proofErr w:type="spellEnd"/>
      <w:r>
        <w:t xml:space="preserve">. Just as Play does, </w:t>
      </w:r>
      <w:proofErr w:type="spellStart"/>
      <w:r>
        <w:t>SignalR's</w:t>
      </w:r>
      <w:proofErr w:type="spellEnd"/>
      <w:r>
        <w:t xml:space="preserve"> documentation lets you browse previous versions, though </w:t>
      </w:r>
      <w:r w:rsidR="00BA60DF">
        <w:t>not with the same granularity</w:t>
      </w:r>
      <w:r w:rsidR="00BA60DF">
        <w:rPr>
          <w:rStyle w:val="Fotnotereferanse"/>
        </w:rPr>
        <w:footnoteReference w:id="25"/>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26"/>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 but Persistent Connections are not covered in detail. The </w:t>
      </w:r>
      <w:proofErr w:type="spellStart"/>
      <w:r>
        <w:t>GitHub</w:t>
      </w:r>
      <w:proofErr w:type="spellEnd"/>
      <w:r>
        <w:t xml:space="preserve"> pages covers this though, so it may be in the making for the new pages. Furthermore, I missed some documentation regarding testing hubs. Finding information of this required me to search elsewhere (TODO: source).</w:t>
      </w:r>
    </w:p>
    <w:p w:rsidR="001C7FC0" w:rsidRDefault="00693570" w:rsidP="00693570">
      <w:pPr>
        <w:pStyle w:val="Overskrift3"/>
      </w:pPr>
      <w:bookmarkStart w:id="99" w:name="_Toc382665002"/>
      <w:r>
        <w:t>Simplicity</w:t>
      </w:r>
      <w:bookmarkEnd w:id="9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lastRenderedPageBreak/>
        <w:t>The Hub API strives to be very simple, providing a RPC (Remote Procedure Call) model which makes the code simple and understandable. A Hub exposes all its public methods to the client and they can be "called" directly. (</w:t>
      </w:r>
      <w:r w:rsidRPr="00461B8D">
        <w:rPr>
          <w:color w:val="FF0000"/>
        </w:rPr>
        <w:t>TODO: example</w:t>
      </w:r>
      <w:r>
        <w:t>).</w:t>
      </w:r>
    </w:p>
    <w:p w:rsidR="00693570" w:rsidRDefault="00693570" w:rsidP="00693570">
      <w:r>
        <w:rPr>
          <w:noProof/>
          <w:lang w:val="nb-NO" w:eastAsia="nb-NO"/>
        </w:rPr>
        <w:drawing>
          <wp:inline distT="0" distB="0" distL="0" distR="0">
            <wp:extent cx="5759100" cy="3104515"/>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7" cstate="print"/>
                    <a:stretch>
                      <a:fillRect/>
                    </a:stretch>
                  </pic:blipFill>
                  <pic:spPr>
                    <a:xfrm>
                      <a:off x="0" y="0"/>
                      <a:ext cx="5759100" cy="3104515"/>
                    </a:xfrm>
                    <a:prstGeom prst="rect">
                      <a:avLst/>
                    </a:prstGeom>
                  </pic:spPr>
                </pic:pic>
              </a:graphicData>
            </a:graphic>
          </wp:inline>
        </w:drawing>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27"/>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 as clients call server methods. (</w:t>
      </w:r>
      <w:r w:rsidRPr="00461B8D">
        <w:rPr>
          <w:color w:val="FF0000"/>
        </w:rPr>
        <w:t>TODO: figure</w:t>
      </w:r>
      <w:r>
        <w:t xml:space="preserve">). Furthermore, the "Clients" object also has constructs to access the Caller of a method and to access groups. Groups are similar to </w:t>
      </w:r>
      <w:proofErr w:type="spellStart"/>
      <w:r>
        <w:t>Socket.IO's</w:t>
      </w:r>
      <w:proofErr w:type="spellEnd"/>
      <w:r>
        <w:t xml:space="preserve"> namespaces (</w:t>
      </w:r>
      <w:r w:rsidRPr="00461B8D">
        <w:rPr>
          <w:color w:val="FF0000"/>
        </w:rPr>
        <w:t>TODO: cross</w:t>
      </w:r>
      <w:r>
        <w:t>).</w:t>
      </w:r>
    </w:p>
    <w:p w:rsidR="00981DFE" w:rsidRDefault="00981DFE" w:rsidP="00981DFE">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8" cstate="print"/>
                    <a:stretch>
                      <a:fillRect/>
                    </a:stretch>
                  </pic:blipFill>
                  <pic:spPr>
                    <a:xfrm>
                      <a:off x="0" y="0"/>
                      <a:ext cx="5759450" cy="2944495"/>
                    </a:xfrm>
                    <a:prstGeom prst="rect">
                      <a:avLst/>
                    </a:prstGeom>
                  </pic:spPr>
                </pic:pic>
              </a:graphicData>
            </a:graphic>
          </wp:inline>
        </w:drawing>
      </w:r>
    </w:p>
    <w:p w:rsidR="00461B8D" w:rsidRDefault="00461B8D" w:rsidP="00981DFE">
      <w:r w:rsidRPr="00461B8D">
        <w:t xml:space="preserve">Each method handles serialization behind the scenes using JSON. This means that you can send objects back and forth. You can also annotate properties to shorten property names (reduce </w:t>
      </w:r>
      <w:proofErr w:type="spellStart"/>
      <w:r w:rsidRPr="00461B8D">
        <w:t>bandwith</w:t>
      </w:r>
      <w:proofErr w:type="spellEnd"/>
      <w:r w:rsidRPr="00461B8D">
        <w:t xml:space="preserve">). To get this back in readable form on the client though, you have to write some manual code (TODO: ref performance). The serialization even handles date objects. I ran into a problem with this though, as dates </w:t>
      </w:r>
      <w:proofErr w:type="spellStart"/>
      <w:r w:rsidRPr="00461B8D">
        <w:t>deserialized</w:t>
      </w:r>
      <w:proofErr w:type="spellEnd"/>
      <w:r w:rsidRPr="00461B8D">
        <w:t xml:space="preserve"> as UTC time rather than GMT + 1. Problems with dates therefore persists, even though it seems like SignalR has solved it at first glance.</w:t>
      </w:r>
    </w:p>
    <w:p w:rsidR="00C347F6" w:rsidRDefault="00C347F6" w:rsidP="00C347F6">
      <w:pPr>
        <w:pStyle w:val="Overskrift3"/>
      </w:pPr>
      <w:bookmarkStart w:id="100" w:name="_Toc382665003"/>
      <w:r>
        <w:t>Maintainability</w:t>
      </w:r>
      <w:bookmarkEnd w:id="100"/>
    </w:p>
    <w:p w:rsidR="00E96ABA" w:rsidRDefault="00E96ABA" w:rsidP="00E96ABA">
      <w:r>
        <w:t xml:space="preserve">SignalR is just a real time layer within a normal web application, just as Socket.IO. This means that the only entities you have to test are the Hubs or the </w:t>
      </w:r>
      <w:proofErr w:type="spellStart"/>
      <w:r>
        <w:t>Persisntent</w:t>
      </w:r>
      <w:proofErr w:type="spellEnd"/>
      <w:r>
        <w:t xml:space="preserve"> Connection classes. While I will focus on the Hubs, most of the principles I will discuss applies to Persistent Connections as well.</w:t>
      </w:r>
    </w:p>
    <w:p w:rsidR="00E96ABA" w:rsidRPr="00E96ABA" w:rsidRDefault="00E96ABA" w:rsidP="00E96ABA">
      <w:r>
        <w:t xml:space="preserve">The Hub class, which is the abstract class all Hubs inherit from, is made with testability in mind. Testing a Hub class directly though, is not feasible. This is because you have to mock the "Clients" object as this has dependencies you don't </w:t>
      </w:r>
      <w:proofErr w:type="spellStart"/>
      <w:r>
        <w:t>wan't</w:t>
      </w:r>
      <w:proofErr w:type="spellEnd"/>
      <w:r>
        <w:t xml:space="preserve"> in your test. Such a scenario is not uncommon when writing tests. What you do is write a class that derives from the Hub you want to test and make mocks within it. (TODO: ref unit testing hubs). Setting up tests like this allows you to verify all logic within a hub. (TODO: example).</w:t>
      </w:r>
    </w:p>
    <w:p w:rsidR="00DD5356" w:rsidRDefault="00DD5356" w:rsidP="00DD5356">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49" cstate="print"/>
                    <a:stretch>
                      <a:fillRect/>
                    </a:stretch>
                  </pic:blipFill>
                  <pic:spPr>
                    <a:xfrm>
                      <a:off x="0" y="0"/>
                      <a:ext cx="5759450" cy="1525270"/>
                    </a:xfrm>
                    <a:prstGeom prst="rect">
                      <a:avLst/>
                    </a:prstGeom>
                  </pic:spPr>
                </pic:pic>
              </a:graphicData>
            </a:graphic>
          </wp:inline>
        </w:drawing>
      </w:r>
    </w:p>
    <w:p w:rsidR="00E96ABA" w:rsidRDefault="00E96ABA" w:rsidP="00DD5356">
      <w:r w:rsidRPr="00E96ABA">
        <w:lastRenderedPageBreak/>
        <w:t xml:space="preserve">The site also claims that you can test that the Hub sends out correct values as well. I was not </w:t>
      </w:r>
      <w:proofErr w:type="spellStart"/>
      <w:r w:rsidRPr="00E96ABA">
        <w:t>succesful</w:t>
      </w:r>
      <w:proofErr w:type="spellEnd"/>
      <w:r w:rsidRPr="00E96ABA">
        <w:t xml:space="preserve"> in doing this though. This is not critical, as such functionality is more usually tested through functional tests.</w:t>
      </w:r>
    </w:p>
    <w:p w:rsidR="00DD5356" w:rsidRDefault="00DD5356" w:rsidP="00DD5356">
      <w:pPr>
        <w:pStyle w:val="Overskrift3"/>
      </w:pPr>
      <w:bookmarkStart w:id="101" w:name="_Toc382665004"/>
      <w:r>
        <w:t>Browser support</w:t>
      </w:r>
      <w:bookmarkEnd w:id="101"/>
    </w:p>
    <w:p w:rsidR="00702512" w:rsidRDefault="00702512" w:rsidP="00702512">
      <w:r>
        <w:t>All major browsers are supported by the library. As with all the other frameworks, you can specify what transport to use. However, SignalR makes an annoying choice for you. If you provide “</w:t>
      </w:r>
      <w:proofErr w:type="spellStart"/>
      <w:r>
        <w:t>foreverFrame</w:t>
      </w:r>
      <w:proofErr w:type="spellEnd"/>
      <w:r>
        <w:t xml:space="preserve">” (streaming, </w:t>
      </w:r>
      <w:r w:rsidRPr="00702512">
        <w:rPr>
          <w:color w:val="FF0000"/>
        </w:rPr>
        <w:t xml:space="preserve">TODO: </w:t>
      </w:r>
      <w:proofErr w:type="spellStart"/>
      <w:r w:rsidRPr="00702512">
        <w:rPr>
          <w:color w:val="FF0000"/>
        </w:rPr>
        <w:t>crossref</w:t>
      </w:r>
      <w:proofErr w:type="spellEnd"/>
      <w:r>
        <w:t>) as transport in a browser that supports Server Sent Events, you’re not allowed.</w:t>
      </w:r>
    </w:p>
    <w:p w:rsidR="00DD5356" w:rsidRDefault="00DD5356" w:rsidP="00DD5356">
      <w:pPr>
        <w:pStyle w:val="Overskrift3"/>
      </w:pPr>
      <w:bookmarkStart w:id="102" w:name="_Toc382665005"/>
      <w:r>
        <w:t>Maturity</w:t>
      </w:r>
      <w:bookmarkEnd w:id="102"/>
    </w:p>
    <w:p w:rsidR="00744B0C" w:rsidRDefault="00744B0C" w:rsidP="00744B0C">
      <w:r>
        <w:t>The development has gone on for a couple of years, but the library didn't reach 1.0 until early 2013. (</w:t>
      </w:r>
      <w:r w:rsidRPr="00744B0C">
        <w:rPr>
          <w:color w:val="FF0000"/>
        </w:rPr>
        <w:t xml:space="preserve">TODO: ref releases </w:t>
      </w:r>
      <w:proofErr w:type="spellStart"/>
      <w:r w:rsidRPr="00744B0C">
        <w:rPr>
          <w:color w:val="FF0000"/>
        </w:rPr>
        <w:t>git</w:t>
      </w:r>
      <w:proofErr w:type="spellEnd"/>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 (</w:t>
      </w:r>
      <w:r w:rsidRPr="00744B0C">
        <w:rPr>
          <w:color w:val="FF0000"/>
        </w:rPr>
        <w:t xml:space="preserve">TODO: </w:t>
      </w:r>
      <w:proofErr w:type="spellStart"/>
      <w:r w:rsidRPr="00744B0C">
        <w:rPr>
          <w:color w:val="FF0000"/>
        </w:rPr>
        <w:t>vimeo</w:t>
      </w:r>
      <w:proofErr w:type="spellEnd"/>
      <w:r w:rsidRPr="00744B0C">
        <w:rPr>
          <w:color w:val="FF0000"/>
        </w:rPr>
        <w:t xml:space="preserve"> video</w:t>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implementation of SignalR though. (</w:t>
      </w:r>
      <w:r w:rsidRPr="00744B0C">
        <w:rPr>
          <w:color w:val="FF0000"/>
        </w:rPr>
        <w:t xml:space="preserve">TODO: </w:t>
      </w:r>
      <w:proofErr w:type="spellStart"/>
      <w:r w:rsidRPr="00744B0C">
        <w:rPr>
          <w:color w:val="FF0000"/>
        </w:rPr>
        <w:t>crossref</w:t>
      </w:r>
      <w:proofErr w:type="spellEnd"/>
      <w:r>
        <w:t>).</w:t>
      </w:r>
    </w:p>
    <w:p w:rsidR="00823F61" w:rsidRDefault="00823F61" w:rsidP="00823F61">
      <w:pPr>
        <w:pStyle w:val="Overskrift2"/>
      </w:pPr>
      <w:bookmarkStart w:id="103" w:name="_Toc382665006"/>
      <w:r>
        <w:t>Meteor</w:t>
      </w:r>
      <w:bookmarkEnd w:id="103"/>
    </w:p>
    <w:p w:rsidR="007C4A84" w:rsidRPr="007C4A84" w:rsidRDefault="007C4A84" w:rsidP="007C4A84">
      <w:r w:rsidRPr="007C4A84">
        <w:t xml:space="preserve">The unofficial Windows version is a little behind the current version of the official version. During my work, this was not the case, and both versions was 0.6.6.3. Meteor did not have support for </w:t>
      </w:r>
      <w:proofErr w:type="spellStart"/>
      <w:r w:rsidRPr="007C4A84">
        <w:t>MySql</w:t>
      </w:r>
      <w:proofErr w:type="spellEnd"/>
      <w:r w:rsidRPr="007C4A84">
        <w:t xml:space="preserve"> at this time. I used the supported </w:t>
      </w:r>
      <w:proofErr w:type="spellStart"/>
      <w:r w:rsidRPr="007C4A84">
        <w:t>MongoDB</w:t>
      </w:r>
      <w:proofErr w:type="spellEnd"/>
      <w:r w:rsidRPr="007C4A84">
        <w:t xml:space="preserve"> instead. This means that I was not able to use the common functional test case described in section (</w:t>
      </w:r>
      <w:r w:rsidRPr="007C4A84">
        <w:rPr>
          <w:color w:val="FF0000"/>
        </w:rPr>
        <w:t>TODO</w:t>
      </w:r>
      <w:r w:rsidRPr="007C4A84">
        <w:t>). Meteor also have integrated support for a client side template language. The common user interface described in section (</w:t>
      </w:r>
      <w:r w:rsidRPr="007C4A84">
        <w:rPr>
          <w:color w:val="FF0000"/>
        </w:rPr>
        <w:t>TODO</w:t>
      </w:r>
      <w:r w:rsidRPr="007C4A84">
        <w:t>) was thus not used.</w:t>
      </w:r>
    </w:p>
    <w:p w:rsidR="00823F61" w:rsidRDefault="00823F61" w:rsidP="00823F61">
      <w:pPr>
        <w:pStyle w:val="Overskrift3"/>
      </w:pPr>
      <w:bookmarkStart w:id="104" w:name="_Toc382665007"/>
      <w:r>
        <w:t>Documentation</w:t>
      </w:r>
      <w:bookmarkEnd w:id="104"/>
    </w:p>
    <w:p w:rsidR="00BC3142" w:rsidRDefault="00BC3142" w:rsidP="00BC3142">
      <w:r>
        <w:t>Even if Meteor is available for Mac and Linux only, the documentation mentions the unofficial Windows version. It is a little hidden though, since you have to go via the "supported platforms" site. (</w:t>
      </w:r>
      <w:r w:rsidRPr="00BC3142">
        <w:rPr>
          <w:color w:val="FF0000"/>
        </w:rPr>
        <w:t>TODO: supported</w:t>
      </w:r>
      <w:r>
        <w:t xml:space="preserve">). The fact that Meteor only supports UNIX based operating systems may seem a little weird. But it is only natural, since </w:t>
      </w:r>
      <w:r>
        <w:lastRenderedPageBreak/>
        <w:t>Node didn't support Windows in the beginning. (</w:t>
      </w:r>
      <w:r w:rsidRPr="00BC3142">
        <w:rPr>
          <w:color w:val="FF0000"/>
        </w:rPr>
        <w:t>TODO: Daily JS</w:t>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 the job as well as Node does. (</w:t>
      </w:r>
      <w:r w:rsidRPr="00BC3142">
        <w:rPr>
          <w:color w:val="FF0000"/>
        </w:rPr>
        <w:t>TODO: figure</w:t>
      </w:r>
      <w:r>
        <w:t>).</w:t>
      </w:r>
    </w:p>
    <w:p w:rsidR="00823F61" w:rsidRDefault="00F6367A" w:rsidP="00823F61">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0" cstate="print"/>
                    <a:stretch>
                      <a:fillRect/>
                    </a:stretch>
                  </pic:blipFill>
                  <pic:spPr>
                    <a:xfrm>
                      <a:off x="0" y="0"/>
                      <a:ext cx="5759450" cy="3997325"/>
                    </a:xfrm>
                    <a:prstGeom prst="rect">
                      <a:avLst/>
                    </a:prstGeom>
                  </pic:spPr>
                </pic:pic>
              </a:graphicData>
            </a:graphic>
          </wp:inline>
        </w:drawing>
      </w:r>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 xml:space="preserve">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w:t>
      </w:r>
      <w:r>
        <w:lastRenderedPageBreak/>
        <w:t>code in a short amount of time, which isn’t good for learning purposes. It leaves me to believe that they are more for promotional purposes</w:t>
      </w:r>
      <w:r>
        <w:rPr>
          <w:rStyle w:val="Fotnotereferanse"/>
        </w:rPr>
        <w:footnoteReference w:id="28"/>
      </w:r>
      <w:r>
        <w:t xml:space="preserve">. </w:t>
      </w:r>
    </w:p>
    <w:p w:rsidR="00F6367A" w:rsidRDefault="00F6367A" w:rsidP="00F6367A">
      <w:pPr>
        <w:pStyle w:val="Overskrift3"/>
      </w:pPr>
      <w:bookmarkStart w:id="105" w:name="_Toc382665008"/>
      <w:r>
        <w:t>Simplicity</w:t>
      </w:r>
      <w:bookmarkEnd w:id="105"/>
    </w:p>
    <w:p w:rsidR="00521A37" w:rsidRDefault="00521A37" w:rsidP="00521A37">
      <w:r>
        <w:t>Simplifying developing web applications is the motivation behind Meteor. Right now though, it is not simple. But I can see that if the smart package system (</w:t>
      </w:r>
      <w:r w:rsidRPr="00521A37">
        <w:rPr>
          <w:color w:val="FF0000"/>
        </w:rPr>
        <w:t>TODO: docs</w:t>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always wrapped into a scope for you. (</w:t>
      </w:r>
      <w:r w:rsidRPr="00521A37">
        <w:rPr>
          <w:color w:val="FF0000"/>
        </w:rPr>
        <w:t>TODO: figure</w:t>
      </w:r>
      <w:r>
        <w:t xml:space="preserve">). I must say that I prefer to handle this </w:t>
      </w:r>
      <w:proofErr w:type="spellStart"/>
      <w:r>
        <w:t>my self</w:t>
      </w:r>
      <w:proofErr w:type="spellEnd"/>
      <w:r>
        <w:t>, as I think that it makes the code more readable.</w:t>
      </w:r>
    </w:p>
    <w:p w:rsidR="00BA5686" w:rsidRDefault="00BA5686" w:rsidP="00BA5686">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1" cstate="print"/>
                    <a:stretch>
                      <a:fillRect/>
                    </a:stretch>
                  </pic:blipFill>
                  <pic:spPr>
                    <a:xfrm>
                      <a:off x="0" y="0"/>
                      <a:ext cx="5759450" cy="2000250"/>
                    </a:xfrm>
                    <a:prstGeom prst="rect">
                      <a:avLst/>
                    </a:prstGeom>
                  </pic:spPr>
                </pic:pic>
              </a:graphicData>
            </a:graphic>
          </wp:inline>
        </w:drawing>
      </w:r>
    </w:p>
    <w:p w:rsidR="00521A37" w:rsidRDefault="00521A37" w:rsidP="00521A37">
      <w:r>
        <w:t>Meteor encourages the declaration of global level</w:t>
      </w:r>
      <w:r w:rsidR="007C4A84">
        <w:rPr>
          <w:rStyle w:val="Fotnotereferanse"/>
        </w:rPr>
        <w:footnoteReference w:id="29"/>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 (</w:t>
      </w:r>
      <w:r w:rsidRPr="005276F4">
        <w:rPr>
          <w:color w:val="FF0000"/>
        </w:rPr>
        <w:t>TODO: docs</w:t>
      </w:r>
      <w:r>
        <w:t>). Any front-end developer would have second thoughts on this practice. General JavaScript development discourages the use of global variables. (</w:t>
      </w:r>
      <w:r w:rsidRPr="007C4A84">
        <w:rPr>
          <w:color w:val="FF0000"/>
        </w:rPr>
        <w:t>TODO: source needed?).</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lastRenderedPageBreak/>
        <w:t xml:space="preserve">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resembles </w:t>
      </w:r>
      <w:proofErr w:type="spellStart"/>
      <w:r>
        <w:t>Lightstreamer’s</w:t>
      </w:r>
      <w:proofErr w:type="spellEnd"/>
      <w:r>
        <w:t xml:space="preserve"> items (</w:t>
      </w:r>
      <w:r w:rsidRPr="005276F4">
        <w:rPr>
          <w:color w:val="FF0000"/>
        </w:rPr>
        <w:t>TODO: cross</w:t>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functionality through Meteor methods. (</w:t>
      </w:r>
      <w:r w:rsidRPr="005276F4">
        <w:rPr>
          <w:color w:val="FF0000"/>
        </w:rPr>
        <w:t>TODO: example</w:t>
      </w:r>
      <w:r>
        <w:t>). For messaging from one client to another, this does not work.</w:t>
      </w:r>
    </w:p>
    <w:p w:rsidR="005276F4" w:rsidRDefault="005276F4" w:rsidP="00521A37">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2" cstate="print"/>
                    <a:stretch>
                      <a:fillRect/>
                    </a:stretch>
                  </pic:blipFill>
                  <pic:spPr>
                    <a:xfrm>
                      <a:off x="0" y="0"/>
                      <a:ext cx="5759450" cy="1991995"/>
                    </a:xfrm>
                    <a:prstGeom prst="rect">
                      <a:avLst/>
                    </a:prstGeom>
                  </pic:spPr>
                </pic:pic>
              </a:graphicData>
            </a:graphic>
          </wp:inline>
        </w:drawing>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 (</w:t>
      </w:r>
      <w:r w:rsidRPr="005276F4">
        <w:rPr>
          <w:color w:val="FF0000"/>
        </w:rPr>
        <w:t xml:space="preserve">TODO: </w:t>
      </w:r>
      <w:proofErr w:type="spellStart"/>
      <w:r w:rsidRPr="005276F4">
        <w:rPr>
          <w:color w:val="FF0000"/>
        </w:rPr>
        <w:t>screencast</w:t>
      </w:r>
      <w:proofErr w:type="spellEnd"/>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662F93">
      <w:pPr>
        <w:pStyle w:val="Overskrift3"/>
      </w:pPr>
      <w:bookmarkStart w:id="106" w:name="_Toc382665009"/>
      <w:r>
        <w:t>Maintainability</w:t>
      </w:r>
      <w:bookmarkEnd w:id="106"/>
    </w:p>
    <w:p w:rsidR="00122068" w:rsidRDefault="00122068" w:rsidP="00122068">
      <w:r>
        <w:t>As of now there is no official testing framework for Meteor. I find it a little worrying that the roadmap lists this as "In 1.0 if time permits". (</w:t>
      </w:r>
      <w:r w:rsidRPr="00122068">
        <w:rPr>
          <w:color w:val="FF0000"/>
        </w:rPr>
        <w:t>TODO: roadmap</w:t>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 xml:space="preserve">Still, there are ways to test an entire Meteor application. As of now though, they feel a little unnatural, like your hacking the framework to get it working. My approach was </w:t>
      </w:r>
      <w:r>
        <w:lastRenderedPageBreak/>
        <w:t>using Node with Mocha as test runner. Then I used a module that allows you to inject mocks into another module. (</w:t>
      </w:r>
      <w:r w:rsidRPr="00122068">
        <w:rPr>
          <w:color w:val="FF0000"/>
        </w:rPr>
        <w:t xml:space="preserve">TODO: </w:t>
      </w:r>
      <w:proofErr w:type="spellStart"/>
      <w:r w:rsidRPr="00122068">
        <w:rPr>
          <w:color w:val="FF0000"/>
        </w:rPr>
        <w:t>unittestling</w:t>
      </w:r>
      <w:proofErr w:type="spellEnd"/>
      <w:r w:rsidRPr="00122068">
        <w:rPr>
          <w:color w:val="FF0000"/>
        </w:rPr>
        <w:t xml:space="preserve"> and example</w:t>
      </w:r>
      <w:r>
        <w:t>).</w:t>
      </w:r>
    </w:p>
    <w:p w:rsidR="00241638" w:rsidRDefault="00241638" w:rsidP="00241638">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3" cstate="print"/>
                    <a:stretch>
                      <a:fillRect/>
                    </a:stretch>
                  </pic:blipFill>
                  <pic:spPr>
                    <a:xfrm>
                      <a:off x="0" y="0"/>
                      <a:ext cx="6091683" cy="1571377"/>
                    </a:xfrm>
                    <a:prstGeom prst="rect">
                      <a:avLst/>
                    </a:prstGeom>
                  </pic:spPr>
                </pic:pic>
              </a:graphicData>
            </a:graphic>
          </wp:inline>
        </w:drawing>
      </w:r>
    </w:p>
    <w:p w:rsidR="00122068" w:rsidRDefault="00122068" w:rsidP="00241638">
      <w:r w:rsidRPr="00122068">
        <w:t>Meteor files are not Node modules though. With some files, this was not an issue. But testing files with global functions was another issue. To make these tests work, I had to add some test specific code into the files I wanted to test with this method. (</w:t>
      </w:r>
      <w:r w:rsidRPr="00122068">
        <w:rPr>
          <w:color w:val="FF0000"/>
        </w:rPr>
        <w:t>TODO: another example</w:t>
      </w:r>
      <w:r w:rsidRPr="00122068">
        <w:t>).</w:t>
      </w:r>
    </w:p>
    <w:p w:rsidR="00122068" w:rsidRDefault="00122068" w:rsidP="00241638">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4" cstate="print"/>
                    <a:stretch>
                      <a:fillRect/>
                    </a:stretch>
                  </pic:blipFill>
                  <pic:spPr>
                    <a:xfrm>
                      <a:off x="0" y="0"/>
                      <a:ext cx="5759450" cy="1432560"/>
                    </a:xfrm>
                    <a:prstGeom prst="rect">
                      <a:avLst/>
                    </a:prstGeom>
                  </pic:spPr>
                </pic:pic>
              </a:graphicData>
            </a:graphic>
          </wp:inline>
        </w:drawing>
      </w:r>
    </w:p>
    <w:p w:rsidR="00122068" w:rsidRDefault="00122068" w:rsidP="00122068">
      <w:r>
        <w:t xml:space="preserve">Testing Meteor is something that will best be done by integration testing of some form. </w:t>
      </w:r>
      <w:proofErr w:type="spellStart"/>
      <w:r>
        <w:t>Laika</w:t>
      </w:r>
      <w:proofErr w:type="spellEnd"/>
      <w:r>
        <w:t xml:space="preserve"> (</w:t>
      </w:r>
      <w:r w:rsidRPr="00E71289">
        <w:rPr>
          <w:color w:val="FF0000"/>
        </w:rPr>
        <w:t>TODO: source</w:t>
      </w:r>
      <w:r>
        <w:t xml:space="preserve">) is a testing framework for Meteor that does just this. Unfortunately, I was unable to get this working on Windows, but it looks promising. </w:t>
      </w:r>
      <w:proofErr w:type="spellStart"/>
      <w:r>
        <w:t>Laika</w:t>
      </w:r>
      <w:proofErr w:type="spellEnd"/>
      <w:r>
        <w:t xml:space="preserve"> proves that it is possible to write tests for Meteor in a simple manner. Whenever an official testing framework surfaces, it will probably resemble </w:t>
      </w:r>
      <w:proofErr w:type="spellStart"/>
      <w:r>
        <w:t>Laika</w:t>
      </w:r>
      <w:proofErr w:type="spellEnd"/>
      <w:r>
        <w:t xml:space="preserve">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0"/>
      </w:r>
      <w:r>
        <w:t>, something they wouldn't if it didn't look promising.</w:t>
      </w:r>
    </w:p>
    <w:p w:rsidR="00241638" w:rsidRDefault="00241638" w:rsidP="00241638">
      <w:pPr>
        <w:pStyle w:val="Overskrift3"/>
      </w:pPr>
      <w:bookmarkStart w:id="107" w:name="_Toc382665010"/>
      <w:r>
        <w:lastRenderedPageBreak/>
        <w:t>Browser support</w:t>
      </w:r>
      <w:bookmarkEnd w:id="107"/>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 and pointing the browser to 127.0.0.1 solved the problem (</w:t>
      </w:r>
      <w:r w:rsidRPr="00096DAE">
        <w:rPr>
          <w:color w:val="FF0000"/>
        </w:rPr>
        <w:t>TODO: source</w:t>
      </w:r>
      <w:r>
        <w:t>).</w:t>
      </w:r>
    </w:p>
    <w:p w:rsidR="00B53DFF" w:rsidRDefault="00B53DFF" w:rsidP="00B53DFF">
      <w:pPr>
        <w:pStyle w:val="Overskrift3"/>
      </w:pPr>
      <w:bookmarkStart w:id="108" w:name="_Toc382665011"/>
      <w:r>
        <w:t>Maturity</w:t>
      </w:r>
      <w:bookmarkEnd w:id="108"/>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 (</w:t>
      </w:r>
      <w:r w:rsidRPr="00E71289">
        <w:rPr>
          <w:color w:val="FF0000"/>
        </w:rPr>
        <w:t>TODO: source</w:t>
      </w:r>
      <w:r>
        <w:t>). This assures that the team can work on Meteor full time rather than besides other work. (</w:t>
      </w:r>
      <w:r w:rsidRPr="00E71289">
        <w:rPr>
          <w:color w:val="FF0000"/>
        </w:rPr>
        <w:t>TODO: meteor/about/people</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7C4A84" w:rsidRDefault="007C4A84" w:rsidP="00AF3AC7"/>
    <w:p w:rsidR="007C4A84" w:rsidRDefault="007C4A84" w:rsidP="00AF3AC7"/>
    <w:p w:rsidR="007C4A84" w:rsidRDefault="007C4A84" w:rsidP="00AF3AC7"/>
    <w:p w:rsidR="007C4A84" w:rsidRDefault="007C4A84" w:rsidP="00AF3AC7"/>
    <w:p w:rsidR="00BE0A50" w:rsidRPr="009638A4" w:rsidRDefault="00933D54" w:rsidP="00AF3AC7">
      <w:pPr>
        <w:pStyle w:val="Overskrift1"/>
        <w:numPr>
          <w:ilvl w:val="0"/>
          <w:numId w:val="0"/>
        </w:numPr>
        <w:ind w:left="709"/>
        <w:jc w:val="center"/>
        <w:rPr>
          <w:b w:val="0"/>
          <w:sz w:val="72"/>
          <w:szCs w:val="72"/>
          <w:u w:val="single"/>
          <w:lang w:val="en-US"/>
        </w:rPr>
      </w:pPr>
      <w:bookmarkStart w:id="109" w:name="_Toc382665012"/>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109"/>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110" w:name="_Toc382665013"/>
      <w:r w:rsidRPr="00A65862">
        <w:rPr>
          <w:lang w:val="en-US"/>
        </w:rPr>
        <w:lastRenderedPageBreak/>
        <w:t>Methodology</w:t>
      </w:r>
      <w:bookmarkEnd w:id="110"/>
    </w:p>
    <w:p w:rsidR="001F52CA" w:rsidRDefault="001F52CA" w:rsidP="001F52CA">
      <w:r w:rsidRPr="001F52CA">
        <w:t>This part will focus on performance.  (</w:t>
      </w:r>
      <w:r w:rsidRPr="00223646">
        <w:rPr>
          <w:color w:val="FF0000"/>
        </w:rPr>
        <w:t xml:space="preserve">TODO: </w:t>
      </w:r>
      <w:proofErr w:type="spellStart"/>
      <w:r w:rsidRPr="00223646">
        <w:rPr>
          <w:color w:val="FF0000"/>
        </w:rPr>
        <w:t>crossref</w:t>
      </w:r>
      <w:proofErr w:type="spellEnd"/>
      <w:r w:rsidRPr="00223646">
        <w:rPr>
          <w:color w:val="FF0000"/>
        </w:rPr>
        <w:t xml:space="preserve"> problem statement</w:t>
      </w:r>
      <w:r w:rsidRPr="001F52CA">
        <w:t>).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111" w:name="_Toc382665014"/>
      <w:r>
        <w:t>Test scenario</w:t>
      </w:r>
      <w:bookmarkEnd w:id="111"/>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Pr="004C7545">
        <w:rPr>
          <w:color w:val="FF0000"/>
        </w:rPr>
        <w:t>TODO</w:t>
      </w:r>
      <w:r w:rsidRPr="001F52CA">
        <w:t>) describes the flow of a test. Section (</w:t>
      </w:r>
      <w:r w:rsidRPr="004C7545">
        <w:rPr>
          <w:color w:val="FF0000"/>
        </w:rPr>
        <w:t>TODO</w:t>
      </w:r>
      <w:r w:rsidRPr="001F52CA">
        <w:t>) provides further</w:t>
      </w:r>
      <w:r>
        <w:t xml:space="preserve"> insight into this.</w:t>
      </w:r>
    </w:p>
    <w:p w:rsidR="001F52CA" w:rsidRDefault="001F52CA" w:rsidP="001F52CA">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5" cstate="print"/>
                    <a:stretch>
                      <a:fillRect/>
                    </a:stretch>
                  </pic:blipFill>
                  <pic:spPr>
                    <a:xfrm>
                      <a:off x="0" y="0"/>
                      <a:ext cx="5356178" cy="5085470"/>
                    </a:xfrm>
                    <a:prstGeom prst="rect">
                      <a:avLst/>
                    </a:prstGeom>
                  </pic:spPr>
                </pic:pic>
              </a:graphicData>
            </a:graphic>
          </wp:inline>
        </w:drawing>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112" w:name="_Toc382665015"/>
      <w:r>
        <w:t>Test data</w:t>
      </w:r>
      <w:bookmarkEnd w:id="112"/>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113" w:name="_Toc382665016"/>
      <w:r>
        <w:t>Test setup</w:t>
      </w:r>
      <w:bookmarkEnd w:id="113"/>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1"/>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 xml:space="preserve">Most load test setups I have seen uses some sort of desktop or console application to emulate clients. </w:t>
      </w:r>
      <w:r w:rsidRPr="00454920">
        <w:rPr>
          <w:color w:val="FF0000"/>
        </w:rPr>
        <w:t xml:space="preserve">(TODO: give examples? Crank, </w:t>
      </w:r>
      <w:proofErr w:type="spellStart"/>
      <w:r w:rsidRPr="00454920">
        <w:rPr>
          <w:color w:val="FF0000"/>
        </w:rPr>
        <w:t>Netling</w:t>
      </w:r>
      <w:proofErr w:type="spellEnd"/>
      <w:r w:rsidRPr="00454920">
        <w:rPr>
          <w:color w:val="FF0000"/>
        </w:rPr>
        <w:t>...</w:t>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 WebSockets</w:t>
      </w:r>
      <w:r w:rsidR="00223646">
        <w:t xml:space="preserve"> (</w:t>
      </w:r>
      <w:r w:rsidR="00223646">
        <w:rPr>
          <w:color w:val="FF0000"/>
        </w:rPr>
        <w:t>TODO: source</w:t>
      </w:r>
      <w:r w:rsidR="00223646">
        <w:t>)</w:t>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114" w:name="_Toc382665017"/>
      <w:r>
        <w:t>Choice of setup</w:t>
      </w:r>
      <w:bookmarkEnd w:id="114"/>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t>To start up the browsers I wrote a simple Selenium application. (</w:t>
      </w:r>
      <w:r w:rsidRPr="00191BC1">
        <w:rPr>
          <w:color w:val="FF0000"/>
        </w:rPr>
        <w:t xml:space="preserve">TODO: </w:t>
      </w:r>
      <w:proofErr w:type="spellStart"/>
      <w:r w:rsidRPr="00191BC1">
        <w:rPr>
          <w:color w:val="FF0000"/>
        </w:rPr>
        <w:t>git</w:t>
      </w:r>
      <w:proofErr w:type="spellEnd"/>
      <w:r>
        <w:t>). Firefox turned out to be the ideal browser as Selenium has good support for it. It was also the browser tha</w:t>
      </w:r>
      <w:r w:rsidR="001A21D7">
        <w:t>t handled several clients best.</w:t>
      </w:r>
    </w:p>
    <w:p w:rsidR="00396EC6" w:rsidRDefault="00396EC6" w:rsidP="00396EC6">
      <w:r>
        <w:lastRenderedPageBreak/>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2"/>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115" w:name="_Toc382665018"/>
      <w:r>
        <w:t>Number of runs</w:t>
      </w:r>
      <w:bookmarkEnd w:id="115"/>
    </w:p>
    <w:p w:rsidR="00126708" w:rsidRPr="00126708" w:rsidRDefault="000740DC" w:rsidP="00126708">
      <w:r>
        <w:t>To get viable results, I did several runs and calculated the average values afterwards.. The results turned out to be mostly stable from run to run (</w:t>
      </w:r>
      <w:r w:rsidRPr="000740DC">
        <w:rPr>
          <w:color w:val="FF0000"/>
        </w:rPr>
        <w:t>TODO: see raw data</w:t>
      </w:r>
      <w:r>
        <w:t>). Therefore, I decided that 10 runs of each combination of framework and transport would suffice.</w:t>
      </w:r>
    </w:p>
    <w:p w:rsidR="00A65862" w:rsidRDefault="00C73382" w:rsidP="00C73382">
      <w:pPr>
        <w:pStyle w:val="Overskrift2"/>
      </w:pPr>
      <w:bookmarkStart w:id="116" w:name="_Toc382665019"/>
      <w:r>
        <w:t>Displaying data</w:t>
      </w:r>
      <w:bookmarkEnd w:id="116"/>
    </w:p>
    <w:p w:rsidR="004C5061" w:rsidRDefault="004C5061" w:rsidP="004C5061">
      <w:r>
        <w:t xml:space="preserve">I chose to use </w:t>
      </w:r>
      <w:proofErr w:type="spellStart"/>
      <w:r>
        <w:t>Highcharts</w:t>
      </w:r>
      <w:proofErr w:type="spellEnd"/>
      <w:r>
        <w:t xml:space="preserve"> (</w:t>
      </w:r>
      <w:r w:rsidRPr="00011497">
        <w:rPr>
          <w:color w:val="FF0000"/>
        </w:rPr>
        <w:t>TODO: link</w:t>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then sent to the Web API. The API then processes the data and returns three objects that the </w:t>
      </w:r>
      <w:proofErr w:type="spellStart"/>
      <w:r>
        <w:lastRenderedPageBreak/>
        <w:t>Highcharts</w:t>
      </w:r>
      <w:proofErr w:type="spellEnd"/>
      <w:r>
        <w:t xml:space="preserve"> API can make use of. A total of 33 tests ensures that also this part of the application stack performs as expected.</w:t>
      </w:r>
    </w:p>
    <w:p w:rsidR="00C73382" w:rsidRPr="00C73382" w:rsidRDefault="004C5061" w:rsidP="004C5061">
      <w:r>
        <w:t xml:space="preserve">While the Web API provide charts for each run, it is the average values of several runs I need. To help with this, I designed a "Chart merger". This contain a series of (unit tested) functions to extract the average values of different types of tests. It then presents this in </w:t>
      </w:r>
      <w:proofErr w:type="spellStart"/>
      <w:r>
        <w:t>Highcharts</w:t>
      </w:r>
      <w:proofErr w:type="spellEnd"/>
      <w:r>
        <w:t xml:space="preserve"> graphs. These graphs will be used in the thesis. The chart merger also handle the data I gather manually.</w:t>
      </w:r>
    </w:p>
    <w:p w:rsidR="0004400B" w:rsidRDefault="00045EAF" w:rsidP="00045EAF">
      <w:pPr>
        <w:pStyle w:val="Overskrift2"/>
      </w:pPr>
      <w:bookmarkStart w:id="117" w:name="_Toc382665020"/>
      <w:r>
        <w:t>Configurations</w:t>
      </w:r>
      <w:bookmarkEnd w:id="117"/>
    </w:p>
    <w:p w:rsidR="004C5061" w:rsidRDefault="004C5061" w:rsidP="004C5061">
      <w:r>
        <w:t xml:space="preserve">With SignalR, IIS benefits from a few configurations. I followed the steps given by the wiki of </w:t>
      </w:r>
      <w:proofErr w:type="spellStart"/>
      <w:r>
        <w:t>SignalR's</w:t>
      </w:r>
      <w:proofErr w:type="spellEnd"/>
      <w:r>
        <w:t xml:space="preserve"> </w:t>
      </w:r>
      <w:proofErr w:type="spellStart"/>
      <w:r>
        <w:t>GitHub</w:t>
      </w:r>
      <w:proofErr w:type="spellEnd"/>
      <w:r>
        <w:t xml:space="preserve"> page. (</w:t>
      </w:r>
      <w:r w:rsidRPr="004C5061">
        <w:rPr>
          <w:color w:val="FF0000"/>
        </w:rPr>
        <w:t>TODO: source</w:t>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 </w:t>
      </w:r>
      <w:proofErr w:type="spellStart"/>
      <w:r>
        <w:t>Weswit</w:t>
      </w:r>
      <w:proofErr w:type="spellEnd"/>
      <w:r>
        <w:t xml:space="preserve"> proved very helpful, giving me free access to this version for the duration of my work. They also helped with a few settings needed for the server.</w:t>
      </w:r>
    </w:p>
    <w:p w:rsidR="004C5061" w:rsidRPr="004C5061" w:rsidRDefault="004C5061" w:rsidP="004C5061">
      <w:r>
        <w:t xml:space="preserve">My initial results showed that Lightstreamer lagged behind all the other frameworks, so I turned to </w:t>
      </w:r>
      <w:proofErr w:type="spellStart"/>
      <w:r>
        <w:t>Weswit</w:t>
      </w:r>
      <w:proofErr w:type="spellEnd"/>
      <w:r>
        <w:t xml:space="preserve"> for help. Appendix (</w:t>
      </w:r>
      <w:r w:rsidRPr="00B34817">
        <w:rPr>
          <w:color w:val="FF0000"/>
        </w:rPr>
        <w:t>TODO</w:t>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118" w:name="_Toc382665021"/>
      <w:r>
        <w:t>Monitoring network traffic</w:t>
      </w:r>
      <w:bookmarkEnd w:id="118"/>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 (</w:t>
      </w:r>
      <w:r>
        <w:rPr>
          <w:color w:val="FF0000"/>
        </w:rPr>
        <w:t>TODO: page</w:t>
      </w:r>
      <w:r>
        <w:t xml:space="preserve">), </w:t>
      </w:r>
      <w:proofErr w:type="spellStart"/>
      <w:r>
        <w:t>Wireshark</w:t>
      </w:r>
      <w:proofErr w:type="spellEnd"/>
      <w:r>
        <w:t xml:space="preserve"> (</w:t>
      </w:r>
      <w:r>
        <w:rPr>
          <w:color w:val="FF0000"/>
        </w:rPr>
        <w:t>TODO: page</w:t>
      </w:r>
      <w:r>
        <w:t>) and Fiddler (</w:t>
      </w:r>
      <w:r>
        <w:rPr>
          <w:color w:val="FF0000"/>
        </w:rPr>
        <w:t>TODO: page</w:t>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119" w:name="_Toc382665022"/>
      <w:r>
        <w:t>Monitoring of processor</w:t>
      </w:r>
      <w:bookmarkEnd w:id="119"/>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7F12A6">
        <w:t xml:space="preserve"> (</w:t>
      </w:r>
      <w:r w:rsidR="007F12A6" w:rsidRPr="007F12A6">
        <w:rPr>
          <w:color w:val="FF0000"/>
        </w:rPr>
        <w:t>TODO: source</w:t>
      </w:r>
      <w:r w:rsidR="007F12A6">
        <w:t xml:space="preserve">). This tool offers counters for processor time, not for the total usage. The server is the main program running on the test machine. The counter for processor time shows how many percent of the total used percent a process uses.  Because of this, the server would always show close to </w:t>
      </w:r>
      <w:r w:rsidR="007F12A6">
        <w:lastRenderedPageBreak/>
        <w:t>100% usage</w:t>
      </w:r>
      <w:r w:rsidR="007F12A6">
        <w:rPr>
          <w:rStyle w:val="Fotnotereferanse"/>
        </w:rPr>
        <w:footnoteReference w:id="33"/>
      </w:r>
      <w:r w:rsidR="007F12A6">
        <w:t>.</w:t>
      </w:r>
      <w:r>
        <w:t xml:space="preserve"> Windows Server 2012’s Resource Monitor was therefore chosen for this purpose. </w:t>
      </w:r>
    </w:p>
    <w:p w:rsidR="00E67450" w:rsidRDefault="00E67450" w:rsidP="00E34132">
      <w:pPr>
        <w:pStyle w:val="Overskrift2"/>
      </w:pPr>
      <w:bookmarkStart w:id="120" w:name="_Toc382665023"/>
      <w:r>
        <w:t>Monitoring of memory usage</w:t>
      </w:r>
      <w:bookmarkEnd w:id="120"/>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r>
        <w:t>Different servers and platforms</w:t>
      </w:r>
    </w:p>
    <w:p w:rsidR="003802DB" w:rsidRDefault="003802DB" w:rsidP="003802DB">
      <w:r>
        <w:t xml:space="preserve">The frameworks run on quite different servers and platforms. Node is for instance a lot more lightweight than Java or C#. </w:t>
      </w:r>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P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 (</w:t>
      </w:r>
      <w:r w:rsidRPr="003802DB">
        <w:rPr>
          <w:color w:val="FF0000"/>
        </w:rPr>
        <w:t>TODO</w:t>
      </w:r>
      <w:r w:rsidRPr="003802DB">
        <w:t>).</w:t>
      </w:r>
    </w:p>
    <w:p w:rsidR="007F12A6" w:rsidRDefault="007F12A6" w:rsidP="007F12A6">
      <w:pPr>
        <w:pStyle w:val="Overskrift2"/>
      </w:pPr>
      <w:bookmarkStart w:id="121" w:name="_Toc382665024"/>
      <w:r>
        <w:t>Use case of test setup</w:t>
      </w:r>
      <w:bookmarkEnd w:id="12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122" w:name="_Toc382665025"/>
      <w:r>
        <w:t>Limitations</w:t>
      </w:r>
      <w:bookmarkEnd w:id="122"/>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123" w:name="_Toc382665026"/>
      <w:r>
        <w:t>Meteor</w:t>
      </w:r>
      <w:bookmarkEnd w:id="123"/>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124" w:name="_Toc382665027"/>
      <w:r w:rsidRPr="009464CD">
        <w:lastRenderedPageBreak/>
        <w:t>Using browsers</w:t>
      </w:r>
      <w:bookmarkEnd w:id="124"/>
    </w:p>
    <w:p w:rsidR="00667CFB" w:rsidRDefault="00667CFB" w:rsidP="00667CFB">
      <w:r>
        <w:t xml:space="preserve">There are certain drawbacks to using browsers as clients. Most obvious is the fact that you cannot have more than a few open connections at the same time. The HTTP 1.1 specification states that no client should have more than two connections to a single host. </w:t>
      </w:r>
      <w:r w:rsidRPr="00223646">
        <w:rPr>
          <w:color w:val="FF0000"/>
        </w:rPr>
        <w:t>(TODO: source</w:t>
      </w:r>
      <w:r>
        <w:t xml:space="preserve">). </w:t>
      </w:r>
    </w:p>
    <w:p w:rsidR="00126708" w:rsidRDefault="00667CFB" w:rsidP="00667CFB">
      <w:r>
        <w:t xml:space="preserve">Nonetheless, most modern browsers have increased this limit to somewhere between four and eight.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125" w:name="_Toc382665028"/>
      <w:r>
        <w:t>Network capture</w:t>
      </w:r>
      <w:bookmarkEnd w:id="125"/>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EC1450">
        <w:t xml:space="preserve"> It also seems to be some issues with long polling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Server Sent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w:t>
      </w:r>
      <w:proofErr w:type="spellStart"/>
      <w:r>
        <w:t>GitHub</w:t>
      </w:r>
      <w:proofErr w:type="spellEnd"/>
      <w:r>
        <w:t xml:space="preserve"> (</w:t>
      </w:r>
      <w:r>
        <w:rPr>
          <w:color w:val="FF0000"/>
        </w:rPr>
        <w:t>TODO: link and maybe explain a little? Or make readme..</w:t>
      </w:r>
      <w:r>
        <w:t>).</w:t>
      </w:r>
    </w:p>
    <w:p w:rsidR="007C3956" w:rsidRDefault="007C3956" w:rsidP="007C3956">
      <w:pPr>
        <w:pStyle w:val="Overskrift3"/>
        <w:ind w:left="992" w:hanging="992"/>
      </w:pPr>
      <w:bookmarkStart w:id="126" w:name="_Toc382665029"/>
      <w:r>
        <w:lastRenderedPageBreak/>
        <w:t>Streaming with Play Framework</w:t>
      </w:r>
      <w:bookmarkEnd w:id="126"/>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 though.</w:t>
      </w:r>
    </w:p>
    <w:p w:rsidR="004F7249" w:rsidRDefault="004F7249" w:rsidP="004F7249">
      <w:pPr>
        <w:pStyle w:val="Overskrift2"/>
      </w:pPr>
      <w:r>
        <w:t>Raw data</w:t>
      </w:r>
    </w:p>
    <w:p w:rsidR="004F7249" w:rsidRPr="004F7249" w:rsidRDefault="004F7249" w:rsidP="004F7249">
      <w:r>
        <w:t xml:space="preserve">All raw data can be viewed on </w:t>
      </w:r>
      <w:proofErr w:type="spellStart"/>
      <w:r>
        <w:t>GitHub</w:t>
      </w:r>
      <w:proofErr w:type="spellEnd"/>
      <w:r>
        <w:t>: (</w:t>
      </w:r>
      <w:r>
        <w:rPr>
          <w:color w:val="FF0000"/>
        </w:rPr>
        <w:t>TODO: link and try to put captures there</w:t>
      </w:r>
      <w:r>
        <w:t>).</w:t>
      </w:r>
    </w:p>
    <w:p w:rsidR="00F2072D" w:rsidRDefault="00F2072D" w:rsidP="00F2072D">
      <w:pPr>
        <w:pStyle w:val="Overskrift1"/>
        <w:rPr>
          <w:szCs w:val="36"/>
          <w:lang w:val="en-US"/>
        </w:rPr>
      </w:pPr>
      <w:bookmarkStart w:id="127" w:name="_Toc382665030"/>
      <w:r w:rsidRPr="00F2072D">
        <w:rPr>
          <w:szCs w:val="36"/>
          <w:lang w:val="en-US"/>
        </w:rPr>
        <w:t>Result</w:t>
      </w:r>
      <w:r>
        <w:rPr>
          <w:szCs w:val="36"/>
          <w:lang w:val="en-US"/>
        </w:rPr>
        <w:t>s</w:t>
      </w:r>
      <w:bookmarkEnd w:id="12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 can be reviewed in appendix (</w:t>
      </w:r>
      <w:r w:rsidR="00725F09" w:rsidRPr="00725F09">
        <w:rPr>
          <w:color w:val="FF0000"/>
        </w:rPr>
        <w:t>TODO</w:t>
      </w:r>
      <w:r w:rsidR="00725F09">
        <w:t>).</w:t>
      </w:r>
      <w:r w:rsidR="008A26BB">
        <w:t xml:space="preserve"> An analysis of the results is given in the next chapter.</w:t>
      </w:r>
    </w:p>
    <w:p w:rsidR="001E1514" w:rsidRDefault="00F26C17" w:rsidP="001E1514">
      <w:pPr>
        <w:pStyle w:val="Overskrift2"/>
      </w:pPr>
      <w:bookmarkStart w:id="128" w:name="_Toc382665031"/>
      <w:r>
        <w:t>Messages sent from clients</w:t>
      </w:r>
      <w:bookmarkEnd w:id="128"/>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 Figure (</w:t>
      </w:r>
      <w:r w:rsidRPr="00707ED4">
        <w:rPr>
          <w:color w:val="FF0000"/>
        </w:rPr>
        <w:t>TODO</w:t>
      </w:r>
      <w:r w:rsidRPr="00707ED4">
        <w:t>) shows the results for WebSockets. It displays one example of such anomalies. Some runs went one second past the expected 15 second duration of the test, resulting in a sudden drop during this extra second.</w:t>
      </w:r>
    </w:p>
    <w:p w:rsidR="003C17A8" w:rsidRDefault="00E00061" w:rsidP="00707ED4">
      <w:pPr>
        <w:jc w:val="left"/>
      </w:pPr>
      <w:r>
        <w:rPr>
          <w:noProof/>
          <w:lang w:val="nb-NO" w:eastAsia="nb-NO"/>
        </w:rPr>
        <w:drawing>
          <wp:inline distT="0" distB="0" distL="0" distR="0">
            <wp:extent cx="5759448"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6" cstate="print"/>
                    <a:stretch>
                      <a:fillRect/>
                    </a:stretch>
                  </pic:blipFill>
                  <pic:spPr>
                    <a:xfrm>
                      <a:off x="0" y="0"/>
                      <a:ext cx="5759448" cy="2405872"/>
                    </a:xfrm>
                    <a:prstGeom prst="rect">
                      <a:avLst/>
                    </a:prstGeom>
                  </pic:spPr>
                </pic:pic>
              </a:graphicData>
            </a:graphic>
          </wp:inline>
        </w:drawing>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Pr="00707ED4">
        <w:rPr>
          <w:color w:val="FF0000"/>
        </w:rPr>
        <w:t>TODO</w:t>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B75DA0" w:rsidRDefault="00B75DA0" w:rsidP="00707ED4">
      <w:r>
        <w:rPr>
          <w:noProof/>
          <w:lang w:val="nb-NO" w:eastAsia="nb-NO"/>
        </w:rPr>
        <w:lastRenderedPageBreak/>
        <w:drawing>
          <wp:inline distT="0" distB="0" distL="0" distR="0">
            <wp:extent cx="5692177" cy="2369257"/>
            <wp:effectExtent l="19050" t="0" r="3773"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7" cstate="print"/>
                    <a:stretch>
                      <a:fillRect/>
                    </a:stretch>
                  </pic:blipFill>
                  <pic:spPr>
                    <a:xfrm>
                      <a:off x="0" y="0"/>
                      <a:ext cx="5692177" cy="2369257"/>
                    </a:xfrm>
                    <a:prstGeom prst="rect">
                      <a:avLst/>
                    </a:prstGeom>
                  </pic:spPr>
                </pic:pic>
              </a:graphicData>
            </a:graphic>
          </wp:inline>
        </w:drawing>
      </w:r>
    </w:p>
    <w:p w:rsidR="00707ED4" w:rsidRDefault="00707ED4" w:rsidP="00707ED4">
      <w:r w:rsidRPr="00707ED4">
        <w:t>The results from HTTP-streaming show a lot of overtime for Lightstreamer. (</w:t>
      </w:r>
      <w:r w:rsidRPr="00707ED4">
        <w:rPr>
          <w:color w:val="FF0000"/>
        </w:rPr>
        <w:t>TODO: figure</w:t>
      </w:r>
      <w:r w:rsidRPr="00707ED4">
        <w:t>). This reflects only one run that lasted seven seconds too long. None of the other runs replicated this effect, but they still ran one or two seconds of overtime.</w:t>
      </w:r>
    </w:p>
    <w:p w:rsidR="00707ED4" w:rsidRPr="00E00061" w:rsidRDefault="00707ED4" w:rsidP="00707ED4">
      <w:r>
        <w:rPr>
          <w:noProof/>
          <w:lang w:val="nb-NO" w:eastAsia="nb-NO"/>
        </w:rPr>
        <w:drawing>
          <wp:inline distT="0" distB="0" distL="0" distR="0">
            <wp:extent cx="5759450" cy="2369185"/>
            <wp:effectExtent l="19050" t="0" r="0"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58"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129" w:name="_Toc382665032"/>
      <w:r>
        <w:t xml:space="preserve">Messages received </w:t>
      </w:r>
      <w:r w:rsidR="000477C2">
        <w:t>by</w:t>
      </w:r>
      <w:r>
        <w:t xml:space="preserve"> server</w:t>
      </w:r>
      <w:bookmarkEnd w:id="129"/>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Pr="001C1E3C">
        <w:rPr>
          <w:color w:val="FF0000"/>
        </w:rPr>
        <w:t>TODO</w:t>
      </w:r>
      <w:r w:rsidRPr="001C1E3C">
        <w:t>), shows both messages sent and received for all frameworks using long-polling. As you can see, the results are so close that there is almost one line in the graph. This is the expected behavior of a perfect run.</w:t>
      </w:r>
    </w:p>
    <w:p w:rsidR="000477C2" w:rsidRDefault="000477C2" w:rsidP="000477C2">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59" cstate="print"/>
                    <a:stretch>
                      <a:fillRect/>
                    </a:stretch>
                  </pic:blipFill>
                  <pic:spPr>
                    <a:xfrm>
                      <a:off x="0" y="0"/>
                      <a:ext cx="5717690" cy="2352078"/>
                    </a:xfrm>
                    <a:prstGeom prst="rect">
                      <a:avLst/>
                    </a:prstGeom>
                  </pic:spPr>
                </pic:pic>
              </a:graphicData>
            </a:graphic>
          </wp:inline>
        </w:drawing>
      </w:r>
    </w:p>
    <w:p w:rsidR="001C1E3C" w:rsidRDefault="001C1E3C" w:rsidP="000477C2">
      <w:r w:rsidRPr="001C1E3C">
        <w:t>Again though, there are some anomalies. Figure (</w:t>
      </w:r>
      <w:r w:rsidRPr="001C1E3C">
        <w:rPr>
          <w:color w:val="FF0000"/>
        </w:rPr>
        <w:t>TODO</w:t>
      </w:r>
      <w:r w:rsidRPr="001C1E3C">
        <w:t>) shows the WebSockets results for Lightstreamer. There are some deviations between messages sent and messages received. The difference is not significant, but it is enough to show that it is not a perfect run. I will discuss possible reasons for such variations in the analysis chapter. (</w:t>
      </w:r>
      <w:r w:rsidRPr="001C1E3C">
        <w:rPr>
          <w:color w:val="FF0000"/>
        </w:rPr>
        <w:t xml:space="preserve">TODO: </w:t>
      </w:r>
      <w:proofErr w:type="spellStart"/>
      <w:r w:rsidRPr="001C1E3C">
        <w:rPr>
          <w:color w:val="FF0000"/>
        </w:rPr>
        <w:t>crossref</w:t>
      </w:r>
      <w:proofErr w:type="spellEnd"/>
      <w:r w:rsidRPr="001C1E3C">
        <w:t>).</w:t>
      </w:r>
    </w:p>
    <w:p w:rsidR="001026A4" w:rsidRDefault="001026A4" w:rsidP="001026A4">
      <w:r>
        <w:rPr>
          <w:noProof/>
          <w:lang w:val="nb-NO" w:eastAsia="nb-NO"/>
        </w:rPr>
        <w:drawing>
          <wp:inline distT="0" distB="0" distL="0" distR="0">
            <wp:extent cx="5759270" cy="2369184"/>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0" cstate="print"/>
                    <a:stretch>
                      <a:fillRect/>
                    </a:stretch>
                  </pic:blipFill>
                  <pic:spPr>
                    <a:xfrm>
                      <a:off x="0" y="0"/>
                      <a:ext cx="5759270" cy="2369184"/>
                    </a:xfrm>
                    <a:prstGeom prst="rect">
                      <a:avLst/>
                    </a:prstGeom>
                  </pic:spPr>
                </pic:pic>
              </a:graphicData>
            </a:graphic>
          </wp:inline>
        </w:drawing>
      </w:r>
    </w:p>
    <w:p w:rsidR="001C1E3C" w:rsidRDefault="001C1E3C" w:rsidP="001026A4">
      <w:r w:rsidRPr="001C1E3C">
        <w:t>While most of the variations are small, polling is, once more, the largest source of anomalies. The clearest example of this is Lightstreamer. (</w:t>
      </w:r>
      <w:r w:rsidRPr="001C1E3C">
        <w:rPr>
          <w:color w:val="FF0000"/>
        </w:rPr>
        <w:t>TODO: figure</w:t>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4"/>
      </w:r>
      <w:r w:rsidRPr="001C1E3C">
        <w:t>, which is quite significant.</w:t>
      </w:r>
    </w:p>
    <w:p w:rsidR="001C1E3C" w:rsidRPr="000477C2" w:rsidRDefault="001C1E3C" w:rsidP="001026A4">
      <w:r>
        <w:rPr>
          <w:noProof/>
          <w:lang w:val="nb-NO" w:eastAsia="nb-NO"/>
        </w:rPr>
        <w:lastRenderedPageBreak/>
        <w:drawing>
          <wp:inline distT="0" distB="0" distL="0" distR="0">
            <wp:extent cx="5759450"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1"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130" w:name="_Toc382665033"/>
      <w:r>
        <w:t>Messages sent from server</w:t>
      </w:r>
      <w:bookmarkEnd w:id="130"/>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Pr="006833B6">
        <w:rPr>
          <w:color w:val="FF0000"/>
        </w:rPr>
        <w:t>TODO</w:t>
      </w:r>
      <w:r w:rsidRPr="006833B6">
        <w:t>) show this behavior for SignalR using Server Sent Events. It is a small deviation the first second, but otherwise, the lines are almost 100% matches. This behavior was consistent throughout all the tests.</w:t>
      </w:r>
    </w:p>
    <w:p w:rsidR="004C7FDF" w:rsidRDefault="004C7FDF" w:rsidP="004C7FDF">
      <w:r>
        <w:rPr>
          <w:noProof/>
          <w:lang w:val="nb-NO" w:eastAsia="nb-NO"/>
        </w:rPr>
        <w:drawing>
          <wp:inline distT="0" distB="0" distL="0" distR="0">
            <wp:extent cx="5656429" cy="2369185"/>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2" cstate="print"/>
                    <a:stretch>
                      <a:fillRect/>
                    </a:stretch>
                  </pic:blipFill>
                  <pic:spPr>
                    <a:xfrm>
                      <a:off x="0" y="0"/>
                      <a:ext cx="5656429" cy="2369185"/>
                    </a:xfrm>
                    <a:prstGeom prst="rect">
                      <a:avLst/>
                    </a:prstGeom>
                  </pic:spPr>
                </pic:pic>
              </a:graphicData>
            </a:graphic>
          </wp:inline>
        </w:drawing>
      </w:r>
    </w:p>
    <w:p w:rsidR="00F26C17" w:rsidRDefault="00F26C17" w:rsidP="00F26C17">
      <w:pPr>
        <w:pStyle w:val="Overskrift2"/>
      </w:pPr>
      <w:bookmarkStart w:id="131" w:name="_Toc382665034"/>
      <w:r>
        <w:t>Average latency</w:t>
      </w:r>
      <w:bookmarkEnd w:id="131"/>
    </w:p>
    <w:p w:rsidR="004C7FDF" w:rsidRDefault="00B13DDB" w:rsidP="00B13DDB">
      <w:r>
        <w:t>This section will present the results for each transport. An analysis of the effects of a transport on latency will be given in the next chapter (</w:t>
      </w:r>
      <w:r>
        <w:rPr>
          <w:color w:val="FF0000"/>
        </w:rPr>
        <w:t xml:space="preserve">TODO: </w:t>
      </w:r>
      <w:proofErr w:type="spellStart"/>
      <w:r>
        <w:rPr>
          <w:color w:val="FF0000"/>
        </w:rPr>
        <w:t>crossref</w:t>
      </w:r>
      <w:proofErr w:type="spellEnd"/>
      <w:r>
        <w:t>).</w:t>
      </w:r>
    </w:p>
    <w:p w:rsidR="00B13DDB" w:rsidRPr="004C7FDF" w:rsidRDefault="00B13DDB" w:rsidP="00B13DDB">
      <w:r w:rsidRPr="00B13DDB">
        <w:t xml:space="preserve">I did not warm up the servers for SignalR, Socket.IO or </w:t>
      </w:r>
      <w:proofErr w:type="spellStart"/>
      <w:r w:rsidRPr="00B13DDB">
        <w:t>SockJS</w:t>
      </w:r>
      <w:proofErr w:type="spellEnd"/>
      <w:r w:rsidRPr="00B13DDB">
        <w:t xml:space="preserve">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132" w:name="_Toc382665035"/>
      <w:r>
        <w:lastRenderedPageBreak/>
        <w:t>WebSockets</w:t>
      </w:r>
      <w:bookmarkEnd w:id="132"/>
    </w:p>
    <w:p w:rsidR="004C7FDF" w:rsidRDefault="004C7FDF" w:rsidP="004C7FDF">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3" cstate="print"/>
                    <a:stretch>
                      <a:fillRect/>
                    </a:stretch>
                  </pic:blipFill>
                  <pic:spPr>
                    <a:xfrm>
                      <a:off x="0" y="0"/>
                      <a:ext cx="5759273" cy="2369185"/>
                    </a:xfrm>
                    <a:prstGeom prst="rect">
                      <a:avLst/>
                    </a:prstGeom>
                  </pic:spPr>
                </pic:pic>
              </a:graphicData>
            </a:graphic>
          </wp:inline>
        </w:drawing>
      </w:r>
    </w:p>
    <w:p w:rsidR="00B13DDB" w:rsidRDefault="00B13DDB" w:rsidP="004C7FDF">
      <w:r w:rsidRPr="00B13DDB">
        <w:t xml:space="preserve">Both Play and </w:t>
      </w:r>
      <w:proofErr w:type="spellStart"/>
      <w:r w:rsidRPr="00B13DDB">
        <w:t>SockJS</w:t>
      </w:r>
      <w:proofErr w:type="spellEnd"/>
      <w:r w:rsidRPr="00B13DDB">
        <w:t xml:space="preserve"> relies on some manual client handling. Broadcasting messages with these frameworks relies on a loop construct. The other three have internal mechanisms that handles this. Figure (</w:t>
      </w:r>
      <w:r w:rsidRPr="00B13DDB">
        <w:rPr>
          <w:color w:val="FF0000"/>
        </w:rPr>
        <w:t>TODO</w:t>
      </w:r>
      <w:r w:rsidRPr="00B13DDB">
        <w:t>)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F26C17" w:rsidP="00F26C17">
      <w:pPr>
        <w:pStyle w:val="Overskrift3"/>
      </w:pPr>
      <w:bookmarkStart w:id="133" w:name="_Toc382665036"/>
      <w:r>
        <w:t>Server Sent Events</w:t>
      </w:r>
      <w:bookmarkEnd w:id="133"/>
    </w:p>
    <w:p w:rsidR="00887519" w:rsidRPr="00887519" w:rsidRDefault="00887519" w:rsidP="00887519">
      <w:r w:rsidRPr="00887519">
        <w:t xml:space="preserve">Only SignalR provide Server Sent Events as one of the transports. The graph below </w:t>
      </w:r>
      <w:r>
        <w:t>(</w:t>
      </w:r>
      <w:r w:rsidRPr="00887519">
        <w:rPr>
          <w:color w:val="FF0000"/>
        </w:rPr>
        <w:t>TODO: figure</w:t>
      </w:r>
      <w:r>
        <w:t xml:space="preserve">) </w:t>
      </w:r>
      <w:r w:rsidRPr="00887519">
        <w:t xml:space="preserve">compares the results of this transport to </w:t>
      </w:r>
      <w:proofErr w:type="spellStart"/>
      <w:r w:rsidRPr="00887519">
        <w:t>SignalR's</w:t>
      </w:r>
      <w:proofErr w:type="spellEnd"/>
      <w:r w:rsidRPr="00887519">
        <w:t xml:space="preserve"> results using WebSockets. This is a very interesting result as it shows that Server Sent Events matches WebSockets when it comes to latency.</w:t>
      </w:r>
    </w:p>
    <w:p w:rsidR="00900D05" w:rsidRDefault="00900D05" w:rsidP="00900D05">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4"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134" w:name="_Toc382665037"/>
      <w:r>
        <w:t>Http-Streaming</w:t>
      </w:r>
      <w:bookmarkEnd w:id="134"/>
    </w:p>
    <w:p w:rsidR="00C8292F" w:rsidRDefault="00C8292F" w:rsidP="00C8292F">
      <w:r w:rsidRPr="00C8292F">
        <w:t>In section (</w:t>
      </w:r>
      <w:r w:rsidRPr="00C8292F">
        <w:rPr>
          <w:color w:val="FF0000"/>
        </w:rPr>
        <w:t>TODO: sent from clients</w:t>
      </w:r>
      <w:r w:rsidRPr="00C8292F">
        <w:t>), I mentioned that only one run with Lightstreamer had seven seconds of overtime. The graph shown in figure (</w:t>
      </w:r>
      <w:r w:rsidRPr="00C8292F">
        <w:rPr>
          <w:color w:val="FF0000"/>
        </w:rPr>
        <w:t>TODO</w:t>
      </w:r>
      <w:r w:rsidRPr="00C8292F">
        <w:t xml:space="preserve">) reflects this fact. As the other runs never passed two seconds of overtime, the data </w:t>
      </w:r>
      <w:r w:rsidRPr="00C8292F">
        <w:lastRenderedPageBreak/>
        <w:t>from 18 to 21 seconds should be disregarded. Prio</w:t>
      </w:r>
      <w:r>
        <w:t>r to the 18 second mark, Light</w:t>
      </w:r>
      <w:r w:rsidRPr="00C8292F">
        <w:t xml:space="preserve">streamer performs well with HTTP-streaming. The latency is higher than WebSockets, but not much. </w:t>
      </w:r>
      <w:proofErr w:type="spellStart"/>
      <w:r w:rsidRPr="00C8292F">
        <w:t>SockJS</w:t>
      </w:r>
      <w:proofErr w:type="spellEnd"/>
      <w:r w:rsidRPr="00C8292F">
        <w:t xml:space="preserve"> does not come close to the same. Here though, the difference to WebSockets is more clear than with Lightstreamer.</w:t>
      </w:r>
    </w:p>
    <w:p w:rsidR="00C8292F" w:rsidRPr="00C8292F" w:rsidRDefault="00C8292F" w:rsidP="00C8292F"/>
    <w:p w:rsidR="00900D05" w:rsidRDefault="00DF2BCF" w:rsidP="00900D05">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5"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135" w:name="_Toc382665038"/>
      <w:r>
        <w:t>Long-Polling</w:t>
      </w:r>
      <w:bookmarkEnd w:id="135"/>
    </w:p>
    <w:p w:rsidR="001E491C" w:rsidRPr="001E491C" w:rsidRDefault="001E491C" w:rsidP="001E491C">
      <w:r w:rsidRPr="001E491C">
        <w:t>As with WebSockets, Socket.IO outperforms the other frameworks with long polling. However, as the graph shows (</w:t>
      </w:r>
      <w:r w:rsidRPr="001E491C">
        <w:rPr>
          <w:color w:val="FF0000"/>
        </w:rPr>
        <w:t>TODO: fig</w:t>
      </w:r>
      <w:r w:rsidRPr="001E491C">
        <w:t xml:space="preserve">), </w:t>
      </w:r>
      <w:proofErr w:type="spellStart"/>
      <w:r w:rsidRPr="001E491C">
        <w:t>SignalR's</w:t>
      </w:r>
      <w:proofErr w:type="spellEnd"/>
      <w:r w:rsidRPr="001E491C">
        <w:t xml:space="preserve"> latency decreases throughout the duration of the test. As discussed in the introduction to this section (</w:t>
      </w:r>
      <w:r w:rsidRPr="001E491C">
        <w:rPr>
          <w:color w:val="FF0000"/>
        </w:rPr>
        <w:t>TODO: cross 9.4</w:t>
      </w:r>
      <w:r w:rsidRPr="001E491C">
        <w:t>), I did not warm up the server for SignalR. The other transports with SignalR showed a stabilization after five seconds. With long-polling, this is not the case, even though it seems to be stabilizing around the ten seconds mark.</w:t>
      </w:r>
    </w:p>
    <w:p w:rsidR="00DF2BCF" w:rsidRDefault="00D36C6F" w:rsidP="00DF2BCF">
      <w:r>
        <w:rPr>
          <w:noProof/>
          <w:lang w:val="nb-NO" w:eastAsia="nb-NO"/>
        </w:rPr>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6"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136" w:name="_Toc382665039"/>
      <w:r>
        <w:t>Polling</w:t>
      </w:r>
      <w:bookmarkEnd w:id="136"/>
    </w:p>
    <w:p w:rsidR="00DC2677" w:rsidRPr="00DC2677" w:rsidRDefault="00DC2677" w:rsidP="00DC2677">
      <w:r w:rsidRPr="00DC2677">
        <w:t>Once again, polling is the greatest source of deviating results. As the graph (</w:t>
      </w:r>
      <w:r w:rsidRPr="00DC2677">
        <w:rPr>
          <w:color w:val="FF0000"/>
        </w:rPr>
        <w:t>TODO</w:t>
      </w:r>
      <w:r w:rsidRPr="00DC2677">
        <w:t xml:space="preserve">) shows, Lightstreamer has a dramatic increase in latency towards the end, even with WS-polling. Socket.IO also has a peak with twice as much latency as the rest of the </w:t>
      </w:r>
      <w:r w:rsidRPr="00DC2677">
        <w:lastRenderedPageBreak/>
        <w:t>test. In the stable part of the graph, we see that Socket.IO does not handle polling well.</w:t>
      </w:r>
    </w:p>
    <w:p w:rsidR="006D06BC" w:rsidRDefault="006D06BC" w:rsidP="006D06BC">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7" cstate="print"/>
                    <a:stretch>
                      <a:fillRect/>
                    </a:stretch>
                  </pic:blipFill>
                  <pic:spPr>
                    <a:xfrm>
                      <a:off x="0" y="0"/>
                      <a:ext cx="5759450" cy="2369185"/>
                    </a:xfrm>
                    <a:prstGeom prst="rect">
                      <a:avLst/>
                    </a:prstGeom>
                  </pic:spPr>
                </pic:pic>
              </a:graphicData>
            </a:graphic>
          </wp:inline>
        </w:drawing>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Pr="00DC2677">
        <w:rPr>
          <w:color w:val="FF0000"/>
        </w:rPr>
        <w:t>TODO</w:t>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DC2677" w:rsidRDefault="00DC2677" w:rsidP="006D06BC">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68"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137" w:name="_Toc382665040"/>
      <w:r>
        <w:t>Median processor usage</w:t>
      </w:r>
      <w:bookmarkEnd w:id="137"/>
    </w:p>
    <w:p w:rsidR="00504164" w:rsidRPr="00504164" w:rsidRDefault="00504164" w:rsidP="00504164">
      <w:r w:rsidRPr="00504164">
        <w:t>As discussed in the methodology (</w:t>
      </w:r>
      <w:r w:rsidRPr="00504164">
        <w:rPr>
          <w:color w:val="FF0000"/>
        </w:rPr>
        <w:t>TODO: cross</w:t>
      </w:r>
      <w:r w:rsidRPr="00504164">
        <w:t xml:space="preserve">), these result reflect the usage of the servers, not just the frameworks. The lightweight nature of Node shines through as both Socket.IO and </w:t>
      </w:r>
      <w:proofErr w:type="spellStart"/>
      <w:r w:rsidRPr="00504164">
        <w:t>SockJS</w:t>
      </w:r>
      <w:proofErr w:type="spellEnd"/>
      <w:r w:rsidRPr="00504164">
        <w:t xml:space="preserve"> takes up about half as much as any other</w:t>
      </w:r>
      <w:r>
        <w:t xml:space="preserve"> (</w:t>
      </w:r>
      <w:r>
        <w:rPr>
          <w:color w:val="FF0000"/>
        </w:rPr>
        <w:t>TODO: fig</w:t>
      </w:r>
      <w:r>
        <w:t>)</w:t>
      </w:r>
      <w:r w:rsidRPr="00504164">
        <w:t>. Otherwise, it seems that the Java solutions perform a little better than SignalR. The analysis gives insight into why this is so. (</w:t>
      </w:r>
      <w:r w:rsidRPr="00504164">
        <w:rPr>
          <w:color w:val="FF0000"/>
        </w:rPr>
        <w:t>TODO: cross</w:t>
      </w:r>
      <w:r w:rsidRPr="00504164">
        <w:t>)</w:t>
      </w:r>
    </w:p>
    <w:p w:rsidR="002A729C" w:rsidRDefault="002A729C" w:rsidP="002A729C">
      <w:r>
        <w:rPr>
          <w:noProof/>
          <w:lang w:val="nb-NO" w:eastAsia="nb-NO"/>
        </w:rPr>
        <w:lastRenderedPageBreak/>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69" cstate="print"/>
                    <a:stretch>
                      <a:fillRect/>
                    </a:stretch>
                  </pic:blipFill>
                  <pic:spPr>
                    <a:xfrm>
                      <a:off x="0" y="0"/>
                      <a:ext cx="5759450" cy="2369185"/>
                    </a:xfrm>
                    <a:prstGeom prst="rect">
                      <a:avLst/>
                    </a:prstGeom>
                  </pic:spPr>
                </pic:pic>
              </a:graphicData>
            </a:graphic>
          </wp:inline>
        </w:drawing>
      </w:r>
    </w:p>
    <w:p w:rsidR="00F26C17" w:rsidRDefault="002A729C" w:rsidP="00F26C17">
      <w:pPr>
        <w:pStyle w:val="Overskrift2"/>
      </w:pPr>
      <w:bookmarkStart w:id="138" w:name="_Toc382665041"/>
      <w:r>
        <w:t>Maximum</w:t>
      </w:r>
      <w:r w:rsidR="00F26C17">
        <w:t xml:space="preserve"> memory usage</w:t>
      </w:r>
      <w:bookmarkEnd w:id="138"/>
    </w:p>
    <w:p w:rsidR="004F7249" w:rsidRDefault="004F7249" w:rsidP="004F7249">
      <w:r>
        <w:t>Again, the results reflect the resource usage of the servers as well as the frameworks. As with processor usage, one can see that Node outperforms both Java and C#. (</w:t>
      </w:r>
      <w:r w:rsidRPr="004F7249">
        <w:rPr>
          <w:color w:val="FF0000"/>
        </w:rPr>
        <w:t>TODO: figure</w:t>
      </w:r>
      <w:r>
        <w:t xml:space="preserve">). Otherwise, we see that SignalR, Socket.IO and </w:t>
      </w:r>
      <w:proofErr w:type="spellStart"/>
      <w:r>
        <w:t>SockJS</w:t>
      </w:r>
      <w:proofErr w:type="spellEnd"/>
      <w:r>
        <w:t xml:space="preserve"> have almost the same memory usage regardless of transport. Polling with Lightstreamer though stands out from everything else. It uses about nine times as much as WebSockets.</w:t>
      </w:r>
    </w:p>
    <w:p w:rsidR="004F7249" w:rsidRPr="004F7249" w:rsidRDefault="004F7249" w:rsidP="004F7249">
      <w:r>
        <w:t>There is one source of error in the results though. I measured the memory consumption at the end of the test. While I did not see any drops during the tests, it was some drops that occurred just after the test finished. Some of the raw data stands out from the rest because of this.</w:t>
      </w:r>
    </w:p>
    <w:p w:rsidR="002A729C" w:rsidRDefault="002A729C" w:rsidP="002A729C">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0"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139" w:name="_Toc382665042"/>
      <w:r>
        <w:t>Bytes sent/received</w:t>
      </w:r>
      <w:bookmarkEnd w:id="139"/>
    </w:p>
    <w:p w:rsidR="00D35865" w:rsidRPr="00D35865" w:rsidRDefault="00D35865" w:rsidP="00D35865">
      <w:r w:rsidRPr="00D35865">
        <w:t>In section (</w:t>
      </w:r>
      <w:r w:rsidRPr="00D35865">
        <w:rPr>
          <w:i/>
        </w:rPr>
        <w:t>TODO</w:t>
      </w:r>
      <w:r w:rsidRPr="00D35865">
        <w:t xml:space="preserve">), I mentioned an error regarding my usage of </w:t>
      </w:r>
      <w:proofErr w:type="spellStart"/>
      <w:r w:rsidRPr="00D35865">
        <w:t>Wireshark</w:t>
      </w:r>
      <w:proofErr w:type="spellEnd"/>
      <w:r w:rsidRPr="00D35865">
        <w:t xml:space="preserve"> to monitor network traffic. I still want to show the recorded data, as there are some implications in it when compared to the calculated network traffic. The following graph is a result of the recorded network traffic. (</w:t>
      </w:r>
      <w:r w:rsidRPr="00D35865">
        <w:rPr>
          <w:color w:val="FF0000"/>
        </w:rPr>
        <w:t>TODO: fig</w:t>
      </w:r>
      <w:r w:rsidRPr="00D35865">
        <w:t>).</w:t>
      </w:r>
    </w:p>
    <w:p w:rsidR="00C9194D" w:rsidRDefault="00C9194D" w:rsidP="00C9194D">
      <w:r w:rsidRPr="00C9194D">
        <w:rPr>
          <w:noProof/>
          <w:lang w:val="nb-NO" w:eastAsia="nb-NO"/>
        </w:rPr>
        <w:lastRenderedPageBreak/>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1" cstate="print"/>
                    <a:stretch>
                      <a:fillRect/>
                    </a:stretch>
                  </pic:blipFill>
                  <pic:spPr>
                    <a:xfrm>
                      <a:off x="0" y="0"/>
                      <a:ext cx="5759273" cy="2369185"/>
                    </a:xfrm>
                    <a:prstGeom prst="rect">
                      <a:avLst/>
                    </a:prstGeom>
                  </pic:spPr>
                </pic:pic>
              </a:graphicData>
            </a:graphic>
          </wp:inline>
        </w:drawing>
      </w:r>
    </w:p>
    <w:p w:rsidR="00C9194D" w:rsidRPr="00C9194D" w:rsidRDefault="00D35865" w:rsidP="00C9194D">
      <w:r w:rsidRPr="00D35865">
        <w:t>The next graph is the data I calculated. (</w:t>
      </w:r>
      <w:r w:rsidRPr="00D35865">
        <w:rPr>
          <w:color w:val="FF0000"/>
        </w:rPr>
        <w:t>TODO: figure</w:t>
      </w:r>
      <w:r w:rsidRPr="00D35865">
        <w:t xml:space="preserve">). It shows that SignalR sends a lot more data than any of the others. I also gives a clear indication that the streaming techniques use a lot less network traffic than polling and long polling. There is one result that stands out from the general trend. Server Sent Events with </w:t>
      </w:r>
      <w:proofErr w:type="spellStart"/>
      <w:r w:rsidRPr="00D35865">
        <w:t>SockJS</w:t>
      </w:r>
      <w:proofErr w:type="spellEnd"/>
      <w:r w:rsidRPr="00D35865">
        <w:t xml:space="preserve"> uses more than twice that of WebSockets and HTTP-streaming.</w:t>
      </w:r>
    </w:p>
    <w:p w:rsidR="002A729C" w:rsidRDefault="002A729C" w:rsidP="002A729C">
      <w:r>
        <w:rPr>
          <w:noProof/>
          <w:lang w:val="nb-NO" w:eastAsia="nb-NO"/>
        </w:rPr>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2" cstate="print"/>
                    <a:stretch>
                      <a:fillRect/>
                    </a:stretch>
                  </pic:blipFill>
                  <pic:spPr>
                    <a:xfrm>
                      <a:off x="0" y="0"/>
                      <a:ext cx="5759450" cy="2369185"/>
                    </a:xfrm>
                    <a:prstGeom prst="rect">
                      <a:avLst/>
                    </a:prstGeom>
                  </pic:spPr>
                </pic:pic>
              </a:graphicData>
            </a:graphic>
          </wp:inline>
        </w:drawing>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It is clear that all </w:t>
      </w:r>
      <w:r w:rsidRPr="00D35865">
        <w:t>these frameworks have focused on network performance in their implementations.</w:t>
      </w:r>
    </w:p>
    <w:p w:rsidR="0051370C" w:rsidRDefault="0051370C" w:rsidP="0051370C">
      <w:pPr>
        <w:pStyle w:val="Overskrift2"/>
      </w:pPr>
      <w:r>
        <w:t>Idle clients with WebSockets</w:t>
      </w:r>
    </w:p>
    <w:p w:rsidR="0051370C" w:rsidRDefault="0051370C" w:rsidP="0051370C"/>
    <w:p w:rsidR="00DA0252" w:rsidRPr="0051370C" w:rsidRDefault="00DA0252" w:rsidP="0051370C"/>
    <w:p w:rsidR="00F26C17" w:rsidRDefault="00F26C17" w:rsidP="00F26C17">
      <w:pPr>
        <w:pStyle w:val="Overskrift1"/>
        <w:rPr>
          <w:lang w:val="en-US"/>
        </w:rPr>
      </w:pPr>
      <w:bookmarkStart w:id="140" w:name="_Toc382665043"/>
      <w:r w:rsidRPr="00F26C17">
        <w:rPr>
          <w:lang w:val="en-US"/>
        </w:rPr>
        <w:lastRenderedPageBreak/>
        <w:t>Ana</w:t>
      </w:r>
      <w:r>
        <w:rPr>
          <w:lang w:val="en-US"/>
        </w:rPr>
        <w:t>lysis</w:t>
      </w:r>
      <w:bookmarkEnd w:id="140"/>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r>
        <w:t>Message frequency</w:t>
      </w:r>
    </w:p>
    <w:p w:rsidR="00DA0252" w:rsidRDefault="00DA0252" w:rsidP="00DA0252">
      <w:r>
        <w:t>This section discuss the results from sections (</w:t>
      </w:r>
      <w:r w:rsidRPr="00DA5F61">
        <w:rPr>
          <w:color w:val="FF0000"/>
        </w:rPr>
        <w:t>TODO</w:t>
      </w:r>
      <w:r>
        <w:t xml:space="preserve">, </w:t>
      </w:r>
      <w:r w:rsidRPr="00DA5F61">
        <w:rPr>
          <w:color w:val="FF0000"/>
        </w:rPr>
        <w:t>TODO</w:t>
      </w:r>
      <w:r>
        <w:t xml:space="preserve"> and </w:t>
      </w:r>
      <w:r w:rsidRPr="00DA5F61">
        <w:rPr>
          <w:color w:val="FF0000"/>
        </w:rPr>
        <w:t>TODO</w:t>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time for clients and the server. </w:t>
      </w:r>
      <w:r w:rsidRPr="00DA5F61">
        <w:rPr>
          <w:color w:val="FF0000"/>
        </w:rPr>
        <w:t>(TODO: cross ref method</w:t>
      </w:r>
      <w:r>
        <w:t xml:space="preserve">). The clients </w:t>
      </w:r>
      <w:proofErr w:type="spellStart"/>
      <w:r>
        <w:t>starttime</w:t>
      </w:r>
      <w:proofErr w:type="spellEnd"/>
      <w:r>
        <w:t xml:space="preserve"> was set before the call to the "</w:t>
      </w:r>
      <w:proofErr w:type="spellStart"/>
      <w:r>
        <w:t>initTest</w:t>
      </w:r>
      <w:proofErr w:type="spellEnd"/>
      <w:r>
        <w:t>" procedure. (</w:t>
      </w:r>
      <w:r w:rsidRPr="00DA5F61">
        <w:rPr>
          <w:color w:val="FF0000"/>
        </w:rPr>
        <w:t>TODO: see section 1 of method</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 shows data for messages sent by the clients (</w:t>
      </w:r>
      <w:r w:rsidRPr="00DA5F61">
        <w:rPr>
          <w:color w:val="FF0000"/>
        </w:rPr>
        <w:t>TODO</w:t>
      </w:r>
      <w:r w:rsidRPr="00DA5F61">
        <w:t>).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6D58FA">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6D58FA"/>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 xml:space="preserve">Long </w:t>
            </w:r>
          </w:p>
          <w:p w:rsidR="00DA0252" w:rsidRDefault="00DA0252" w:rsidP="006D58FA">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Server Sent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6D58FA">
            <w:pPr>
              <w:jc w:val="center"/>
              <w:cnfStyle w:val="100000000000"/>
              <w:rPr>
                <w:b w:val="0"/>
              </w:rPr>
            </w:pPr>
            <w:r w:rsidRPr="00BA6A9A">
              <w:rPr>
                <w:b w:val="0"/>
              </w:rPr>
              <w:t>WS-polling</w:t>
            </w:r>
          </w:p>
        </w:tc>
      </w:tr>
      <w:tr w:rsidR="00DA0252" w:rsidTr="006D58FA">
        <w:trPr>
          <w:cnfStyle w:val="000000100000"/>
          <w:trHeight w:val="773"/>
        </w:trPr>
        <w:tc>
          <w:tcPr>
            <w:cnfStyle w:val="001000000000"/>
            <w:tcW w:w="1676" w:type="dxa"/>
            <w:tcBorders>
              <w:right w:val="none" w:sz="0" w:space="0" w:color="auto"/>
            </w:tcBorders>
            <w:vAlign w:val="center"/>
          </w:tcPr>
          <w:p w:rsidR="00DA0252" w:rsidRPr="00BA6A9A" w:rsidRDefault="00DA0252" w:rsidP="006D58FA">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2 </w:t>
            </w:r>
          </w:p>
          <w:p w:rsidR="00DA0252" w:rsidRDefault="00DA0252" w:rsidP="006D58FA">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18 </w:t>
            </w:r>
          </w:p>
          <w:p w:rsidR="00DA0252" w:rsidRDefault="00DA0252" w:rsidP="006D58FA">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2</w:t>
            </w:r>
          </w:p>
          <w:p w:rsidR="00DA0252" w:rsidRDefault="00DA0252" w:rsidP="006D58FA">
            <w:pPr>
              <w:spacing w:line="264" w:lineRule="auto"/>
              <w:jc w:val="center"/>
              <w:cnfStyle w:val="000000100000"/>
            </w:pPr>
            <w:r>
              <w:t>(112)</w:t>
            </w:r>
          </w:p>
        </w:tc>
        <w:tc>
          <w:tcPr>
            <w:tcW w:w="937" w:type="dxa"/>
            <w:tcBorders>
              <w:left w:val="none" w:sz="0"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6D58FA">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 xml:space="preserve">2 </w:t>
            </w:r>
          </w:p>
          <w:p w:rsidR="00DA0252" w:rsidRDefault="00DA0252" w:rsidP="006D58FA">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 xml:space="preserve">4 </w:t>
            </w:r>
          </w:p>
          <w:p w:rsidR="00DA0252" w:rsidRDefault="00DA0252" w:rsidP="006D58FA">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right w:val="single" w:sz="4" w:space="0" w:color="auto"/>
            </w:tcBorders>
            <w:vAlign w:val="center"/>
          </w:tcPr>
          <w:p w:rsidR="00DA0252" w:rsidRPr="00BA6A9A" w:rsidRDefault="00DA0252" w:rsidP="006D58FA">
            <w:pPr>
              <w:rPr>
                <w:b w:val="0"/>
              </w:rPr>
            </w:pPr>
            <w:proofErr w:type="spellStart"/>
            <w:r w:rsidRPr="00BA6A9A">
              <w:rPr>
                <w:b w:val="0"/>
              </w:rPr>
              <w:t>SockJS</w:t>
            </w:r>
            <w:proofErr w:type="spellEnd"/>
          </w:p>
        </w:tc>
        <w:tc>
          <w:tcPr>
            <w:tcW w:w="1127" w:type="dxa"/>
            <w:tcBorders>
              <w:left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120 </w:t>
            </w:r>
          </w:p>
          <w:p w:rsidR="00DA0252" w:rsidRDefault="00DA0252" w:rsidP="006D58FA">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4 </w:t>
            </w:r>
          </w:p>
          <w:p w:rsidR="00DA0252" w:rsidRDefault="00DA0252" w:rsidP="006D58FA">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4</w:t>
            </w:r>
          </w:p>
          <w:p w:rsidR="00DA0252" w:rsidRDefault="00DA0252" w:rsidP="006D58FA">
            <w:pPr>
              <w:spacing w:line="264" w:lineRule="auto"/>
              <w:jc w:val="center"/>
              <w:cnfStyle w:val="000000100000"/>
            </w:pPr>
            <w:r>
              <w:t>(114)</w:t>
            </w:r>
          </w:p>
        </w:tc>
        <w:tc>
          <w:tcPr>
            <w:tcW w:w="937" w:type="dxa"/>
            <w:tcBorders>
              <w:left w:val="single" w:sz="4"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right w:val="none" w:sz="0" w:space="0" w:color="auto"/>
            </w:tcBorders>
            <w:vAlign w:val="center"/>
          </w:tcPr>
          <w:p w:rsidR="00DA0252" w:rsidRPr="00BA6A9A" w:rsidRDefault="00DA0252" w:rsidP="006D58FA">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6D58FA">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6D58FA">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6D58FA">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6D58FA">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tc>
        <w:tc>
          <w:tcPr>
            <w:tcW w:w="937" w:type="dxa"/>
            <w:tcBorders>
              <w:left w:val="none" w:sz="0"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right w:val="none" w:sz="0" w:space="0" w:color="auto"/>
            </w:tcBorders>
            <w:vAlign w:val="center"/>
          </w:tcPr>
          <w:p w:rsidR="00DA0252" w:rsidRPr="00BA6A9A" w:rsidRDefault="00DA0252" w:rsidP="006D58FA">
            <w:pPr>
              <w:rPr>
                <w:b w:val="0"/>
              </w:rPr>
            </w:pPr>
            <w:r w:rsidRPr="00BA6A9A">
              <w:rPr>
                <w:b w:val="0"/>
              </w:rPr>
              <w:lastRenderedPageBreak/>
              <w:t>Lightstreamer</w:t>
            </w:r>
          </w:p>
        </w:tc>
        <w:tc>
          <w:tcPr>
            <w:tcW w:w="1127" w:type="dxa"/>
            <w:tcBorders>
              <w:left w:val="none" w:sz="0" w:space="0" w:color="auto"/>
              <w:right w:val="none" w:sz="0"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2 </w:t>
            </w:r>
          </w:p>
          <w:p w:rsidR="00DA0252" w:rsidRDefault="00DA0252" w:rsidP="006D58FA">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2</w:t>
            </w:r>
          </w:p>
          <w:p w:rsidR="00DA0252" w:rsidRDefault="00DA0252" w:rsidP="006D58FA">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44</w:t>
            </w:r>
          </w:p>
          <w:p w:rsidR="00DA0252" w:rsidRDefault="00DA0252" w:rsidP="006D58FA">
            <w:pPr>
              <w:spacing w:line="264" w:lineRule="auto"/>
              <w:jc w:val="center"/>
              <w:cnfStyle w:val="000000100000"/>
            </w:pPr>
            <w:r>
              <w:t>(114)</w:t>
            </w:r>
          </w:p>
        </w:tc>
        <w:tc>
          <w:tcPr>
            <w:tcW w:w="937" w:type="dxa"/>
            <w:tcBorders>
              <w:lef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1</w:t>
            </w:r>
          </w:p>
          <w:p w:rsidR="00DA0252" w:rsidRDefault="00DA0252" w:rsidP="006D58FA">
            <w:pPr>
              <w:spacing w:line="264" w:lineRule="auto"/>
              <w:jc w:val="center"/>
              <w:cnfStyle w:val="000000100000"/>
            </w:pPr>
            <w:r>
              <w:t>(109)</w:t>
            </w:r>
          </w:p>
        </w:tc>
      </w:tr>
    </w:tbl>
    <w:p w:rsidR="00DA0252" w:rsidRDefault="00DA0252" w:rsidP="00DA0252"/>
    <w:p w:rsidR="00DA0252" w:rsidRDefault="00DA0252" w:rsidP="00DA0252">
      <w:r w:rsidRPr="00DA5F61">
        <w:t>While Socket.IO shows a highest number of 120 for polling, its average is a lot lower. As you see from figure (</w:t>
      </w:r>
      <w:r w:rsidRPr="00DA5F61">
        <w:rPr>
          <w:color w:val="FF0000"/>
        </w:rPr>
        <w:t>TODO: cross results</w:t>
      </w:r>
      <w:r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 (</w:t>
      </w:r>
      <w:r w:rsidRPr="00DA5F61">
        <w:rPr>
          <w:color w:val="FF0000"/>
        </w:rPr>
        <w:t>TODO: source</w:t>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t>
      </w:r>
      <w:r w:rsidRPr="004E30AB">
        <w:rPr>
          <w:color w:val="FF0000"/>
        </w:rPr>
        <w:t>TODO: cross, put in results</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 xml:space="preserve">Another possible explanation is the usage of an </w:t>
      </w:r>
      <w:proofErr w:type="spellStart"/>
      <w:r>
        <w:t>ExecutorService</w:t>
      </w:r>
      <w:proofErr w:type="spellEnd"/>
      <w:r>
        <w:t xml:space="preserve"> with a cached thread pool to handle concurrency. (</w:t>
      </w:r>
      <w:r w:rsidRPr="004E30AB">
        <w:rPr>
          <w:color w:val="FF0000"/>
        </w:rPr>
        <w:t xml:space="preserve">TODO: source </w:t>
      </w:r>
      <w:proofErr w:type="spellStart"/>
      <w:r w:rsidRPr="004E30AB">
        <w:rPr>
          <w:color w:val="FF0000"/>
        </w:rPr>
        <w:t>javadoc</w:t>
      </w:r>
      <w:proofErr w:type="spellEnd"/>
      <w:r>
        <w:t>). This is the only difference between the concurrency aspects of Play and Lightstreamer. As you can see of the data, Play had no drops in frequency what so ever. I have found indications that a cached thread pool used in conjunction with synchronized code, degrades performance. (</w:t>
      </w:r>
      <w:r w:rsidRPr="004E30AB">
        <w:rPr>
          <w:color w:val="FF0000"/>
        </w:rPr>
        <w:t>TODO: source</w:t>
      </w:r>
      <w:r>
        <w:t>). This is exactly how I registered data in the Lightstreamer application. (</w:t>
      </w:r>
      <w:r w:rsidRPr="004E30AB">
        <w:rPr>
          <w:color w:val="FF0000"/>
        </w:rPr>
        <w:t>TODO: example</w:t>
      </w:r>
      <w:r>
        <w:t>). If this is the case, more than just the frequency data may have been affected.</w:t>
      </w:r>
    </w:p>
    <w:p w:rsidR="00DA0252" w:rsidRDefault="00DA0252" w:rsidP="00DA0252">
      <w:r>
        <w:rPr>
          <w:noProof/>
          <w:lang w:val="nb-NO" w:eastAsia="nb-NO"/>
        </w:rPr>
        <w:lastRenderedPageBreak/>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3" cstate="print"/>
                    <a:stretch>
                      <a:fillRect/>
                    </a:stretch>
                  </pic:blipFill>
                  <pic:spPr>
                    <a:xfrm>
                      <a:off x="0" y="0"/>
                      <a:ext cx="5760720" cy="3167380"/>
                    </a:xfrm>
                    <a:prstGeom prst="rect">
                      <a:avLst/>
                    </a:prstGeom>
                  </pic:spPr>
                </pic:pic>
              </a:graphicData>
            </a:graphic>
          </wp:inline>
        </w:drawing>
      </w:r>
    </w:p>
    <w:p w:rsidR="00DA0252" w:rsidRDefault="00DA0252" w:rsidP="00DA0252">
      <w:r w:rsidRPr="004E30AB">
        <w:t>The table (</w:t>
      </w:r>
      <w:r w:rsidRPr="004E30AB">
        <w:rPr>
          <w:color w:val="FF0000"/>
        </w:rPr>
        <w:t>TODO</w:t>
      </w:r>
      <w:r w:rsidRPr="004E30AB">
        <w:t>) shows data for messages received by the server. There are some isolated cases of more than 120 messages received for several frameworks and transports. SignalR had this behavior for both Server Sent Events and WebSockets. Both cases had this as the number for the interval from one to two seconds. Both followed a first second with close to 110 received messages. In section (</w:t>
      </w:r>
      <w:r w:rsidRPr="004E30AB">
        <w:rPr>
          <w:color w:val="FF0000"/>
        </w:rPr>
        <w:t>TODO: 9.4</w:t>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6D58FA">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6D58FA"/>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 xml:space="preserve">Long </w:t>
            </w:r>
          </w:p>
          <w:p w:rsidR="00DA0252" w:rsidRDefault="00DA0252" w:rsidP="006D58FA">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Server Sent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WS-polling</w:t>
            </w:r>
          </w:p>
        </w:tc>
      </w:tr>
      <w:tr w:rsidR="00DA0252" w:rsidTr="006D58FA">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6D58FA">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4 </w:t>
            </w:r>
          </w:p>
          <w:p w:rsidR="00DA0252" w:rsidRDefault="00DA0252" w:rsidP="006D58FA">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100000"/>
            </w:pPr>
            <w:r>
              <w:t>127</w:t>
            </w:r>
          </w:p>
          <w:p w:rsidR="00DA0252" w:rsidRDefault="00DA0252" w:rsidP="006D58FA">
            <w:pPr>
              <w:spacing w:line="264" w:lineRule="auto"/>
              <w:jc w:val="center"/>
              <w:cnfStyle w:val="000000100000"/>
            </w:pPr>
            <w:r>
              <w:t xml:space="preserve">2 </w:t>
            </w:r>
          </w:p>
          <w:p w:rsidR="00DA0252" w:rsidRDefault="00DA0252" w:rsidP="006D58FA">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D58FA">
            <w:pPr>
              <w:spacing w:line="264" w:lineRule="auto"/>
              <w:jc w:val="center"/>
              <w:cnfStyle w:val="000000100000"/>
            </w:pPr>
            <w:r>
              <w:t>127</w:t>
            </w:r>
          </w:p>
          <w:p w:rsidR="00DA0252" w:rsidRDefault="00DA0252" w:rsidP="006D58FA">
            <w:pPr>
              <w:spacing w:line="264" w:lineRule="auto"/>
              <w:jc w:val="center"/>
              <w:cnfStyle w:val="000000100000"/>
            </w:pPr>
            <w:r>
              <w:t>2</w:t>
            </w:r>
          </w:p>
          <w:p w:rsidR="00DA0252" w:rsidRDefault="00DA0252" w:rsidP="006D58FA">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6D58FA">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110</w:t>
            </w:r>
          </w:p>
          <w:p w:rsidR="00DA0252" w:rsidRDefault="00DA0252" w:rsidP="006D58FA">
            <w:pPr>
              <w:spacing w:line="264" w:lineRule="auto"/>
              <w:jc w:val="center"/>
              <w:cnfStyle w:val="000000010000"/>
            </w:pPr>
            <w:r>
              <w:t xml:space="preserve">1 </w:t>
            </w:r>
          </w:p>
          <w:p w:rsidR="00DA0252" w:rsidRDefault="00DA0252" w:rsidP="006D58FA">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 xml:space="preserve">2 </w:t>
            </w:r>
          </w:p>
          <w:p w:rsidR="00DA0252" w:rsidRDefault="00DA0252" w:rsidP="006D58FA">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6D58FA">
            <w:pPr>
              <w:rPr>
                <w:b w:val="0"/>
              </w:rPr>
            </w:pPr>
            <w:proofErr w:type="spellStart"/>
            <w:r w:rsidRPr="00BA6A9A">
              <w:rPr>
                <w:b w:val="0"/>
              </w:rPr>
              <w:t>SockJS</w:t>
            </w:r>
            <w:proofErr w:type="spellEnd"/>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120 </w:t>
            </w:r>
          </w:p>
          <w:p w:rsidR="00DA0252" w:rsidRDefault="00DA0252" w:rsidP="006D58FA">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133</w:t>
            </w:r>
          </w:p>
          <w:p w:rsidR="00DA0252" w:rsidRDefault="00DA0252" w:rsidP="006D58FA">
            <w:pPr>
              <w:spacing w:line="264" w:lineRule="auto"/>
              <w:jc w:val="center"/>
              <w:cnfStyle w:val="000000100000"/>
            </w:pPr>
            <w:r>
              <w:t xml:space="preserve">4 </w:t>
            </w:r>
          </w:p>
          <w:p w:rsidR="00DA0252" w:rsidRDefault="00DA0252" w:rsidP="006D58FA">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27</w:t>
            </w:r>
          </w:p>
          <w:p w:rsidR="00DA0252" w:rsidRDefault="00DA0252" w:rsidP="006D58FA">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6D58FA">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p w:rsidR="00DA0252" w:rsidRDefault="00DA0252" w:rsidP="006D58FA">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right w:val="single" w:sz="4" w:space="0" w:color="auto"/>
            </w:tcBorders>
            <w:vAlign w:val="center"/>
          </w:tcPr>
          <w:p w:rsidR="00DA0252" w:rsidRPr="00BA6A9A" w:rsidRDefault="00DA0252" w:rsidP="006D58FA">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269</w:t>
            </w:r>
          </w:p>
          <w:p w:rsidR="00DA0252" w:rsidRDefault="00DA0252" w:rsidP="006D58FA">
            <w:pPr>
              <w:spacing w:line="264" w:lineRule="auto"/>
              <w:jc w:val="center"/>
              <w:cnfStyle w:val="000000100000"/>
            </w:pPr>
            <w:r>
              <w:t xml:space="preserve">0 </w:t>
            </w:r>
          </w:p>
          <w:p w:rsidR="00DA0252" w:rsidRDefault="00DA0252" w:rsidP="006D58FA">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130</w:t>
            </w:r>
          </w:p>
          <w:p w:rsidR="00DA0252" w:rsidRDefault="00DA0252" w:rsidP="006D58FA">
            <w:pPr>
              <w:spacing w:line="264" w:lineRule="auto"/>
              <w:jc w:val="center"/>
              <w:cnfStyle w:val="000000100000"/>
            </w:pPr>
            <w:r>
              <w:t>4</w:t>
            </w:r>
          </w:p>
          <w:p w:rsidR="00DA0252" w:rsidRDefault="00DA0252" w:rsidP="006D58FA">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2</w:t>
            </w:r>
          </w:p>
          <w:p w:rsidR="00DA0252" w:rsidRDefault="00DA0252" w:rsidP="006D58FA">
            <w:pPr>
              <w:spacing w:line="264" w:lineRule="auto"/>
              <w:jc w:val="center"/>
              <w:cnfStyle w:val="000000100000"/>
            </w:pPr>
            <w:r>
              <w:t>(117)</w:t>
            </w:r>
          </w:p>
        </w:tc>
        <w:tc>
          <w:tcPr>
            <w:tcW w:w="937" w:type="dxa"/>
            <w:tcBorders>
              <w:left w:val="single" w:sz="4" w:space="0" w:color="auto"/>
            </w:tcBorders>
            <w:vAlign w:val="center"/>
          </w:tcPr>
          <w:p w:rsidR="00DA0252" w:rsidRDefault="00DA0252" w:rsidP="006D58FA">
            <w:pPr>
              <w:spacing w:line="264" w:lineRule="auto"/>
              <w:jc w:val="center"/>
              <w:cnfStyle w:val="000000100000"/>
            </w:pPr>
            <w:r>
              <w:t>122</w:t>
            </w:r>
          </w:p>
          <w:p w:rsidR="00DA0252" w:rsidRDefault="00DA0252" w:rsidP="006D58FA">
            <w:pPr>
              <w:spacing w:line="264" w:lineRule="auto"/>
              <w:jc w:val="center"/>
              <w:cnfStyle w:val="000000100000"/>
            </w:pPr>
            <w:r>
              <w:t>2</w:t>
            </w:r>
          </w:p>
          <w:p w:rsidR="00DA0252" w:rsidRDefault="00DA0252" w:rsidP="006D58FA">
            <w:pPr>
              <w:spacing w:line="264" w:lineRule="auto"/>
              <w:jc w:val="center"/>
              <w:cnfStyle w:val="000000100000"/>
            </w:pPr>
            <w:r>
              <w:t>(100)</w:t>
            </w:r>
          </w:p>
        </w:tc>
      </w:tr>
    </w:tbl>
    <w:p w:rsidR="00DA0252" w:rsidRDefault="00DA0252" w:rsidP="00DA0252"/>
    <w:p w:rsidR="00DA0252" w:rsidRDefault="00DA0252" w:rsidP="00DA0252">
      <w:r w:rsidRPr="004E30AB">
        <w:t xml:space="preserve">With HTTP-streaming though, we see some high peaks occurring more than once. Looking at the network captures for these cases, it appears that some responses to </w:t>
      </w:r>
      <w:r w:rsidRPr="004E30AB">
        <w:lastRenderedPageBreak/>
        <w:t>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 regarding message frequency shows messages sent from the server (</w:t>
      </w:r>
      <w:r w:rsidRPr="009640AF">
        <w:rPr>
          <w:color w:val="FF0000"/>
        </w:rPr>
        <w:t>TODO</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3"/>
        <w:gridCol w:w="1109"/>
        <w:gridCol w:w="958"/>
        <w:gridCol w:w="948"/>
        <w:gridCol w:w="1294"/>
        <w:gridCol w:w="1041"/>
        <w:gridCol w:w="1457"/>
        <w:gridCol w:w="1149"/>
      </w:tblGrid>
      <w:tr w:rsidR="00DA0252" w:rsidTr="006D58FA">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6D58FA"/>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 xml:space="preserve">Long </w:t>
            </w:r>
          </w:p>
          <w:p w:rsidR="00DA0252" w:rsidRDefault="00DA0252" w:rsidP="006D58FA">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Server Sent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D58FA">
            <w:pPr>
              <w:jc w:val="center"/>
              <w:cnfStyle w:val="100000000000"/>
              <w:rPr>
                <w:b w:val="0"/>
              </w:rPr>
            </w:pPr>
            <w:r w:rsidRPr="00BA6A9A">
              <w:rPr>
                <w:b w:val="0"/>
              </w:rPr>
              <w:t>WS-polling</w:t>
            </w:r>
          </w:p>
        </w:tc>
      </w:tr>
      <w:tr w:rsidR="00DA0252" w:rsidTr="006D58FA">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6D58FA">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7320</w:t>
            </w:r>
          </w:p>
          <w:p w:rsidR="00DA0252" w:rsidRDefault="00DA0252" w:rsidP="006D58FA">
            <w:pPr>
              <w:spacing w:line="264" w:lineRule="auto"/>
              <w:jc w:val="center"/>
              <w:cnfStyle w:val="000000100000"/>
            </w:pPr>
            <w:r>
              <w:t xml:space="preserve">60 </w:t>
            </w:r>
          </w:p>
          <w:p w:rsidR="00DA0252" w:rsidRDefault="00DA0252" w:rsidP="006D58FA">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7620</w:t>
            </w:r>
          </w:p>
          <w:p w:rsidR="00DA0252" w:rsidRDefault="00DA0252" w:rsidP="006D58FA">
            <w:pPr>
              <w:spacing w:line="264" w:lineRule="auto"/>
              <w:jc w:val="center"/>
              <w:cnfStyle w:val="000000100000"/>
            </w:pPr>
            <w:r>
              <w:t xml:space="preserve">120 </w:t>
            </w:r>
          </w:p>
          <w:p w:rsidR="00DA0252" w:rsidRDefault="00DA0252" w:rsidP="006D58FA">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7620</w:t>
            </w:r>
          </w:p>
          <w:p w:rsidR="00DA0252" w:rsidRDefault="00DA0252" w:rsidP="006D58FA">
            <w:pPr>
              <w:spacing w:line="264" w:lineRule="auto"/>
              <w:jc w:val="center"/>
              <w:cnfStyle w:val="000000100000"/>
            </w:pPr>
            <w:r>
              <w:t>360</w:t>
            </w:r>
          </w:p>
          <w:p w:rsidR="00DA0252" w:rsidRDefault="00DA0252" w:rsidP="006D58FA">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6D58FA">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6540</w:t>
            </w:r>
          </w:p>
          <w:p w:rsidR="00DA0252" w:rsidRDefault="00DA0252" w:rsidP="006D58FA">
            <w:pPr>
              <w:spacing w:line="264" w:lineRule="auto"/>
              <w:jc w:val="center"/>
              <w:cnfStyle w:val="000000010000"/>
            </w:pPr>
            <w:r>
              <w:t xml:space="preserve">120 </w:t>
            </w:r>
          </w:p>
          <w:p w:rsidR="00DA0252" w:rsidRDefault="00DA0252" w:rsidP="006D58FA">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7200</w:t>
            </w:r>
          </w:p>
          <w:p w:rsidR="00DA0252" w:rsidRDefault="00DA0252" w:rsidP="006D58FA">
            <w:pPr>
              <w:spacing w:line="264" w:lineRule="auto"/>
              <w:jc w:val="center"/>
              <w:cnfStyle w:val="000000010000"/>
            </w:pPr>
            <w:r>
              <w:t xml:space="preserve">120 </w:t>
            </w:r>
          </w:p>
          <w:p w:rsidR="00DA0252" w:rsidRDefault="00DA0252" w:rsidP="006D58FA">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7200</w:t>
            </w:r>
          </w:p>
          <w:p w:rsidR="00DA0252" w:rsidRDefault="00DA0252" w:rsidP="006D58FA">
            <w:pPr>
              <w:spacing w:line="264" w:lineRule="auto"/>
              <w:jc w:val="center"/>
              <w:cnfStyle w:val="000000010000"/>
            </w:pPr>
            <w:r>
              <w:t>7200</w:t>
            </w:r>
          </w:p>
          <w:p w:rsidR="00DA0252" w:rsidRDefault="00DA0252" w:rsidP="006D58FA">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6D58FA">
            <w:pPr>
              <w:rPr>
                <w:b w:val="0"/>
              </w:rPr>
            </w:pPr>
            <w:proofErr w:type="spellStart"/>
            <w:r w:rsidRPr="00BA6A9A">
              <w:rPr>
                <w:b w:val="0"/>
              </w:rPr>
              <w:t>SockJS</w:t>
            </w:r>
            <w:proofErr w:type="spellEnd"/>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7200</w:t>
            </w:r>
          </w:p>
          <w:p w:rsidR="00DA0252" w:rsidRDefault="00DA0252" w:rsidP="006D58FA">
            <w:pPr>
              <w:spacing w:line="264" w:lineRule="auto"/>
              <w:jc w:val="center"/>
              <w:cnfStyle w:val="000000100000"/>
            </w:pPr>
            <w:r>
              <w:t xml:space="preserve">7200 </w:t>
            </w:r>
          </w:p>
          <w:p w:rsidR="00DA0252" w:rsidRDefault="00DA0252" w:rsidP="006D58FA">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7560</w:t>
            </w:r>
          </w:p>
          <w:p w:rsidR="00DA0252" w:rsidRDefault="00DA0252" w:rsidP="006D58FA">
            <w:pPr>
              <w:spacing w:line="264" w:lineRule="auto"/>
              <w:jc w:val="center"/>
              <w:cnfStyle w:val="000000100000"/>
            </w:pPr>
            <w:r>
              <w:t xml:space="preserve">240 </w:t>
            </w:r>
          </w:p>
          <w:p w:rsidR="00DA0252" w:rsidRDefault="00DA0252" w:rsidP="006D58FA">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100000"/>
            </w:pPr>
            <w:r>
              <w:t>7200</w:t>
            </w:r>
          </w:p>
          <w:p w:rsidR="00DA0252" w:rsidRDefault="00DA0252" w:rsidP="006D58FA">
            <w:pPr>
              <w:spacing w:line="264" w:lineRule="auto"/>
              <w:jc w:val="center"/>
              <w:cnfStyle w:val="000000100000"/>
            </w:pPr>
            <w:r>
              <w:t>1620</w:t>
            </w:r>
          </w:p>
          <w:p w:rsidR="00DA0252" w:rsidRDefault="00DA0252" w:rsidP="006D58FA">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100000"/>
            </w:pPr>
            <w:r>
              <w:t>-</w:t>
            </w:r>
          </w:p>
        </w:tc>
      </w:tr>
      <w:tr w:rsidR="00DA0252" w:rsidTr="006D58FA">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6D58FA">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6D58FA">
            <w:pPr>
              <w:spacing w:line="264" w:lineRule="auto"/>
              <w:cnfStyle w:val="000000010000"/>
            </w:pPr>
            <w:r>
              <w:t>High:</w:t>
            </w:r>
          </w:p>
          <w:p w:rsidR="00DA0252" w:rsidRDefault="00DA0252" w:rsidP="006D58FA">
            <w:pPr>
              <w:spacing w:line="264" w:lineRule="auto"/>
              <w:cnfStyle w:val="000000010000"/>
            </w:pPr>
            <w:r>
              <w:t>Low:</w:t>
            </w:r>
          </w:p>
          <w:p w:rsidR="00DA0252" w:rsidRDefault="00DA0252" w:rsidP="006D58FA">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D58FA">
            <w:pPr>
              <w:spacing w:line="264" w:lineRule="auto"/>
              <w:jc w:val="center"/>
              <w:cnfStyle w:val="000000010000"/>
            </w:pPr>
            <w:r>
              <w:t>7200</w:t>
            </w:r>
          </w:p>
          <w:p w:rsidR="00DA0252" w:rsidRDefault="00DA0252" w:rsidP="006D58FA">
            <w:pPr>
              <w:spacing w:line="264" w:lineRule="auto"/>
              <w:jc w:val="center"/>
              <w:cnfStyle w:val="000000010000"/>
            </w:pPr>
            <w:r>
              <w:t>7200</w:t>
            </w:r>
          </w:p>
          <w:p w:rsidR="00DA0252" w:rsidRDefault="00DA0252" w:rsidP="006D58FA">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D58FA">
            <w:pPr>
              <w:spacing w:line="264" w:lineRule="auto"/>
              <w:jc w:val="center"/>
              <w:cnfStyle w:val="000000010000"/>
            </w:pPr>
            <w:r>
              <w:t>-</w:t>
            </w:r>
          </w:p>
        </w:tc>
      </w:tr>
      <w:tr w:rsidR="00DA0252" w:rsidTr="006D58FA">
        <w:trPr>
          <w:cnfStyle w:val="000000100000"/>
          <w:trHeight w:val="773"/>
        </w:trPr>
        <w:tc>
          <w:tcPr>
            <w:cnfStyle w:val="001000000000"/>
            <w:tcW w:w="1676" w:type="dxa"/>
            <w:tcBorders>
              <w:right w:val="single" w:sz="4" w:space="0" w:color="auto"/>
            </w:tcBorders>
            <w:vAlign w:val="center"/>
          </w:tcPr>
          <w:p w:rsidR="00DA0252" w:rsidRPr="00BA6A9A" w:rsidRDefault="00DA0252" w:rsidP="006D58FA">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6D58FA">
            <w:pPr>
              <w:spacing w:line="264" w:lineRule="auto"/>
              <w:cnfStyle w:val="000000100000"/>
            </w:pPr>
            <w:r>
              <w:t>High:</w:t>
            </w:r>
          </w:p>
          <w:p w:rsidR="00DA0252" w:rsidRDefault="00DA0252" w:rsidP="006D58FA">
            <w:pPr>
              <w:spacing w:line="264" w:lineRule="auto"/>
              <w:cnfStyle w:val="000000100000"/>
            </w:pPr>
            <w:r>
              <w:t>Low:</w:t>
            </w:r>
          </w:p>
          <w:p w:rsidR="00DA0252" w:rsidRDefault="00DA0252" w:rsidP="006D58FA">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15060</w:t>
            </w:r>
          </w:p>
          <w:p w:rsidR="00DA0252" w:rsidRDefault="00DA0252" w:rsidP="006D58FA">
            <w:pPr>
              <w:spacing w:line="264" w:lineRule="auto"/>
              <w:jc w:val="center"/>
              <w:cnfStyle w:val="000000100000"/>
            </w:pPr>
            <w:r>
              <w:t xml:space="preserve">0 </w:t>
            </w:r>
          </w:p>
          <w:p w:rsidR="00DA0252" w:rsidRDefault="00DA0252" w:rsidP="006D58FA">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7920</w:t>
            </w:r>
          </w:p>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D58FA">
            <w:pPr>
              <w:spacing w:line="264" w:lineRule="auto"/>
              <w:jc w:val="center"/>
              <w:cnfStyle w:val="000000100000"/>
            </w:pPr>
            <w:r>
              <w:t>7200</w:t>
            </w:r>
          </w:p>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(7013)</w:t>
            </w:r>
          </w:p>
        </w:tc>
        <w:tc>
          <w:tcPr>
            <w:tcW w:w="937" w:type="dxa"/>
            <w:tcBorders>
              <w:left w:val="single" w:sz="4" w:space="0" w:color="auto"/>
            </w:tcBorders>
            <w:vAlign w:val="center"/>
          </w:tcPr>
          <w:p w:rsidR="00DA0252" w:rsidRDefault="00DA0252" w:rsidP="006D58FA">
            <w:pPr>
              <w:spacing w:line="264" w:lineRule="auto"/>
              <w:jc w:val="center"/>
              <w:cnfStyle w:val="000000100000"/>
            </w:pPr>
            <w:r>
              <w:t>7320</w:t>
            </w:r>
          </w:p>
          <w:p w:rsidR="00DA0252" w:rsidRDefault="00DA0252" w:rsidP="006D58FA">
            <w:pPr>
              <w:spacing w:line="264" w:lineRule="auto"/>
              <w:jc w:val="center"/>
              <w:cnfStyle w:val="000000100000"/>
            </w:pPr>
            <w:r>
              <w:t>120</w:t>
            </w:r>
          </w:p>
          <w:p w:rsidR="00DA0252" w:rsidRDefault="00DA0252" w:rsidP="006D58FA">
            <w:pPr>
              <w:spacing w:line="264" w:lineRule="auto"/>
              <w:jc w:val="center"/>
              <w:cnfStyle w:val="000000100000"/>
            </w:pPr>
            <w:r>
              <w:t>(6001,41)</w:t>
            </w:r>
          </w:p>
        </w:tc>
      </w:tr>
    </w:tbl>
    <w:p w:rsidR="00DA0252" w:rsidRDefault="00DA0252" w:rsidP="00DA0252"/>
    <w:p w:rsidR="00DA0252" w:rsidRDefault="00DA0252" w:rsidP="00DA0252">
      <w:r>
        <w:t xml:space="preserve">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w:t>
      </w:r>
      <w:proofErr w:type="spellStart"/>
      <w:r>
        <w:t>Lightstreamer’s</w:t>
      </w:r>
      <w:proofErr w:type="spellEnd"/>
      <w:r>
        <w:t xml:space="preserve"> client library. This may have resulted in a delay for most of the POST requests.</w:t>
      </w:r>
    </w:p>
    <w:p w:rsidR="00F26C17" w:rsidRDefault="00F26C17" w:rsidP="00F26C17">
      <w:pPr>
        <w:pStyle w:val="Overskrift2"/>
      </w:pPr>
      <w:bookmarkStart w:id="141" w:name="_Toc382665044"/>
      <w:r>
        <w:lastRenderedPageBreak/>
        <w:t>Transports effect on latency</w:t>
      </w:r>
      <w:bookmarkEnd w:id="141"/>
    </w:p>
    <w:p w:rsidR="00955C38" w:rsidRDefault="002628B6" w:rsidP="00955C38">
      <w:r>
        <w:rPr>
          <w:noProof/>
          <w:lang w:val="nb-NO" w:eastAsia="nb-NO"/>
        </w:rPr>
        <w:drawing>
          <wp:inline distT="0" distB="0" distL="0" distR="0">
            <wp:extent cx="5759450" cy="2369185"/>
            <wp:effectExtent l="19050" t="0" r="0" b="0"/>
            <wp:docPr id="15" name="Bilde 14" descr="Average_Latency_All_SignalR_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All_SignalR_LS.jpeg"/>
                    <pic:cNvPicPr/>
                  </pic:nvPicPr>
                  <pic:blipFill>
                    <a:blip r:embed="rId74" cstate="print"/>
                    <a:stretch>
                      <a:fillRect/>
                    </a:stretch>
                  </pic:blipFill>
                  <pic:spPr>
                    <a:xfrm>
                      <a:off x="0" y="0"/>
                      <a:ext cx="5759450" cy="2369185"/>
                    </a:xfrm>
                    <a:prstGeom prst="rect">
                      <a:avLst/>
                    </a:prstGeom>
                  </pic:spPr>
                </pic:pic>
              </a:graphicData>
            </a:graphic>
          </wp:inline>
        </w:drawing>
      </w:r>
    </w:p>
    <w:p w:rsidR="00CC6BA5" w:rsidRDefault="00CC6BA5" w:rsidP="00EF4907">
      <w:pPr>
        <w:pStyle w:val="Listeavsnitt"/>
        <w:numPr>
          <w:ilvl w:val="0"/>
          <w:numId w:val="14"/>
        </w:numPr>
      </w:pPr>
      <w:r>
        <w:t xml:space="preserve">Cut out the last </w:t>
      </w:r>
      <w:r w:rsidR="00261678">
        <w:t>two-three seconds of the results. Lightstreamer had a sharp increase for all transports but WebSockets in this timeframe (as discussed earlier?). Easier to get a clear comparison with those seconds left out.</w:t>
      </w:r>
    </w:p>
    <w:p w:rsidR="00EA0390" w:rsidRDefault="00EA0390" w:rsidP="00EF4907">
      <w:pPr>
        <w:pStyle w:val="Listeavsnitt"/>
        <w:numPr>
          <w:ilvl w:val="0"/>
          <w:numId w:val="14"/>
        </w:numPr>
      </w:pPr>
      <w:r>
        <w:t xml:space="preserve">A clear tendency for all frameworks that WebSockets is faster, but the streaming techniques are not far behind. </w:t>
      </w:r>
    </w:p>
    <w:p w:rsidR="00EA0390" w:rsidRDefault="00EA0390" w:rsidP="00EF4907">
      <w:pPr>
        <w:pStyle w:val="Listeavsnitt"/>
        <w:numPr>
          <w:ilvl w:val="0"/>
          <w:numId w:val="14"/>
        </w:numPr>
      </w:pPr>
      <w:r>
        <w:t>Server Sent Events actually performs just the same with SignalR.</w:t>
      </w:r>
    </w:p>
    <w:p w:rsidR="00EA0390" w:rsidRDefault="00EA0390" w:rsidP="00EF4907">
      <w:pPr>
        <w:pStyle w:val="Listeavsnitt"/>
        <w:numPr>
          <w:ilvl w:val="1"/>
          <w:numId w:val="14"/>
        </w:numPr>
      </w:pPr>
      <w:r>
        <w:t>The test uses a rather low load, so WebSockets may be better with more traffic.</w:t>
      </w:r>
    </w:p>
    <w:p w:rsidR="001C5FFC" w:rsidRDefault="00EA0390" w:rsidP="00EF4907">
      <w:pPr>
        <w:pStyle w:val="Listeavsnitt"/>
        <w:numPr>
          <w:ilvl w:val="1"/>
          <w:numId w:val="14"/>
        </w:numPr>
      </w:pPr>
      <w:r>
        <w:t>SSE is a pure push transport, and this sort of test has more focus on push</w:t>
      </w:r>
      <w:r w:rsidR="001C5FFC">
        <w:t xml:space="preserve">. There are 1891 messages going from the clients to the server and 108180 messages going the other way. In other words, only 1,7 % of the messages contained in the test are messages to the server. </w:t>
      </w:r>
    </w:p>
    <w:p w:rsidR="001C5FFC" w:rsidRDefault="001C5FFC" w:rsidP="00EF4907">
      <w:pPr>
        <w:pStyle w:val="Listeavsnitt"/>
        <w:numPr>
          <w:ilvl w:val="1"/>
          <w:numId w:val="14"/>
        </w:numPr>
      </w:pPr>
      <w:r>
        <w:t xml:space="preserve">All streaming techniques handle pushing of data really well, since the connection used to push is already open. </w:t>
      </w:r>
    </w:p>
    <w:p w:rsidR="001C5FFC" w:rsidRDefault="001C5FFC" w:rsidP="00EF4907">
      <w:pPr>
        <w:pStyle w:val="Listeavsnitt"/>
        <w:numPr>
          <w:ilvl w:val="1"/>
          <w:numId w:val="14"/>
        </w:numPr>
      </w:pPr>
      <w:r>
        <w:t>Server Sent Events is, like WebSockets, a HTML 5 API. When keeping that in mind, it really isn’t very surprising that it does push just as well as WebSockets.</w:t>
      </w:r>
    </w:p>
    <w:p w:rsidR="001C5FFC" w:rsidRDefault="001C5FFC" w:rsidP="00EF4907">
      <w:pPr>
        <w:pStyle w:val="Listeavsnitt"/>
        <w:numPr>
          <w:ilvl w:val="0"/>
          <w:numId w:val="14"/>
        </w:numPr>
      </w:pPr>
      <w:r>
        <w:t>The use of WebSockets to do polling is obviously not meant for a push dominated application.</w:t>
      </w:r>
      <w:r w:rsidR="00CC6BA5">
        <w:t xml:space="preserve"> I really don’t see why it is part of the Lightstreamer stack anyways, since the connections are kept open just as with streaming. The only difference is that the client has to send a poll message over the WebSocket connection in order to get data. The result is that the performance drops and streaming over HTTP becomes a better alternative.</w:t>
      </w:r>
    </w:p>
    <w:p w:rsidR="00CC6BA5" w:rsidRDefault="00261678" w:rsidP="00CC6BA5">
      <w:r>
        <w:rPr>
          <w:noProof/>
          <w:lang w:val="nb-NO" w:eastAsia="nb-NO"/>
        </w:rPr>
        <w:lastRenderedPageBreak/>
        <w:drawing>
          <wp:inline distT="0" distB="0" distL="0" distR="0">
            <wp:extent cx="5759450" cy="2369185"/>
            <wp:effectExtent l="19050" t="0" r="0" b="0"/>
            <wp:docPr id="16" name="Bilde 15" descr="Average_Latency_AllSocket.IO_SockJ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AllSocket.IO_SockJS.jpeg"/>
                    <pic:cNvPicPr/>
                  </pic:nvPicPr>
                  <pic:blipFill>
                    <a:blip r:embed="rId75" cstate="print"/>
                    <a:stretch>
                      <a:fillRect/>
                    </a:stretch>
                  </pic:blipFill>
                  <pic:spPr>
                    <a:xfrm>
                      <a:off x="0" y="0"/>
                      <a:ext cx="5759450" cy="2369185"/>
                    </a:xfrm>
                    <a:prstGeom prst="rect">
                      <a:avLst/>
                    </a:prstGeom>
                  </pic:spPr>
                </pic:pic>
              </a:graphicData>
            </a:graphic>
          </wp:inline>
        </w:drawing>
      </w:r>
    </w:p>
    <w:p w:rsidR="00261678" w:rsidRDefault="00261678" w:rsidP="00EF4907">
      <w:pPr>
        <w:pStyle w:val="Listeavsnitt"/>
        <w:numPr>
          <w:ilvl w:val="0"/>
          <w:numId w:val="15"/>
        </w:numPr>
      </w:pPr>
      <w:r>
        <w:t xml:space="preserve">It might seem like long-polling performs really great with Socket.IO, but as WebSockets has average latency around 5 ms, long-polling has more than ten times as much. Looking at (the other graph), one can see that this is also the case with SignalR. </w:t>
      </w:r>
    </w:p>
    <w:p w:rsidR="00261678" w:rsidRDefault="00261678" w:rsidP="00EF4907">
      <w:pPr>
        <w:pStyle w:val="Listeavsnitt"/>
        <w:numPr>
          <w:ilvl w:val="0"/>
          <w:numId w:val="15"/>
        </w:numPr>
      </w:pPr>
      <w:r>
        <w:t>SockJS is a little different though. Plausible reasons:</w:t>
      </w:r>
    </w:p>
    <w:p w:rsidR="00261678" w:rsidRDefault="00261678" w:rsidP="00EF4907">
      <w:pPr>
        <w:pStyle w:val="Listeavsnitt"/>
        <w:numPr>
          <w:ilvl w:val="1"/>
          <w:numId w:val="15"/>
        </w:numPr>
      </w:pPr>
      <w:r>
        <w:t>SockJS uses another library to handle WebSockets (Faye). This may actually make the overall per</w:t>
      </w:r>
      <w:r w:rsidR="00564782">
        <w:t xml:space="preserve">formance of </w:t>
      </w:r>
      <w:proofErr w:type="spellStart"/>
      <w:r w:rsidR="00564782">
        <w:t>SockJS’s</w:t>
      </w:r>
      <w:proofErr w:type="spellEnd"/>
      <w:r w:rsidR="00564782">
        <w:t xml:space="preserve"> WebSockets. </w:t>
      </w:r>
      <w:r w:rsidR="00564782">
        <w:br/>
        <w:t>The way I implemented the application may make the benefit of using WebSockets a little less. Since it always has to loop through all clients on the server.</w:t>
      </w:r>
    </w:p>
    <w:p w:rsidR="00564782" w:rsidRDefault="00564782" w:rsidP="00EF4907">
      <w:pPr>
        <w:pStyle w:val="Listeavsnitt"/>
        <w:numPr>
          <w:ilvl w:val="0"/>
          <w:numId w:val="15"/>
        </w:numPr>
      </w:pPr>
      <w:r>
        <w:t xml:space="preserve">Polling (over HTTP) seems to be somewhat unstable (other graph). Furthermore, it is far behind the other transports when it comes to latency. Latency can be less with a shorter interval, but then you essentially DDOS the server. </w:t>
      </w:r>
    </w:p>
    <w:p w:rsidR="00564782" w:rsidRDefault="00564782" w:rsidP="00EF4907">
      <w:pPr>
        <w:pStyle w:val="Listeavsnitt"/>
        <w:numPr>
          <w:ilvl w:val="1"/>
          <w:numId w:val="15"/>
        </w:numPr>
      </w:pPr>
      <w:r>
        <w:t>On average, it is about ten times slower than WebSockets with Lightstreamer, the same as the difference between long-polling and WebSockets with both Socket.IO and SignalR. This is probably a display of the case when long-polling becomes polling from the background (ref it!). Still, long-polling seems preferable as it appears to be more stable.</w:t>
      </w:r>
    </w:p>
    <w:p w:rsidR="00564782" w:rsidRDefault="00564782" w:rsidP="00EF4907">
      <w:pPr>
        <w:pStyle w:val="Listeavsnitt"/>
        <w:numPr>
          <w:ilvl w:val="1"/>
          <w:numId w:val="15"/>
        </w:numPr>
      </w:pPr>
      <w:r>
        <w:t xml:space="preserve">Socket.IO either has a poor implementation of the polling technique, </w:t>
      </w:r>
      <w:r w:rsidR="00682A0C">
        <w:t>or it was incompatible with my set up.</w:t>
      </w:r>
    </w:p>
    <w:p w:rsidR="00F26C17" w:rsidRDefault="00F26C17" w:rsidP="00F26C17">
      <w:pPr>
        <w:pStyle w:val="Overskrift2"/>
      </w:pPr>
      <w:bookmarkStart w:id="142" w:name="_Toc382665045"/>
      <w:r>
        <w:t>Transports effect on machine resources</w:t>
      </w:r>
      <w:bookmarkEnd w:id="142"/>
    </w:p>
    <w:p w:rsidR="00682A0C" w:rsidRDefault="0015131C" w:rsidP="00EF4907">
      <w:pPr>
        <w:pStyle w:val="Listeavsnitt"/>
        <w:numPr>
          <w:ilvl w:val="0"/>
          <w:numId w:val="16"/>
        </w:numPr>
      </w:pPr>
      <w:r>
        <w:t xml:space="preserve">Repeat the charts from earlier? Another reason to not have two different </w:t>
      </w:r>
      <w:proofErr w:type="spellStart"/>
      <w:r>
        <w:t>chapers</w:t>
      </w:r>
      <w:proofErr w:type="spellEnd"/>
      <w:r>
        <w:t>….</w:t>
      </w:r>
    </w:p>
    <w:p w:rsidR="0015131C" w:rsidRDefault="0015131C" w:rsidP="00EF4907">
      <w:pPr>
        <w:pStyle w:val="Listeavsnitt"/>
        <w:numPr>
          <w:ilvl w:val="0"/>
          <w:numId w:val="16"/>
        </w:numPr>
      </w:pPr>
      <w:r>
        <w:t xml:space="preserve">When it comes to processor usage it is reasonable to assume that long-polling and polling uses more than a streaming transport. Both the results of SignalR and Lightstreamer supports this assumption. </w:t>
      </w:r>
    </w:p>
    <w:p w:rsidR="0015131C" w:rsidRDefault="0015131C" w:rsidP="00EF4907">
      <w:pPr>
        <w:pStyle w:val="Listeavsnitt"/>
        <w:numPr>
          <w:ilvl w:val="0"/>
          <w:numId w:val="16"/>
        </w:numPr>
      </w:pPr>
      <w:r>
        <w:t>However, loo</w:t>
      </w:r>
      <w:r w:rsidR="00A10794">
        <w:t>king at the two Node frameworks there are some interesting results.</w:t>
      </w:r>
    </w:p>
    <w:p w:rsidR="00A10794" w:rsidRDefault="00A10794" w:rsidP="00EF4907">
      <w:pPr>
        <w:pStyle w:val="Listeavsnitt"/>
        <w:numPr>
          <w:ilvl w:val="1"/>
          <w:numId w:val="16"/>
        </w:numPr>
      </w:pPr>
      <w:r>
        <w:lastRenderedPageBreak/>
        <w:t>First of all long polling uses about the same as WebSockets with Socket.IO and actually less with SockJS. The lightweight nature of Node may explain this for Socket.IO, but for SockJS it seems that the streaming implementation is more expensive.</w:t>
      </w:r>
      <w:r w:rsidR="00C4276B">
        <w:t xml:space="preserve"> The reason for the little difference with Socket.IO is probably the relatively low load of the test. It uses around 15% of the total 50% it can theoretically use (single threaded server on a dual core machine).</w:t>
      </w:r>
    </w:p>
    <w:p w:rsidR="00C4276B" w:rsidRPr="00682A0C" w:rsidRDefault="00C4276B" w:rsidP="00EF4907">
      <w:pPr>
        <w:pStyle w:val="Listeavsnitt"/>
        <w:numPr>
          <w:ilvl w:val="1"/>
          <w:numId w:val="16"/>
        </w:numPr>
      </w:pPr>
      <w:r>
        <w:t xml:space="preserve">Due to the </w:t>
      </w:r>
      <w:r w:rsidRPr="00C4276B">
        <w:t>anomalous</w:t>
      </w:r>
      <w:r>
        <w:t xml:space="preserve"> behavior of the polling test using Socket.IO, the only data available here that is reliable is for Lightstreamer. Nevertheless, there is a clear indication that handling the extra messages that polling introduces, requires more processor usage. Even when polling over WebSockets, it uses almost twice as much as HTTP-streaming.</w:t>
      </w:r>
    </w:p>
    <w:p w:rsidR="00C4276B" w:rsidRDefault="00F26C17" w:rsidP="00C4276B">
      <w:pPr>
        <w:pStyle w:val="Overskrift2"/>
      </w:pPr>
      <w:bookmarkStart w:id="143" w:name="_Toc382665046"/>
      <w:r>
        <w:t>Transports effect on network traffic</w:t>
      </w:r>
      <w:bookmarkEnd w:id="143"/>
    </w:p>
    <w:p w:rsidR="00106C10" w:rsidRDefault="00106C10" w:rsidP="00EF4907">
      <w:pPr>
        <w:pStyle w:val="Listeavsnitt"/>
        <w:numPr>
          <w:ilvl w:val="0"/>
          <w:numId w:val="17"/>
        </w:numPr>
      </w:pPr>
      <w:r>
        <w:t xml:space="preserve">As discussed previously, the recorded network traffic showed some anomalies (errors regarding open connections). </w:t>
      </w:r>
    </w:p>
    <w:p w:rsidR="00106C10" w:rsidRDefault="00106C10" w:rsidP="00EF4907">
      <w:pPr>
        <w:pStyle w:val="Listeavsnitt"/>
        <w:numPr>
          <w:ilvl w:val="0"/>
          <w:numId w:val="17"/>
        </w:numPr>
      </w:pPr>
      <w:r>
        <w:t xml:space="preserve">There are still some interesting points regarding the recorded data versus the calculated. </w:t>
      </w:r>
      <w:r w:rsidR="000E2754">
        <w:t xml:space="preserve">SignalR has a behavior that seems to be hard to predict. This manifests in a very large difference between the number of bytes captured and calculated using long-polling (long-polling and polling (HTTP) should not have been affected). </w:t>
      </w:r>
    </w:p>
    <w:p w:rsidR="000E2754" w:rsidRDefault="000E2754" w:rsidP="00EF4907">
      <w:pPr>
        <w:pStyle w:val="Listeavsnitt"/>
        <w:numPr>
          <w:ilvl w:val="1"/>
          <w:numId w:val="17"/>
        </w:numPr>
      </w:pPr>
      <w:r>
        <w:t xml:space="preserve">Calculations show more than four times as much data than the captures. But the simple capture used as basis for calculation, shows that the </w:t>
      </w:r>
      <w:r w:rsidR="007739AE">
        <w:t>capture with long-polling saw three times as many bytes</w:t>
      </w:r>
      <w:r>
        <w:t xml:space="preserve"> (</w:t>
      </w:r>
      <w:proofErr w:type="spellStart"/>
      <w:r>
        <w:t>ws</w:t>
      </w:r>
      <w:proofErr w:type="spellEnd"/>
      <w:r>
        <w:t xml:space="preserve">: 14960, </w:t>
      </w:r>
      <w:proofErr w:type="spellStart"/>
      <w:r>
        <w:t>lp</w:t>
      </w:r>
      <w:proofErr w:type="spellEnd"/>
      <w:r>
        <w:t>: 45879). The calculated data total shows the same (</w:t>
      </w:r>
      <w:proofErr w:type="spellStart"/>
      <w:r>
        <w:t>ws</w:t>
      </w:r>
      <w:proofErr w:type="spellEnd"/>
      <w:r>
        <w:t xml:space="preserve">: 64,98 M, </w:t>
      </w:r>
      <w:proofErr w:type="spellStart"/>
      <w:r>
        <w:t>lp</w:t>
      </w:r>
      <w:proofErr w:type="spellEnd"/>
      <w:r>
        <w:t>: 219,69 M).</w:t>
      </w:r>
      <w:r w:rsidR="00B179C7">
        <w:t xml:space="preserve"> </w:t>
      </w:r>
    </w:p>
    <w:p w:rsidR="00483BBB" w:rsidRDefault="00483BBB" w:rsidP="00EF4907">
      <w:pPr>
        <w:pStyle w:val="Listeavsnitt"/>
        <w:numPr>
          <w:ilvl w:val="1"/>
          <w:numId w:val="17"/>
        </w:numPr>
      </w:pPr>
      <w:r>
        <w:t>There are no cursor messages in the captures for SignalR. This means that they are either ignored or not there when there are a high frequency of messages.</w:t>
      </w:r>
    </w:p>
    <w:p w:rsidR="00B179C7" w:rsidRDefault="00B179C7" w:rsidP="00EF4907">
      <w:pPr>
        <w:pStyle w:val="Listeavsnitt"/>
        <w:numPr>
          <w:ilvl w:val="1"/>
          <w:numId w:val="17"/>
        </w:numPr>
      </w:pPr>
      <w:r>
        <w:t>For the SSE and Streaming though (and WS-polling), this is not the case.</w:t>
      </w:r>
      <w:r w:rsidR="00777CAC">
        <w:t xml:space="preserve"> There is only one client in the capture, and it sends only ten messages. That’s ten messages sent and ten received. Using SignalR as an example (looking only at the broadcast and receive which are the dominating messages): 10 x 231 bytes sent and 10 x 597 bytes received = 8280 bytes total. SSE has 10 x 1174 bytes sent and 10 x 845  bytes received = </w:t>
      </w:r>
      <w:r w:rsidR="00777CAC" w:rsidRPr="00777CAC">
        <w:t>20190</w:t>
      </w:r>
      <w:r w:rsidR="00777CAC">
        <w:t xml:space="preserve"> bytes total, 2,44 times as many bytes. For the real test, there are 1800 messages being sent and 108</w:t>
      </w:r>
      <w:r w:rsidR="001E26E2">
        <w:t xml:space="preserve">000 being received. Using the same method, we get </w:t>
      </w:r>
      <w:r w:rsidR="001E26E2" w:rsidRPr="001E26E2">
        <w:t>64891800</w:t>
      </w:r>
      <w:r w:rsidR="001E26E2">
        <w:t xml:space="preserve"> bytes total for WebSockets and </w:t>
      </w:r>
      <w:r w:rsidR="001E26E2" w:rsidRPr="001E26E2">
        <w:t>93373200</w:t>
      </w:r>
      <w:r w:rsidR="001E26E2">
        <w:t xml:space="preserve"> bytes total for SSE, only 1,44 times as much. We see that, using streaming, the difference to WebSockets decreases the longer the test runs. The reason for this is the push oriented nature of the test. Sending messages has the greatest difference from WebSockets, as this is done using POST requests, but with these being a minority, the </w:t>
      </w:r>
      <w:r w:rsidR="001E26E2">
        <w:lastRenderedPageBreak/>
        <w:t>consequence decreases.</w:t>
      </w:r>
      <w:r w:rsidR="00777CAC">
        <w:t xml:space="preserve"> </w:t>
      </w:r>
      <w:r w:rsidR="001E26E2">
        <w:t xml:space="preserve">This effect does not apply to long-polling nor polling, since these techniques uses a GET </w:t>
      </w:r>
      <w:proofErr w:type="spellStart"/>
      <w:r w:rsidR="001E26E2">
        <w:t>og</w:t>
      </w:r>
      <w:proofErr w:type="spellEnd"/>
      <w:r w:rsidR="001E26E2">
        <w:t xml:space="preserve"> POST request in order to receive data from the server.</w:t>
      </w:r>
    </w:p>
    <w:p w:rsidR="001E26E2" w:rsidRDefault="00DB385C" w:rsidP="00EF4907">
      <w:pPr>
        <w:pStyle w:val="Listeavsnitt"/>
        <w:numPr>
          <w:ilvl w:val="0"/>
          <w:numId w:val="17"/>
        </w:numPr>
      </w:pPr>
      <w:r>
        <w:t xml:space="preserve">Why there is such a difference between the recorded data and the calculated, I really don’t know. It may be that each framework handles a lot of messages more effectively than just a few. The use of two clients in one browser, may also have had some repercussions that are beyond my comprehension. </w:t>
      </w:r>
    </w:p>
    <w:p w:rsidR="00DB385C" w:rsidRPr="00483BBB" w:rsidRDefault="00DB385C" w:rsidP="00EF4907">
      <w:pPr>
        <w:pStyle w:val="Listeavsnitt"/>
        <w:numPr>
          <w:ilvl w:val="0"/>
          <w:numId w:val="17"/>
        </w:numPr>
      </w:pPr>
      <w:r>
        <w:rPr>
          <w:color w:val="FF0000"/>
        </w:rPr>
        <w:t>TODO: how can I write that I really don’t understand something? Because I really don’t.</w:t>
      </w:r>
    </w:p>
    <w:p w:rsidR="00483BBB" w:rsidRDefault="00483BBB" w:rsidP="00EF4907">
      <w:pPr>
        <w:pStyle w:val="Listeavsnitt"/>
        <w:numPr>
          <w:ilvl w:val="0"/>
          <w:numId w:val="17"/>
        </w:numPr>
      </w:pPr>
      <w:r>
        <w:t>Despite the differences between the captured data and the calculated data, I believe that the latter gives the more accurate description. Even though it is theoretical, it is based on the same grounds. In my opinion the most accurate representation of the differences between transports is the calculated data.</w:t>
      </w:r>
    </w:p>
    <w:p w:rsidR="00F25ABF" w:rsidRPr="00F25ABF" w:rsidRDefault="00F25ABF" w:rsidP="00F25ABF">
      <w:pPr>
        <w:pStyle w:val="Overskrift2"/>
      </w:pPr>
      <w:bookmarkStart w:id="144" w:name="_Toc382665047"/>
      <w:r>
        <w:t>WebSockets idle connections resource usage</w:t>
      </w:r>
      <w:bookmarkEnd w:id="144"/>
    </w:p>
    <w:p w:rsidR="00F26C17" w:rsidRDefault="000C14DF" w:rsidP="00F26C17">
      <w:r>
        <w:rPr>
          <w:noProof/>
          <w:lang w:val="nb-NO" w:eastAsia="nb-NO"/>
        </w:rPr>
        <w:drawing>
          <wp:inline distT="0" distB="0" distL="0" distR="0">
            <wp:extent cx="5759450" cy="1965309"/>
            <wp:effectExtent l="19050" t="0" r="0" b="0"/>
            <wp:docPr id="18" name="Bilde 17" descr="Play1000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1000Clients.jpg"/>
                    <pic:cNvPicPr/>
                  </pic:nvPicPr>
                  <pic:blipFill>
                    <a:blip r:embed="rId76" cstate="print"/>
                    <a:stretch>
                      <a:fillRect/>
                    </a:stretch>
                  </pic:blipFill>
                  <pic:spPr>
                    <a:xfrm>
                      <a:off x="0" y="0"/>
                      <a:ext cx="5759450" cy="1965309"/>
                    </a:xfrm>
                    <a:prstGeom prst="rect">
                      <a:avLst/>
                    </a:prstGeom>
                  </pic:spPr>
                </pic:pic>
              </a:graphicData>
            </a:graphic>
          </wp:inline>
        </w:drawing>
      </w:r>
    </w:p>
    <w:p w:rsidR="000C14DF" w:rsidRPr="000C14DF" w:rsidRDefault="000C14DF" w:rsidP="00EF4907">
      <w:pPr>
        <w:pStyle w:val="Listeavsnitt"/>
        <w:numPr>
          <w:ilvl w:val="0"/>
          <w:numId w:val="18"/>
        </w:numPr>
        <w:rPr>
          <w:color w:val="FF0000"/>
        </w:rPr>
      </w:pPr>
      <w:r w:rsidRPr="000C14DF">
        <w:rPr>
          <w:color w:val="FF0000"/>
        </w:rPr>
        <w:t>TODO: The full picture needs to be on the web</w:t>
      </w:r>
    </w:p>
    <w:p w:rsidR="000C14DF" w:rsidRDefault="000C14DF" w:rsidP="00EF4907">
      <w:pPr>
        <w:pStyle w:val="Listeavsnitt"/>
        <w:numPr>
          <w:ilvl w:val="0"/>
          <w:numId w:val="18"/>
        </w:numPr>
      </w:pPr>
      <w:r>
        <w:t xml:space="preserve">I use Play to illustrate what is the case with all the frameworks. </w:t>
      </w:r>
    </w:p>
    <w:p w:rsidR="000C14DF" w:rsidRDefault="000C14DF" w:rsidP="00EF4907">
      <w:pPr>
        <w:pStyle w:val="Listeavsnitt"/>
        <w:numPr>
          <w:ilvl w:val="0"/>
          <w:numId w:val="18"/>
        </w:numPr>
      </w:pPr>
      <w:r>
        <w:t xml:space="preserve">There are some small peaks (2%) every now and then, but that is </w:t>
      </w:r>
      <w:r w:rsidR="00931407">
        <w:t>insignificant</w:t>
      </w:r>
      <w:r>
        <w:t xml:space="preserve">. </w:t>
      </w:r>
      <w:r w:rsidR="00931407">
        <w:t>Generally WebSockets uses no CPU what so ever to serve idle connections.</w:t>
      </w:r>
    </w:p>
    <w:p w:rsidR="00931407" w:rsidRDefault="00931407" w:rsidP="00931407">
      <w:r>
        <w:rPr>
          <w:noProof/>
          <w:lang w:val="nb-NO" w:eastAsia="nb-NO"/>
        </w:rPr>
        <w:drawing>
          <wp:inline distT="0" distB="0" distL="0" distR="0">
            <wp:extent cx="5759450" cy="2007870"/>
            <wp:effectExtent l="19050" t="0" r="0" b="0"/>
            <wp:docPr id="19" name="Bilde 18" descr="Play4500ClientsOnTskMn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4500ClientsOnTskMngr.jpg"/>
                    <pic:cNvPicPr/>
                  </pic:nvPicPr>
                  <pic:blipFill>
                    <a:blip r:embed="rId77" cstate="print"/>
                    <a:stretch>
                      <a:fillRect/>
                    </a:stretch>
                  </pic:blipFill>
                  <pic:spPr>
                    <a:xfrm>
                      <a:off x="0" y="0"/>
                      <a:ext cx="5759450" cy="2007870"/>
                    </a:xfrm>
                    <a:prstGeom prst="rect">
                      <a:avLst/>
                    </a:prstGeom>
                  </pic:spPr>
                </pic:pic>
              </a:graphicData>
            </a:graphic>
          </wp:inline>
        </w:drawing>
      </w:r>
    </w:p>
    <w:p w:rsidR="00931407" w:rsidRDefault="00931407" w:rsidP="00EF4907">
      <w:pPr>
        <w:pStyle w:val="Listeavsnitt"/>
        <w:numPr>
          <w:ilvl w:val="0"/>
          <w:numId w:val="19"/>
        </w:numPr>
      </w:pPr>
      <w:r>
        <w:t>Idle connections take up memory though. But the increase isn’t all that much. Going from 1000 clients to 4500, the memory usage is less than doubled. Overall, WebSockets is very cheap to handle idle connections.</w:t>
      </w:r>
    </w:p>
    <w:p w:rsidR="00931407" w:rsidRDefault="00931407" w:rsidP="00EF4907">
      <w:pPr>
        <w:pStyle w:val="Listeavsnitt"/>
        <w:numPr>
          <w:ilvl w:val="0"/>
          <w:numId w:val="19"/>
        </w:numPr>
      </w:pPr>
      <w:r>
        <w:lastRenderedPageBreak/>
        <w:t>Of course, with normal request/response HTTP, idle connections cost nothing at all.</w:t>
      </w:r>
    </w:p>
    <w:p w:rsidR="00CA0FB0" w:rsidRDefault="00CA0FB0" w:rsidP="00EF4907">
      <w:pPr>
        <w:pStyle w:val="Listeavsnitt"/>
        <w:numPr>
          <w:ilvl w:val="0"/>
          <w:numId w:val="19"/>
        </w:numPr>
      </w:pPr>
      <w:r>
        <w:t>WebSockets is faster than HTTP, uses less overhead when exchanging data, and uses less processor during high loads.</w:t>
      </w:r>
    </w:p>
    <w:p w:rsidR="00CA0FB0" w:rsidRDefault="00CA0FB0" w:rsidP="00EF4907">
      <w:pPr>
        <w:pStyle w:val="Listeavsnitt"/>
        <w:numPr>
          <w:ilvl w:val="0"/>
          <w:numId w:val="19"/>
        </w:numPr>
      </w:pPr>
      <w:r>
        <w:t>HTTP has a lot of other things that WebSockets doesn’t.</w:t>
      </w:r>
    </w:p>
    <w:p w:rsidR="00CA0FB0" w:rsidRDefault="00CA0FB0" w:rsidP="00EF4907">
      <w:pPr>
        <w:pStyle w:val="Listeavsnitt"/>
        <w:numPr>
          <w:ilvl w:val="1"/>
          <w:numId w:val="19"/>
        </w:numPr>
      </w:pPr>
      <w:r>
        <w:t>Headers</w:t>
      </w:r>
    </w:p>
    <w:p w:rsidR="00CA0FB0" w:rsidRDefault="00CA0FB0" w:rsidP="00EF4907">
      <w:pPr>
        <w:pStyle w:val="Listeavsnitt"/>
        <w:numPr>
          <w:ilvl w:val="2"/>
          <w:numId w:val="19"/>
        </w:numPr>
      </w:pPr>
      <w:r>
        <w:t>Cookies</w:t>
      </w:r>
    </w:p>
    <w:p w:rsidR="00CA0FB0" w:rsidRDefault="00CA0FB0" w:rsidP="00EF4907">
      <w:pPr>
        <w:pStyle w:val="Listeavsnitt"/>
        <w:numPr>
          <w:ilvl w:val="2"/>
          <w:numId w:val="19"/>
        </w:numPr>
      </w:pPr>
      <w:r>
        <w:t>Accept/MIME types (text and bytes are the only options for WS)</w:t>
      </w:r>
    </w:p>
    <w:p w:rsidR="00CA0FB0" w:rsidRDefault="00CA0FB0" w:rsidP="00EF4907">
      <w:pPr>
        <w:pStyle w:val="Listeavsnitt"/>
        <w:numPr>
          <w:ilvl w:val="1"/>
          <w:numId w:val="19"/>
        </w:numPr>
      </w:pPr>
      <w:r>
        <w:t>No issues traversing proxies.</w:t>
      </w:r>
    </w:p>
    <w:p w:rsidR="00CA0FB0" w:rsidRDefault="00CA0FB0" w:rsidP="00EF4907">
      <w:pPr>
        <w:pStyle w:val="Listeavsnitt"/>
        <w:numPr>
          <w:ilvl w:val="1"/>
          <w:numId w:val="19"/>
        </w:numPr>
      </w:pPr>
      <w:r>
        <w:t xml:space="preserve">No need for a new server. </w:t>
      </w:r>
    </w:p>
    <w:p w:rsidR="00CA0FB0" w:rsidRDefault="00CA0FB0" w:rsidP="00EF4907">
      <w:pPr>
        <w:pStyle w:val="Listeavsnitt"/>
        <w:numPr>
          <w:ilvl w:val="1"/>
          <w:numId w:val="19"/>
        </w:numPr>
      </w:pPr>
      <w:r>
        <w:t>Can do pure push almost as efficient as WebSockets. If you have to upgrade a lot of hardware in order to serve a WS push app, is it worth it?</w:t>
      </w:r>
    </w:p>
    <w:p w:rsidR="00CA0FB0" w:rsidRDefault="00CA0FB0" w:rsidP="00EF4907">
      <w:pPr>
        <w:pStyle w:val="Listeavsnitt"/>
        <w:numPr>
          <w:ilvl w:val="0"/>
          <w:numId w:val="19"/>
        </w:numPr>
      </w:pPr>
      <w:r>
        <w:t>Interesting case: WebSockets as basis for new HTTP standard. Would get one connection pr. site, ever..</w:t>
      </w:r>
    </w:p>
    <w:p w:rsidR="00CA0FB0" w:rsidRDefault="00CA0FB0" w:rsidP="00EF4907">
      <w:pPr>
        <w:pStyle w:val="Listeavsnitt"/>
        <w:numPr>
          <w:ilvl w:val="1"/>
          <w:numId w:val="19"/>
        </w:numPr>
      </w:pPr>
      <w:r>
        <w:t>But is it possible? What about headers? Differentiation between get, post, put?</w:t>
      </w:r>
    </w:p>
    <w:p w:rsidR="00CA0FB0" w:rsidRPr="00F26C17" w:rsidRDefault="00CA0FB0" w:rsidP="00EF4907">
      <w:pPr>
        <w:pStyle w:val="Listeavsnitt"/>
        <w:numPr>
          <w:ilvl w:val="1"/>
          <w:numId w:val="19"/>
        </w:numPr>
      </w:pPr>
      <w:r>
        <w:t>Emulating such things with WS creates extra overhead.</w:t>
      </w:r>
    </w:p>
    <w:p w:rsidR="0048499A" w:rsidRPr="0048499A" w:rsidRDefault="0048499A" w:rsidP="0048499A"/>
    <w:p w:rsidR="00933D54" w:rsidRDefault="00933D54" w:rsidP="00933D54">
      <w:pPr>
        <w:rPr>
          <w:rFonts w:eastAsiaTheme="majorEastAsia" w:cstheme="majorBidi"/>
          <w:sz w:val="36"/>
          <w:szCs w:val="28"/>
        </w:rPr>
      </w:pPr>
      <w:r>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Pr="00BE0A50" w:rsidRDefault="00BE0A50" w:rsidP="00BE0A50"/>
    <w:p w:rsidR="00BE0A50" w:rsidRPr="00DE4FCD" w:rsidRDefault="00BE0A50" w:rsidP="00DE4FCD">
      <w:pPr>
        <w:pStyle w:val="Overskrift1"/>
        <w:numPr>
          <w:ilvl w:val="0"/>
          <w:numId w:val="0"/>
        </w:numPr>
        <w:ind w:left="709"/>
        <w:jc w:val="center"/>
        <w:rPr>
          <w:b w:val="0"/>
          <w:sz w:val="72"/>
          <w:szCs w:val="72"/>
          <w:u w:val="single"/>
        </w:rPr>
      </w:pPr>
      <w:bookmarkStart w:id="145" w:name="_Toc382665048"/>
      <w:proofErr w:type="spellStart"/>
      <w:r w:rsidRPr="00DE4FCD">
        <w:rPr>
          <w:b w:val="0"/>
          <w:sz w:val="72"/>
          <w:szCs w:val="72"/>
          <w:u w:val="single"/>
        </w:rPr>
        <w:t>Conclusion</w:t>
      </w:r>
      <w:bookmarkEnd w:id="145"/>
      <w:proofErr w:type="spellEnd"/>
    </w:p>
    <w:p w:rsidR="00BE0A50" w:rsidRDefault="00BE0A50" w:rsidP="00BE0A50">
      <w:pPr>
        <w:rPr>
          <w:rFonts w:eastAsiaTheme="majorEastAsia" w:cstheme="majorBidi"/>
          <w:sz w:val="36"/>
          <w:szCs w:val="28"/>
        </w:rPr>
      </w:pPr>
      <w:r>
        <w:br w:type="page"/>
      </w:r>
    </w:p>
    <w:p w:rsidR="002F6BA3" w:rsidRDefault="00F26C17" w:rsidP="000156A3">
      <w:pPr>
        <w:pStyle w:val="Overskrift1"/>
        <w:rPr>
          <w:lang w:val="en-US"/>
        </w:rPr>
      </w:pPr>
      <w:bookmarkStart w:id="146" w:name="_Toc382665049"/>
      <w:r w:rsidRPr="00F26C17">
        <w:rPr>
          <w:lang w:val="en-US"/>
        </w:rPr>
        <w:lastRenderedPageBreak/>
        <w:t>Frameworks</w:t>
      </w:r>
      <w:bookmarkEnd w:id="146"/>
    </w:p>
    <w:p w:rsidR="006E41B8" w:rsidRDefault="006E41B8" w:rsidP="00EF4907">
      <w:pPr>
        <w:pStyle w:val="Listeavsnitt"/>
        <w:numPr>
          <w:ilvl w:val="0"/>
          <w:numId w:val="29"/>
        </w:numPr>
      </w:pPr>
      <w:r>
        <w:t xml:space="preserve">The simplest and most enjoyable to work with are SignalR and Socket.IO. </w:t>
      </w:r>
    </w:p>
    <w:p w:rsidR="006E41B8" w:rsidRDefault="006E41B8" w:rsidP="00EF4907">
      <w:pPr>
        <w:pStyle w:val="Listeavsnitt"/>
        <w:numPr>
          <w:ilvl w:val="1"/>
          <w:numId w:val="29"/>
        </w:numPr>
      </w:pPr>
      <w:r>
        <w:t>Provide an easy to understand model that does not introduce a lot of overhead.</w:t>
      </w:r>
    </w:p>
    <w:p w:rsidR="006E41B8" w:rsidRDefault="006E41B8" w:rsidP="00EF4907">
      <w:pPr>
        <w:pStyle w:val="Listeavsnitt"/>
        <w:numPr>
          <w:ilvl w:val="1"/>
          <w:numId w:val="29"/>
        </w:numPr>
      </w:pPr>
      <w:r>
        <w:t>Gracefully handles fallbacks, but lets you specify as well.</w:t>
      </w:r>
    </w:p>
    <w:p w:rsidR="006E41B8" w:rsidRDefault="006E41B8" w:rsidP="00EF4907">
      <w:pPr>
        <w:pStyle w:val="Listeavsnitt"/>
        <w:numPr>
          <w:ilvl w:val="1"/>
          <w:numId w:val="29"/>
        </w:numPr>
      </w:pPr>
      <w:r>
        <w:t>Socket.IO is built according to the mantra of Node.js, providing a lightweight library for real time. Events are easy to relate to and work with.</w:t>
      </w:r>
    </w:p>
    <w:p w:rsidR="006E41B8" w:rsidRDefault="006E41B8" w:rsidP="00EF4907">
      <w:pPr>
        <w:pStyle w:val="Listeavsnitt"/>
        <w:numPr>
          <w:ilvl w:val="1"/>
          <w:numId w:val="29"/>
        </w:numPr>
      </w:pPr>
      <w:proofErr w:type="spellStart"/>
      <w:r>
        <w:t>SignalR’s</w:t>
      </w:r>
      <w:proofErr w:type="spellEnd"/>
      <w:r>
        <w:t xml:space="preserve"> use of RPC is clever and </w:t>
      </w:r>
      <w:r w:rsidRPr="006E41B8">
        <w:t>intriguing</w:t>
      </w:r>
      <w:r>
        <w:t>. When you work with it, it actually feels like your making a method call from client to server and vice versa. Lots of magic going on behind.</w:t>
      </w:r>
    </w:p>
    <w:p w:rsidR="006E41B8" w:rsidRDefault="006E41B8" w:rsidP="00EF4907">
      <w:pPr>
        <w:pStyle w:val="Listeavsnitt"/>
        <w:numPr>
          <w:ilvl w:val="1"/>
          <w:numId w:val="29"/>
        </w:numPr>
      </w:pPr>
      <w:r>
        <w:t xml:space="preserve">Both offer a more low level abstraction, providing more choice. </w:t>
      </w:r>
    </w:p>
    <w:p w:rsidR="006E41B8" w:rsidRDefault="006E41B8" w:rsidP="00EF4907">
      <w:pPr>
        <w:pStyle w:val="Listeavsnitt"/>
        <w:numPr>
          <w:ilvl w:val="1"/>
          <w:numId w:val="29"/>
        </w:numPr>
      </w:pPr>
      <w:r>
        <w:t xml:space="preserve">SignalR is very well documented, with a lot more tutorials than any other framework. </w:t>
      </w:r>
    </w:p>
    <w:p w:rsidR="006E41B8" w:rsidRDefault="006E41B8" w:rsidP="00EF4907">
      <w:pPr>
        <w:pStyle w:val="Listeavsnitt"/>
        <w:numPr>
          <w:ilvl w:val="1"/>
          <w:numId w:val="29"/>
        </w:numPr>
      </w:pPr>
      <w:r>
        <w:t>Also integrates well with the rest of the ASP.NET stack (IOC, auth).</w:t>
      </w:r>
    </w:p>
    <w:p w:rsidR="006E41B8" w:rsidRDefault="006E41B8" w:rsidP="00EF4907">
      <w:pPr>
        <w:pStyle w:val="Listeavsnitt"/>
        <w:numPr>
          <w:ilvl w:val="0"/>
          <w:numId w:val="29"/>
        </w:numPr>
      </w:pPr>
      <w:r>
        <w:t>Socket.IO shows the best performance</w:t>
      </w:r>
      <w:r w:rsidR="007170EF">
        <w:t xml:space="preserve"> regarding latency</w:t>
      </w:r>
      <w:r>
        <w:t>.  Lightstreamer and SignalR follows not far behind.</w:t>
      </w:r>
    </w:p>
    <w:p w:rsidR="006E41B8" w:rsidRDefault="006E41B8" w:rsidP="00EF4907">
      <w:pPr>
        <w:pStyle w:val="Listeavsnitt"/>
        <w:numPr>
          <w:ilvl w:val="1"/>
          <w:numId w:val="29"/>
        </w:numPr>
      </w:pPr>
      <w:r>
        <w:t>Socket.IO probably doesn’t scale as well. But since Node.js is so lightweight you can set up several servers on one machine and still get better performance than IIS or Lightstreamer servers.</w:t>
      </w:r>
    </w:p>
    <w:p w:rsidR="006E41B8" w:rsidRDefault="006E41B8" w:rsidP="00EF4907">
      <w:pPr>
        <w:pStyle w:val="Listeavsnitt"/>
        <w:numPr>
          <w:ilvl w:val="1"/>
          <w:numId w:val="29"/>
        </w:numPr>
      </w:pPr>
      <w:r>
        <w:t xml:space="preserve">SignalR sends more bytes than the other two. </w:t>
      </w:r>
      <w:r w:rsidR="007170EF">
        <w:t xml:space="preserve">Also consume more machine resources than the Lightstreamer counterpart. </w:t>
      </w:r>
    </w:p>
    <w:p w:rsidR="007170EF" w:rsidRDefault="007170EF" w:rsidP="00EF4907">
      <w:pPr>
        <w:pStyle w:val="Listeavsnitt"/>
        <w:numPr>
          <w:ilvl w:val="1"/>
          <w:numId w:val="29"/>
        </w:numPr>
      </w:pPr>
      <w:r>
        <w:t xml:space="preserve">It is very close between them, and they are the best alternatives for their respective language. </w:t>
      </w:r>
    </w:p>
    <w:p w:rsidR="007170EF" w:rsidRDefault="007170EF" w:rsidP="00EF4907">
      <w:pPr>
        <w:pStyle w:val="Listeavsnitt"/>
        <w:numPr>
          <w:ilvl w:val="0"/>
          <w:numId w:val="29"/>
        </w:numPr>
      </w:pPr>
      <w:r>
        <w:t xml:space="preserve">Play Framework is not far from bare metal. But even with some help, it is far more complicated to use than SignalR or Socket.IO. </w:t>
      </w:r>
    </w:p>
    <w:p w:rsidR="007170EF" w:rsidRDefault="007170EF" w:rsidP="00EF4907">
      <w:pPr>
        <w:pStyle w:val="Listeavsnitt"/>
        <w:numPr>
          <w:ilvl w:val="1"/>
          <w:numId w:val="29"/>
        </w:numPr>
      </w:pPr>
      <w:r>
        <w:t>Several things to handle in real time applications</w:t>
      </w:r>
    </w:p>
    <w:p w:rsidR="007170EF" w:rsidRDefault="007170EF" w:rsidP="00EF4907">
      <w:pPr>
        <w:pStyle w:val="Listeavsnitt"/>
        <w:numPr>
          <w:ilvl w:val="2"/>
          <w:numId w:val="29"/>
        </w:numPr>
      </w:pPr>
      <w:r>
        <w:t>Fallbacks</w:t>
      </w:r>
    </w:p>
    <w:p w:rsidR="007170EF" w:rsidRDefault="007170EF" w:rsidP="00EF4907">
      <w:pPr>
        <w:pStyle w:val="Listeavsnitt"/>
        <w:numPr>
          <w:ilvl w:val="2"/>
          <w:numId w:val="29"/>
        </w:numPr>
      </w:pPr>
      <w:r>
        <w:t>Concurrency</w:t>
      </w:r>
    </w:p>
    <w:p w:rsidR="007170EF" w:rsidRDefault="007170EF" w:rsidP="00EF4907">
      <w:pPr>
        <w:pStyle w:val="Listeavsnitt"/>
        <w:numPr>
          <w:ilvl w:val="2"/>
          <w:numId w:val="29"/>
        </w:numPr>
      </w:pPr>
      <w:r>
        <w:t>Clients</w:t>
      </w:r>
    </w:p>
    <w:p w:rsidR="007170EF" w:rsidRDefault="007170EF" w:rsidP="00EF4907">
      <w:pPr>
        <w:pStyle w:val="Listeavsnitt"/>
        <w:numPr>
          <w:ilvl w:val="2"/>
          <w:numId w:val="29"/>
        </w:numPr>
      </w:pPr>
      <w:r>
        <w:t>Reconnect protocol</w:t>
      </w:r>
    </w:p>
    <w:p w:rsidR="007170EF" w:rsidRDefault="007170EF" w:rsidP="00EF4907">
      <w:pPr>
        <w:pStyle w:val="Listeavsnitt"/>
        <w:numPr>
          <w:ilvl w:val="1"/>
          <w:numId w:val="29"/>
        </w:numPr>
      </w:pPr>
      <w:r>
        <w:t>If you only need one transport, it may be beneficial not to use a framework. But since there are simple alternatives, why should you?</w:t>
      </w:r>
    </w:p>
    <w:p w:rsidR="00927964" w:rsidRDefault="00F26C17" w:rsidP="000156A3">
      <w:pPr>
        <w:pStyle w:val="Overskrift1"/>
        <w:rPr>
          <w:lang w:val="en-US"/>
        </w:rPr>
      </w:pPr>
      <w:bookmarkStart w:id="147" w:name="_Toc382665050"/>
      <w:r>
        <w:rPr>
          <w:lang w:val="en-US"/>
        </w:rPr>
        <w:t>WebSockets or HTTP?</w:t>
      </w:r>
      <w:bookmarkEnd w:id="147"/>
    </w:p>
    <w:p w:rsidR="007170EF" w:rsidRDefault="00317388" w:rsidP="00EF4907">
      <w:pPr>
        <w:pStyle w:val="Listeavsnitt"/>
        <w:numPr>
          <w:ilvl w:val="0"/>
          <w:numId w:val="30"/>
        </w:numPr>
      </w:pPr>
      <w:r>
        <w:t>WebSockets outperform all HTTP methods when it comes to latency</w:t>
      </w:r>
    </w:p>
    <w:p w:rsidR="00317388" w:rsidRDefault="00A17C7D" w:rsidP="00EF4907">
      <w:pPr>
        <w:pStyle w:val="Listeavsnitt"/>
        <w:numPr>
          <w:ilvl w:val="1"/>
          <w:numId w:val="30"/>
        </w:numPr>
      </w:pPr>
      <w:r>
        <w:t>Except SSE</w:t>
      </w:r>
    </w:p>
    <w:p w:rsidR="00A17C7D" w:rsidRDefault="00A17C7D" w:rsidP="00EF4907">
      <w:pPr>
        <w:pStyle w:val="Listeavsnitt"/>
        <w:numPr>
          <w:ilvl w:val="0"/>
          <w:numId w:val="30"/>
        </w:numPr>
      </w:pPr>
      <w:r>
        <w:t xml:space="preserve">Resource usage more equal, but there are some clear differences. </w:t>
      </w:r>
    </w:p>
    <w:p w:rsidR="00A17C7D" w:rsidRDefault="00A17C7D" w:rsidP="00EF4907">
      <w:pPr>
        <w:pStyle w:val="Listeavsnitt"/>
        <w:numPr>
          <w:ilvl w:val="1"/>
          <w:numId w:val="30"/>
        </w:numPr>
      </w:pPr>
      <w:r>
        <w:t>Especially with polling and long-polling</w:t>
      </w:r>
    </w:p>
    <w:p w:rsidR="00A17C7D" w:rsidRDefault="00A17C7D" w:rsidP="00EF4907">
      <w:pPr>
        <w:pStyle w:val="Listeavsnitt"/>
        <w:numPr>
          <w:ilvl w:val="0"/>
          <w:numId w:val="30"/>
        </w:numPr>
      </w:pPr>
      <w:r>
        <w:t>Network traffic depends on the nature of the application.</w:t>
      </w:r>
    </w:p>
    <w:p w:rsidR="00A17C7D" w:rsidRDefault="00A17C7D" w:rsidP="00EF4907">
      <w:pPr>
        <w:pStyle w:val="Listeavsnitt"/>
        <w:numPr>
          <w:ilvl w:val="1"/>
          <w:numId w:val="30"/>
        </w:numPr>
      </w:pPr>
      <w:r>
        <w:t>Pure push, not too much to gain from WS, but a little.</w:t>
      </w:r>
    </w:p>
    <w:p w:rsidR="00A17C7D" w:rsidRDefault="00A17C7D" w:rsidP="00EF4907">
      <w:pPr>
        <w:pStyle w:val="Listeavsnitt"/>
        <w:numPr>
          <w:ilvl w:val="1"/>
          <w:numId w:val="30"/>
        </w:numPr>
      </w:pPr>
      <w:r>
        <w:t>Full bi-directional: a lot to gain.</w:t>
      </w:r>
    </w:p>
    <w:p w:rsidR="00A17C7D" w:rsidRDefault="00A17C7D" w:rsidP="00EF4907">
      <w:pPr>
        <w:pStyle w:val="Listeavsnitt"/>
        <w:numPr>
          <w:ilvl w:val="0"/>
          <w:numId w:val="30"/>
        </w:numPr>
      </w:pPr>
      <w:r>
        <w:t>Polling and long-polling not very useful compared to HTTP-streaming or SSE.</w:t>
      </w:r>
    </w:p>
    <w:p w:rsidR="00A17C7D" w:rsidRDefault="00A17C7D" w:rsidP="00EF4907">
      <w:pPr>
        <w:pStyle w:val="Listeavsnitt"/>
        <w:numPr>
          <w:ilvl w:val="0"/>
          <w:numId w:val="30"/>
        </w:numPr>
      </w:pPr>
      <w:r>
        <w:lastRenderedPageBreak/>
        <w:t>WebSockets eligible to take over as HTTP protocol?</w:t>
      </w:r>
    </w:p>
    <w:p w:rsidR="00A17C7D" w:rsidRDefault="00A17C7D" w:rsidP="00EF4907">
      <w:pPr>
        <w:pStyle w:val="Listeavsnitt"/>
        <w:numPr>
          <w:ilvl w:val="1"/>
          <w:numId w:val="30"/>
        </w:numPr>
      </w:pPr>
      <w:r>
        <w:t>Lacks constructs for cookies, session data, accept and such.</w:t>
      </w:r>
    </w:p>
    <w:p w:rsidR="00A17C7D" w:rsidRDefault="00A17C7D" w:rsidP="00EF4907">
      <w:pPr>
        <w:pStyle w:val="Listeavsnitt"/>
        <w:numPr>
          <w:ilvl w:val="1"/>
          <w:numId w:val="30"/>
        </w:numPr>
      </w:pPr>
      <w:r>
        <w:t xml:space="preserve">Takes up memory when idle, but not </w:t>
      </w:r>
      <w:r w:rsidRPr="00A17C7D">
        <w:t>insurmountable</w:t>
      </w:r>
      <w:r>
        <w:t xml:space="preserve"> amounts. HTTP takes up no resources when idle though.</w:t>
      </w:r>
    </w:p>
    <w:p w:rsidR="00A17C7D" w:rsidRDefault="00A17C7D" w:rsidP="00EF4907">
      <w:pPr>
        <w:pStyle w:val="Listeavsnitt"/>
        <w:numPr>
          <w:ilvl w:val="1"/>
          <w:numId w:val="30"/>
        </w:numPr>
      </w:pPr>
      <w:r>
        <w:t>As of now, WebSockets depend on HTTP</w:t>
      </w:r>
    </w:p>
    <w:p w:rsidR="00A17C7D" w:rsidRDefault="00A17C7D" w:rsidP="00EF4907">
      <w:pPr>
        <w:pStyle w:val="Listeavsnitt"/>
        <w:numPr>
          <w:ilvl w:val="2"/>
          <w:numId w:val="30"/>
        </w:numPr>
      </w:pPr>
      <w:r>
        <w:t>Would be hard to implement backwards compatibility</w:t>
      </w:r>
    </w:p>
    <w:p w:rsidR="007170EF" w:rsidRDefault="00A17C7D" w:rsidP="00EF4907">
      <w:pPr>
        <w:pStyle w:val="Listeavsnitt"/>
        <w:numPr>
          <w:ilvl w:val="2"/>
          <w:numId w:val="30"/>
        </w:numPr>
      </w:pPr>
      <w:r>
        <w:t>Moving HTTP aspects over to the WS protocol would pollute the specification. Better to have separation of concerns.</w:t>
      </w:r>
    </w:p>
    <w:p w:rsidR="007170EF" w:rsidRDefault="007170EF" w:rsidP="00EF4907">
      <w:pPr>
        <w:pStyle w:val="Listeavsnitt"/>
        <w:numPr>
          <w:ilvl w:val="1"/>
          <w:numId w:val="29"/>
        </w:numPr>
      </w:pPr>
      <w:r>
        <w:t>Meteor shows how a web application framework can be built with real time in its center. It has a lot of potential. Furthermore, it uses real time for every communication between clients and server – even simple request/response messages. As WebSockets is likely to dominate real time in the future, it seems to me that Meteor’s developers believe in the technology for all purposes.</w:t>
      </w:r>
    </w:p>
    <w:p w:rsidR="00A17C7D" w:rsidRDefault="00A17C7D" w:rsidP="00EF4907">
      <w:pPr>
        <w:pStyle w:val="Listeavsnitt"/>
        <w:numPr>
          <w:ilvl w:val="2"/>
          <w:numId w:val="29"/>
        </w:numPr>
      </w:pPr>
      <w:r>
        <w:t>Shows that there is nothing wrong with using WebSockets for communication on static web pages.</w:t>
      </w:r>
    </w:p>
    <w:p w:rsidR="00A17C7D" w:rsidRPr="006E41B8" w:rsidRDefault="00A17C7D" w:rsidP="00EF4907">
      <w:pPr>
        <w:pStyle w:val="Listeavsnitt"/>
        <w:numPr>
          <w:ilvl w:val="2"/>
          <w:numId w:val="29"/>
        </w:numPr>
      </w:pPr>
      <w:r>
        <w:t>But, I don’t see a future where HTML, CSS, images and such are served using WebSockets.</w:t>
      </w:r>
    </w:p>
    <w:p w:rsidR="007170EF" w:rsidRPr="007170EF" w:rsidRDefault="007170EF" w:rsidP="007170EF"/>
    <w:p w:rsidR="00927964" w:rsidRPr="00F26C17" w:rsidRDefault="00927964" w:rsidP="000156A3">
      <w:pPr>
        <w:pStyle w:val="Overskrift1"/>
        <w:rPr>
          <w:lang w:val="en-US"/>
        </w:rPr>
      </w:pPr>
      <w:bookmarkStart w:id="148" w:name="_Toc382665051"/>
      <w:r w:rsidRPr="00F26C17">
        <w:rPr>
          <w:lang w:val="en-US"/>
        </w:rPr>
        <w:t>Further work</w:t>
      </w:r>
      <w:bookmarkEnd w:id="148"/>
    </w:p>
    <w:p w:rsidR="00927964" w:rsidRDefault="002D26BE" w:rsidP="00EF4907">
      <w:pPr>
        <w:pStyle w:val="Listeavsnitt"/>
        <w:numPr>
          <w:ilvl w:val="0"/>
          <w:numId w:val="31"/>
        </w:numPr>
        <w:jc w:val="left"/>
      </w:pPr>
      <w:r>
        <w:t>Do over, focusing on load testing.</w:t>
      </w:r>
    </w:p>
    <w:p w:rsidR="002D26BE" w:rsidRDefault="002D26BE" w:rsidP="00EF4907">
      <w:pPr>
        <w:pStyle w:val="Listeavsnitt"/>
        <w:numPr>
          <w:ilvl w:val="1"/>
          <w:numId w:val="31"/>
        </w:numPr>
        <w:jc w:val="left"/>
      </w:pPr>
      <w:r>
        <w:t>Use either headless browser (if WebSocket support) or console clients.</w:t>
      </w:r>
    </w:p>
    <w:p w:rsidR="002D26BE" w:rsidRDefault="002D26BE" w:rsidP="00EF4907">
      <w:pPr>
        <w:pStyle w:val="Listeavsnitt"/>
        <w:numPr>
          <w:ilvl w:val="1"/>
          <w:numId w:val="31"/>
        </w:numPr>
        <w:jc w:val="left"/>
      </w:pPr>
      <w:r>
        <w:t>Use more clients</w:t>
      </w: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337F39" w:rsidRDefault="00927964" w:rsidP="00337F39">
      <w:pPr>
        <w:pStyle w:val="Overskrift1"/>
        <w:numPr>
          <w:ilvl w:val="0"/>
          <w:numId w:val="0"/>
        </w:numPr>
        <w:ind w:left="709"/>
        <w:jc w:val="center"/>
        <w:rPr>
          <w:b w:val="0"/>
          <w:sz w:val="72"/>
          <w:szCs w:val="72"/>
          <w:u w:val="single"/>
        </w:rPr>
      </w:pPr>
      <w:bookmarkStart w:id="149" w:name="_Toc382665052"/>
      <w:proofErr w:type="spellStart"/>
      <w:r w:rsidRPr="00337F39">
        <w:rPr>
          <w:b w:val="0"/>
          <w:sz w:val="72"/>
          <w:szCs w:val="72"/>
          <w:u w:val="single"/>
        </w:rPr>
        <w:lastRenderedPageBreak/>
        <w:t>Sources</w:t>
      </w:r>
      <w:bookmarkEnd w:id="149"/>
      <w:proofErr w:type="spellEnd"/>
    </w:p>
    <w:p w:rsidR="002F6BA3" w:rsidRDefault="002F6BA3" w:rsidP="002F6BA3">
      <w:pPr>
        <w:rPr>
          <w:rFonts w:eastAsiaTheme="majorEastAsia" w:cstheme="majorBidi"/>
          <w:sz w:val="32"/>
          <w:szCs w:val="26"/>
        </w:rPr>
      </w:pPr>
      <w:r>
        <w:br w:type="page"/>
      </w:r>
    </w:p>
    <w:p w:rsidR="00927964" w:rsidRDefault="00927964">
      <w:pPr>
        <w:jc w:val="left"/>
        <w:rPr>
          <w:color w:val="FF0000"/>
        </w:rPr>
      </w:pPr>
      <w:r>
        <w:rPr>
          <w:color w:val="FF0000"/>
        </w:rPr>
        <w:lastRenderedPageBreak/>
        <w:br w:type="page"/>
      </w: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337F39" w:rsidRDefault="00927964" w:rsidP="00337F39">
      <w:pPr>
        <w:pStyle w:val="Overskrift1"/>
        <w:numPr>
          <w:ilvl w:val="0"/>
          <w:numId w:val="0"/>
        </w:numPr>
        <w:ind w:left="709"/>
        <w:jc w:val="center"/>
        <w:rPr>
          <w:b w:val="0"/>
          <w:sz w:val="72"/>
          <w:szCs w:val="72"/>
          <w:u w:val="single"/>
        </w:rPr>
      </w:pPr>
      <w:bookmarkStart w:id="150" w:name="_Toc382665053"/>
      <w:proofErr w:type="spellStart"/>
      <w:r w:rsidRPr="00337F39">
        <w:rPr>
          <w:b w:val="0"/>
          <w:sz w:val="72"/>
          <w:szCs w:val="72"/>
          <w:u w:val="single"/>
        </w:rPr>
        <w:t>Appendix</w:t>
      </w:r>
      <w:bookmarkEnd w:id="150"/>
      <w:proofErr w:type="spellEnd"/>
      <w:r w:rsidRPr="00337F39">
        <w:rPr>
          <w:b w:val="0"/>
          <w:sz w:val="72"/>
          <w:szCs w:val="72"/>
          <w:u w:val="single"/>
        </w:rPr>
        <w:br w:type="page"/>
      </w:r>
    </w:p>
    <w:p w:rsidR="002E4EA5" w:rsidRPr="00F26C17" w:rsidRDefault="00F26C17" w:rsidP="00F26C17">
      <w:pPr>
        <w:pStyle w:val="Overskrift1"/>
        <w:numPr>
          <w:ilvl w:val="0"/>
          <w:numId w:val="0"/>
        </w:numPr>
        <w:ind w:left="709" w:hanging="709"/>
        <w:rPr>
          <w:rFonts w:eastAsiaTheme="minorHAnsi"/>
          <w:lang w:val="en-US"/>
        </w:rPr>
      </w:pPr>
      <w:bookmarkStart w:id="151" w:name="_Toc382665054"/>
      <w:r w:rsidRPr="00F26C17">
        <w:rPr>
          <w:rFonts w:eastAsiaTheme="minorHAnsi"/>
          <w:lang w:val="en-US"/>
        </w:rPr>
        <w:lastRenderedPageBreak/>
        <w:t>Appendix A</w:t>
      </w:r>
      <w:bookmarkEnd w:id="151"/>
    </w:p>
    <w:sectPr w:rsidR="002E4EA5" w:rsidRPr="00F26C17"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092F" w:rsidRDefault="00CF092F" w:rsidP="00BC0672">
      <w:r>
        <w:separator/>
      </w:r>
    </w:p>
    <w:p w:rsidR="00CF092F" w:rsidRDefault="00CF092F" w:rsidP="00BC0672"/>
  </w:endnote>
  <w:endnote w:type="continuationSeparator" w:id="0">
    <w:p w:rsidR="00CF092F" w:rsidRDefault="00CF092F" w:rsidP="00BC0672">
      <w:r>
        <w:continuationSeparator/>
      </w:r>
    </w:p>
    <w:p w:rsidR="00CF092F" w:rsidRDefault="00CF092F"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E729E" w:rsidRDefault="00BE729E">
        <w:pPr>
          <w:pStyle w:val="Bunntekst"/>
          <w:jc w:val="center"/>
        </w:pPr>
        <w:fldSimple w:instr=" PAGE   \* MERGEFORMAT ">
          <w:r w:rsidR="00DA0252">
            <w:rPr>
              <w:noProof/>
            </w:rPr>
            <w:t>80</w:t>
          </w:r>
        </w:fldSimple>
      </w:p>
    </w:sdtContent>
  </w:sdt>
  <w:p w:rsidR="00BE729E" w:rsidRDefault="00BE729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29E" w:rsidRDefault="00BE729E">
    <w:pPr>
      <w:pStyle w:val="Bunntekst"/>
      <w:jc w:val="right"/>
    </w:pPr>
  </w:p>
  <w:p w:rsidR="00BE729E" w:rsidRDefault="00BE729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092F" w:rsidRDefault="00CF092F" w:rsidP="00BC0672">
      <w:r>
        <w:separator/>
      </w:r>
    </w:p>
    <w:p w:rsidR="00CF092F" w:rsidRDefault="00CF092F" w:rsidP="00BC0672"/>
  </w:footnote>
  <w:footnote w:type="continuationSeparator" w:id="0">
    <w:p w:rsidR="00CF092F" w:rsidRDefault="00CF092F" w:rsidP="00BC0672">
      <w:r>
        <w:continuationSeparator/>
      </w:r>
    </w:p>
    <w:p w:rsidR="00CF092F" w:rsidRDefault="00CF092F" w:rsidP="00BC0672"/>
  </w:footnote>
  <w:footnote w:id="1">
    <w:p w:rsidR="00BE729E" w:rsidRPr="00AC5CF6" w:rsidRDefault="00BE729E">
      <w:pPr>
        <w:pStyle w:val="Fotnotetekst"/>
      </w:pPr>
      <w:r>
        <w:rPr>
          <w:rStyle w:val="Fotnotereferanse"/>
        </w:rPr>
        <w:footnoteRef/>
      </w:r>
      <w:r>
        <w:t xml:space="preserve"> </w:t>
      </w:r>
      <w:r w:rsidRPr="00E73381">
        <w:t>Embedded objects consisted mostly of images, but also so</w:t>
      </w:r>
      <w:r>
        <w:t>me early forms of style sheets.</w:t>
      </w:r>
    </w:p>
  </w:footnote>
  <w:footnote w:id="2">
    <w:p w:rsidR="00BE729E" w:rsidRPr="00696607" w:rsidRDefault="00BE729E"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3">
    <w:p w:rsidR="00BE729E" w:rsidRPr="0026075A" w:rsidRDefault="00BE729E"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4">
    <w:p w:rsidR="00BE729E" w:rsidRPr="00BA5E3D" w:rsidRDefault="00BE729E">
      <w:pPr>
        <w:pStyle w:val="Fotnotetekst"/>
      </w:pPr>
      <w:r>
        <w:rPr>
          <w:rStyle w:val="Fotnotereferanse"/>
        </w:rPr>
        <w:footnoteRef/>
      </w:r>
      <w:r>
        <w:t xml:space="preserve"> RFC6455 (</w:t>
      </w:r>
      <w:r w:rsidRPr="00BA5E3D">
        <w:rPr>
          <w:color w:val="FF0000"/>
        </w:rPr>
        <w:t>TODO: source</w:t>
      </w:r>
      <w:r>
        <w:t>) is the document with the specification.</w:t>
      </w:r>
    </w:p>
  </w:footnote>
  <w:footnote w:id="5">
    <w:p w:rsidR="00BE729E" w:rsidRPr="00D90BDE" w:rsidRDefault="00BE729E" w:rsidP="003D4085">
      <w:pPr>
        <w:pStyle w:val="Fotnotetekst"/>
      </w:pPr>
      <w:r>
        <w:rPr>
          <w:rStyle w:val="Fotnotereferanse"/>
        </w:rPr>
        <w:footnoteRef/>
      </w:r>
      <w:r w:rsidRPr="00D90BDE">
        <w:t xml:space="preserve"> </w:t>
      </w:r>
      <w:hyperlink r:id="rId1" w:history="1">
        <w:r w:rsidRPr="00D90BDE">
          <w:rPr>
            <w:rStyle w:val="Hyperkobling"/>
          </w:rPr>
          <w:t>http://www.nbim.no</w:t>
        </w:r>
      </w:hyperlink>
      <w:r>
        <w:t xml:space="preserve"> – </w:t>
      </w:r>
      <w:r>
        <w:rPr>
          <w:color w:val="FF0000"/>
        </w:rPr>
        <w:t>TODO: counter is no longer there…</w:t>
      </w:r>
      <w:r w:rsidRPr="00D90BDE">
        <w:t xml:space="preserve"> </w:t>
      </w:r>
    </w:p>
  </w:footnote>
  <w:footnote w:id="6">
    <w:p w:rsidR="00BE729E" w:rsidRPr="00852866" w:rsidRDefault="00BE729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BE729E" w:rsidRPr="00852866" w:rsidRDefault="00BE729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BE729E" w:rsidRPr="003077E8" w:rsidRDefault="00BE729E">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BE729E" w:rsidRPr="002C6810" w:rsidRDefault="00BE729E">
      <w:pPr>
        <w:pStyle w:val="Fotnotetekst"/>
      </w:pPr>
      <w:r>
        <w:rPr>
          <w:rStyle w:val="Fotnotereferanse"/>
        </w:rPr>
        <w:footnoteRef/>
      </w:r>
      <w:r>
        <w:t xml:space="preserve"> </w:t>
      </w:r>
      <w:r w:rsidRPr="002C6810">
        <w:t>A r</w:t>
      </w:r>
      <w:r>
        <w:t>emote procedure call is when a client calls a method situated on a server directly. For more information see the specifications (</w:t>
      </w:r>
      <w:r>
        <w:rPr>
          <w:color w:val="FF0000"/>
        </w:rPr>
        <w:t>TODO: rfc1057 and 5531</w:t>
      </w:r>
      <w:r>
        <w:t>).</w:t>
      </w:r>
    </w:p>
  </w:footnote>
  <w:footnote w:id="10">
    <w:p w:rsidR="00BE729E" w:rsidRPr="00780E28" w:rsidRDefault="00BE729E">
      <w:pPr>
        <w:pStyle w:val="Fotnotetekst"/>
      </w:pPr>
      <w:r>
        <w:rPr>
          <w:rStyle w:val="Fotnotereferanse"/>
        </w:rPr>
        <w:footnoteRef/>
      </w:r>
      <w:r>
        <w:t xml:space="preserve"> An Actor is a construct used to form hierarchies of entities that handle concurrency through messaging (</w:t>
      </w:r>
      <w:r>
        <w:rPr>
          <w:color w:val="FF0000"/>
        </w:rPr>
        <w:t xml:space="preserve">TODO: </w:t>
      </w:r>
      <w:r w:rsidRPr="00780E28">
        <w:rPr>
          <w:color w:val="FF0000"/>
        </w:rPr>
        <w:t>http://doc.akka.io/docs/akka/2.3.0/general/actors.html</w:t>
      </w:r>
      <w:r>
        <w:t>).</w:t>
      </w:r>
    </w:p>
  </w:footnote>
  <w:footnote w:id="11">
    <w:p w:rsidR="00BE729E" w:rsidRPr="00A46824" w:rsidRDefault="00BE729E">
      <w:pPr>
        <w:pStyle w:val="Fotnotetekst"/>
      </w:pPr>
      <w:r>
        <w:rPr>
          <w:rStyle w:val="Fotnotereferanse"/>
        </w:rPr>
        <w:footnoteRef/>
      </w:r>
      <w:r w:rsidRPr="00A46824">
        <w:t xml:space="preserve"> </w:t>
      </w:r>
      <w:r>
        <w:t>Visual Studio Express is one of these products.</w:t>
      </w:r>
    </w:p>
  </w:footnote>
  <w:footnote w:id="12">
    <w:p w:rsidR="00BE729E" w:rsidRPr="00A46824" w:rsidRDefault="00BE729E" w:rsidP="00582008">
      <w:pPr>
        <w:pStyle w:val="Fotnotetekst"/>
        <w:tabs>
          <w:tab w:val="left" w:pos="6732"/>
        </w:tabs>
      </w:pPr>
      <w:r>
        <w:rPr>
          <w:rStyle w:val="Fotnotereferanse"/>
        </w:rPr>
        <w:footnoteRef/>
      </w:r>
      <w:r w:rsidRPr="00A46824">
        <w:t xml:space="preserve"> </w:t>
      </w:r>
      <w:hyperlink r:id="rId2" w:history="1">
        <w:r w:rsidRPr="00A46824">
          <w:rPr>
            <w:rStyle w:val="Hyperkobling"/>
          </w:rPr>
          <w:t>www.knockoutjs.com</w:t>
        </w:r>
      </w:hyperlink>
      <w:r w:rsidRPr="00A46824">
        <w:t xml:space="preserve"> </w:t>
      </w:r>
      <w:r w:rsidRPr="00A46824">
        <w:tab/>
      </w:r>
    </w:p>
  </w:footnote>
  <w:footnote w:id="13">
    <w:p w:rsidR="00BE729E" w:rsidRPr="0045253B" w:rsidRDefault="00BE729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4">
    <w:p w:rsidR="00BE729E" w:rsidRPr="00256273" w:rsidRDefault="00BE729E">
      <w:pPr>
        <w:pStyle w:val="Fotnotetekst"/>
      </w:pPr>
      <w:r>
        <w:rPr>
          <w:rStyle w:val="Fotnotereferanse"/>
        </w:rPr>
        <w:footnoteRef/>
      </w:r>
      <w:r>
        <w:t xml:space="preserve"> </w:t>
      </w:r>
      <w:r w:rsidRPr="00256273">
        <w:t>https://github.com/Atmosphere/atmosphere</w:t>
      </w:r>
    </w:p>
  </w:footnote>
  <w:footnote w:id="15">
    <w:p w:rsidR="00BE729E" w:rsidRPr="00164830" w:rsidRDefault="00BE729E">
      <w:pPr>
        <w:pStyle w:val="Fotnotetekst"/>
      </w:pPr>
      <w:r>
        <w:rPr>
          <w:rStyle w:val="Fotnotereferanse"/>
        </w:rPr>
        <w:footnoteRef/>
      </w:r>
      <w:r w:rsidRPr="00164830">
        <w:t xml:space="preserve"> Examples of</w:t>
      </w:r>
      <w:r>
        <w:t xml:space="preserve"> use: </w:t>
      </w:r>
      <w:proofErr w:type="spellStart"/>
      <w:r>
        <w:t>Trello</w:t>
      </w:r>
      <w:proofErr w:type="spellEnd"/>
      <w:r>
        <w:t>, an online cooperation and project planning tool (</w:t>
      </w:r>
      <w:hyperlink r:id="rId3" w:history="1">
        <w:r w:rsidRPr="00973139">
          <w:rPr>
            <w:rStyle w:val="Hyperkobling"/>
          </w:rPr>
          <w:t>https://trello.com</w:t>
        </w:r>
      </w:hyperlink>
      <w:r>
        <w:t>). Sails.js, a web application framework with real-time at its core (</w:t>
      </w:r>
      <w:r>
        <w:rPr>
          <w:color w:val="FF0000"/>
        </w:rPr>
        <w:t xml:space="preserve">TODO: </w:t>
      </w:r>
      <w:proofErr w:type="spellStart"/>
      <w:r>
        <w:rPr>
          <w:color w:val="FF0000"/>
        </w:rPr>
        <w:t>crossref</w:t>
      </w:r>
      <w:proofErr w:type="spellEnd"/>
      <w:r>
        <w:t>)</w:t>
      </w:r>
    </w:p>
  </w:footnote>
  <w:footnote w:id="16">
    <w:p w:rsidR="00BE729E" w:rsidRPr="00B530E2" w:rsidRDefault="00BE729E" w:rsidP="006C375F">
      <w:pPr>
        <w:pStyle w:val="Fotnotetekst"/>
      </w:pPr>
      <w:r w:rsidRPr="00B530E2">
        <w:rPr>
          <w:rStyle w:val="Fotnotereferanse"/>
        </w:rPr>
        <w:footnoteRef/>
      </w:r>
      <w:r w:rsidRPr="00B530E2">
        <w:t xml:space="preserve"> See full list of features here: </w:t>
      </w:r>
      <w:hyperlink r:id="rId4" w:history="1">
        <w:r w:rsidRPr="00B530E2">
          <w:rPr>
            <w:rStyle w:val="Hyperkobling"/>
          </w:rPr>
          <w:t>http://www.lightstreamer.com/products</w:t>
        </w:r>
      </w:hyperlink>
    </w:p>
  </w:footnote>
  <w:footnote w:id="17">
    <w:p w:rsidR="00BE729E" w:rsidRPr="00B530E2" w:rsidRDefault="00BE729E" w:rsidP="009918F4">
      <w:pPr>
        <w:pStyle w:val="Fotnotetekst"/>
      </w:pPr>
      <w:r w:rsidRPr="00B530E2">
        <w:rPr>
          <w:rStyle w:val="Fotnotereferanse"/>
        </w:rPr>
        <w:footnoteRef/>
      </w:r>
      <w:r w:rsidRPr="00B530E2">
        <w:t xml:space="preserve"> See Play’s homepage at the bottom: </w:t>
      </w:r>
      <w:hyperlink r:id="rId5" w:history="1">
        <w:r w:rsidRPr="00B530E2">
          <w:rPr>
            <w:rStyle w:val="Hyperkobling"/>
          </w:rPr>
          <w:t>http://www.playframework.com/</w:t>
        </w:r>
      </w:hyperlink>
    </w:p>
  </w:footnote>
  <w:footnote w:id="18">
    <w:p w:rsidR="00BE729E" w:rsidRPr="00F1281C" w:rsidRDefault="00BE729E" w:rsidP="00F8037D">
      <w:pPr>
        <w:pStyle w:val="Fotnotetekst"/>
      </w:pPr>
      <w:r>
        <w:rPr>
          <w:rStyle w:val="Fotnotereferanse"/>
        </w:rPr>
        <w:footnoteRef/>
      </w:r>
      <w:r w:rsidRPr="00F1281C">
        <w:t xml:space="preserve"> Forking a project means that you use that project as a base for your own. </w:t>
      </w:r>
      <w:r>
        <w:t xml:space="preserve">See </w:t>
      </w:r>
      <w:hyperlink r:id="rId6" w:history="1">
        <w:r w:rsidRPr="00F1281C">
          <w:rPr>
            <w:rStyle w:val="Hyperkobling"/>
          </w:rPr>
          <w:t>https://help.github.com/articles/fork-a-repo</w:t>
        </w:r>
      </w:hyperlink>
      <w:r w:rsidRPr="00F1281C">
        <w:t xml:space="preserve"> for more information.</w:t>
      </w:r>
    </w:p>
  </w:footnote>
  <w:footnote w:id="19">
    <w:p w:rsidR="00BE729E" w:rsidRPr="004411A5" w:rsidRDefault="00BE729E">
      <w:pPr>
        <w:pStyle w:val="Fotnotetekst"/>
      </w:pPr>
      <w:r>
        <w:rPr>
          <w:rStyle w:val="Fotnotereferanse"/>
        </w:rPr>
        <w:footnoteRef/>
      </w:r>
      <w:r>
        <w:t xml:space="preserve"> According to </w:t>
      </w:r>
      <w:proofErr w:type="spellStart"/>
      <w:r>
        <w:t>Node.js’s</w:t>
      </w:r>
      <w:proofErr w:type="spellEnd"/>
      <w:r>
        <w:t xml:space="preserve"> homepage (</w:t>
      </w:r>
      <w:r>
        <w:rPr>
          <w:color w:val="FF0000"/>
        </w:rPr>
        <w:t>TODO: source</w:t>
      </w:r>
      <w:r>
        <w:t>), its event-driven model makes it lightweight and efficient.</w:t>
      </w:r>
    </w:p>
  </w:footnote>
  <w:footnote w:id="20">
    <w:p w:rsidR="00BE729E" w:rsidRPr="004411A5" w:rsidRDefault="00BE729E">
      <w:pPr>
        <w:pStyle w:val="Fotnotetekst"/>
      </w:pPr>
      <w:r>
        <w:rPr>
          <w:rStyle w:val="Fotnotereferanse"/>
        </w:rPr>
        <w:footnoteRef/>
      </w:r>
      <w:r w:rsidRPr="004411A5">
        <w:t xml:space="preserve"> </w:t>
      </w:r>
      <w:hyperlink r:id="rId7" w:history="1">
        <w:r w:rsidRPr="004411A5">
          <w:rPr>
            <w:rStyle w:val="Hyperkobling"/>
          </w:rPr>
          <w:t>www.ign.com/?setccpref=US</w:t>
        </w:r>
      </w:hyperlink>
      <w:r w:rsidRPr="004411A5">
        <w:t xml:space="preserve"> (Americ</w:t>
      </w:r>
      <w:r>
        <w:t>an IGN).</w:t>
      </w:r>
    </w:p>
  </w:footnote>
  <w:footnote w:id="21">
    <w:p w:rsidR="00BE729E" w:rsidRPr="00D127A9" w:rsidRDefault="00BE729E">
      <w:pPr>
        <w:pStyle w:val="Fotnotetekst"/>
      </w:pPr>
      <w:r>
        <w:rPr>
          <w:rStyle w:val="Fotnotereferanse"/>
        </w:rPr>
        <w:footnoteRef/>
      </w:r>
      <w:r>
        <w:t xml:space="preserve"> The subscription modes are RAW, MERGE, COMMAND and DISTINCT.</w:t>
      </w:r>
    </w:p>
  </w:footnote>
  <w:footnote w:id="22">
    <w:p w:rsidR="00BE729E" w:rsidRPr="00A36CFD" w:rsidRDefault="00BE729E">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3">
    <w:p w:rsidR="00BE729E" w:rsidRPr="00B376A7" w:rsidRDefault="00BE729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4">
    <w:p w:rsidR="00BE729E" w:rsidRPr="0016378D" w:rsidRDefault="00BE729E">
      <w:pPr>
        <w:pStyle w:val="Fotnotetekst"/>
      </w:pPr>
      <w:r>
        <w:rPr>
          <w:rStyle w:val="Fotnotereferanse"/>
        </w:rPr>
        <w:footnoteRef/>
      </w:r>
      <w:r>
        <w:t xml:space="preserve"> I tested with Internet Explorer 8 and newer and the newest versions of Chrome, Firefox and Opera.</w:t>
      </w:r>
    </w:p>
  </w:footnote>
  <w:footnote w:id="25">
    <w:p w:rsidR="00BE729E" w:rsidRPr="00BA60DF" w:rsidRDefault="00BE729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26">
    <w:p w:rsidR="00BE729E" w:rsidRPr="00BA60DF" w:rsidRDefault="00BE729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27">
    <w:p w:rsidR="00BE729E" w:rsidRPr="00461B8D" w:rsidRDefault="00BE729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28">
    <w:p w:rsidR="00BE729E" w:rsidRPr="00BC3142" w:rsidRDefault="00BE729E">
      <w:pPr>
        <w:pStyle w:val="Fotnotetekst"/>
      </w:pPr>
      <w:r>
        <w:rPr>
          <w:rStyle w:val="Fotnotereferanse"/>
        </w:rPr>
        <w:footnoteRef/>
      </w:r>
      <w:r>
        <w:t xml:space="preserve"> </w:t>
      </w:r>
      <w:r w:rsidRPr="00BC3142">
        <w:t>You can see one of t</w:t>
      </w:r>
      <w:r>
        <w:t xml:space="preserve">he videos here: </w:t>
      </w:r>
      <w:hyperlink r:id="rId8" w:history="1">
        <w:r w:rsidRPr="00B04886">
          <w:rPr>
            <w:rStyle w:val="Hyperkobling"/>
          </w:rPr>
          <w:t>https://www.meteor.com/screencast</w:t>
        </w:r>
      </w:hyperlink>
      <w:r>
        <w:t xml:space="preserve"> </w:t>
      </w:r>
    </w:p>
  </w:footnote>
  <w:footnote w:id="29">
    <w:p w:rsidR="007C4A84" w:rsidRPr="007C4A84" w:rsidRDefault="007C4A84">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w:t>
      </w:r>
    </w:p>
  </w:footnote>
  <w:footnote w:id="30">
    <w:p w:rsidR="00BE729E" w:rsidRPr="00122068" w:rsidRDefault="00BE729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1">
    <w:p w:rsidR="00BE729E" w:rsidRPr="00454920" w:rsidRDefault="00BE729E">
      <w:pPr>
        <w:pStyle w:val="Fotnotetekst"/>
      </w:pPr>
      <w:r>
        <w:rPr>
          <w:rStyle w:val="Fotnotereferanse"/>
        </w:rPr>
        <w:footnoteRef/>
      </w:r>
      <w:r>
        <w:t xml:space="preserve"> </w:t>
      </w:r>
      <w:r w:rsidRPr="00454920">
        <w:t>A headless browser is a b</w:t>
      </w:r>
      <w:r>
        <w:t>rowser without the graphical user interface (</w:t>
      </w:r>
      <w:r>
        <w:rPr>
          <w:color w:val="FF0000"/>
        </w:rPr>
        <w:t>TODO: what is a headless browser - blog</w:t>
      </w:r>
      <w:r>
        <w:t>).</w:t>
      </w:r>
    </w:p>
  </w:footnote>
  <w:footnote w:id="32">
    <w:p w:rsidR="00BE729E" w:rsidRPr="00C73382" w:rsidRDefault="00BE729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3">
    <w:p w:rsidR="00BE729E" w:rsidRPr="007F12A6" w:rsidRDefault="00BE729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4">
    <w:p w:rsidR="00BE729E" w:rsidRPr="001C1E3C" w:rsidRDefault="00BE729E">
      <w:pPr>
        <w:pStyle w:val="Fotnotetekst"/>
        <w:rPr>
          <w:lang w:val="nb-NO"/>
        </w:rPr>
      </w:pPr>
      <w:r>
        <w:rPr>
          <w:rStyle w:val="Fotnotereferanse"/>
        </w:rPr>
        <w:footnoteRef/>
      </w:r>
      <w:r>
        <w:t xml:space="preserve"> </w:t>
      </w:r>
      <w:r w:rsidRPr="00215D32">
        <w:t>A variation of 15. 15 / 120 = 12,5%.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5">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0">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24"/>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5"/>
  </w:num>
  <w:num w:numId="13">
    <w:abstractNumId w:val="4"/>
  </w:num>
  <w:num w:numId="14">
    <w:abstractNumId w:val="17"/>
  </w:num>
  <w:num w:numId="15">
    <w:abstractNumId w:val="7"/>
  </w:num>
  <w:num w:numId="16">
    <w:abstractNumId w:val="19"/>
  </w:num>
  <w:num w:numId="17">
    <w:abstractNumId w:val="21"/>
  </w:num>
  <w:num w:numId="18">
    <w:abstractNumId w:val="27"/>
  </w:num>
  <w:num w:numId="19">
    <w:abstractNumId w:val="23"/>
  </w:num>
  <w:num w:numId="20">
    <w:abstractNumId w:val="30"/>
  </w:num>
  <w:num w:numId="21">
    <w:abstractNumId w:val="10"/>
  </w:num>
  <w:num w:numId="22">
    <w:abstractNumId w:val="0"/>
  </w:num>
  <w:num w:numId="23">
    <w:abstractNumId w:val="11"/>
  </w:num>
  <w:num w:numId="24">
    <w:abstractNumId w:val="28"/>
  </w:num>
  <w:num w:numId="25">
    <w:abstractNumId w:val="14"/>
  </w:num>
  <w:num w:numId="26">
    <w:abstractNumId w:val="6"/>
  </w:num>
  <w:num w:numId="27">
    <w:abstractNumId w:val="16"/>
  </w:num>
  <w:num w:numId="28">
    <w:abstractNumId w:val="22"/>
  </w:num>
  <w:num w:numId="29">
    <w:abstractNumId w:val="26"/>
  </w:num>
  <w:num w:numId="30">
    <w:abstractNumId w:val="20"/>
  </w:num>
  <w:num w:numId="31">
    <w:abstractNumId w:val="31"/>
  </w:num>
  <w:num w:numId="32">
    <w:abstractNumId w:val="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743C"/>
    <w:rsid w:val="00011497"/>
    <w:rsid w:val="0001297A"/>
    <w:rsid w:val="00015084"/>
    <w:rsid w:val="000156A3"/>
    <w:rsid w:val="00016520"/>
    <w:rsid w:val="00017C1A"/>
    <w:rsid w:val="000270F6"/>
    <w:rsid w:val="00033DA3"/>
    <w:rsid w:val="00040900"/>
    <w:rsid w:val="00041B52"/>
    <w:rsid w:val="000425C5"/>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4400"/>
    <w:rsid w:val="000870EC"/>
    <w:rsid w:val="00087D00"/>
    <w:rsid w:val="00087D6B"/>
    <w:rsid w:val="00092484"/>
    <w:rsid w:val="00096DAE"/>
    <w:rsid w:val="000A158F"/>
    <w:rsid w:val="000A4B45"/>
    <w:rsid w:val="000A55D3"/>
    <w:rsid w:val="000A7D4C"/>
    <w:rsid w:val="000B7A21"/>
    <w:rsid w:val="000C14DF"/>
    <w:rsid w:val="000D0BEB"/>
    <w:rsid w:val="000D1B99"/>
    <w:rsid w:val="000D2B0D"/>
    <w:rsid w:val="000D6CA3"/>
    <w:rsid w:val="000D6FAC"/>
    <w:rsid w:val="000E2754"/>
    <w:rsid w:val="000E5F20"/>
    <w:rsid w:val="000E6128"/>
    <w:rsid w:val="000E61AF"/>
    <w:rsid w:val="000E6B9D"/>
    <w:rsid w:val="000F00BB"/>
    <w:rsid w:val="000F69FF"/>
    <w:rsid w:val="000F78F7"/>
    <w:rsid w:val="00102241"/>
    <w:rsid w:val="001026A4"/>
    <w:rsid w:val="00106C10"/>
    <w:rsid w:val="00106D84"/>
    <w:rsid w:val="0011333D"/>
    <w:rsid w:val="001154A8"/>
    <w:rsid w:val="00122068"/>
    <w:rsid w:val="001238E1"/>
    <w:rsid w:val="001239CB"/>
    <w:rsid w:val="00123E05"/>
    <w:rsid w:val="0012440C"/>
    <w:rsid w:val="00126708"/>
    <w:rsid w:val="00130F6B"/>
    <w:rsid w:val="00136ED3"/>
    <w:rsid w:val="00136F70"/>
    <w:rsid w:val="00137332"/>
    <w:rsid w:val="0013739E"/>
    <w:rsid w:val="00137445"/>
    <w:rsid w:val="00137706"/>
    <w:rsid w:val="00140EE6"/>
    <w:rsid w:val="00141B57"/>
    <w:rsid w:val="00142F8D"/>
    <w:rsid w:val="00143627"/>
    <w:rsid w:val="001445AC"/>
    <w:rsid w:val="00144C63"/>
    <w:rsid w:val="0015131C"/>
    <w:rsid w:val="0015210A"/>
    <w:rsid w:val="00156183"/>
    <w:rsid w:val="00161012"/>
    <w:rsid w:val="0016131B"/>
    <w:rsid w:val="0016378D"/>
    <w:rsid w:val="00164830"/>
    <w:rsid w:val="00164EAD"/>
    <w:rsid w:val="00170386"/>
    <w:rsid w:val="00170C8F"/>
    <w:rsid w:val="001729FD"/>
    <w:rsid w:val="00176343"/>
    <w:rsid w:val="00176BAA"/>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115E"/>
    <w:rsid w:val="001C1E3C"/>
    <w:rsid w:val="001C570C"/>
    <w:rsid w:val="001C5FFC"/>
    <w:rsid w:val="001C63BD"/>
    <w:rsid w:val="001C7FC0"/>
    <w:rsid w:val="001D0ABB"/>
    <w:rsid w:val="001D733F"/>
    <w:rsid w:val="001D7F7F"/>
    <w:rsid w:val="001E118D"/>
    <w:rsid w:val="001E1514"/>
    <w:rsid w:val="001E1943"/>
    <w:rsid w:val="001E2181"/>
    <w:rsid w:val="001E26E2"/>
    <w:rsid w:val="001E491C"/>
    <w:rsid w:val="001F0BED"/>
    <w:rsid w:val="001F109B"/>
    <w:rsid w:val="001F52CA"/>
    <w:rsid w:val="001F6F17"/>
    <w:rsid w:val="002023B4"/>
    <w:rsid w:val="0021194C"/>
    <w:rsid w:val="00212A2E"/>
    <w:rsid w:val="00215D32"/>
    <w:rsid w:val="00216CD0"/>
    <w:rsid w:val="002206C4"/>
    <w:rsid w:val="00221C90"/>
    <w:rsid w:val="00223646"/>
    <w:rsid w:val="002252C5"/>
    <w:rsid w:val="00227CB0"/>
    <w:rsid w:val="00230A06"/>
    <w:rsid w:val="002327CD"/>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5C97"/>
    <w:rsid w:val="002802AB"/>
    <w:rsid w:val="00281ABF"/>
    <w:rsid w:val="0028607E"/>
    <w:rsid w:val="00287EE7"/>
    <w:rsid w:val="00291082"/>
    <w:rsid w:val="00294E14"/>
    <w:rsid w:val="002969A3"/>
    <w:rsid w:val="002A729C"/>
    <w:rsid w:val="002A7D55"/>
    <w:rsid w:val="002C0C9D"/>
    <w:rsid w:val="002C6810"/>
    <w:rsid w:val="002C7D0E"/>
    <w:rsid w:val="002C7D5D"/>
    <w:rsid w:val="002D0FAC"/>
    <w:rsid w:val="002D1C77"/>
    <w:rsid w:val="002D26BE"/>
    <w:rsid w:val="002D2C99"/>
    <w:rsid w:val="002E1D3D"/>
    <w:rsid w:val="002E2609"/>
    <w:rsid w:val="002E272C"/>
    <w:rsid w:val="002E4EA5"/>
    <w:rsid w:val="002F13D0"/>
    <w:rsid w:val="002F20CD"/>
    <w:rsid w:val="002F2336"/>
    <w:rsid w:val="002F3765"/>
    <w:rsid w:val="002F66BA"/>
    <w:rsid w:val="002F6BA3"/>
    <w:rsid w:val="002F7F17"/>
    <w:rsid w:val="00300083"/>
    <w:rsid w:val="00300B32"/>
    <w:rsid w:val="00303E5C"/>
    <w:rsid w:val="003077E8"/>
    <w:rsid w:val="003146E2"/>
    <w:rsid w:val="003167AE"/>
    <w:rsid w:val="00317388"/>
    <w:rsid w:val="00317FAF"/>
    <w:rsid w:val="003238E5"/>
    <w:rsid w:val="00326C91"/>
    <w:rsid w:val="0033174D"/>
    <w:rsid w:val="00332927"/>
    <w:rsid w:val="003346F4"/>
    <w:rsid w:val="00337F39"/>
    <w:rsid w:val="00343295"/>
    <w:rsid w:val="003438AD"/>
    <w:rsid w:val="00350D36"/>
    <w:rsid w:val="00351E95"/>
    <w:rsid w:val="00352C13"/>
    <w:rsid w:val="003577CC"/>
    <w:rsid w:val="0036045E"/>
    <w:rsid w:val="00363D0C"/>
    <w:rsid w:val="00363D2A"/>
    <w:rsid w:val="003641C4"/>
    <w:rsid w:val="00367EA2"/>
    <w:rsid w:val="00371B61"/>
    <w:rsid w:val="00372381"/>
    <w:rsid w:val="00372F9B"/>
    <w:rsid w:val="003744B7"/>
    <w:rsid w:val="003774AF"/>
    <w:rsid w:val="003802DB"/>
    <w:rsid w:val="003844A2"/>
    <w:rsid w:val="00387977"/>
    <w:rsid w:val="00387E73"/>
    <w:rsid w:val="00392B68"/>
    <w:rsid w:val="00396EC6"/>
    <w:rsid w:val="003A1393"/>
    <w:rsid w:val="003A4FC3"/>
    <w:rsid w:val="003B029A"/>
    <w:rsid w:val="003B46D2"/>
    <w:rsid w:val="003C17A8"/>
    <w:rsid w:val="003C74C4"/>
    <w:rsid w:val="003C7541"/>
    <w:rsid w:val="003D3794"/>
    <w:rsid w:val="003D4085"/>
    <w:rsid w:val="003D4C21"/>
    <w:rsid w:val="003E1568"/>
    <w:rsid w:val="003E2CA9"/>
    <w:rsid w:val="003E7271"/>
    <w:rsid w:val="003F0B80"/>
    <w:rsid w:val="003F0EC5"/>
    <w:rsid w:val="003F7710"/>
    <w:rsid w:val="00403CB1"/>
    <w:rsid w:val="00405903"/>
    <w:rsid w:val="0041260C"/>
    <w:rsid w:val="00412B24"/>
    <w:rsid w:val="00413F4D"/>
    <w:rsid w:val="004224B2"/>
    <w:rsid w:val="00423B06"/>
    <w:rsid w:val="00425A1B"/>
    <w:rsid w:val="00426CDB"/>
    <w:rsid w:val="0043448C"/>
    <w:rsid w:val="00434ADE"/>
    <w:rsid w:val="004401DD"/>
    <w:rsid w:val="004410F0"/>
    <w:rsid w:val="004411A5"/>
    <w:rsid w:val="0044238F"/>
    <w:rsid w:val="00446E18"/>
    <w:rsid w:val="00451843"/>
    <w:rsid w:val="0045426B"/>
    <w:rsid w:val="00454920"/>
    <w:rsid w:val="00457780"/>
    <w:rsid w:val="00461B8D"/>
    <w:rsid w:val="00463307"/>
    <w:rsid w:val="00464F8E"/>
    <w:rsid w:val="00465A25"/>
    <w:rsid w:val="004669D2"/>
    <w:rsid w:val="00467FB6"/>
    <w:rsid w:val="0047256E"/>
    <w:rsid w:val="0047379A"/>
    <w:rsid w:val="00474630"/>
    <w:rsid w:val="00480C68"/>
    <w:rsid w:val="004811E2"/>
    <w:rsid w:val="00483BBB"/>
    <w:rsid w:val="0048499A"/>
    <w:rsid w:val="0049277C"/>
    <w:rsid w:val="00493D53"/>
    <w:rsid w:val="004951D3"/>
    <w:rsid w:val="004A29D5"/>
    <w:rsid w:val="004A392F"/>
    <w:rsid w:val="004A3EC2"/>
    <w:rsid w:val="004A777F"/>
    <w:rsid w:val="004B59EB"/>
    <w:rsid w:val="004B5FF0"/>
    <w:rsid w:val="004C5061"/>
    <w:rsid w:val="004C5130"/>
    <w:rsid w:val="004C7545"/>
    <w:rsid w:val="004C7FDF"/>
    <w:rsid w:val="004D1E8A"/>
    <w:rsid w:val="004E0044"/>
    <w:rsid w:val="004F0A06"/>
    <w:rsid w:val="004F1DAC"/>
    <w:rsid w:val="004F31DC"/>
    <w:rsid w:val="004F65B6"/>
    <w:rsid w:val="004F7249"/>
    <w:rsid w:val="00500C1F"/>
    <w:rsid w:val="00504164"/>
    <w:rsid w:val="005117AE"/>
    <w:rsid w:val="00512369"/>
    <w:rsid w:val="0051370C"/>
    <w:rsid w:val="00514A58"/>
    <w:rsid w:val="00514BF8"/>
    <w:rsid w:val="00521A37"/>
    <w:rsid w:val="0052217C"/>
    <w:rsid w:val="00525035"/>
    <w:rsid w:val="005276F4"/>
    <w:rsid w:val="0054118E"/>
    <w:rsid w:val="00543374"/>
    <w:rsid w:val="005476EA"/>
    <w:rsid w:val="0054790D"/>
    <w:rsid w:val="0055422F"/>
    <w:rsid w:val="00564782"/>
    <w:rsid w:val="005651B8"/>
    <w:rsid w:val="00565A84"/>
    <w:rsid w:val="005706DE"/>
    <w:rsid w:val="00571431"/>
    <w:rsid w:val="00572382"/>
    <w:rsid w:val="0057332E"/>
    <w:rsid w:val="005757F0"/>
    <w:rsid w:val="005767E5"/>
    <w:rsid w:val="00580F2E"/>
    <w:rsid w:val="00582008"/>
    <w:rsid w:val="0058236C"/>
    <w:rsid w:val="005827D4"/>
    <w:rsid w:val="00584AE8"/>
    <w:rsid w:val="0059031A"/>
    <w:rsid w:val="00591414"/>
    <w:rsid w:val="00591509"/>
    <w:rsid w:val="00592141"/>
    <w:rsid w:val="005951ED"/>
    <w:rsid w:val="005953E1"/>
    <w:rsid w:val="00595675"/>
    <w:rsid w:val="0059771F"/>
    <w:rsid w:val="005A04E1"/>
    <w:rsid w:val="005A3552"/>
    <w:rsid w:val="005A480D"/>
    <w:rsid w:val="005A5806"/>
    <w:rsid w:val="005A5BBA"/>
    <w:rsid w:val="005A6EE4"/>
    <w:rsid w:val="005B09E7"/>
    <w:rsid w:val="005B1D37"/>
    <w:rsid w:val="005B6CF3"/>
    <w:rsid w:val="005B742E"/>
    <w:rsid w:val="005C0D05"/>
    <w:rsid w:val="005C0E3E"/>
    <w:rsid w:val="005C1E00"/>
    <w:rsid w:val="005C29B9"/>
    <w:rsid w:val="005D1ABF"/>
    <w:rsid w:val="005D2929"/>
    <w:rsid w:val="005D498C"/>
    <w:rsid w:val="005D53E7"/>
    <w:rsid w:val="005D55FB"/>
    <w:rsid w:val="005E1177"/>
    <w:rsid w:val="005E30F3"/>
    <w:rsid w:val="005E5856"/>
    <w:rsid w:val="005E690E"/>
    <w:rsid w:val="005F1BF1"/>
    <w:rsid w:val="00607DED"/>
    <w:rsid w:val="00611554"/>
    <w:rsid w:val="00611AD0"/>
    <w:rsid w:val="00611D5A"/>
    <w:rsid w:val="0062074F"/>
    <w:rsid w:val="00620FF7"/>
    <w:rsid w:val="0062791D"/>
    <w:rsid w:val="0063050E"/>
    <w:rsid w:val="00630664"/>
    <w:rsid w:val="006312D0"/>
    <w:rsid w:val="006319A7"/>
    <w:rsid w:val="00633879"/>
    <w:rsid w:val="00633986"/>
    <w:rsid w:val="006372D0"/>
    <w:rsid w:val="006403E2"/>
    <w:rsid w:val="00642C57"/>
    <w:rsid w:val="006466F2"/>
    <w:rsid w:val="00651169"/>
    <w:rsid w:val="006517EF"/>
    <w:rsid w:val="00651857"/>
    <w:rsid w:val="00653A74"/>
    <w:rsid w:val="00654612"/>
    <w:rsid w:val="00655D17"/>
    <w:rsid w:val="00660893"/>
    <w:rsid w:val="00662F93"/>
    <w:rsid w:val="0066580B"/>
    <w:rsid w:val="00667CFB"/>
    <w:rsid w:val="00670EDB"/>
    <w:rsid w:val="00674A8D"/>
    <w:rsid w:val="00674DDB"/>
    <w:rsid w:val="006823DF"/>
    <w:rsid w:val="00682A0C"/>
    <w:rsid w:val="006833B6"/>
    <w:rsid w:val="00684C22"/>
    <w:rsid w:val="006876B0"/>
    <w:rsid w:val="00693570"/>
    <w:rsid w:val="00695A35"/>
    <w:rsid w:val="00696607"/>
    <w:rsid w:val="006A0D50"/>
    <w:rsid w:val="006A24B6"/>
    <w:rsid w:val="006A3705"/>
    <w:rsid w:val="006B1CF4"/>
    <w:rsid w:val="006B3EE4"/>
    <w:rsid w:val="006B5A9D"/>
    <w:rsid w:val="006C10B8"/>
    <w:rsid w:val="006C158D"/>
    <w:rsid w:val="006C1733"/>
    <w:rsid w:val="006C361F"/>
    <w:rsid w:val="006C375F"/>
    <w:rsid w:val="006C56CD"/>
    <w:rsid w:val="006C7285"/>
    <w:rsid w:val="006D06BC"/>
    <w:rsid w:val="006D27BC"/>
    <w:rsid w:val="006D2818"/>
    <w:rsid w:val="006D3C8E"/>
    <w:rsid w:val="006D707D"/>
    <w:rsid w:val="006E0D22"/>
    <w:rsid w:val="006E106A"/>
    <w:rsid w:val="006E38DF"/>
    <w:rsid w:val="006E41B8"/>
    <w:rsid w:val="006E6DCD"/>
    <w:rsid w:val="006F1E1A"/>
    <w:rsid w:val="006F2C48"/>
    <w:rsid w:val="006F6AFD"/>
    <w:rsid w:val="00701B5A"/>
    <w:rsid w:val="00702512"/>
    <w:rsid w:val="007035C1"/>
    <w:rsid w:val="00704509"/>
    <w:rsid w:val="007063AA"/>
    <w:rsid w:val="00707263"/>
    <w:rsid w:val="00707ED4"/>
    <w:rsid w:val="00713CF1"/>
    <w:rsid w:val="0071533C"/>
    <w:rsid w:val="007170EF"/>
    <w:rsid w:val="0071713C"/>
    <w:rsid w:val="00723391"/>
    <w:rsid w:val="00723513"/>
    <w:rsid w:val="0072436F"/>
    <w:rsid w:val="00725269"/>
    <w:rsid w:val="00725F09"/>
    <w:rsid w:val="00725FEA"/>
    <w:rsid w:val="00727A7E"/>
    <w:rsid w:val="00730259"/>
    <w:rsid w:val="00732950"/>
    <w:rsid w:val="00732B39"/>
    <w:rsid w:val="007341C8"/>
    <w:rsid w:val="00734305"/>
    <w:rsid w:val="00736B2C"/>
    <w:rsid w:val="00742057"/>
    <w:rsid w:val="00744B0C"/>
    <w:rsid w:val="0074640E"/>
    <w:rsid w:val="007479A6"/>
    <w:rsid w:val="00750E60"/>
    <w:rsid w:val="0075182A"/>
    <w:rsid w:val="00757172"/>
    <w:rsid w:val="0076300C"/>
    <w:rsid w:val="00765DD9"/>
    <w:rsid w:val="007720BC"/>
    <w:rsid w:val="007739AE"/>
    <w:rsid w:val="00776C47"/>
    <w:rsid w:val="007772C5"/>
    <w:rsid w:val="00777CAC"/>
    <w:rsid w:val="00780E28"/>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C0B20"/>
    <w:rsid w:val="007C3956"/>
    <w:rsid w:val="007C4585"/>
    <w:rsid w:val="007C4A84"/>
    <w:rsid w:val="007C50BD"/>
    <w:rsid w:val="007C6A3A"/>
    <w:rsid w:val="007D41CA"/>
    <w:rsid w:val="007D4A28"/>
    <w:rsid w:val="007D625C"/>
    <w:rsid w:val="007D7556"/>
    <w:rsid w:val="007D7E69"/>
    <w:rsid w:val="007E0E98"/>
    <w:rsid w:val="007E1297"/>
    <w:rsid w:val="007E2D64"/>
    <w:rsid w:val="007F12A6"/>
    <w:rsid w:val="007F42AD"/>
    <w:rsid w:val="007F5FAE"/>
    <w:rsid w:val="007F73E3"/>
    <w:rsid w:val="00805462"/>
    <w:rsid w:val="0080603B"/>
    <w:rsid w:val="00814532"/>
    <w:rsid w:val="00816E29"/>
    <w:rsid w:val="00821392"/>
    <w:rsid w:val="00822345"/>
    <w:rsid w:val="00822C0E"/>
    <w:rsid w:val="00823B67"/>
    <w:rsid w:val="00823F61"/>
    <w:rsid w:val="008314E9"/>
    <w:rsid w:val="00833A06"/>
    <w:rsid w:val="0083536E"/>
    <w:rsid w:val="008359C1"/>
    <w:rsid w:val="008360F0"/>
    <w:rsid w:val="008364EF"/>
    <w:rsid w:val="008405B6"/>
    <w:rsid w:val="00840C8C"/>
    <w:rsid w:val="008460D5"/>
    <w:rsid w:val="008463DE"/>
    <w:rsid w:val="00852866"/>
    <w:rsid w:val="00855D50"/>
    <w:rsid w:val="00860932"/>
    <w:rsid w:val="008646FA"/>
    <w:rsid w:val="0086515D"/>
    <w:rsid w:val="008659B8"/>
    <w:rsid w:val="00870C68"/>
    <w:rsid w:val="008762D6"/>
    <w:rsid w:val="00883828"/>
    <w:rsid w:val="00887519"/>
    <w:rsid w:val="008910B2"/>
    <w:rsid w:val="008910EE"/>
    <w:rsid w:val="008927C3"/>
    <w:rsid w:val="008954CE"/>
    <w:rsid w:val="0089730C"/>
    <w:rsid w:val="008A0685"/>
    <w:rsid w:val="008A26BB"/>
    <w:rsid w:val="008A60F0"/>
    <w:rsid w:val="008B1F6A"/>
    <w:rsid w:val="008B2381"/>
    <w:rsid w:val="008B2C52"/>
    <w:rsid w:val="008B6002"/>
    <w:rsid w:val="008B738D"/>
    <w:rsid w:val="008C140A"/>
    <w:rsid w:val="008C3061"/>
    <w:rsid w:val="008C4043"/>
    <w:rsid w:val="008C4B9D"/>
    <w:rsid w:val="008D1A0A"/>
    <w:rsid w:val="008D3BF2"/>
    <w:rsid w:val="008D43B8"/>
    <w:rsid w:val="008D6F58"/>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33B9"/>
    <w:rsid w:val="00933D54"/>
    <w:rsid w:val="009427FD"/>
    <w:rsid w:val="009438A9"/>
    <w:rsid w:val="00944587"/>
    <w:rsid w:val="00944C4A"/>
    <w:rsid w:val="00945A53"/>
    <w:rsid w:val="009464CD"/>
    <w:rsid w:val="00955C38"/>
    <w:rsid w:val="00956D95"/>
    <w:rsid w:val="0095779A"/>
    <w:rsid w:val="00957FA7"/>
    <w:rsid w:val="00962887"/>
    <w:rsid w:val="009638A4"/>
    <w:rsid w:val="0097394B"/>
    <w:rsid w:val="00973AEE"/>
    <w:rsid w:val="00974623"/>
    <w:rsid w:val="00976721"/>
    <w:rsid w:val="00976DEB"/>
    <w:rsid w:val="00977BB2"/>
    <w:rsid w:val="00981DFE"/>
    <w:rsid w:val="00985329"/>
    <w:rsid w:val="009875A9"/>
    <w:rsid w:val="009903AE"/>
    <w:rsid w:val="009918F4"/>
    <w:rsid w:val="0099219C"/>
    <w:rsid w:val="009936C9"/>
    <w:rsid w:val="009950A7"/>
    <w:rsid w:val="00995F6A"/>
    <w:rsid w:val="0099724B"/>
    <w:rsid w:val="009A267D"/>
    <w:rsid w:val="009A5805"/>
    <w:rsid w:val="009A75CE"/>
    <w:rsid w:val="009A7F52"/>
    <w:rsid w:val="009B0271"/>
    <w:rsid w:val="009B0B8B"/>
    <w:rsid w:val="009B297E"/>
    <w:rsid w:val="009B317A"/>
    <w:rsid w:val="009B6583"/>
    <w:rsid w:val="009C0EF1"/>
    <w:rsid w:val="009C1BC4"/>
    <w:rsid w:val="009C68C8"/>
    <w:rsid w:val="009C6D6B"/>
    <w:rsid w:val="009D26B4"/>
    <w:rsid w:val="009E1CDD"/>
    <w:rsid w:val="009E3B6B"/>
    <w:rsid w:val="009E77C5"/>
    <w:rsid w:val="009F1443"/>
    <w:rsid w:val="009F1CEC"/>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31DBC"/>
    <w:rsid w:val="00A338B8"/>
    <w:rsid w:val="00A34144"/>
    <w:rsid w:val="00A36CFD"/>
    <w:rsid w:val="00A4131E"/>
    <w:rsid w:val="00A437F5"/>
    <w:rsid w:val="00A46824"/>
    <w:rsid w:val="00A52C7F"/>
    <w:rsid w:val="00A54C80"/>
    <w:rsid w:val="00A55966"/>
    <w:rsid w:val="00A563DA"/>
    <w:rsid w:val="00A615A7"/>
    <w:rsid w:val="00A6430C"/>
    <w:rsid w:val="00A65862"/>
    <w:rsid w:val="00A762EE"/>
    <w:rsid w:val="00A801EF"/>
    <w:rsid w:val="00A8054B"/>
    <w:rsid w:val="00A83A04"/>
    <w:rsid w:val="00A9055D"/>
    <w:rsid w:val="00A9066C"/>
    <w:rsid w:val="00A96A10"/>
    <w:rsid w:val="00A971C8"/>
    <w:rsid w:val="00A97E8A"/>
    <w:rsid w:val="00AA0811"/>
    <w:rsid w:val="00AA0CA0"/>
    <w:rsid w:val="00AA1D13"/>
    <w:rsid w:val="00AA20B7"/>
    <w:rsid w:val="00AB10B2"/>
    <w:rsid w:val="00AB64A3"/>
    <w:rsid w:val="00AB73E9"/>
    <w:rsid w:val="00AC042D"/>
    <w:rsid w:val="00AC1DA8"/>
    <w:rsid w:val="00AC514D"/>
    <w:rsid w:val="00AC5CF6"/>
    <w:rsid w:val="00AC73E5"/>
    <w:rsid w:val="00AC7890"/>
    <w:rsid w:val="00AD0C88"/>
    <w:rsid w:val="00AD5B79"/>
    <w:rsid w:val="00AD5DDB"/>
    <w:rsid w:val="00AD660B"/>
    <w:rsid w:val="00AD73AB"/>
    <w:rsid w:val="00AD7505"/>
    <w:rsid w:val="00AD78B0"/>
    <w:rsid w:val="00AE0EFA"/>
    <w:rsid w:val="00AE4AD8"/>
    <w:rsid w:val="00AE5CAE"/>
    <w:rsid w:val="00AF3AC7"/>
    <w:rsid w:val="00B01BFE"/>
    <w:rsid w:val="00B0315A"/>
    <w:rsid w:val="00B06581"/>
    <w:rsid w:val="00B1020A"/>
    <w:rsid w:val="00B10B48"/>
    <w:rsid w:val="00B13DDB"/>
    <w:rsid w:val="00B158E1"/>
    <w:rsid w:val="00B16595"/>
    <w:rsid w:val="00B178C4"/>
    <w:rsid w:val="00B179C7"/>
    <w:rsid w:val="00B17B96"/>
    <w:rsid w:val="00B22B75"/>
    <w:rsid w:val="00B31474"/>
    <w:rsid w:val="00B32293"/>
    <w:rsid w:val="00B34817"/>
    <w:rsid w:val="00B35A7D"/>
    <w:rsid w:val="00B36BF8"/>
    <w:rsid w:val="00B376A7"/>
    <w:rsid w:val="00B37B02"/>
    <w:rsid w:val="00B40DE2"/>
    <w:rsid w:val="00B46690"/>
    <w:rsid w:val="00B50260"/>
    <w:rsid w:val="00B51406"/>
    <w:rsid w:val="00B52332"/>
    <w:rsid w:val="00B53DFF"/>
    <w:rsid w:val="00B54F14"/>
    <w:rsid w:val="00B55941"/>
    <w:rsid w:val="00B60266"/>
    <w:rsid w:val="00B6241A"/>
    <w:rsid w:val="00B634EB"/>
    <w:rsid w:val="00B638E4"/>
    <w:rsid w:val="00B70195"/>
    <w:rsid w:val="00B70AA4"/>
    <w:rsid w:val="00B74121"/>
    <w:rsid w:val="00B75DA0"/>
    <w:rsid w:val="00B76CE6"/>
    <w:rsid w:val="00B80229"/>
    <w:rsid w:val="00B809EC"/>
    <w:rsid w:val="00B83D86"/>
    <w:rsid w:val="00B85C41"/>
    <w:rsid w:val="00B90BBD"/>
    <w:rsid w:val="00B91F30"/>
    <w:rsid w:val="00B928F2"/>
    <w:rsid w:val="00B93ABE"/>
    <w:rsid w:val="00B93C50"/>
    <w:rsid w:val="00BA5686"/>
    <w:rsid w:val="00BA5E3D"/>
    <w:rsid w:val="00BA60DF"/>
    <w:rsid w:val="00BA6966"/>
    <w:rsid w:val="00BA7AE0"/>
    <w:rsid w:val="00BC0672"/>
    <w:rsid w:val="00BC30D6"/>
    <w:rsid w:val="00BC3142"/>
    <w:rsid w:val="00BC5D24"/>
    <w:rsid w:val="00BC75FC"/>
    <w:rsid w:val="00BD68C8"/>
    <w:rsid w:val="00BE0953"/>
    <w:rsid w:val="00BE0A50"/>
    <w:rsid w:val="00BE3C86"/>
    <w:rsid w:val="00BE514A"/>
    <w:rsid w:val="00BE729E"/>
    <w:rsid w:val="00BF095C"/>
    <w:rsid w:val="00BF1D6A"/>
    <w:rsid w:val="00BF43C6"/>
    <w:rsid w:val="00BF612B"/>
    <w:rsid w:val="00BF63BA"/>
    <w:rsid w:val="00C16412"/>
    <w:rsid w:val="00C17D16"/>
    <w:rsid w:val="00C20696"/>
    <w:rsid w:val="00C21288"/>
    <w:rsid w:val="00C25502"/>
    <w:rsid w:val="00C347F6"/>
    <w:rsid w:val="00C40053"/>
    <w:rsid w:val="00C413F8"/>
    <w:rsid w:val="00C42489"/>
    <w:rsid w:val="00C4276B"/>
    <w:rsid w:val="00C4648F"/>
    <w:rsid w:val="00C4739D"/>
    <w:rsid w:val="00C477B4"/>
    <w:rsid w:val="00C5163F"/>
    <w:rsid w:val="00C527C6"/>
    <w:rsid w:val="00C53902"/>
    <w:rsid w:val="00C53D5C"/>
    <w:rsid w:val="00C56D84"/>
    <w:rsid w:val="00C57A5F"/>
    <w:rsid w:val="00C61340"/>
    <w:rsid w:val="00C66DB1"/>
    <w:rsid w:val="00C67F28"/>
    <w:rsid w:val="00C72C79"/>
    <w:rsid w:val="00C73382"/>
    <w:rsid w:val="00C769FF"/>
    <w:rsid w:val="00C8292F"/>
    <w:rsid w:val="00C8592F"/>
    <w:rsid w:val="00C85A78"/>
    <w:rsid w:val="00C87214"/>
    <w:rsid w:val="00C90919"/>
    <w:rsid w:val="00C916B1"/>
    <w:rsid w:val="00C9194D"/>
    <w:rsid w:val="00C967D0"/>
    <w:rsid w:val="00C97A49"/>
    <w:rsid w:val="00CA0E67"/>
    <w:rsid w:val="00CA0FB0"/>
    <w:rsid w:val="00CB2092"/>
    <w:rsid w:val="00CB2294"/>
    <w:rsid w:val="00CB38B6"/>
    <w:rsid w:val="00CC1C90"/>
    <w:rsid w:val="00CC635B"/>
    <w:rsid w:val="00CC6BA5"/>
    <w:rsid w:val="00CC7F6D"/>
    <w:rsid w:val="00CD1489"/>
    <w:rsid w:val="00CD38C8"/>
    <w:rsid w:val="00CD5528"/>
    <w:rsid w:val="00CD62A1"/>
    <w:rsid w:val="00CE037D"/>
    <w:rsid w:val="00CE0475"/>
    <w:rsid w:val="00CE2038"/>
    <w:rsid w:val="00CE245E"/>
    <w:rsid w:val="00CE6F91"/>
    <w:rsid w:val="00CF092F"/>
    <w:rsid w:val="00CF20B9"/>
    <w:rsid w:val="00CF43BE"/>
    <w:rsid w:val="00CF4E27"/>
    <w:rsid w:val="00CF668E"/>
    <w:rsid w:val="00CF7102"/>
    <w:rsid w:val="00D020A3"/>
    <w:rsid w:val="00D0254D"/>
    <w:rsid w:val="00D059EA"/>
    <w:rsid w:val="00D0785D"/>
    <w:rsid w:val="00D10F8F"/>
    <w:rsid w:val="00D127A9"/>
    <w:rsid w:val="00D20538"/>
    <w:rsid w:val="00D24ABB"/>
    <w:rsid w:val="00D35865"/>
    <w:rsid w:val="00D36C6F"/>
    <w:rsid w:val="00D36E78"/>
    <w:rsid w:val="00D47303"/>
    <w:rsid w:val="00D505B3"/>
    <w:rsid w:val="00D515FD"/>
    <w:rsid w:val="00D5362B"/>
    <w:rsid w:val="00D53EF1"/>
    <w:rsid w:val="00D57036"/>
    <w:rsid w:val="00D63AA9"/>
    <w:rsid w:val="00D83B7A"/>
    <w:rsid w:val="00D84D59"/>
    <w:rsid w:val="00D85AB1"/>
    <w:rsid w:val="00D90BDE"/>
    <w:rsid w:val="00D96175"/>
    <w:rsid w:val="00D97974"/>
    <w:rsid w:val="00DA0252"/>
    <w:rsid w:val="00DA10EA"/>
    <w:rsid w:val="00DA1699"/>
    <w:rsid w:val="00DA17F1"/>
    <w:rsid w:val="00DA6E69"/>
    <w:rsid w:val="00DA7BA0"/>
    <w:rsid w:val="00DB03A6"/>
    <w:rsid w:val="00DB0592"/>
    <w:rsid w:val="00DB230E"/>
    <w:rsid w:val="00DB25DD"/>
    <w:rsid w:val="00DB35EC"/>
    <w:rsid w:val="00DB385C"/>
    <w:rsid w:val="00DB5571"/>
    <w:rsid w:val="00DC07C1"/>
    <w:rsid w:val="00DC2677"/>
    <w:rsid w:val="00DC7127"/>
    <w:rsid w:val="00DD156F"/>
    <w:rsid w:val="00DD1B10"/>
    <w:rsid w:val="00DD38F4"/>
    <w:rsid w:val="00DD5356"/>
    <w:rsid w:val="00DE1237"/>
    <w:rsid w:val="00DE1C0B"/>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3FCF"/>
    <w:rsid w:val="00E16E94"/>
    <w:rsid w:val="00E17AA8"/>
    <w:rsid w:val="00E313D5"/>
    <w:rsid w:val="00E34132"/>
    <w:rsid w:val="00E371ED"/>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2138"/>
    <w:rsid w:val="00E84D70"/>
    <w:rsid w:val="00E8747D"/>
    <w:rsid w:val="00E91173"/>
    <w:rsid w:val="00E964F7"/>
    <w:rsid w:val="00E96ABA"/>
    <w:rsid w:val="00EA0390"/>
    <w:rsid w:val="00EA482D"/>
    <w:rsid w:val="00EA6FFA"/>
    <w:rsid w:val="00EA7B45"/>
    <w:rsid w:val="00EB1264"/>
    <w:rsid w:val="00EB7434"/>
    <w:rsid w:val="00EB7EBB"/>
    <w:rsid w:val="00EC0577"/>
    <w:rsid w:val="00EC117E"/>
    <w:rsid w:val="00EC1450"/>
    <w:rsid w:val="00EC1518"/>
    <w:rsid w:val="00EC6BC6"/>
    <w:rsid w:val="00EC6D7C"/>
    <w:rsid w:val="00ED573C"/>
    <w:rsid w:val="00EE1FF0"/>
    <w:rsid w:val="00EE4044"/>
    <w:rsid w:val="00EE7124"/>
    <w:rsid w:val="00EF0261"/>
    <w:rsid w:val="00EF4462"/>
    <w:rsid w:val="00EF4907"/>
    <w:rsid w:val="00EF6925"/>
    <w:rsid w:val="00F00441"/>
    <w:rsid w:val="00F11173"/>
    <w:rsid w:val="00F15363"/>
    <w:rsid w:val="00F2072D"/>
    <w:rsid w:val="00F21D78"/>
    <w:rsid w:val="00F232B2"/>
    <w:rsid w:val="00F2462F"/>
    <w:rsid w:val="00F24CEE"/>
    <w:rsid w:val="00F25ABF"/>
    <w:rsid w:val="00F25D65"/>
    <w:rsid w:val="00F26254"/>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7533A"/>
    <w:rsid w:val="00F75E07"/>
    <w:rsid w:val="00F8037D"/>
    <w:rsid w:val="00F815BC"/>
    <w:rsid w:val="00F8293A"/>
    <w:rsid w:val="00F82B73"/>
    <w:rsid w:val="00F82FC6"/>
    <w:rsid w:val="00F92E87"/>
    <w:rsid w:val="00F93814"/>
    <w:rsid w:val="00F94A48"/>
    <w:rsid w:val="00F95E98"/>
    <w:rsid w:val="00F97851"/>
    <w:rsid w:val="00F97F64"/>
    <w:rsid w:val="00FA4D44"/>
    <w:rsid w:val="00FA5891"/>
    <w:rsid w:val="00FB21DB"/>
    <w:rsid w:val="00FB3292"/>
    <w:rsid w:val="00FB6246"/>
    <w:rsid w:val="00FC32ED"/>
    <w:rsid w:val="00FC3D3D"/>
    <w:rsid w:val="00FC4F14"/>
    <w:rsid w:val="00FD0192"/>
    <w:rsid w:val="00FD30CB"/>
    <w:rsid w:val="00FD6596"/>
    <w:rsid w:val="00FE01CE"/>
    <w:rsid w:val="00FE59F2"/>
    <w:rsid w:val="00FF0EAF"/>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eclipse.org/jetty/" TargetMode="Externa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is.net/learn/get-started/whats-new-in-iis-8/installing-iis-8-on-windows-server-2012"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www.iis.net/learn/get-started/whats-new-in-iis-8/iis-80-websocket-protocol-support" TargetMode="External"/><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_rels/footnotes.xml.rels><?xml version="1.0" encoding="UTF-8" standalone="yes"?>
<Relationships xmlns="http://schemas.openxmlformats.org/package/2006/relationships"><Relationship Id="rId8" Type="http://schemas.openxmlformats.org/officeDocument/2006/relationships/hyperlink" Target="https://www.meteor.com/screencast" TargetMode="External"/><Relationship Id="rId3" Type="http://schemas.openxmlformats.org/officeDocument/2006/relationships/hyperlink" Target="https://trello.com" TargetMode="External"/><Relationship Id="rId7" Type="http://schemas.openxmlformats.org/officeDocument/2006/relationships/hyperlink" Target="http://www.ign.com/?setccpref=US" TargetMode="External"/><Relationship Id="rId2" Type="http://schemas.openxmlformats.org/officeDocument/2006/relationships/hyperlink" Target="http://www.knockoutjs.com" TargetMode="External"/><Relationship Id="rId1" Type="http://schemas.openxmlformats.org/officeDocument/2006/relationships/hyperlink" Target="http://www.nbim.no" TargetMode="External"/><Relationship Id="rId6" Type="http://schemas.openxmlformats.org/officeDocument/2006/relationships/hyperlink" Target="https://help.github.com/articles/fork-a-repo" TargetMode="External"/><Relationship Id="rId5" Type="http://schemas.openxmlformats.org/officeDocument/2006/relationships/hyperlink" Target="http://www.playframework.com/" TargetMode="External"/><Relationship Id="rId4" Type="http://schemas.openxmlformats.org/officeDocument/2006/relationships/hyperlink" Target="http://www.lightstreamer.com/produc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90BBCC-678A-4A52-BAE2-5249E4563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11379</TotalTime>
  <Pages>100</Pages>
  <Words>25519</Words>
  <Characters>135252</Characters>
  <Application>Microsoft Office Word</Application>
  <DocSecurity>0</DocSecurity>
  <Lines>1127</Lines>
  <Paragraphs>320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160451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145</cp:revision>
  <cp:lastPrinted>2014-03-04T10:14:00Z</cp:lastPrinted>
  <dcterms:created xsi:type="dcterms:W3CDTF">2013-06-26T16:36:00Z</dcterms:created>
  <dcterms:modified xsi:type="dcterms:W3CDTF">2014-03-18T12:48:00Z</dcterms:modified>
</cp:coreProperties>
</file>