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8F" w:rsidRDefault="00AA4F8F" w:rsidP="001A4D36">
      <w:pPr>
        <w:pStyle w:val="Overskrift1"/>
        <w:rPr>
          <w:lang w:val="en-US"/>
        </w:rPr>
      </w:pPr>
      <w:bookmarkStart w:id="0" w:name="_Toc362724132"/>
      <w:r>
        <w:rPr>
          <w:lang w:val="en-US"/>
        </w:rPr>
        <w:t>Introduction</w:t>
      </w:r>
      <w:bookmarkEnd w:id="0"/>
      <w:r>
        <w:rPr>
          <w:lang w:val="en-US"/>
        </w:rPr>
        <w:t xml:space="preserve"> </w:t>
      </w:r>
    </w:p>
    <w:p w:rsidR="00AA4F8F" w:rsidRPr="007A4FEA" w:rsidRDefault="00AA4F8F" w:rsidP="001A4D36">
      <w:pPr>
        <w:rPr>
          <w:lang w:val="en-US"/>
        </w:rPr>
      </w:pPr>
      <w:r>
        <w:rPr>
          <w:lang w:val="en-US"/>
        </w:rPr>
        <w:t>(</w:t>
      </w:r>
      <w:r>
        <w:rPr>
          <w:color w:val="FF0000"/>
          <w:lang w:val="en-US"/>
        </w:rPr>
        <w:t>First three paragraphs: essay</w:t>
      </w:r>
      <w:r>
        <w:rPr>
          <w:lang w:val="en-US"/>
        </w:rPr>
        <w:t>)</w:t>
      </w:r>
    </w:p>
    <w:p w:rsidR="00AA4F8F" w:rsidRPr="00651857" w:rsidRDefault="00AA4F8F" w:rsidP="001A4D36">
      <w:pPr>
        <w:rPr>
          <w:lang w:val="en-US"/>
        </w:rPr>
      </w:pPr>
      <w:r w:rsidRPr="00651857">
        <w:rPr>
          <w:lang w:val="en-US"/>
        </w:rPr>
        <w:t xml:space="preserve">The World Wide Web has been available for 20 years </w:t>
      </w:r>
      <w:r>
        <w:rPr>
          <w:lang w:val="en-US"/>
        </w:rPr>
        <w:t>(</w:t>
      </w:r>
      <w:r>
        <w:rPr>
          <w:color w:val="FF0000"/>
          <w:lang w:val="en-US"/>
        </w:rPr>
        <w:t>TODO: History of the world wide web (1)</w:t>
      </w:r>
      <w:r>
        <w:rPr>
          <w:lang w:val="en-US"/>
        </w:rPr>
        <w:t>)</w:t>
      </w:r>
      <w:r w:rsidRPr="00651857">
        <w:rPr>
          <w:lang w:val="en-US"/>
        </w:rPr>
        <w:t xml:space="preserve">, and is still considered  a young technology. But over those 20 years it has changed in almost every thinkable way. What started out as a science project is now an important aspect of everyday life. </w:t>
      </w:r>
    </w:p>
    <w:p w:rsidR="00AA4F8F" w:rsidRPr="00651857" w:rsidRDefault="00AA4F8F" w:rsidP="001A4D36">
      <w:pPr>
        <w:rPr>
          <w:lang w:val="en-US"/>
        </w:rPr>
      </w:pPr>
      <w:r w:rsidRPr="00651857">
        <w:rPr>
          <w:lang w:val="en-US"/>
        </w:rPr>
        <w:t>Over the years, the improvements to the Web have changed the way we use it. Visiting a web page before meant reading a page of text that maybe had some pictures on it. Today, Cascading Style Sheets (</w:t>
      </w:r>
      <w:r w:rsidRPr="00651857">
        <w:rPr>
          <w:i/>
          <w:lang w:val="en-US"/>
        </w:rPr>
        <w:t>CSS</w:t>
      </w:r>
      <w:r w:rsidRPr="00651857">
        <w:rPr>
          <w:lang w:val="en-US"/>
        </w:rPr>
        <w:t>) has given web pages a more vivid look with various styling options, Asynchronous JavaScript and XML (</w:t>
      </w:r>
      <w:r w:rsidRPr="00651857">
        <w:rPr>
          <w:i/>
          <w:lang w:val="en-US"/>
        </w:rPr>
        <w:t>AJAX</w:t>
      </w:r>
      <w:r w:rsidRPr="00651857">
        <w:rPr>
          <w:lang w:val="en-US"/>
        </w:rPr>
        <w:t>) has made them more dynamic, and with HTML5 really starting to make a push, more revolutionary changes are yet to come.</w:t>
      </w:r>
    </w:p>
    <w:p w:rsidR="00AA4F8F" w:rsidRDefault="00AA4F8F" w:rsidP="001A4D36">
      <w:pPr>
        <w:rPr>
          <w:lang w:val="en-US"/>
        </w:rPr>
      </w:pPr>
      <w:r w:rsidRPr="00651857">
        <w:rPr>
          <w:lang w:val="en-US"/>
        </w:rPr>
        <w:t>Along with HTML5 comes a new protocol for the Web: WebSockets. It was created to meet one of the newest aspect of web browsing, namely real-time applications, where clients can get updates from the server as they occur (</w:t>
      </w:r>
      <w:r>
        <w:rPr>
          <w:color w:val="FF0000"/>
          <w:lang w:val="en-US"/>
        </w:rPr>
        <w:t>TODO: crossref more info section</w:t>
      </w:r>
      <w:r w:rsidRPr="00651857">
        <w:rPr>
          <w:lang w:val="en-US"/>
        </w:rPr>
        <w:t xml:space="preserve">). Real-time web applications has been around for some time, but previously they have relied on the aging HTTP 1.1 protocol. </w:t>
      </w:r>
    </w:p>
    <w:p w:rsidR="00AA4F8F" w:rsidRDefault="00AA4F8F" w:rsidP="001A4D36">
      <w:pPr>
        <w:pStyle w:val="Overskrift2"/>
        <w:rPr>
          <w:lang w:val="en-US"/>
        </w:rPr>
      </w:pPr>
      <w:bookmarkStart w:id="1" w:name="_Toc362724133"/>
      <w:r>
        <w:rPr>
          <w:lang w:val="en-US"/>
        </w:rPr>
        <w:t>Problem statement</w:t>
      </w:r>
      <w:bookmarkEnd w:id="1"/>
    </w:p>
    <w:p w:rsidR="00AA4F8F" w:rsidRDefault="00AA4F8F" w:rsidP="001A4D36">
      <w:pPr>
        <w:rPr>
          <w:lang w:val="en-US"/>
        </w:rPr>
      </w:pPr>
      <w:r>
        <w:rPr>
          <w:lang w:val="en-US"/>
        </w:rPr>
        <w:t>In this thesis, I will look at real-time applications in general, and WebSockets in particular, and investigate how much of an impact this new protocol can make on the real-time world. I will also look at the bigger picture, and investigate the necessity of real-time.</w:t>
      </w:r>
    </w:p>
    <w:p w:rsidR="00AA4F8F" w:rsidRDefault="00AA4F8F" w:rsidP="001A4D36">
      <w:pPr>
        <w:rPr>
          <w:lang w:val="en-US"/>
        </w:rPr>
      </w:pPr>
      <w:r>
        <w:rPr>
          <w:lang w:val="en-US"/>
        </w:rPr>
        <w:t>Furthermore, I will compare five different frameworks for real-time web applications based on both usability, from a programmers perspective, and performance through load testing. A detailed description of how this will be executed can be found in chapter (</w:t>
      </w:r>
      <w:r>
        <w:rPr>
          <w:color w:val="FF0000"/>
          <w:lang w:val="en-US"/>
        </w:rPr>
        <w:t>TODO: crossref Methodology</w:t>
      </w:r>
      <w:r>
        <w:rPr>
          <w:lang w:val="en-US"/>
        </w:rPr>
        <w:t>).</w:t>
      </w:r>
    </w:p>
    <w:p w:rsidR="00AA4F8F" w:rsidRPr="002023B4" w:rsidRDefault="00AA4F8F" w:rsidP="001A4D36">
      <w:pPr>
        <w:rPr>
          <w:lang w:val="en-US"/>
        </w:rPr>
      </w:pPr>
      <w:r>
        <w:rPr>
          <w:lang w:val="en-US"/>
        </w:rPr>
        <w:t>The results will consist of my evaluations of the frameworks, charts and discussions about the performance tests and a general discussion that compares WebSockets with HTTP.</w:t>
      </w:r>
    </w:p>
    <w:p w:rsidR="00AA4F8F" w:rsidRDefault="00AA4F8F" w:rsidP="001A4D36">
      <w:pPr>
        <w:pStyle w:val="Overskrift2"/>
        <w:rPr>
          <w:lang w:val="en-US"/>
        </w:rPr>
      </w:pPr>
      <w:bookmarkStart w:id="2" w:name="_Toc362724134"/>
      <w:r>
        <w:rPr>
          <w:lang w:val="en-US"/>
        </w:rPr>
        <w:t>Outline</w:t>
      </w:r>
      <w:bookmarkEnd w:id="2"/>
    </w:p>
    <w:p w:rsidR="00AA4F8F" w:rsidRDefault="00AA4F8F" w:rsidP="001A4D36">
      <w:pPr>
        <w:pStyle w:val="Overskrift2"/>
        <w:rPr>
          <w:lang w:val="en-US"/>
        </w:rPr>
      </w:pPr>
      <w:bookmarkStart w:id="3" w:name="_Toc362724135"/>
      <w:r>
        <w:rPr>
          <w:lang w:val="en-US"/>
        </w:rPr>
        <w:t>Terminology</w:t>
      </w:r>
      <w:bookmarkEnd w:id="3"/>
    </w:p>
    <w:p w:rsidR="00AA4F8F" w:rsidRPr="00651857" w:rsidRDefault="00AA4F8F" w:rsidP="001A4D36">
      <w:pPr>
        <w:rPr>
          <w:lang w:val="en-US"/>
        </w:rPr>
      </w:pPr>
      <w:r>
        <w:rPr>
          <w:color w:val="FF0000"/>
          <w:lang w:val="en-US"/>
        </w:rPr>
        <w:t>TODO: Define framework == library in some cases (socket.io, SignalR)</w:t>
      </w:r>
      <w:r>
        <w:rPr>
          <w:color w:val="FF0000"/>
          <w:lang w:val="en-US"/>
        </w:rPr>
        <w:br/>
        <w:t>TODO: Transports == WebSockets, SSE, Long-Polling….</w:t>
      </w:r>
      <w:r>
        <w:rPr>
          <w:color w:val="FF0000"/>
          <w:lang w:val="en-US"/>
        </w:rPr>
        <w:br/>
        <w:t>TODO: WebSockets is not plural, websockets are.</w:t>
      </w:r>
      <w:r>
        <w:rPr>
          <w:color w:val="FF0000"/>
          <w:lang w:val="en-US"/>
        </w:rPr>
        <w:br/>
        <w:t>TODO: IntelliSense</w:t>
      </w:r>
    </w:p>
    <w:p w:rsidR="00AA4F8F" w:rsidRDefault="00AA4F8F" w:rsidP="002023B4">
      <w:pPr>
        <w:rPr>
          <w:lang w:val="en-US"/>
        </w:rPr>
        <w:sectPr w:rsidR="00AA4F8F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F1E01" w:rsidRDefault="004F1E01"/>
    <w:sectPr w:rsidR="004F1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AA4F8F"/>
    <w:rsid w:val="004F1E01"/>
    <w:rsid w:val="00AA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F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F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4F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4F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4F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4F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4F8F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A4F8F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4F8F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A4F8F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AA4F8F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A4F8F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333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2013-07-30T18:02:00Z</dcterms:created>
</cp:coreProperties>
</file>