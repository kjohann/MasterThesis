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36" w:rsidRPr="001E2181" w:rsidRDefault="00BA1036" w:rsidP="001E2181">
      <w:pPr>
        <w:pStyle w:val="Overskrift1"/>
        <w:rPr>
          <w:lang w:val="en-US"/>
        </w:rPr>
      </w:pPr>
      <w:r w:rsidRPr="001E2181">
        <w:rPr>
          <w:lang w:val="en-US"/>
        </w:rPr>
        <w:t>Conclusion</w:t>
      </w:r>
    </w:p>
    <w:p w:rsidR="00BA1036" w:rsidRDefault="00BA1036" w:rsidP="00EA6FFA">
      <w:pPr>
        <w:rPr>
          <w:lang w:val="en-US"/>
        </w:rPr>
        <w:sectPr w:rsidR="00BA1036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F388B" w:rsidRDefault="008F388B"/>
    <w:sectPr w:rsidR="008F3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attachedTemplate r:id="rId1"/>
  <w:defaultTabStop w:val="708"/>
  <w:hyphenationZone w:val="425"/>
  <w:characterSpacingControl w:val="doNotCompress"/>
  <w:compat>
    <w:useFELayout/>
  </w:compat>
  <w:rsids>
    <w:rsidRoot w:val="00BA1036"/>
    <w:rsid w:val="008F388B"/>
    <w:rsid w:val="00BA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1036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10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10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A10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A10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10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1036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1036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1036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A1036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BA1036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A1036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/>
  <cp:revision>1</cp:revision>
  <dcterms:created xsi:type="dcterms:W3CDTF">2013-07-30T18:04:00Z</dcterms:created>
</cp:coreProperties>
</file>