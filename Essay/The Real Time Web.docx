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D22E5A" w:rsidP="00D86E66">
          <w:pPr>
            <w:pStyle w:val="Overskrift1"/>
            <w:numPr>
              <w:ilvl w:val="0"/>
              <w:numId w:val="0"/>
            </w:numPr>
            <w:ind w:left="357"/>
          </w:pPr>
          <w:r w:rsidRPr="00D22E5A">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E27221" w:rsidRPr="00826504" w:rsidRDefault="00E27221" w:rsidP="00DA398D">
                      <w:pPr>
                        <w:rPr>
                          <w:b/>
                          <w:sz w:val="36"/>
                          <w:szCs w:val="36"/>
                        </w:rPr>
                      </w:pPr>
                      <w:r w:rsidRPr="00826504">
                        <w:rPr>
                          <w:b/>
                          <w:sz w:val="36"/>
                          <w:szCs w:val="36"/>
                        </w:rPr>
                        <w:t>Is WebSockets the future of the World Wide Web?</w:t>
                      </w:r>
                    </w:p>
                  </w:txbxContent>
                </v:textbox>
              </v:shape>
            </w:pict>
          </w:r>
          <w:r w:rsidRPr="00D22E5A">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E27221" w:rsidRPr="008135D8" w:rsidRDefault="00E27221" w:rsidP="008135D8">
                      <w:pPr>
                        <w:rPr>
                          <w:b/>
                          <w:sz w:val="72"/>
                          <w:szCs w:val="72"/>
                        </w:rPr>
                      </w:pPr>
                      <w:bookmarkStart w:id="0" w:name="_Toc347773789"/>
                      <w:r w:rsidRPr="008135D8">
                        <w:rPr>
                          <w:b/>
                          <w:sz w:val="72"/>
                          <w:szCs w:val="72"/>
                        </w:rPr>
                        <w:t>The Real-Time Web</w:t>
                      </w:r>
                      <w:bookmarkEnd w:id="0"/>
                    </w:p>
                  </w:txbxContent>
                </v:textbox>
              </v:shape>
            </w:pict>
          </w:r>
          <w:r w:rsidRPr="00D22E5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55540301" r:id="rId9"/>
            </w:pict>
          </w:r>
        </w:p>
        <w:p w:rsidR="00F11C95" w:rsidRPr="00EC0022" w:rsidRDefault="00D22E5A"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D22E5A">
            <w:rPr>
              <w:noProof/>
              <w:lang w:eastAsia="nb-NO"/>
            </w:rPr>
            <w:pict>
              <v:shape id="_x0000_s1029" type="#_x0000_t202" style="position:absolute;margin-left:-19.1pt;margin-top:258.6pt;width:253.5pt;height:38.25pt;z-index:251663360" filled="f" stroked="f">
                <v:textbox style="mso-next-textbox:#_x0000_s1029">
                  <w:txbxContent>
                    <w:p w:rsidR="00E27221" w:rsidRPr="00D86E66" w:rsidRDefault="00E27221"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D22E5A">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Pr>
                <w:noProof/>
                <w:webHidden/>
              </w:rPr>
              <w:fldChar w:fldCharType="begin"/>
            </w:r>
            <w:r w:rsidR="00114CFF">
              <w:rPr>
                <w:noProof/>
                <w:webHidden/>
              </w:rPr>
              <w:instrText xml:space="preserve"> PAGEREF _Toc354084919 \h </w:instrText>
            </w:r>
            <w:r>
              <w:rPr>
                <w:noProof/>
                <w:webHidden/>
              </w:rPr>
            </w:r>
            <w:r>
              <w:rPr>
                <w:noProof/>
                <w:webHidden/>
              </w:rPr>
              <w:fldChar w:fldCharType="separate"/>
            </w:r>
            <w:r w:rsidR="00114CFF">
              <w:rPr>
                <w:noProof/>
                <w:webHidden/>
              </w:rPr>
              <w:t>ii</w:t>
            </w:r>
            <w:r>
              <w:rPr>
                <w:noProof/>
                <w:webHidden/>
              </w:rPr>
              <w:fldChar w:fldCharType="end"/>
            </w:r>
          </w:hyperlink>
        </w:p>
        <w:p w:rsidR="00114CFF" w:rsidRDefault="00D22E5A">
          <w:pPr>
            <w:pStyle w:val="INNH1"/>
            <w:tabs>
              <w:tab w:val="right" w:leader="dot" w:pos="9062"/>
            </w:tabs>
            <w:rPr>
              <w:rFonts w:asciiTheme="minorHAnsi" w:eastAsiaTheme="minorEastAsia" w:hAnsiTheme="minorHAnsi"/>
              <w:noProof/>
              <w:lang w:val="nb-NO" w:eastAsia="nb-NO"/>
            </w:rPr>
          </w:pPr>
          <w:hyperlink w:anchor="_Toc354084920" w:history="1">
            <w:r w:rsidR="00114CFF" w:rsidRPr="00652E5E">
              <w:rPr>
                <w:rStyle w:val="Hyperkobling"/>
                <w:noProof/>
              </w:rPr>
              <w:t>Abstract</w:t>
            </w:r>
            <w:r w:rsidR="00114CFF">
              <w:rPr>
                <w:noProof/>
                <w:webHidden/>
              </w:rPr>
              <w:tab/>
            </w:r>
            <w:r>
              <w:rPr>
                <w:noProof/>
                <w:webHidden/>
              </w:rPr>
              <w:fldChar w:fldCharType="begin"/>
            </w:r>
            <w:r w:rsidR="00114CFF">
              <w:rPr>
                <w:noProof/>
                <w:webHidden/>
              </w:rPr>
              <w:instrText xml:space="preserve"> PAGEREF _Toc354084920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D22E5A">
          <w:pPr>
            <w:pStyle w:val="INNH1"/>
            <w:tabs>
              <w:tab w:val="left" w:pos="440"/>
              <w:tab w:val="right" w:leader="dot" w:pos="9062"/>
            </w:tabs>
            <w:rPr>
              <w:rFonts w:asciiTheme="minorHAnsi" w:eastAsiaTheme="minorEastAsia" w:hAnsiTheme="minorHAnsi"/>
              <w:noProof/>
              <w:lang w:val="nb-NO" w:eastAsia="nb-NO"/>
            </w:rPr>
          </w:pPr>
          <w:hyperlink w:anchor="_Toc354084921" w:history="1">
            <w:r w:rsidR="00114CFF" w:rsidRPr="00652E5E">
              <w:rPr>
                <w:rStyle w:val="Hyperkobling"/>
                <w:rFonts w:asciiTheme="majorHAnsi" w:hAnsiTheme="majorHAnsi"/>
                <w:noProof/>
              </w:rPr>
              <w:t>1</w:t>
            </w:r>
            <w:r w:rsidR="00114CFF">
              <w:rPr>
                <w:rFonts w:asciiTheme="minorHAnsi" w:eastAsiaTheme="minorEastAsia" w:hAnsiTheme="minorHAnsi"/>
                <w:noProof/>
                <w:lang w:val="nb-NO" w:eastAsia="nb-NO"/>
              </w:rPr>
              <w:tab/>
            </w:r>
            <w:r w:rsidR="00114CFF" w:rsidRPr="00652E5E">
              <w:rPr>
                <w:rStyle w:val="Hyperkobling"/>
                <w:noProof/>
              </w:rPr>
              <w:t>Introduction</w:t>
            </w:r>
            <w:r w:rsidR="00114CFF">
              <w:rPr>
                <w:noProof/>
                <w:webHidden/>
              </w:rPr>
              <w:tab/>
            </w:r>
            <w:r>
              <w:rPr>
                <w:noProof/>
                <w:webHidden/>
              </w:rPr>
              <w:fldChar w:fldCharType="begin"/>
            </w:r>
            <w:r w:rsidR="00114CFF">
              <w:rPr>
                <w:noProof/>
                <w:webHidden/>
              </w:rPr>
              <w:instrText xml:space="preserve"> PAGEREF _Toc354084921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D22E5A">
          <w:pPr>
            <w:pStyle w:val="INNH1"/>
            <w:tabs>
              <w:tab w:val="left" w:pos="440"/>
              <w:tab w:val="right" w:leader="dot" w:pos="9062"/>
            </w:tabs>
            <w:rPr>
              <w:rFonts w:asciiTheme="minorHAnsi" w:eastAsiaTheme="minorEastAsia" w:hAnsiTheme="minorHAnsi"/>
              <w:noProof/>
              <w:lang w:val="nb-NO" w:eastAsia="nb-NO"/>
            </w:rPr>
          </w:pPr>
          <w:hyperlink w:anchor="_Toc354084922" w:history="1">
            <w:r w:rsidR="00114CFF" w:rsidRPr="00652E5E">
              <w:rPr>
                <w:rStyle w:val="Hyperkobling"/>
                <w:rFonts w:asciiTheme="majorHAnsi" w:hAnsiTheme="majorHAnsi"/>
                <w:noProof/>
              </w:rPr>
              <w:t>2</w:t>
            </w:r>
            <w:r w:rsidR="00114CFF">
              <w:rPr>
                <w:rFonts w:asciiTheme="minorHAnsi" w:eastAsiaTheme="minorEastAsia" w:hAnsiTheme="minorHAnsi"/>
                <w:noProof/>
                <w:lang w:val="nb-NO" w:eastAsia="nb-NO"/>
              </w:rPr>
              <w:tab/>
            </w:r>
            <w:r w:rsidR="00114CFF" w:rsidRPr="00652E5E">
              <w:rPr>
                <w:rStyle w:val="Hyperkobling"/>
                <w:noProof/>
              </w:rPr>
              <w:t>Background: HTTP</w:t>
            </w:r>
            <w:r w:rsidR="00114CFF">
              <w:rPr>
                <w:noProof/>
                <w:webHidden/>
              </w:rPr>
              <w:tab/>
            </w:r>
            <w:r>
              <w:rPr>
                <w:noProof/>
                <w:webHidden/>
              </w:rPr>
              <w:fldChar w:fldCharType="begin"/>
            </w:r>
            <w:r w:rsidR="00114CFF">
              <w:rPr>
                <w:noProof/>
                <w:webHidden/>
              </w:rPr>
              <w:instrText xml:space="preserve"> PAGEREF _Toc354084922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23" w:history="1">
            <w:r w:rsidR="00114CFF" w:rsidRPr="00652E5E">
              <w:rPr>
                <w:rStyle w:val="Hyperkobling"/>
                <w:rFonts w:asciiTheme="majorHAnsi" w:hAnsiTheme="majorHAnsi"/>
                <w:noProof/>
              </w:rPr>
              <w:t>2.1</w:t>
            </w:r>
            <w:r w:rsidR="00114CFF">
              <w:rPr>
                <w:rFonts w:asciiTheme="minorHAnsi" w:eastAsiaTheme="minorEastAsia" w:hAnsiTheme="minorHAnsi"/>
                <w:noProof/>
                <w:lang w:val="nb-NO" w:eastAsia="nb-NO"/>
              </w:rPr>
              <w:tab/>
            </w:r>
            <w:r w:rsidR="00114CFF" w:rsidRPr="00652E5E">
              <w:rPr>
                <w:rStyle w:val="Hyperkobling"/>
                <w:noProof/>
              </w:rPr>
              <w:t>HTTP/1.0</w:t>
            </w:r>
            <w:r w:rsidR="00114CFF">
              <w:rPr>
                <w:noProof/>
                <w:webHidden/>
              </w:rPr>
              <w:tab/>
            </w:r>
            <w:r>
              <w:rPr>
                <w:noProof/>
                <w:webHidden/>
              </w:rPr>
              <w:fldChar w:fldCharType="begin"/>
            </w:r>
            <w:r w:rsidR="00114CFF">
              <w:rPr>
                <w:noProof/>
                <w:webHidden/>
              </w:rPr>
              <w:instrText xml:space="preserve"> PAGEREF _Toc354084923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24" w:history="1">
            <w:r w:rsidR="00114CFF" w:rsidRPr="00652E5E">
              <w:rPr>
                <w:rStyle w:val="Hyperkobling"/>
                <w:rFonts w:asciiTheme="majorHAnsi" w:hAnsiTheme="majorHAnsi"/>
                <w:noProof/>
              </w:rPr>
              <w:t>2.2</w:t>
            </w:r>
            <w:r w:rsidR="00114CFF">
              <w:rPr>
                <w:rFonts w:asciiTheme="minorHAnsi" w:eastAsiaTheme="minorEastAsia" w:hAnsiTheme="minorHAnsi"/>
                <w:noProof/>
                <w:lang w:val="nb-NO" w:eastAsia="nb-NO"/>
              </w:rPr>
              <w:tab/>
            </w:r>
            <w:r w:rsidR="00114CFF" w:rsidRPr="00652E5E">
              <w:rPr>
                <w:rStyle w:val="Hyperkobling"/>
                <w:noProof/>
              </w:rPr>
              <w:t>HTTP/1.1</w:t>
            </w:r>
            <w:r w:rsidR="00114CFF">
              <w:rPr>
                <w:noProof/>
                <w:webHidden/>
              </w:rPr>
              <w:tab/>
            </w:r>
            <w:r>
              <w:rPr>
                <w:noProof/>
                <w:webHidden/>
              </w:rPr>
              <w:fldChar w:fldCharType="begin"/>
            </w:r>
            <w:r w:rsidR="00114CFF">
              <w:rPr>
                <w:noProof/>
                <w:webHidden/>
              </w:rPr>
              <w:instrText xml:space="preserve"> PAGEREF _Toc354084924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25" w:history="1">
            <w:r w:rsidR="00114CFF" w:rsidRPr="00652E5E">
              <w:rPr>
                <w:rStyle w:val="Hyperkobling"/>
                <w:rFonts w:asciiTheme="majorHAnsi" w:hAnsiTheme="majorHAnsi"/>
                <w:noProof/>
              </w:rPr>
              <w:t>2.3</w:t>
            </w:r>
            <w:r w:rsidR="00114CFF">
              <w:rPr>
                <w:rFonts w:asciiTheme="minorHAnsi" w:eastAsiaTheme="minorEastAsia" w:hAnsiTheme="minorHAnsi"/>
                <w:noProof/>
                <w:lang w:val="nb-NO" w:eastAsia="nb-NO"/>
              </w:rPr>
              <w:tab/>
            </w:r>
            <w:r w:rsidR="00114CFF" w:rsidRPr="00652E5E">
              <w:rPr>
                <w:rStyle w:val="Hyperkobling"/>
                <w:noProof/>
              </w:rPr>
              <w:t>Real-Time applications</w:t>
            </w:r>
            <w:r w:rsidR="00114CFF">
              <w:rPr>
                <w:noProof/>
                <w:webHidden/>
              </w:rPr>
              <w:tab/>
            </w:r>
            <w:r>
              <w:rPr>
                <w:noProof/>
                <w:webHidden/>
              </w:rPr>
              <w:fldChar w:fldCharType="begin"/>
            </w:r>
            <w:r w:rsidR="00114CFF">
              <w:rPr>
                <w:noProof/>
                <w:webHidden/>
              </w:rPr>
              <w:instrText xml:space="preserve"> PAGEREF _Toc354084925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D22E5A">
          <w:pPr>
            <w:pStyle w:val="INNH1"/>
            <w:tabs>
              <w:tab w:val="left" w:pos="440"/>
              <w:tab w:val="right" w:leader="dot" w:pos="9062"/>
            </w:tabs>
            <w:rPr>
              <w:rFonts w:asciiTheme="minorHAnsi" w:eastAsiaTheme="minorEastAsia" w:hAnsiTheme="minorHAnsi"/>
              <w:noProof/>
              <w:lang w:val="nb-NO" w:eastAsia="nb-NO"/>
            </w:rPr>
          </w:pPr>
          <w:hyperlink w:anchor="_Toc354084926" w:history="1">
            <w:r w:rsidR="00114CFF" w:rsidRPr="00652E5E">
              <w:rPr>
                <w:rStyle w:val="Hyperkobling"/>
                <w:rFonts w:asciiTheme="majorHAnsi" w:hAnsiTheme="majorHAnsi"/>
                <w:noProof/>
              </w:rPr>
              <w:t>3</w:t>
            </w:r>
            <w:r w:rsidR="00114CFF">
              <w:rPr>
                <w:rFonts w:asciiTheme="minorHAnsi" w:eastAsiaTheme="minorEastAsia" w:hAnsiTheme="minorHAnsi"/>
                <w:noProof/>
                <w:lang w:val="nb-NO" w:eastAsia="nb-NO"/>
              </w:rPr>
              <w:tab/>
            </w:r>
            <w:r w:rsidR="00114CFF" w:rsidRPr="00652E5E">
              <w:rPr>
                <w:rStyle w:val="Hyperkobling"/>
                <w:noProof/>
              </w:rPr>
              <w:t>The Real-Time Web with HTTP</w:t>
            </w:r>
            <w:r w:rsidR="00114CFF">
              <w:rPr>
                <w:noProof/>
                <w:webHidden/>
              </w:rPr>
              <w:tab/>
            </w:r>
            <w:r>
              <w:rPr>
                <w:noProof/>
                <w:webHidden/>
              </w:rPr>
              <w:fldChar w:fldCharType="begin"/>
            </w:r>
            <w:r w:rsidR="00114CFF">
              <w:rPr>
                <w:noProof/>
                <w:webHidden/>
              </w:rPr>
              <w:instrText xml:space="preserve"> PAGEREF _Toc354084926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27" w:history="1">
            <w:r w:rsidR="00114CFF" w:rsidRPr="00652E5E">
              <w:rPr>
                <w:rStyle w:val="Hyperkobling"/>
                <w:rFonts w:asciiTheme="majorHAnsi" w:hAnsiTheme="majorHAnsi"/>
                <w:noProof/>
              </w:rPr>
              <w:t>3.1</w:t>
            </w:r>
            <w:r w:rsidR="00114CFF">
              <w:rPr>
                <w:rFonts w:asciiTheme="minorHAnsi" w:eastAsiaTheme="minorEastAsia" w:hAnsiTheme="minorHAnsi"/>
                <w:noProof/>
                <w:lang w:val="nb-NO" w:eastAsia="nb-NO"/>
              </w:rPr>
              <w:tab/>
            </w:r>
            <w:r w:rsidR="00114CFF" w:rsidRPr="00652E5E">
              <w:rPr>
                <w:rStyle w:val="Hyperkobling"/>
                <w:noProof/>
              </w:rPr>
              <w:t>Polling</w:t>
            </w:r>
            <w:r w:rsidR="00114CFF">
              <w:rPr>
                <w:noProof/>
                <w:webHidden/>
              </w:rPr>
              <w:tab/>
            </w:r>
            <w:r>
              <w:rPr>
                <w:noProof/>
                <w:webHidden/>
              </w:rPr>
              <w:fldChar w:fldCharType="begin"/>
            </w:r>
            <w:r w:rsidR="00114CFF">
              <w:rPr>
                <w:noProof/>
                <w:webHidden/>
              </w:rPr>
              <w:instrText xml:space="preserve"> PAGEREF _Toc354084927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28" w:history="1">
            <w:r w:rsidR="00114CFF" w:rsidRPr="00652E5E">
              <w:rPr>
                <w:rStyle w:val="Hyperkobling"/>
                <w:rFonts w:asciiTheme="majorHAnsi" w:hAnsiTheme="majorHAnsi"/>
                <w:noProof/>
              </w:rPr>
              <w:t>3.2</w:t>
            </w:r>
            <w:r w:rsidR="00114CFF">
              <w:rPr>
                <w:rFonts w:asciiTheme="minorHAnsi" w:eastAsiaTheme="minorEastAsia" w:hAnsiTheme="minorHAnsi"/>
                <w:noProof/>
                <w:lang w:val="nb-NO" w:eastAsia="nb-NO"/>
              </w:rPr>
              <w:tab/>
            </w:r>
            <w:r w:rsidR="00114CFF" w:rsidRPr="00652E5E">
              <w:rPr>
                <w:rStyle w:val="Hyperkobling"/>
                <w:noProof/>
              </w:rPr>
              <w:t>Long-polling</w:t>
            </w:r>
            <w:r w:rsidR="00114CFF">
              <w:rPr>
                <w:noProof/>
                <w:webHidden/>
              </w:rPr>
              <w:tab/>
            </w:r>
            <w:r>
              <w:rPr>
                <w:noProof/>
                <w:webHidden/>
              </w:rPr>
              <w:fldChar w:fldCharType="begin"/>
            </w:r>
            <w:r w:rsidR="00114CFF">
              <w:rPr>
                <w:noProof/>
                <w:webHidden/>
              </w:rPr>
              <w:instrText xml:space="preserve"> PAGEREF _Toc354084928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29" w:history="1">
            <w:r w:rsidR="00114CFF" w:rsidRPr="00652E5E">
              <w:rPr>
                <w:rStyle w:val="Hyperkobling"/>
                <w:rFonts w:asciiTheme="majorHAnsi" w:hAnsiTheme="majorHAnsi"/>
                <w:noProof/>
              </w:rPr>
              <w:t>3.3</w:t>
            </w:r>
            <w:r w:rsidR="00114CFF">
              <w:rPr>
                <w:rFonts w:asciiTheme="minorHAnsi" w:eastAsiaTheme="minorEastAsia" w:hAnsiTheme="minorHAnsi"/>
                <w:noProof/>
                <w:lang w:val="nb-NO" w:eastAsia="nb-NO"/>
              </w:rPr>
              <w:tab/>
            </w:r>
            <w:r w:rsidR="00114CFF" w:rsidRPr="00652E5E">
              <w:rPr>
                <w:rStyle w:val="Hyperkobling"/>
                <w:noProof/>
              </w:rPr>
              <w:t>HTTP Streaming</w:t>
            </w:r>
            <w:r w:rsidR="00114CFF">
              <w:rPr>
                <w:noProof/>
                <w:webHidden/>
              </w:rPr>
              <w:tab/>
            </w:r>
            <w:r>
              <w:rPr>
                <w:noProof/>
                <w:webHidden/>
              </w:rPr>
              <w:fldChar w:fldCharType="begin"/>
            </w:r>
            <w:r w:rsidR="00114CFF">
              <w:rPr>
                <w:noProof/>
                <w:webHidden/>
              </w:rPr>
              <w:instrText xml:space="preserve"> PAGEREF _Toc354084929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30" w:history="1">
            <w:r w:rsidR="00114CFF" w:rsidRPr="00652E5E">
              <w:rPr>
                <w:rStyle w:val="Hyperkobling"/>
                <w:rFonts w:asciiTheme="majorHAnsi" w:hAnsiTheme="majorHAnsi"/>
                <w:noProof/>
              </w:rPr>
              <w:t>3.4</w:t>
            </w:r>
            <w:r w:rsidR="00114CFF">
              <w:rPr>
                <w:rFonts w:asciiTheme="minorHAnsi" w:eastAsiaTheme="minorEastAsia" w:hAnsiTheme="minorHAnsi"/>
                <w:noProof/>
                <w:lang w:val="nb-NO" w:eastAsia="nb-NO"/>
              </w:rPr>
              <w:tab/>
            </w:r>
            <w:r w:rsidR="00114CFF" w:rsidRPr="00652E5E">
              <w:rPr>
                <w:rStyle w:val="Hyperkobling"/>
                <w:noProof/>
              </w:rPr>
              <w:t>Comet</w:t>
            </w:r>
            <w:r w:rsidR="00114CFF">
              <w:rPr>
                <w:noProof/>
                <w:webHidden/>
              </w:rPr>
              <w:tab/>
            </w:r>
            <w:r>
              <w:rPr>
                <w:noProof/>
                <w:webHidden/>
              </w:rPr>
              <w:fldChar w:fldCharType="begin"/>
            </w:r>
            <w:r w:rsidR="00114CFF">
              <w:rPr>
                <w:noProof/>
                <w:webHidden/>
              </w:rPr>
              <w:instrText xml:space="preserve"> PAGEREF _Toc354084930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31" w:history="1">
            <w:r w:rsidR="00114CFF" w:rsidRPr="00652E5E">
              <w:rPr>
                <w:rStyle w:val="Hyperkobling"/>
                <w:rFonts w:asciiTheme="majorHAnsi" w:hAnsiTheme="majorHAnsi"/>
                <w:noProof/>
              </w:rPr>
              <w:t>3.5</w:t>
            </w:r>
            <w:r w:rsidR="00114CFF">
              <w:rPr>
                <w:rFonts w:asciiTheme="minorHAnsi" w:eastAsiaTheme="minorEastAsia" w:hAnsiTheme="minorHAnsi"/>
                <w:noProof/>
                <w:lang w:val="nb-NO" w:eastAsia="nb-NO"/>
              </w:rPr>
              <w:tab/>
            </w:r>
            <w:r w:rsidR="00114CFF" w:rsidRPr="00652E5E">
              <w:rPr>
                <w:rStyle w:val="Hyperkobling"/>
                <w:noProof/>
              </w:rPr>
              <w:t>Server-Sent Events</w:t>
            </w:r>
            <w:r w:rsidR="00114CFF">
              <w:rPr>
                <w:noProof/>
                <w:webHidden/>
              </w:rPr>
              <w:tab/>
            </w:r>
            <w:r>
              <w:rPr>
                <w:noProof/>
                <w:webHidden/>
              </w:rPr>
              <w:fldChar w:fldCharType="begin"/>
            </w:r>
            <w:r w:rsidR="00114CFF">
              <w:rPr>
                <w:noProof/>
                <w:webHidden/>
              </w:rPr>
              <w:instrText xml:space="preserve"> PAGEREF _Toc354084931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D22E5A">
          <w:pPr>
            <w:pStyle w:val="INNH1"/>
            <w:tabs>
              <w:tab w:val="left" w:pos="440"/>
              <w:tab w:val="right" w:leader="dot" w:pos="9062"/>
            </w:tabs>
            <w:rPr>
              <w:rFonts w:asciiTheme="minorHAnsi" w:eastAsiaTheme="minorEastAsia" w:hAnsiTheme="minorHAnsi"/>
              <w:noProof/>
              <w:lang w:val="nb-NO" w:eastAsia="nb-NO"/>
            </w:rPr>
          </w:pPr>
          <w:hyperlink w:anchor="_Toc354084932" w:history="1">
            <w:r w:rsidR="00114CFF" w:rsidRPr="00652E5E">
              <w:rPr>
                <w:rStyle w:val="Hyperkobling"/>
                <w:rFonts w:asciiTheme="majorHAnsi" w:hAnsiTheme="majorHAnsi"/>
                <w:noProof/>
              </w:rPr>
              <w:t>4</w:t>
            </w:r>
            <w:r w:rsidR="00114CFF">
              <w:rPr>
                <w:rFonts w:asciiTheme="minorHAnsi" w:eastAsiaTheme="minorEastAsia" w:hAnsiTheme="minorHAnsi"/>
                <w:noProof/>
                <w:lang w:val="nb-NO" w:eastAsia="nb-NO"/>
              </w:rPr>
              <w:tab/>
            </w:r>
            <w:r w:rsidR="00114CFF" w:rsidRPr="00652E5E">
              <w:rPr>
                <w:rStyle w:val="Hyperkobling"/>
                <w:noProof/>
              </w:rPr>
              <w:t>WebSockets</w:t>
            </w:r>
            <w:r w:rsidR="00114CFF">
              <w:rPr>
                <w:noProof/>
                <w:webHidden/>
              </w:rPr>
              <w:tab/>
            </w:r>
            <w:r>
              <w:rPr>
                <w:noProof/>
                <w:webHidden/>
              </w:rPr>
              <w:fldChar w:fldCharType="begin"/>
            </w:r>
            <w:r w:rsidR="00114CFF">
              <w:rPr>
                <w:noProof/>
                <w:webHidden/>
              </w:rPr>
              <w:instrText xml:space="preserve"> PAGEREF _Toc354084932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33" w:history="1">
            <w:r w:rsidR="00114CFF" w:rsidRPr="00652E5E">
              <w:rPr>
                <w:rStyle w:val="Hyperkobling"/>
                <w:rFonts w:asciiTheme="majorHAnsi" w:hAnsiTheme="majorHAnsi"/>
                <w:noProof/>
              </w:rPr>
              <w:t>4.1</w:t>
            </w:r>
            <w:r w:rsidR="00114CFF">
              <w:rPr>
                <w:rFonts w:asciiTheme="minorHAnsi" w:eastAsiaTheme="minorEastAsia" w:hAnsiTheme="minorHAnsi"/>
                <w:noProof/>
                <w:lang w:val="nb-NO" w:eastAsia="nb-NO"/>
              </w:rPr>
              <w:tab/>
            </w:r>
            <w:r w:rsidR="00114CFF" w:rsidRPr="00652E5E">
              <w:rPr>
                <w:rStyle w:val="Hyperkobling"/>
                <w:noProof/>
              </w:rPr>
              <w:t>How it works</w:t>
            </w:r>
            <w:r w:rsidR="00114CFF">
              <w:rPr>
                <w:noProof/>
                <w:webHidden/>
              </w:rPr>
              <w:tab/>
            </w:r>
            <w:r>
              <w:rPr>
                <w:noProof/>
                <w:webHidden/>
              </w:rPr>
              <w:fldChar w:fldCharType="begin"/>
            </w:r>
            <w:r w:rsidR="00114CFF">
              <w:rPr>
                <w:noProof/>
                <w:webHidden/>
              </w:rPr>
              <w:instrText xml:space="preserve"> PAGEREF _Toc354084933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34" w:history="1">
            <w:r w:rsidR="00114CFF" w:rsidRPr="00652E5E">
              <w:rPr>
                <w:rStyle w:val="Hyperkobling"/>
                <w:rFonts w:asciiTheme="majorHAnsi" w:hAnsiTheme="majorHAnsi"/>
                <w:noProof/>
              </w:rPr>
              <w:t>4.2</w:t>
            </w:r>
            <w:r w:rsidR="00114CFF">
              <w:rPr>
                <w:rFonts w:asciiTheme="minorHAnsi" w:eastAsiaTheme="minorEastAsia" w:hAnsiTheme="minorHAnsi"/>
                <w:noProof/>
                <w:lang w:val="nb-NO" w:eastAsia="nb-NO"/>
              </w:rPr>
              <w:tab/>
            </w:r>
            <w:r w:rsidR="00114CFF" w:rsidRPr="00652E5E">
              <w:rPr>
                <w:rStyle w:val="Hyperkobling"/>
                <w:noProof/>
              </w:rPr>
              <w:t>The API</w:t>
            </w:r>
            <w:r w:rsidR="00114CFF">
              <w:rPr>
                <w:noProof/>
                <w:webHidden/>
              </w:rPr>
              <w:tab/>
            </w:r>
            <w:r>
              <w:rPr>
                <w:noProof/>
                <w:webHidden/>
              </w:rPr>
              <w:fldChar w:fldCharType="begin"/>
            </w:r>
            <w:r w:rsidR="00114CFF">
              <w:rPr>
                <w:noProof/>
                <w:webHidden/>
              </w:rPr>
              <w:instrText xml:space="preserve"> PAGEREF _Toc354084934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D22E5A">
          <w:pPr>
            <w:pStyle w:val="INNH1"/>
            <w:tabs>
              <w:tab w:val="left" w:pos="440"/>
              <w:tab w:val="right" w:leader="dot" w:pos="9062"/>
            </w:tabs>
            <w:rPr>
              <w:rFonts w:asciiTheme="minorHAnsi" w:eastAsiaTheme="minorEastAsia" w:hAnsiTheme="minorHAnsi"/>
              <w:noProof/>
              <w:lang w:val="nb-NO" w:eastAsia="nb-NO"/>
            </w:rPr>
          </w:pPr>
          <w:hyperlink w:anchor="_Toc354084935" w:history="1">
            <w:r w:rsidR="00114CFF" w:rsidRPr="00652E5E">
              <w:rPr>
                <w:rStyle w:val="Hyperkobling"/>
                <w:rFonts w:asciiTheme="majorHAnsi" w:hAnsiTheme="majorHAnsi"/>
                <w:noProof/>
              </w:rPr>
              <w:t>5</w:t>
            </w:r>
            <w:r w:rsidR="00114CFF">
              <w:rPr>
                <w:rFonts w:asciiTheme="minorHAnsi" w:eastAsiaTheme="minorEastAsia" w:hAnsiTheme="minorHAnsi"/>
                <w:noProof/>
                <w:lang w:val="nb-NO" w:eastAsia="nb-NO"/>
              </w:rPr>
              <w:tab/>
            </w:r>
            <w:r w:rsidR="00114CFF" w:rsidRPr="00652E5E">
              <w:rPr>
                <w:rStyle w:val="Hyperkobling"/>
                <w:noProof/>
              </w:rPr>
              <w:t>Discussion</w:t>
            </w:r>
            <w:r w:rsidR="00114CFF">
              <w:rPr>
                <w:noProof/>
                <w:webHidden/>
              </w:rPr>
              <w:tab/>
            </w:r>
            <w:r>
              <w:rPr>
                <w:noProof/>
                <w:webHidden/>
              </w:rPr>
              <w:fldChar w:fldCharType="begin"/>
            </w:r>
            <w:r w:rsidR="00114CFF">
              <w:rPr>
                <w:noProof/>
                <w:webHidden/>
              </w:rPr>
              <w:instrText xml:space="preserve"> PAGEREF _Toc354084935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36" w:history="1">
            <w:r w:rsidR="00114CFF" w:rsidRPr="00652E5E">
              <w:rPr>
                <w:rStyle w:val="Hyperkobling"/>
                <w:rFonts w:asciiTheme="majorHAnsi" w:hAnsiTheme="majorHAnsi"/>
                <w:noProof/>
              </w:rPr>
              <w:t>5.1</w:t>
            </w:r>
            <w:r w:rsidR="00114CFF">
              <w:rPr>
                <w:rFonts w:asciiTheme="minorHAnsi" w:eastAsiaTheme="minorEastAsia" w:hAnsiTheme="minorHAnsi"/>
                <w:noProof/>
                <w:lang w:val="nb-NO" w:eastAsia="nb-NO"/>
              </w:rPr>
              <w:tab/>
            </w:r>
            <w:r w:rsidR="00114CFF" w:rsidRPr="00652E5E">
              <w:rPr>
                <w:rStyle w:val="Hyperkobling"/>
                <w:noProof/>
              </w:rPr>
              <w:t>Drawbacks of HTTP techniques</w:t>
            </w:r>
            <w:r w:rsidR="00114CFF">
              <w:rPr>
                <w:noProof/>
                <w:webHidden/>
              </w:rPr>
              <w:tab/>
            </w:r>
            <w:r>
              <w:rPr>
                <w:noProof/>
                <w:webHidden/>
              </w:rPr>
              <w:fldChar w:fldCharType="begin"/>
            </w:r>
            <w:r w:rsidR="00114CFF">
              <w:rPr>
                <w:noProof/>
                <w:webHidden/>
              </w:rPr>
              <w:instrText xml:space="preserve"> PAGEREF _Toc354084936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37" w:history="1">
            <w:r w:rsidR="00114CFF" w:rsidRPr="00652E5E">
              <w:rPr>
                <w:rStyle w:val="Hyperkobling"/>
                <w:rFonts w:asciiTheme="majorHAnsi" w:hAnsiTheme="majorHAnsi"/>
                <w:noProof/>
              </w:rPr>
              <w:t>5.1.1</w:t>
            </w:r>
            <w:r w:rsidR="00114CFF" w:rsidRPr="00652E5E">
              <w:rPr>
                <w:rStyle w:val="Hyperkobling"/>
                <w:noProof/>
              </w:rPr>
              <w:t xml:space="preserve"> Really real time?</w:t>
            </w:r>
            <w:r w:rsidR="00114CFF">
              <w:rPr>
                <w:noProof/>
                <w:webHidden/>
              </w:rPr>
              <w:tab/>
            </w:r>
            <w:r>
              <w:rPr>
                <w:noProof/>
                <w:webHidden/>
              </w:rPr>
              <w:fldChar w:fldCharType="begin"/>
            </w:r>
            <w:r w:rsidR="00114CFF">
              <w:rPr>
                <w:noProof/>
                <w:webHidden/>
              </w:rPr>
              <w:instrText xml:space="preserve"> PAGEREF _Toc354084937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38" w:history="1">
            <w:r w:rsidR="00114CFF" w:rsidRPr="00652E5E">
              <w:rPr>
                <w:rStyle w:val="Hyperkobling"/>
                <w:rFonts w:asciiTheme="majorHAnsi" w:hAnsiTheme="majorHAnsi"/>
                <w:noProof/>
              </w:rPr>
              <w:t>5.1.2</w:t>
            </w:r>
            <w:r w:rsidR="00114CFF" w:rsidRPr="00652E5E">
              <w:rPr>
                <w:rStyle w:val="Hyperkobling"/>
                <w:noProof/>
              </w:rPr>
              <w:t xml:space="preserve"> When long-polling becomes polling</w:t>
            </w:r>
            <w:r w:rsidR="00114CFF">
              <w:rPr>
                <w:noProof/>
                <w:webHidden/>
              </w:rPr>
              <w:tab/>
            </w:r>
            <w:r>
              <w:rPr>
                <w:noProof/>
                <w:webHidden/>
              </w:rPr>
              <w:fldChar w:fldCharType="begin"/>
            </w:r>
            <w:r w:rsidR="00114CFF">
              <w:rPr>
                <w:noProof/>
                <w:webHidden/>
              </w:rPr>
              <w:instrText xml:space="preserve"> PAGEREF _Toc354084938 \h </w:instrText>
            </w:r>
            <w:r>
              <w:rPr>
                <w:noProof/>
                <w:webHidden/>
              </w:rPr>
            </w:r>
            <w:r>
              <w:rPr>
                <w:noProof/>
                <w:webHidden/>
              </w:rPr>
              <w:fldChar w:fldCharType="separate"/>
            </w:r>
            <w:r w:rsidR="00114CFF">
              <w:rPr>
                <w:noProof/>
                <w:webHidden/>
              </w:rPr>
              <w:t>11</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39" w:history="1">
            <w:r w:rsidR="00114CFF" w:rsidRPr="00652E5E">
              <w:rPr>
                <w:rStyle w:val="Hyperkobling"/>
                <w:rFonts w:asciiTheme="majorHAnsi" w:hAnsiTheme="majorHAnsi"/>
                <w:noProof/>
              </w:rPr>
              <w:t>5.1.3</w:t>
            </w:r>
            <w:r w:rsidR="00114CFF" w:rsidRPr="00652E5E">
              <w:rPr>
                <w:rStyle w:val="Hyperkobling"/>
                <w:noProof/>
              </w:rPr>
              <w:t xml:space="preserve"> Streaming techniques</w:t>
            </w:r>
            <w:r w:rsidR="00114CFF">
              <w:rPr>
                <w:noProof/>
                <w:webHidden/>
              </w:rPr>
              <w:tab/>
            </w:r>
            <w:r>
              <w:rPr>
                <w:noProof/>
                <w:webHidden/>
              </w:rPr>
              <w:fldChar w:fldCharType="begin"/>
            </w:r>
            <w:r w:rsidR="00114CFF">
              <w:rPr>
                <w:noProof/>
                <w:webHidden/>
              </w:rPr>
              <w:instrText xml:space="preserve"> PAGEREF _Toc354084939 \h </w:instrText>
            </w:r>
            <w:r>
              <w:rPr>
                <w:noProof/>
                <w:webHidden/>
              </w:rPr>
            </w:r>
            <w:r>
              <w:rPr>
                <w:noProof/>
                <w:webHidden/>
              </w:rPr>
              <w:fldChar w:fldCharType="separate"/>
            </w:r>
            <w:r w:rsidR="00114CFF">
              <w:rPr>
                <w:noProof/>
                <w:webHidden/>
              </w:rPr>
              <w:t>12</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40" w:history="1">
            <w:r w:rsidR="00114CFF" w:rsidRPr="00652E5E">
              <w:rPr>
                <w:rStyle w:val="Hyperkobling"/>
                <w:rFonts w:asciiTheme="majorHAnsi" w:hAnsiTheme="majorHAnsi"/>
                <w:noProof/>
              </w:rPr>
              <w:t>5.2</w:t>
            </w:r>
            <w:r w:rsidR="00114CFF">
              <w:rPr>
                <w:rFonts w:asciiTheme="minorHAnsi" w:eastAsiaTheme="minorEastAsia" w:hAnsiTheme="minorHAnsi"/>
                <w:noProof/>
                <w:lang w:val="nb-NO" w:eastAsia="nb-NO"/>
              </w:rPr>
              <w:tab/>
            </w:r>
            <w:r w:rsidR="00114CFF" w:rsidRPr="00652E5E">
              <w:rPr>
                <w:rStyle w:val="Hyperkobling"/>
                <w:noProof/>
              </w:rPr>
              <w:t>HTTP was never designed for real-time</w:t>
            </w:r>
            <w:r w:rsidR="00114CFF">
              <w:rPr>
                <w:noProof/>
                <w:webHidden/>
              </w:rPr>
              <w:tab/>
            </w:r>
            <w:r>
              <w:rPr>
                <w:noProof/>
                <w:webHidden/>
              </w:rPr>
              <w:fldChar w:fldCharType="begin"/>
            </w:r>
            <w:r w:rsidR="00114CFF">
              <w:rPr>
                <w:noProof/>
                <w:webHidden/>
              </w:rPr>
              <w:instrText xml:space="preserve"> PAGEREF _Toc354084940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41" w:history="1">
            <w:r w:rsidR="00114CFF" w:rsidRPr="00652E5E">
              <w:rPr>
                <w:rStyle w:val="Hyperkobling"/>
                <w:rFonts w:asciiTheme="majorHAnsi" w:hAnsiTheme="majorHAnsi"/>
                <w:noProof/>
              </w:rPr>
              <w:t>5.2.1</w:t>
            </w:r>
            <w:r w:rsidR="00114CFF" w:rsidRPr="00652E5E">
              <w:rPr>
                <w:rStyle w:val="Hyperkobling"/>
                <w:noProof/>
              </w:rPr>
              <w:t xml:space="preserve"> Overhead</w:t>
            </w:r>
            <w:r w:rsidR="00114CFF">
              <w:rPr>
                <w:noProof/>
                <w:webHidden/>
              </w:rPr>
              <w:tab/>
            </w:r>
            <w:r>
              <w:rPr>
                <w:noProof/>
                <w:webHidden/>
              </w:rPr>
              <w:fldChar w:fldCharType="begin"/>
            </w:r>
            <w:r w:rsidR="00114CFF">
              <w:rPr>
                <w:noProof/>
                <w:webHidden/>
              </w:rPr>
              <w:instrText xml:space="preserve"> PAGEREF _Toc354084941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42" w:history="1">
            <w:r w:rsidR="00114CFF" w:rsidRPr="00652E5E">
              <w:rPr>
                <w:rStyle w:val="Hyperkobling"/>
                <w:rFonts w:asciiTheme="majorHAnsi" w:hAnsiTheme="majorHAnsi"/>
                <w:noProof/>
              </w:rPr>
              <w:t>5.2.2</w:t>
            </w:r>
            <w:r w:rsidR="00114CFF" w:rsidRPr="00652E5E">
              <w:rPr>
                <w:rStyle w:val="Hyperkobling"/>
                <w:noProof/>
              </w:rPr>
              <w:t xml:space="preserve"> Half-duplex</w:t>
            </w:r>
            <w:r w:rsidR="00114CFF">
              <w:rPr>
                <w:noProof/>
                <w:webHidden/>
              </w:rPr>
              <w:tab/>
            </w:r>
            <w:r>
              <w:rPr>
                <w:noProof/>
                <w:webHidden/>
              </w:rPr>
              <w:fldChar w:fldCharType="begin"/>
            </w:r>
            <w:r w:rsidR="00114CFF">
              <w:rPr>
                <w:noProof/>
                <w:webHidden/>
              </w:rPr>
              <w:instrText xml:space="preserve"> PAGEREF _Toc354084942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43" w:history="1">
            <w:r w:rsidR="00114CFF" w:rsidRPr="00652E5E">
              <w:rPr>
                <w:rStyle w:val="Hyperkobling"/>
                <w:rFonts w:asciiTheme="majorHAnsi" w:hAnsiTheme="majorHAnsi"/>
                <w:noProof/>
              </w:rPr>
              <w:t>5.3</w:t>
            </w:r>
            <w:r w:rsidR="00114CFF">
              <w:rPr>
                <w:rFonts w:asciiTheme="minorHAnsi" w:eastAsiaTheme="minorEastAsia" w:hAnsiTheme="minorHAnsi"/>
                <w:noProof/>
                <w:lang w:val="nb-NO" w:eastAsia="nb-NO"/>
              </w:rPr>
              <w:tab/>
            </w:r>
            <w:r w:rsidR="00114CFF" w:rsidRPr="00652E5E">
              <w:rPr>
                <w:rStyle w:val="Hyperkobling"/>
                <w:noProof/>
              </w:rPr>
              <w:t>WebSockets is still young</w:t>
            </w:r>
            <w:r w:rsidR="00114CFF">
              <w:rPr>
                <w:noProof/>
                <w:webHidden/>
              </w:rPr>
              <w:tab/>
            </w:r>
            <w:r>
              <w:rPr>
                <w:noProof/>
                <w:webHidden/>
              </w:rPr>
              <w:fldChar w:fldCharType="begin"/>
            </w:r>
            <w:r w:rsidR="00114CFF">
              <w:rPr>
                <w:noProof/>
                <w:webHidden/>
              </w:rPr>
              <w:instrText xml:space="preserve"> PAGEREF _Toc354084943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44" w:history="1">
            <w:r w:rsidR="00114CFF" w:rsidRPr="00652E5E">
              <w:rPr>
                <w:rStyle w:val="Hyperkobling"/>
                <w:rFonts w:asciiTheme="majorHAnsi" w:hAnsiTheme="majorHAnsi"/>
                <w:noProof/>
              </w:rPr>
              <w:t>5.3.1</w:t>
            </w:r>
            <w:r w:rsidR="00114CFF" w:rsidRPr="00652E5E">
              <w:rPr>
                <w:rStyle w:val="Hyperkobling"/>
                <w:noProof/>
              </w:rPr>
              <w:t xml:space="preserve"> Know when to use it</w:t>
            </w:r>
            <w:r w:rsidR="00114CFF">
              <w:rPr>
                <w:noProof/>
                <w:webHidden/>
              </w:rPr>
              <w:tab/>
            </w:r>
            <w:r>
              <w:rPr>
                <w:noProof/>
                <w:webHidden/>
              </w:rPr>
              <w:fldChar w:fldCharType="begin"/>
            </w:r>
            <w:r w:rsidR="00114CFF">
              <w:rPr>
                <w:noProof/>
                <w:webHidden/>
              </w:rPr>
              <w:instrText xml:space="preserve"> PAGEREF _Toc354084944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D22E5A">
          <w:pPr>
            <w:pStyle w:val="INNH3"/>
            <w:tabs>
              <w:tab w:val="right" w:leader="dot" w:pos="9062"/>
            </w:tabs>
            <w:rPr>
              <w:rFonts w:asciiTheme="minorHAnsi" w:eastAsiaTheme="minorEastAsia" w:hAnsiTheme="minorHAnsi"/>
              <w:noProof/>
              <w:lang w:val="nb-NO" w:eastAsia="nb-NO"/>
            </w:rPr>
          </w:pPr>
          <w:hyperlink w:anchor="_Toc354084945" w:history="1">
            <w:r w:rsidR="00114CFF" w:rsidRPr="00652E5E">
              <w:rPr>
                <w:rStyle w:val="Hyperkobling"/>
                <w:rFonts w:asciiTheme="majorHAnsi" w:hAnsiTheme="majorHAnsi"/>
                <w:noProof/>
              </w:rPr>
              <w:t>5.3.2</w:t>
            </w:r>
            <w:r w:rsidR="00114CFF" w:rsidRPr="00652E5E">
              <w:rPr>
                <w:rStyle w:val="Hyperkobling"/>
                <w:noProof/>
              </w:rPr>
              <w:t xml:space="preserve"> Know how to use it</w:t>
            </w:r>
            <w:r w:rsidR="00114CFF">
              <w:rPr>
                <w:noProof/>
                <w:webHidden/>
              </w:rPr>
              <w:tab/>
            </w:r>
            <w:r>
              <w:rPr>
                <w:noProof/>
                <w:webHidden/>
              </w:rPr>
              <w:fldChar w:fldCharType="begin"/>
            </w:r>
            <w:r w:rsidR="00114CFF">
              <w:rPr>
                <w:noProof/>
                <w:webHidden/>
              </w:rPr>
              <w:instrText xml:space="preserve"> PAGEREF _Toc354084945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D22E5A">
          <w:pPr>
            <w:pStyle w:val="INNH2"/>
            <w:tabs>
              <w:tab w:val="left" w:pos="880"/>
              <w:tab w:val="right" w:leader="dot" w:pos="9062"/>
            </w:tabs>
            <w:rPr>
              <w:rFonts w:asciiTheme="minorHAnsi" w:eastAsiaTheme="minorEastAsia" w:hAnsiTheme="minorHAnsi"/>
              <w:noProof/>
              <w:lang w:val="nb-NO" w:eastAsia="nb-NO"/>
            </w:rPr>
          </w:pPr>
          <w:hyperlink w:anchor="_Toc354084946" w:history="1">
            <w:r w:rsidR="00114CFF" w:rsidRPr="00652E5E">
              <w:rPr>
                <w:rStyle w:val="Hyperkobling"/>
                <w:rFonts w:asciiTheme="majorHAnsi" w:hAnsiTheme="majorHAnsi"/>
                <w:noProof/>
              </w:rPr>
              <w:t>5.4</w:t>
            </w:r>
            <w:r w:rsidR="00114CFF">
              <w:rPr>
                <w:rFonts w:asciiTheme="minorHAnsi" w:eastAsiaTheme="minorEastAsia" w:hAnsiTheme="minorHAnsi"/>
                <w:noProof/>
                <w:lang w:val="nb-NO" w:eastAsia="nb-NO"/>
              </w:rPr>
              <w:tab/>
            </w:r>
            <w:r w:rsidR="00114CFF" w:rsidRPr="00652E5E">
              <w:rPr>
                <w:rStyle w:val="Hyperkobling"/>
                <w:noProof/>
              </w:rPr>
              <w:t>The use of real-time</w:t>
            </w:r>
            <w:r w:rsidR="00114CFF">
              <w:rPr>
                <w:noProof/>
                <w:webHidden/>
              </w:rPr>
              <w:tab/>
            </w:r>
            <w:r>
              <w:rPr>
                <w:noProof/>
                <w:webHidden/>
              </w:rPr>
              <w:fldChar w:fldCharType="begin"/>
            </w:r>
            <w:r w:rsidR="00114CFF">
              <w:rPr>
                <w:noProof/>
                <w:webHidden/>
              </w:rPr>
              <w:instrText xml:space="preserve"> PAGEREF _Toc354084946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D22E5A">
          <w:pPr>
            <w:pStyle w:val="INNH1"/>
            <w:tabs>
              <w:tab w:val="left" w:pos="440"/>
              <w:tab w:val="right" w:leader="dot" w:pos="9062"/>
            </w:tabs>
            <w:rPr>
              <w:rFonts w:asciiTheme="minorHAnsi" w:eastAsiaTheme="minorEastAsia" w:hAnsiTheme="minorHAnsi"/>
              <w:noProof/>
              <w:lang w:val="nb-NO" w:eastAsia="nb-NO"/>
            </w:rPr>
          </w:pPr>
          <w:hyperlink w:anchor="_Toc354084947" w:history="1">
            <w:r w:rsidR="00114CFF" w:rsidRPr="00652E5E">
              <w:rPr>
                <w:rStyle w:val="Hyperkobling"/>
                <w:rFonts w:asciiTheme="majorHAnsi" w:hAnsiTheme="majorHAnsi"/>
                <w:noProof/>
              </w:rPr>
              <w:t>6</w:t>
            </w:r>
            <w:r w:rsidR="00114CFF">
              <w:rPr>
                <w:rFonts w:asciiTheme="minorHAnsi" w:eastAsiaTheme="minorEastAsia" w:hAnsiTheme="minorHAnsi"/>
                <w:noProof/>
                <w:lang w:val="nb-NO" w:eastAsia="nb-NO"/>
              </w:rPr>
              <w:tab/>
            </w:r>
            <w:r w:rsidR="00114CFF" w:rsidRPr="00652E5E">
              <w:rPr>
                <w:rStyle w:val="Hyperkobling"/>
                <w:noProof/>
              </w:rPr>
              <w:t>Conclusion</w:t>
            </w:r>
            <w:r w:rsidR="00114CFF">
              <w:rPr>
                <w:noProof/>
                <w:webHidden/>
              </w:rPr>
              <w:tab/>
            </w:r>
            <w:r>
              <w:rPr>
                <w:noProof/>
                <w:webHidden/>
              </w:rPr>
              <w:fldChar w:fldCharType="begin"/>
            </w:r>
            <w:r w:rsidR="00114CFF">
              <w:rPr>
                <w:noProof/>
                <w:webHidden/>
              </w:rPr>
              <w:instrText xml:space="preserve"> PAGEREF _Toc354084947 \h </w:instrText>
            </w:r>
            <w:r>
              <w:rPr>
                <w:noProof/>
                <w:webHidden/>
              </w:rPr>
            </w:r>
            <w:r>
              <w:rPr>
                <w:noProof/>
                <w:webHidden/>
              </w:rPr>
              <w:fldChar w:fldCharType="separate"/>
            </w:r>
            <w:r w:rsidR="00114CFF">
              <w:rPr>
                <w:noProof/>
                <w:webHidden/>
              </w:rPr>
              <w:t>16</w:t>
            </w:r>
            <w:r>
              <w:rPr>
                <w:noProof/>
                <w:webHidden/>
              </w:rPr>
              <w:fldChar w:fldCharType="end"/>
            </w:r>
          </w:hyperlink>
        </w:p>
        <w:p w:rsidR="00114CFF" w:rsidRDefault="00D22E5A">
          <w:pPr>
            <w:pStyle w:val="INNH1"/>
            <w:tabs>
              <w:tab w:val="right" w:leader="dot" w:pos="9062"/>
            </w:tabs>
            <w:rPr>
              <w:rFonts w:asciiTheme="minorHAnsi" w:eastAsiaTheme="minorEastAsia" w:hAnsiTheme="minorHAnsi"/>
              <w:noProof/>
              <w:lang w:val="nb-NO" w:eastAsia="nb-NO"/>
            </w:rPr>
          </w:pPr>
          <w:hyperlink w:anchor="_Toc354084948" w:history="1">
            <w:r w:rsidR="00114CFF" w:rsidRPr="00652E5E">
              <w:rPr>
                <w:rStyle w:val="Hyperkobling"/>
                <w:noProof/>
              </w:rPr>
              <w:t>References</w:t>
            </w:r>
            <w:r w:rsidR="00114CFF">
              <w:rPr>
                <w:noProof/>
                <w:webHidden/>
              </w:rPr>
              <w:tab/>
            </w:r>
            <w:r>
              <w:rPr>
                <w:noProof/>
                <w:webHidden/>
              </w:rPr>
              <w:fldChar w:fldCharType="begin"/>
            </w:r>
            <w:r w:rsidR="00114CFF">
              <w:rPr>
                <w:noProof/>
                <w:webHidden/>
              </w:rPr>
              <w:instrText xml:space="preserve"> PAGEREF _Toc354084948 \h </w:instrText>
            </w:r>
            <w:r>
              <w:rPr>
                <w:noProof/>
                <w:webHidden/>
              </w:rPr>
            </w:r>
            <w:r>
              <w:rPr>
                <w:noProof/>
                <w:webHidden/>
              </w:rPr>
              <w:fldChar w:fldCharType="separate"/>
            </w:r>
            <w:r w:rsidR="00114CFF">
              <w:rPr>
                <w:noProof/>
                <w:webHidden/>
              </w:rPr>
              <w:t>18</w:t>
            </w:r>
            <w:r>
              <w:rPr>
                <w:noProof/>
                <w:webHidden/>
              </w:rPr>
              <w:fldChar w:fldCharType="end"/>
            </w:r>
          </w:hyperlink>
        </w:p>
        <w:p w:rsidR="00F965D3" w:rsidRPr="00EC0022" w:rsidRDefault="00D22E5A"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D22E5A">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Pr>
            <w:noProof/>
            <w:webHidden/>
          </w:rPr>
          <w:fldChar w:fldCharType="begin"/>
        </w:r>
        <w:r w:rsidR="00141D18">
          <w:rPr>
            <w:noProof/>
            <w:webHidden/>
          </w:rPr>
          <w:instrText xml:space="preserve"> PAGEREF _Toc354082658 \h </w:instrText>
        </w:r>
        <w:r>
          <w:rPr>
            <w:noProof/>
            <w:webHidden/>
          </w:rPr>
        </w:r>
        <w:r>
          <w:rPr>
            <w:noProof/>
            <w:webHidden/>
          </w:rPr>
          <w:fldChar w:fldCharType="separate"/>
        </w:r>
        <w:r w:rsidR="00141D18">
          <w:rPr>
            <w:noProof/>
            <w:webHidden/>
          </w:rPr>
          <w:t>2</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59" w:history="1">
        <w:r w:rsidR="00141D18" w:rsidRPr="00141D18">
          <w:rPr>
            <w:rStyle w:val="Hyperkobling"/>
            <w:noProof/>
            <w:color w:val="4F81BD" w:themeColor="accent1"/>
          </w:rPr>
          <w:t>Figure 2</w:t>
        </w:r>
        <w:r w:rsidR="00141D18" w:rsidRPr="00141D18">
          <w:rPr>
            <w:rStyle w:val="Hyperkobling"/>
            <w:noProof/>
            <w:color w:val="4F81BD" w:themeColor="accent1"/>
          </w:rPr>
          <w:noBreakHyphen/>
          <w:t>2</w:t>
        </w:r>
        <w:r w:rsidR="00141D18" w:rsidRPr="006D1D68">
          <w:rPr>
            <w:rStyle w:val="Hyperkobling"/>
            <w:noProof/>
          </w:rPr>
          <w:t>: Screenshot of real-time updates in Facebook</w:t>
        </w:r>
        <w:r w:rsidR="00141D18">
          <w:rPr>
            <w:noProof/>
            <w:webHidden/>
          </w:rPr>
          <w:tab/>
        </w:r>
        <w:r>
          <w:rPr>
            <w:noProof/>
            <w:webHidden/>
          </w:rPr>
          <w:fldChar w:fldCharType="begin"/>
        </w:r>
        <w:r w:rsidR="00141D18">
          <w:rPr>
            <w:noProof/>
            <w:webHidden/>
          </w:rPr>
          <w:instrText xml:space="preserve"> PAGEREF _Toc354082659 \h </w:instrText>
        </w:r>
        <w:r>
          <w:rPr>
            <w:noProof/>
            <w:webHidden/>
          </w:rPr>
        </w:r>
        <w:r>
          <w:rPr>
            <w:noProof/>
            <w:webHidden/>
          </w:rPr>
          <w:fldChar w:fldCharType="separate"/>
        </w:r>
        <w:r w:rsidR="00141D18">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0" w:history="1">
        <w:r w:rsidR="00141D18" w:rsidRPr="00141D18">
          <w:rPr>
            <w:rStyle w:val="Hyperkobling"/>
            <w:noProof/>
            <w:color w:val="4F81BD" w:themeColor="accent1"/>
          </w:rPr>
          <w:t>Figure 3</w:t>
        </w:r>
        <w:r w:rsidR="00141D18" w:rsidRPr="00141D18">
          <w:rPr>
            <w:rStyle w:val="Hyperkobling"/>
            <w:noProof/>
            <w:color w:val="4F81BD" w:themeColor="accent1"/>
          </w:rPr>
          <w:noBreakHyphen/>
          <w:t>1</w:t>
        </w:r>
        <w:r w:rsidR="00141D18" w:rsidRPr="006D1D68">
          <w:rPr>
            <w:rStyle w:val="Hyperkobling"/>
            <w:noProof/>
          </w:rPr>
          <w:t>: Polling</w:t>
        </w:r>
        <w:r w:rsidR="00141D18">
          <w:rPr>
            <w:noProof/>
            <w:webHidden/>
          </w:rPr>
          <w:tab/>
        </w:r>
        <w:r>
          <w:rPr>
            <w:noProof/>
            <w:webHidden/>
          </w:rPr>
          <w:fldChar w:fldCharType="begin"/>
        </w:r>
        <w:r w:rsidR="00141D18">
          <w:rPr>
            <w:noProof/>
            <w:webHidden/>
          </w:rPr>
          <w:instrText xml:space="preserve"> PAGEREF _Toc354082660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1" w:history="1">
        <w:r w:rsidR="00141D18" w:rsidRPr="00141D18">
          <w:rPr>
            <w:rStyle w:val="Hyperkobling"/>
            <w:noProof/>
            <w:color w:val="4F81BD" w:themeColor="accent1"/>
          </w:rPr>
          <w:t>Figure 3</w:t>
        </w:r>
        <w:r w:rsidR="00141D18" w:rsidRPr="00141D18">
          <w:rPr>
            <w:rStyle w:val="Hyperkobling"/>
            <w:noProof/>
            <w:color w:val="4F81BD" w:themeColor="accent1"/>
          </w:rPr>
          <w:noBreakHyphen/>
          <w:t>2</w:t>
        </w:r>
        <w:r w:rsidR="00141D18" w:rsidRPr="00141D18">
          <w:rPr>
            <w:rStyle w:val="Hyperkobling"/>
            <w:noProof/>
            <w:color w:val="auto"/>
          </w:rPr>
          <w:t>:</w:t>
        </w:r>
        <w:r w:rsidR="00141D18" w:rsidRPr="006D1D68">
          <w:rPr>
            <w:rStyle w:val="Hyperkobling"/>
            <w:noProof/>
          </w:rPr>
          <w:t xml:space="preserve"> Polling with piggybacking</w:t>
        </w:r>
        <w:r w:rsidR="00141D18">
          <w:rPr>
            <w:noProof/>
            <w:webHidden/>
          </w:rPr>
          <w:tab/>
        </w:r>
        <w:r>
          <w:rPr>
            <w:noProof/>
            <w:webHidden/>
          </w:rPr>
          <w:fldChar w:fldCharType="begin"/>
        </w:r>
        <w:r w:rsidR="00141D18">
          <w:rPr>
            <w:noProof/>
            <w:webHidden/>
          </w:rPr>
          <w:instrText xml:space="preserve"> PAGEREF _Toc354082661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2" w:history="1">
        <w:r w:rsidR="00141D18" w:rsidRPr="00141D18">
          <w:rPr>
            <w:rStyle w:val="Hyperkobling"/>
            <w:noProof/>
            <w:color w:val="4F81BD" w:themeColor="accent1"/>
          </w:rPr>
          <w:t>Figure 3</w:t>
        </w:r>
        <w:r w:rsidR="00141D18" w:rsidRPr="00141D18">
          <w:rPr>
            <w:rStyle w:val="Hyperkobling"/>
            <w:noProof/>
            <w:color w:val="4F81BD" w:themeColor="accent1"/>
          </w:rPr>
          <w:noBreakHyphen/>
          <w:t>3</w:t>
        </w:r>
        <w:r w:rsidR="00141D18" w:rsidRPr="006D1D68">
          <w:rPr>
            <w:rStyle w:val="Hyperkobling"/>
            <w:noProof/>
          </w:rPr>
          <w:t>: Long-polling</w:t>
        </w:r>
        <w:r w:rsidR="00141D18">
          <w:rPr>
            <w:noProof/>
            <w:webHidden/>
          </w:rPr>
          <w:tab/>
        </w:r>
        <w:r>
          <w:rPr>
            <w:noProof/>
            <w:webHidden/>
          </w:rPr>
          <w:fldChar w:fldCharType="begin"/>
        </w:r>
        <w:r w:rsidR="00141D18">
          <w:rPr>
            <w:noProof/>
            <w:webHidden/>
          </w:rPr>
          <w:instrText xml:space="preserve"> PAGEREF _Toc354082662 \h </w:instrText>
        </w:r>
        <w:r>
          <w:rPr>
            <w:noProof/>
            <w:webHidden/>
          </w:rPr>
        </w:r>
        <w:r>
          <w:rPr>
            <w:noProof/>
            <w:webHidden/>
          </w:rPr>
          <w:fldChar w:fldCharType="separate"/>
        </w:r>
        <w:r w:rsidR="00141D18">
          <w:rPr>
            <w:noProof/>
            <w:webHidden/>
          </w:rPr>
          <w:t>6</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3" w:history="1">
        <w:r w:rsidR="00141D18" w:rsidRPr="00141D18">
          <w:rPr>
            <w:rStyle w:val="Hyperkobling"/>
            <w:noProof/>
            <w:color w:val="4F81BD" w:themeColor="accent1"/>
          </w:rPr>
          <w:t>Figure 3</w:t>
        </w:r>
        <w:r w:rsidR="00141D18" w:rsidRPr="00141D18">
          <w:rPr>
            <w:rStyle w:val="Hyperkobling"/>
            <w:noProof/>
            <w:color w:val="4F81BD" w:themeColor="accent1"/>
          </w:rPr>
          <w:noBreakHyphen/>
          <w:t>4</w:t>
        </w:r>
        <w:r w:rsidR="00141D18" w:rsidRPr="006D1D68">
          <w:rPr>
            <w:rStyle w:val="Hyperkobling"/>
            <w:noProof/>
          </w:rPr>
          <w:t>: A client using the forever frame technique receives script-tags from the server.</w:t>
        </w:r>
        <w:r w:rsidR="00141D18">
          <w:rPr>
            <w:noProof/>
            <w:webHidden/>
          </w:rPr>
          <w:tab/>
        </w:r>
        <w:r>
          <w:rPr>
            <w:noProof/>
            <w:webHidden/>
          </w:rPr>
          <w:fldChar w:fldCharType="begin"/>
        </w:r>
        <w:r w:rsidR="00141D18">
          <w:rPr>
            <w:noProof/>
            <w:webHidden/>
          </w:rPr>
          <w:instrText xml:space="preserve"> PAGEREF _Toc354082663 \h </w:instrText>
        </w:r>
        <w:r>
          <w:rPr>
            <w:noProof/>
            <w:webHidden/>
          </w:rPr>
        </w:r>
        <w:r>
          <w:rPr>
            <w:noProof/>
            <w:webHidden/>
          </w:rPr>
          <w:fldChar w:fldCharType="separate"/>
        </w:r>
        <w:r w:rsidR="00141D18">
          <w:rPr>
            <w:noProof/>
            <w:webHidden/>
          </w:rPr>
          <w:t>7</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4" w:history="1">
        <w:r w:rsidR="00141D18" w:rsidRPr="00141D18">
          <w:rPr>
            <w:rStyle w:val="Hyperkobling"/>
            <w:noProof/>
            <w:color w:val="4F81BD" w:themeColor="accent1"/>
          </w:rPr>
          <w:t>Figure 3</w:t>
        </w:r>
        <w:r w:rsidR="00141D18" w:rsidRPr="00141D18">
          <w:rPr>
            <w:rStyle w:val="Hyperkobling"/>
            <w:noProof/>
            <w:color w:val="4F81BD" w:themeColor="accent1"/>
          </w:rPr>
          <w:noBreakHyphen/>
          <w:t>5</w:t>
        </w:r>
        <w:r w:rsidR="00141D18" w:rsidRPr="00141D18">
          <w:rPr>
            <w:rStyle w:val="Hyperkobling"/>
            <w:noProof/>
            <w:color w:val="auto"/>
          </w:rPr>
          <w:t>:</w:t>
        </w:r>
        <w:r w:rsidR="00141D18" w:rsidRPr="006D1D68">
          <w:rPr>
            <w:rStyle w:val="Hyperkobling"/>
            <w:noProof/>
          </w:rPr>
          <w:t xml:space="preserve"> Server-Sent Events resembles long-polling.</w:t>
        </w:r>
        <w:r w:rsidR="00141D18">
          <w:rPr>
            <w:noProof/>
            <w:webHidden/>
          </w:rPr>
          <w:tab/>
        </w:r>
        <w:r>
          <w:rPr>
            <w:noProof/>
            <w:webHidden/>
          </w:rPr>
          <w:fldChar w:fldCharType="begin"/>
        </w:r>
        <w:r w:rsidR="00141D18">
          <w:rPr>
            <w:noProof/>
            <w:webHidden/>
          </w:rPr>
          <w:instrText xml:space="preserve"> PAGEREF _Toc354082664 \h </w:instrText>
        </w:r>
        <w:r>
          <w:rPr>
            <w:noProof/>
            <w:webHidden/>
          </w:rPr>
        </w:r>
        <w:r>
          <w:rPr>
            <w:noProof/>
            <w:webHidden/>
          </w:rPr>
          <w:fldChar w:fldCharType="separate"/>
        </w:r>
        <w:r w:rsidR="00141D18">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5" w:history="1">
        <w:r w:rsidR="00141D18" w:rsidRPr="00141D18">
          <w:rPr>
            <w:rStyle w:val="Hyperkobling"/>
            <w:noProof/>
            <w:color w:val="4F81BD" w:themeColor="accent1"/>
          </w:rPr>
          <w:t>Figure 4</w:t>
        </w:r>
        <w:r w:rsidR="00141D18" w:rsidRPr="00141D18">
          <w:rPr>
            <w:rStyle w:val="Hyperkobling"/>
            <w:noProof/>
            <w:color w:val="4F81BD" w:themeColor="accent1"/>
          </w:rPr>
          <w:noBreakHyphen/>
          <w:t>1</w:t>
        </w:r>
        <w:r w:rsidR="00141D18" w:rsidRPr="006D1D68">
          <w:rPr>
            <w:rStyle w:val="Hyperkobling"/>
            <w:noProof/>
          </w:rPr>
          <w:t>: WebSocket handshake as seen in Google Chrome</w:t>
        </w:r>
        <w:r w:rsidR="00141D18">
          <w:rPr>
            <w:noProof/>
            <w:webHidden/>
          </w:rPr>
          <w:tab/>
        </w:r>
        <w:r>
          <w:rPr>
            <w:noProof/>
            <w:webHidden/>
          </w:rPr>
          <w:fldChar w:fldCharType="begin"/>
        </w:r>
        <w:r w:rsidR="00141D18">
          <w:rPr>
            <w:noProof/>
            <w:webHidden/>
          </w:rPr>
          <w:instrText xml:space="preserve"> PAGEREF _Toc354082665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6" w:history="1">
        <w:r w:rsidR="00141D18" w:rsidRPr="00141D18">
          <w:rPr>
            <w:rStyle w:val="Hyperkobling"/>
            <w:noProof/>
            <w:color w:val="4F81BD" w:themeColor="accent1"/>
          </w:rPr>
          <w:t>Figure 4</w:t>
        </w:r>
        <w:r w:rsidR="00141D18" w:rsidRPr="00141D18">
          <w:rPr>
            <w:rStyle w:val="Hyperkobling"/>
            <w:noProof/>
            <w:color w:val="4F81BD" w:themeColor="accent1"/>
          </w:rPr>
          <w:noBreakHyphen/>
          <w:t>2</w:t>
        </w:r>
        <w:r w:rsidR="00141D18" w:rsidRPr="006D1D68">
          <w:rPr>
            <w:rStyle w:val="Hyperkobling"/>
            <w:noProof/>
          </w:rPr>
          <w:t>: Frames can pass both way through one connection.</w:t>
        </w:r>
        <w:r w:rsidR="00141D18">
          <w:rPr>
            <w:noProof/>
            <w:webHidden/>
          </w:rPr>
          <w:tab/>
        </w:r>
        <w:r>
          <w:rPr>
            <w:noProof/>
            <w:webHidden/>
          </w:rPr>
          <w:fldChar w:fldCharType="begin"/>
        </w:r>
        <w:r w:rsidR="00141D18">
          <w:rPr>
            <w:noProof/>
            <w:webHidden/>
          </w:rPr>
          <w:instrText xml:space="preserve"> PAGEREF _Toc354082666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7" w:history="1">
        <w:r w:rsidR="00141D18" w:rsidRPr="00141D18">
          <w:rPr>
            <w:rStyle w:val="Hyperkobling"/>
            <w:noProof/>
            <w:color w:val="4F81BD" w:themeColor="accent1"/>
          </w:rPr>
          <w:t>Figure 5</w:t>
        </w:r>
        <w:r w:rsidR="00141D18" w:rsidRPr="00141D18">
          <w:rPr>
            <w:rStyle w:val="Hyperkobling"/>
            <w:noProof/>
            <w:color w:val="4F81BD" w:themeColor="accent1"/>
          </w:rPr>
          <w:noBreakHyphen/>
          <w:t>1</w:t>
        </w:r>
        <w:r w:rsidR="00141D18" w:rsidRPr="006D1D68">
          <w:rPr>
            <w:rStyle w:val="Hyperkobling"/>
            <w:noProof/>
          </w:rPr>
          <w:t>: Short poll interval gets new data fast, but demands server resources</w:t>
        </w:r>
        <w:r w:rsidR="00141D18">
          <w:rPr>
            <w:noProof/>
            <w:webHidden/>
          </w:rPr>
          <w:tab/>
        </w:r>
        <w:r>
          <w:rPr>
            <w:noProof/>
            <w:webHidden/>
          </w:rPr>
          <w:fldChar w:fldCharType="begin"/>
        </w:r>
        <w:r w:rsidR="00141D18">
          <w:rPr>
            <w:noProof/>
            <w:webHidden/>
          </w:rPr>
          <w:instrText xml:space="preserve"> PAGEREF _Toc354082667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8" w:history="1">
        <w:r w:rsidR="00141D18" w:rsidRPr="00141D18">
          <w:rPr>
            <w:rStyle w:val="Hyperkobling"/>
            <w:noProof/>
            <w:color w:val="4F81BD" w:themeColor="accent1"/>
          </w:rPr>
          <w:t>Figure 5</w:t>
        </w:r>
        <w:r w:rsidR="00141D18" w:rsidRPr="00141D18">
          <w:rPr>
            <w:rStyle w:val="Hyperkobling"/>
            <w:noProof/>
            <w:color w:val="4F81BD" w:themeColor="accent1"/>
          </w:rPr>
          <w:noBreakHyphen/>
          <w:t>2</w:t>
        </w:r>
        <w:r w:rsidR="00141D18" w:rsidRPr="006D1D68">
          <w:rPr>
            <w:rStyle w:val="Hyperkobling"/>
            <w:noProof/>
          </w:rPr>
          <w:t>: Long interval makes the client miss a lot of updates in most cases.</w:t>
        </w:r>
        <w:r w:rsidR="00141D18">
          <w:rPr>
            <w:noProof/>
            <w:webHidden/>
          </w:rPr>
          <w:tab/>
        </w:r>
        <w:r>
          <w:rPr>
            <w:noProof/>
            <w:webHidden/>
          </w:rPr>
          <w:fldChar w:fldCharType="begin"/>
        </w:r>
        <w:r w:rsidR="00141D18">
          <w:rPr>
            <w:noProof/>
            <w:webHidden/>
          </w:rPr>
          <w:instrText xml:space="preserve"> PAGEREF _Toc354082668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69" w:history="1">
        <w:r w:rsidR="00141D18" w:rsidRPr="00141D18">
          <w:rPr>
            <w:rStyle w:val="Hyperkobling"/>
            <w:noProof/>
            <w:color w:val="4F81BD" w:themeColor="accent1"/>
          </w:rPr>
          <w:t>Figure 5</w:t>
        </w:r>
        <w:r w:rsidR="00141D18" w:rsidRPr="00141D18">
          <w:rPr>
            <w:rStyle w:val="Hyperkobling"/>
            <w:noProof/>
            <w:color w:val="4F81BD" w:themeColor="accent1"/>
          </w:rPr>
          <w:noBreakHyphen/>
          <w:t>3</w:t>
        </w:r>
        <w:r w:rsidR="00141D18" w:rsidRPr="006D1D68">
          <w:rPr>
            <w:rStyle w:val="Hyperkobling"/>
            <w:noProof/>
          </w:rPr>
          <w:t>: Long-polling has no benefit over polling at high update-rates.</w:t>
        </w:r>
        <w:r w:rsidR="00141D18">
          <w:rPr>
            <w:noProof/>
            <w:webHidden/>
          </w:rPr>
          <w:tab/>
        </w:r>
        <w:r>
          <w:rPr>
            <w:noProof/>
            <w:webHidden/>
          </w:rPr>
          <w:fldChar w:fldCharType="begin"/>
        </w:r>
        <w:r w:rsidR="00141D18">
          <w:rPr>
            <w:noProof/>
            <w:webHidden/>
          </w:rPr>
          <w:instrText xml:space="preserve"> PAGEREF _Toc354082669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70" w:history="1">
        <w:r w:rsidR="00141D18" w:rsidRPr="00141D18">
          <w:rPr>
            <w:rStyle w:val="Hyperkobling"/>
            <w:noProof/>
            <w:color w:val="4F81BD" w:themeColor="accent1"/>
          </w:rPr>
          <w:t>Figure 5</w:t>
        </w:r>
        <w:r w:rsidR="00141D18" w:rsidRPr="00141D18">
          <w:rPr>
            <w:rStyle w:val="Hyperkobling"/>
            <w:noProof/>
            <w:color w:val="4F81BD" w:themeColor="accent1"/>
          </w:rPr>
          <w:noBreakHyphen/>
          <w:t>4</w:t>
        </w:r>
        <w:r w:rsidR="00141D18" w:rsidRPr="006D1D68">
          <w:rPr>
            <w:rStyle w:val="Hyperkobling"/>
            <w:noProof/>
          </w:rPr>
          <w:t>: Intervening proxy buffering response-stream from server.</w:t>
        </w:r>
        <w:r w:rsidR="00141D18">
          <w:rPr>
            <w:noProof/>
            <w:webHidden/>
          </w:rPr>
          <w:tab/>
        </w:r>
        <w:r>
          <w:rPr>
            <w:noProof/>
            <w:webHidden/>
          </w:rPr>
          <w:fldChar w:fldCharType="begin"/>
        </w:r>
        <w:r w:rsidR="00141D18">
          <w:rPr>
            <w:noProof/>
            <w:webHidden/>
          </w:rPr>
          <w:instrText xml:space="preserve"> PAGEREF _Toc354082670 \h </w:instrText>
        </w:r>
        <w:r>
          <w:rPr>
            <w:noProof/>
            <w:webHidden/>
          </w:rPr>
        </w:r>
        <w:r>
          <w:rPr>
            <w:noProof/>
            <w:webHidden/>
          </w:rPr>
          <w:fldChar w:fldCharType="separate"/>
        </w:r>
        <w:r w:rsidR="00141D18">
          <w:rPr>
            <w:noProof/>
            <w:webHidden/>
          </w:rPr>
          <w:t>12</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71" w:history="1">
        <w:r w:rsidR="00141D18" w:rsidRPr="00141D18">
          <w:rPr>
            <w:rStyle w:val="Hyperkobling"/>
            <w:noProof/>
            <w:color w:val="4F81BD" w:themeColor="accent1"/>
          </w:rPr>
          <w:t>Figure 5</w:t>
        </w:r>
        <w:r w:rsidR="00141D18" w:rsidRPr="00141D18">
          <w:rPr>
            <w:rStyle w:val="Hyperkobling"/>
            <w:noProof/>
            <w:color w:val="4F81BD" w:themeColor="accent1"/>
          </w:rPr>
          <w:noBreakHyphen/>
          <w:t>5</w:t>
        </w:r>
        <w:r w:rsidR="00141D18" w:rsidRPr="006D1D68">
          <w:rPr>
            <w:rStyle w:val="Hyperkobling"/>
            <w:noProof/>
          </w:rPr>
          <w:t>: Two TCP connections simulating full-duplex.</w:t>
        </w:r>
        <w:r w:rsidR="00141D18">
          <w:rPr>
            <w:noProof/>
            <w:webHidden/>
          </w:rPr>
          <w:tab/>
        </w:r>
        <w:r>
          <w:rPr>
            <w:noProof/>
            <w:webHidden/>
          </w:rPr>
          <w:fldChar w:fldCharType="begin"/>
        </w:r>
        <w:r w:rsidR="00141D18">
          <w:rPr>
            <w:noProof/>
            <w:webHidden/>
          </w:rPr>
          <w:instrText xml:space="preserve"> PAGEREF _Toc354082671 \h </w:instrText>
        </w:r>
        <w:r>
          <w:rPr>
            <w:noProof/>
            <w:webHidden/>
          </w:rPr>
        </w:r>
        <w:r>
          <w:rPr>
            <w:noProof/>
            <w:webHidden/>
          </w:rPr>
          <w:fldChar w:fldCharType="separate"/>
        </w:r>
        <w:r w:rsidR="00141D18">
          <w:rPr>
            <w:noProof/>
            <w:webHidden/>
          </w:rPr>
          <w:t>14</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72" w:history="1">
        <w:r w:rsidR="00141D18" w:rsidRPr="00141D18">
          <w:rPr>
            <w:rStyle w:val="Hyperkobling"/>
            <w:noProof/>
            <w:color w:val="4F81BD" w:themeColor="accent1"/>
          </w:rPr>
          <w:t>Figure 5</w:t>
        </w:r>
        <w:r w:rsidR="00141D18" w:rsidRPr="00141D18">
          <w:rPr>
            <w:rStyle w:val="Hyperkobling"/>
            <w:noProof/>
            <w:color w:val="4F81BD" w:themeColor="accent1"/>
          </w:rPr>
          <w:noBreakHyphen/>
          <w:t>6</w:t>
        </w:r>
        <w:r w:rsidR="00141D18" w:rsidRPr="006D1D68">
          <w:rPr>
            <w:rStyle w:val="Hyperkobling"/>
            <w:noProof/>
          </w:rPr>
          <w:t>: No need for exchanging messages leaves idle connections.</w:t>
        </w:r>
        <w:r w:rsidR="00141D18">
          <w:rPr>
            <w:noProof/>
            <w:webHidden/>
          </w:rPr>
          <w:tab/>
        </w:r>
        <w:r>
          <w:rPr>
            <w:noProof/>
            <w:webHidden/>
          </w:rPr>
          <w:fldChar w:fldCharType="begin"/>
        </w:r>
        <w:r w:rsidR="00141D18">
          <w:rPr>
            <w:noProof/>
            <w:webHidden/>
          </w:rPr>
          <w:instrText xml:space="preserve"> PAGEREF _Toc354082672 \h </w:instrText>
        </w:r>
        <w:r>
          <w:rPr>
            <w:noProof/>
            <w:webHidden/>
          </w:rPr>
        </w:r>
        <w:r>
          <w:rPr>
            <w:noProof/>
            <w:webHidden/>
          </w:rPr>
          <w:fldChar w:fldCharType="separate"/>
        </w:r>
        <w:r w:rsidR="00141D18">
          <w:rPr>
            <w:noProof/>
            <w:webHidden/>
          </w:rPr>
          <w:t>15</w:t>
        </w:r>
        <w:r>
          <w:rPr>
            <w:noProof/>
            <w:webHidden/>
          </w:rPr>
          <w:fldChar w:fldCharType="end"/>
        </w:r>
      </w:hyperlink>
    </w:p>
    <w:p w:rsidR="00141D18" w:rsidRDefault="00D22E5A">
      <w:pPr>
        <w:pStyle w:val="Figurliste"/>
        <w:tabs>
          <w:tab w:val="right" w:leader="dot" w:pos="9062"/>
        </w:tabs>
        <w:rPr>
          <w:rFonts w:asciiTheme="minorHAnsi" w:eastAsiaTheme="minorEastAsia" w:hAnsiTheme="minorHAnsi"/>
          <w:noProof/>
          <w:lang w:val="nb-NO" w:eastAsia="nb-NO"/>
        </w:rPr>
      </w:pPr>
      <w:hyperlink w:anchor="_Toc354082673" w:history="1">
        <w:r w:rsidR="00141D18" w:rsidRPr="00141D18">
          <w:rPr>
            <w:rStyle w:val="Hyperkobling"/>
            <w:noProof/>
            <w:color w:val="4F81BD" w:themeColor="accent1"/>
          </w:rPr>
          <w:t>Figure 5</w:t>
        </w:r>
        <w:r w:rsidR="00141D18" w:rsidRPr="00141D18">
          <w:rPr>
            <w:rStyle w:val="Hyperkobling"/>
            <w:noProof/>
            <w:color w:val="4F81BD" w:themeColor="accent1"/>
          </w:rPr>
          <w:noBreakHyphen/>
          <w:t>7</w:t>
        </w:r>
        <w:r w:rsidR="00141D18" w:rsidRPr="006D1D68">
          <w:rPr>
            <w:rStyle w:val="Hyperkobling"/>
            <w:noProof/>
          </w:rPr>
          <w:t>: Hopefully, this scenario will be a thing of the past in a not too distant future.</w:t>
        </w:r>
        <w:r w:rsidR="00141D18">
          <w:rPr>
            <w:noProof/>
            <w:webHidden/>
          </w:rPr>
          <w:tab/>
        </w:r>
        <w:r>
          <w:rPr>
            <w:noProof/>
            <w:webHidden/>
          </w:rPr>
          <w:fldChar w:fldCharType="begin"/>
        </w:r>
        <w:r w:rsidR="00141D18">
          <w:rPr>
            <w:noProof/>
            <w:webHidden/>
          </w:rPr>
          <w:instrText xml:space="preserve"> PAGEREF _Toc354082673 \h </w:instrText>
        </w:r>
        <w:r>
          <w:rPr>
            <w:noProof/>
            <w:webHidden/>
          </w:rPr>
        </w:r>
        <w:r>
          <w:rPr>
            <w:noProof/>
            <w:webHidden/>
          </w:rPr>
          <w:fldChar w:fldCharType="separate"/>
        </w:r>
        <w:r w:rsidR="00141D18">
          <w:rPr>
            <w:noProof/>
            <w:webHidden/>
          </w:rPr>
          <w:t>16</w:t>
        </w:r>
        <w:r>
          <w:rPr>
            <w:noProof/>
            <w:webHidden/>
          </w:rPr>
          <w:fldChar w:fldCharType="end"/>
        </w:r>
      </w:hyperlink>
    </w:p>
    <w:p w:rsidR="00F11C95" w:rsidRPr="00EC0022" w:rsidRDefault="00D22E5A"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w:t>
      </w:r>
      <w:r w:rsidR="00A03440">
        <w:t>ther technologies that comprise</w:t>
      </w:r>
      <w:r>
        <w:t xml:space="preserve"> our everyday </w:t>
      </w:r>
      <w:r w:rsidR="00A03440">
        <w:t>lives</w:t>
      </w:r>
      <w:r>
        <w:t>. Nonetheless, over its short lifespan, the Web has evolved in ways that were unthinkable when it was first made public. Today, the newest aspect of the Internet is the concept of real-time and a new protocol created solely for its purpose: WebSockets. This paper explains ways of achieving</w:t>
      </w:r>
      <w:r w:rsidR="00267E6B">
        <w:t xml:space="preserve"> real-time with traditional HTTP and WebSockets respectively, before it compares them through a thorough discussion. Finally</w:t>
      </w:r>
      <w:r w:rsidR="00A03440">
        <w:t>,</w:t>
      </w:r>
      <w:r w:rsidR="00267E6B">
        <w:t xml:space="preserve"> it answers questions regarding the use of WebSockets, its superiority to HTTP with respect to real-time and w</w:t>
      </w:r>
      <w:r w:rsidR="00A03440">
        <w:t>he</w:t>
      </w:r>
      <w:r w:rsidR="00267E6B">
        <w:t xml:space="preserve">ther WebSockets </w:t>
      </w:r>
      <w:r w:rsidR="00A03440">
        <w:t>is</w:t>
      </w:r>
      <w:r w:rsidR="00267E6B">
        <w:t xml:space="preserv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for 20 years</w:t>
      </w:r>
      <w:r w:rsidR="009A2FE3">
        <w:t xml:space="preserve"> </w:t>
      </w:r>
      <w:r w:rsidR="00D22E5A">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D22E5A">
        <w:fldChar w:fldCharType="separate"/>
      </w:r>
      <w:r w:rsidR="0043457A" w:rsidRPr="0043457A">
        <w:rPr>
          <w:noProof/>
        </w:rPr>
        <w:t>[</w:t>
      </w:r>
      <w:r w:rsidR="0043457A" w:rsidRPr="000F68E5">
        <w:rPr>
          <w:noProof/>
          <w:color w:val="00B050"/>
        </w:rPr>
        <w:t>1</w:t>
      </w:r>
      <w:r w:rsidR="0043457A" w:rsidRPr="0043457A">
        <w:rPr>
          <w:noProof/>
        </w:rPr>
        <w:t>]</w:t>
      </w:r>
      <w:r w:rsidR="00D22E5A">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xml:space="preserve">) has given web pages a more </w:t>
      </w:r>
      <w:r w:rsidR="00A03440">
        <w:t>vivid</w:t>
      </w:r>
      <w:r>
        <w:t xml:space="preserve"> look with various styling options, Asynchronous JavaScript and XML (</w:t>
      </w:r>
      <w:r>
        <w:rPr>
          <w:i/>
        </w:rPr>
        <w:t>AJAX</w:t>
      </w:r>
      <w:r>
        <w:t>) has made them more dynamic, and with HTML5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A03440">
        <w:t>, where clients can get updates from the server as they occur</w:t>
      </w:r>
      <w:r w:rsidR="003A26A4">
        <w:t xml:space="preserve"> (see Section </w:t>
      </w:r>
      <w:fldSimple w:instr=" REF _Ref354072515 \r \h  \* MERGEFORMAT ">
        <w:r w:rsidR="003A26A4" w:rsidRPr="003A26A4">
          <w:rPr>
            <w:color w:val="4F81BD" w:themeColor="accent1"/>
          </w:rPr>
          <w:t>2.3</w:t>
        </w:r>
      </w:fldSimple>
      <w:r w:rsidR="00A03440">
        <w:t xml:space="preserve"> for more details</w:t>
      </w:r>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w:t>
      </w:r>
      <w:r w:rsidR="00E10CB0">
        <w:t>,</w:t>
      </w:r>
      <w:r w:rsidRPr="00866BDA">
        <w:t xml:space="preserve">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D22E5A">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D22E5A">
        <w:fldChar w:fldCharType="separate"/>
      </w:r>
      <w:r w:rsidR="00FE0140" w:rsidRPr="00FE0140">
        <w:rPr>
          <w:noProof/>
        </w:rPr>
        <w:t>[</w:t>
      </w:r>
      <w:r w:rsidR="00FE0140" w:rsidRPr="000F68E5">
        <w:rPr>
          <w:noProof/>
          <w:color w:val="00B050"/>
        </w:rPr>
        <w:t>3</w:t>
      </w:r>
      <w:r w:rsidR="00FE0140" w:rsidRPr="00FE0140">
        <w:rPr>
          <w:noProof/>
        </w:rPr>
        <w:t>]</w:t>
      </w:r>
      <w:r w:rsidR="00D22E5A">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D22E5A">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D22E5A">
        <w:fldChar w:fldCharType="separate"/>
      </w:r>
      <w:r w:rsidR="00FE0140" w:rsidRPr="00FE0140">
        <w:rPr>
          <w:noProof/>
        </w:rPr>
        <w:t>[</w:t>
      </w:r>
      <w:r w:rsidR="00FE0140" w:rsidRPr="000F68E5">
        <w:rPr>
          <w:noProof/>
          <w:color w:val="00B050"/>
        </w:rPr>
        <w:t>4</w:t>
      </w:r>
      <w:r w:rsidR="00FE0140" w:rsidRPr="00FE0140">
        <w:rPr>
          <w:noProof/>
        </w:rPr>
        <w:t>]</w:t>
      </w:r>
      <w:r w:rsidR="00D22E5A">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D22E5A">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D22E5A">
        <w:fldChar w:fldCharType="separate"/>
      </w:r>
      <w:r w:rsidR="00FE0140" w:rsidRPr="00FE0140">
        <w:rPr>
          <w:noProof/>
        </w:rPr>
        <w:t>[</w:t>
      </w:r>
      <w:r w:rsidR="00FE0140" w:rsidRPr="000F68E5">
        <w:rPr>
          <w:noProof/>
          <w:color w:val="00B050"/>
        </w:rPr>
        <w:t>5</w:t>
      </w:r>
      <w:r w:rsidR="00FE0140" w:rsidRPr="00FE0140">
        <w:rPr>
          <w:noProof/>
        </w:rPr>
        <w:t>]</w:t>
      </w:r>
      <w:r w:rsidR="00D22E5A">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D22E5A">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D22E5A">
        <w:fldChar w:fldCharType="separate"/>
      </w:r>
      <w:r w:rsidR="00FE0140" w:rsidRPr="00FE0140">
        <w:rPr>
          <w:noProof/>
        </w:rPr>
        <w:t>[</w:t>
      </w:r>
      <w:r w:rsidR="00FE0140" w:rsidRPr="000F68E5">
        <w:rPr>
          <w:noProof/>
          <w:color w:val="00B050"/>
        </w:rPr>
        <w:t>4</w:t>
      </w:r>
      <w:r w:rsidR="00FE0140" w:rsidRPr="00FE0140">
        <w:rPr>
          <w:noProof/>
        </w:rPr>
        <w:t>]</w:t>
      </w:r>
      <w:r w:rsidR="00D22E5A">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D22E5A">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D22E5A">
        <w:fldChar w:fldCharType="separate"/>
      </w:r>
      <w:r w:rsidR="00FE0140" w:rsidRPr="00FE0140">
        <w:rPr>
          <w:noProof/>
        </w:rPr>
        <w:t>[</w:t>
      </w:r>
      <w:r w:rsidR="00FE0140" w:rsidRPr="000F68E5">
        <w:rPr>
          <w:noProof/>
          <w:color w:val="00B050"/>
        </w:rPr>
        <w:t>6</w:t>
      </w:r>
      <w:r w:rsidR="00FE0140" w:rsidRPr="00FE0140">
        <w:rPr>
          <w:noProof/>
        </w:rPr>
        <w:t>]</w:t>
      </w:r>
      <w:r w:rsidR="00D22E5A">
        <w:fldChar w:fldCharType="end"/>
      </w:r>
      <w:r w:rsidR="00AC5AC7">
        <w:t>. Back then, web pages consisted mostly of text and maybe a few embedded objects</w:t>
      </w:r>
      <w:r w:rsidR="00AC5AC7">
        <w:rPr>
          <w:rStyle w:val="Fotnotereferanse"/>
        </w:rPr>
        <w:footnoteReference w:id="1"/>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D22E5A">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D22E5A">
        <w:fldChar w:fldCharType="separate"/>
      </w:r>
      <w:r w:rsidR="00FE0140" w:rsidRPr="00FE0140">
        <w:rPr>
          <w:noProof/>
        </w:rPr>
        <w:t>[</w:t>
      </w:r>
      <w:r w:rsidR="00FE0140" w:rsidRPr="000F68E5">
        <w:rPr>
          <w:noProof/>
          <w:color w:val="00B050"/>
        </w:rPr>
        <w:t>7</w:t>
      </w:r>
      <w:r w:rsidR="00FE0140" w:rsidRPr="00FE0140">
        <w:rPr>
          <w:noProof/>
        </w:rPr>
        <w:t>]</w:t>
      </w:r>
      <w:r w:rsidR="00D22E5A">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t>
      </w:r>
      <w:r w:rsidR="001E1D59">
        <w:t>required quite a lot of unnecessary work for both the client and server</w:t>
      </w:r>
      <w:r w:rsidR="000E5065">
        <w:t>.</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D22E5A">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8</w:t>
      </w:r>
      <w:r w:rsidR="00FE0140" w:rsidRPr="00FE0140">
        <w:rPr>
          <w:noProof/>
        </w:rPr>
        <w:t>]</w:t>
      </w:r>
      <w:r w:rsidR="00D22E5A">
        <w:fldChar w:fldCharType="end"/>
      </w:r>
      <w:r w:rsidR="00D2379B">
        <w:t xml:space="preserve">. </w:t>
      </w:r>
      <w:r w:rsidR="00C01DF9">
        <w:t xml:space="preserve">Bear in mind that </w:t>
      </w:r>
      <w:r w:rsidR="001E1D59">
        <w:t>this was during the old days when download speeds was far from the megabit range.</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D22E5A">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D22E5A">
        <w:fldChar w:fldCharType="separate"/>
      </w:r>
      <w:r w:rsidR="00DE72D7" w:rsidRPr="00FE0140">
        <w:rPr>
          <w:noProof/>
        </w:rPr>
        <w:t>[</w:t>
      </w:r>
      <w:r w:rsidR="00DE72D7" w:rsidRPr="00D2379B">
        <w:rPr>
          <w:noProof/>
          <w:color w:val="00B050"/>
        </w:rPr>
        <w:t>8</w:t>
      </w:r>
      <w:r w:rsidR="00DE72D7" w:rsidRPr="00FE0140">
        <w:rPr>
          <w:noProof/>
        </w:rPr>
        <w:t>]</w:t>
      </w:r>
      <w:r w:rsidR="00D22E5A">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D22E5A">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4</w:t>
      </w:r>
      <w:r w:rsidR="00FE0140" w:rsidRPr="00FE0140">
        <w:rPr>
          <w:noProof/>
        </w:rPr>
        <w:t>]</w:t>
      </w:r>
      <w:r w:rsidR="00D22E5A">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D22E5A">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9</w:t>
      </w:r>
      <w:r w:rsidR="00FE0140" w:rsidRPr="00FE0140">
        <w:rPr>
          <w:noProof/>
        </w:rPr>
        <w:t>]</w:t>
      </w:r>
      <w:r w:rsidR="00D22E5A">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w:t>
      </w:r>
      <w:r w:rsidR="00E45F1C">
        <w:rPr>
          <w:rStyle w:val="Fotnotereferanse"/>
        </w:rPr>
        <w:footnoteReference w:id="2"/>
      </w:r>
      <w:r>
        <w:t xml:space="preserve">. Regardless of the advance HTTP 1.1 was, the next step in internet evolution may prove to be even bigger. </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one of the newest additions to the World Wide Web is real-time applications. There are varying degrees of real-time content provided by such an application. At the lower end of the scale, there are for example online comment sec</w:t>
      </w:r>
      <w:r w:rsidR="00E45F1C">
        <w:t>tions that automatically update</w:t>
      </w:r>
      <w:r>
        <w:t xml:space="preserve"> whenever someone posts a comment. An example of</w:t>
      </w:r>
      <w:r w:rsidR="00E45F1C">
        <w:t xml:space="preserve"> an </w:t>
      </w:r>
      <w:r>
        <w:t xml:space="preserve">application </w:t>
      </w:r>
      <w:r w:rsidR="00E45F1C">
        <w:t>with more real time content</w:t>
      </w:r>
      <w:r>
        <w:t xml:space="preserve"> is </w:t>
      </w:r>
      <w:proofErr w:type="spellStart"/>
      <w:r>
        <w:t>Facebook</w:t>
      </w:r>
      <w:proofErr w:type="spellEnd"/>
      <w:r w:rsidR="00CE517D">
        <w:t>, where notifications</w:t>
      </w:r>
      <w:r w:rsidR="00CE517D">
        <w:rPr>
          <w:rStyle w:val="Fotnotereferanse"/>
        </w:rPr>
        <w:footnoteReference w:id="3"/>
      </w:r>
      <w:r>
        <w:t xml:space="preserve"> </w:t>
      </w:r>
      <w:r w:rsidR="00CE517D">
        <w:t>and your friends</w:t>
      </w:r>
      <w:r w:rsidR="00E45F1C">
        <w:t>’</w:t>
      </w:r>
      <w:r w:rsidR="00CE517D">
        <w:t xml:space="preserve">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D22E5A">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10</w:t>
      </w:r>
      <w:r w:rsidR="00FE0140" w:rsidRPr="00FE0140">
        <w:rPr>
          <w:noProof/>
        </w:rPr>
        <w:t>]</w:t>
      </w:r>
      <w:r w:rsidR="00D22E5A">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w:t>
      </w:r>
      <w:r w:rsidR="003F6E1D">
        <w:t>,</w:t>
      </w:r>
      <w:r w:rsidR="00A12210">
        <w:t xml:space="preserve"> for instance</w:t>
      </w:r>
      <w:r w:rsidR="003F6E1D">
        <w:t>,</w:t>
      </w:r>
      <w:r w:rsidR="00A12210">
        <w:t xml:space="preserv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D22E5A">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11</w:t>
      </w:r>
      <w:r w:rsidR="00FE0140" w:rsidRPr="00FE0140">
        <w:rPr>
          <w:noProof/>
        </w:rPr>
        <w:t>]</w:t>
      </w:r>
      <w:r w:rsidR="00D22E5A">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47606"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47606"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D22E5A">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11</w:t>
      </w:r>
      <w:r w:rsidR="00FE0140" w:rsidRPr="00FE0140">
        <w:rPr>
          <w:noProof/>
        </w:rPr>
        <w:t>]</w:t>
      </w:r>
      <w:r w:rsidR="00D22E5A">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D22E5A">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12</w:t>
      </w:r>
      <w:r w:rsidR="00FE0140" w:rsidRPr="00FE0140">
        <w:rPr>
          <w:noProof/>
        </w:rPr>
        <w:t>]</w:t>
      </w:r>
      <w:r w:rsidR="00D22E5A">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D22E5A">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12</w:t>
      </w:r>
      <w:r w:rsidR="00FE0140" w:rsidRPr="00FE0140">
        <w:rPr>
          <w:noProof/>
        </w:rPr>
        <w:t>]</w:t>
      </w:r>
      <w:r w:rsidR="00D22E5A">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D22E5A">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13</w:t>
      </w:r>
      <w:r w:rsidR="00FE0140" w:rsidRPr="00FE0140">
        <w:rPr>
          <w:noProof/>
        </w:rPr>
        <w:t>]</w:t>
      </w:r>
      <w:r w:rsidR="00D22E5A">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D22E5A">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11</w:t>
      </w:r>
      <w:r w:rsidR="00FE0140" w:rsidRPr="00FE0140">
        <w:rPr>
          <w:noProof/>
        </w:rPr>
        <w:t>]</w:t>
      </w:r>
      <w:r w:rsidR="00D22E5A">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435B76" w:rsidRPr="00435B76">
          <w:rPr>
            <w:color w:val="4F81BD" w:themeColor="accent1"/>
          </w:rPr>
          <w:t xml:space="preserve">Figure </w:t>
        </w:r>
        <w:r w:rsidR="00435B76" w:rsidRPr="00435B76">
          <w:rPr>
            <w:noProof/>
            <w:color w:val="4F81BD" w:themeColor="accent1"/>
          </w:rPr>
          <w:t>3</w:t>
        </w:r>
        <w:r w:rsidR="00435B76" w:rsidRPr="00435B76">
          <w:rPr>
            <w:noProof/>
            <w:color w:val="4F81BD" w:themeColor="accent1"/>
          </w:rPr>
          <w:noBreakHyphen/>
          <w:t>4</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2684"/>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2684"/>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D22E5A">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14</w:t>
      </w:r>
      <w:r w:rsidR="00FE0140" w:rsidRPr="00FE0140">
        <w:rPr>
          <w:noProof/>
        </w:rPr>
        <w:t>]</w:t>
      </w:r>
      <w:r w:rsidR="00D22E5A">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D22E5A">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15</w:t>
      </w:r>
      <w:r w:rsidR="00FE0140" w:rsidRPr="00FE0140">
        <w:rPr>
          <w:noProof/>
        </w:rPr>
        <w:t>]</w:t>
      </w:r>
      <w:r w:rsidR="00D22E5A">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D22E5A">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16</w:t>
      </w:r>
      <w:r w:rsidR="00FE0140" w:rsidRPr="00FE0140">
        <w:rPr>
          <w:noProof/>
        </w:rPr>
        <w:t>]</w:t>
      </w:r>
      <w:r w:rsidR="00D22E5A">
        <w:fldChar w:fldCharType="end"/>
      </w:r>
      <w:r w:rsidR="008B0A89">
        <w:t>.</w:t>
      </w:r>
      <w:r w:rsidR="003408E6">
        <w:t xml:space="preserve"> Server-Sent Events takes advantage of the "text/event-stream" Content Type of HTML5</w:t>
      </w:r>
      <w:r w:rsidR="00FE0140">
        <w:t xml:space="preserve"> </w:t>
      </w:r>
      <w:r w:rsidR="00D22E5A">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17</w:t>
      </w:r>
      <w:r w:rsidR="00FE0140" w:rsidRPr="00FE0140">
        <w:rPr>
          <w:noProof/>
        </w:rPr>
        <w:t>]</w:t>
      </w:r>
      <w:r w:rsidR="00D22E5A">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D22E5A">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17</w:t>
      </w:r>
      <w:r w:rsidR="00FE0140" w:rsidRPr="00FE0140">
        <w:rPr>
          <w:noProof/>
        </w:rPr>
        <w:t>]</w:t>
      </w:r>
      <w:r w:rsidR="00D22E5A">
        <w:fldChar w:fldCharType="end"/>
      </w:r>
      <w:r w:rsidR="005D3D12">
        <w:t>. Server-Sent Events is in other words not too different from long-polling (</w:t>
      </w:r>
      <w:fldSimple w:instr=" REF _Ref347582761 \h  \* MERGEFORMAT ">
        <w:r w:rsidR="00435B76" w:rsidRPr="00435B76">
          <w:rPr>
            <w:color w:val="4F81BD" w:themeColor="accent1"/>
          </w:rPr>
          <w:t xml:space="preserve">Figure </w:t>
        </w:r>
        <w:r w:rsidR="00435B76" w:rsidRPr="00435B76">
          <w:rPr>
            <w:noProof/>
            <w:color w:val="4F81BD" w:themeColor="accent1"/>
          </w:rPr>
          <w:t>3</w:t>
        </w:r>
        <w:r w:rsidR="00435B76" w:rsidRPr="00435B76">
          <w:rPr>
            <w:noProof/>
            <w:color w:val="4F81BD" w:themeColor="accent1"/>
          </w:rPr>
          <w:noBreakHyphen/>
          <w:t>5</w:t>
        </w:r>
      </w:fldSimple>
      <w:r w:rsidR="00914BC4">
        <w:t>).</w:t>
      </w:r>
    </w:p>
    <w:p w:rsidR="00C75D0E" w:rsidRDefault="00A17B7B" w:rsidP="00DA398D">
      <w:r>
        <w:t>Unlike</w:t>
      </w:r>
      <w:r w:rsidR="005D3D12">
        <w:t xml:space="preserve"> long-polling</w:t>
      </w:r>
      <w:r>
        <w:t>,</w:t>
      </w:r>
      <w:r w:rsidR="005D3D12">
        <w:t xml:space="preserve"> though, developers using Server-Sent Events ha</w:t>
      </w:r>
      <w:r>
        <w:t>ve</w:t>
      </w:r>
      <w:r w:rsidR="005D3D12">
        <w:t xml:space="preserve"> a simple API</w:t>
      </w:r>
      <w:r w:rsidR="00D22E5A">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18</w:t>
      </w:r>
      <w:r w:rsidR="00FE0140" w:rsidRPr="00FE0140">
        <w:rPr>
          <w:noProof/>
        </w:rPr>
        <w:t>]</w:t>
      </w:r>
      <w:r w:rsidR="00D22E5A">
        <w:fldChar w:fldCharType="end"/>
      </w:r>
      <w:r w:rsidR="005D3D12">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w:t>
      </w:r>
      <w:r w:rsidR="00141D18">
        <w:t>straightforward</w:t>
      </w:r>
      <w:r w:rsidR="003408E6">
        <w:t xml:space="preserve"> JavaScript code</w:t>
      </w:r>
      <w:r w:rsidR="005D3D12">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 xml:space="preserve">We have seen that HTTP 1.1, that came only three years after its </w:t>
      </w:r>
      <w:r w:rsidR="00E9493E">
        <w:t>predecessor</w:t>
      </w:r>
      <w:r>
        <w:t>,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D22E5A">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D22E5A">
        <w:fldChar w:fldCharType="separate"/>
      </w:r>
      <w:r w:rsidR="00FE0140" w:rsidRPr="00FE0140">
        <w:rPr>
          <w:noProof/>
        </w:rPr>
        <w:t>[</w:t>
      </w:r>
      <w:r w:rsidR="00FE0140" w:rsidRPr="00D2379B">
        <w:rPr>
          <w:noProof/>
          <w:color w:val="00B050"/>
        </w:rPr>
        <w:t>19</w:t>
      </w:r>
      <w:r w:rsidR="00FE0140" w:rsidRPr="00FE0140">
        <w:rPr>
          <w:noProof/>
        </w:rPr>
        <w:t>]</w:t>
      </w:r>
      <w:r w:rsidR="00D22E5A">
        <w:fldChar w:fldCharType="end"/>
      </w:r>
      <w:r w:rsidR="00BA1461">
        <w:t>.</w:t>
      </w:r>
      <w:r w:rsidR="00D2379B">
        <w:t xml:space="preserve"> </w:t>
      </w:r>
      <w:r w:rsidR="00FE2E10">
        <w:t xml:space="preserve">The specification document clearly states that the motivation for WebSockets is HTTPs </w:t>
      </w:r>
      <w:r w:rsidR="00E53828">
        <w:t>lack of</w:t>
      </w:r>
      <w:r w:rsidR="00FE2E10">
        <w:t xml:space="preserve"> abilities for bi-directional communication between server and client:</w:t>
      </w:r>
    </w:p>
    <w:p w:rsidR="005655A9" w:rsidRDefault="00E9493E" w:rsidP="00EE409F">
      <w:pPr>
        <w:ind w:left="567" w:right="567"/>
        <w:rPr>
          <w:color w:val="FF0000"/>
        </w:rPr>
      </w:pPr>
      <w:r>
        <w:rPr>
          <w:i/>
        </w:rPr>
        <w:t>“</w:t>
      </w:r>
      <w:r w:rsidR="00FE2E10" w:rsidRPr="00AD4DC3">
        <w:rPr>
          <w:i/>
        </w:rPr>
        <w:t>The WebSocket Protocol is designed to supersede existing bidirectional communication technologies that use HTTP as a transport layer to benefit from existing infrastructure</w:t>
      </w:r>
      <w:r>
        <w:rPr>
          <w:i/>
        </w:rPr>
        <w:t>”</w:t>
      </w:r>
      <w:r w:rsidR="00FE2E10">
        <w:t xml:space="preserve"> </w:t>
      </w:r>
      <w:r w:rsidR="00D22E5A">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D22E5A">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D22E5A">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w:t>
      </w:r>
      <w:r w:rsidR="00CB0CEF">
        <w:t xml:space="preserve"> right out of the box,</w:t>
      </w:r>
      <w:r w:rsidR="006262A4">
        <w:t xml:space="preserve"> that makes real-time a lot easier.</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D22E5A">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10</w:t>
      </w:r>
      <w:r w:rsidR="00103CAB" w:rsidRPr="00103CAB">
        <w:rPr>
          <w:noProof/>
        </w:rPr>
        <w:t>]</w:t>
      </w:r>
      <w:r w:rsidR="00D22E5A">
        <w:fldChar w:fldCharType="end"/>
      </w:r>
      <w:bookmarkEnd w:id="51"/>
      <w:r w:rsidR="004F3D7D">
        <w:t>, while</w:t>
      </w:r>
      <w:r>
        <w:t xml:space="preserve"> WebSockets sends messages in frames with only two bytes overhead</w:t>
      </w:r>
      <w:r w:rsidR="00103CAB">
        <w:t xml:space="preserve"> </w:t>
      </w:r>
      <w:r w:rsidR="00D22E5A">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21</w:t>
      </w:r>
      <w:r w:rsidR="00103CAB" w:rsidRPr="00103CAB">
        <w:rPr>
          <w:noProof/>
        </w:rPr>
        <w:t>]</w:t>
      </w:r>
      <w:r w:rsidR="00D22E5A">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w:t>
      </w:r>
      <w:r w:rsidR="00BA4CD8">
        <w:t xml:space="preserve"> WebSockets</w:t>
      </w:r>
      <w:r w:rsidRPr="00EC0022">
        <w:t xml:space="preserv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D22E5A">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D22E5A">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D22E5A">
        <w:rPr>
          <w:color w:val="000000" w:themeColor="text1"/>
        </w:rPr>
        <w:fldChar w:fldCharType="end"/>
      </w:r>
      <w:r w:rsidR="001A56C2">
        <w:rPr>
          <w:color w:val="000000" w:themeColor="text1"/>
        </w:rPr>
        <w:t>, that provide the</w:t>
      </w:r>
      <w:r>
        <w:rPr>
          <w:color w:val="000000" w:themeColor="text1"/>
        </w:rPr>
        <w:t xml:space="preserv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EE409F">
      <w:pPr>
        <w:ind w:left="567" w:right="567"/>
      </w:pPr>
      <w:r>
        <w:rPr>
          <w:i/>
        </w:rPr>
        <w:t>"</w:t>
      </w:r>
      <w:r w:rsidR="00F97975" w:rsidRPr="00AD4DC3">
        <w:rPr>
          <w:i/>
        </w:rPr>
        <w:t>Basically it is intended to  be as close to just exposing raw TCP to script as possible given the constraints of the Web."</w:t>
      </w:r>
      <w:r w:rsidR="00F97975" w:rsidRPr="00F97975">
        <w:t xml:space="preserve"> </w:t>
      </w:r>
      <w:r w:rsidR="00D22E5A">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D22E5A">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D22E5A">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w:t>
      </w:r>
      <w:r w:rsidR="001A56C2">
        <w:t>,</w:t>
      </w:r>
      <w:r>
        <w:t xml:space="preserv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433BFE">
        <w:t>11</w:t>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xml:space="preserve">: Long interval </w:t>
      </w:r>
      <w:r w:rsidR="00730E0C">
        <w:t>may cause</w:t>
      </w:r>
      <w:r>
        <w:t xml:space="preserve"> the client</w:t>
      </w:r>
      <w:r w:rsidR="00730E0C">
        <w:t xml:space="preserve"> to</w:t>
      </w:r>
      <w:r>
        <w:t xml:space="preserve">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w:t>
      </w:r>
      <w:r w:rsidR="006977DA">
        <w:t>is</w:t>
      </w:r>
      <w:r>
        <w:t xml:space="preserve"> a lot less than with polling. </w:t>
      </w:r>
      <w:r w:rsidR="00340919">
        <w:t xml:space="preserve">Though if the server </w:t>
      </w:r>
      <w:r w:rsidR="006977DA">
        <w:t>receives</w:t>
      </w:r>
      <w:r w:rsidR="00340919">
        <w:t xml:space="preserve">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D22E5A">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10</w:t>
      </w:r>
      <w:r w:rsidR="00103CAB" w:rsidRPr="00103CAB">
        <w:rPr>
          <w:noProof/>
        </w:rPr>
        <w:t>]</w:t>
      </w:r>
      <w:r w:rsidR="00D22E5A">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r w:rsidR="006977DA">
        <w:t xml:space="preserve"> This little widget though actually fakes real-time as it polls the server every 30 seconds and gets the values from the past 30 seconds.</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D22E5A">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10</w:t>
      </w:r>
      <w:r w:rsidR="00103CAB" w:rsidRPr="00103CAB">
        <w:rPr>
          <w:noProof/>
        </w:rPr>
        <w:t>]</w:t>
      </w:r>
      <w:r w:rsidR="00D22E5A">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w:t>
      </w:r>
      <w:r w:rsidR="00AE410D">
        <w:t xml:space="preserve"> a forever frame, actually fall</w:t>
      </w:r>
      <w:r>
        <w:t xml:space="preserve"> back to long-polling when buffering is </w:t>
      </w:r>
      <w:r w:rsidR="00AE410D">
        <w:t>used</w:t>
      </w:r>
      <w:r>
        <w:t>.</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w:t>
      </w:r>
      <w:r w:rsidR="00A778C4">
        <w:t>have</w:t>
      </w:r>
      <w:r>
        <w:t xml:space="preserve"> a more powerful toolbox for wrapping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 xml:space="preserve">To back up my claim I will look into what I believe to be HTTPs greatest weaknesses </w:t>
      </w:r>
      <w:r w:rsidR="00BE0DC1">
        <w:t>compared to</w:t>
      </w:r>
      <w:r w:rsidR="00C62AA9">
        <w:t xml:space="preserve">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sidR="00DD4F8E">
        <w:t>,</w:t>
      </w:r>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D22E5A">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23</w:t>
      </w:r>
      <w:r w:rsidR="00103CAB" w:rsidRPr="00103CAB">
        <w:rPr>
          <w:noProof/>
        </w:rPr>
        <w:t>]</w:t>
      </w:r>
      <w:r w:rsidR="00D22E5A">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w:t>
      </w:r>
      <w:r w:rsidR="00DD4F8E">
        <w:t>e, it accumulates to a mere 1.5 mega</w:t>
      </w:r>
      <w:r>
        <w:t>bits per second</w:t>
      </w:r>
      <w:r>
        <w:rPr>
          <w:rStyle w:val="Fotnotereferanse"/>
        </w:rPr>
        <w:footnoteReference w:id="10"/>
      </w:r>
      <w:r>
        <w:t>.</w:t>
      </w:r>
    </w:p>
    <w:p w:rsidR="008D295F" w:rsidRDefault="008D295F" w:rsidP="00DA398D">
      <w:r>
        <w:t>Us</w:t>
      </w:r>
      <w:r w:rsidR="00DD4F8E">
        <w:t>ing polling to represent HTTP</w:t>
      </w:r>
      <w:r>
        <w:t xml:space="preserve"> against WebSockets is a little unfair in my opinion, seeing how polling is the naïve approach of achieving real-time. H</w:t>
      </w:r>
      <w:r w:rsidR="00A0049D">
        <w:t>owever, it does prove my point:</w:t>
      </w:r>
      <w:r>
        <w:t xml:space="preserve"> HTTP-</w:t>
      </w:r>
      <w:r w:rsidR="00DD4F8E">
        <w:t>headers have much excess data</w:t>
      </w:r>
      <w:r>
        <w:t xml:space="preserve">,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w:t>
      </w:r>
      <w:r w:rsidR="00DD4F8E">
        <w:t>ets is a protocol designed sole</w:t>
      </w:r>
      <w:r w:rsidR="00C62AA9">
        <w:t>ly for the purpose of full-duplex</w:t>
      </w:r>
      <w:r w:rsidR="00D22E5A">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20</w:t>
      </w:r>
      <w:r w:rsidR="00103CAB" w:rsidRPr="00103CAB">
        <w:rPr>
          <w:noProof/>
        </w:rPr>
        <w:t>]</w:t>
      </w:r>
      <w:r w:rsidR="00D22E5A">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Even with Server-Sent Events which is the newest invention relying on HTTP</w:t>
      </w:r>
      <w:r w:rsidR="00DD4F8E">
        <w:t>,</w:t>
      </w:r>
      <w:r>
        <w:t xml:space="preserve">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w:t>
      </w:r>
      <w:r w:rsidR="00814FA2">
        <w:t>,</w:t>
      </w:r>
      <w:r>
        <w:t xml:space="preserve"> though</w:t>
      </w:r>
      <w:r w:rsidR="006478D7">
        <w:t>, would have been a lot easier if all browsers supported it</w:t>
      </w:r>
      <w:r>
        <w:t xml:space="preserve">. As this is being written, Internet Explorer </w:t>
      </w:r>
      <w:r w:rsidR="00153334">
        <w:t>has about 14%</w:t>
      </w:r>
      <w:r w:rsidR="006478D7">
        <w:t xml:space="preserve"> </w:t>
      </w:r>
      <w:r w:rsidR="00D22E5A">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D22E5A">
        <w:fldChar w:fldCharType="separate"/>
      </w:r>
      <w:r w:rsidR="006478D7" w:rsidRPr="00103CAB">
        <w:rPr>
          <w:noProof/>
        </w:rPr>
        <w:t>[</w:t>
      </w:r>
      <w:r w:rsidR="006478D7" w:rsidRPr="00D2379B">
        <w:rPr>
          <w:noProof/>
          <w:color w:val="00B050"/>
        </w:rPr>
        <w:t>24</w:t>
      </w:r>
      <w:r w:rsidR="006478D7" w:rsidRPr="00103CAB">
        <w:rPr>
          <w:noProof/>
        </w:rPr>
        <w:t>]</w:t>
      </w:r>
      <w:r w:rsidR="00D22E5A">
        <w:fldChar w:fldCharType="end"/>
      </w:r>
      <w:r w:rsidR="00153334">
        <w:t xml:space="preserve"> of the browser market with IE8 and IE9 as the most dominant</w:t>
      </w:r>
      <w:r w:rsidR="00103CAB">
        <w:t xml:space="preserve"> </w:t>
      </w:r>
      <w:r w:rsidR="00D22E5A">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24</w:t>
      </w:r>
      <w:r w:rsidR="00103CAB" w:rsidRPr="00103CAB">
        <w:rPr>
          <w:noProof/>
        </w:rPr>
        <w:t>]</w:t>
      </w:r>
      <w:r w:rsidR="00D22E5A">
        <w:fldChar w:fldCharType="end"/>
      </w:r>
      <w:r>
        <w:t>. None of these supports WebSockets natively, and even though IE10</w:t>
      </w:r>
      <w:r w:rsidR="00243986">
        <w:t>, Chrome, Firefox, Opera and Safari</w:t>
      </w:r>
      <w:r>
        <w:t xml:space="preserve">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SignalR</w:t>
      </w:r>
      <w:r w:rsidR="0055560B">
        <w:rPr>
          <w:rStyle w:val="Fotnotereferanse"/>
        </w:rPr>
        <w:footnoteReference w:id="11"/>
      </w:r>
      <w:r w:rsidR="0055560B">
        <w:t xml:space="preserve"> and </w:t>
      </w:r>
      <w:r w:rsidR="006B6E40">
        <w:t>Socket.io</w:t>
      </w:r>
      <w:r w:rsidR="0055560B">
        <w:rPr>
          <w:rStyle w:val="Fotnotereferanse"/>
        </w:rPr>
        <w:footnoteReference w:id="12"/>
      </w:r>
      <w:r w:rsidR="0055560B">
        <w:t xml:space="preserve"> abstract this away for </w:t>
      </w:r>
      <w:r w:rsidR="005D4B00">
        <w:t>developers</w:t>
      </w:r>
      <w:r w:rsidR="0055560B">
        <w:t xml:space="preserv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w:t>
      </w:r>
      <w:r w:rsidR="00503E5C">
        <w:t>,</w:t>
      </w:r>
      <w:r>
        <w:t xml:space="preserve"> respectively.</w:t>
      </w:r>
    </w:p>
    <w:p w:rsidR="007760C9" w:rsidRDefault="00503E5C" w:rsidP="00DA398D">
      <w:r>
        <w:t>Using</w:t>
      </w:r>
      <w:r w:rsidR="007760C9">
        <w:t xml:space="preserve"> WebSockets for the first example would work excellent</w:t>
      </w:r>
      <w:r>
        <w:t>ly</w:t>
      </w:r>
      <w:r w:rsidR="007760C9">
        <w:t>, and wouldn</w:t>
      </w:r>
      <w:r w:rsidR="00153334">
        <w:t>’</w:t>
      </w:r>
      <w:r>
        <w:t>t require too much work either, a</w:t>
      </w:r>
      <w:r w:rsidR="00153334">
        <w:t>t least</w:t>
      </w:r>
      <w:r w:rsidR="007760C9">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rsidR="007760C9">
        <w:t xml:space="preserve">article is far from chatting, even if it is supposed to show </w:t>
      </w:r>
      <w:r>
        <w:t>on</w:t>
      </w:r>
      <w:r w:rsidR="007760C9">
        <w:t xml:space="preserve">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Chatting is a completely different matter – specifically a chat room, which has several people talking to each other at the same time. This makes real-time crucial to the users</w:t>
      </w:r>
      <w:r w:rsidR="006821AB">
        <w:t>’</w:t>
      </w:r>
      <w:r w:rsidRPr="00DA398D">
        <w:t xml:space="preserve"> perception of the application, which in turn makes it worth the extra effort of providing fallbacks for th</w:t>
      </w:r>
      <w:r w:rsidR="006821AB">
        <w:t>e browsers that</w:t>
      </w:r>
      <w:r w:rsidRPr="00DA398D">
        <w:t xml:space="preserve">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w:t>
      </w:r>
      <w:r w:rsidR="00242D0B">
        <w:t xml:space="preserve"> probably</w:t>
      </w:r>
      <w:r>
        <w:t xml:space="preserve">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connections</w:t>
      </w:r>
      <w:r w:rsidR="002B2734">
        <w:t xml:space="preserve"> idle</w:t>
      </w:r>
      <w:r>
        <w:t>.</w:t>
      </w:r>
      <w:bookmarkEnd w:id="79"/>
    </w:p>
    <w:p w:rsidR="006E1A41" w:rsidRDefault="00D6633D" w:rsidP="00DA398D">
      <w:r>
        <w:t>Understanding your application</w:t>
      </w:r>
      <w:r w:rsidR="002B2734">
        <w:t>’</w:t>
      </w:r>
      <w:r>
        <w:t xml:space="preserve">s environment is another vital aspect. Though WebSockets is supposed to handle proxies and firewalls gracefully </w:t>
      </w:r>
      <w:r w:rsidR="00D22E5A">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10</w:t>
      </w:r>
      <w:r w:rsidR="00103CAB" w:rsidRPr="00103CAB">
        <w:rPr>
          <w:noProof/>
        </w:rPr>
        <w:t>]</w:t>
      </w:r>
      <w:r w:rsidR="00D22E5A">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D22E5A">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25</w:t>
      </w:r>
      <w:r w:rsidR="00103CAB" w:rsidRPr="00103CAB">
        <w:rPr>
          <w:noProof/>
        </w:rPr>
        <w:t>]</w:t>
      </w:r>
      <w:r w:rsidR="00D22E5A">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w:t>
      </w:r>
      <w:r w:rsidR="00121EBD">
        <w:t>from</w:t>
      </w:r>
      <w:r w:rsidR="002A6266">
        <w:t xml:space="preserve"> any other new developments; it has to be useful and even</w:t>
      </w:r>
      <w:r w:rsidR="00121EBD">
        <w:t xml:space="preserve"> to</w:t>
      </w:r>
      <w:r w:rsidR="002A6266">
        <w:t xml:space="preserve"> be noticed, it needs to have some form of establishment throughout the web.</w:t>
      </w:r>
      <w:r w:rsidR="004E2EE9">
        <w:t xml:space="preserve"> </w:t>
      </w:r>
    </w:p>
    <w:p w:rsidR="00163219" w:rsidRDefault="00160E6D" w:rsidP="006E1A41">
      <w:r>
        <w:t>There</w:t>
      </w:r>
      <w:r w:rsidR="004E2EE9">
        <w:t xml:space="preserve"> is no doubt that real-time content is very useful in many aspect, and that in others it is even crucial. An auction site with </w:t>
      </w:r>
      <w:r w:rsidR="001D5997">
        <w:t>time based auctions completely relies on delivering the latest bid to all users. Forcing their clients to refresh a web page manually to see</w:t>
      </w:r>
      <w:r w:rsidR="00DD6E82">
        <w:t xml:space="preserve"> the</w:t>
      </w:r>
      <w:r w:rsidR="001D5997">
        <w:t xml:space="preserve"> latest bid, would render it </w:t>
      </w:r>
      <w:r>
        <w:t>completely</w:t>
      </w:r>
      <w:r w:rsidR="001D5997">
        <w:t xml:space="preserve">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w:t>
      </w:r>
      <w:r w:rsidR="00FD107D">
        <w:t>about the users’ experience</w:t>
      </w:r>
      <w:r>
        <w:t>. But if we expand our perspective a little</w:t>
      </w:r>
      <w:r w:rsidR="00FD107D">
        <w:t>,</w:t>
      </w:r>
      <w:r>
        <w:t xml:space="preserv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w:t>
      </w:r>
      <w:r w:rsidR="0085467D">
        <w:t>ve we will see a lot more usage</w:t>
      </w:r>
      <w:r w:rsidR="00914703">
        <w:t xml:space="preserve"> of live video stream</w:t>
      </w:r>
      <w:r w:rsidR="000F767D">
        <w:t>ing</w:t>
      </w:r>
      <w:r w:rsidR="00914703">
        <w:t xml:space="preserve"> across the web. Presumably, WebSockets, with its ability to stream binary data </w:t>
      </w:r>
      <w:r w:rsidR="00D22E5A">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D22E5A">
        <w:fldChar w:fldCharType="separate"/>
      </w:r>
      <w:r w:rsidR="00103CAB" w:rsidRPr="00103CAB">
        <w:rPr>
          <w:noProof/>
        </w:rPr>
        <w:t>[</w:t>
      </w:r>
      <w:r w:rsidR="00103CAB" w:rsidRPr="00D2379B">
        <w:rPr>
          <w:noProof/>
          <w:color w:val="00B050"/>
        </w:rPr>
        <w:t>10</w:t>
      </w:r>
      <w:r w:rsidR="00103CAB" w:rsidRPr="00103CAB">
        <w:rPr>
          <w:noProof/>
        </w:rPr>
        <w:t>]</w:t>
      </w:r>
      <w:r w:rsidR="00D22E5A">
        <w:fldChar w:fldCharType="end"/>
      </w:r>
      <w:r w:rsidR="0085467D">
        <w:t>, will play a central part i</w:t>
      </w:r>
      <w:r w:rsidR="00DE77B0">
        <w:t>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w:t>
      </w:r>
      <w:r w:rsidR="0066444E">
        <w:t>,</w:t>
      </w:r>
      <w:r w:rsidR="00544BE6">
        <w:t xml:space="preserve"> remains a strong alternative if you only need real-time push. Long-polling, HTTP-streaming and definitely polling, I think</w:t>
      </w:r>
      <w:r w:rsidR="00F02AD5">
        <w:t>,</w:t>
      </w:r>
      <w:r w:rsidR="00544BE6">
        <w:t xml:space="preserve"> will be completely outdated in a couple of years – replaced </w:t>
      </w:r>
      <w:r w:rsidR="0066444E">
        <w:t>by</w:t>
      </w:r>
      <w:r w:rsidR="00544BE6">
        <w:t xml:space="preserve">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w:t>
      </w:r>
      <w:r w:rsidR="007B5A52">
        <w:t xml:space="preserve">ot incorporate WebSockets – the </w:t>
      </w:r>
      <w:proofErr w:type="spellStart"/>
      <w:r w:rsidR="007B5A52">
        <w:t>ywo</w:t>
      </w:r>
      <w:proofErr w:type="spellEnd"/>
      <w:r w:rsidR="008064B7">
        <w:t xml:space="preserve">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w:t>
      </w:r>
      <w:r w:rsidR="00FB1115">
        <w:t>,</w:t>
      </w:r>
      <w:r w:rsidR="00E7623A">
        <w:t xml:space="preserve"> possibilities. </w:t>
      </w:r>
    </w:p>
    <w:p w:rsidR="00544BE6" w:rsidRPr="00B92368" w:rsidRDefault="00E7623A" w:rsidP="00DE77B0">
      <w:r>
        <w:t xml:space="preserve">Finally, my initial problem was the question of </w:t>
      </w:r>
      <w:proofErr w:type="spellStart"/>
      <w:r>
        <w:t>WebSockets</w:t>
      </w:r>
      <w:r w:rsidR="006478D7">
        <w:t>’</w:t>
      </w:r>
      <w:r w:rsidR="00FB1115">
        <w:t>s</w:t>
      </w:r>
      <w:proofErr w:type="spellEnd"/>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w:t>
      </w:r>
      <w:r w:rsidR="00FB1115">
        <w:t>al” web applications that rely</w:t>
      </w:r>
      <w:r>
        <w:t xml:space="preserve"> on requesting content in a half-duplex manner.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D22E5A">
      <w:pPr>
        <w:pStyle w:val="NormalWeb"/>
        <w:ind w:left="640" w:hanging="640"/>
        <w:divId w:val="767623945"/>
        <w:rPr>
          <w:rFonts w:eastAsiaTheme="minorEastAsia"/>
          <w:noProof/>
          <w:sz w:val="22"/>
        </w:rPr>
      </w:pPr>
      <w:r w:rsidRPr="00D22E5A">
        <w:fldChar w:fldCharType="begin" w:fldLock="1"/>
      </w:r>
      <w:r w:rsidR="000C4494">
        <w:instrText xml:space="preserve">ADDIN Mendeley Bibliography CSL_BIBLIOGRAPHY </w:instrText>
      </w:r>
      <w:r w:rsidRPr="00D22E5A">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D22E5A"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3032" w:rsidRDefault="00DC3032" w:rsidP="00DA398D">
      <w:r>
        <w:separator/>
      </w:r>
    </w:p>
  </w:endnote>
  <w:endnote w:type="continuationSeparator" w:id="0">
    <w:p w:rsidR="00DC3032" w:rsidRDefault="00DC3032"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E27221" w:rsidRDefault="00D22E5A">
        <w:pPr>
          <w:pStyle w:val="Bunntekst"/>
          <w:jc w:val="center"/>
        </w:pPr>
        <w:fldSimple w:instr=" PAGE   \* MERGEFORMAT ">
          <w:r w:rsidR="00433BFE">
            <w:rPr>
              <w:noProof/>
            </w:rPr>
            <w:t>10</w:t>
          </w:r>
        </w:fldSimple>
      </w:p>
    </w:sdtContent>
  </w:sdt>
  <w:p w:rsidR="00E27221" w:rsidRDefault="00E27221"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3032" w:rsidRDefault="00DC3032" w:rsidP="00DA398D">
      <w:r>
        <w:separator/>
      </w:r>
    </w:p>
  </w:footnote>
  <w:footnote w:type="continuationSeparator" w:id="0">
    <w:p w:rsidR="00DC3032" w:rsidRDefault="00DC3032" w:rsidP="00DA398D">
      <w:r>
        <w:continuationSeparator/>
      </w:r>
    </w:p>
  </w:footnote>
  <w:footnote w:id="1">
    <w:p w:rsidR="00E27221" w:rsidRPr="00AC5AC7" w:rsidRDefault="00E27221"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2">
    <w:p w:rsidR="00E27221" w:rsidRPr="00E45F1C" w:rsidRDefault="00E27221">
      <w:pPr>
        <w:pStyle w:val="Fotnotetekst"/>
      </w:pPr>
      <w:r>
        <w:rPr>
          <w:rStyle w:val="Fotnotereferanse"/>
        </w:rPr>
        <w:footnoteRef/>
      </w:r>
      <w:r>
        <w:t xml:space="preserve"> 56 vs. 162 pages when copied as they are from </w:t>
      </w:r>
      <w:hyperlink r:id="rId1" w:history="1">
        <w:r>
          <w:rPr>
            <w:rStyle w:val="Hyperkobling"/>
          </w:rPr>
          <w:t>http://www.ietf.org</w:t>
        </w:r>
      </w:hyperlink>
      <w:r>
        <w:t xml:space="preserve"> into Microsoft Word.</w:t>
      </w:r>
    </w:p>
  </w:footnote>
  <w:footnote w:id="3">
    <w:p w:rsidR="00E27221" w:rsidRPr="00CE517D" w:rsidRDefault="00E27221">
      <w:pPr>
        <w:pStyle w:val="Fotnotetekst"/>
      </w:pPr>
      <w:r>
        <w:rPr>
          <w:rStyle w:val="Fotnotereferanse"/>
        </w:rPr>
        <w:footnoteRef/>
      </w:r>
      <w:r>
        <w:t xml:space="preserve"> You receive a notification whenever someone likes or comment on an item that is somehow related to your profile (tags, mentioning your name, etc.). See </w:t>
      </w:r>
      <w:hyperlink r:id="rId2" w:history="1">
        <w:r w:rsidRPr="00777E87">
          <w:rPr>
            <w:rStyle w:val="Hyperkobling"/>
          </w:rPr>
          <w:t>www.facebook.com</w:t>
        </w:r>
      </w:hyperlink>
      <w:r>
        <w:t xml:space="preserve">. </w:t>
      </w:r>
    </w:p>
  </w:footnote>
  <w:footnote w:id="4">
    <w:p w:rsidR="00E27221" w:rsidRPr="00141D18" w:rsidRDefault="00E27221">
      <w:pPr>
        <w:pStyle w:val="Fotnotetekst"/>
      </w:pPr>
      <w:r>
        <w:rPr>
          <w:rStyle w:val="Fotnotereferanse"/>
        </w:rPr>
        <w:footnoteRef/>
      </w:r>
      <w:r>
        <w:t xml:space="preserve"> The forever frame receives JavaScript code wrapped up in script-tags.</w:t>
      </w:r>
    </w:p>
  </w:footnote>
  <w:footnote w:id="5">
    <w:p w:rsidR="00E27221" w:rsidRPr="00E7746D" w:rsidRDefault="00E27221"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E27221" w:rsidRPr="00E20C56" w:rsidRDefault="00E27221"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E27221" w:rsidRPr="00E20C56" w:rsidRDefault="00E27221" w:rsidP="00DA398D">
      <w:pPr>
        <w:pStyle w:val="Fotnotetekst"/>
      </w:pPr>
      <w:r>
        <w:rPr>
          <w:rStyle w:val="Fotnotereferanse"/>
        </w:rPr>
        <w:footnoteRef/>
      </w:r>
      <w:r w:rsidRPr="00E20C56">
        <w:t xml:space="preserve"> Status code 101</w:t>
      </w:r>
    </w:p>
  </w:footnote>
  <w:footnote w:id="8">
    <w:p w:rsidR="00E27221" w:rsidRDefault="00E27221" w:rsidP="00DA398D">
      <w:pPr>
        <w:pStyle w:val="Fotnotetekst"/>
      </w:pPr>
      <w:r>
        <w:rPr>
          <w:rStyle w:val="Fotnotereferanse"/>
        </w:rPr>
        <w:footnoteRef/>
      </w:r>
      <w:r>
        <w:t xml:space="preserve"> </w:t>
      </w:r>
      <w:hyperlink r:id="rId3" w:history="1">
        <w:r w:rsidRPr="00DE5033">
          <w:rPr>
            <w:rStyle w:val="Hyperkobling"/>
          </w:rPr>
          <w:t>http://www.nbim.no</w:t>
        </w:r>
      </w:hyperlink>
      <w:r>
        <w:t xml:space="preserve"> </w:t>
      </w:r>
    </w:p>
  </w:footnote>
  <w:footnote w:id="9">
    <w:p w:rsidR="00E27221" w:rsidRPr="00F13919" w:rsidRDefault="00E27221"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E27221" w:rsidRPr="00F13919" w:rsidRDefault="00E27221"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E27221" w:rsidRDefault="00E27221" w:rsidP="00DA398D">
      <w:pPr>
        <w:pStyle w:val="Fotnotetekst"/>
      </w:pPr>
      <w:r>
        <w:rPr>
          <w:rStyle w:val="Fotnotereferanse"/>
        </w:rPr>
        <w:footnoteRef/>
      </w:r>
      <w:r>
        <w:t xml:space="preserve"> </w:t>
      </w:r>
      <w:hyperlink r:id="rId4" w:history="1">
        <w:r w:rsidRPr="003F2298">
          <w:rPr>
            <w:rStyle w:val="Hyperkobling"/>
          </w:rPr>
          <w:t>http://signalr.net/</w:t>
        </w:r>
      </w:hyperlink>
      <w:r>
        <w:t xml:space="preserve"> </w:t>
      </w:r>
    </w:p>
  </w:footnote>
  <w:footnote w:id="12">
    <w:p w:rsidR="00E27221" w:rsidRPr="0055560B" w:rsidRDefault="00E27221" w:rsidP="00DA398D">
      <w:pPr>
        <w:pStyle w:val="Fotnotetekst"/>
      </w:pPr>
      <w:r>
        <w:rPr>
          <w:rStyle w:val="Fotnotereferanse"/>
        </w:rPr>
        <w:footnoteRef/>
      </w:r>
      <w:r>
        <w:t xml:space="preserve"> </w:t>
      </w:r>
      <w:hyperlink r:id="rId5"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D5CE4"/>
    <w:rsid w:val="000E3E7A"/>
    <w:rsid w:val="000E5065"/>
    <w:rsid w:val="000F5D90"/>
    <w:rsid w:val="000F68E5"/>
    <w:rsid w:val="000F767D"/>
    <w:rsid w:val="00102E5B"/>
    <w:rsid w:val="00103CAB"/>
    <w:rsid w:val="00113A75"/>
    <w:rsid w:val="00114CFF"/>
    <w:rsid w:val="00117061"/>
    <w:rsid w:val="00117F69"/>
    <w:rsid w:val="00121EBD"/>
    <w:rsid w:val="0012556B"/>
    <w:rsid w:val="00125C06"/>
    <w:rsid w:val="001272C9"/>
    <w:rsid w:val="00131820"/>
    <w:rsid w:val="00141D18"/>
    <w:rsid w:val="00153334"/>
    <w:rsid w:val="00160E6D"/>
    <w:rsid w:val="00163219"/>
    <w:rsid w:val="0017113D"/>
    <w:rsid w:val="001738DC"/>
    <w:rsid w:val="00181CC1"/>
    <w:rsid w:val="00182C2C"/>
    <w:rsid w:val="00187AD5"/>
    <w:rsid w:val="0019290B"/>
    <w:rsid w:val="001970D0"/>
    <w:rsid w:val="00197FC1"/>
    <w:rsid w:val="001A1069"/>
    <w:rsid w:val="001A56C2"/>
    <w:rsid w:val="001C0FD2"/>
    <w:rsid w:val="001D5997"/>
    <w:rsid w:val="001D5DA5"/>
    <w:rsid w:val="001E1D59"/>
    <w:rsid w:val="001E3466"/>
    <w:rsid w:val="001E650E"/>
    <w:rsid w:val="001F1C2F"/>
    <w:rsid w:val="001F7615"/>
    <w:rsid w:val="00202AB7"/>
    <w:rsid w:val="002058DB"/>
    <w:rsid w:val="00214D27"/>
    <w:rsid w:val="00215ACF"/>
    <w:rsid w:val="00220D2A"/>
    <w:rsid w:val="002247C6"/>
    <w:rsid w:val="00230EEF"/>
    <w:rsid w:val="00232965"/>
    <w:rsid w:val="00242D0B"/>
    <w:rsid w:val="00243986"/>
    <w:rsid w:val="0024400A"/>
    <w:rsid w:val="002442B0"/>
    <w:rsid w:val="002468EB"/>
    <w:rsid w:val="00246A8B"/>
    <w:rsid w:val="002650F1"/>
    <w:rsid w:val="00267E6B"/>
    <w:rsid w:val="0027244A"/>
    <w:rsid w:val="0028153F"/>
    <w:rsid w:val="002864F9"/>
    <w:rsid w:val="00291165"/>
    <w:rsid w:val="00292C37"/>
    <w:rsid w:val="002960F9"/>
    <w:rsid w:val="002A6266"/>
    <w:rsid w:val="002B2734"/>
    <w:rsid w:val="002B3419"/>
    <w:rsid w:val="002B3C3D"/>
    <w:rsid w:val="002C162E"/>
    <w:rsid w:val="002C418B"/>
    <w:rsid w:val="002C4F6F"/>
    <w:rsid w:val="002C5FA9"/>
    <w:rsid w:val="002D3E5D"/>
    <w:rsid w:val="002D7726"/>
    <w:rsid w:val="002D7A7C"/>
    <w:rsid w:val="002F1597"/>
    <w:rsid w:val="0031441A"/>
    <w:rsid w:val="00317E04"/>
    <w:rsid w:val="00322D76"/>
    <w:rsid w:val="0033392F"/>
    <w:rsid w:val="00336347"/>
    <w:rsid w:val="003408E6"/>
    <w:rsid w:val="00340919"/>
    <w:rsid w:val="003444C5"/>
    <w:rsid w:val="00353F50"/>
    <w:rsid w:val="00357BFA"/>
    <w:rsid w:val="00363769"/>
    <w:rsid w:val="00364CD5"/>
    <w:rsid w:val="003672C7"/>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3F6E1D"/>
    <w:rsid w:val="004040EA"/>
    <w:rsid w:val="004130B2"/>
    <w:rsid w:val="0042160D"/>
    <w:rsid w:val="00430823"/>
    <w:rsid w:val="004318A7"/>
    <w:rsid w:val="00433BFE"/>
    <w:rsid w:val="0043457A"/>
    <w:rsid w:val="004354FF"/>
    <w:rsid w:val="00435B76"/>
    <w:rsid w:val="00436078"/>
    <w:rsid w:val="00436095"/>
    <w:rsid w:val="00440ED7"/>
    <w:rsid w:val="00444BE3"/>
    <w:rsid w:val="00452989"/>
    <w:rsid w:val="00455B7C"/>
    <w:rsid w:val="004578B3"/>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3E5C"/>
    <w:rsid w:val="0050490E"/>
    <w:rsid w:val="0050745F"/>
    <w:rsid w:val="00507DD0"/>
    <w:rsid w:val="00515942"/>
    <w:rsid w:val="005168C1"/>
    <w:rsid w:val="00524E29"/>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729A"/>
    <w:rsid w:val="00597BF7"/>
    <w:rsid w:val="005A09CE"/>
    <w:rsid w:val="005A1C97"/>
    <w:rsid w:val="005B008D"/>
    <w:rsid w:val="005B0783"/>
    <w:rsid w:val="005B48F2"/>
    <w:rsid w:val="005C0524"/>
    <w:rsid w:val="005C5E7E"/>
    <w:rsid w:val="005D054F"/>
    <w:rsid w:val="005D3D12"/>
    <w:rsid w:val="005D4B00"/>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444E"/>
    <w:rsid w:val="00665E30"/>
    <w:rsid w:val="00666191"/>
    <w:rsid w:val="00676A8C"/>
    <w:rsid w:val="006821AB"/>
    <w:rsid w:val="00683A9C"/>
    <w:rsid w:val="006844AF"/>
    <w:rsid w:val="006859B0"/>
    <w:rsid w:val="006865D8"/>
    <w:rsid w:val="00694958"/>
    <w:rsid w:val="006968A4"/>
    <w:rsid w:val="006977DA"/>
    <w:rsid w:val="006A13E4"/>
    <w:rsid w:val="006B5E8F"/>
    <w:rsid w:val="006B6E40"/>
    <w:rsid w:val="006E1A41"/>
    <w:rsid w:val="006E334B"/>
    <w:rsid w:val="006F4DE9"/>
    <w:rsid w:val="006F7362"/>
    <w:rsid w:val="006F7689"/>
    <w:rsid w:val="0071101D"/>
    <w:rsid w:val="00713D7E"/>
    <w:rsid w:val="0071608D"/>
    <w:rsid w:val="00721649"/>
    <w:rsid w:val="0072196C"/>
    <w:rsid w:val="00721B12"/>
    <w:rsid w:val="00730E0C"/>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B5A52"/>
    <w:rsid w:val="007C7927"/>
    <w:rsid w:val="007D77C6"/>
    <w:rsid w:val="007F778B"/>
    <w:rsid w:val="008064B7"/>
    <w:rsid w:val="00810323"/>
    <w:rsid w:val="00811FA5"/>
    <w:rsid w:val="008135D8"/>
    <w:rsid w:val="00814FA2"/>
    <w:rsid w:val="00816F01"/>
    <w:rsid w:val="00822E82"/>
    <w:rsid w:val="00826504"/>
    <w:rsid w:val="008270F8"/>
    <w:rsid w:val="00827F30"/>
    <w:rsid w:val="00832409"/>
    <w:rsid w:val="0084721E"/>
    <w:rsid w:val="0085020F"/>
    <w:rsid w:val="00853206"/>
    <w:rsid w:val="0085467D"/>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03440"/>
    <w:rsid w:val="00A11279"/>
    <w:rsid w:val="00A12210"/>
    <w:rsid w:val="00A17B7B"/>
    <w:rsid w:val="00A231C3"/>
    <w:rsid w:val="00A335D0"/>
    <w:rsid w:val="00A37C17"/>
    <w:rsid w:val="00A43B4D"/>
    <w:rsid w:val="00A47BB2"/>
    <w:rsid w:val="00A5348C"/>
    <w:rsid w:val="00A62768"/>
    <w:rsid w:val="00A70010"/>
    <w:rsid w:val="00A71922"/>
    <w:rsid w:val="00A7240A"/>
    <w:rsid w:val="00A72B86"/>
    <w:rsid w:val="00A773E0"/>
    <w:rsid w:val="00A778C4"/>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10D"/>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A1461"/>
    <w:rsid w:val="00BA4CD8"/>
    <w:rsid w:val="00BB3A27"/>
    <w:rsid w:val="00BB7339"/>
    <w:rsid w:val="00BC032F"/>
    <w:rsid w:val="00BC0FE9"/>
    <w:rsid w:val="00BD131C"/>
    <w:rsid w:val="00BD32AB"/>
    <w:rsid w:val="00BD4A68"/>
    <w:rsid w:val="00BE07A2"/>
    <w:rsid w:val="00BE0DC1"/>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0CEF"/>
    <w:rsid w:val="00CB1988"/>
    <w:rsid w:val="00CB6E11"/>
    <w:rsid w:val="00CC4609"/>
    <w:rsid w:val="00CC4DBF"/>
    <w:rsid w:val="00CE517D"/>
    <w:rsid w:val="00CF3947"/>
    <w:rsid w:val="00D015C6"/>
    <w:rsid w:val="00D0563E"/>
    <w:rsid w:val="00D057A6"/>
    <w:rsid w:val="00D12881"/>
    <w:rsid w:val="00D22E5A"/>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0814"/>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3032"/>
    <w:rsid w:val="00DC5015"/>
    <w:rsid w:val="00DD4F8E"/>
    <w:rsid w:val="00DD5C9A"/>
    <w:rsid w:val="00DD6E82"/>
    <w:rsid w:val="00DE2AC5"/>
    <w:rsid w:val="00DE72D7"/>
    <w:rsid w:val="00DE77B0"/>
    <w:rsid w:val="00DF0C44"/>
    <w:rsid w:val="00DF3504"/>
    <w:rsid w:val="00E0366B"/>
    <w:rsid w:val="00E03B8B"/>
    <w:rsid w:val="00E03E99"/>
    <w:rsid w:val="00E041BB"/>
    <w:rsid w:val="00E04991"/>
    <w:rsid w:val="00E1058D"/>
    <w:rsid w:val="00E10A45"/>
    <w:rsid w:val="00E10CB0"/>
    <w:rsid w:val="00E12C32"/>
    <w:rsid w:val="00E16000"/>
    <w:rsid w:val="00E16BC8"/>
    <w:rsid w:val="00E20C56"/>
    <w:rsid w:val="00E27221"/>
    <w:rsid w:val="00E330B7"/>
    <w:rsid w:val="00E335B8"/>
    <w:rsid w:val="00E36724"/>
    <w:rsid w:val="00E40908"/>
    <w:rsid w:val="00E45755"/>
    <w:rsid w:val="00E45F1C"/>
    <w:rsid w:val="00E46FC5"/>
    <w:rsid w:val="00E53052"/>
    <w:rsid w:val="00E53828"/>
    <w:rsid w:val="00E638AF"/>
    <w:rsid w:val="00E65CAB"/>
    <w:rsid w:val="00E672A0"/>
    <w:rsid w:val="00E7623A"/>
    <w:rsid w:val="00E76B01"/>
    <w:rsid w:val="00E7746D"/>
    <w:rsid w:val="00E834F8"/>
    <w:rsid w:val="00E85446"/>
    <w:rsid w:val="00E922F5"/>
    <w:rsid w:val="00E9493E"/>
    <w:rsid w:val="00EB1F44"/>
    <w:rsid w:val="00EB654E"/>
    <w:rsid w:val="00EC0022"/>
    <w:rsid w:val="00ED6C33"/>
    <w:rsid w:val="00EE409F"/>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B1115"/>
    <w:rsid w:val="00FC2981"/>
    <w:rsid w:val="00FD107D"/>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nbim.no" TargetMode="External"/><Relationship Id="rId2" Type="http://schemas.openxmlformats.org/officeDocument/2006/relationships/hyperlink" Target="http://www.facebook.com" TargetMode="External"/><Relationship Id="rId1" Type="http://schemas.openxmlformats.org/officeDocument/2006/relationships/hyperlink" Target="http://www.ietf.org/" TargetMode="External"/><Relationship Id="rId5" Type="http://schemas.openxmlformats.org/officeDocument/2006/relationships/hyperlink" Target="http://socket.io/" TargetMode="External"/><Relationship Id="rId4"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1C1A47-966C-4FA0-BC97-D702B0DE8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4941</TotalTime>
  <Pages>22</Pages>
  <Words>12767</Words>
  <Characters>67667</Characters>
  <Application>Microsoft Office Word</Application>
  <DocSecurity>0</DocSecurity>
  <Lines>563</Lines>
  <Paragraphs>160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145</cp:revision>
  <cp:lastPrinted>2013-02-05T11:03:00Z</cp:lastPrinted>
  <dcterms:created xsi:type="dcterms:W3CDTF">2013-01-25T07:34:00Z</dcterms:created>
  <dcterms:modified xsi:type="dcterms:W3CDTF">2014-03-05T14:58:00Z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