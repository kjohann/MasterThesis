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D73278" w:rsidRPr="00F11C95" w:rsidRDefault="00D73278">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D73278" w:rsidRPr="00243036" w:rsidRDefault="00D73278">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892480"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D73278" w:rsidRPr="00243036" w:rsidRDefault="00D73278">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Default="00015D0E" w:rsidP="00015D0E">
      <w:pPr>
        <w:pStyle w:val="Overskrift1"/>
        <w:rPr>
          <w:lang w:val="en-US"/>
        </w:rPr>
      </w:pPr>
      <w:bookmarkStart w:id="4" w:name="_Toc346781687"/>
      <w:r w:rsidRPr="00EC0022">
        <w:rPr>
          <w:lang w:val="en-US"/>
        </w:rPr>
        <w:t xml:space="preserve">The </w:t>
      </w:r>
      <w:r w:rsidR="002F1597">
        <w:rPr>
          <w:lang w:val="en-US"/>
        </w:rPr>
        <w:t>Real-</w:t>
      </w:r>
      <w:r w:rsidR="0048561E" w:rsidRPr="00EC0022">
        <w:rPr>
          <w:lang w:val="en-US"/>
        </w:rPr>
        <w:t>Time Web with HTTP</w:t>
      </w:r>
      <w:bookmarkEnd w:id="4"/>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t>
      </w:r>
      <w:proofErr w:type="spellStart"/>
      <w:r w:rsidR="004C24DB">
        <w:rPr>
          <w:lang w:val="en-US"/>
        </w:rPr>
        <w:t>WebSockets</w:t>
      </w:r>
      <w:proofErr w:type="spellEnd"/>
      <w:r w:rsidR="004C24DB">
        <w:rPr>
          <w:lang w:val="en-US"/>
        </w:rPr>
        <w:t xml:space="preserve">,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F9274B" w:rsidRDefault="00E922F5" w:rsidP="00E922F5">
      <w:pPr>
        <w:pStyle w:val="Listeavsnitt"/>
        <w:numPr>
          <w:ilvl w:val="0"/>
          <w:numId w:val="10"/>
        </w:numPr>
        <w:rPr>
          <w:color w:val="1F497D" w:themeColor="text2"/>
        </w:rPr>
      </w:pPr>
      <w:r w:rsidRPr="00F9274B">
        <w:rPr>
          <w:color w:val="1F497D" w:themeColor="text2"/>
        </w:rPr>
        <w:t xml:space="preserve">Applikasjoner som drar nytte av (er nærmest </w:t>
      </w:r>
      <w:proofErr w:type="spellStart"/>
      <w:r w:rsidRPr="00F9274B">
        <w:rPr>
          <w:color w:val="1F497D" w:themeColor="text2"/>
        </w:rPr>
        <w:t>avhenig</w:t>
      </w:r>
      <w:proofErr w:type="spellEnd"/>
      <w:r w:rsidRPr="00F9274B">
        <w:rPr>
          <w:color w:val="1F497D" w:themeColor="text2"/>
        </w:rPr>
        <w:t xml:space="preserve"> av) Real Time: </w:t>
      </w:r>
      <w:proofErr w:type="spellStart"/>
      <w:r w:rsidRPr="00F9274B">
        <w:rPr>
          <w:color w:val="1F497D" w:themeColor="text2"/>
        </w:rPr>
        <w:t>Aksjetikkere</w:t>
      </w:r>
      <w:proofErr w:type="spellEnd"/>
      <w:r w:rsidRPr="00F9274B">
        <w:rPr>
          <w:color w:val="1F497D" w:themeColor="text2"/>
        </w:rPr>
        <w:t xml:space="preserve">, auksjonshus, </w:t>
      </w:r>
      <w:proofErr w:type="spellStart"/>
      <w:r w:rsidRPr="00F9274B">
        <w:rPr>
          <w:color w:val="1F497D" w:themeColor="text2"/>
        </w:rPr>
        <w:t>Facebook</w:t>
      </w:r>
      <w:proofErr w:type="spellEnd"/>
      <w:r w:rsidRPr="00F9274B">
        <w:rPr>
          <w:color w:val="1F497D" w:themeColor="text2"/>
        </w:rPr>
        <w:t xml:space="preserve">, </w:t>
      </w:r>
      <w:proofErr w:type="spellStart"/>
      <w:r w:rsidRPr="00F9274B">
        <w:rPr>
          <w:color w:val="1F497D" w:themeColor="text2"/>
        </w:rPr>
        <w:t>Twitter</w:t>
      </w:r>
      <w:proofErr w:type="spellEnd"/>
      <w:r w:rsidRPr="00F9274B">
        <w:rPr>
          <w:color w:val="1F497D" w:themeColor="text2"/>
        </w:rPr>
        <w:t xml:space="preserve"> osv..</w:t>
      </w:r>
    </w:p>
    <w:p w:rsidR="00E922F5" w:rsidRPr="00F9274B" w:rsidRDefault="00E922F5" w:rsidP="00E922F5">
      <w:pPr>
        <w:pStyle w:val="Listeavsnitt"/>
        <w:numPr>
          <w:ilvl w:val="0"/>
          <w:numId w:val="10"/>
        </w:numPr>
        <w:rPr>
          <w:color w:val="1F497D" w:themeColor="text2"/>
        </w:rPr>
      </w:pPr>
      <w:r w:rsidRPr="00F9274B">
        <w:rPr>
          <w:color w:val="1F497D" w:themeColor="text2"/>
        </w:rPr>
        <w:t>Http ble ikke designet for realtime, men det finnes diverse måter å oppnå det (nesten)</w:t>
      </w:r>
    </w:p>
    <w:p w:rsidR="000F5D90" w:rsidRPr="000F5D90" w:rsidRDefault="000F5D90" w:rsidP="000F5D90">
      <w:pPr>
        <w:rPr>
          <w:color w:val="FF0000"/>
        </w:rPr>
      </w:pPr>
      <w:r>
        <w:rPr>
          <w:color w:val="FF0000"/>
        </w:rPr>
        <w:t xml:space="preserve">Ha figurer som viser data som kommer inn i forhold til forskjellige </w:t>
      </w:r>
      <w:proofErr w:type="spellStart"/>
      <w:r>
        <w:rPr>
          <w:color w:val="FF0000"/>
        </w:rPr>
        <w:t>scenarier</w:t>
      </w:r>
      <w:proofErr w:type="spellEnd"/>
      <w:r>
        <w:rPr>
          <w:color w:val="FF0000"/>
        </w:rPr>
        <w:t>. La diskusjonsmateriell utebli herfra - kun informativt!</w:t>
      </w:r>
      <w:r w:rsidR="00F9274B">
        <w:rPr>
          <w:color w:val="FF0000"/>
        </w:rPr>
        <w:t xml:space="preserve"> Spørre om </w:t>
      </w:r>
      <w:proofErr w:type="spellStart"/>
      <w:r w:rsidR="00F9274B">
        <w:rPr>
          <w:color w:val="FF0000"/>
        </w:rPr>
        <w:t>real-time</w:t>
      </w:r>
      <w:proofErr w:type="spellEnd"/>
      <w:r w:rsidR="00F9274B">
        <w:rPr>
          <w:color w:val="FF0000"/>
        </w:rPr>
        <w:t xml:space="preserve"> i det hele tatt er nødvendig i diskusjonen! Altså flytte det blåe dit.</w:t>
      </w:r>
    </w:p>
    <w:p w:rsidR="00015D0E" w:rsidRDefault="00015D0E" w:rsidP="00015D0E">
      <w:pPr>
        <w:pStyle w:val="Overskrift2"/>
        <w:rPr>
          <w:lang w:val="en-US"/>
        </w:rPr>
      </w:pPr>
      <w:bookmarkStart w:id="5" w:name="_Toc346781688"/>
      <w:r w:rsidRPr="00EC0022">
        <w:rPr>
          <w:lang w:val="en-US"/>
        </w:rPr>
        <w:t>Polling</w:t>
      </w:r>
      <w:bookmarkEnd w:id="5"/>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D73278" w:rsidRPr="00A12210" w:rsidRDefault="00D73278" w:rsidP="004C24DB">
      <w:pPr>
        <w:rPr>
          <w:color w:val="1F497D" w:themeColor="text2"/>
          <w:lang w:val="en-US"/>
        </w:rPr>
      </w:pPr>
      <w:r w:rsidRPr="00A12210">
        <w:rPr>
          <w:color w:val="1F497D" w:themeColor="text2"/>
          <w:lang w:val="en-US"/>
        </w:rPr>
        <w:t>Doing request in a predefined interval like this is a delicate task: What should the interval be? Too short and the server might get flooded with request, too long and the data may be old by the time it reaches the client. The simple answer is that if you don't know how often new data is provided, then polli</w:t>
      </w:r>
      <w:r w:rsidR="00A12210" w:rsidRPr="00A12210">
        <w:rPr>
          <w:color w:val="1F497D" w:themeColor="text2"/>
          <w:lang w:val="en-US"/>
        </w:rPr>
        <w:t xml:space="preserve">ng is generally not a good idea for real-time applications. This is why polling mainly is utilized as a backup solution for the rare occasions it is the only supported mechanism.  </w:t>
      </w:r>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363769" w:rsidRPr="00363769" w:rsidRDefault="00363769" w:rsidP="00363769">
      <w:pPr>
        <w:pStyle w:val="Overskrift2"/>
        <w:rPr>
          <w:lang w:val="en-US"/>
        </w:rPr>
      </w:pPr>
      <w:r>
        <w:rPr>
          <w:lang w:val="en-US"/>
        </w:rPr>
        <w:lastRenderedPageBreak/>
        <w:t>Comet</w:t>
      </w:r>
    </w:p>
    <w:p w:rsidR="00015D0E" w:rsidRPr="00EC0022" w:rsidRDefault="00015D0E" w:rsidP="00363769">
      <w:pPr>
        <w:pStyle w:val="Overskrift3"/>
        <w:rPr>
          <w:lang w:val="en-US"/>
        </w:rPr>
      </w:pPr>
      <w:bookmarkStart w:id="6" w:name="_Toc346781689"/>
      <w:r w:rsidRPr="00EC0022">
        <w:rPr>
          <w:lang w:val="en-US"/>
        </w:rPr>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363769">
      <w:pPr>
        <w:pStyle w:val="Overskrift3"/>
        <w:rPr>
          <w:lang w:val="en-US"/>
        </w:rPr>
      </w:pPr>
      <w:bookmarkStart w:id="7" w:name="_Toc346781690"/>
      <w:bookmarkStart w:id="8" w:name="_Ref346878095"/>
      <w:r w:rsidRPr="00EC0022">
        <w:rPr>
          <w:lang w:val="en-US"/>
        </w:rPr>
        <w:t>HTTP Streaming (Forever Frame)</w:t>
      </w:r>
      <w:bookmarkEnd w:id="7"/>
      <w:bookmarkEnd w:id="8"/>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9" w:name="_Toc346781691"/>
      <w:r w:rsidRPr="00EC0022">
        <w:rPr>
          <w:lang w:val="en-US"/>
        </w:rPr>
        <w:t>Server-Sent Events</w:t>
      </w:r>
      <w:bookmarkEnd w:id="9"/>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lastRenderedPageBreak/>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bookmarkStart w:id="11" w:name="_Ref347127192"/>
      <w:bookmarkStart w:id="12" w:name="_Ref347148565"/>
      <w:proofErr w:type="spellStart"/>
      <w:r w:rsidRPr="00EC0022">
        <w:rPr>
          <w:lang w:val="en-US"/>
        </w:rPr>
        <w:t>WebSockets</w:t>
      </w:r>
      <w:bookmarkEnd w:id="10"/>
      <w:bookmarkEnd w:id="11"/>
      <w:bookmarkEnd w:id="12"/>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3" w:name="_Toc346781693"/>
      <w:r w:rsidRPr="00EC0022">
        <w:rPr>
          <w:lang w:val="en-US"/>
        </w:rPr>
        <w:t>The protocol</w:t>
      </w:r>
      <w:bookmarkEnd w:id="13"/>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4" w:name="_Toc346781694"/>
      <w:r w:rsidRPr="00EC0022">
        <w:rPr>
          <w:lang w:val="en-US"/>
        </w:rPr>
        <w:t>The API</w:t>
      </w:r>
      <w:bookmarkEnd w:id="14"/>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5" w:name="_Toc346781695"/>
      <w:r w:rsidRPr="00EC0022">
        <w:rPr>
          <w:lang w:val="en-US"/>
        </w:rPr>
        <w:lastRenderedPageBreak/>
        <w:t>Discussion</w:t>
      </w:r>
      <w:bookmarkEnd w:id="15"/>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6" w:name="_Toc346781696"/>
      <w:r w:rsidRPr="00EC0022">
        <w:rPr>
          <w:lang w:val="en-US"/>
        </w:rPr>
        <w:t>HTTP was never designed for real time web</w:t>
      </w:r>
      <w:bookmarkEnd w:id="16"/>
    </w:p>
    <w:p w:rsidR="00015D0E" w:rsidRPr="00EC0022" w:rsidRDefault="00015D0E" w:rsidP="00015D0E">
      <w:pPr>
        <w:pStyle w:val="Overskrift1"/>
        <w:rPr>
          <w:lang w:val="en-US"/>
        </w:rPr>
      </w:pPr>
      <w:bookmarkStart w:id="17" w:name="_Toc346781697"/>
      <w:r w:rsidRPr="00EC0022">
        <w:rPr>
          <w:lang w:val="en-US"/>
        </w:rPr>
        <w:t>Conclusion</w:t>
      </w:r>
      <w:bookmarkEnd w:id="17"/>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0032" w:rsidRDefault="00E40032" w:rsidP="00F11C95">
      <w:pPr>
        <w:spacing w:after="0" w:line="240" w:lineRule="auto"/>
      </w:pPr>
      <w:r>
        <w:separator/>
      </w:r>
    </w:p>
  </w:endnote>
  <w:endnote w:type="continuationSeparator" w:id="0">
    <w:p w:rsidR="00E40032" w:rsidRDefault="00E40032"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D73278" w:rsidRDefault="00D73278">
        <w:pPr>
          <w:pStyle w:val="Bunntekst"/>
          <w:jc w:val="center"/>
        </w:pPr>
        <w:fldSimple w:instr=" PAGE   \* MERGEFORMAT ">
          <w:r w:rsidR="00363769">
            <w:rPr>
              <w:noProof/>
            </w:rPr>
            <w:t>4</w:t>
          </w:r>
        </w:fldSimple>
      </w:p>
    </w:sdtContent>
  </w:sdt>
  <w:p w:rsidR="00D73278" w:rsidRDefault="00D7327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0032" w:rsidRDefault="00E40032" w:rsidP="00F11C95">
      <w:pPr>
        <w:spacing w:after="0" w:line="240" w:lineRule="auto"/>
      </w:pPr>
      <w:r>
        <w:separator/>
      </w:r>
    </w:p>
  </w:footnote>
  <w:footnote w:type="continuationSeparator" w:id="0">
    <w:p w:rsidR="00E40032" w:rsidRDefault="00E40032" w:rsidP="00F11C95">
      <w:pPr>
        <w:spacing w:after="0" w:line="240" w:lineRule="auto"/>
      </w:pPr>
      <w:r>
        <w:continuationSeparator/>
      </w:r>
    </w:p>
  </w:footnote>
  <w:footnote w:id="1">
    <w:p w:rsidR="00D73278" w:rsidRPr="00AC5AC7" w:rsidRDefault="00D73278">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039C"/>
    <w:rsid w:val="000B1A7A"/>
    <w:rsid w:val="000B27CE"/>
    <w:rsid w:val="000B6EB1"/>
    <w:rsid w:val="000C1A6D"/>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40032"/>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87F215-7A96-4649-A0F6-786A2C4EB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608</TotalTime>
  <Pages>9</Pages>
  <Words>2321</Words>
  <Characters>12306</Characters>
  <Application>Microsoft Office Word</Application>
  <DocSecurity>0</DocSecurity>
  <Lines>102</Lines>
  <Paragraphs>29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16</cp:revision>
  <dcterms:created xsi:type="dcterms:W3CDTF">2013-01-25T07:34:00Z</dcterms:created>
  <dcterms:modified xsi:type="dcterms:W3CDTF">2013-01-28T14:35:00Z</dcterms:modified>
</cp:coreProperties>
</file>