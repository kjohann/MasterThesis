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2058DB" w:rsidP="00FA03AA">
          <w:pPr>
            <w:pStyle w:val="Overskrift1"/>
            <w:numPr>
              <w:ilvl w:val="0"/>
              <w:numId w:val="0"/>
            </w:numPr>
            <w:rPr>
              <w:lang w:val="en-US"/>
            </w:rPr>
          </w:pPr>
          <w:r w:rsidRPr="002058DB">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8F5ED8" w:rsidRPr="00F11C95" w:rsidRDefault="008F5ED8">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2058DB">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8F5ED8" w:rsidRPr="00243036" w:rsidRDefault="008F5ED8">
                      <w:pPr>
                        <w:rPr>
                          <w:sz w:val="72"/>
                          <w:szCs w:val="72"/>
                        </w:rPr>
                      </w:pPr>
                      <w:r w:rsidRPr="00243036">
                        <w:rPr>
                          <w:sz w:val="72"/>
                          <w:szCs w:val="72"/>
                        </w:rPr>
                        <w:t>The Real Time Web</w:t>
                      </w:r>
                    </w:p>
                  </w:txbxContent>
                </v:textbox>
              </v:shape>
            </w:pict>
          </w:r>
          <w:r w:rsidRPr="002058DB">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619982" r:id="rId9"/>
            </w:pict>
          </w:r>
        </w:p>
        <w:p w:rsidR="00F11C95" w:rsidRPr="00EC0022" w:rsidRDefault="002058DB">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2058DB">
            <w:rPr>
              <w:noProof/>
              <w:lang w:val="en-US" w:eastAsia="nb-NO"/>
            </w:rPr>
            <w:pict>
              <v:shape id="_x0000_s1029" type="#_x0000_t202" style="position:absolute;margin-left:-19.1pt;margin-top:258.6pt;width:253.5pt;height:38.25pt;z-index:251663360" filled="f" stroked="f">
                <v:textbox style="mso-next-textbox:#_x0000_s1029">
                  <w:txbxContent>
                    <w:p w:rsidR="008F5ED8" w:rsidRPr="00243036" w:rsidRDefault="008F5ED8">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EC0022" w:rsidRDefault="00015D0E" w:rsidP="00015D0E">
      <w:pPr>
        <w:pStyle w:val="Overskrift1"/>
        <w:numPr>
          <w:ilvl w:val="0"/>
          <w:numId w:val="0"/>
        </w:numPr>
        <w:rPr>
          <w:lang w:val="en-US"/>
        </w:rPr>
      </w:pPr>
      <w:bookmarkStart w:id="0" w:name="_Toc346781683"/>
      <w:r w:rsidRPr="00EC0022">
        <w:rPr>
          <w:lang w:val="en-US"/>
        </w:rPr>
        <w:lastRenderedPageBreak/>
        <w:t>Abstract</w:t>
      </w:r>
      <w:bookmarkEnd w:id="0"/>
      <w:r w:rsidRPr="00EC0022">
        <w:rPr>
          <w:lang w:val="en-US"/>
        </w:rPr>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2058DB">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2058DB">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C01DF9" w:rsidRDefault="008F5ED8" w:rsidP="00C01DF9">
      <w:pPr>
        <w:rPr>
          <w:lang w:val="en-US"/>
        </w:rPr>
      </w:pP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lastRenderedPageBreak/>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Pr="00EC0022" w:rsidRDefault="00015D0E" w:rsidP="00015D0E">
      <w:pPr>
        <w:pStyle w:val="Overskrift1"/>
        <w:rPr>
          <w:lang w:val="en-US"/>
        </w:rPr>
      </w:pPr>
      <w:bookmarkStart w:id="4" w:name="_Toc346781687"/>
      <w:r w:rsidRPr="00EC0022">
        <w:rPr>
          <w:lang w:val="en-US"/>
        </w:rPr>
        <w:t xml:space="preserve">The </w:t>
      </w:r>
      <w:r w:rsidR="0048561E" w:rsidRPr="00EC0022">
        <w:rPr>
          <w:lang w:val="en-US"/>
        </w:rPr>
        <w:t>Real Time Web with HTTP</w:t>
      </w:r>
      <w:bookmarkEnd w:id="4"/>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A773E0" w:rsidRDefault="00E922F5" w:rsidP="00E922F5">
      <w:pPr>
        <w:pStyle w:val="Listeavsnitt"/>
        <w:numPr>
          <w:ilvl w:val="0"/>
          <w:numId w:val="10"/>
        </w:numPr>
        <w:rPr>
          <w:color w:val="FF0000"/>
        </w:rPr>
      </w:pPr>
      <w:r w:rsidRPr="00A773E0">
        <w:rPr>
          <w:color w:val="FF0000"/>
        </w:rPr>
        <w:t xml:space="preserve">Applikasjoner som drar nytte av (er nærmest </w:t>
      </w:r>
      <w:proofErr w:type="spellStart"/>
      <w:r w:rsidRPr="00A773E0">
        <w:rPr>
          <w:color w:val="FF0000"/>
        </w:rPr>
        <w:t>avhenig</w:t>
      </w:r>
      <w:proofErr w:type="spellEnd"/>
      <w:r w:rsidRPr="00A773E0">
        <w:rPr>
          <w:color w:val="FF0000"/>
        </w:rPr>
        <w:t xml:space="preserve"> av) Real Time: </w:t>
      </w:r>
      <w:proofErr w:type="spellStart"/>
      <w:r w:rsidRPr="00A773E0">
        <w:rPr>
          <w:color w:val="FF0000"/>
        </w:rPr>
        <w:t>Aksjetikkere</w:t>
      </w:r>
      <w:proofErr w:type="spellEnd"/>
      <w:r w:rsidRPr="00A773E0">
        <w:rPr>
          <w:color w:val="FF0000"/>
        </w:rPr>
        <w:t xml:space="preserve">, auksjonshus, </w:t>
      </w:r>
      <w:proofErr w:type="spellStart"/>
      <w:r w:rsidRPr="00A773E0">
        <w:rPr>
          <w:color w:val="FF0000"/>
        </w:rPr>
        <w:t>Facebook</w:t>
      </w:r>
      <w:proofErr w:type="spellEnd"/>
      <w:r w:rsidRPr="00A773E0">
        <w:rPr>
          <w:color w:val="FF0000"/>
        </w:rPr>
        <w:t xml:space="preserve">, </w:t>
      </w:r>
      <w:proofErr w:type="spellStart"/>
      <w:r w:rsidRPr="00A773E0">
        <w:rPr>
          <w:color w:val="FF0000"/>
        </w:rPr>
        <w:t>Twitter</w:t>
      </w:r>
      <w:proofErr w:type="spellEnd"/>
      <w:r w:rsidRPr="00A773E0">
        <w:rPr>
          <w:color w:val="FF0000"/>
        </w:rPr>
        <w:t xml:space="preserve"> osv..</w:t>
      </w:r>
    </w:p>
    <w:p w:rsidR="00E922F5" w:rsidRPr="00A773E0" w:rsidRDefault="00E922F5" w:rsidP="00E922F5">
      <w:pPr>
        <w:pStyle w:val="Listeavsnitt"/>
        <w:numPr>
          <w:ilvl w:val="0"/>
          <w:numId w:val="10"/>
        </w:numPr>
        <w:rPr>
          <w:color w:val="FF0000"/>
        </w:rPr>
      </w:pPr>
      <w:r w:rsidRPr="00A773E0">
        <w:rPr>
          <w:color w:val="FF0000"/>
        </w:rPr>
        <w:t>Http ble ikke designet for realtime, men det finnes diverse måter å oppnå det (nesten)</w:t>
      </w:r>
    </w:p>
    <w:p w:rsidR="00015D0E" w:rsidRPr="00EC0022" w:rsidRDefault="00015D0E" w:rsidP="00015D0E">
      <w:pPr>
        <w:pStyle w:val="Overskrift2"/>
        <w:rPr>
          <w:lang w:val="en-US"/>
        </w:rPr>
      </w:pPr>
      <w:bookmarkStart w:id="5" w:name="_Toc346781688"/>
      <w:r w:rsidRPr="00EC0022">
        <w:rPr>
          <w:lang w:val="en-US"/>
        </w:rPr>
        <w:t>Polling</w:t>
      </w:r>
      <w:bookmarkEnd w:id="5"/>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Pr="00EC0022"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015D0E" w:rsidRPr="00EC0022" w:rsidRDefault="00015D0E" w:rsidP="00015D0E">
      <w:pPr>
        <w:pStyle w:val="Overskrift2"/>
        <w:rPr>
          <w:lang w:val="en-US"/>
        </w:rPr>
      </w:pPr>
      <w:bookmarkStart w:id="6" w:name="_Toc346781689"/>
      <w:r w:rsidRPr="00EC0022">
        <w:rPr>
          <w:lang w:val="en-US"/>
        </w:rPr>
        <w:t>Long-Polling</w:t>
      </w:r>
      <w:bookmarkEnd w:id="6"/>
      <w:r w:rsidR="00A43B4D" w:rsidRPr="00EC0022">
        <w:rPr>
          <w:lang w:val="en-US"/>
        </w:rPr>
        <w:t xml:space="preserve"> </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EC0022" w:rsidRDefault="00A43B4D" w:rsidP="00A43B4D">
      <w:pPr>
        <w:pStyle w:val="Listeavsnitt"/>
        <w:numPr>
          <w:ilvl w:val="0"/>
          <w:numId w:val="12"/>
        </w:numPr>
        <w:rPr>
          <w:color w:val="FF0000"/>
          <w:lang w:val="en-US"/>
        </w:rPr>
      </w:pPr>
      <w:proofErr w:type="spellStart"/>
      <w:r w:rsidRPr="00EC0022">
        <w:rPr>
          <w:color w:val="FF0000"/>
          <w:lang w:val="en-US"/>
        </w:rPr>
        <w:t>Bruker</w:t>
      </w:r>
      <w:proofErr w:type="spellEnd"/>
      <w:r w:rsidRPr="00EC0022">
        <w:rPr>
          <w:color w:val="FF0000"/>
          <w:lang w:val="en-US"/>
        </w:rPr>
        <w:t xml:space="preserve"> </w:t>
      </w:r>
      <w:proofErr w:type="spellStart"/>
      <w:r w:rsidRPr="00EC0022">
        <w:rPr>
          <w:color w:val="FF0000"/>
          <w:lang w:val="en-US"/>
        </w:rPr>
        <w:t>mer</w:t>
      </w:r>
      <w:proofErr w:type="spellEnd"/>
      <w:r w:rsidRPr="00EC0022">
        <w:rPr>
          <w:color w:val="FF0000"/>
          <w:lang w:val="en-US"/>
        </w:rPr>
        <w:t xml:space="preserve"> server </w:t>
      </w:r>
      <w:proofErr w:type="spellStart"/>
      <w:r w:rsidRPr="00EC0022">
        <w:rPr>
          <w:color w:val="FF0000"/>
          <w:lang w:val="en-US"/>
        </w:rPr>
        <w:t>ressurser</w:t>
      </w:r>
      <w:proofErr w:type="spellEnd"/>
    </w:p>
    <w:p w:rsidR="00A43B4D" w:rsidRPr="00D12881" w:rsidRDefault="00A43B4D" w:rsidP="00A43B4D">
      <w:pPr>
        <w:pStyle w:val="Listeavsnitt"/>
        <w:numPr>
          <w:ilvl w:val="0"/>
          <w:numId w:val="12"/>
        </w:numPr>
        <w:rPr>
          <w:color w:val="FF0000"/>
        </w:rPr>
      </w:pPr>
      <w:r w:rsidRPr="00D12881">
        <w:rPr>
          <w:color w:val="FF0000"/>
        </w:rPr>
        <w:t xml:space="preserve">Hvis data oppdateres hyppig er det ikke stor forskjell på </w:t>
      </w:r>
      <w:proofErr w:type="spellStart"/>
      <w:r w:rsidRPr="00D12881">
        <w:rPr>
          <w:color w:val="FF0000"/>
        </w:rPr>
        <w:t>long-polling</w:t>
      </w:r>
      <w:proofErr w:type="spellEnd"/>
      <w:r w:rsidRPr="00D12881">
        <w:rPr>
          <w:color w:val="FF0000"/>
        </w:rPr>
        <w:t xml:space="preserve"> og vanlig </w:t>
      </w:r>
      <w:proofErr w:type="spellStart"/>
      <w:r w:rsidRPr="00D12881">
        <w:rPr>
          <w:color w:val="FF0000"/>
        </w:rPr>
        <w:t>polling</w:t>
      </w:r>
      <w:proofErr w:type="spellEnd"/>
      <w:r w:rsidRPr="00D12881">
        <w:rPr>
          <w:color w:val="FF0000"/>
        </w:rPr>
        <w:t xml:space="preserve"> siden serveren aldri får tid til å holde på en </w:t>
      </w:r>
      <w:proofErr w:type="spellStart"/>
      <w:r w:rsidRPr="00D12881">
        <w:rPr>
          <w:color w:val="FF0000"/>
        </w:rPr>
        <w:t>request</w:t>
      </w:r>
      <w:proofErr w:type="spellEnd"/>
      <w:r w:rsidR="00D12881" w:rsidRPr="00D12881">
        <w:rPr>
          <w:color w:val="FF0000"/>
        </w:rPr>
        <w:t xml:space="preserve"> [</w:t>
      </w:r>
      <w:r w:rsidR="00D12881">
        <w:rPr>
          <w:color w:val="FF0000"/>
        </w:rPr>
        <w:t xml:space="preserve">Html web </w:t>
      </w:r>
      <w:proofErr w:type="spellStart"/>
      <w:r w:rsidR="00D12881">
        <w:rPr>
          <w:color w:val="FF0000"/>
        </w:rPr>
        <w:t>sockets</w:t>
      </w:r>
      <w:proofErr w:type="spellEnd"/>
      <w:r w:rsidR="00D12881">
        <w:rPr>
          <w:color w:val="FF0000"/>
        </w:rPr>
        <w:t>: quantum]</w:t>
      </w:r>
      <w:r w:rsidRPr="00D12881">
        <w:rPr>
          <w:color w:val="FF0000"/>
        </w:rPr>
        <w:t>.</w:t>
      </w:r>
    </w:p>
    <w:p w:rsidR="0048561E" w:rsidRPr="00EC0022" w:rsidRDefault="0048561E" w:rsidP="0048561E">
      <w:pPr>
        <w:pStyle w:val="Overskrift2"/>
        <w:rPr>
          <w:lang w:val="en-US"/>
        </w:rPr>
      </w:pPr>
      <w:bookmarkStart w:id="7" w:name="_Toc346781690"/>
      <w:bookmarkStart w:id="8" w:name="_Ref346878095"/>
      <w:r w:rsidRPr="00EC0022">
        <w:rPr>
          <w:lang w:val="en-US"/>
        </w:rPr>
        <w:t>HTTP Streaming (Forever Frame)</w:t>
      </w:r>
      <w:bookmarkEnd w:id="7"/>
      <w:bookmarkEnd w:id="8"/>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lastRenderedPageBreak/>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A773E0" w:rsidRDefault="007A7391" w:rsidP="00430823">
      <w:pPr>
        <w:pStyle w:val="Listeavsnitt"/>
        <w:numPr>
          <w:ilvl w:val="0"/>
          <w:numId w:val="13"/>
        </w:numPr>
        <w:rPr>
          <w:color w:val="FF0000"/>
        </w:rPr>
      </w:pPr>
      <w:r w:rsidRPr="00A773E0">
        <w:rPr>
          <w:color w:val="FF0000"/>
        </w:rPr>
        <w:t xml:space="preserve">Man må håndtere </w:t>
      </w:r>
      <w:proofErr w:type="spellStart"/>
      <w:r w:rsidRPr="00A773E0">
        <w:rPr>
          <w:color w:val="FF0000"/>
        </w:rPr>
        <w:t>flushing</w:t>
      </w:r>
      <w:proofErr w:type="spellEnd"/>
      <w:r w:rsidRPr="00A773E0">
        <w:rPr>
          <w:color w:val="FF0000"/>
        </w:rPr>
        <w:t xml:space="preserve"> sånn at innholdet ikke blir veldig stort.</w:t>
      </w:r>
    </w:p>
    <w:p w:rsidR="007A7391" w:rsidRPr="00A773E0" w:rsidRDefault="007A7391" w:rsidP="00EC0022">
      <w:pPr>
        <w:pStyle w:val="Listeavsnitt"/>
      </w:pPr>
    </w:p>
    <w:p w:rsidR="00015D0E" w:rsidRPr="00EC0022" w:rsidRDefault="00015D0E" w:rsidP="00015D0E">
      <w:pPr>
        <w:pStyle w:val="Overskrift2"/>
        <w:rPr>
          <w:lang w:val="en-US"/>
        </w:rPr>
      </w:pPr>
      <w:bookmarkStart w:id="9" w:name="_Toc346781691"/>
      <w:r w:rsidRPr="00EC0022">
        <w:rPr>
          <w:lang w:val="en-US"/>
        </w:rPr>
        <w:t>Server-Sent Events</w:t>
      </w:r>
      <w:bookmarkEnd w:id="9"/>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10" w:name="_Toc346781692"/>
      <w:proofErr w:type="spellStart"/>
      <w:r w:rsidRPr="00EC0022">
        <w:rPr>
          <w:lang w:val="en-US"/>
        </w:rPr>
        <w:t>WebSockets</w:t>
      </w:r>
      <w:bookmarkEnd w:id="10"/>
      <w:proofErr w:type="spellEnd"/>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1" w:name="_Toc346781693"/>
      <w:r w:rsidRPr="00EC0022">
        <w:rPr>
          <w:lang w:val="en-US"/>
        </w:rPr>
        <w:t>The protocol</w:t>
      </w:r>
      <w:bookmarkEnd w:id="11"/>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lastRenderedPageBreak/>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2" w:name="_Toc346781694"/>
      <w:r w:rsidRPr="00EC0022">
        <w:rPr>
          <w:lang w:val="en-US"/>
        </w:rPr>
        <w:t>The API</w:t>
      </w:r>
      <w:bookmarkEnd w:id="12"/>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3" w:name="_Toc346781695"/>
      <w:r w:rsidRPr="00EC0022">
        <w:rPr>
          <w:lang w:val="en-US"/>
        </w:rPr>
        <w:t>Discussion</w:t>
      </w:r>
      <w:bookmarkEnd w:id="13"/>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4" w:name="_Toc346781696"/>
      <w:r w:rsidRPr="00EC0022">
        <w:rPr>
          <w:lang w:val="en-US"/>
        </w:rPr>
        <w:t>HTTP was never designed for real time web</w:t>
      </w:r>
      <w:bookmarkEnd w:id="14"/>
    </w:p>
    <w:p w:rsidR="00015D0E" w:rsidRPr="00EC0022" w:rsidRDefault="00015D0E" w:rsidP="00015D0E">
      <w:pPr>
        <w:pStyle w:val="Overskrift1"/>
        <w:rPr>
          <w:lang w:val="en-US"/>
        </w:rPr>
      </w:pPr>
      <w:bookmarkStart w:id="15" w:name="_Toc346781697"/>
      <w:r w:rsidRPr="00EC0022">
        <w:rPr>
          <w:lang w:val="en-US"/>
        </w:rPr>
        <w:t>Conclusion</w:t>
      </w:r>
      <w:bookmarkEnd w:id="15"/>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7DF1" w:rsidRDefault="009C7DF1" w:rsidP="00F11C95">
      <w:pPr>
        <w:spacing w:after="0" w:line="240" w:lineRule="auto"/>
      </w:pPr>
      <w:r>
        <w:separator/>
      </w:r>
    </w:p>
  </w:endnote>
  <w:endnote w:type="continuationSeparator" w:id="0">
    <w:p w:rsidR="009C7DF1" w:rsidRDefault="009C7DF1"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8F5ED8" w:rsidRDefault="008F5ED8">
        <w:pPr>
          <w:pStyle w:val="Bunntekst"/>
          <w:jc w:val="center"/>
        </w:pPr>
        <w:fldSimple w:instr=" PAGE   \* MERGEFORMAT ">
          <w:r w:rsidR="00B2095B">
            <w:rPr>
              <w:noProof/>
            </w:rPr>
            <w:t>2</w:t>
          </w:r>
        </w:fldSimple>
      </w:p>
    </w:sdtContent>
  </w:sdt>
  <w:p w:rsidR="008F5ED8" w:rsidRDefault="008F5ED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7DF1" w:rsidRDefault="009C7DF1" w:rsidP="00F11C95">
      <w:pPr>
        <w:spacing w:after="0" w:line="240" w:lineRule="auto"/>
      </w:pPr>
      <w:r>
        <w:separator/>
      </w:r>
    </w:p>
  </w:footnote>
  <w:footnote w:type="continuationSeparator" w:id="0">
    <w:p w:rsidR="009C7DF1" w:rsidRDefault="009C7DF1" w:rsidP="00F11C95">
      <w:pPr>
        <w:spacing w:after="0" w:line="240" w:lineRule="auto"/>
      </w:pPr>
      <w:r>
        <w:continuationSeparator/>
      </w:r>
    </w:p>
  </w:footnote>
  <w:footnote w:id="1">
    <w:p w:rsidR="008F5ED8" w:rsidRPr="00AC5AC7" w:rsidRDefault="008F5ED8">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1A7A"/>
    <w:rsid w:val="000B27CE"/>
    <w:rsid w:val="000B6EB1"/>
    <w:rsid w:val="000C1A6D"/>
    <w:rsid w:val="000E3E7A"/>
    <w:rsid w:val="000E5065"/>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31441A"/>
    <w:rsid w:val="00317E04"/>
    <w:rsid w:val="00322D76"/>
    <w:rsid w:val="00336347"/>
    <w:rsid w:val="003444C5"/>
    <w:rsid w:val="00353F50"/>
    <w:rsid w:val="00357BFA"/>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4040EA"/>
    <w:rsid w:val="0042160D"/>
    <w:rsid w:val="00430823"/>
    <w:rsid w:val="004354FF"/>
    <w:rsid w:val="00436078"/>
    <w:rsid w:val="00436095"/>
    <w:rsid w:val="00440ED7"/>
    <w:rsid w:val="00444BE3"/>
    <w:rsid w:val="00452989"/>
    <w:rsid w:val="00455B7C"/>
    <w:rsid w:val="004638F8"/>
    <w:rsid w:val="00473F0A"/>
    <w:rsid w:val="00475BED"/>
    <w:rsid w:val="0048561E"/>
    <w:rsid w:val="004876CE"/>
    <w:rsid w:val="0049133D"/>
    <w:rsid w:val="00492616"/>
    <w:rsid w:val="004B079F"/>
    <w:rsid w:val="004B1BA2"/>
    <w:rsid w:val="004B6346"/>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3B46"/>
    <w:rsid w:val="008B71C9"/>
    <w:rsid w:val="008B7CF2"/>
    <w:rsid w:val="008E18CA"/>
    <w:rsid w:val="008F16F3"/>
    <w:rsid w:val="008F5ED8"/>
    <w:rsid w:val="00903DF7"/>
    <w:rsid w:val="00915866"/>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75F3"/>
    <w:rsid w:val="009A6999"/>
    <w:rsid w:val="009C3E8C"/>
    <w:rsid w:val="009C7DF1"/>
    <w:rsid w:val="009D2C6A"/>
    <w:rsid w:val="009D468D"/>
    <w:rsid w:val="009E06C8"/>
    <w:rsid w:val="009E19E2"/>
    <w:rsid w:val="009E218C"/>
    <w:rsid w:val="009E2462"/>
    <w:rsid w:val="009F0EF3"/>
    <w:rsid w:val="00A11279"/>
    <w:rsid w:val="00A231C3"/>
    <w:rsid w:val="00A37C17"/>
    <w:rsid w:val="00A43B4D"/>
    <w:rsid w:val="00A47BB2"/>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F10"/>
    <w:rsid w:val="00D76027"/>
    <w:rsid w:val="00D81BDF"/>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53B44"/>
    <w:rsid w:val="00F571B8"/>
    <w:rsid w:val="00F61D40"/>
    <w:rsid w:val="00F633DE"/>
    <w:rsid w:val="00F73AF9"/>
    <w:rsid w:val="00F74006"/>
    <w:rsid w:val="00F80329"/>
    <w:rsid w:val="00F818CE"/>
    <w:rsid w:val="00F91532"/>
    <w:rsid w:val="00F92FA0"/>
    <w:rsid w:val="00F965D3"/>
    <w:rsid w:val="00FA03AA"/>
    <w:rsid w:val="00FA3EA6"/>
    <w:rsid w:val="00FA7893"/>
    <w:rsid w:val="00FD1451"/>
    <w:rsid w:val="00FD45F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C49943-87BE-41C1-9322-77F32331B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201</TotalTime>
  <Pages>8</Pages>
  <Words>1938</Words>
  <Characters>10273</Characters>
  <Application>Microsoft Office Word</Application>
  <DocSecurity>0</DocSecurity>
  <Lines>85</Lines>
  <Paragraphs>24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cp:revision>
  <dcterms:created xsi:type="dcterms:W3CDTF">2013-01-25T07:34:00Z</dcterms:created>
  <dcterms:modified xsi:type="dcterms:W3CDTF">2013-01-25T10:53:00Z</dcterms:modified>
</cp:coreProperties>
</file>