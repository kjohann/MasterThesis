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F71D03" w:rsidP="00D86E66">
          <w:pPr>
            <w:pStyle w:val="Overskrift1"/>
            <w:numPr>
              <w:ilvl w:val="0"/>
              <w:numId w:val="0"/>
            </w:numPr>
            <w:ind w:left="357"/>
          </w:pPr>
          <w:r w:rsidRPr="00F71D03">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5D3D12" w:rsidRPr="00826504" w:rsidRDefault="005D3D12" w:rsidP="00DA398D">
                      <w:pPr>
                        <w:rPr>
                          <w:b/>
                          <w:sz w:val="36"/>
                          <w:szCs w:val="36"/>
                        </w:rPr>
                      </w:pPr>
                      <w:r w:rsidRPr="00826504">
                        <w:rPr>
                          <w:b/>
                          <w:sz w:val="36"/>
                          <w:szCs w:val="36"/>
                        </w:rPr>
                        <w:t>Is WebSockets the future of the World Wide Web?</w:t>
                      </w:r>
                    </w:p>
                  </w:txbxContent>
                </v:textbox>
              </v:shape>
            </w:pict>
          </w:r>
          <w:r w:rsidRPr="00F71D03">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5D3D12" w:rsidRPr="00D86E66" w:rsidRDefault="005D3D12" w:rsidP="00D86E66">
                      <w:pPr>
                        <w:pStyle w:val="Overskrift1"/>
                        <w:numPr>
                          <w:ilvl w:val="0"/>
                          <w:numId w:val="0"/>
                        </w:numPr>
                        <w:spacing w:before="0"/>
                        <w:rPr>
                          <w:sz w:val="72"/>
                          <w:szCs w:val="72"/>
                        </w:rPr>
                      </w:pPr>
                      <w:bookmarkStart w:id="0" w:name="_Toc347477081"/>
                      <w:r w:rsidRPr="00D86E66">
                        <w:rPr>
                          <w:sz w:val="72"/>
                          <w:szCs w:val="72"/>
                        </w:rPr>
                        <w:t>The Real-Time Web</w:t>
                      </w:r>
                      <w:bookmarkEnd w:id="0"/>
                    </w:p>
                  </w:txbxContent>
                </v:textbox>
              </v:shape>
            </w:pict>
          </w:r>
          <w:r w:rsidRPr="00F71D03">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21324619" r:id="rId9"/>
            </w:pict>
          </w:r>
        </w:p>
        <w:p w:rsidR="00F11C95" w:rsidRPr="00EC0022" w:rsidRDefault="00F71D03"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F71D03">
            <w:rPr>
              <w:noProof/>
              <w:lang w:eastAsia="nb-NO"/>
            </w:rPr>
            <w:pict>
              <v:shape id="_x0000_s1029" type="#_x0000_t202" style="position:absolute;margin-left:-19.1pt;margin-top:258.6pt;width:253.5pt;height:38.25pt;z-index:251663360" filled="f" stroked="f">
                <v:textbox style="mso-next-textbox:#_x0000_s1029">
                  <w:txbxContent>
                    <w:p w:rsidR="005D3D12" w:rsidRPr="00D86E66" w:rsidRDefault="005D3D12"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p w:rsidR="00F965D3" w:rsidRPr="00826504" w:rsidRDefault="00015D0E" w:rsidP="00D86E66">
      <w:pPr>
        <w:pStyle w:val="Overskrift1"/>
        <w:numPr>
          <w:ilvl w:val="0"/>
          <w:numId w:val="0"/>
        </w:numPr>
        <w:ind w:left="357" w:hanging="357"/>
        <w:rPr>
          <w:lang w:val="nb-NO"/>
        </w:rPr>
      </w:pPr>
      <w:bookmarkStart w:id="1" w:name="_Toc347477082"/>
      <w:proofErr w:type="spellStart"/>
      <w:r w:rsidRPr="00826504">
        <w:rPr>
          <w:lang w:val="nb-NO"/>
        </w:rPr>
        <w:lastRenderedPageBreak/>
        <w:t>Abstract</w:t>
      </w:r>
      <w:bookmarkEnd w:id="1"/>
      <w:proofErr w:type="spellEnd"/>
      <w:r w:rsidRPr="00826504">
        <w:rPr>
          <w:lang w:val="nb-NO"/>
        </w:rPr>
        <w:t xml:space="preserve"> </w:t>
      </w:r>
    </w:p>
    <w:p w:rsidR="00F965D3" w:rsidRPr="00D86E66" w:rsidRDefault="008F5ED8" w:rsidP="00DA398D">
      <w:pPr>
        <w:rPr>
          <w:rFonts w:eastAsiaTheme="majorEastAsia" w:cstheme="majorBidi"/>
          <w:sz w:val="36"/>
          <w:szCs w:val="28"/>
          <w:lang w:val="nb-NO"/>
        </w:rPr>
      </w:pPr>
      <w:r w:rsidRPr="00D86E66">
        <w:rPr>
          <w:lang w:val="nb-NO"/>
        </w:rPr>
        <w:t>Om kilder: skal man referere til avsnitt?</w:t>
      </w:r>
      <w:r w:rsidR="00F965D3" w:rsidRPr="00D86E66">
        <w:rPr>
          <w:lang w:val="nb-NO"/>
        </w:rPr>
        <w:br w:type="page"/>
      </w:r>
    </w:p>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DA398D">
          <w:pPr>
            <w:pStyle w:val="Overskriftforinnholdsfortegnelse"/>
          </w:pPr>
          <w:r w:rsidRPr="00EC0022">
            <w:t>Contents</w:t>
          </w:r>
        </w:p>
        <w:p w:rsidR="00AE2BEC" w:rsidRDefault="00F71D03">
          <w:pPr>
            <w:pStyle w:val="INNH1"/>
            <w:tabs>
              <w:tab w:val="right" w:leader="dot" w:pos="9062"/>
            </w:tabs>
            <w:rPr>
              <w:rFonts w:asciiTheme="minorHAnsi" w:eastAsiaTheme="minorEastAsia" w:hAnsiTheme="minorHAnsi"/>
              <w:noProof/>
              <w:lang w:val="nb-NO"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r:id="rId11" w:anchor="_Toc347477081" w:history="1">
            <w:r w:rsidR="00AE2BEC" w:rsidRPr="002D2FD4">
              <w:rPr>
                <w:rStyle w:val="Hyperkobling"/>
                <w:noProof/>
              </w:rPr>
              <w:t>The Real-Time Web</w:t>
            </w:r>
            <w:r w:rsidR="00AE2BEC">
              <w:rPr>
                <w:noProof/>
                <w:webHidden/>
              </w:rPr>
              <w:tab/>
            </w:r>
            <w:r>
              <w:rPr>
                <w:noProof/>
                <w:webHidden/>
              </w:rPr>
              <w:fldChar w:fldCharType="begin"/>
            </w:r>
            <w:r w:rsidR="00AE2BEC">
              <w:rPr>
                <w:noProof/>
                <w:webHidden/>
              </w:rPr>
              <w:instrText xml:space="preserve"> PAGEREF _Toc347477081 \h </w:instrText>
            </w:r>
            <w:r>
              <w:rPr>
                <w:noProof/>
                <w:webHidden/>
              </w:rPr>
            </w:r>
            <w:r>
              <w:rPr>
                <w:noProof/>
                <w:webHidden/>
              </w:rPr>
              <w:fldChar w:fldCharType="separate"/>
            </w:r>
            <w:r w:rsidR="00AE2BEC">
              <w:rPr>
                <w:noProof/>
                <w:webHidden/>
              </w:rPr>
              <w:t>1</w:t>
            </w:r>
            <w:r>
              <w:rPr>
                <w:noProof/>
                <w:webHidden/>
              </w:rPr>
              <w:fldChar w:fldCharType="end"/>
            </w:r>
          </w:hyperlink>
        </w:p>
        <w:p w:rsidR="00AE2BEC" w:rsidRDefault="00F71D03">
          <w:pPr>
            <w:pStyle w:val="INNH1"/>
            <w:tabs>
              <w:tab w:val="right" w:leader="dot" w:pos="9062"/>
            </w:tabs>
            <w:rPr>
              <w:rFonts w:asciiTheme="minorHAnsi" w:eastAsiaTheme="minorEastAsia" w:hAnsiTheme="minorHAnsi"/>
              <w:noProof/>
              <w:lang w:val="nb-NO" w:eastAsia="nb-NO"/>
            </w:rPr>
          </w:pPr>
          <w:hyperlink w:anchor="_Toc347477082" w:history="1">
            <w:r w:rsidR="00AE2BEC" w:rsidRPr="002D2FD4">
              <w:rPr>
                <w:rStyle w:val="Hyperkobling"/>
                <w:noProof/>
                <w:lang w:val="nb-NO"/>
              </w:rPr>
              <w:t>Abstract</w:t>
            </w:r>
            <w:r w:rsidR="00AE2BEC">
              <w:rPr>
                <w:noProof/>
                <w:webHidden/>
              </w:rPr>
              <w:tab/>
            </w:r>
            <w:r>
              <w:rPr>
                <w:noProof/>
                <w:webHidden/>
              </w:rPr>
              <w:fldChar w:fldCharType="begin"/>
            </w:r>
            <w:r w:rsidR="00AE2BEC">
              <w:rPr>
                <w:noProof/>
                <w:webHidden/>
              </w:rPr>
              <w:instrText xml:space="preserve"> PAGEREF _Toc347477082 \h </w:instrText>
            </w:r>
            <w:r>
              <w:rPr>
                <w:noProof/>
                <w:webHidden/>
              </w:rPr>
            </w:r>
            <w:r>
              <w:rPr>
                <w:noProof/>
                <w:webHidden/>
              </w:rPr>
              <w:fldChar w:fldCharType="separate"/>
            </w:r>
            <w:r w:rsidR="00AE2BEC">
              <w:rPr>
                <w:noProof/>
                <w:webHidden/>
              </w:rPr>
              <w:t>i</w:t>
            </w:r>
            <w:r>
              <w:rPr>
                <w:noProof/>
                <w:webHidden/>
              </w:rPr>
              <w:fldChar w:fldCharType="end"/>
            </w:r>
          </w:hyperlink>
        </w:p>
        <w:p w:rsidR="00AE2BEC" w:rsidRDefault="00F71D03">
          <w:pPr>
            <w:pStyle w:val="INNH1"/>
            <w:tabs>
              <w:tab w:val="left" w:pos="440"/>
              <w:tab w:val="right" w:leader="dot" w:pos="9062"/>
            </w:tabs>
            <w:rPr>
              <w:rFonts w:asciiTheme="minorHAnsi" w:eastAsiaTheme="minorEastAsia" w:hAnsiTheme="minorHAnsi"/>
              <w:noProof/>
              <w:lang w:val="nb-NO" w:eastAsia="nb-NO"/>
            </w:rPr>
          </w:pPr>
          <w:hyperlink w:anchor="_Toc347477083" w:history="1">
            <w:r w:rsidR="00AE2BEC" w:rsidRPr="002D2FD4">
              <w:rPr>
                <w:rStyle w:val="Hyperkobling"/>
                <w:rFonts w:asciiTheme="majorHAnsi" w:hAnsiTheme="majorHAnsi"/>
                <w:noProof/>
              </w:rPr>
              <w:t>1</w:t>
            </w:r>
            <w:r w:rsidR="00AE2BEC">
              <w:rPr>
                <w:rFonts w:asciiTheme="minorHAnsi" w:eastAsiaTheme="minorEastAsia" w:hAnsiTheme="minorHAnsi"/>
                <w:noProof/>
                <w:lang w:val="nb-NO" w:eastAsia="nb-NO"/>
              </w:rPr>
              <w:tab/>
            </w:r>
            <w:r w:rsidR="00AE2BEC" w:rsidRPr="002D2FD4">
              <w:rPr>
                <w:rStyle w:val="Hyperkobling"/>
                <w:noProof/>
              </w:rPr>
              <w:t>Introduction</w:t>
            </w:r>
            <w:r w:rsidR="00AE2BEC">
              <w:rPr>
                <w:noProof/>
                <w:webHidden/>
              </w:rPr>
              <w:tab/>
            </w:r>
            <w:r>
              <w:rPr>
                <w:noProof/>
                <w:webHidden/>
              </w:rPr>
              <w:fldChar w:fldCharType="begin"/>
            </w:r>
            <w:r w:rsidR="00AE2BEC">
              <w:rPr>
                <w:noProof/>
                <w:webHidden/>
              </w:rPr>
              <w:instrText xml:space="preserve"> PAGEREF _Toc347477083 \h </w:instrText>
            </w:r>
            <w:r>
              <w:rPr>
                <w:noProof/>
                <w:webHidden/>
              </w:rPr>
            </w:r>
            <w:r>
              <w:rPr>
                <w:noProof/>
                <w:webHidden/>
              </w:rPr>
              <w:fldChar w:fldCharType="separate"/>
            </w:r>
            <w:r w:rsidR="00AE2BEC">
              <w:rPr>
                <w:noProof/>
                <w:webHidden/>
              </w:rPr>
              <w:t>1</w:t>
            </w:r>
            <w:r>
              <w:rPr>
                <w:noProof/>
                <w:webHidden/>
              </w:rPr>
              <w:fldChar w:fldCharType="end"/>
            </w:r>
          </w:hyperlink>
        </w:p>
        <w:p w:rsidR="00AE2BEC" w:rsidRDefault="00F71D03">
          <w:pPr>
            <w:pStyle w:val="INNH1"/>
            <w:tabs>
              <w:tab w:val="left" w:pos="440"/>
              <w:tab w:val="right" w:leader="dot" w:pos="9062"/>
            </w:tabs>
            <w:rPr>
              <w:rFonts w:asciiTheme="minorHAnsi" w:eastAsiaTheme="minorEastAsia" w:hAnsiTheme="minorHAnsi"/>
              <w:noProof/>
              <w:lang w:val="nb-NO" w:eastAsia="nb-NO"/>
            </w:rPr>
          </w:pPr>
          <w:hyperlink w:anchor="_Toc347477084" w:history="1">
            <w:r w:rsidR="00AE2BEC" w:rsidRPr="002D2FD4">
              <w:rPr>
                <w:rStyle w:val="Hyperkobling"/>
                <w:rFonts w:asciiTheme="majorHAnsi" w:hAnsiTheme="majorHAnsi"/>
                <w:noProof/>
              </w:rPr>
              <w:t>2</w:t>
            </w:r>
            <w:r w:rsidR="00AE2BEC">
              <w:rPr>
                <w:rFonts w:asciiTheme="minorHAnsi" w:eastAsiaTheme="minorEastAsia" w:hAnsiTheme="minorHAnsi"/>
                <w:noProof/>
                <w:lang w:val="nb-NO" w:eastAsia="nb-NO"/>
              </w:rPr>
              <w:tab/>
            </w:r>
            <w:r w:rsidR="00AE2BEC" w:rsidRPr="002D2FD4">
              <w:rPr>
                <w:rStyle w:val="Hyperkobling"/>
                <w:noProof/>
              </w:rPr>
              <w:t>Background: HTTP</w:t>
            </w:r>
            <w:r w:rsidR="00AE2BEC">
              <w:rPr>
                <w:noProof/>
                <w:webHidden/>
              </w:rPr>
              <w:tab/>
            </w:r>
            <w:r>
              <w:rPr>
                <w:noProof/>
                <w:webHidden/>
              </w:rPr>
              <w:fldChar w:fldCharType="begin"/>
            </w:r>
            <w:r w:rsidR="00AE2BEC">
              <w:rPr>
                <w:noProof/>
                <w:webHidden/>
              </w:rPr>
              <w:instrText xml:space="preserve"> PAGEREF _Toc347477084 \h </w:instrText>
            </w:r>
            <w:r>
              <w:rPr>
                <w:noProof/>
                <w:webHidden/>
              </w:rPr>
            </w:r>
            <w:r>
              <w:rPr>
                <w:noProof/>
                <w:webHidden/>
              </w:rPr>
              <w:fldChar w:fldCharType="separate"/>
            </w:r>
            <w:r w:rsidR="00AE2BEC">
              <w:rPr>
                <w:noProof/>
                <w:webHidden/>
              </w:rPr>
              <w:t>1</w:t>
            </w:r>
            <w:r>
              <w:rPr>
                <w:noProof/>
                <w:webHidden/>
              </w:rPr>
              <w:fldChar w:fldCharType="end"/>
            </w:r>
          </w:hyperlink>
        </w:p>
        <w:p w:rsidR="00AE2BEC" w:rsidRDefault="00F71D03">
          <w:pPr>
            <w:pStyle w:val="INNH2"/>
            <w:tabs>
              <w:tab w:val="left" w:pos="880"/>
              <w:tab w:val="right" w:leader="dot" w:pos="9062"/>
            </w:tabs>
            <w:rPr>
              <w:rFonts w:asciiTheme="minorHAnsi" w:eastAsiaTheme="minorEastAsia" w:hAnsiTheme="minorHAnsi"/>
              <w:noProof/>
              <w:lang w:val="nb-NO" w:eastAsia="nb-NO"/>
            </w:rPr>
          </w:pPr>
          <w:hyperlink w:anchor="_Toc347477085" w:history="1">
            <w:r w:rsidR="00AE2BEC" w:rsidRPr="002D2FD4">
              <w:rPr>
                <w:rStyle w:val="Hyperkobling"/>
                <w:rFonts w:asciiTheme="majorHAnsi" w:hAnsiTheme="majorHAnsi"/>
                <w:noProof/>
              </w:rPr>
              <w:t>2.1</w:t>
            </w:r>
            <w:r w:rsidR="00AE2BEC">
              <w:rPr>
                <w:rFonts w:asciiTheme="minorHAnsi" w:eastAsiaTheme="minorEastAsia" w:hAnsiTheme="minorHAnsi"/>
                <w:noProof/>
                <w:lang w:val="nb-NO" w:eastAsia="nb-NO"/>
              </w:rPr>
              <w:tab/>
            </w:r>
            <w:r w:rsidR="00AE2BEC" w:rsidRPr="002D2FD4">
              <w:rPr>
                <w:rStyle w:val="Hyperkobling"/>
                <w:noProof/>
              </w:rPr>
              <w:t>HTTP/1.0</w:t>
            </w:r>
            <w:r w:rsidR="00AE2BEC">
              <w:rPr>
                <w:noProof/>
                <w:webHidden/>
              </w:rPr>
              <w:tab/>
            </w:r>
            <w:r>
              <w:rPr>
                <w:noProof/>
                <w:webHidden/>
              </w:rPr>
              <w:fldChar w:fldCharType="begin"/>
            </w:r>
            <w:r w:rsidR="00AE2BEC">
              <w:rPr>
                <w:noProof/>
                <w:webHidden/>
              </w:rPr>
              <w:instrText xml:space="preserve"> PAGEREF _Toc347477085 \h </w:instrText>
            </w:r>
            <w:r>
              <w:rPr>
                <w:noProof/>
                <w:webHidden/>
              </w:rPr>
            </w:r>
            <w:r>
              <w:rPr>
                <w:noProof/>
                <w:webHidden/>
              </w:rPr>
              <w:fldChar w:fldCharType="separate"/>
            </w:r>
            <w:r w:rsidR="00AE2BEC">
              <w:rPr>
                <w:noProof/>
                <w:webHidden/>
              </w:rPr>
              <w:t>1</w:t>
            </w:r>
            <w:r>
              <w:rPr>
                <w:noProof/>
                <w:webHidden/>
              </w:rPr>
              <w:fldChar w:fldCharType="end"/>
            </w:r>
          </w:hyperlink>
        </w:p>
        <w:p w:rsidR="00AE2BEC" w:rsidRDefault="00F71D03">
          <w:pPr>
            <w:pStyle w:val="INNH2"/>
            <w:tabs>
              <w:tab w:val="left" w:pos="880"/>
              <w:tab w:val="right" w:leader="dot" w:pos="9062"/>
            </w:tabs>
            <w:rPr>
              <w:rFonts w:asciiTheme="minorHAnsi" w:eastAsiaTheme="minorEastAsia" w:hAnsiTheme="minorHAnsi"/>
              <w:noProof/>
              <w:lang w:val="nb-NO" w:eastAsia="nb-NO"/>
            </w:rPr>
          </w:pPr>
          <w:hyperlink w:anchor="_Toc347477086" w:history="1">
            <w:r w:rsidR="00AE2BEC" w:rsidRPr="002D2FD4">
              <w:rPr>
                <w:rStyle w:val="Hyperkobling"/>
                <w:rFonts w:asciiTheme="majorHAnsi" w:hAnsiTheme="majorHAnsi"/>
                <w:noProof/>
              </w:rPr>
              <w:t>2.2</w:t>
            </w:r>
            <w:r w:rsidR="00AE2BEC">
              <w:rPr>
                <w:rFonts w:asciiTheme="minorHAnsi" w:eastAsiaTheme="minorEastAsia" w:hAnsiTheme="minorHAnsi"/>
                <w:noProof/>
                <w:lang w:val="nb-NO" w:eastAsia="nb-NO"/>
              </w:rPr>
              <w:tab/>
            </w:r>
            <w:r w:rsidR="00AE2BEC" w:rsidRPr="002D2FD4">
              <w:rPr>
                <w:rStyle w:val="Hyperkobling"/>
                <w:noProof/>
              </w:rPr>
              <w:t>HTTP/1.1</w:t>
            </w:r>
            <w:r w:rsidR="00AE2BEC">
              <w:rPr>
                <w:noProof/>
                <w:webHidden/>
              </w:rPr>
              <w:tab/>
            </w:r>
            <w:r>
              <w:rPr>
                <w:noProof/>
                <w:webHidden/>
              </w:rPr>
              <w:fldChar w:fldCharType="begin"/>
            </w:r>
            <w:r w:rsidR="00AE2BEC">
              <w:rPr>
                <w:noProof/>
                <w:webHidden/>
              </w:rPr>
              <w:instrText xml:space="preserve"> PAGEREF _Toc347477086 \h </w:instrText>
            </w:r>
            <w:r>
              <w:rPr>
                <w:noProof/>
                <w:webHidden/>
              </w:rPr>
            </w:r>
            <w:r>
              <w:rPr>
                <w:noProof/>
                <w:webHidden/>
              </w:rPr>
              <w:fldChar w:fldCharType="separate"/>
            </w:r>
            <w:r w:rsidR="00AE2BEC">
              <w:rPr>
                <w:noProof/>
                <w:webHidden/>
              </w:rPr>
              <w:t>2</w:t>
            </w:r>
            <w:r>
              <w:rPr>
                <w:noProof/>
                <w:webHidden/>
              </w:rPr>
              <w:fldChar w:fldCharType="end"/>
            </w:r>
          </w:hyperlink>
        </w:p>
        <w:p w:rsidR="00AE2BEC" w:rsidRDefault="00F71D03">
          <w:pPr>
            <w:pStyle w:val="INNH1"/>
            <w:tabs>
              <w:tab w:val="left" w:pos="440"/>
              <w:tab w:val="right" w:leader="dot" w:pos="9062"/>
            </w:tabs>
            <w:rPr>
              <w:rFonts w:asciiTheme="minorHAnsi" w:eastAsiaTheme="minorEastAsia" w:hAnsiTheme="minorHAnsi"/>
              <w:noProof/>
              <w:lang w:val="nb-NO" w:eastAsia="nb-NO"/>
            </w:rPr>
          </w:pPr>
          <w:hyperlink w:anchor="_Toc347477087" w:history="1">
            <w:r w:rsidR="00AE2BEC" w:rsidRPr="002D2FD4">
              <w:rPr>
                <w:rStyle w:val="Hyperkobling"/>
                <w:rFonts w:asciiTheme="majorHAnsi" w:hAnsiTheme="majorHAnsi"/>
                <w:noProof/>
              </w:rPr>
              <w:t>3</w:t>
            </w:r>
            <w:r w:rsidR="00AE2BEC">
              <w:rPr>
                <w:rFonts w:asciiTheme="minorHAnsi" w:eastAsiaTheme="minorEastAsia" w:hAnsiTheme="minorHAnsi"/>
                <w:noProof/>
                <w:lang w:val="nb-NO" w:eastAsia="nb-NO"/>
              </w:rPr>
              <w:tab/>
            </w:r>
            <w:r w:rsidR="00AE2BEC" w:rsidRPr="002D2FD4">
              <w:rPr>
                <w:rStyle w:val="Hyperkobling"/>
                <w:noProof/>
              </w:rPr>
              <w:t>The Real-Time Web with HTTP</w:t>
            </w:r>
            <w:r w:rsidR="00AE2BEC">
              <w:rPr>
                <w:noProof/>
                <w:webHidden/>
              </w:rPr>
              <w:tab/>
            </w:r>
            <w:r>
              <w:rPr>
                <w:noProof/>
                <w:webHidden/>
              </w:rPr>
              <w:fldChar w:fldCharType="begin"/>
            </w:r>
            <w:r w:rsidR="00AE2BEC">
              <w:rPr>
                <w:noProof/>
                <w:webHidden/>
              </w:rPr>
              <w:instrText xml:space="preserve"> PAGEREF _Toc347477087 \h </w:instrText>
            </w:r>
            <w:r>
              <w:rPr>
                <w:noProof/>
                <w:webHidden/>
              </w:rPr>
            </w:r>
            <w:r>
              <w:rPr>
                <w:noProof/>
                <w:webHidden/>
              </w:rPr>
              <w:fldChar w:fldCharType="separate"/>
            </w:r>
            <w:r w:rsidR="00AE2BEC">
              <w:rPr>
                <w:noProof/>
                <w:webHidden/>
              </w:rPr>
              <w:t>2</w:t>
            </w:r>
            <w:r>
              <w:rPr>
                <w:noProof/>
                <w:webHidden/>
              </w:rPr>
              <w:fldChar w:fldCharType="end"/>
            </w:r>
          </w:hyperlink>
        </w:p>
        <w:p w:rsidR="00AE2BEC" w:rsidRDefault="00F71D03">
          <w:pPr>
            <w:pStyle w:val="INNH2"/>
            <w:tabs>
              <w:tab w:val="left" w:pos="880"/>
              <w:tab w:val="right" w:leader="dot" w:pos="9062"/>
            </w:tabs>
            <w:rPr>
              <w:rFonts w:asciiTheme="minorHAnsi" w:eastAsiaTheme="minorEastAsia" w:hAnsiTheme="minorHAnsi"/>
              <w:noProof/>
              <w:lang w:val="nb-NO" w:eastAsia="nb-NO"/>
            </w:rPr>
          </w:pPr>
          <w:hyperlink w:anchor="_Toc347477088" w:history="1">
            <w:r w:rsidR="00AE2BEC" w:rsidRPr="002D2FD4">
              <w:rPr>
                <w:rStyle w:val="Hyperkobling"/>
                <w:rFonts w:asciiTheme="majorHAnsi" w:hAnsiTheme="majorHAnsi"/>
                <w:noProof/>
              </w:rPr>
              <w:t>3.1</w:t>
            </w:r>
            <w:r w:rsidR="00AE2BEC">
              <w:rPr>
                <w:rFonts w:asciiTheme="minorHAnsi" w:eastAsiaTheme="minorEastAsia" w:hAnsiTheme="minorHAnsi"/>
                <w:noProof/>
                <w:lang w:val="nb-NO" w:eastAsia="nb-NO"/>
              </w:rPr>
              <w:tab/>
            </w:r>
            <w:r w:rsidR="00AE2BEC" w:rsidRPr="002D2FD4">
              <w:rPr>
                <w:rStyle w:val="Hyperkobling"/>
                <w:noProof/>
              </w:rPr>
              <w:t>Polling</w:t>
            </w:r>
            <w:r w:rsidR="00AE2BEC">
              <w:rPr>
                <w:noProof/>
                <w:webHidden/>
              </w:rPr>
              <w:tab/>
            </w:r>
            <w:r>
              <w:rPr>
                <w:noProof/>
                <w:webHidden/>
              </w:rPr>
              <w:fldChar w:fldCharType="begin"/>
            </w:r>
            <w:r w:rsidR="00AE2BEC">
              <w:rPr>
                <w:noProof/>
                <w:webHidden/>
              </w:rPr>
              <w:instrText xml:space="preserve"> PAGEREF _Toc347477088 \h </w:instrText>
            </w:r>
            <w:r>
              <w:rPr>
                <w:noProof/>
                <w:webHidden/>
              </w:rPr>
            </w:r>
            <w:r>
              <w:rPr>
                <w:noProof/>
                <w:webHidden/>
              </w:rPr>
              <w:fldChar w:fldCharType="separate"/>
            </w:r>
            <w:r w:rsidR="00AE2BEC">
              <w:rPr>
                <w:noProof/>
                <w:webHidden/>
              </w:rPr>
              <w:t>2</w:t>
            </w:r>
            <w:r>
              <w:rPr>
                <w:noProof/>
                <w:webHidden/>
              </w:rPr>
              <w:fldChar w:fldCharType="end"/>
            </w:r>
          </w:hyperlink>
        </w:p>
        <w:p w:rsidR="00AE2BEC" w:rsidRDefault="00F71D03">
          <w:pPr>
            <w:pStyle w:val="INNH2"/>
            <w:tabs>
              <w:tab w:val="left" w:pos="880"/>
              <w:tab w:val="right" w:leader="dot" w:pos="9062"/>
            </w:tabs>
            <w:rPr>
              <w:rFonts w:asciiTheme="minorHAnsi" w:eastAsiaTheme="minorEastAsia" w:hAnsiTheme="minorHAnsi"/>
              <w:noProof/>
              <w:lang w:val="nb-NO" w:eastAsia="nb-NO"/>
            </w:rPr>
          </w:pPr>
          <w:hyperlink w:anchor="_Toc347477089" w:history="1">
            <w:r w:rsidR="00AE2BEC" w:rsidRPr="002D2FD4">
              <w:rPr>
                <w:rStyle w:val="Hyperkobling"/>
                <w:rFonts w:asciiTheme="majorHAnsi" w:hAnsiTheme="majorHAnsi"/>
                <w:noProof/>
              </w:rPr>
              <w:t>3.2</w:t>
            </w:r>
            <w:r w:rsidR="00AE2BEC">
              <w:rPr>
                <w:rFonts w:asciiTheme="minorHAnsi" w:eastAsiaTheme="minorEastAsia" w:hAnsiTheme="minorHAnsi"/>
                <w:noProof/>
                <w:lang w:val="nb-NO" w:eastAsia="nb-NO"/>
              </w:rPr>
              <w:tab/>
            </w:r>
            <w:r w:rsidR="00AE2BEC" w:rsidRPr="002D2FD4">
              <w:rPr>
                <w:rStyle w:val="Hyperkobling"/>
                <w:noProof/>
              </w:rPr>
              <w:t>Long-Polling</w:t>
            </w:r>
            <w:r w:rsidR="00AE2BEC">
              <w:rPr>
                <w:noProof/>
                <w:webHidden/>
              </w:rPr>
              <w:tab/>
            </w:r>
            <w:r>
              <w:rPr>
                <w:noProof/>
                <w:webHidden/>
              </w:rPr>
              <w:fldChar w:fldCharType="begin"/>
            </w:r>
            <w:r w:rsidR="00AE2BEC">
              <w:rPr>
                <w:noProof/>
                <w:webHidden/>
              </w:rPr>
              <w:instrText xml:space="preserve"> PAGEREF _Toc347477089 \h </w:instrText>
            </w:r>
            <w:r>
              <w:rPr>
                <w:noProof/>
                <w:webHidden/>
              </w:rPr>
            </w:r>
            <w:r>
              <w:rPr>
                <w:noProof/>
                <w:webHidden/>
              </w:rPr>
              <w:fldChar w:fldCharType="separate"/>
            </w:r>
            <w:r w:rsidR="00AE2BEC">
              <w:rPr>
                <w:noProof/>
                <w:webHidden/>
              </w:rPr>
              <w:t>3</w:t>
            </w:r>
            <w:r>
              <w:rPr>
                <w:noProof/>
                <w:webHidden/>
              </w:rPr>
              <w:fldChar w:fldCharType="end"/>
            </w:r>
          </w:hyperlink>
        </w:p>
        <w:p w:rsidR="00AE2BEC" w:rsidRDefault="00F71D03">
          <w:pPr>
            <w:pStyle w:val="INNH2"/>
            <w:tabs>
              <w:tab w:val="left" w:pos="880"/>
              <w:tab w:val="right" w:leader="dot" w:pos="9062"/>
            </w:tabs>
            <w:rPr>
              <w:rFonts w:asciiTheme="minorHAnsi" w:eastAsiaTheme="minorEastAsia" w:hAnsiTheme="minorHAnsi"/>
              <w:noProof/>
              <w:lang w:val="nb-NO" w:eastAsia="nb-NO"/>
            </w:rPr>
          </w:pPr>
          <w:hyperlink w:anchor="_Toc347477090" w:history="1">
            <w:r w:rsidR="00AE2BEC" w:rsidRPr="002D2FD4">
              <w:rPr>
                <w:rStyle w:val="Hyperkobling"/>
                <w:rFonts w:asciiTheme="majorHAnsi" w:hAnsiTheme="majorHAnsi"/>
                <w:noProof/>
              </w:rPr>
              <w:t>3.3</w:t>
            </w:r>
            <w:r w:rsidR="00AE2BEC">
              <w:rPr>
                <w:rFonts w:asciiTheme="minorHAnsi" w:eastAsiaTheme="minorEastAsia" w:hAnsiTheme="minorHAnsi"/>
                <w:noProof/>
                <w:lang w:val="nb-NO" w:eastAsia="nb-NO"/>
              </w:rPr>
              <w:tab/>
            </w:r>
            <w:r w:rsidR="00AE2BEC" w:rsidRPr="002D2FD4">
              <w:rPr>
                <w:rStyle w:val="Hyperkobling"/>
                <w:noProof/>
              </w:rPr>
              <w:t>HTTP Streaming</w:t>
            </w:r>
            <w:r w:rsidR="00AE2BEC">
              <w:rPr>
                <w:noProof/>
                <w:webHidden/>
              </w:rPr>
              <w:tab/>
            </w:r>
            <w:r>
              <w:rPr>
                <w:noProof/>
                <w:webHidden/>
              </w:rPr>
              <w:fldChar w:fldCharType="begin"/>
            </w:r>
            <w:r w:rsidR="00AE2BEC">
              <w:rPr>
                <w:noProof/>
                <w:webHidden/>
              </w:rPr>
              <w:instrText xml:space="preserve"> PAGEREF _Toc347477090 \h </w:instrText>
            </w:r>
            <w:r>
              <w:rPr>
                <w:noProof/>
                <w:webHidden/>
              </w:rPr>
            </w:r>
            <w:r>
              <w:rPr>
                <w:noProof/>
                <w:webHidden/>
              </w:rPr>
              <w:fldChar w:fldCharType="separate"/>
            </w:r>
            <w:r w:rsidR="00AE2BEC">
              <w:rPr>
                <w:noProof/>
                <w:webHidden/>
              </w:rPr>
              <w:t>3</w:t>
            </w:r>
            <w:r>
              <w:rPr>
                <w:noProof/>
                <w:webHidden/>
              </w:rPr>
              <w:fldChar w:fldCharType="end"/>
            </w:r>
          </w:hyperlink>
        </w:p>
        <w:p w:rsidR="00AE2BEC" w:rsidRDefault="00F71D03">
          <w:pPr>
            <w:pStyle w:val="INNH2"/>
            <w:tabs>
              <w:tab w:val="left" w:pos="880"/>
              <w:tab w:val="right" w:leader="dot" w:pos="9062"/>
            </w:tabs>
            <w:rPr>
              <w:rFonts w:asciiTheme="minorHAnsi" w:eastAsiaTheme="minorEastAsia" w:hAnsiTheme="minorHAnsi"/>
              <w:noProof/>
              <w:lang w:val="nb-NO" w:eastAsia="nb-NO"/>
            </w:rPr>
          </w:pPr>
          <w:hyperlink w:anchor="_Toc347477091" w:history="1">
            <w:r w:rsidR="00AE2BEC" w:rsidRPr="002D2FD4">
              <w:rPr>
                <w:rStyle w:val="Hyperkobling"/>
                <w:rFonts w:asciiTheme="majorHAnsi" w:hAnsiTheme="majorHAnsi"/>
                <w:noProof/>
              </w:rPr>
              <w:t>3.4</w:t>
            </w:r>
            <w:r w:rsidR="00AE2BEC">
              <w:rPr>
                <w:rFonts w:asciiTheme="minorHAnsi" w:eastAsiaTheme="minorEastAsia" w:hAnsiTheme="minorHAnsi"/>
                <w:noProof/>
                <w:lang w:val="nb-NO" w:eastAsia="nb-NO"/>
              </w:rPr>
              <w:tab/>
            </w:r>
            <w:r w:rsidR="00AE2BEC" w:rsidRPr="002D2FD4">
              <w:rPr>
                <w:rStyle w:val="Hyperkobling"/>
                <w:noProof/>
              </w:rPr>
              <w:t>Comet</w:t>
            </w:r>
            <w:r w:rsidR="00AE2BEC">
              <w:rPr>
                <w:noProof/>
                <w:webHidden/>
              </w:rPr>
              <w:tab/>
            </w:r>
            <w:r>
              <w:rPr>
                <w:noProof/>
                <w:webHidden/>
              </w:rPr>
              <w:fldChar w:fldCharType="begin"/>
            </w:r>
            <w:r w:rsidR="00AE2BEC">
              <w:rPr>
                <w:noProof/>
                <w:webHidden/>
              </w:rPr>
              <w:instrText xml:space="preserve"> PAGEREF _Toc347477091 \h </w:instrText>
            </w:r>
            <w:r>
              <w:rPr>
                <w:noProof/>
                <w:webHidden/>
              </w:rPr>
            </w:r>
            <w:r>
              <w:rPr>
                <w:noProof/>
                <w:webHidden/>
              </w:rPr>
              <w:fldChar w:fldCharType="separate"/>
            </w:r>
            <w:r w:rsidR="00AE2BEC">
              <w:rPr>
                <w:noProof/>
                <w:webHidden/>
              </w:rPr>
              <w:t>3</w:t>
            </w:r>
            <w:r>
              <w:rPr>
                <w:noProof/>
                <w:webHidden/>
              </w:rPr>
              <w:fldChar w:fldCharType="end"/>
            </w:r>
          </w:hyperlink>
        </w:p>
        <w:p w:rsidR="00AE2BEC" w:rsidRDefault="00F71D03">
          <w:pPr>
            <w:pStyle w:val="INNH2"/>
            <w:tabs>
              <w:tab w:val="left" w:pos="880"/>
              <w:tab w:val="right" w:leader="dot" w:pos="9062"/>
            </w:tabs>
            <w:rPr>
              <w:rFonts w:asciiTheme="minorHAnsi" w:eastAsiaTheme="minorEastAsia" w:hAnsiTheme="minorHAnsi"/>
              <w:noProof/>
              <w:lang w:val="nb-NO" w:eastAsia="nb-NO"/>
            </w:rPr>
          </w:pPr>
          <w:hyperlink w:anchor="_Toc347477092" w:history="1">
            <w:r w:rsidR="00AE2BEC" w:rsidRPr="002D2FD4">
              <w:rPr>
                <w:rStyle w:val="Hyperkobling"/>
                <w:rFonts w:asciiTheme="majorHAnsi" w:hAnsiTheme="majorHAnsi"/>
                <w:noProof/>
              </w:rPr>
              <w:t>3.5</w:t>
            </w:r>
            <w:r w:rsidR="00AE2BEC">
              <w:rPr>
                <w:rFonts w:asciiTheme="minorHAnsi" w:eastAsiaTheme="minorEastAsia" w:hAnsiTheme="minorHAnsi"/>
                <w:noProof/>
                <w:lang w:val="nb-NO" w:eastAsia="nb-NO"/>
              </w:rPr>
              <w:tab/>
            </w:r>
            <w:r w:rsidR="00AE2BEC" w:rsidRPr="002D2FD4">
              <w:rPr>
                <w:rStyle w:val="Hyperkobling"/>
                <w:noProof/>
              </w:rPr>
              <w:t>Server-Sent Events</w:t>
            </w:r>
            <w:r w:rsidR="00AE2BEC">
              <w:rPr>
                <w:noProof/>
                <w:webHidden/>
              </w:rPr>
              <w:tab/>
            </w:r>
            <w:r>
              <w:rPr>
                <w:noProof/>
                <w:webHidden/>
              </w:rPr>
              <w:fldChar w:fldCharType="begin"/>
            </w:r>
            <w:r w:rsidR="00AE2BEC">
              <w:rPr>
                <w:noProof/>
                <w:webHidden/>
              </w:rPr>
              <w:instrText xml:space="preserve"> PAGEREF _Toc347477092 \h </w:instrText>
            </w:r>
            <w:r>
              <w:rPr>
                <w:noProof/>
                <w:webHidden/>
              </w:rPr>
            </w:r>
            <w:r>
              <w:rPr>
                <w:noProof/>
                <w:webHidden/>
              </w:rPr>
              <w:fldChar w:fldCharType="separate"/>
            </w:r>
            <w:r w:rsidR="00AE2BEC">
              <w:rPr>
                <w:noProof/>
                <w:webHidden/>
              </w:rPr>
              <w:t>4</w:t>
            </w:r>
            <w:r>
              <w:rPr>
                <w:noProof/>
                <w:webHidden/>
              </w:rPr>
              <w:fldChar w:fldCharType="end"/>
            </w:r>
          </w:hyperlink>
        </w:p>
        <w:p w:rsidR="00AE2BEC" w:rsidRDefault="00F71D03">
          <w:pPr>
            <w:pStyle w:val="INNH1"/>
            <w:tabs>
              <w:tab w:val="left" w:pos="440"/>
              <w:tab w:val="right" w:leader="dot" w:pos="9062"/>
            </w:tabs>
            <w:rPr>
              <w:rFonts w:asciiTheme="minorHAnsi" w:eastAsiaTheme="minorEastAsia" w:hAnsiTheme="minorHAnsi"/>
              <w:noProof/>
              <w:lang w:val="nb-NO" w:eastAsia="nb-NO"/>
            </w:rPr>
          </w:pPr>
          <w:hyperlink w:anchor="_Toc347477093" w:history="1">
            <w:r w:rsidR="00AE2BEC" w:rsidRPr="002D2FD4">
              <w:rPr>
                <w:rStyle w:val="Hyperkobling"/>
                <w:rFonts w:asciiTheme="majorHAnsi" w:hAnsiTheme="majorHAnsi"/>
                <w:noProof/>
              </w:rPr>
              <w:t>4</w:t>
            </w:r>
            <w:r w:rsidR="00AE2BEC">
              <w:rPr>
                <w:rFonts w:asciiTheme="minorHAnsi" w:eastAsiaTheme="minorEastAsia" w:hAnsiTheme="minorHAnsi"/>
                <w:noProof/>
                <w:lang w:val="nb-NO" w:eastAsia="nb-NO"/>
              </w:rPr>
              <w:tab/>
            </w:r>
            <w:r w:rsidR="00AE2BEC" w:rsidRPr="002D2FD4">
              <w:rPr>
                <w:rStyle w:val="Hyperkobling"/>
                <w:noProof/>
              </w:rPr>
              <w:t>WebSockets</w:t>
            </w:r>
            <w:r w:rsidR="00AE2BEC">
              <w:rPr>
                <w:noProof/>
                <w:webHidden/>
              </w:rPr>
              <w:tab/>
            </w:r>
            <w:r>
              <w:rPr>
                <w:noProof/>
                <w:webHidden/>
              </w:rPr>
              <w:fldChar w:fldCharType="begin"/>
            </w:r>
            <w:r w:rsidR="00AE2BEC">
              <w:rPr>
                <w:noProof/>
                <w:webHidden/>
              </w:rPr>
              <w:instrText xml:space="preserve"> PAGEREF _Toc347477093 \h </w:instrText>
            </w:r>
            <w:r>
              <w:rPr>
                <w:noProof/>
                <w:webHidden/>
              </w:rPr>
            </w:r>
            <w:r>
              <w:rPr>
                <w:noProof/>
                <w:webHidden/>
              </w:rPr>
              <w:fldChar w:fldCharType="separate"/>
            </w:r>
            <w:r w:rsidR="00AE2BEC">
              <w:rPr>
                <w:noProof/>
                <w:webHidden/>
              </w:rPr>
              <w:t>4</w:t>
            </w:r>
            <w:r>
              <w:rPr>
                <w:noProof/>
                <w:webHidden/>
              </w:rPr>
              <w:fldChar w:fldCharType="end"/>
            </w:r>
          </w:hyperlink>
        </w:p>
        <w:p w:rsidR="00AE2BEC" w:rsidRDefault="00F71D03">
          <w:pPr>
            <w:pStyle w:val="INNH2"/>
            <w:tabs>
              <w:tab w:val="left" w:pos="880"/>
              <w:tab w:val="right" w:leader="dot" w:pos="9062"/>
            </w:tabs>
            <w:rPr>
              <w:rFonts w:asciiTheme="minorHAnsi" w:eastAsiaTheme="minorEastAsia" w:hAnsiTheme="minorHAnsi"/>
              <w:noProof/>
              <w:lang w:val="nb-NO" w:eastAsia="nb-NO"/>
            </w:rPr>
          </w:pPr>
          <w:hyperlink w:anchor="_Toc347477094" w:history="1">
            <w:r w:rsidR="00AE2BEC" w:rsidRPr="002D2FD4">
              <w:rPr>
                <w:rStyle w:val="Hyperkobling"/>
                <w:rFonts w:asciiTheme="majorHAnsi" w:hAnsiTheme="majorHAnsi"/>
                <w:noProof/>
              </w:rPr>
              <w:t>4.1</w:t>
            </w:r>
            <w:r w:rsidR="00AE2BEC">
              <w:rPr>
                <w:rFonts w:asciiTheme="minorHAnsi" w:eastAsiaTheme="minorEastAsia" w:hAnsiTheme="minorHAnsi"/>
                <w:noProof/>
                <w:lang w:val="nb-NO" w:eastAsia="nb-NO"/>
              </w:rPr>
              <w:tab/>
            </w:r>
            <w:r w:rsidR="00AE2BEC" w:rsidRPr="002D2FD4">
              <w:rPr>
                <w:rStyle w:val="Hyperkobling"/>
                <w:noProof/>
              </w:rPr>
              <w:t>How it works</w:t>
            </w:r>
            <w:r w:rsidR="00AE2BEC">
              <w:rPr>
                <w:noProof/>
                <w:webHidden/>
              </w:rPr>
              <w:tab/>
            </w:r>
            <w:r>
              <w:rPr>
                <w:noProof/>
                <w:webHidden/>
              </w:rPr>
              <w:fldChar w:fldCharType="begin"/>
            </w:r>
            <w:r w:rsidR="00AE2BEC">
              <w:rPr>
                <w:noProof/>
                <w:webHidden/>
              </w:rPr>
              <w:instrText xml:space="preserve"> PAGEREF _Toc347477094 \h </w:instrText>
            </w:r>
            <w:r>
              <w:rPr>
                <w:noProof/>
                <w:webHidden/>
              </w:rPr>
            </w:r>
            <w:r>
              <w:rPr>
                <w:noProof/>
                <w:webHidden/>
              </w:rPr>
              <w:fldChar w:fldCharType="separate"/>
            </w:r>
            <w:r w:rsidR="00AE2BEC">
              <w:rPr>
                <w:noProof/>
                <w:webHidden/>
              </w:rPr>
              <w:t>4</w:t>
            </w:r>
            <w:r>
              <w:rPr>
                <w:noProof/>
                <w:webHidden/>
              </w:rPr>
              <w:fldChar w:fldCharType="end"/>
            </w:r>
          </w:hyperlink>
        </w:p>
        <w:p w:rsidR="00AE2BEC" w:rsidRDefault="00F71D03">
          <w:pPr>
            <w:pStyle w:val="INNH2"/>
            <w:tabs>
              <w:tab w:val="left" w:pos="880"/>
              <w:tab w:val="right" w:leader="dot" w:pos="9062"/>
            </w:tabs>
            <w:rPr>
              <w:rFonts w:asciiTheme="minorHAnsi" w:eastAsiaTheme="minorEastAsia" w:hAnsiTheme="minorHAnsi"/>
              <w:noProof/>
              <w:lang w:val="nb-NO" w:eastAsia="nb-NO"/>
            </w:rPr>
          </w:pPr>
          <w:hyperlink w:anchor="_Toc347477095" w:history="1">
            <w:r w:rsidR="00AE2BEC" w:rsidRPr="002D2FD4">
              <w:rPr>
                <w:rStyle w:val="Hyperkobling"/>
                <w:rFonts w:asciiTheme="majorHAnsi" w:hAnsiTheme="majorHAnsi"/>
                <w:noProof/>
              </w:rPr>
              <w:t>4.2</w:t>
            </w:r>
            <w:r w:rsidR="00AE2BEC">
              <w:rPr>
                <w:rFonts w:asciiTheme="minorHAnsi" w:eastAsiaTheme="minorEastAsia" w:hAnsiTheme="minorHAnsi"/>
                <w:noProof/>
                <w:lang w:val="nb-NO" w:eastAsia="nb-NO"/>
              </w:rPr>
              <w:tab/>
            </w:r>
            <w:r w:rsidR="00AE2BEC" w:rsidRPr="002D2FD4">
              <w:rPr>
                <w:rStyle w:val="Hyperkobling"/>
                <w:noProof/>
              </w:rPr>
              <w:t>The API</w:t>
            </w:r>
            <w:r w:rsidR="00AE2BEC">
              <w:rPr>
                <w:noProof/>
                <w:webHidden/>
              </w:rPr>
              <w:tab/>
            </w:r>
            <w:r>
              <w:rPr>
                <w:noProof/>
                <w:webHidden/>
              </w:rPr>
              <w:fldChar w:fldCharType="begin"/>
            </w:r>
            <w:r w:rsidR="00AE2BEC">
              <w:rPr>
                <w:noProof/>
                <w:webHidden/>
              </w:rPr>
              <w:instrText xml:space="preserve"> PAGEREF _Toc347477095 \h </w:instrText>
            </w:r>
            <w:r>
              <w:rPr>
                <w:noProof/>
                <w:webHidden/>
              </w:rPr>
            </w:r>
            <w:r>
              <w:rPr>
                <w:noProof/>
                <w:webHidden/>
              </w:rPr>
              <w:fldChar w:fldCharType="separate"/>
            </w:r>
            <w:r w:rsidR="00AE2BEC">
              <w:rPr>
                <w:noProof/>
                <w:webHidden/>
              </w:rPr>
              <w:t>5</w:t>
            </w:r>
            <w:r>
              <w:rPr>
                <w:noProof/>
                <w:webHidden/>
              </w:rPr>
              <w:fldChar w:fldCharType="end"/>
            </w:r>
          </w:hyperlink>
        </w:p>
        <w:p w:rsidR="00AE2BEC" w:rsidRDefault="00F71D03">
          <w:pPr>
            <w:pStyle w:val="INNH1"/>
            <w:tabs>
              <w:tab w:val="left" w:pos="440"/>
              <w:tab w:val="right" w:leader="dot" w:pos="9062"/>
            </w:tabs>
            <w:rPr>
              <w:rFonts w:asciiTheme="minorHAnsi" w:eastAsiaTheme="minorEastAsia" w:hAnsiTheme="minorHAnsi"/>
              <w:noProof/>
              <w:lang w:val="nb-NO" w:eastAsia="nb-NO"/>
            </w:rPr>
          </w:pPr>
          <w:hyperlink w:anchor="_Toc347477096" w:history="1">
            <w:r w:rsidR="00AE2BEC" w:rsidRPr="002D2FD4">
              <w:rPr>
                <w:rStyle w:val="Hyperkobling"/>
                <w:rFonts w:asciiTheme="majorHAnsi" w:hAnsiTheme="majorHAnsi"/>
                <w:noProof/>
              </w:rPr>
              <w:t>5</w:t>
            </w:r>
            <w:r w:rsidR="00AE2BEC">
              <w:rPr>
                <w:rFonts w:asciiTheme="minorHAnsi" w:eastAsiaTheme="minorEastAsia" w:hAnsiTheme="minorHAnsi"/>
                <w:noProof/>
                <w:lang w:val="nb-NO" w:eastAsia="nb-NO"/>
              </w:rPr>
              <w:tab/>
            </w:r>
            <w:r w:rsidR="00AE2BEC" w:rsidRPr="002D2FD4">
              <w:rPr>
                <w:rStyle w:val="Hyperkobling"/>
                <w:noProof/>
              </w:rPr>
              <w:t>Discussion</w:t>
            </w:r>
            <w:r w:rsidR="00AE2BEC">
              <w:rPr>
                <w:noProof/>
                <w:webHidden/>
              </w:rPr>
              <w:tab/>
            </w:r>
            <w:r>
              <w:rPr>
                <w:noProof/>
                <w:webHidden/>
              </w:rPr>
              <w:fldChar w:fldCharType="begin"/>
            </w:r>
            <w:r w:rsidR="00AE2BEC">
              <w:rPr>
                <w:noProof/>
                <w:webHidden/>
              </w:rPr>
              <w:instrText xml:space="preserve"> PAGEREF _Toc347477096 \h </w:instrText>
            </w:r>
            <w:r>
              <w:rPr>
                <w:noProof/>
                <w:webHidden/>
              </w:rPr>
            </w:r>
            <w:r>
              <w:rPr>
                <w:noProof/>
                <w:webHidden/>
              </w:rPr>
              <w:fldChar w:fldCharType="separate"/>
            </w:r>
            <w:r w:rsidR="00AE2BEC">
              <w:rPr>
                <w:noProof/>
                <w:webHidden/>
              </w:rPr>
              <w:t>5</w:t>
            </w:r>
            <w:r>
              <w:rPr>
                <w:noProof/>
                <w:webHidden/>
              </w:rPr>
              <w:fldChar w:fldCharType="end"/>
            </w:r>
          </w:hyperlink>
        </w:p>
        <w:p w:rsidR="00AE2BEC" w:rsidRDefault="00F71D03">
          <w:pPr>
            <w:pStyle w:val="INNH2"/>
            <w:tabs>
              <w:tab w:val="left" w:pos="880"/>
              <w:tab w:val="right" w:leader="dot" w:pos="9062"/>
            </w:tabs>
            <w:rPr>
              <w:rFonts w:asciiTheme="minorHAnsi" w:eastAsiaTheme="minorEastAsia" w:hAnsiTheme="minorHAnsi"/>
              <w:noProof/>
              <w:lang w:val="nb-NO" w:eastAsia="nb-NO"/>
            </w:rPr>
          </w:pPr>
          <w:hyperlink w:anchor="_Toc347477097" w:history="1">
            <w:r w:rsidR="00AE2BEC" w:rsidRPr="002D2FD4">
              <w:rPr>
                <w:rStyle w:val="Hyperkobling"/>
                <w:rFonts w:asciiTheme="majorHAnsi" w:hAnsiTheme="majorHAnsi"/>
                <w:noProof/>
              </w:rPr>
              <w:t>5.1</w:t>
            </w:r>
            <w:r w:rsidR="00AE2BEC">
              <w:rPr>
                <w:rFonts w:asciiTheme="minorHAnsi" w:eastAsiaTheme="minorEastAsia" w:hAnsiTheme="minorHAnsi"/>
                <w:noProof/>
                <w:lang w:val="nb-NO" w:eastAsia="nb-NO"/>
              </w:rPr>
              <w:tab/>
            </w:r>
            <w:r w:rsidR="00AE2BEC" w:rsidRPr="002D2FD4">
              <w:rPr>
                <w:rStyle w:val="Hyperkobling"/>
                <w:noProof/>
              </w:rPr>
              <w:t>Drawbacks of HTTP techniques</w:t>
            </w:r>
            <w:r w:rsidR="00AE2BEC">
              <w:rPr>
                <w:noProof/>
                <w:webHidden/>
              </w:rPr>
              <w:tab/>
            </w:r>
            <w:r>
              <w:rPr>
                <w:noProof/>
                <w:webHidden/>
              </w:rPr>
              <w:fldChar w:fldCharType="begin"/>
            </w:r>
            <w:r w:rsidR="00AE2BEC">
              <w:rPr>
                <w:noProof/>
                <w:webHidden/>
              </w:rPr>
              <w:instrText xml:space="preserve"> PAGEREF _Toc347477097 \h </w:instrText>
            </w:r>
            <w:r>
              <w:rPr>
                <w:noProof/>
                <w:webHidden/>
              </w:rPr>
            </w:r>
            <w:r>
              <w:rPr>
                <w:noProof/>
                <w:webHidden/>
              </w:rPr>
              <w:fldChar w:fldCharType="separate"/>
            </w:r>
            <w:r w:rsidR="00AE2BEC">
              <w:rPr>
                <w:noProof/>
                <w:webHidden/>
              </w:rPr>
              <w:t>5</w:t>
            </w:r>
            <w:r>
              <w:rPr>
                <w:noProof/>
                <w:webHidden/>
              </w:rPr>
              <w:fldChar w:fldCharType="end"/>
            </w:r>
          </w:hyperlink>
        </w:p>
        <w:p w:rsidR="00AE2BEC" w:rsidRDefault="00F71D03">
          <w:pPr>
            <w:pStyle w:val="INNH3"/>
            <w:tabs>
              <w:tab w:val="right" w:leader="dot" w:pos="9062"/>
            </w:tabs>
            <w:rPr>
              <w:rFonts w:asciiTheme="minorHAnsi" w:eastAsiaTheme="minorEastAsia" w:hAnsiTheme="minorHAnsi"/>
              <w:noProof/>
              <w:lang w:val="nb-NO" w:eastAsia="nb-NO"/>
            </w:rPr>
          </w:pPr>
          <w:hyperlink w:anchor="_Toc347477098" w:history="1">
            <w:r w:rsidR="00AE2BEC" w:rsidRPr="002D2FD4">
              <w:rPr>
                <w:rStyle w:val="Hyperkobling"/>
                <w:rFonts w:asciiTheme="majorHAnsi" w:hAnsiTheme="majorHAnsi"/>
                <w:noProof/>
              </w:rPr>
              <w:t>5.1.1</w:t>
            </w:r>
            <w:r w:rsidR="00AE2BEC" w:rsidRPr="002D2FD4">
              <w:rPr>
                <w:rStyle w:val="Hyperkobling"/>
                <w:noProof/>
              </w:rPr>
              <w:t xml:space="preserve"> Really real time?</w:t>
            </w:r>
            <w:r w:rsidR="00AE2BEC">
              <w:rPr>
                <w:noProof/>
                <w:webHidden/>
              </w:rPr>
              <w:tab/>
            </w:r>
            <w:r>
              <w:rPr>
                <w:noProof/>
                <w:webHidden/>
              </w:rPr>
              <w:fldChar w:fldCharType="begin"/>
            </w:r>
            <w:r w:rsidR="00AE2BEC">
              <w:rPr>
                <w:noProof/>
                <w:webHidden/>
              </w:rPr>
              <w:instrText xml:space="preserve"> PAGEREF _Toc347477098 \h </w:instrText>
            </w:r>
            <w:r>
              <w:rPr>
                <w:noProof/>
                <w:webHidden/>
              </w:rPr>
            </w:r>
            <w:r>
              <w:rPr>
                <w:noProof/>
                <w:webHidden/>
              </w:rPr>
              <w:fldChar w:fldCharType="separate"/>
            </w:r>
            <w:r w:rsidR="00AE2BEC">
              <w:rPr>
                <w:noProof/>
                <w:webHidden/>
              </w:rPr>
              <w:t>5</w:t>
            </w:r>
            <w:r>
              <w:rPr>
                <w:noProof/>
                <w:webHidden/>
              </w:rPr>
              <w:fldChar w:fldCharType="end"/>
            </w:r>
          </w:hyperlink>
        </w:p>
        <w:p w:rsidR="00AE2BEC" w:rsidRDefault="00F71D03">
          <w:pPr>
            <w:pStyle w:val="INNH3"/>
            <w:tabs>
              <w:tab w:val="right" w:leader="dot" w:pos="9062"/>
            </w:tabs>
            <w:rPr>
              <w:rFonts w:asciiTheme="minorHAnsi" w:eastAsiaTheme="minorEastAsia" w:hAnsiTheme="minorHAnsi"/>
              <w:noProof/>
              <w:lang w:val="nb-NO" w:eastAsia="nb-NO"/>
            </w:rPr>
          </w:pPr>
          <w:hyperlink w:anchor="_Toc347477099" w:history="1">
            <w:r w:rsidR="00AE2BEC" w:rsidRPr="002D2FD4">
              <w:rPr>
                <w:rStyle w:val="Hyperkobling"/>
                <w:rFonts w:asciiTheme="majorHAnsi" w:hAnsiTheme="majorHAnsi"/>
                <w:noProof/>
              </w:rPr>
              <w:t>5.1.2</w:t>
            </w:r>
            <w:r w:rsidR="00AE2BEC" w:rsidRPr="002D2FD4">
              <w:rPr>
                <w:rStyle w:val="Hyperkobling"/>
                <w:noProof/>
              </w:rPr>
              <w:t xml:space="preserve"> When long-polling becomes polling</w:t>
            </w:r>
            <w:r w:rsidR="00AE2BEC">
              <w:rPr>
                <w:noProof/>
                <w:webHidden/>
              </w:rPr>
              <w:tab/>
            </w:r>
            <w:r>
              <w:rPr>
                <w:noProof/>
                <w:webHidden/>
              </w:rPr>
              <w:fldChar w:fldCharType="begin"/>
            </w:r>
            <w:r w:rsidR="00AE2BEC">
              <w:rPr>
                <w:noProof/>
                <w:webHidden/>
              </w:rPr>
              <w:instrText xml:space="preserve"> PAGEREF _Toc347477099 \h </w:instrText>
            </w:r>
            <w:r>
              <w:rPr>
                <w:noProof/>
                <w:webHidden/>
              </w:rPr>
            </w:r>
            <w:r>
              <w:rPr>
                <w:noProof/>
                <w:webHidden/>
              </w:rPr>
              <w:fldChar w:fldCharType="separate"/>
            </w:r>
            <w:r w:rsidR="00AE2BEC">
              <w:rPr>
                <w:noProof/>
                <w:webHidden/>
              </w:rPr>
              <w:t>6</w:t>
            </w:r>
            <w:r>
              <w:rPr>
                <w:noProof/>
                <w:webHidden/>
              </w:rPr>
              <w:fldChar w:fldCharType="end"/>
            </w:r>
          </w:hyperlink>
        </w:p>
        <w:p w:rsidR="00AE2BEC" w:rsidRDefault="00F71D03">
          <w:pPr>
            <w:pStyle w:val="INNH3"/>
            <w:tabs>
              <w:tab w:val="right" w:leader="dot" w:pos="9062"/>
            </w:tabs>
            <w:rPr>
              <w:rFonts w:asciiTheme="minorHAnsi" w:eastAsiaTheme="minorEastAsia" w:hAnsiTheme="minorHAnsi"/>
              <w:noProof/>
              <w:lang w:val="nb-NO" w:eastAsia="nb-NO"/>
            </w:rPr>
          </w:pPr>
          <w:hyperlink w:anchor="_Toc347477100" w:history="1">
            <w:r w:rsidR="00AE2BEC" w:rsidRPr="002D2FD4">
              <w:rPr>
                <w:rStyle w:val="Hyperkobling"/>
                <w:rFonts w:asciiTheme="majorHAnsi" w:hAnsiTheme="majorHAnsi"/>
                <w:noProof/>
              </w:rPr>
              <w:t>5.1.3</w:t>
            </w:r>
            <w:r w:rsidR="00AE2BEC" w:rsidRPr="002D2FD4">
              <w:rPr>
                <w:rStyle w:val="Hyperkobling"/>
                <w:noProof/>
              </w:rPr>
              <w:t xml:space="preserve"> Streaming techniques</w:t>
            </w:r>
            <w:r w:rsidR="00AE2BEC">
              <w:rPr>
                <w:noProof/>
                <w:webHidden/>
              </w:rPr>
              <w:tab/>
            </w:r>
            <w:r>
              <w:rPr>
                <w:noProof/>
                <w:webHidden/>
              </w:rPr>
              <w:fldChar w:fldCharType="begin"/>
            </w:r>
            <w:r w:rsidR="00AE2BEC">
              <w:rPr>
                <w:noProof/>
                <w:webHidden/>
              </w:rPr>
              <w:instrText xml:space="preserve"> PAGEREF _Toc347477100 \h </w:instrText>
            </w:r>
            <w:r>
              <w:rPr>
                <w:noProof/>
                <w:webHidden/>
              </w:rPr>
            </w:r>
            <w:r>
              <w:rPr>
                <w:noProof/>
                <w:webHidden/>
              </w:rPr>
              <w:fldChar w:fldCharType="separate"/>
            </w:r>
            <w:r w:rsidR="00AE2BEC">
              <w:rPr>
                <w:noProof/>
                <w:webHidden/>
              </w:rPr>
              <w:t>6</w:t>
            </w:r>
            <w:r>
              <w:rPr>
                <w:noProof/>
                <w:webHidden/>
              </w:rPr>
              <w:fldChar w:fldCharType="end"/>
            </w:r>
          </w:hyperlink>
        </w:p>
        <w:p w:rsidR="00AE2BEC" w:rsidRDefault="00F71D03">
          <w:pPr>
            <w:pStyle w:val="INNH2"/>
            <w:tabs>
              <w:tab w:val="left" w:pos="880"/>
              <w:tab w:val="right" w:leader="dot" w:pos="9062"/>
            </w:tabs>
            <w:rPr>
              <w:rFonts w:asciiTheme="minorHAnsi" w:eastAsiaTheme="minorEastAsia" w:hAnsiTheme="minorHAnsi"/>
              <w:noProof/>
              <w:lang w:val="nb-NO" w:eastAsia="nb-NO"/>
            </w:rPr>
          </w:pPr>
          <w:hyperlink w:anchor="_Toc347477101" w:history="1">
            <w:r w:rsidR="00AE2BEC" w:rsidRPr="002D2FD4">
              <w:rPr>
                <w:rStyle w:val="Hyperkobling"/>
                <w:rFonts w:asciiTheme="majorHAnsi" w:hAnsiTheme="majorHAnsi"/>
                <w:noProof/>
              </w:rPr>
              <w:t>5.2</w:t>
            </w:r>
            <w:r w:rsidR="00AE2BEC">
              <w:rPr>
                <w:rFonts w:asciiTheme="minorHAnsi" w:eastAsiaTheme="minorEastAsia" w:hAnsiTheme="minorHAnsi"/>
                <w:noProof/>
                <w:lang w:val="nb-NO" w:eastAsia="nb-NO"/>
              </w:rPr>
              <w:tab/>
            </w:r>
            <w:r w:rsidR="00AE2BEC" w:rsidRPr="002D2FD4">
              <w:rPr>
                <w:rStyle w:val="Hyperkobling"/>
                <w:noProof/>
              </w:rPr>
              <w:t>HTTP was never designed for real-time</w:t>
            </w:r>
            <w:r w:rsidR="00AE2BEC">
              <w:rPr>
                <w:noProof/>
                <w:webHidden/>
              </w:rPr>
              <w:tab/>
            </w:r>
            <w:r>
              <w:rPr>
                <w:noProof/>
                <w:webHidden/>
              </w:rPr>
              <w:fldChar w:fldCharType="begin"/>
            </w:r>
            <w:r w:rsidR="00AE2BEC">
              <w:rPr>
                <w:noProof/>
                <w:webHidden/>
              </w:rPr>
              <w:instrText xml:space="preserve"> PAGEREF _Toc347477101 \h </w:instrText>
            </w:r>
            <w:r>
              <w:rPr>
                <w:noProof/>
                <w:webHidden/>
              </w:rPr>
            </w:r>
            <w:r>
              <w:rPr>
                <w:noProof/>
                <w:webHidden/>
              </w:rPr>
              <w:fldChar w:fldCharType="separate"/>
            </w:r>
            <w:r w:rsidR="00AE2BEC">
              <w:rPr>
                <w:noProof/>
                <w:webHidden/>
              </w:rPr>
              <w:t>6</w:t>
            </w:r>
            <w:r>
              <w:rPr>
                <w:noProof/>
                <w:webHidden/>
              </w:rPr>
              <w:fldChar w:fldCharType="end"/>
            </w:r>
          </w:hyperlink>
        </w:p>
        <w:p w:rsidR="00AE2BEC" w:rsidRDefault="00F71D03">
          <w:pPr>
            <w:pStyle w:val="INNH3"/>
            <w:tabs>
              <w:tab w:val="right" w:leader="dot" w:pos="9062"/>
            </w:tabs>
            <w:rPr>
              <w:rFonts w:asciiTheme="minorHAnsi" w:eastAsiaTheme="minorEastAsia" w:hAnsiTheme="minorHAnsi"/>
              <w:noProof/>
              <w:lang w:val="nb-NO" w:eastAsia="nb-NO"/>
            </w:rPr>
          </w:pPr>
          <w:hyperlink w:anchor="_Toc347477102" w:history="1">
            <w:r w:rsidR="00AE2BEC" w:rsidRPr="002D2FD4">
              <w:rPr>
                <w:rStyle w:val="Hyperkobling"/>
                <w:rFonts w:asciiTheme="majorHAnsi" w:hAnsiTheme="majorHAnsi"/>
                <w:noProof/>
              </w:rPr>
              <w:t>5.2.1</w:t>
            </w:r>
            <w:r w:rsidR="00AE2BEC" w:rsidRPr="002D2FD4">
              <w:rPr>
                <w:rStyle w:val="Hyperkobling"/>
                <w:noProof/>
              </w:rPr>
              <w:t xml:space="preserve"> Overhead</w:t>
            </w:r>
            <w:r w:rsidR="00AE2BEC">
              <w:rPr>
                <w:noProof/>
                <w:webHidden/>
              </w:rPr>
              <w:tab/>
            </w:r>
            <w:r>
              <w:rPr>
                <w:noProof/>
                <w:webHidden/>
              </w:rPr>
              <w:fldChar w:fldCharType="begin"/>
            </w:r>
            <w:r w:rsidR="00AE2BEC">
              <w:rPr>
                <w:noProof/>
                <w:webHidden/>
              </w:rPr>
              <w:instrText xml:space="preserve"> PAGEREF _Toc347477102 \h </w:instrText>
            </w:r>
            <w:r>
              <w:rPr>
                <w:noProof/>
                <w:webHidden/>
              </w:rPr>
            </w:r>
            <w:r>
              <w:rPr>
                <w:noProof/>
                <w:webHidden/>
              </w:rPr>
              <w:fldChar w:fldCharType="separate"/>
            </w:r>
            <w:r w:rsidR="00AE2BEC">
              <w:rPr>
                <w:noProof/>
                <w:webHidden/>
              </w:rPr>
              <w:t>7</w:t>
            </w:r>
            <w:r>
              <w:rPr>
                <w:noProof/>
                <w:webHidden/>
              </w:rPr>
              <w:fldChar w:fldCharType="end"/>
            </w:r>
          </w:hyperlink>
        </w:p>
        <w:p w:rsidR="00AE2BEC" w:rsidRDefault="00F71D03">
          <w:pPr>
            <w:pStyle w:val="INNH3"/>
            <w:tabs>
              <w:tab w:val="right" w:leader="dot" w:pos="9062"/>
            </w:tabs>
            <w:rPr>
              <w:rFonts w:asciiTheme="minorHAnsi" w:eastAsiaTheme="minorEastAsia" w:hAnsiTheme="minorHAnsi"/>
              <w:noProof/>
              <w:lang w:val="nb-NO" w:eastAsia="nb-NO"/>
            </w:rPr>
          </w:pPr>
          <w:hyperlink w:anchor="_Toc347477103" w:history="1">
            <w:r w:rsidR="00AE2BEC" w:rsidRPr="002D2FD4">
              <w:rPr>
                <w:rStyle w:val="Hyperkobling"/>
                <w:rFonts w:asciiTheme="majorHAnsi" w:hAnsiTheme="majorHAnsi"/>
                <w:noProof/>
              </w:rPr>
              <w:t>5.2.2</w:t>
            </w:r>
            <w:r w:rsidR="00AE2BEC" w:rsidRPr="002D2FD4">
              <w:rPr>
                <w:rStyle w:val="Hyperkobling"/>
                <w:noProof/>
              </w:rPr>
              <w:t xml:space="preserve"> Half-duplex</w:t>
            </w:r>
            <w:r w:rsidR="00AE2BEC">
              <w:rPr>
                <w:noProof/>
                <w:webHidden/>
              </w:rPr>
              <w:tab/>
            </w:r>
            <w:r>
              <w:rPr>
                <w:noProof/>
                <w:webHidden/>
              </w:rPr>
              <w:fldChar w:fldCharType="begin"/>
            </w:r>
            <w:r w:rsidR="00AE2BEC">
              <w:rPr>
                <w:noProof/>
                <w:webHidden/>
              </w:rPr>
              <w:instrText xml:space="preserve"> PAGEREF _Toc347477103 \h </w:instrText>
            </w:r>
            <w:r>
              <w:rPr>
                <w:noProof/>
                <w:webHidden/>
              </w:rPr>
            </w:r>
            <w:r>
              <w:rPr>
                <w:noProof/>
                <w:webHidden/>
              </w:rPr>
              <w:fldChar w:fldCharType="separate"/>
            </w:r>
            <w:r w:rsidR="00AE2BEC">
              <w:rPr>
                <w:noProof/>
                <w:webHidden/>
              </w:rPr>
              <w:t>7</w:t>
            </w:r>
            <w:r>
              <w:rPr>
                <w:noProof/>
                <w:webHidden/>
              </w:rPr>
              <w:fldChar w:fldCharType="end"/>
            </w:r>
          </w:hyperlink>
        </w:p>
        <w:p w:rsidR="00AE2BEC" w:rsidRDefault="00F71D03">
          <w:pPr>
            <w:pStyle w:val="INNH2"/>
            <w:tabs>
              <w:tab w:val="left" w:pos="880"/>
              <w:tab w:val="right" w:leader="dot" w:pos="9062"/>
            </w:tabs>
            <w:rPr>
              <w:rFonts w:asciiTheme="minorHAnsi" w:eastAsiaTheme="minorEastAsia" w:hAnsiTheme="minorHAnsi"/>
              <w:noProof/>
              <w:lang w:val="nb-NO" w:eastAsia="nb-NO"/>
            </w:rPr>
          </w:pPr>
          <w:hyperlink w:anchor="_Toc347477104" w:history="1">
            <w:r w:rsidR="00AE2BEC" w:rsidRPr="002D2FD4">
              <w:rPr>
                <w:rStyle w:val="Hyperkobling"/>
                <w:rFonts w:asciiTheme="majorHAnsi" w:hAnsiTheme="majorHAnsi"/>
                <w:noProof/>
              </w:rPr>
              <w:t>5.3</w:t>
            </w:r>
            <w:r w:rsidR="00AE2BEC">
              <w:rPr>
                <w:rFonts w:asciiTheme="minorHAnsi" w:eastAsiaTheme="minorEastAsia" w:hAnsiTheme="minorHAnsi"/>
                <w:noProof/>
                <w:lang w:val="nb-NO" w:eastAsia="nb-NO"/>
              </w:rPr>
              <w:tab/>
            </w:r>
            <w:r w:rsidR="00AE2BEC" w:rsidRPr="002D2FD4">
              <w:rPr>
                <w:rStyle w:val="Hyperkobling"/>
                <w:noProof/>
              </w:rPr>
              <w:t>WebSockets is still young</w:t>
            </w:r>
            <w:r w:rsidR="00AE2BEC">
              <w:rPr>
                <w:noProof/>
                <w:webHidden/>
              </w:rPr>
              <w:tab/>
            </w:r>
            <w:r>
              <w:rPr>
                <w:noProof/>
                <w:webHidden/>
              </w:rPr>
              <w:fldChar w:fldCharType="begin"/>
            </w:r>
            <w:r w:rsidR="00AE2BEC">
              <w:rPr>
                <w:noProof/>
                <w:webHidden/>
              </w:rPr>
              <w:instrText xml:space="preserve"> PAGEREF _Toc347477104 \h </w:instrText>
            </w:r>
            <w:r>
              <w:rPr>
                <w:noProof/>
                <w:webHidden/>
              </w:rPr>
            </w:r>
            <w:r>
              <w:rPr>
                <w:noProof/>
                <w:webHidden/>
              </w:rPr>
              <w:fldChar w:fldCharType="separate"/>
            </w:r>
            <w:r w:rsidR="00AE2BEC">
              <w:rPr>
                <w:noProof/>
                <w:webHidden/>
              </w:rPr>
              <w:t>7</w:t>
            </w:r>
            <w:r>
              <w:rPr>
                <w:noProof/>
                <w:webHidden/>
              </w:rPr>
              <w:fldChar w:fldCharType="end"/>
            </w:r>
          </w:hyperlink>
        </w:p>
        <w:p w:rsidR="00AE2BEC" w:rsidRDefault="00F71D03">
          <w:pPr>
            <w:pStyle w:val="INNH3"/>
            <w:tabs>
              <w:tab w:val="right" w:leader="dot" w:pos="9062"/>
            </w:tabs>
            <w:rPr>
              <w:rFonts w:asciiTheme="minorHAnsi" w:eastAsiaTheme="minorEastAsia" w:hAnsiTheme="minorHAnsi"/>
              <w:noProof/>
              <w:lang w:val="nb-NO" w:eastAsia="nb-NO"/>
            </w:rPr>
          </w:pPr>
          <w:hyperlink w:anchor="_Toc347477105" w:history="1">
            <w:r w:rsidR="00AE2BEC" w:rsidRPr="002D2FD4">
              <w:rPr>
                <w:rStyle w:val="Hyperkobling"/>
                <w:rFonts w:asciiTheme="majorHAnsi" w:hAnsiTheme="majorHAnsi"/>
                <w:noProof/>
              </w:rPr>
              <w:t>5.3.1</w:t>
            </w:r>
            <w:r w:rsidR="00AE2BEC" w:rsidRPr="002D2FD4">
              <w:rPr>
                <w:rStyle w:val="Hyperkobling"/>
                <w:noProof/>
              </w:rPr>
              <w:t xml:space="preserve"> Know when to use it</w:t>
            </w:r>
            <w:r w:rsidR="00AE2BEC">
              <w:rPr>
                <w:noProof/>
                <w:webHidden/>
              </w:rPr>
              <w:tab/>
            </w:r>
            <w:r>
              <w:rPr>
                <w:noProof/>
                <w:webHidden/>
              </w:rPr>
              <w:fldChar w:fldCharType="begin"/>
            </w:r>
            <w:r w:rsidR="00AE2BEC">
              <w:rPr>
                <w:noProof/>
                <w:webHidden/>
              </w:rPr>
              <w:instrText xml:space="preserve"> PAGEREF _Toc347477105 \h </w:instrText>
            </w:r>
            <w:r>
              <w:rPr>
                <w:noProof/>
                <w:webHidden/>
              </w:rPr>
            </w:r>
            <w:r>
              <w:rPr>
                <w:noProof/>
                <w:webHidden/>
              </w:rPr>
              <w:fldChar w:fldCharType="separate"/>
            </w:r>
            <w:r w:rsidR="00AE2BEC">
              <w:rPr>
                <w:noProof/>
                <w:webHidden/>
              </w:rPr>
              <w:t>8</w:t>
            </w:r>
            <w:r>
              <w:rPr>
                <w:noProof/>
                <w:webHidden/>
              </w:rPr>
              <w:fldChar w:fldCharType="end"/>
            </w:r>
          </w:hyperlink>
        </w:p>
        <w:p w:rsidR="00AE2BEC" w:rsidRDefault="00F71D03">
          <w:pPr>
            <w:pStyle w:val="INNH3"/>
            <w:tabs>
              <w:tab w:val="right" w:leader="dot" w:pos="9062"/>
            </w:tabs>
            <w:rPr>
              <w:rFonts w:asciiTheme="minorHAnsi" w:eastAsiaTheme="minorEastAsia" w:hAnsiTheme="minorHAnsi"/>
              <w:noProof/>
              <w:lang w:val="nb-NO" w:eastAsia="nb-NO"/>
            </w:rPr>
          </w:pPr>
          <w:hyperlink w:anchor="_Toc347477106" w:history="1">
            <w:r w:rsidR="00AE2BEC" w:rsidRPr="002D2FD4">
              <w:rPr>
                <w:rStyle w:val="Hyperkobling"/>
                <w:rFonts w:asciiTheme="majorHAnsi" w:hAnsiTheme="majorHAnsi"/>
                <w:noProof/>
              </w:rPr>
              <w:t>5.3.2</w:t>
            </w:r>
            <w:r w:rsidR="00AE2BEC" w:rsidRPr="002D2FD4">
              <w:rPr>
                <w:rStyle w:val="Hyperkobling"/>
                <w:noProof/>
              </w:rPr>
              <w:t xml:space="preserve"> Know how to use it</w:t>
            </w:r>
            <w:r w:rsidR="00AE2BEC">
              <w:rPr>
                <w:noProof/>
                <w:webHidden/>
              </w:rPr>
              <w:tab/>
            </w:r>
            <w:r>
              <w:rPr>
                <w:noProof/>
                <w:webHidden/>
              </w:rPr>
              <w:fldChar w:fldCharType="begin"/>
            </w:r>
            <w:r w:rsidR="00AE2BEC">
              <w:rPr>
                <w:noProof/>
                <w:webHidden/>
              </w:rPr>
              <w:instrText xml:space="preserve"> PAGEREF _Toc347477106 \h </w:instrText>
            </w:r>
            <w:r>
              <w:rPr>
                <w:noProof/>
                <w:webHidden/>
              </w:rPr>
            </w:r>
            <w:r>
              <w:rPr>
                <w:noProof/>
                <w:webHidden/>
              </w:rPr>
              <w:fldChar w:fldCharType="separate"/>
            </w:r>
            <w:r w:rsidR="00AE2BEC">
              <w:rPr>
                <w:noProof/>
                <w:webHidden/>
              </w:rPr>
              <w:t>8</w:t>
            </w:r>
            <w:r>
              <w:rPr>
                <w:noProof/>
                <w:webHidden/>
              </w:rPr>
              <w:fldChar w:fldCharType="end"/>
            </w:r>
          </w:hyperlink>
        </w:p>
        <w:p w:rsidR="00AE2BEC" w:rsidRDefault="00F71D03">
          <w:pPr>
            <w:pStyle w:val="INNH2"/>
            <w:tabs>
              <w:tab w:val="left" w:pos="880"/>
              <w:tab w:val="right" w:leader="dot" w:pos="9062"/>
            </w:tabs>
            <w:rPr>
              <w:rFonts w:asciiTheme="minorHAnsi" w:eastAsiaTheme="minorEastAsia" w:hAnsiTheme="minorHAnsi"/>
              <w:noProof/>
              <w:lang w:val="nb-NO" w:eastAsia="nb-NO"/>
            </w:rPr>
          </w:pPr>
          <w:hyperlink w:anchor="_Toc347477107" w:history="1">
            <w:r w:rsidR="00AE2BEC" w:rsidRPr="002D2FD4">
              <w:rPr>
                <w:rStyle w:val="Hyperkobling"/>
                <w:rFonts w:asciiTheme="majorHAnsi" w:hAnsiTheme="majorHAnsi"/>
                <w:noProof/>
              </w:rPr>
              <w:t>5.4</w:t>
            </w:r>
            <w:r w:rsidR="00AE2BEC">
              <w:rPr>
                <w:rFonts w:asciiTheme="minorHAnsi" w:eastAsiaTheme="minorEastAsia" w:hAnsiTheme="minorHAnsi"/>
                <w:noProof/>
                <w:lang w:val="nb-NO" w:eastAsia="nb-NO"/>
              </w:rPr>
              <w:tab/>
            </w:r>
            <w:r w:rsidR="00AE2BEC" w:rsidRPr="002D2FD4">
              <w:rPr>
                <w:rStyle w:val="Hyperkobling"/>
                <w:noProof/>
              </w:rPr>
              <w:t>Real-Time: just a phase?</w:t>
            </w:r>
            <w:r w:rsidR="00AE2BEC">
              <w:rPr>
                <w:noProof/>
                <w:webHidden/>
              </w:rPr>
              <w:tab/>
            </w:r>
            <w:r>
              <w:rPr>
                <w:noProof/>
                <w:webHidden/>
              </w:rPr>
              <w:fldChar w:fldCharType="begin"/>
            </w:r>
            <w:r w:rsidR="00AE2BEC">
              <w:rPr>
                <w:noProof/>
                <w:webHidden/>
              </w:rPr>
              <w:instrText xml:space="preserve"> PAGEREF _Toc347477107 \h </w:instrText>
            </w:r>
            <w:r>
              <w:rPr>
                <w:noProof/>
                <w:webHidden/>
              </w:rPr>
            </w:r>
            <w:r>
              <w:rPr>
                <w:noProof/>
                <w:webHidden/>
              </w:rPr>
              <w:fldChar w:fldCharType="separate"/>
            </w:r>
            <w:r w:rsidR="00AE2BEC">
              <w:rPr>
                <w:noProof/>
                <w:webHidden/>
              </w:rPr>
              <w:t>9</w:t>
            </w:r>
            <w:r>
              <w:rPr>
                <w:noProof/>
                <w:webHidden/>
              </w:rPr>
              <w:fldChar w:fldCharType="end"/>
            </w:r>
          </w:hyperlink>
        </w:p>
        <w:p w:rsidR="00AE2BEC" w:rsidRDefault="00F71D03">
          <w:pPr>
            <w:pStyle w:val="INNH1"/>
            <w:tabs>
              <w:tab w:val="left" w:pos="440"/>
              <w:tab w:val="right" w:leader="dot" w:pos="9062"/>
            </w:tabs>
            <w:rPr>
              <w:rFonts w:asciiTheme="minorHAnsi" w:eastAsiaTheme="minorEastAsia" w:hAnsiTheme="minorHAnsi"/>
              <w:noProof/>
              <w:lang w:val="nb-NO" w:eastAsia="nb-NO"/>
            </w:rPr>
          </w:pPr>
          <w:hyperlink w:anchor="_Toc347477108" w:history="1">
            <w:r w:rsidR="00AE2BEC" w:rsidRPr="002D2FD4">
              <w:rPr>
                <w:rStyle w:val="Hyperkobling"/>
                <w:rFonts w:asciiTheme="majorHAnsi" w:hAnsiTheme="majorHAnsi"/>
                <w:noProof/>
              </w:rPr>
              <w:t>6</w:t>
            </w:r>
            <w:r w:rsidR="00AE2BEC">
              <w:rPr>
                <w:rFonts w:asciiTheme="minorHAnsi" w:eastAsiaTheme="minorEastAsia" w:hAnsiTheme="minorHAnsi"/>
                <w:noProof/>
                <w:lang w:val="nb-NO" w:eastAsia="nb-NO"/>
              </w:rPr>
              <w:tab/>
            </w:r>
            <w:r w:rsidR="00AE2BEC" w:rsidRPr="002D2FD4">
              <w:rPr>
                <w:rStyle w:val="Hyperkobling"/>
                <w:noProof/>
              </w:rPr>
              <w:t>Conclusion</w:t>
            </w:r>
            <w:r w:rsidR="00AE2BEC">
              <w:rPr>
                <w:noProof/>
                <w:webHidden/>
              </w:rPr>
              <w:tab/>
            </w:r>
            <w:r>
              <w:rPr>
                <w:noProof/>
                <w:webHidden/>
              </w:rPr>
              <w:fldChar w:fldCharType="begin"/>
            </w:r>
            <w:r w:rsidR="00AE2BEC">
              <w:rPr>
                <w:noProof/>
                <w:webHidden/>
              </w:rPr>
              <w:instrText xml:space="preserve"> PAGEREF _Toc347477108 \h </w:instrText>
            </w:r>
            <w:r>
              <w:rPr>
                <w:noProof/>
                <w:webHidden/>
              </w:rPr>
            </w:r>
            <w:r>
              <w:rPr>
                <w:noProof/>
                <w:webHidden/>
              </w:rPr>
              <w:fldChar w:fldCharType="separate"/>
            </w:r>
            <w:r w:rsidR="00AE2BEC">
              <w:rPr>
                <w:noProof/>
                <w:webHidden/>
              </w:rPr>
              <w:t>9</w:t>
            </w:r>
            <w:r>
              <w:rPr>
                <w:noProof/>
                <w:webHidden/>
              </w:rPr>
              <w:fldChar w:fldCharType="end"/>
            </w:r>
          </w:hyperlink>
        </w:p>
        <w:p w:rsidR="00F965D3" w:rsidRPr="00EC0022" w:rsidRDefault="00F71D03" w:rsidP="00DA398D">
          <w:r w:rsidRPr="00EC0022">
            <w:rPr>
              <w:rFonts w:cs="Times New Roman"/>
            </w:rPr>
            <w:fldChar w:fldCharType="end"/>
          </w:r>
        </w:p>
      </w:sdtContent>
    </w:sdt>
    <w:p w:rsidR="00F11C95" w:rsidRPr="00EC0022" w:rsidRDefault="00F11C95" w:rsidP="00DA398D">
      <w:r w:rsidRPr="00EC0022">
        <w:br w:type="page"/>
      </w:r>
    </w:p>
    <w:p w:rsidR="00F11C95" w:rsidRPr="00EC0022" w:rsidRDefault="00F11C95" w:rsidP="00DA398D">
      <w:pPr>
        <w:pStyle w:val="Overskrift1"/>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DA398D">
      <w:pPr>
        <w:pStyle w:val="Overskrift1"/>
      </w:pPr>
      <w:bookmarkStart w:id="2" w:name="_Toc347477083"/>
      <w:r w:rsidRPr="00EC0022">
        <w:lastRenderedPageBreak/>
        <w:t>Introduction</w:t>
      </w:r>
      <w:bookmarkEnd w:id="2"/>
      <w:r w:rsidR="009A6999" w:rsidRPr="00EC0022">
        <w:t xml:space="preserve"> </w:t>
      </w:r>
    </w:p>
    <w:p w:rsidR="00A773E0" w:rsidRPr="006F7689" w:rsidRDefault="0059205D" w:rsidP="00DA398D">
      <w:r w:rsidRPr="006F7689">
        <w:t>The World Wide Web has been available to the masses for 20 years</w:t>
      </w:r>
      <w:r w:rsidR="009A2FE3">
        <w:t xml:space="preserve"> </w:t>
      </w:r>
      <w:r w:rsidR="00F71D03">
        <w:fldChar w:fldCharType="begin" w:fldLock="1"/>
      </w:r>
      <w:r w:rsidR="009A2FE3">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 }, "properties" : { "noteIndex" : 0 }, "schema" : "https://github.com/citation-style-language/schema/raw/master/csl-citation.json" }</w:instrText>
      </w:r>
      <w:r w:rsidR="00F71D03">
        <w:fldChar w:fldCharType="separate"/>
      </w:r>
      <w:r w:rsidR="009A2FE3" w:rsidRPr="009A2FE3">
        <w:rPr>
          <w:noProof/>
        </w:rPr>
        <w:t>[</w:t>
      </w:r>
      <w:r w:rsidR="009A2FE3" w:rsidRPr="009A2FE3">
        <w:rPr>
          <w:noProof/>
          <w:color w:val="00B050"/>
        </w:rPr>
        <w:t>1</w:t>
      </w:r>
      <w:r w:rsidR="009A2FE3" w:rsidRPr="009A2FE3">
        <w:rPr>
          <w:noProof/>
        </w:rPr>
        <w:t>]</w:t>
      </w:r>
      <w:r w:rsidR="00F71D03">
        <w:fldChar w:fldCharType="end"/>
      </w:r>
      <w:r w:rsidRPr="006F7689">
        <w:t xml:space="preserve"> [</w:t>
      </w:r>
      <w:r w:rsidRPr="00357BFA">
        <w:rPr>
          <w:color w:val="FF0000"/>
        </w:rPr>
        <w:t>history of the web</w:t>
      </w:r>
      <w:r w:rsidRPr="006F7689">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A398D">
      <w:r w:rsidRPr="006F7689">
        <w:t>Over the years the improvements to the Web has changed the way we used it. Reading an article online today is somewhat different compared to how it was ten years ago. CSS has given HTML documents a better look and feel, AJAX [</w:t>
      </w:r>
      <w:r w:rsidRPr="00357BFA">
        <w:rPr>
          <w:color w:val="FF0000"/>
        </w:rPr>
        <w:t>wiki</w:t>
      </w:r>
      <w:r w:rsidRPr="006F7689">
        <w:t>] made it possible to write web pages with more dynamic content and with HTML5 really starting to make a push, more revolutionary changes are yet to come.</w:t>
      </w:r>
    </w:p>
    <w:p w:rsidR="00866BDA" w:rsidRDefault="00AD6251" w:rsidP="00DA398D">
      <w:r>
        <w:t>Along with HTML5 comes a new protocol for the Web: WebSockets</w:t>
      </w:r>
      <w:r w:rsidR="006F7689">
        <w:t>. It was created to meet one of the newest aspect of web browsing, namely rea</w:t>
      </w:r>
      <w:r w:rsidR="009D132B">
        <w:t>l-time applications. Real-</w:t>
      </w:r>
      <w:r w:rsidR="006F7689">
        <w:t>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t xml:space="preserve">r does it render HTTP obsolete? </w:t>
      </w:r>
    </w:p>
    <w:p w:rsidR="00AD6251" w:rsidRPr="00A773E0" w:rsidRDefault="00440ED7" w:rsidP="00DA398D">
      <w:r>
        <w:t>Answering this requires some digging into the past of the World Wide Web. Furthermore, it demands an understanding of the technologies that WebSockets have been created to improve.</w:t>
      </w:r>
      <w:r w:rsidRPr="00357BFA">
        <w:rPr>
          <w:color w:val="FF0000"/>
        </w:rPr>
        <w:t xml:space="preserve"> </w:t>
      </w:r>
      <w:r w:rsidR="00866BDA">
        <w:t xml:space="preserve">Section </w:t>
      </w:r>
      <w:fldSimple w:instr=" REF _Ref347231565 \r \h  \* MERGEFORMAT ">
        <w:r w:rsidR="00866BDA" w:rsidRPr="00AA18E6">
          <w:rPr>
            <w:color w:val="4F81BD" w:themeColor="accent1"/>
          </w:rPr>
          <w:t>3</w:t>
        </w:r>
      </w:fldSimple>
      <w:r w:rsidRPr="00866BDA">
        <w:t xml:space="preserve"> gives an overview of the most known alternatives. Section </w:t>
      </w:r>
      <w:fldSimple w:instr=" REF _Ref347127192 \r \h  \* MERGEFORMAT ">
        <w:r w:rsidR="00866BDA" w:rsidRPr="00AA18E6">
          <w:rPr>
            <w:color w:val="4F81BD" w:themeColor="accent1"/>
          </w:rPr>
          <w:t>4</w:t>
        </w:r>
      </w:fldSimple>
      <w:r w:rsidRPr="00866BDA">
        <w:t xml:space="preserve"> introduces WebSockets and finally, in section </w:t>
      </w:r>
      <w:fldSimple w:instr=" REF _Ref347502592 \r \h  \* MERGEFORMAT ">
        <w:r w:rsidR="00AA18E6" w:rsidRPr="00AA18E6">
          <w:rPr>
            <w:color w:val="4F81BD" w:themeColor="accent1"/>
          </w:rPr>
          <w:t>5</w:t>
        </w:r>
      </w:fldSimple>
      <w:r w:rsidR="00357BFA" w:rsidRPr="00866BDA">
        <w:t>,</w:t>
      </w:r>
      <w:r w:rsidRPr="00866BDA">
        <w:t xml:space="preserve"> I discuss and compare the HTTP-based technologies to </w:t>
      </w:r>
      <w:proofErr w:type="spellStart"/>
      <w:r w:rsidRPr="00866BDA">
        <w:t>WebSocets</w:t>
      </w:r>
      <w:proofErr w:type="spellEnd"/>
      <w:r w:rsidR="0050490E" w:rsidRPr="00866BDA">
        <w:t>. But before that, I recommen</w:t>
      </w:r>
      <w:r w:rsidR="007A3618" w:rsidRPr="00866BDA">
        <w:t xml:space="preserve">d reading the next two </w:t>
      </w:r>
      <w:r w:rsidR="0050490E" w:rsidRPr="00866BDA">
        <w:t>sections, which gives a short introduction to the old HTTP and the version that is used today.</w:t>
      </w:r>
    </w:p>
    <w:p w:rsidR="002960F9" w:rsidRDefault="00C01DF9" w:rsidP="00DA398D">
      <w:pPr>
        <w:pStyle w:val="Overskrift1"/>
      </w:pPr>
      <w:bookmarkStart w:id="3" w:name="_Toc347477084"/>
      <w:r>
        <w:t>Background: HTTP</w:t>
      </w:r>
      <w:bookmarkEnd w:id="3"/>
    </w:p>
    <w:p w:rsidR="002960F9" w:rsidRDefault="002960F9" w:rsidP="00DA398D">
      <w:r>
        <w:t xml:space="preserve">HTTP, or </w:t>
      </w:r>
      <w:proofErr w:type="spellStart"/>
      <w:r>
        <w:t>HyperText</w:t>
      </w:r>
      <w:proofErr w:type="spellEnd"/>
      <w:r>
        <w:t xml:space="preserve"> Transfer Protocol, is the cornerstone of the World Wide Web. Residing in the application layer of the Internet Protocol Suite [</w:t>
      </w:r>
      <w:proofErr w:type="spellStart"/>
      <w:r w:rsidR="00581D24">
        <w:rPr>
          <w:color w:val="FF0000"/>
        </w:rPr>
        <w:t>har</w:t>
      </w:r>
      <w:proofErr w:type="spellEnd"/>
      <w:r w:rsidR="00581D24">
        <w:rPr>
          <w:color w:val="FF0000"/>
        </w:rPr>
        <w:t xml:space="preserve"> en </w:t>
      </w:r>
      <w:proofErr w:type="spellStart"/>
      <w:r w:rsidR="00581D24">
        <w:rPr>
          <w:color w:val="FF0000"/>
        </w:rPr>
        <w:t>pdf</w:t>
      </w:r>
      <w:proofErr w:type="spellEnd"/>
      <w:r w:rsidR="00581D24">
        <w:rPr>
          <w:color w:val="FF0000"/>
        </w:rPr>
        <w:t xml:space="preserve"> </w:t>
      </w:r>
      <w:proofErr w:type="spellStart"/>
      <w:r w:rsidR="00581D24">
        <w:rPr>
          <w:color w:val="FF0000"/>
        </w:rPr>
        <w:t>på</w:t>
      </w:r>
      <w:proofErr w:type="spellEnd"/>
      <w:r w:rsidR="00581D24">
        <w:rPr>
          <w:color w:val="FF0000"/>
        </w:rPr>
        <w:t xml:space="preserve"> </w:t>
      </w:r>
      <w:proofErr w:type="spellStart"/>
      <w:r w:rsidR="00581D24">
        <w:rPr>
          <w:color w:val="FF0000"/>
        </w:rPr>
        <w:t>det</w:t>
      </w:r>
      <w:proofErr w:type="spellEnd"/>
      <w:r>
        <w:t>]</w:t>
      </w:r>
      <w:r w:rsidR="00581D24">
        <w:t xml:space="preserve">, it provides web pages a mean of linking to other pages - thus creating a "web" of pages. </w:t>
      </w:r>
    </w:p>
    <w:p w:rsidR="00581D24" w:rsidRPr="002960F9" w:rsidRDefault="00581D24" w:rsidP="00DA398D">
      <w:r>
        <w:t>To enable web browser to communicate with a server, HTTP uses a request/response pattern [</w:t>
      </w:r>
      <w:r w:rsidRPr="00581D24">
        <w:rPr>
          <w:color w:val="FF0000"/>
        </w:rPr>
        <w:t>rfc2616</w:t>
      </w:r>
      <w:r>
        <w:t>] where the client (browser) makes a request to the server which sends a response back. Underneath this some sort of network layer protocol must be utilized. Most common is the Transmission Control Protocol [</w:t>
      </w:r>
      <w:r>
        <w:rPr>
          <w:color w:val="FF0000"/>
        </w:rPr>
        <w:t>wiki</w:t>
      </w:r>
      <w:r>
        <w:t>], but others like UDP may also be used [</w:t>
      </w:r>
      <w:r w:rsidRPr="00581D24">
        <w:rPr>
          <w:color w:val="FF0000"/>
        </w:rPr>
        <w:t>rfc2616</w:t>
      </w:r>
      <w:r>
        <w:t xml:space="preserve">]. In this paper the focus will be on TCP. Mainly because of the way </w:t>
      </w:r>
      <w:proofErr w:type="spellStart"/>
      <w:r>
        <w:t>WebSocets</w:t>
      </w:r>
      <w:proofErr w:type="spellEnd"/>
      <w:r>
        <w:t xml:space="preserve"> makes use of one single TCP connection to make full-duplex communication between the server and the client possible</w:t>
      </w:r>
      <w:r w:rsidR="00AA18E6">
        <w:t xml:space="preserve">(more on that in section </w:t>
      </w:r>
      <w:fldSimple w:instr=" REF _Ref347390790 \r \h  \* MERGEFORMAT ">
        <w:r w:rsidR="00AA18E6" w:rsidRPr="00AA18E6">
          <w:rPr>
            <w:color w:val="4F81BD" w:themeColor="accent1"/>
          </w:rPr>
          <w:t>4.1</w:t>
        </w:r>
      </w:fldSimple>
      <w:r w:rsidR="003D4828">
        <w:t>).</w:t>
      </w:r>
    </w:p>
    <w:p w:rsidR="009A6999" w:rsidRDefault="00C01DF9" w:rsidP="00DA398D">
      <w:pPr>
        <w:pStyle w:val="Overskrift2"/>
      </w:pPr>
      <w:bookmarkStart w:id="4" w:name="_Ref347412357"/>
      <w:bookmarkStart w:id="5" w:name="_Toc347477085"/>
      <w:r>
        <w:t>HTTP/</w:t>
      </w:r>
      <w:r w:rsidR="009A6999" w:rsidRPr="00EC0022">
        <w:t>1.0</w:t>
      </w:r>
      <w:bookmarkEnd w:id="4"/>
      <w:bookmarkEnd w:id="5"/>
    </w:p>
    <w:p w:rsidR="00AC5AC7" w:rsidRDefault="00AC5AC7" w:rsidP="00DA398D">
      <w:r>
        <w:t>The</w:t>
      </w:r>
      <w:r w:rsidR="000E5065">
        <w:t xml:space="preserve"> </w:t>
      </w:r>
      <w:r>
        <w:t>1.0</w:t>
      </w:r>
      <w:r w:rsidR="000E5065">
        <w:t xml:space="preserve"> version of HTTP</w:t>
      </w:r>
      <w:r>
        <w:t xml:space="preserve"> was created in the World Wide Web's childhood [</w:t>
      </w:r>
      <w:r w:rsidRPr="00357BFA">
        <w:rPr>
          <w:color w:val="FF0000"/>
        </w:rPr>
        <w:t>http 1.0 protocol</w:t>
      </w:r>
      <w:r>
        <w:t>]. Back then, web pages consisted mostly of text and maybe a few embedded objects</w:t>
      </w:r>
      <w:r>
        <w:rPr>
          <w:rStyle w:val="Fotnotereferanse"/>
        </w:rPr>
        <w:footnoteReference w:id="1"/>
      </w:r>
      <w:r>
        <w:t xml:space="preserve">. But as the </w:t>
      </w:r>
      <w:r>
        <w:lastRenderedPageBreak/>
        <w:t>internet grew, and other people than scientists started using it, a demand for more lively content arose.</w:t>
      </w:r>
    </w:p>
    <w:p w:rsidR="00215ACF" w:rsidRDefault="00AC5AC7" w:rsidP="00DA398D">
      <w:r>
        <w:t>At this tim</w:t>
      </w:r>
      <w:r w:rsidR="00357BFA">
        <w:t>e, around the mid 90s, CSS too was in its childhood [</w:t>
      </w:r>
      <w:proofErr w:type="spellStart"/>
      <w:r w:rsidR="00357BFA" w:rsidRPr="00357BFA">
        <w:rPr>
          <w:color w:val="FF0000"/>
        </w:rPr>
        <w:t>css-tingen</w:t>
      </w:r>
      <w:proofErr w:type="spellEnd"/>
      <w:r w:rsidR="00357BFA">
        <w:t>].</w:t>
      </w:r>
      <w:r>
        <w:t xml:space="preserve"> </w:t>
      </w:r>
      <w:r w:rsidR="00357BFA">
        <w:t>However, it soon caught people's attention and more and more browsers started to support it (more or less). Embedding a style sheet in a HTML-file adds another object that the client has to download. This is no problem today, but with the HTTP 1.0 protocol</w:t>
      </w:r>
      <w:r w:rsidR="000E5065">
        <w:t xml:space="preserve"> it was.</w:t>
      </w:r>
    </w:p>
    <w:p w:rsidR="000E5065" w:rsidRPr="00215ACF" w:rsidRDefault="0049133D" w:rsidP="00DA398D">
      <w:r>
        <w:t>Downloading one element in a HTML-file, or even the HTML-file itself from the server required one TCP request</w:t>
      </w:r>
      <w:r w:rsidR="00D015C6">
        <w:t xml:space="preserve">. The server then replied and closed the connection. Getting a HTML-file with a </w:t>
      </w:r>
      <w:proofErr w:type="spellStart"/>
      <w:r w:rsidR="00D015C6">
        <w:t>stylesheet</w:t>
      </w:r>
      <w:proofErr w:type="spellEnd"/>
      <w:r w:rsidR="00D015C6">
        <w:t xml:space="preserve"> and three images then required five requests in total, which is obviously inefficient. To circumvent this, some early web applications</w:t>
      </w:r>
      <w:r w:rsidR="00C01DF9">
        <w:t xml:space="preserve"> used several TCP connections at the same time [</w:t>
      </w:r>
      <w:r w:rsidR="00C01DF9" w:rsidRPr="00C01DF9">
        <w:rPr>
          <w:color w:val="FF0000"/>
        </w:rPr>
        <w:t xml:space="preserve">Network performance </w:t>
      </w:r>
      <w:proofErr w:type="spellStart"/>
      <w:r w:rsidR="00C01DF9" w:rsidRPr="00C01DF9">
        <w:rPr>
          <w:color w:val="FF0000"/>
        </w:rPr>
        <w:t>tingen</w:t>
      </w:r>
      <w:proofErr w:type="spellEnd"/>
      <w:r w:rsidR="00C01DF9">
        <w:t xml:space="preserve">]. Bear in mind that this was during the old days with dial-up modems - not exactly a 20 megabit </w:t>
      </w:r>
      <w:r w:rsidR="00AA18E6">
        <w:t>internet connection</w:t>
      </w:r>
      <w:r w:rsidR="00C01DF9">
        <w:t xml:space="preserve">. </w:t>
      </w:r>
      <w:r w:rsidR="00D015C6">
        <w:t xml:space="preserve"> </w:t>
      </w:r>
    </w:p>
    <w:p w:rsidR="00F02124" w:rsidRDefault="009A6999" w:rsidP="00DA398D">
      <w:pPr>
        <w:pStyle w:val="Overskrift2"/>
      </w:pPr>
      <w:bookmarkStart w:id="6" w:name="_Ref347226683"/>
      <w:bookmarkStart w:id="7" w:name="_Ref347227409"/>
      <w:bookmarkStart w:id="8" w:name="_Toc347477086"/>
      <w:r w:rsidRPr="00EC0022">
        <w:t>HTTP</w:t>
      </w:r>
      <w:r w:rsidR="00C01DF9">
        <w:t>/</w:t>
      </w:r>
      <w:r w:rsidR="00F02124" w:rsidRPr="00EC0022">
        <w:t>1.1</w:t>
      </w:r>
      <w:bookmarkEnd w:id="6"/>
      <w:bookmarkEnd w:id="7"/>
      <w:bookmarkEnd w:id="8"/>
      <w:r w:rsidR="00F02124" w:rsidRPr="00EC0022">
        <w:t xml:space="preserve"> </w:t>
      </w:r>
    </w:p>
    <w:p w:rsidR="00C01DF9" w:rsidRDefault="00C01DF9" w:rsidP="00DA398D">
      <w:r>
        <w:t xml:space="preserve">Increasing amounts of embedded objects in web pages lead to the creation of HTTP/1.1, which made several vital improvements. </w:t>
      </w:r>
      <w:r w:rsidR="0084721E">
        <w:t>One of these where persistent connections. Allowing several request to made over the same TCP connection</w:t>
      </w:r>
      <w:r w:rsidR="00FD57D6">
        <w:t xml:space="preserve"> [</w:t>
      </w:r>
      <w:r w:rsidR="00FD57D6" w:rsidRPr="00C01DF9">
        <w:rPr>
          <w:color w:val="FF0000"/>
        </w:rPr>
        <w:t xml:space="preserve">Network performance </w:t>
      </w:r>
      <w:proofErr w:type="spellStart"/>
      <w:r w:rsidR="00FD57D6" w:rsidRPr="00C01DF9">
        <w:rPr>
          <w:color w:val="FF0000"/>
        </w:rPr>
        <w:t>tingen</w:t>
      </w:r>
      <w:proofErr w:type="spellEnd"/>
      <w:r w:rsidR="00FD57D6">
        <w:t>]</w:t>
      </w:r>
      <w:r w:rsidR="0084721E">
        <w:t>, was a dramatic change at the time; giving clients more efficient ways of getting data from servers.</w:t>
      </w:r>
    </w:p>
    <w:p w:rsidR="0084721E" w:rsidRDefault="0084721E" w:rsidP="00DA398D">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8F5ED8">
        <w:t xml:space="preserve"> Web applications was also given the possibility of sending chunked data [</w:t>
      </w:r>
      <w:r w:rsidR="008F5ED8" w:rsidRPr="008F5ED8">
        <w:rPr>
          <w:color w:val="FF0000"/>
        </w:rPr>
        <w:t>rfc2616 3.6.1</w:t>
      </w:r>
      <w:r w:rsidR="008F5ED8">
        <w:t xml:space="preserve">] letting servers start sending a response without knowing how long it was. In theory, it could be infinite as we shall see in section </w:t>
      </w:r>
      <w:fldSimple w:instr=" REF _Ref346878095 \r \h  \* MERGEFORMAT ">
        <w:r w:rsidR="00202AB7" w:rsidRPr="00202AB7">
          <w:rPr>
            <w:color w:val="4F81BD" w:themeColor="accent1"/>
          </w:rPr>
          <w:t>3.3</w:t>
        </w:r>
      </w:fldSimple>
      <w:r w:rsidR="008F5ED8">
        <w:t xml:space="preserve">. </w:t>
      </w:r>
    </w:p>
    <w:p w:rsidR="00FD57D6" w:rsidRPr="00FD57D6" w:rsidRDefault="00FD57D6" w:rsidP="00DA398D">
      <w:r>
        <w:t>The authors of the protocol showed great foresight when they made sure that future protocols easily could be made backwards compati</w:t>
      </w:r>
      <w:r w:rsidR="006262A4">
        <w:t xml:space="preserve">ble with HTTP 1.1. The </w:t>
      </w:r>
      <w:bookmarkStart w:id="9" w:name="upgradeHeader"/>
      <w:r w:rsidR="006262A4" w:rsidRPr="006262A4">
        <w:rPr>
          <w:i/>
        </w:rPr>
        <w:t>upgrade</w:t>
      </w:r>
      <w:r>
        <w:t xml:space="preserve"> request-header</w:t>
      </w:r>
      <w:bookmarkEnd w:id="9"/>
      <w:r>
        <w:t xml:space="preserve"> [</w:t>
      </w:r>
      <w:r>
        <w:rPr>
          <w:color w:val="FF0000"/>
        </w:rPr>
        <w:t>key differences</w:t>
      </w:r>
      <w:r>
        <w:t>], makes it possible for a client to request that another protocol should be used if the server supports it.</w:t>
      </w:r>
    </w:p>
    <w:p w:rsidR="008F5ED8" w:rsidRPr="0099455D" w:rsidRDefault="0099455D" w:rsidP="00DA398D">
      <w: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202AB7" w:rsidRPr="00202AB7">
          <w:rPr>
            <w:color w:val="4F81BD" w:themeColor="accent1"/>
          </w:rPr>
          <w:t>4</w:t>
        </w:r>
      </w:fldSimple>
      <w:r>
        <w:t>.</w:t>
      </w:r>
    </w:p>
    <w:p w:rsidR="00015D0E" w:rsidRDefault="00015D0E" w:rsidP="00DA398D">
      <w:pPr>
        <w:pStyle w:val="Overskrift1"/>
      </w:pPr>
      <w:bookmarkStart w:id="10" w:name="_Ref347231565"/>
      <w:bookmarkStart w:id="11" w:name="_Ref347232265"/>
      <w:bookmarkStart w:id="12" w:name="_Ref347323560"/>
      <w:bookmarkStart w:id="13" w:name="_Toc347477087"/>
      <w:r w:rsidRPr="00EC0022">
        <w:t xml:space="preserve">The </w:t>
      </w:r>
      <w:r w:rsidR="002F1597">
        <w:t>Real-</w:t>
      </w:r>
      <w:r w:rsidR="0048561E" w:rsidRPr="00EC0022">
        <w:t>Time Web with HTTP</w:t>
      </w:r>
      <w:bookmarkEnd w:id="10"/>
      <w:bookmarkEnd w:id="11"/>
      <w:bookmarkEnd w:id="12"/>
      <w:bookmarkEnd w:id="13"/>
    </w:p>
    <w:p w:rsidR="0099455D" w:rsidRPr="004C24DB" w:rsidRDefault="002F1597" w:rsidP="00DA398D">
      <w:r>
        <w:t>Recently the concept of real</w:t>
      </w:r>
      <w:r w:rsidR="0024400A">
        <w:t>-time web has become a buzzword. Pushing information to the client instantly instead of waiting for the client to request it is how a real-time application works. However, as we have seen, this is not how</w:t>
      </w:r>
      <w:r w:rsidR="00DA25C9">
        <w:t xml:space="preserve"> HTTP works - the client always have 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up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with</w:t>
      </w:r>
      <w:r w:rsidR="00AA18E6">
        <w:t xml:space="preserve"> WebSockets</w:t>
      </w:r>
      <w:r w:rsidR="004C24DB">
        <w:t>.</w:t>
      </w:r>
    </w:p>
    <w:p w:rsidR="00015D0E" w:rsidRDefault="00015D0E" w:rsidP="00DA398D">
      <w:pPr>
        <w:pStyle w:val="Overskrift2"/>
      </w:pPr>
      <w:bookmarkStart w:id="14" w:name="_Toc347477088"/>
      <w:r w:rsidRPr="00EC0022">
        <w:lastRenderedPageBreak/>
        <w:t>Polling</w:t>
      </w:r>
      <w:bookmarkEnd w:id="14"/>
    </w:p>
    <w:p w:rsidR="00102E5B" w:rsidRDefault="00D73278" w:rsidP="00DA398D">
      <w:pPr>
        <w:rPr>
          <w:color w:val="FFFFFF" w:themeColor="background1"/>
        </w:rPr>
      </w:pPr>
      <w:r>
        <w:t>As the very first attempt of providing real-time updates from a server, polling is fairly simple minded. It works by having the client doing normal HTTP-request, but at a set interval</w:t>
      </w:r>
      <w:r w:rsidR="000B573B">
        <w:t>[</w:t>
      </w:r>
      <w:r w:rsidR="000B573B">
        <w:rPr>
          <w:color w:val="FF0000"/>
        </w:rPr>
        <w:t xml:space="preserve">HTML </w:t>
      </w:r>
      <w:proofErr w:type="spellStart"/>
      <w:r w:rsidR="000B573B">
        <w:rPr>
          <w:color w:val="FF0000"/>
        </w:rPr>
        <w:t>boka</w:t>
      </w:r>
      <w:proofErr w:type="spellEnd"/>
      <w:r w:rsidR="000B573B">
        <w:rPr>
          <w:color w:val="FF0000"/>
        </w:rPr>
        <w:t>?</w:t>
      </w:r>
      <w:r w:rsidR="000B573B">
        <w:t>]</w:t>
      </w:r>
      <w:r>
        <w:t>. The server then instantly sends back a response - either containing new data or just an empty r</w:t>
      </w:r>
      <w:r w:rsidR="00C12716">
        <w:t>esponse if there was nothing to retrieve</w:t>
      </w:r>
      <w:r w:rsidR="00A12210">
        <w:t xml:space="preserve"> (</w:t>
      </w:r>
      <w:fldSimple w:instr=" REF _Ref347505264 \h  \* MERGEFORMAT ">
        <w:r w:rsidR="00102E5B" w:rsidRPr="00102E5B">
          <w:rPr>
            <w:color w:val="4F81BD" w:themeColor="accent1"/>
          </w:rPr>
          <w:t xml:space="preserve">Figure </w:t>
        </w:r>
        <w:r w:rsidR="00102E5B" w:rsidRPr="00102E5B">
          <w:rPr>
            <w:noProof/>
            <w:color w:val="4F81BD" w:themeColor="accent1"/>
          </w:rPr>
          <w:t>3</w:t>
        </w:r>
        <w:r w:rsidR="00102E5B" w:rsidRPr="00102E5B">
          <w:rPr>
            <w:color w:val="4F81BD" w:themeColor="accent1"/>
          </w:rPr>
          <w:noBreakHyphen/>
        </w:r>
        <w:r w:rsidR="00102E5B" w:rsidRPr="00102E5B">
          <w:rPr>
            <w:noProof/>
            <w:color w:val="4F81BD" w:themeColor="accent1"/>
          </w:rPr>
          <w:t>1</w:t>
        </w:r>
      </w:fldSimple>
      <w:r w:rsidR="00A12210">
        <w:t>)</w:t>
      </w:r>
      <w:r>
        <w:t>.</w:t>
      </w:r>
      <w:r w:rsidR="00A12210">
        <w:t xml:space="preserve"> Polling has obvious flaws like for instance how to determine the interval to prevent many empty responses and all the same not flooding the server. Therefore, other mechanisms are far more widespread.</w:t>
      </w:r>
      <w:r w:rsidR="0012556B">
        <w:t xml:space="preserve"> </w:t>
      </w:r>
      <w:bookmarkStart w:id="15" w:name="piggy"/>
      <w:r w:rsidR="00102E5B">
        <w:rPr>
          <w:color w:val="FFFFFF" w:themeColor="background1"/>
        </w:rPr>
        <w:t>piggyback</w:t>
      </w:r>
    </w:p>
    <w:p w:rsidR="00102E5B" w:rsidRDefault="00102E5B" w:rsidP="00102E5B">
      <w:pPr>
        <w:keepNext/>
      </w:pPr>
      <w:r>
        <w:rPr>
          <w:noProof/>
          <w:color w:val="FFFFFF" w:themeColor="background1"/>
          <w:lang w:val="nb-NO" w:eastAsia="nb-NO"/>
        </w:rPr>
        <w:drawing>
          <wp:inline distT="0" distB="0" distL="0" distR="0">
            <wp:extent cx="5760720" cy="2957195"/>
            <wp:effectExtent l="19050" t="0" r="0" b="0"/>
            <wp:docPr id="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2" cstate="print"/>
                    <a:stretch>
                      <a:fillRect/>
                    </a:stretch>
                  </pic:blipFill>
                  <pic:spPr>
                    <a:xfrm>
                      <a:off x="0" y="0"/>
                      <a:ext cx="5760720" cy="2957195"/>
                    </a:xfrm>
                    <a:prstGeom prst="rect">
                      <a:avLst/>
                    </a:prstGeom>
                  </pic:spPr>
                </pic:pic>
              </a:graphicData>
            </a:graphic>
          </wp:inline>
        </w:drawing>
      </w:r>
    </w:p>
    <w:p w:rsidR="004C24DB" w:rsidRDefault="00102E5B" w:rsidP="00102E5B">
      <w:pPr>
        <w:pStyle w:val="Bildetekst"/>
        <w:jc w:val="center"/>
      </w:pPr>
      <w:bookmarkStart w:id="16" w:name="_Ref347505264"/>
      <w:r>
        <w:t xml:space="preserve">Figure </w:t>
      </w:r>
      <w:fldSimple w:instr=" STYLEREF 1 \s ">
        <w:r w:rsidR="005D3D12">
          <w:rPr>
            <w:noProof/>
          </w:rPr>
          <w:t>3</w:t>
        </w:r>
      </w:fldSimple>
      <w:r w:rsidR="005D3D12">
        <w:noBreakHyphen/>
      </w:r>
      <w:fldSimple w:instr=" SEQ Figure \* ARABIC \s 1 ">
        <w:r w:rsidR="005D3D12">
          <w:rPr>
            <w:noProof/>
          </w:rPr>
          <w:t>1</w:t>
        </w:r>
      </w:fldSimple>
      <w:bookmarkEnd w:id="16"/>
      <w:r>
        <w:t>: Normal polling to the left, polling with piggybacking to the right</w:t>
      </w:r>
      <w:bookmarkEnd w:id="15"/>
    </w:p>
    <w:p w:rsidR="00E46FC5" w:rsidRDefault="00E46FC5" w:rsidP="00DA398D">
      <w:r>
        <w:t>There is a way to improve a little upon polling, namely piggybacking</w:t>
      </w:r>
      <w:r w:rsidR="009A2FE3">
        <w:t xml:space="preserve"> </w:t>
      </w:r>
      <w:r w:rsidR="00F71D03">
        <w:fldChar w:fldCharType="begin" w:fldLock="1"/>
      </w:r>
      <w:r w:rsidR="009A2FE3">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 }, "properties" : { "noteIndex" : 0 }, "schema" : "https://github.com/citation-style-language/schema/raw/master/csl-citation.json" }</w:instrText>
      </w:r>
      <w:r w:rsidR="00F71D03">
        <w:fldChar w:fldCharType="separate"/>
      </w:r>
      <w:r w:rsidR="009A2FE3" w:rsidRPr="009A2FE3">
        <w:rPr>
          <w:noProof/>
        </w:rPr>
        <w:t>[</w:t>
      </w:r>
      <w:r w:rsidR="009A2FE3" w:rsidRPr="009A2FE3">
        <w:rPr>
          <w:noProof/>
          <w:color w:val="00B050"/>
        </w:rPr>
        <w:t>2</w:t>
      </w:r>
      <w:r w:rsidR="009A2FE3" w:rsidRPr="009A2FE3">
        <w:rPr>
          <w:noProof/>
        </w:rPr>
        <w:t>]</w:t>
      </w:r>
      <w:r w:rsidR="00F71D03">
        <w:fldChar w:fldCharType="end"/>
      </w:r>
      <w:r>
        <w:t xml:space="preserve"> [</w:t>
      </w:r>
      <w:r>
        <w:rPr>
          <w:color w:val="FF0000"/>
        </w:rPr>
        <w:t xml:space="preserve">Comet reverse </w:t>
      </w:r>
      <w:proofErr w:type="spellStart"/>
      <w:r>
        <w:rPr>
          <w:color w:val="FF0000"/>
        </w:rPr>
        <w:t>ajax</w:t>
      </w:r>
      <w:proofErr w:type="spellEnd"/>
      <w:r>
        <w:t>]. Polling the server at a regular interval is usually done in parallel to other HTTP-requests initiated by client actions. These actions, of course, also gets responses back from the server. Piggybacking takes advantage of this by also sending updated data back via the response. In that way, the client may get new data in between the polling interval (</w:t>
      </w:r>
      <w:fldSimple w:instr=" REF _Ref347505264 \h  \* MERGEFORMAT ">
        <w:r w:rsidR="00102E5B" w:rsidRPr="00102E5B">
          <w:rPr>
            <w:color w:val="4F81BD" w:themeColor="accent1"/>
          </w:rPr>
          <w:t xml:space="preserve">Figure </w:t>
        </w:r>
        <w:r w:rsidR="00102E5B" w:rsidRPr="00102E5B">
          <w:rPr>
            <w:noProof/>
            <w:color w:val="4F81BD" w:themeColor="accent1"/>
          </w:rPr>
          <w:t>3</w:t>
        </w:r>
        <w:r w:rsidR="00102E5B" w:rsidRPr="00102E5B">
          <w:rPr>
            <w:color w:val="4F81BD" w:themeColor="accent1"/>
          </w:rPr>
          <w:noBreakHyphen/>
        </w:r>
        <w:r w:rsidR="00102E5B" w:rsidRPr="00102E5B">
          <w:rPr>
            <w:noProof/>
            <w:color w:val="4F81BD" w:themeColor="accent1"/>
          </w:rPr>
          <w:t>1</w:t>
        </w:r>
      </w:fldSimple>
      <w:r>
        <w:t>).</w:t>
      </w:r>
    </w:p>
    <w:p w:rsidR="00015D0E" w:rsidRDefault="001C0FD2" w:rsidP="00DA398D">
      <w:pPr>
        <w:pStyle w:val="Overskrift2"/>
      </w:pPr>
      <w:bookmarkStart w:id="17" w:name="_Toc347477089"/>
      <w:r>
        <w:t>Long-p</w:t>
      </w:r>
      <w:r w:rsidR="00015D0E" w:rsidRPr="00EC0022">
        <w:t>olling</w:t>
      </w:r>
      <w:bookmarkEnd w:id="17"/>
      <w:r w:rsidR="00A43B4D" w:rsidRPr="00EC0022">
        <w:t xml:space="preserve"> </w:t>
      </w:r>
    </w:p>
    <w:p w:rsidR="000B573B" w:rsidRDefault="000B573B" w:rsidP="00DA398D">
      <w:r>
        <w:t>As the name states, Long-Polling is closely related to polling. It basically works the same way, but with one rather important difference. By utilizing the keep-alive header in HTTP 1.1 [</w:t>
      </w:r>
      <w:proofErr w:type="spellStart"/>
      <w:r>
        <w:rPr>
          <w:color w:val="FF0000"/>
        </w:rPr>
        <w:t>Kilde</w:t>
      </w:r>
      <w:proofErr w:type="spellEnd"/>
      <w:r>
        <w:rPr>
          <w:color w:val="FF0000"/>
        </w:rPr>
        <w:t>?</w:t>
      </w:r>
      <w:r>
        <w:t>], the connection to the server is kept open after the client has made a response. This allows the server to send multiple responds over the same TCP-connection (</w:t>
      </w:r>
      <w:fldSimple w:instr=" REF _Ref347580915 \h  \* MERGEFORMAT ">
        <w:r w:rsidR="001C0FD2" w:rsidRPr="001C0FD2">
          <w:rPr>
            <w:color w:val="4F81BD" w:themeColor="accent1"/>
          </w:rPr>
          <w:t xml:space="preserve">Figure </w:t>
        </w:r>
        <w:r w:rsidR="001C0FD2" w:rsidRPr="001C0FD2">
          <w:rPr>
            <w:noProof/>
            <w:color w:val="4F81BD" w:themeColor="accent1"/>
          </w:rPr>
          <w:t>3</w:t>
        </w:r>
        <w:r w:rsidR="001C0FD2" w:rsidRPr="001C0FD2">
          <w:rPr>
            <w:color w:val="4F81BD" w:themeColor="accent1"/>
          </w:rPr>
          <w:noBreakHyphen/>
        </w:r>
        <w:r w:rsidR="001C0FD2" w:rsidRPr="001C0FD2">
          <w:rPr>
            <w:noProof/>
            <w:color w:val="4F81BD" w:themeColor="accent1"/>
          </w:rPr>
          <w:t>2</w:t>
        </w:r>
      </w:fldSimple>
      <w:r>
        <w:t>). If no new data comes to the server in a given amount of time, the connection normally times out [</w:t>
      </w:r>
      <w:proofErr w:type="spellStart"/>
      <w:r>
        <w:rPr>
          <w:color w:val="FF0000"/>
        </w:rPr>
        <w:t>kilde</w:t>
      </w:r>
      <w:proofErr w:type="spellEnd"/>
      <w:r>
        <w:rPr>
          <w:color w:val="FF0000"/>
        </w:rPr>
        <w:t>!</w:t>
      </w:r>
      <w:r>
        <w:t xml:space="preserve">] and the client reconnects </w:t>
      </w:r>
      <w:r w:rsidR="003E526B">
        <w:t>through</w:t>
      </w:r>
      <w:r>
        <w:t xml:space="preserve"> a new HTTP-request.</w:t>
      </w:r>
    </w:p>
    <w:p w:rsidR="001C0FD2" w:rsidRDefault="001C0FD2" w:rsidP="001C0FD2">
      <w:pPr>
        <w:keepNext/>
        <w:jc w:val="center"/>
      </w:pPr>
      <w:r>
        <w:rPr>
          <w:noProof/>
          <w:lang w:val="nb-NO" w:eastAsia="nb-NO"/>
        </w:rPr>
        <w:lastRenderedPageBreak/>
        <w:drawing>
          <wp:inline distT="0" distB="0" distL="0" distR="0">
            <wp:extent cx="4314825" cy="3276600"/>
            <wp:effectExtent l="19050" t="0" r="9525" b="0"/>
            <wp:docPr id="2"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3" cstate="print"/>
                    <a:stretch>
                      <a:fillRect/>
                    </a:stretch>
                  </pic:blipFill>
                  <pic:spPr>
                    <a:xfrm>
                      <a:off x="0" y="0"/>
                      <a:ext cx="4314825" cy="3276600"/>
                    </a:xfrm>
                    <a:prstGeom prst="rect">
                      <a:avLst/>
                    </a:prstGeom>
                  </pic:spPr>
                </pic:pic>
              </a:graphicData>
            </a:graphic>
          </wp:inline>
        </w:drawing>
      </w:r>
    </w:p>
    <w:p w:rsidR="001C0FD2" w:rsidRPr="000B573B" w:rsidRDefault="001C0FD2" w:rsidP="001C0FD2">
      <w:pPr>
        <w:pStyle w:val="Bildetekst"/>
        <w:jc w:val="center"/>
      </w:pPr>
      <w:bookmarkStart w:id="18" w:name="_Ref347580915"/>
      <w:r>
        <w:t xml:space="preserve">Figure </w:t>
      </w:r>
      <w:fldSimple w:instr=" STYLEREF 1 \s ">
        <w:r w:rsidR="005D3D12">
          <w:rPr>
            <w:noProof/>
          </w:rPr>
          <w:t>3</w:t>
        </w:r>
      </w:fldSimple>
      <w:r w:rsidR="005D3D12">
        <w:noBreakHyphen/>
      </w:r>
      <w:fldSimple w:instr=" SEQ Figure \* ARABIC \s 1 ">
        <w:r w:rsidR="005D3D12">
          <w:rPr>
            <w:noProof/>
          </w:rPr>
          <w:t>2</w:t>
        </w:r>
      </w:fldSimple>
      <w:bookmarkEnd w:id="18"/>
      <w:r>
        <w:t>: Long-polling</w:t>
      </w:r>
    </w:p>
    <w:p w:rsidR="0047312A" w:rsidRDefault="0047312A" w:rsidP="0047312A">
      <w:pPr>
        <w:pStyle w:val="Overskrift2"/>
        <w:numPr>
          <w:ilvl w:val="0"/>
          <w:numId w:val="0"/>
        </w:numPr>
        <w:ind w:left="357"/>
      </w:pPr>
      <w:bookmarkStart w:id="19" w:name="_Ref346878095"/>
      <w:bookmarkStart w:id="20" w:name="_Toc347477090"/>
    </w:p>
    <w:p w:rsidR="0048561E" w:rsidRDefault="0048561E" w:rsidP="00DA398D">
      <w:pPr>
        <w:pStyle w:val="Overskrift2"/>
      </w:pPr>
      <w:r w:rsidRPr="00EC0022">
        <w:t>HTTP Streaming</w:t>
      </w:r>
      <w:bookmarkEnd w:id="19"/>
      <w:bookmarkEnd w:id="20"/>
    </w:p>
    <w:p w:rsidR="00FD76A2" w:rsidRDefault="003E526B" w:rsidP="00DA398D">
      <w:r>
        <w:t>HTTP streaming is an old technique introduced by Netscape as early as 1992 - well before even HTTP 1.0 became standard</w:t>
      </w:r>
      <w:r w:rsidR="00FD76A2">
        <w:t xml:space="preserve"> [</w:t>
      </w:r>
      <w:r w:rsidR="00FD76A2" w:rsidRPr="00EC0022">
        <w:rPr>
          <w:color w:val="FF0000"/>
        </w:rPr>
        <w:t xml:space="preserve">A comparison of push and pull tech for </w:t>
      </w:r>
      <w:proofErr w:type="spellStart"/>
      <w:r w:rsidR="00FD76A2" w:rsidRPr="00EC0022">
        <w:rPr>
          <w:color w:val="FF0000"/>
        </w:rPr>
        <w:t>ajax</w:t>
      </w:r>
      <w:proofErr w:type="spellEnd"/>
      <w:r w:rsidR="00FD76A2">
        <w:t>]</w:t>
      </w:r>
      <w:r>
        <w:t xml:space="preserve">. Two forms of streaming exists,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load. This gives more flexibility regarding the lifetime of the connection.</w:t>
      </w:r>
    </w:p>
    <w:p w:rsidR="007A7391" w:rsidRDefault="00FD76A2" w:rsidP="00DA398D">
      <w:r>
        <w:t xml:space="preserve">The most common implementation of this technique today is the so-called </w:t>
      </w:r>
      <w:bookmarkStart w:id="21" w:name="foreverframe"/>
      <w:r>
        <w:t>forever frame</w:t>
      </w:r>
      <w:bookmarkEnd w:id="21"/>
      <w:r>
        <w:t>.</w:t>
      </w:r>
      <w:r w:rsidR="00FD57D6">
        <w:t xml:space="preserve"> As mentioned in section  </w:t>
      </w:r>
      <w:fldSimple w:instr=" REF _Ref347226683 \r \h  \* MERGEFORMAT ">
        <w:r w:rsidR="00202AB7" w:rsidRPr="00202AB7">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from a server[</w:t>
      </w:r>
      <w:r w:rsidR="006113E5">
        <w:rPr>
          <w:color w:val="FF0000"/>
        </w:rPr>
        <w:t xml:space="preserve">the forever frame </w:t>
      </w:r>
      <w:proofErr w:type="spellStart"/>
      <w:r w:rsidR="006113E5">
        <w:rPr>
          <w:color w:val="FF0000"/>
        </w:rPr>
        <w:t>teq</w:t>
      </w:r>
      <w:proofErr w:type="spellEnd"/>
      <w:r w:rsidR="006113E5">
        <w:t>]</w:t>
      </w:r>
      <w:r w:rsidR="00FD57D6">
        <w:t xml:space="preserve"> as long as the client is connected, thus using this ability of HTTP 1.1 </w:t>
      </w:r>
      <w:r w:rsidR="006113E5">
        <w:t>.</w:t>
      </w:r>
      <w:r>
        <w:t xml:space="preserve"> Leveraging the fact that browsers executes </w:t>
      </w:r>
      <w:r w:rsidR="00FD57D6">
        <w:t>script-tags</w:t>
      </w:r>
      <w:r>
        <w:t xml:space="preserve"> whenever it reads them</w:t>
      </w:r>
      <w:r w:rsidR="009A2FE3">
        <w:t xml:space="preserve"> </w:t>
      </w:r>
      <w:r w:rsidR="00F71D03">
        <w:fldChar w:fldCharType="begin" w:fldLock="1"/>
      </w:r>
      <w:r w:rsidR="009A2FE3">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 }, "properties" : { "noteIndex" : 0 }, "schema" : "https://github.com/citation-style-language/schema/raw/master/csl-citation.json" }</w:instrText>
      </w:r>
      <w:r w:rsidR="00F71D03">
        <w:fldChar w:fldCharType="separate"/>
      </w:r>
      <w:r w:rsidR="009A2FE3" w:rsidRPr="009A2FE3">
        <w:rPr>
          <w:noProof/>
        </w:rPr>
        <w:t>[</w:t>
      </w:r>
      <w:r w:rsidR="009A2FE3" w:rsidRPr="009A2FE3">
        <w:rPr>
          <w:noProof/>
          <w:color w:val="00B050"/>
        </w:rPr>
        <w:t>2</w:t>
      </w:r>
      <w:r w:rsidR="009A2FE3" w:rsidRPr="009A2FE3">
        <w:rPr>
          <w:noProof/>
        </w:rPr>
        <w:t>]</w:t>
      </w:r>
      <w:r w:rsidR="00F71D03">
        <w:fldChar w:fldCharType="end"/>
      </w:r>
      <w:r w:rsidR="009A2FE3">
        <w:t xml:space="preserve"> </w:t>
      </w:r>
      <w:r w:rsidR="006113E5">
        <w:t>[</w:t>
      </w:r>
      <w:r w:rsidR="006113E5">
        <w:rPr>
          <w:color w:val="FF0000"/>
        </w:rPr>
        <w:t xml:space="preserve">Comet reverse </w:t>
      </w:r>
      <w:proofErr w:type="spellStart"/>
      <w:r w:rsidR="006113E5">
        <w:rPr>
          <w:color w:val="FF0000"/>
        </w:rPr>
        <w:t>ajax</w:t>
      </w:r>
      <w:proofErr w:type="spellEnd"/>
      <w:r w:rsidR="006113E5">
        <w:t>]</w:t>
      </w:r>
      <w:r>
        <w:t>, the forever frame</w:t>
      </w:r>
      <w:r w:rsidR="006113E5">
        <w:t xml:space="preserve"> receives new data from the server wrapped up as </w:t>
      </w:r>
      <w:r w:rsidR="00FD57D6">
        <w:t>such</w:t>
      </w:r>
      <w:r w:rsidR="0047312A">
        <w:t xml:space="preserve"> (</w:t>
      </w:r>
      <w:fldSimple w:instr=" REF _Ref347581579 \h  \* MERGEFORMAT ">
        <w:r w:rsidR="0047312A" w:rsidRPr="0047312A">
          <w:rPr>
            <w:color w:val="4F81BD" w:themeColor="accent1"/>
          </w:rPr>
          <w:t xml:space="preserve">Figure </w:t>
        </w:r>
        <w:r w:rsidR="0047312A" w:rsidRPr="0047312A">
          <w:rPr>
            <w:noProof/>
            <w:color w:val="4F81BD" w:themeColor="accent1"/>
          </w:rPr>
          <w:t>3</w:t>
        </w:r>
        <w:r w:rsidR="0047312A" w:rsidRPr="0047312A">
          <w:rPr>
            <w:color w:val="4F81BD" w:themeColor="accent1"/>
          </w:rPr>
          <w:noBreakHyphen/>
        </w:r>
        <w:r w:rsidR="0047312A" w:rsidRPr="0047312A">
          <w:rPr>
            <w:noProof/>
            <w:color w:val="4F81BD" w:themeColor="accent1"/>
          </w:rPr>
          <w:t>3</w:t>
        </w:r>
      </w:fldSimple>
      <w:r w:rsidR="0047312A">
        <w:t>)</w:t>
      </w:r>
      <w:r w:rsidR="006113E5">
        <w:t xml:space="preserve">. The connection never closes, so each time new data arrives, it is immediately sent to the client and handled appropriately. </w:t>
      </w:r>
    </w:p>
    <w:p w:rsidR="0047312A" w:rsidRDefault="0047312A" w:rsidP="0047312A">
      <w:pPr>
        <w:keepNext/>
        <w:jc w:val="center"/>
      </w:pPr>
      <w:r>
        <w:rPr>
          <w:noProof/>
          <w:lang w:val="nb-NO" w:eastAsia="nb-NO"/>
        </w:rPr>
        <w:lastRenderedPageBreak/>
        <w:drawing>
          <wp:inline distT="0" distB="0" distL="0" distR="0">
            <wp:extent cx="4019550" cy="1914525"/>
            <wp:effectExtent l="19050" t="0" r="0" b="0"/>
            <wp:docPr id="3"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4" cstate="print"/>
                    <a:stretch>
                      <a:fillRect/>
                    </a:stretch>
                  </pic:blipFill>
                  <pic:spPr>
                    <a:xfrm>
                      <a:off x="0" y="0"/>
                      <a:ext cx="4019550" cy="1914525"/>
                    </a:xfrm>
                    <a:prstGeom prst="rect">
                      <a:avLst/>
                    </a:prstGeom>
                  </pic:spPr>
                </pic:pic>
              </a:graphicData>
            </a:graphic>
          </wp:inline>
        </w:drawing>
      </w:r>
    </w:p>
    <w:p w:rsidR="0047312A" w:rsidRPr="00C75D0E" w:rsidRDefault="0047312A" w:rsidP="0047312A">
      <w:pPr>
        <w:pStyle w:val="Bildetekst"/>
        <w:jc w:val="center"/>
      </w:pPr>
      <w:bookmarkStart w:id="22" w:name="_Ref347581579"/>
      <w:r>
        <w:t xml:space="preserve">Figure </w:t>
      </w:r>
      <w:fldSimple w:instr=" STYLEREF 1 \s ">
        <w:r w:rsidR="005D3D12">
          <w:rPr>
            <w:noProof/>
          </w:rPr>
          <w:t>3</w:t>
        </w:r>
      </w:fldSimple>
      <w:r w:rsidR="005D3D12">
        <w:noBreakHyphen/>
      </w:r>
      <w:fldSimple w:instr=" SEQ Figure \* ARABIC \s 1 ">
        <w:r w:rsidR="005D3D12">
          <w:rPr>
            <w:noProof/>
          </w:rPr>
          <w:t>3</w:t>
        </w:r>
      </w:fldSimple>
      <w:bookmarkEnd w:id="22"/>
      <w:r>
        <w:t>: A client using the forever frame technique receives script-tags from the server.</w:t>
      </w:r>
    </w:p>
    <w:p w:rsidR="000B573B" w:rsidRDefault="000B573B" w:rsidP="00DA398D">
      <w:pPr>
        <w:pStyle w:val="Overskrift2"/>
      </w:pPr>
      <w:bookmarkStart w:id="23" w:name="_Toc347477091"/>
      <w:r>
        <w:t>Comet</w:t>
      </w:r>
      <w:bookmarkEnd w:id="23"/>
    </w:p>
    <w:p w:rsidR="000B573B" w:rsidRPr="00E7746D" w:rsidRDefault="00E7746D" w:rsidP="00DA398D">
      <w:r w:rsidRPr="00E7746D">
        <w:t>Long-Polling and HTTP S</w:t>
      </w:r>
      <w:r>
        <w:t>treaming are often referred to as Comet or Comet Programming [</w:t>
      </w:r>
      <w:r w:rsidRPr="00E7746D">
        <w:rPr>
          <w:color w:val="FF0000"/>
        </w:rPr>
        <w:t>http://infrequently.org/2006/03/comet-low-latency-data-for-the-browser/</w:t>
      </w:r>
      <w:r>
        <w:rPr>
          <w:color w:val="FF0000"/>
        </w:rPr>
        <w:t xml:space="preserve">, </w:t>
      </w:r>
      <w:proofErr w:type="spellStart"/>
      <w:r>
        <w:rPr>
          <w:color w:val="FF0000"/>
        </w:rPr>
        <w:t>og</w:t>
      </w:r>
      <w:proofErr w:type="spellEnd"/>
      <w:r>
        <w:rPr>
          <w:color w:val="FF0000"/>
        </w:rPr>
        <w:t xml:space="preserve"> wiki</w:t>
      </w:r>
      <w:r w:rsidRPr="00E7746D">
        <w:t>]</w:t>
      </w:r>
      <w:r>
        <w:t>. Comet is an umbrella term that captures different ways to have the server as the initiating part in client/server communication. A rather significant effort has been made to create an official standard for Comet [</w:t>
      </w:r>
      <w:proofErr w:type="spellStart"/>
      <w:r>
        <w:rPr>
          <w:color w:val="FF0000"/>
        </w:rPr>
        <w:t>bayeux</w:t>
      </w:r>
      <w:proofErr w:type="spellEnd"/>
      <w:r>
        <w:t>], but it has yet to become approved by the IETF as a RFC</w:t>
      </w:r>
      <w:r>
        <w:rPr>
          <w:rStyle w:val="Fotnotereferanse"/>
        </w:rPr>
        <w:footnoteReference w:id="2"/>
      </w:r>
      <w:r>
        <w:t>.</w:t>
      </w:r>
      <w:r w:rsidR="00C75D0E">
        <w:t xml:space="preserve"> With the introduction of WebSockets, it may never be.</w:t>
      </w:r>
    </w:p>
    <w:p w:rsidR="00015D0E" w:rsidRDefault="00015D0E" w:rsidP="00DA398D">
      <w:pPr>
        <w:pStyle w:val="Overskrift2"/>
      </w:pPr>
      <w:bookmarkStart w:id="24" w:name="SSE"/>
      <w:bookmarkStart w:id="25" w:name="_Toc347477092"/>
      <w:r w:rsidRPr="00EC0022">
        <w:t>Server-Sent Events</w:t>
      </w:r>
      <w:bookmarkEnd w:id="24"/>
      <w:bookmarkEnd w:id="25"/>
    </w:p>
    <w:p w:rsidR="0047312A" w:rsidRDefault="00F77806" w:rsidP="00DA398D">
      <w:r>
        <w:t>Let’s</w:t>
      </w:r>
      <w:r w:rsidR="0047312A">
        <w:t xml:space="preserve"> move</w:t>
      </w:r>
      <w:r w:rsidR="008B0A89">
        <w:t xml:space="preserve"> on into the borders of Web 2.0 with HTML5s Server-Sent Events</w:t>
      </w:r>
      <w:r w:rsidR="003408E6">
        <w:t xml:space="preserve"> [</w:t>
      </w:r>
      <w:r w:rsidR="005D3D12">
        <w:rPr>
          <w:color w:val="FF0000"/>
        </w:rPr>
        <w:t xml:space="preserve">today java.net </w:t>
      </w:r>
      <w:proofErr w:type="spellStart"/>
      <w:r w:rsidR="005D3D12">
        <w:rPr>
          <w:color w:val="FF0000"/>
        </w:rPr>
        <w:t>tingen</w:t>
      </w:r>
      <w:proofErr w:type="spellEnd"/>
      <w:r w:rsidR="003408E6">
        <w:rPr>
          <w:color w:val="FF0000"/>
        </w:rPr>
        <w:t>, differences</w:t>
      </w:r>
      <w:r w:rsidR="0047312A">
        <w:rPr>
          <w:color w:val="FF0000"/>
        </w:rPr>
        <w:t>?</w:t>
      </w:r>
      <w:r w:rsidR="003408E6">
        <w:t>]</w:t>
      </w:r>
      <w:r w:rsidR="008B0A89">
        <w:t>.</w:t>
      </w:r>
      <w:r w:rsidR="003408E6">
        <w:t xml:space="preserve"> Server-Sent Events takes advantage of the "text/event-stream" Content Type of HTML5 [</w:t>
      </w:r>
      <w:r w:rsidR="003408E6">
        <w:rPr>
          <w:color w:val="FF0000"/>
        </w:rPr>
        <w:t>stream updates..</w:t>
      </w:r>
      <w:r w:rsidR="003408E6">
        <w:t>] to push messages to the client without receiving a request first. It is, in other words, a one way communication channel from the server to the client.</w:t>
      </w:r>
    </w:p>
    <w:p w:rsidR="005D3D12" w:rsidRDefault="0047312A" w:rsidP="00DA398D">
      <w:r>
        <w:t xml:space="preserve">Still, the client always has to connect first – “subscribe” to the channel. Then the server can send events whenever new data is available. </w:t>
      </w:r>
      <w:r w:rsidR="005D3D12">
        <w:t>It keeps the connection open, possibly indefinitely, but at least until it is closed by the client or any intervening proxies. When integrating Server-Sent Events, one can decide how long the connection should stay open and how long it should take before the client reconnects [</w:t>
      </w:r>
      <w:proofErr w:type="spellStart"/>
      <w:r w:rsidR="005D3D12">
        <w:rPr>
          <w:color w:val="FF0000"/>
        </w:rPr>
        <w:t>api</w:t>
      </w:r>
      <w:proofErr w:type="spellEnd"/>
      <w:r w:rsidR="005D3D12">
        <w:rPr>
          <w:color w:val="FF0000"/>
        </w:rPr>
        <w:t>? Stream?</w:t>
      </w:r>
      <w:r w:rsidR="005D3D12">
        <w:t>]. Server-Sent Events is in other words not too different from long-polling (</w:t>
      </w:r>
      <w:fldSimple w:instr=" REF _Ref347582761 \h  \* MERGEFORMAT ">
        <w:r w:rsidR="00914BC4" w:rsidRPr="00914BC4">
          <w:rPr>
            <w:color w:val="4F81BD" w:themeColor="accent1"/>
          </w:rPr>
          <w:t xml:space="preserve">Figure </w:t>
        </w:r>
        <w:r w:rsidR="00914BC4" w:rsidRPr="00914BC4">
          <w:rPr>
            <w:noProof/>
            <w:color w:val="4F81BD" w:themeColor="accent1"/>
          </w:rPr>
          <w:t>3</w:t>
        </w:r>
        <w:r w:rsidR="00914BC4" w:rsidRPr="00914BC4">
          <w:rPr>
            <w:color w:val="4F81BD" w:themeColor="accent1"/>
          </w:rPr>
          <w:noBreakHyphen/>
        </w:r>
        <w:r w:rsidR="00914BC4" w:rsidRPr="00914BC4">
          <w:rPr>
            <w:noProof/>
            <w:color w:val="4F81BD" w:themeColor="accent1"/>
          </w:rPr>
          <w:t>4</w:t>
        </w:r>
      </w:fldSimple>
      <w:r w:rsidR="00914BC4">
        <w:t>).</w:t>
      </w:r>
    </w:p>
    <w:p w:rsidR="00C75D0E" w:rsidRDefault="005D3D12" w:rsidP="00DA398D">
      <w:r>
        <w:t>Unlike with long-polling though, developers using Server-Sent Events has a simple API [</w:t>
      </w:r>
      <w:proofErr w:type="spellStart"/>
      <w:r>
        <w:rPr>
          <w:color w:val="FF0000"/>
        </w:rPr>
        <w:t>api</w:t>
      </w:r>
      <w:proofErr w:type="spellEnd"/>
      <w:r>
        <w:t>] that gives</w:t>
      </w:r>
      <w:r w:rsidR="003408E6">
        <w:t xml:space="preserve"> access to the </w:t>
      </w:r>
      <w:proofErr w:type="spellStart"/>
      <w:r w:rsidR="003408E6">
        <w:rPr>
          <w:i/>
        </w:rPr>
        <w:t>EventSource</w:t>
      </w:r>
      <w:proofErr w:type="spellEnd"/>
      <w:r w:rsidR="003408E6">
        <w:rPr>
          <w:i/>
        </w:rPr>
        <w:t xml:space="preserve"> </w:t>
      </w:r>
      <w:r w:rsidR="003408E6">
        <w:t>interface, which provides some easy JavaScript code</w:t>
      </w:r>
      <w:r>
        <w:t xml:space="preserve">. </w:t>
      </w:r>
      <w:r w:rsidR="003408E6">
        <w:t xml:space="preserve">It allows the server-side to fire events in the browser and, in turn, update the content on the client-side. With the possibility of setting an ID on each message sent, the </w:t>
      </w:r>
      <w:r w:rsidR="00012708">
        <w:t xml:space="preserve">client can easily reconnect and continue where it left of by having the server look up its ID. This makes Server-Sent Events very robust, but is it powerful enough to match </w:t>
      </w:r>
      <w:r w:rsidR="003C260C">
        <w:t>its</w:t>
      </w:r>
      <w:r w:rsidR="00012708">
        <w:t xml:space="preserve"> HTML5 brother, WebSockets?</w:t>
      </w:r>
    </w:p>
    <w:p w:rsidR="005D3D12" w:rsidRDefault="005D3D12" w:rsidP="005D3D12">
      <w:pPr>
        <w:keepNext/>
        <w:jc w:val="center"/>
      </w:pPr>
      <w:r w:rsidRPr="005D3D12">
        <w:lastRenderedPageBreak/>
        <w:drawing>
          <wp:inline distT="0" distB="0" distL="0" distR="0">
            <wp:extent cx="4324350" cy="3143250"/>
            <wp:effectExtent l="19050" t="0" r="0" b="0"/>
            <wp:docPr id="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5" cstate="print"/>
                    <a:stretch>
                      <a:fillRect/>
                    </a:stretch>
                  </pic:blipFill>
                  <pic:spPr>
                    <a:xfrm>
                      <a:off x="0" y="0"/>
                      <a:ext cx="4324350" cy="3143250"/>
                    </a:xfrm>
                    <a:prstGeom prst="rect">
                      <a:avLst/>
                    </a:prstGeom>
                  </pic:spPr>
                </pic:pic>
              </a:graphicData>
            </a:graphic>
          </wp:inline>
        </w:drawing>
      </w:r>
    </w:p>
    <w:p w:rsidR="005D3D12" w:rsidRPr="003408E6" w:rsidRDefault="005D3D12" w:rsidP="005D3D12">
      <w:pPr>
        <w:pStyle w:val="Bildetekst"/>
        <w:jc w:val="center"/>
      </w:pPr>
      <w:bookmarkStart w:id="26" w:name="_Ref347582761"/>
      <w:r>
        <w:t xml:space="preserve">Figure </w:t>
      </w:r>
      <w:fldSimple w:instr=" STYLEREF 1 \s ">
        <w:r>
          <w:rPr>
            <w:noProof/>
          </w:rPr>
          <w:t>3</w:t>
        </w:r>
      </w:fldSimple>
      <w:r>
        <w:noBreakHyphen/>
      </w:r>
      <w:fldSimple w:instr=" SEQ Figure \* ARABIC \s 1 ">
        <w:r>
          <w:rPr>
            <w:noProof/>
          </w:rPr>
          <w:t>4</w:t>
        </w:r>
      </w:fldSimple>
      <w:bookmarkEnd w:id="26"/>
      <w:r>
        <w:t>: Server-Sent Events resembles long-polling.</w:t>
      </w:r>
    </w:p>
    <w:p w:rsidR="00015D0E" w:rsidRDefault="00015D0E" w:rsidP="00DA398D">
      <w:pPr>
        <w:pStyle w:val="Overskrift1"/>
      </w:pPr>
      <w:bookmarkStart w:id="27" w:name="_Ref347127192"/>
      <w:bookmarkStart w:id="28" w:name="_Ref347148565"/>
      <w:bookmarkStart w:id="29" w:name="_Ref347232222"/>
      <w:bookmarkStart w:id="30" w:name="_Toc347477093"/>
      <w:r w:rsidRPr="00EC0022">
        <w:t>WebSockets</w:t>
      </w:r>
      <w:bookmarkEnd w:id="27"/>
      <w:bookmarkEnd w:id="28"/>
      <w:bookmarkEnd w:id="29"/>
      <w:bookmarkEnd w:id="30"/>
    </w:p>
    <w:p w:rsidR="00012708" w:rsidRDefault="003C260C" w:rsidP="00DA398D">
      <w:r>
        <w:t>We have seen that HTTP 1.1, that came only three years [</w:t>
      </w:r>
      <w:proofErr w:type="spellStart"/>
      <w:r>
        <w:rPr>
          <w:color w:val="FF0000"/>
        </w:rPr>
        <w:t>Begge</w:t>
      </w:r>
      <w:proofErr w:type="spellEnd"/>
      <w:r>
        <w:rPr>
          <w:color w:val="FF0000"/>
        </w:rPr>
        <w:t xml:space="preserve"> </w:t>
      </w:r>
      <w:proofErr w:type="spellStart"/>
      <w:r>
        <w:rPr>
          <w:color w:val="FF0000"/>
        </w:rPr>
        <w:t>protokollene</w:t>
      </w:r>
      <w:proofErr w:type="spellEnd"/>
      <w:r>
        <w:t xml:space="preserve">] after its successor, was a significant step ahead. However, since the late 90s, no new HTTP protocol has emerged, even though this surely was the authors </w:t>
      </w:r>
      <w:r w:rsidR="00FD57D6">
        <w:t xml:space="preserve">believes when they made the 1.1 version (see section </w:t>
      </w:r>
      <w:fldSimple w:instr=" REF _Ref347227409 \r \h  \* MERGEFORMAT ">
        <w:r w:rsidR="00202AB7" w:rsidRPr="00202AB7">
          <w:rPr>
            <w:color w:val="1F497D" w:themeColor="text2"/>
          </w:rPr>
          <w:t>2.2</w:t>
        </w:r>
      </w:fldSimple>
      <w:r w:rsidR="00FD57D6">
        <w:t xml:space="preserve"> about</w:t>
      </w:r>
      <w:r w:rsidR="006262A4">
        <w:t xml:space="preserve"> </w:t>
      </w:r>
      <w:fldSimple w:instr=" REF upgradeHeader \h  \* MERGEFORMAT ">
        <w:r w:rsidR="00202AB7" w:rsidRPr="00202AB7">
          <w:rPr>
            <w:i/>
            <w:color w:val="4F81BD" w:themeColor="accent1"/>
          </w:rPr>
          <w:t>upgrade</w:t>
        </w:r>
        <w:r w:rsidR="00202AB7" w:rsidRPr="00202AB7">
          <w:rPr>
            <w:color w:val="4F81BD" w:themeColor="accent1"/>
          </w:rPr>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became a proposed IEFT specification under RFC6455 [</w:t>
      </w:r>
      <w:proofErr w:type="spellStart"/>
      <w:r w:rsidR="00FE2E10">
        <w:rPr>
          <w:color w:val="FF0000"/>
        </w:rPr>
        <w:t>ws</w:t>
      </w:r>
      <w:proofErr w:type="spellEnd"/>
      <w:r w:rsidR="00FE2E10">
        <w:rPr>
          <w:color w:val="FF0000"/>
        </w:rPr>
        <w:t xml:space="preserve"> becomes</w:t>
      </w:r>
      <w:r w:rsidR="00FE2E10" w:rsidRPr="00FE2E10">
        <w:t>]</w:t>
      </w:r>
      <w:r w:rsidR="00FE2E10">
        <w:t>The specification document clearly states that the motivation for WebSockets is HTTPs lacking abilities for bi-directional communication between server and client [</w:t>
      </w:r>
      <w:r w:rsidR="00FE2E10">
        <w:rPr>
          <w:color w:val="FF0000"/>
        </w:rPr>
        <w:t>rfc6455</w:t>
      </w:r>
      <w:r w:rsidR="00FE2E10">
        <w:t>]:</w:t>
      </w:r>
    </w:p>
    <w:p w:rsidR="005655A9" w:rsidRPr="00FE2E10" w:rsidRDefault="00FE2E10" w:rsidP="00DA398D">
      <w:pPr>
        <w:rPr>
          <w:color w:val="FF0000"/>
        </w:rPr>
      </w:pPr>
      <w:r>
        <w:t>"</w:t>
      </w:r>
      <w:r w:rsidRPr="00FE2E10">
        <w:t>The WebSocket Protocol is designed to supersede existing bidirectional communication technologies that use HTTP as a transport layer to benefit from existing infrastructure</w:t>
      </w:r>
      <w:r>
        <w:t xml:space="preserve">" </w:t>
      </w:r>
      <w:proofErr w:type="spellStart"/>
      <w:r>
        <w:rPr>
          <w:color w:val="FF0000"/>
        </w:rPr>
        <w:t>rfc</w:t>
      </w:r>
      <w:proofErr w:type="spellEnd"/>
      <w:r>
        <w:rPr>
          <w:color w:val="FF0000"/>
        </w:rPr>
        <w:t xml:space="preserve"> 6455, 1.1</w:t>
      </w:r>
    </w:p>
    <w:p w:rsidR="00015D0E" w:rsidRDefault="00E20C56" w:rsidP="00DA398D">
      <w:pPr>
        <w:pStyle w:val="Overskrift2"/>
      </w:pPr>
      <w:bookmarkStart w:id="31" w:name="_Ref347390790"/>
      <w:bookmarkStart w:id="32" w:name="_Ref347418358"/>
      <w:bookmarkStart w:id="33" w:name="_Toc347477094"/>
      <w:r>
        <w:t>How it works</w:t>
      </w:r>
      <w:bookmarkEnd w:id="31"/>
      <w:bookmarkEnd w:id="32"/>
      <w:bookmarkEnd w:id="33"/>
    </w:p>
    <w:p w:rsidR="00FE2E10" w:rsidRDefault="00F841EA" w:rsidP="00DA398D">
      <w:r>
        <w:t>WebSockets, as HTTP, makes use of TCP as underlying protocol. But where HTTP needs several "hacks" (se</w:t>
      </w:r>
      <w:r w:rsidR="00B220F8">
        <w:t xml:space="preserve">e </w:t>
      </w:r>
      <w:fldSimple w:instr=" REF _Ref347232265 \h  \* MERGEFORMAT ">
        <w:r w:rsidR="00202AB7" w:rsidRPr="00202AB7">
          <w:rPr>
            <w:color w:val="4F81BD" w:themeColor="accent1"/>
          </w:rPr>
          <w:t>The Real-Time Web with HTTP</w:t>
        </w:r>
      </w:fldSimple>
      <w:r w:rsidR="006262A4">
        <w:t>), W</w:t>
      </w:r>
      <w:r w:rsidR="007A3618">
        <w:t xml:space="preserve">ebSockets provides full-duplex </w:t>
      </w:r>
      <w:r w:rsidR="006262A4">
        <w:t>communication that makes real-time a lot easier right out of the box.</w:t>
      </w:r>
    </w:p>
    <w:p w:rsidR="00E20C56" w:rsidRDefault="00E20C56" w:rsidP="00DA398D">
      <w:r>
        <w:t>By having the WebSocket protocol use the same ports as HTTP and HTTPS respectively(80 and 443)</w:t>
      </w:r>
      <w:r>
        <w:rPr>
          <w:rStyle w:val="Fotnotereferanse"/>
        </w:rPr>
        <w:footnoteReference w:id="3"/>
      </w:r>
      <w:r>
        <w:t>, the initial handshake can be done via traditional HTTP (</w:t>
      </w:r>
      <w:r>
        <w:rPr>
          <w:color w:val="FF0000"/>
        </w:rPr>
        <w:t>Figure</w:t>
      </w:r>
      <w:r>
        <w:t>). The client states that it wants to use WebSockets, and the server sends a response if it supports it</w:t>
      </w:r>
      <w:r>
        <w:rPr>
          <w:rStyle w:val="Fotnotereferanse"/>
        </w:rPr>
        <w:footnoteReference w:id="4"/>
      </w:r>
      <w:r>
        <w:t xml:space="preserve">. Doing it in this way ensures backwards compatibility with older browsers that don't support </w:t>
      </w:r>
      <w:r>
        <w:lastRenderedPageBreak/>
        <w:t>WebSockets, and allows developers to make their applications fall back to the old HTTP-ways of accomplishing real-time.</w:t>
      </w:r>
    </w:p>
    <w:p w:rsidR="00E20C56" w:rsidRDefault="00FA64A8" w:rsidP="00DA398D">
      <w:r>
        <w:t xml:space="preserve">Sending messages back and forth once the connection is up, is a lot neater than what HTTP can provide, and it has a lot less overhead too. Header-data in request/response headers in HTTP may accumulate to </w:t>
      </w:r>
      <w:bookmarkStart w:id="34" w:name="hundreds_of_bytes"/>
      <w:r>
        <w:t xml:space="preserve">hundreds of bytes </w:t>
      </w:r>
      <w:bookmarkEnd w:id="34"/>
      <w:r>
        <w:t>[</w:t>
      </w:r>
      <w:r>
        <w:rPr>
          <w:color w:val="FF0000"/>
        </w:rPr>
        <w:t xml:space="preserve">HTML </w:t>
      </w:r>
      <w:proofErr w:type="spellStart"/>
      <w:r>
        <w:rPr>
          <w:color w:val="FF0000"/>
        </w:rPr>
        <w:t>boka</w:t>
      </w:r>
      <w:proofErr w:type="spellEnd"/>
      <w:r>
        <w:rPr>
          <w:color w:val="FF0000"/>
        </w:rPr>
        <w:t xml:space="preserve"> side 165</w:t>
      </w:r>
      <w:r>
        <w:t>], whilst WebSockets sends messages in frames with only two bytes overhead [</w:t>
      </w:r>
      <w:r>
        <w:rPr>
          <w:color w:val="FF0000"/>
        </w:rPr>
        <w:t>About WS</w:t>
      </w:r>
      <w:r>
        <w:t>]. Frames can be sent both ways at the same time eliminating the need for more than one request at the same time.</w:t>
      </w:r>
    </w:p>
    <w:p w:rsidR="00015D0E" w:rsidRDefault="00903DF7" w:rsidP="00DA398D">
      <w:pPr>
        <w:pStyle w:val="Overskrift2"/>
      </w:pPr>
      <w:bookmarkStart w:id="35" w:name="_Toc347477095"/>
      <w:r w:rsidRPr="00EC0022">
        <w:t>The API</w:t>
      </w:r>
      <w:bookmarkEnd w:id="35"/>
    </w:p>
    <w:p w:rsidR="00F97975" w:rsidRDefault="00F97975" w:rsidP="00DA398D">
      <w:pPr>
        <w:rPr>
          <w:color w:val="000000" w:themeColor="text1"/>
        </w:rPr>
      </w:pPr>
      <w:r>
        <w:t xml:space="preserve">As with </w:t>
      </w:r>
      <w:fldSimple w:instr=" REF SSE \h  \* MERGEFORMAT ">
        <w:r w:rsidR="00202AB7" w:rsidRPr="00202AB7">
          <w:rPr>
            <w:color w:val="4F81BD" w:themeColor="accent1"/>
          </w:rPr>
          <w:t>Server-Sent Events</w:t>
        </w:r>
      </w:fldSimple>
      <w:r>
        <w:rPr>
          <w:color w:val="000000" w:themeColor="text1"/>
        </w:rPr>
        <w:t>, WebSockets has its own API [</w:t>
      </w:r>
      <w:proofErr w:type="spellStart"/>
      <w:r>
        <w:rPr>
          <w:color w:val="FF0000"/>
        </w:rPr>
        <w:t>Api</w:t>
      </w:r>
      <w:proofErr w:type="spellEnd"/>
      <w:r>
        <w:rPr>
          <w:color w:val="FF0000"/>
        </w:rPr>
        <w:t xml:space="preserve"> </w:t>
      </w:r>
      <w:proofErr w:type="spellStart"/>
      <w:r>
        <w:rPr>
          <w:color w:val="FF0000"/>
        </w:rPr>
        <w:t>fra</w:t>
      </w:r>
      <w:proofErr w:type="spellEnd"/>
      <w:r>
        <w:rPr>
          <w:color w:val="FF0000"/>
        </w:rPr>
        <w:t xml:space="preserve"> w3</w:t>
      </w:r>
      <w:r>
        <w:rPr>
          <w:color w:val="000000" w:themeColor="text1"/>
        </w:rPr>
        <w:t xml:space="preserve">]. Where Server-Sent Events provides the </w:t>
      </w:r>
      <w:proofErr w:type="spellStart"/>
      <w:r>
        <w:rPr>
          <w:color w:val="000000" w:themeColor="text1"/>
        </w:rPr>
        <w:t>EventSource</w:t>
      </w:r>
      <w:proofErr w:type="spellEnd"/>
      <w:r>
        <w:rPr>
          <w:color w:val="000000" w:themeColor="text1"/>
        </w:rPr>
        <w:t xml:space="preserve"> interface, the WebSockets API provide the </w:t>
      </w:r>
      <w:r>
        <w:rPr>
          <w:i/>
          <w:color w:val="000000" w:themeColor="text1"/>
        </w:rPr>
        <w:t>WebSocket</w:t>
      </w:r>
      <w:r>
        <w:rPr>
          <w:color w:val="000000" w:themeColor="text1"/>
        </w:rPr>
        <w:t xml:space="preserve"> interface. This API is a little simpler than the </w:t>
      </w:r>
      <w:proofErr w:type="spellStart"/>
      <w:r>
        <w:rPr>
          <w:color w:val="000000" w:themeColor="text1"/>
        </w:rPr>
        <w:t>EventSource</w:t>
      </w:r>
      <w:proofErr w:type="spellEnd"/>
      <w:r>
        <w:rPr>
          <w:color w:val="000000" w:themeColor="text1"/>
        </w:rPr>
        <w:t xml:space="preserv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rather simple. The simplicity is though in accordance with the intention of the protocol:</w:t>
      </w:r>
    </w:p>
    <w:p w:rsidR="00F97975" w:rsidRDefault="00F97975" w:rsidP="00DA398D">
      <w:pPr>
        <w:rPr>
          <w:color w:val="FF0000"/>
        </w:rPr>
      </w:pPr>
      <w:r w:rsidRPr="00F97975">
        <w:t xml:space="preserve">" Basically it is intended to  be as close to just exposing raw TCP to script as possible given the constraints of the Web." </w:t>
      </w:r>
      <w:proofErr w:type="spellStart"/>
      <w:r w:rsidRPr="00F97975">
        <w:rPr>
          <w:color w:val="FF0000"/>
        </w:rPr>
        <w:t>Rfc</w:t>
      </w:r>
      <w:proofErr w:type="spellEnd"/>
      <w:r w:rsidRPr="00F97975">
        <w:rPr>
          <w:color w:val="FF0000"/>
        </w:rPr>
        <w:t xml:space="preserve"> 6455 1.5</w:t>
      </w:r>
    </w:p>
    <w:p w:rsidR="009A6999" w:rsidRDefault="009A6999" w:rsidP="00DA398D">
      <w:pPr>
        <w:pStyle w:val="Overskrift1"/>
      </w:pPr>
      <w:bookmarkStart w:id="36" w:name="_Toc347477096"/>
      <w:bookmarkStart w:id="37" w:name="_Ref347502592"/>
      <w:r w:rsidRPr="00EC0022">
        <w:t>Discussion</w:t>
      </w:r>
      <w:bookmarkEnd w:id="36"/>
      <w:bookmarkEnd w:id="37"/>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 that uses HTTP challenge the need for WebSockets? Do they surpass W</w:t>
      </w:r>
      <w:r w:rsidR="00491420">
        <w:t>ebSockets in at least</w:t>
      </w:r>
      <w:r w:rsidR="003A4C5C">
        <w:t xml:space="preserve">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38" w:name="_Toc347477097"/>
      <w:r>
        <w:t>Drawbacks of HTTP techniques</w:t>
      </w:r>
      <w:bookmarkEnd w:id="38"/>
    </w:p>
    <w:p w:rsidR="00C12716" w:rsidRDefault="00C12716" w:rsidP="00DA398D">
      <w:r>
        <w:t xml:space="preserve">In section </w:t>
      </w:r>
      <w:fldSimple w:instr=" REF _Ref347323560 \r \h  \* MERGEFORMAT ">
        <w:r w:rsidR="00202AB7">
          <w:rPr>
            <w:color w:val="4F81BD" w:themeColor="accent1"/>
          </w:rPr>
          <w:t>3</w:t>
        </w:r>
      </w:fldSimple>
      <w:r w:rsidRPr="00C12716">
        <w:t>,</w:t>
      </w:r>
      <w:r>
        <w:rPr>
          <w:color w:val="4F81BD" w:themeColor="accent1"/>
        </w:rPr>
        <w:t xml:space="preserve"> </w:t>
      </w:r>
      <w:r>
        <w:t>I gave a rudimentary description of different ways to achieve real-time, or near real-time communication</w:t>
      </w:r>
      <w:r w:rsidR="00491420">
        <w:t xml:space="preserve"> with HTTP</w:t>
      </w:r>
      <w:r>
        <w:t>.</w:t>
      </w:r>
      <w:r w:rsidR="00E46FC5">
        <w:t xml:space="preserve"> They mostly work in the same way, but uses some different settings for keeping connections open and pushing messages to the client. Most used is probably long-polling, and there are several reasons why.</w:t>
      </w:r>
      <w:r w:rsidR="00491420">
        <w:t xml:space="preserve"> However, there are also some issues.</w:t>
      </w:r>
    </w:p>
    <w:p w:rsidR="00E46FC5" w:rsidRDefault="00E46FC5" w:rsidP="00DA398D">
      <w:pPr>
        <w:pStyle w:val="Overskrift3"/>
      </w:pPr>
      <w:bookmarkStart w:id="39" w:name="_Toc347477098"/>
      <w:r>
        <w:t>Really real time?</w:t>
      </w:r>
      <w:bookmarkEnd w:id="39"/>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Pr="00202AB7" w:rsidRDefault="00E46FC5" w:rsidP="00DA398D">
      <w:pPr>
        <w:rPr>
          <w:color w:val="FF0000"/>
        </w:rPr>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proofErr w:type="spellStart"/>
      <w:r w:rsidR="00202AB7">
        <w:rPr>
          <w:color w:val="FF0000"/>
        </w:rPr>
        <w:t>Figur</w:t>
      </w:r>
      <w:proofErr w:type="spellEnd"/>
      <w:r w:rsidR="00202AB7">
        <w:rPr>
          <w:color w:val="FF0000"/>
        </w:rPr>
        <w:t xml:space="preserve"> </w:t>
      </w:r>
      <w:proofErr w:type="spellStart"/>
      <w:r w:rsidR="00202AB7">
        <w:rPr>
          <w:color w:val="FF0000"/>
        </w:rPr>
        <w:t>inni</w:t>
      </w:r>
      <w:proofErr w:type="spellEnd"/>
      <w:r w:rsidR="00202AB7">
        <w:rPr>
          <w:color w:val="FF0000"/>
        </w:rPr>
        <w:t xml:space="preserve"> her et </w:t>
      </w:r>
      <w:proofErr w:type="spellStart"/>
      <w:r w:rsidR="00202AB7">
        <w:rPr>
          <w:color w:val="FF0000"/>
        </w:rPr>
        <w:t>sted</w:t>
      </w:r>
      <w:proofErr w:type="spellEnd"/>
      <w:r w:rsidR="00202AB7">
        <w:rPr>
          <w:color w:val="FF0000"/>
        </w:rPr>
        <w:t>…</w:t>
      </w:r>
    </w:p>
    <w:p w:rsidR="0012556B" w:rsidRDefault="0012556B" w:rsidP="00DA398D">
      <w:r>
        <w:lastRenderedPageBreak/>
        <w:t xml:space="preserve">How about a longer interval then? Well, the longer the interval, the less real-time the application gets. Even with </w:t>
      </w:r>
      <w:fldSimple w:instr=" REF piggy \h  \* MERGEFORMAT ">
        <w:r w:rsidR="00202AB7" w:rsidRPr="00202AB7">
          <w:rPr>
            <w:color w:val="4F81BD" w:themeColor="accent1"/>
          </w:rPr>
          <w:t>piggybacking</w:t>
        </w:r>
      </w:fldSimple>
      <w:r>
        <w:t xml:space="preserve"> </w:t>
      </w:r>
      <w:r w:rsidR="00202AB7">
        <w:t>one cannot achieve anything close to real-time with a longer interval unless the server receives new data at a regular, known interval. A weather application for instance, might get new updates every hour, which easily can be retrieved by the client using polling.</w:t>
      </w:r>
    </w:p>
    <w:p w:rsidR="00202AB7" w:rsidRDefault="00202AB7" w:rsidP="00DA398D">
      <w:pPr>
        <w:pStyle w:val="Overskrift3"/>
      </w:pPr>
      <w:bookmarkStart w:id="40" w:name="_Toc347477099"/>
      <w:r>
        <w:t>When long-polling becomes polling</w:t>
      </w:r>
      <w:bookmarkEnd w:id="40"/>
    </w:p>
    <w:p w:rsidR="00340919" w:rsidRPr="0028153F" w:rsidRDefault="00202AB7" w:rsidP="00DA398D">
      <w:pPr>
        <w:rPr>
          <w:color w:val="FF0000"/>
        </w:rPr>
      </w:pPr>
      <w:r>
        <w:t xml:space="preserve">As I said, long-polling is a lot smarter than polling. Letting the server keep the request open over a longer period of time, ensures that the number of unnecessary requests are a lot less than with polling. </w:t>
      </w:r>
      <w:r w:rsidR="00340919">
        <w:t>Though if the server gets updates at a high rate, then the connection will never be able to stay open. Each time the client tries to initiate long-polling, there is always something there waiting for it that makes the server respond immediately [</w:t>
      </w:r>
      <w:r w:rsidR="00340919">
        <w:rPr>
          <w:color w:val="FF0000"/>
        </w:rPr>
        <w:t xml:space="preserve">html </w:t>
      </w:r>
      <w:proofErr w:type="spellStart"/>
      <w:r w:rsidR="00340919">
        <w:rPr>
          <w:color w:val="FF0000"/>
        </w:rPr>
        <w:t>boka</w:t>
      </w:r>
      <w:proofErr w:type="spellEnd"/>
      <w:r w:rsidR="005C5E7E">
        <w:t>] – effectively making long-polling work just as regular polling at a short interval.</w:t>
      </w:r>
      <w:r w:rsidR="0028153F">
        <w:t xml:space="preserve"> </w:t>
      </w:r>
      <w:proofErr w:type="spellStart"/>
      <w:r w:rsidR="0028153F">
        <w:rPr>
          <w:color w:val="FF0000"/>
        </w:rPr>
        <w:t>Figur</w:t>
      </w:r>
      <w:proofErr w:type="spellEnd"/>
      <w:r w:rsidR="0028153F">
        <w:rPr>
          <w:color w:val="FF0000"/>
        </w:rPr>
        <w:t>!</w:t>
      </w:r>
    </w:p>
    <w:p w:rsidR="00202AB7" w:rsidRDefault="00340919" w:rsidP="00DA398D">
      <w:proofErr w:type="spellStart"/>
      <w:r>
        <w:t>Norges</w:t>
      </w:r>
      <w:proofErr w:type="spellEnd"/>
      <w:r>
        <w:t xml:space="preserve"> Bank Investment Management</w:t>
      </w:r>
      <w:r>
        <w:rPr>
          <w:rStyle w:val="Fotnotereferanse"/>
        </w:rPr>
        <w:footnoteReference w:id="5"/>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p>
    <w:p w:rsidR="005C5E7E" w:rsidRDefault="005C5E7E" w:rsidP="00DA398D">
      <w:pPr>
        <w:pStyle w:val="Overskrift3"/>
      </w:pPr>
      <w:bookmarkStart w:id="41" w:name="_Toc347477100"/>
      <w:r>
        <w:t>Streaming techniques</w:t>
      </w:r>
      <w:bookmarkEnd w:id="41"/>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 xml:space="preserve">Events isn’t streaming, but it builds upon some of the same ideas as streaming does with its push approach. </w:t>
      </w:r>
    </w:p>
    <w:p w:rsidR="00F77806" w:rsidRDefault="00767B49" w:rsidP="00DA398D">
      <w:r>
        <w:t xml:space="preserve">Since the </w:t>
      </w:r>
      <w:fldSimple w:instr=" REF foreverframe \h  \* MERGEFORMAT ">
        <w:r w:rsidRPr="009D132B">
          <w:rPr>
            <w:u w:val="single"/>
          </w:rPr>
          <w:t>forever frame</w:t>
        </w:r>
      </w:fldSimple>
      <w:r w:rsidR="009D132B">
        <w:rPr>
          <w:color w:val="4F81BD" w:themeColor="accent1"/>
        </w:rPr>
        <w:t xml:space="preserve"> </w:t>
      </w:r>
      <w:r w:rsidR="009D132B">
        <w:t xml:space="preserve">(section </w:t>
      </w:r>
      <w:fldSimple w:instr=" REF _Ref346878095 \r \h  \* MERGEFORMAT ">
        <w:r w:rsidR="009D132B" w:rsidRPr="009D132B">
          <w:rPr>
            <w:color w:val="4F81BD" w:themeColor="accent1"/>
          </w:rPr>
          <w:t>3.3</w:t>
        </w:r>
      </w:fldSimple>
      <w:r w:rsidR="009D132B">
        <w:t>)</w:t>
      </w:r>
      <w:r w:rsidR="009D132B">
        <w:rPr>
          <w:color w:val="4F81BD" w:themeColor="accent1"/>
        </w:rPr>
        <w:t xml:space="preserve"> </w:t>
      </w:r>
      <w:r>
        <w:t>is the far most widespread form of HTTP streaming today, I will focus only on this. While a forever frame allows the server to continuously push updates to the client wrapped up in script-tags, it is far from perfect. Client-side there has to some extra handling to actually make the received scripts do something useful. Receiving new data</w:t>
      </w:r>
      <w:r w:rsidR="00F77806">
        <w:t xml:space="preserve"> in an ever-growing DOM-element,</w:t>
      </w:r>
      <w:r w:rsidR="0028153F">
        <w:t xml:space="preserve"> also creates</w:t>
      </w:r>
      <w:r w:rsidR="00F77806">
        <w:t xml:space="preserve"> some challeng</w:t>
      </w:r>
      <w:r w:rsidR="0028153F">
        <w:t>es related to memory management:</w:t>
      </w:r>
      <w:r w:rsidR="00F77806">
        <w:t xml:space="preserve">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 [</w:t>
      </w:r>
      <w:r>
        <w:rPr>
          <w:color w:val="FF0000"/>
        </w:rPr>
        <w:t xml:space="preserve">html5 </w:t>
      </w:r>
      <w:proofErr w:type="spellStart"/>
      <w:r>
        <w:rPr>
          <w:color w:val="FF0000"/>
        </w:rPr>
        <w:t>boka</w:t>
      </w:r>
      <w:proofErr w:type="spellEnd"/>
      <w:r>
        <w:t>]. The nature of the HTTP-protocol may cause these to buffer the response, thus creating a lot of latency for the client. Consequently, many Comet-based streaming solutions, like a forever frame, actually falls back to long-polling when buffering is detected.</w:t>
      </w:r>
    </w:p>
    <w:p w:rsidR="00E36724" w:rsidRPr="00767B49" w:rsidRDefault="00F77806" w:rsidP="00DA398D">
      <w:r>
        <w:t xml:space="preserve">A forever frame makes the developer write some additional code to handle the incoming scripts. With the </w:t>
      </w:r>
      <w:proofErr w:type="spellStart"/>
      <w:r>
        <w:t>EventSource</w:t>
      </w:r>
      <w:proofErr w:type="spellEnd"/>
      <w:r>
        <w:t xml:space="preserve"> interface of Server</w:t>
      </w:r>
      <w:r w:rsidR="00017A4C">
        <w:t>-</w:t>
      </w:r>
      <w:r>
        <w:t xml:space="preserve">Sent Events, developers has a more powerful toolbox for wrapping up the incoming events (see section </w:t>
      </w:r>
      <w:fldSimple w:instr=" REF SSE \r \h  \* MERGEFORMAT ">
        <w:r w:rsidRPr="00F77806">
          <w:rPr>
            <w:color w:val="4F81BD" w:themeColor="accent1"/>
          </w:rPr>
          <w:t>3.5</w:t>
        </w:r>
      </w:fldSimple>
      <w:r>
        <w:t xml:space="preserve">). </w:t>
      </w:r>
      <w:r w:rsidR="00017A4C">
        <w:t>Utilizing pure eventhandlers also ensures that there is no need for cleaning up the incoming events – they are just executed and that’s that. But are there really any major drawbacks to Server-Sent Events? Well, it is still HTTP and as we shall see, the protocol has issues of its own.</w:t>
      </w:r>
    </w:p>
    <w:p w:rsidR="005C5E7E" w:rsidRDefault="00CC4609" w:rsidP="00DA398D">
      <w:pPr>
        <w:pStyle w:val="Overskrift2"/>
      </w:pPr>
      <w:bookmarkStart w:id="42" w:name="_Toc347477101"/>
      <w:r>
        <w:lastRenderedPageBreak/>
        <w:t>HTTP was never designed for real-time</w:t>
      </w:r>
      <w:bookmarkEnd w:id="42"/>
    </w:p>
    <w:p w:rsidR="00CC4609" w:rsidRDefault="00CC4609" w:rsidP="00DA398D">
      <w:r>
        <w:t xml:space="preserve">Having introduced the keep-alive flag, chunked encoding and persistent connections in </w:t>
      </w:r>
      <w:fldSimple w:instr=" REF _Ref347226683 \h  \* MERGEFORMAT ">
        <w:r w:rsidRPr="009D132B">
          <w:rPr>
            <w:u w:val="single"/>
          </w:rPr>
          <w:t>HTTP/1.1</w:t>
        </w:r>
      </w:fldSimple>
      <w:r w:rsidR="009D132B">
        <w:t xml:space="preserve"> (section </w:t>
      </w:r>
      <w:fldSimple w:instr=" REF _Ref347226683 \r \h  \* MERGEFORMAT ">
        <w:r w:rsidR="009D132B" w:rsidRPr="009D132B">
          <w:rPr>
            <w:color w:val="4F81BD" w:themeColor="accent1"/>
          </w:rPr>
          <w:t>2.2</w:t>
        </w:r>
      </w:fldSimple>
      <w:r w:rsidR="009D132B">
        <w:t>)</w:t>
      </w:r>
      <w:r>
        <w:t>, one might say that claiming that the protocol wasn’t designed for real-time is rather presumptuous.</w:t>
      </w:r>
      <w:r w:rsidR="00466A00">
        <w:t xml:space="preserve"> </w:t>
      </w:r>
      <w:r w:rsidR="00C62AA9">
        <w:t>To back up my claim I will look into what I believe to be HTTPs greatest weaknesses over WebSockets: its design and</w:t>
      </w:r>
      <w:r w:rsidR="0028153F">
        <w:t>,</w:t>
      </w:r>
      <w:r w:rsidR="00C62AA9">
        <w:t xml:space="preserve"> simply</w:t>
      </w:r>
      <w:r w:rsidR="0028153F">
        <w:t>,</w:t>
      </w:r>
      <w:r w:rsidR="00C62AA9">
        <w:t xml:space="preserve"> its age.</w:t>
      </w:r>
    </w:p>
    <w:p w:rsidR="009D132B" w:rsidRDefault="009D132B" w:rsidP="00DA398D">
      <w:pPr>
        <w:pStyle w:val="Overskrift3"/>
      </w:pPr>
      <w:bookmarkStart w:id="43" w:name="_Toc347477102"/>
      <w:r>
        <w:t>Overhead</w:t>
      </w:r>
      <w:bookmarkEnd w:id="43"/>
    </w:p>
    <w:p w:rsidR="009D132B" w:rsidRDefault="009D132B" w:rsidP="00DA398D">
      <w:r>
        <w:t xml:space="preserve">Previously, in section </w:t>
      </w:r>
      <w:fldSimple w:instr=" REF _Ref347390790 \r \h  \* MERGEFORMAT ">
        <w:r w:rsidRPr="009D132B">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Pr="009D132B">
          <w:rPr>
            <w:u w:val="single"/>
          </w:rPr>
          <w:t>hundreds of bytes</w:t>
        </w:r>
      </w:fldSimple>
      <w:r>
        <w:t xml:space="preserve">. </w:t>
      </w:r>
      <w:r w:rsidR="00BD4A68">
        <w:t>In order to get a better picture of why this could be an issue, I will borrow some data from a simple application for comparing polling and WebSockets by Peter Lubbers and Frank Greco [</w:t>
      </w:r>
      <w:r w:rsidR="00BD4A68">
        <w:rPr>
          <w:color w:val="FF0000"/>
        </w:rPr>
        <w:t>quantum</w:t>
      </w:r>
      <w:r w:rsidR="00BD4A68">
        <w:t xml:space="preserve">]. Their simple stock-ticker application polls </w:t>
      </w:r>
      <w:r w:rsidR="00153334">
        <w:t>a</w:t>
      </w:r>
      <w:r w:rsidR="00BD4A68">
        <w:t xml:space="preserve"> server every second</w:t>
      </w:r>
      <w:r w:rsidR="00F13919">
        <w:t xml:space="preserve"> to get new data. The counterpart just uses WebSockets to get the </w:t>
      </w:r>
      <w:r w:rsidR="00153334">
        <w:t>same information</w:t>
      </w:r>
      <w:r w:rsidR="00F13919">
        <w:t xml:space="preserve">. </w:t>
      </w:r>
    </w:p>
    <w:p w:rsidR="00F13919" w:rsidRDefault="00F13919" w:rsidP="00DA398D">
      <w:r>
        <w:t>In this particular case, the header-data for the polling application accumulates to a total of 871 bytes (</w:t>
      </w:r>
      <w:r>
        <w:rPr>
          <w:color w:val="FF0000"/>
        </w:rPr>
        <w:t>Figure</w:t>
      </w:r>
      <w:r>
        <w:t>). This may not sound like a lot, but when you have clients numbering in hundreds of thousands, the network throughput</w:t>
      </w:r>
      <w:r w:rsidR="00153334">
        <w:t xml:space="preserve"> increases exponentially. A use </w:t>
      </w:r>
      <w:r>
        <w:t>case with 100 000 users polling every second  means that the network in which the server resides, has to deal with 665 megabits per second</w:t>
      </w:r>
      <w:r>
        <w:rPr>
          <w:rStyle w:val="Fotnotereferanse"/>
        </w:rPr>
        <w:footnoteReference w:id="6"/>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7"/>
      </w:r>
      <w:r>
        <w:t>.</w:t>
      </w:r>
    </w:p>
    <w:p w:rsidR="008D295F" w:rsidRDefault="008D295F" w:rsidP="00DA398D">
      <w:r>
        <w:t xml:space="preserve">Using polling to represent HTTP up against WebSockets is a little unfair in my opinion, seeing how polling is the naïve approach of achieving real-time. However, it does prove my point –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bookmarkStart w:id="44" w:name="_Toc347477103"/>
      <w:r>
        <w:t>Half-duplex</w:t>
      </w:r>
      <w:bookmarkEnd w:id="44"/>
    </w:p>
    <w:p w:rsidR="00C62AA9" w:rsidRDefault="00C62AA9" w:rsidP="00DA398D">
      <w:r>
        <w:t>Finished in the 90s and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096953">
        <w:t xml:space="preserve"> [</w:t>
      </w:r>
      <w:proofErr w:type="spellStart"/>
      <w:r w:rsidR="00096953">
        <w:rPr>
          <w:color w:val="FF0000"/>
        </w:rPr>
        <w:t>ws</w:t>
      </w:r>
      <w:proofErr w:type="spellEnd"/>
      <w:r w:rsidR="00096953">
        <w:rPr>
          <w:color w:val="FF0000"/>
        </w:rPr>
        <w:t xml:space="preserve"> protocol tipper </w:t>
      </w:r>
      <w:proofErr w:type="spellStart"/>
      <w:r w:rsidR="00096953">
        <w:rPr>
          <w:color w:val="FF0000"/>
        </w:rPr>
        <w:t>jeg</w:t>
      </w:r>
      <w:proofErr w:type="spellEnd"/>
      <w:r w:rsidR="00096953">
        <w:rPr>
          <w:color w:val="FF0000"/>
        </w:rPr>
        <w:t xml:space="preserve"> </w:t>
      </w:r>
      <w:proofErr w:type="spellStart"/>
      <w:r w:rsidR="00096953">
        <w:rPr>
          <w:color w:val="FF0000"/>
        </w:rPr>
        <w:t>går</w:t>
      </w:r>
      <w:proofErr w:type="spellEnd"/>
      <w:r w:rsidR="00096953">
        <w:t>]</w:t>
      </w:r>
      <w:r>
        <w:t xml:space="preserve"> communication – HTTP isn’t. In fact, no matter how you look at it, or how you try to hack, HTTP remains half-duplex.</w:t>
      </w:r>
    </w:p>
    <w:p w:rsidR="00AA6F5A" w:rsidRPr="00C62AA9" w:rsidRDefault="00AA6F5A" w:rsidP="00DA398D">
      <w:r>
        <w:t xml:space="preserve">As a result of this, most real-time applications with HTTP actually has to use several TCP-connections.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Pr="00AA6F5A">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F24CDB" w:rsidRDefault="00292C37" w:rsidP="00DA398D">
      <w:pPr>
        <w:pStyle w:val="Overskrift2"/>
      </w:pPr>
      <w:bookmarkStart w:id="45" w:name="_Toc347477104"/>
      <w:r>
        <w:lastRenderedPageBreak/>
        <w:t>WebSockets is still young</w:t>
      </w:r>
      <w:bookmarkEnd w:id="45"/>
    </w:p>
    <w:p w:rsidR="00292C37" w:rsidRDefault="00292C37" w:rsidP="00DA398D">
      <w:r>
        <w:t>With new technology comes the</w:t>
      </w:r>
      <w:r w:rsidR="00153334">
        <w:t xml:space="preserve"> almost</w:t>
      </w:r>
      <w:r>
        <w:t xml:space="preserve"> everlasting issue of backwards compatibility. As mentioned in section </w:t>
      </w:r>
      <w:fldSimple w:instr=" REF _Ref347418358 \r \h  \* MERGEFORMAT ">
        <w:r w:rsidRPr="00292C37">
          <w:rPr>
            <w:color w:val="4F81BD" w:themeColor="accent1"/>
          </w:rPr>
          <w:t>4.1</w:t>
        </w:r>
      </w:fldSimple>
      <w:r>
        <w:t xml:space="preserve">, the use of the HTTP upgrade request-header ensures this for WebSockets. Implementing it though is another story. As this is being written, Internet Explorer </w:t>
      </w:r>
      <w:r w:rsidR="00153334">
        <w:t>has about 14% of the browser market with IE8 and IE9 as the most dominant</w:t>
      </w:r>
      <w:r>
        <w:t>[</w:t>
      </w:r>
      <w:r>
        <w:rPr>
          <w:color w:val="FF0000"/>
        </w:rPr>
        <w:t>w3 org</w:t>
      </w:r>
      <w:r>
        <w:t xml:space="preserve">]. None of these supports WebSockets natively, and even though IE10 does, it will be several years before developers can safely assume that every single client out there supports WebSockets. </w:t>
      </w:r>
    </w:p>
    <w:p w:rsidR="00292C37" w:rsidRPr="00292C37" w:rsidRDefault="00292C37" w:rsidP="00DA398D">
      <w:r>
        <w:t>Consequently, applications has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8"/>
      </w:r>
      <w:r w:rsidR="0055560B">
        <w:t xml:space="preserve"> and Node.js</w:t>
      </w:r>
      <w:r w:rsidR="0055560B">
        <w:rPr>
          <w:rStyle w:val="Fotnotereferanse"/>
        </w:rPr>
        <w:footnoteReference w:id="9"/>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bookmarkStart w:id="46" w:name="_Toc347477105"/>
      <w:r w:rsidR="0055560B">
        <w:t>Know when to use it</w:t>
      </w:r>
      <w:bookmarkEnd w:id="46"/>
    </w:p>
    <w:p w:rsidR="007760C9" w:rsidRDefault="007760C9" w:rsidP="00DA398D">
      <w:r>
        <w:t>Writing an application with some real-time elements is quite a different task than writing a full-blown dynamic, real-time application. Examples of the two is an online newspaper with a real-time comment-section and a chat room respectively.</w:t>
      </w:r>
    </w:p>
    <w:p w:rsidR="007760C9" w:rsidRDefault="007760C9" w:rsidP="00DA398D">
      <w:r>
        <w:t>Leveraging WebSockets for the first example would work excellent, and wouldn</w:t>
      </w:r>
      <w:r w:rsidR="00153334">
        <w:t>’t require too much work either. At least</w:t>
      </w:r>
      <w:r>
        <w:t xml:space="preserve"> if every client supports WebSockets. But, of course, they do not, leading you as the developer back to workarounds to make it work. You could use a framework, but is it really necessary? Take a step back and analyze what you are going to make. Commenting on a news</w:t>
      </w:r>
      <w:r w:rsidR="001A1069">
        <w:t xml:space="preserve"> </w:t>
      </w:r>
      <w:r>
        <w:t xml:space="preserve">article is far from chatting, even if it is supposed to show across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F2DD9" w:rsidRPr="00DA398D" w:rsidRDefault="00FF2DD9" w:rsidP="00DA398D">
      <w:r w:rsidRPr="00DA398D">
        <w:t xml:space="preserve">Chatting is a completely different matter – specifically a chat room, which has several people talking to each other at the same time. This makes real-time crucial to the users perception of the application, which in turn makes it worth the extra effort of providing fallbacks for those who don’t support WebSockets. </w:t>
      </w:r>
    </w:p>
    <w:p w:rsidR="0055560B" w:rsidRPr="0055560B" w:rsidRDefault="0055560B" w:rsidP="00DA398D">
      <w:pPr>
        <w:pStyle w:val="Overskrift3"/>
      </w:pPr>
      <w:bookmarkStart w:id="47" w:name="_Toc347477106"/>
      <w:r>
        <w:t>Know how to use it</w:t>
      </w:r>
      <w:bookmarkEnd w:id="47"/>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 never benefit from using WebSockets. Sure, you get some less overhead in request-headers, but on the other hand your application will have to serve mostly idle connections since the only real server to client communication is when the client request a new page.</w:t>
      </w:r>
    </w:p>
    <w:p w:rsidR="006E1A41" w:rsidRDefault="00D6633D" w:rsidP="00DA398D">
      <w:r>
        <w:lastRenderedPageBreak/>
        <w:t>Understanding your applications environment is another vital aspect. Though WebSockets is supposed to handle proxies and firewalls gracefully [</w:t>
      </w:r>
      <w:r>
        <w:rPr>
          <w:color w:val="FF0000"/>
        </w:rPr>
        <w:t xml:space="preserve">html </w:t>
      </w:r>
      <w:proofErr w:type="spellStart"/>
      <w:r>
        <w:rPr>
          <w:color w:val="FF0000"/>
        </w:rPr>
        <w:t>boka</w:t>
      </w:r>
      <w:proofErr w:type="spellEnd"/>
      <w:r>
        <w:t>], you might still encounter some problems – especially if the traffic between your server and the client has to go through an older proxy along the way. Peter Lubbers indicates this in a blog-post from May 2010 [</w:t>
      </w:r>
      <w:proofErr w:type="spellStart"/>
      <w:r>
        <w:rPr>
          <w:color w:val="FF0000"/>
        </w:rPr>
        <w:t>kilden</w:t>
      </w:r>
      <w:proofErr w:type="spellEnd"/>
      <w:r>
        <w:t>], and even though this post is rather old, it might be a problem for some. His suggested way of handling the issue is the use of a secure connection (</w:t>
      </w:r>
      <w:proofErr w:type="spellStart"/>
      <w:r>
        <w:t>wss</w:t>
      </w:r>
      <w:proofErr w:type="spellEnd"/>
      <w:r>
        <w:t xml:space="preserve">:// instead of </w:t>
      </w:r>
      <w:proofErr w:type="spellStart"/>
      <w:r>
        <w:t>ws</w:t>
      </w:r>
      <w:proofErr w:type="spellEnd"/>
      <w:r>
        <w:t>://), which, in my opinion, is just healthy since it makes data encrypted.</w:t>
      </w:r>
    </w:p>
    <w:p w:rsidR="006E1A41" w:rsidRDefault="004E2EE9" w:rsidP="006E1A41">
      <w:pPr>
        <w:pStyle w:val="Overskrift2"/>
      </w:pPr>
      <w:r>
        <w:t>The use of real-time</w:t>
      </w:r>
    </w:p>
    <w:p w:rsidR="00D45EFF" w:rsidRDefault="00D6633D" w:rsidP="006E1A41">
      <w:r>
        <w:t xml:space="preserve"> </w:t>
      </w:r>
      <w:r w:rsidR="00826504">
        <w:t>The World Wide Web has seen many innovations throughout its lifespan</w:t>
      </w:r>
      <w:r w:rsidR="00B95CE0">
        <w:t>, and each time something new comes around, it is hard to determine if it has come to stay. It is always a question of need: Do we really need this? Is it useful to me as a consumer? Real-time</w:t>
      </w:r>
      <w:r w:rsidR="002A6266">
        <w:t xml:space="preserve"> is no different than any other new developments; it has to be useful and to even be noticed, it needs to have some form of establishment throughout the web.</w:t>
      </w:r>
      <w:r w:rsidR="004E2EE9">
        <w:t xml:space="preserve"> </w:t>
      </w:r>
    </w:p>
    <w:p w:rsidR="00163219" w:rsidRDefault="004E2EE9" w:rsidP="006E1A41">
      <w:r>
        <w:t xml:space="preserve">It is no doubt that real-time content is very useful in many aspect, and that in others it is even crucial. An auction site with </w:t>
      </w:r>
      <w:r w:rsidR="001D5997">
        <w:t xml:space="preserve">time based auctions completely relies on delivering the latest bid to all users. Forcing their clients to refresh a web page manually to see latest bid, would render it somewhat useless. </w:t>
      </w:r>
      <w:r w:rsidR="001D5997" w:rsidRPr="00F27EB3">
        <w:t xml:space="preserve">On the other side of the scale we find </w:t>
      </w:r>
      <w:r w:rsidR="00F27EB3" w:rsidRPr="00F27EB3">
        <w:t>web</w:t>
      </w:r>
      <w:r w:rsidR="00F27EB3">
        <w:t xml:space="preserve"> sites that utilizes real-time to provide their users a greater sense of convenience. Getting your friends status updates immediately can hardly be seen as crucial, but it does enhance the users perception of the experience. </w:t>
      </w:r>
    </w:p>
    <w:p w:rsidR="00DE77B0" w:rsidRDefault="00DE77B0" w:rsidP="006E1A41">
      <w:r>
        <w:t xml:space="preserve">Another interesting development is the increasing amount of real-time content provided by web sites that typically is more static. Most of this has to do with integrating social content like live comment-sections, trending articles and such. Again this is purely to make the content seem more dynamic and make the overall experience for the users better. </w:t>
      </w:r>
    </w:p>
    <w:p w:rsidR="00D6633D" w:rsidRPr="00DE77B0" w:rsidRDefault="00163219" w:rsidP="006E1A41">
      <w:r>
        <w:t xml:space="preserve">Looking at pure web page usage of real-time, it is mostly a practicality. But if we expand our perspective a little though, it soon becomes clear how much of an impact real-time might have on our lives in the future. Live video streaming </w:t>
      </w:r>
      <w:r w:rsidR="00E04991">
        <w:t xml:space="preserve">is not a strange phenomenon today, but the technology is still in its youth, with buffering issues and broadband capacities as bottlenecks. </w:t>
      </w:r>
      <w:r w:rsidR="00914703">
        <w:t>As the technological aspects evolve, I believe we will see a lot more usages of live video stream across the web. Presumably, WebSockets, with its ability to stream binary data [</w:t>
      </w:r>
      <w:r w:rsidR="00914703">
        <w:rPr>
          <w:color w:val="FF0000"/>
        </w:rPr>
        <w:t xml:space="preserve">html </w:t>
      </w:r>
      <w:proofErr w:type="spellStart"/>
      <w:r w:rsidR="00914703">
        <w:rPr>
          <w:color w:val="FF0000"/>
        </w:rPr>
        <w:t>boka</w:t>
      </w:r>
      <w:proofErr w:type="spellEnd"/>
      <w:r w:rsidR="00914703">
        <w:t>]</w:t>
      </w:r>
      <w:r w:rsidR="00DE77B0">
        <w:t xml:space="preserve"> will play a central part on future improvements to video</w:t>
      </w:r>
      <w:r w:rsidR="00491420">
        <w:t xml:space="preserve"> </w:t>
      </w:r>
      <w:r w:rsidR="00DE77B0">
        <w:t>streams.</w:t>
      </w:r>
      <w:r w:rsidR="00D45EFF" w:rsidRPr="00DE77B0">
        <w:t xml:space="preserve"> </w:t>
      </w:r>
      <w:r w:rsidR="00B95CE0" w:rsidRPr="00DE77B0">
        <w:t xml:space="preserve"> </w:t>
      </w:r>
    </w:p>
    <w:p w:rsidR="00015D0E" w:rsidRDefault="00015D0E" w:rsidP="00DA398D">
      <w:pPr>
        <w:pStyle w:val="Overskrift1"/>
      </w:pPr>
      <w:bookmarkStart w:id="48" w:name="_Toc347477108"/>
      <w:r w:rsidRPr="00EC0022">
        <w:t>Conclusion</w:t>
      </w:r>
      <w:bookmarkEnd w:id="48"/>
    </w:p>
    <w:p w:rsidR="00DE77B0" w:rsidRDefault="00491420" w:rsidP="00DE77B0">
      <w:r>
        <w:t>We have seen that even though WebSockets is superior to HTTP when it comes to bidirectional communication, it is not always necessary with a full-duplex channel to achieve real time content.</w:t>
      </w:r>
      <w:r w:rsidR="00D057A6">
        <w:t xml:space="preserve"> If most of the communication is from server to client, and the amount of header-data in the HTTP protocol is no cause for problems, it would actually be better to use Server-Sent Events than WebSockets. The need for a fallback for browser that don’t support this though might degrade you to long-polling, which is completely fine as long as the push-interval isn’t too </w:t>
      </w:r>
      <w:r w:rsidR="00544BE6">
        <w:t>short</w:t>
      </w:r>
      <w:r w:rsidR="00D057A6">
        <w:t>.</w:t>
      </w:r>
    </w:p>
    <w:p w:rsidR="00117F69" w:rsidRDefault="00D057A6" w:rsidP="00DE77B0">
      <w:r>
        <w:t xml:space="preserve">Looking as these aspects leads me to say that HTTP methods may still be a better choice than WebSockets for some real-time purposes. </w:t>
      </w:r>
      <w:r w:rsidR="00117F69">
        <w:t xml:space="preserve">However, if we ignore the need for backwards compatibility, there is no getting away from the fact that WebSockets is superior to </w:t>
      </w:r>
      <w:r w:rsidR="00544BE6">
        <w:t>HTTP</w:t>
      </w:r>
      <w:r w:rsidR="00117F69">
        <w:t xml:space="preserve"> for </w:t>
      </w:r>
      <w:r w:rsidR="00117F69">
        <w:lastRenderedPageBreak/>
        <w:t>real-time applications. After all, that was why WebSockets was created in the first place.</w:t>
      </w:r>
      <w:r w:rsidR="00544BE6">
        <w:t xml:space="preserve"> Nevertheless, HTTP, with Server-Sent Events in particular remains a strong alternative if you only need real-time push. Long-polling, HTTP-streaming and definitely polling, I think will be completely outdated for the sake of real-time in a couple of years – replaced with WebSockets.</w:t>
      </w:r>
    </w:p>
    <w:p w:rsidR="00D057A6" w:rsidRDefault="00117F69" w:rsidP="00DE77B0">
      <w:r>
        <w:t xml:space="preserve"> </w:t>
      </w:r>
      <w:r w:rsidR="00BE07A2">
        <w:t xml:space="preserve">I believe that in the future, when </w:t>
      </w:r>
      <w:r w:rsidR="00544BE6">
        <w:t>current browsers</w:t>
      </w:r>
      <w:r w:rsidR="00BE07A2">
        <w:t xml:space="preserve"> </w:t>
      </w:r>
      <w:r w:rsidR="00544BE6">
        <w:t>are considered</w:t>
      </w:r>
      <w:r w:rsidR="00BE07A2">
        <w:t xml:space="preserve"> old and WebSockets has been around for a long while, it will be used in most real-time applications. </w:t>
      </w:r>
      <w:r w:rsidR="008064B7">
        <w:t>Furthermore, my opinion is that any future versions of HTTP will not incorporate WebSockets – they will remain what they are, namely two separate</w:t>
      </w:r>
      <w:r w:rsidR="00544BE6">
        <w:t xml:space="preserve"> things. </w:t>
      </w:r>
    </w:p>
    <w:p w:rsidR="00E7623A" w:rsidRDefault="00544BE6" w:rsidP="00DE77B0">
      <w:r>
        <w:t xml:space="preserve">Social networks like </w:t>
      </w:r>
      <w:proofErr w:type="spellStart"/>
      <w:r>
        <w:t>Facebook</w:t>
      </w:r>
      <w:proofErr w:type="spellEnd"/>
      <w:r>
        <w:t>, collaboration tools like Google Docs</w:t>
      </w:r>
      <w:r w:rsidR="00E7623A">
        <w:t xml:space="preserve"> and other real-time use cases are already widespread, and that will most likely not change any time soon. Real-time is here to stay, which is good because it provides vast, and yet unseen possibilities. </w:t>
      </w:r>
    </w:p>
    <w:p w:rsidR="00544BE6" w:rsidRPr="00B92368" w:rsidRDefault="00E7623A" w:rsidP="00DE77B0">
      <w:r>
        <w:t xml:space="preserve">Finally, my initial problem was the question of WebSockets position in the future of the World Wide Web. Do I believe it is the future? Well, the answer is both yes and no. Yes because it is the future for full-duplex communication applications. It will render HTTP mostly useless for the purpose as soon as the issue of backwards compatibility to clients that don’t support it has vanished. Still, HTTP will remain king of the hill in “traditional” web applications that relies on requesting content in a half-duplex manner. Even push applications will probably mostly use HTTP. Mainly this is because you don’t need to overuse open connections. A connection that is idle 90 % of the time (or even more) is a waste of server resources, and with WebSockets that scenario would be inevitable in a purely informative application like for instance Wikipedia. </w:t>
      </w:r>
      <w:r w:rsidR="00544BE6">
        <w:t xml:space="preserve"> </w:t>
      </w:r>
    </w:p>
    <w:p w:rsidR="00AE2BEC" w:rsidRDefault="00AE2BEC" w:rsidP="00AE2BEC"/>
    <w:p w:rsidR="00AE2BEC" w:rsidRPr="00AE2BEC" w:rsidRDefault="00AE2BEC" w:rsidP="00B95CE0">
      <w:r>
        <w:br w:type="page"/>
      </w:r>
    </w:p>
    <w:sectPr w:rsidR="00AE2BEC" w:rsidRPr="00AE2BEC"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40908" w:rsidRDefault="00E40908" w:rsidP="00DA398D">
      <w:r>
        <w:separator/>
      </w:r>
    </w:p>
  </w:endnote>
  <w:endnote w:type="continuationSeparator" w:id="0">
    <w:p w:rsidR="00E40908" w:rsidRDefault="00E40908"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5D3D12" w:rsidRDefault="005D3D12">
        <w:pPr>
          <w:pStyle w:val="Bunntekst"/>
          <w:jc w:val="center"/>
        </w:pPr>
        <w:fldSimple w:instr=" PAGE   \* MERGEFORMAT ">
          <w:r w:rsidR="00914BC4">
            <w:rPr>
              <w:noProof/>
            </w:rPr>
            <w:t>5</w:t>
          </w:r>
        </w:fldSimple>
      </w:p>
    </w:sdtContent>
  </w:sdt>
  <w:p w:rsidR="005D3D12" w:rsidRDefault="005D3D12"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40908" w:rsidRDefault="00E40908" w:rsidP="00DA398D">
      <w:r>
        <w:separator/>
      </w:r>
    </w:p>
  </w:footnote>
  <w:footnote w:type="continuationSeparator" w:id="0">
    <w:p w:rsidR="00E40908" w:rsidRDefault="00E40908" w:rsidP="00DA398D">
      <w:r>
        <w:continuationSeparator/>
      </w:r>
    </w:p>
  </w:footnote>
  <w:footnote w:id="1">
    <w:p w:rsidR="005D3D12" w:rsidRPr="00AC5AC7" w:rsidRDefault="005D3D12" w:rsidP="00DA398D">
      <w:pPr>
        <w:pStyle w:val="Fotnotetekst"/>
      </w:pPr>
      <w:r w:rsidRPr="00AC5AC7">
        <w:rPr>
          <w:rStyle w:val="Fotnotereferanse"/>
        </w:rPr>
        <w:footnoteRef/>
      </w:r>
      <w:r w:rsidRPr="00AC5AC7">
        <w:t xml:space="preserve"> Images mostly</w:t>
      </w:r>
      <w:r>
        <w:t xml:space="preserve">, but also some early forms of </w:t>
      </w:r>
      <w:proofErr w:type="spellStart"/>
      <w:r>
        <w:t>stylesheets</w:t>
      </w:r>
      <w:proofErr w:type="spellEnd"/>
    </w:p>
  </w:footnote>
  <w:footnote w:id="2">
    <w:p w:rsidR="005D3D12" w:rsidRPr="00E7746D" w:rsidRDefault="005D3D12"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3">
    <w:p w:rsidR="005D3D12" w:rsidRPr="00E20C56" w:rsidRDefault="005D3D12"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4">
    <w:p w:rsidR="005D3D12" w:rsidRPr="00E20C56" w:rsidRDefault="005D3D12" w:rsidP="00DA398D">
      <w:pPr>
        <w:pStyle w:val="Fotnotetekst"/>
      </w:pPr>
      <w:r>
        <w:rPr>
          <w:rStyle w:val="Fotnotereferanse"/>
        </w:rPr>
        <w:footnoteRef/>
      </w:r>
      <w:r w:rsidRPr="00E20C56">
        <w:t xml:space="preserve"> Status code 101</w:t>
      </w:r>
    </w:p>
  </w:footnote>
  <w:footnote w:id="5">
    <w:p w:rsidR="005D3D12" w:rsidRDefault="005D3D12" w:rsidP="00DA398D">
      <w:pPr>
        <w:pStyle w:val="Fotnotetekst"/>
      </w:pPr>
      <w:r>
        <w:rPr>
          <w:rStyle w:val="Fotnotereferanse"/>
        </w:rPr>
        <w:footnoteRef/>
      </w:r>
      <w:r>
        <w:t xml:space="preserve"> </w:t>
      </w:r>
      <w:hyperlink r:id="rId1" w:history="1">
        <w:r w:rsidRPr="00DE5033">
          <w:rPr>
            <w:rStyle w:val="Hyperkobling"/>
          </w:rPr>
          <w:t>http://www.nbim.no</w:t>
        </w:r>
      </w:hyperlink>
      <w:r>
        <w:t xml:space="preserve"> </w:t>
      </w:r>
    </w:p>
  </w:footnote>
  <w:footnote w:id="6">
    <w:p w:rsidR="005D3D12" w:rsidRPr="00F13919" w:rsidRDefault="005D3D12"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7">
    <w:p w:rsidR="005D3D12" w:rsidRPr="00F13919" w:rsidRDefault="005D3D12"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8">
    <w:p w:rsidR="005D3D12" w:rsidRDefault="005D3D12" w:rsidP="00DA398D">
      <w:pPr>
        <w:pStyle w:val="Fotnotetekst"/>
      </w:pPr>
      <w:r>
        <w:rPr>
          <w:rStyle w:val="Fotnotereferanse"/>
        </w:rPr>
        <w:footnoteRef/>
      </w:r>
      <w:r>
        <w:t xml:space="preserve"> </w:t>
      </w:r>
      <w:hyperlink r:id="rId2" w:history="1">
        <w:r w:rsidRPr="003F2298">
          <w:rPr>
            <w:rStyle w:val="Hyperkobling"/>
          </w:rPr>
          <w:t>http://signalr.net/</w:t>
        </w:r>
      </w:hyperlink>
      <w:r>
        <w:t xml:space="preserve"> </w:t>
      </w:r>
    </w:p>
  </w:footnote>
  <w:footnote w:id="9">
    <w:p w:rsidR="005D3D12" w:rsidRPr="0055560B" w:rsidRDefault="005D3D12" w:rsidP="00DA398D">
      <w:pPr>
        <w:pStyle w:val="Fotnotetekst"/>
      </w:pPr>
      <w:r>
        <w:rPr>
          <w:rStyle w:val="Fotnotereferanse"/>
        </w:rPr>
        <w:footnoteRef/>
      </w:r>
      <w:r w:rsidRPr="0055560B">
        <w:t xml:space="preserve"> </w:t>
      </w:r>
      <w:hyperlink r:id="rId3" w:history="1">
        <w:r w:rsidRPr="0055560B">
          <w:rPr>
            <w:rStyle w:val="Hyperkobling"/>
          </w:rPr>
          <w:t>http://nodejs.org/</w:t>
        </w:r>
      </w:hyperlink>
      <w:r w:rsidRPr="0055560B">
        <w:t xml:space="preserve"> through the u</w:t>
      </w:r>
      <w:r>
        <w:t xml:space="preserve">se of extension modules like socket.io: </w:t>
      </w:r>
      <w:hyperlink r:id="rId4"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5AA5"/>
    <w:rsid w:val="000771AF"/>
    <w:rsid w:val="00090DAF"/>
    <w:rsid w:val="00096953"/>
    <w:rsid w:val="000A7C95"/>
    <w:rsid w:val="000B039C"/>
    <w:rsid w:val="000B1A7A"/>
    <w:rsid w:val="000B27CE"/>
    <w:rsid w:val="000B573B"/>
    <w:rsid w:val="000B62BE"/>
    <w:rsid w:val="000B6EB1"/>
    <w:rsid w:val="000C1A6D"/>
    <w:rsid w:val="000D3A59"/>
    <w:rsid w:val="000E3E7A"/>
    <w:rsid w:val="000E5065"/>
    <w:rsid w:val="000F5D90"/>
    <w:rsid w:val="00102E5B"/>
    <w:rsid w:val="00113A75"/>
    <w:rsid w:val="00117061"/>
    <w:rsid w:val="00117F69"/>
    <w:rsid w:val="0012556B"/>
    <w:rsid w:val="001272C9"/>
    <w:rsid w:val="00153334"/>
    <w:rsid w:val="00163219"/>
    <w:rsid w:val="0017113D"/>
    <w:rsid w:val="001738DC"/>
    <w:rsid w:val="00181CC1"/>
    <w:rsid w:val="00182C2C"/>
    <w:rsid w:val="0019290B"/>
    <w:rsid w:val="001970D0"/>
    <w:rsid w:val="00197FC1"/>
    <w:rsid w:val="001A1069"/>
    <w:rsid w:val="001C0FD2"/>
    <w:rsid w:val="001D5997"/>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153F"/>
    <w:rsid w:val="002864F9"/>
    <w:rsid w:val="00291165"/>
    <w:rsid w:val="00292C37"/>
    <w:rsid w:val="002960F9"/>
    <w:rsid w:val="002A6266"/>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2160D"/>
    <w:rsid w:val="00430823"/>
    <w:rsid w:val="004318A7"/>
    <w:rsid w:val="004354FF"/>
    <w:rsid w:val="00436078"/>
    <w:rsid w:val="00436095"/>
    <w:rsid w:val="00440ED7"/>
    <w:rsid w:val="00444BE3"/>
    <w:rsid w:val="00452989"/>
    <w:rsid w:val="00455B7C"/>
    <w:rsid w:val="004638F8"/>
    <w:rsid w:val="00466A00"/>
    <w:rsid w:val="0047312A"/>
    <w:rsid w:val="00473F0A"/>
    <w:rsid w:val="00475BED"/>
    <w:rsid w:val="004774CE"/>
    <w:rsid w:val="0048561E"/>
    <w:rsid w:val="004876CE"/>
    <w:rsid w:val="0049133D"/>
    <w:rsid w:val="00491420"/>
    <w:rsid w:val="00492616"/>
    <w:rsid w:val="004B079F"/>
    <w:rsid w:val="004B1BA2"/>
    <w:rsid w:val="004B6346"/>
    <w:rsid w:val="004C24DB"/>
    <w:rsid w:val="004D1957"/>
    <w:rsid w:val="004D76AB"/>
    <w:rsid w:val="004E2EE9"/>
    <w:rsid w:val="004E47FA"/>
    <w:rsid w:val="004F3A3B"/>
    <w:rsid w:val="0050152B"/>
    <w:rsid w:val="0050490E"/>
    <w:rsid w:val="0050745F"/>
    <w:rsid w:val="00507DD0"/>
    <w:rsid w:val="005168C1"/>
    <w:rsid w:val="00544BE6"/>
    <w:rsid w:val="00551035"/>
    <w:rsid w:val="0055319B"/>
    <w:rsid w:val="00555031"/>
    <w:rsid w:val="0055560B"/>
    <w:rsid w:val="005633D7"/>
    <w:rsid w:val="0056502F"/>
    <w:rsid w:val="005655A9"/>
    <w:rsid w:val="00565E6B"/>
    <w:rsid w:val="005736E1"/>
    <w:rsid w:val="00575064"/>
    <w:rsid w:val="00581D24"/>
    <w:rsid w:val="00586D78"/>
    <w:rsid w:val="0059205D"/>
    <w:rsid w:val="0059729A"/>
    <w:rsid w:val="00597BF7"/>
    <w:rsid w:val="005A09CE"/>
    <w:rsid w:val="005B0783"/>
    <w:rsid w:val="005B48F2"/>
    <w:rsid w:val="005C0524"/>
    <w:rsid w:val="005C5E7E"/>
    <w:rsid w:val="005D054F"/>
    <w:rsid w:val="005D3D12"/>
    <w:rsid w:val="005F65AE"/>
    <w:rsid w:val="006113E5"/>
    <w:rsid w:val="00614632"/>
    <w:rsid w:val="00617D87"/>
    <w:rsid w:val="006262A4"/>
    <w:rsid w:val="006316CF"/>
    <w:rsid w:val="00632DAB"/>
    <w:rsid w:val="00633634"/>
    <w:rsid w:val="006352D9"/>
    <w:rsid w:val="00641DBB"/>
    <w:rsid w:val="00643EF5"/>
    <w:rsid w:val="00646114"/>
    <w:rsid w:val="0064758F"/>
    <w:rsid w:val="006574BD"/>
    <w:rsid w:val="006616FC"/>
    <w:rsid w:val="00676A8C"/>
    <w:rsid w:val="006844AF"/>
    <w:rsid w:val="006859B0"/>
    <w:rsid w:val="006865D8"/>
    <w:rsid w:val="00694958"/>
    <w:rsid w:val="006968A4"/>
    <w:rsid w:val="006B5E8F"/>
    <w:rsid w:val="006E1A41"/>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3C81"/>
    <w:rsid w:val="007B423E"/>
    <w:rsid w:val="007C7927"/>
    <w:rsid w:val="007F778B"/>
    <w:rsid w:val="008064B7"/>
    <w:rsid w:val="00811FA5"/>
    <w:rsid w:val="00816F01"/>
    <w:rsid w:val="00822E82"/>
    <w:rsid w:val="00826504"/>
    <w:rsid w:val="008270F8"/>
    <w:rsid w:val="00832409"/>
    <w:rsid w:val="0084721E"/>
    <w:rsid w:val="0085020F"/>
    <w:rsid w:val="00853206"/>
    <w:rsid w:val="00854ABB"/>
    <w:rsid w:val="0085786C"/>
    <w:rsid w:val="008635B8"/>
    <w:rsid w:val="00866BDA"/>
    <w:rsid w:val="00867846"/>
    <w:rsid w:val="00872942"/>
    <w:rsid w:val="00881B9D"/>
    <w:rsid w:val="008A69CA"/>
    <w:rsid w:val="008B0A89"/>
    <w:rsid w:val="008B3B46"/>
    <w:rsid w:val="008B71C9"/>
    <w:rsid w:val="008B7CF2"/>
    <w:rsid w:val="008D295F"/>
    <w:rsid w:val="008E18CA"/>
    <w:rsid w:val="008F16F3"/>
    <w:rsid w:val="008F5ED8"/>
    <w:rsid w:val="00903DF7"/>
    <w:rsid w:val="00914703"/>
    <w:rsid w:val="00914BC4"/>
    <w:rsid w:val="00915866"/>
    <w:rsid w:val="00925B81"/>
    <w:rsid w:val="009373E1"/>
    <w:rsid w:val="00941587"/>
    <w:rsid w:val="00942FBB"/>
    <w:rsid w:val="0094788C"/>
    <w:rsid w:val="00956190"/>
    <w:rsid w:val="00956E3B"/>
    <w:rsid w:val="00957845"/>
    <w:rsid w:val="009579BB"/>
    <w:rsid w:val="0096331A"/>
    <w:rsid w:val="00966E4B"/>
    <w:rsid w:val="009727ED"/>
    <w:rsid w:val="00975224"/>
    <w:rsid w:val="00976AC2"/>
    <w:rsid w:val="00977CA6"/>
    <w:rsid w:val="00984418"/>
    <w:rsid w:val="0099455D"/>
    <w:rsid w:val="009975F3"/>
    <w:rsid w:val="009A2FE3"/>
    <w:rsid w:val="009A6999"/>
    <w:rsid w:val="009C3E8C"/>
    <w:rsid w:val="009D132B"/>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1922"/>
    <w:rsid w:val="00A72B86"/>
    <w:rsid w:val="00A773E0"/>
    <w:rsid w:val="00A81D87"/>
    <w:rsid w:val="00AA0BB2"/>
    <w:rsid w:val="00AA18E6"/>
    <w:rsid w:val="00AA62E8"/>
    <w:rsid w:val="00AA6F5A"/>
    <w:rsid w:val="00AA7AF7"/>
    <w:rsid w:val="00AB0406"/>
    <w:rsid w:val="00AB066D"/>
    <w:rsid w:val="00AB5820"/>
    <w:rsid w:val="00AC3181"/>
    <w:rsid w:val="00AC5AC7"/>
    <w:rsid w:val="00AC6482"/>
    <w:rsid w:val="00AD270A"/>
    <w:rsid w:val="00AD3FAA"/>
    <w:rsid w:val="00AD6251"/>
    <w:rsid w:val="00AD6F98"/>
    <w:rsid w:val="00AE2BEC"/>
    <w:rsid w:val="00AE432E"/>
    <w:rsid w:val="00AE6ADF"/>
    <w:rsid w:val="00AF2D1D"/>
    <w:rsid w:val="00B1012F"/>
    <w:rsid w:val="00B2095B"/>
    <w:rsid w:val="00B21C2A"/>
    <w:rsid w:val="00B220F8"/>
    <w:rsid w:val="00B57DCD"/>
    <w:rsid w:val="00B65812"/>
    <w:rsid w:val="00B92368"/>
    <w:rsid w:val="00B93ACE"/>
    <w:rsid w:val="00B95CE0"/>
    <w:rsid w:val="00B9644C"/>
    <w:rsid w:val="00BA0470"/>
    <w:rsid w:val="00BB3A27"/>
    <w:rsid w:val="00BB7339"/>
    <w:rsid w:val="00BC032F"/>
    <w:rsid w:val="00BC0FE9"/>
    <w:rsid w:val="00BD4A68"/>
    <w:rsid w:val="00BE07A2"/>
    <w:rsid w:val="00BE28C8"/>
    <w:rsid w:val="00C01DF9"/>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6E11"/>
    <w:rsid w:val="00CC4609"/>
    <w:rsid w:val="00CC4DBF"/>
    <w:rsid w:val="00D015C6"/>
    <w:rsid w:val="00D0563E"/>
    <w:rsid w:val="00D057A6"/>
    <w:rsid w:val="00D12881"/>
    <w:rsid w:val="00D24D8B"/>
    <w:rsid w:val="00D30C54"/>
    <w:rsid w:val="00D327EC"/>
    <w:rsid w:val="00D35F68"/>
    <w:rsid w:val="00D35FA4"/>
    <w:rsid w:val="00D3643E"/>
    <w:rsid w:val="00D37F46"/>
    <w:rsid w:val="00D434F5"/>
    <w:rsid w:val="00D45EFF"/>
    <w:rsid w:val="00D6633D"/>
    <w:rsid w:val="00D70812"/>
    <w:rsid w:val="00D73278"/>
    <w:rsid w:val="00D73F10"/>
    <w:rsid w:val="00D76027"/>
    <w:rsid w:val="00D7754C"/>
    <w:rsid w:val="00D77809"/>
    <w:rsid w:val="00D81BDF"/>
    <w:rsid w:val="00D842F6"/>
    <w:rsid w:val="00D86E66"/>
    <w:rsid w:val="00D9531E"/>
    <w:rsid w:val="00DA25C9"/>
    <w:rsid w:val="00DA398D"/>
    <w:rsid w:val="00DA7AC0"/>
    <w:rsid w:val="00DC2062"/>
    <w:rsid w:val="00DC2437"/>
    <w:rsid w:val="00DC5015"/>
    <w:rsid w:val="00DD5C9A"/>
    <w:rsid w:val="00DE2AC5"/>
    <w:rsid w:val="00DE77B0"/>
    <w:rsid w:val="00DF0C44"/>
    <w:rsid w:val="00DF3504"/>
    <w:rsid w:val="00E0366B"/>
    <w:rsid w:val="00E03B8B"/>
    <w:rsid w:val="00E03E99"/>
    <w:rsid w:val="00E041BB"/>
    <w:rsid w:val="00E04991"/>
    <w:rsid w:val="00E10A45"/>
    <w:rsid w:val="00E12C32"/>
    <w:rsid w:val="00E16BC8"/>
    <w:rsid w:val="00E20C56"/>
    <w:rsid w:val="00E36724"/>
    <w:rsid w:val="00E40908"/>
    <w:rsid w:val="00E46FC5"/>
    <w:rsid w:val="00E638AF"/>
    <w:rsid w:val="00E65CAB"/>
    <w:rsid w:val="00E7623A"/>
    <w:rsid w:val="00E76B01"/>
    <w:rsid w:val="00E7746D"/>
    <w:rsid w:val="00E834F8"/>
    <w:rsid w:val="00E85446"/>
    <w:rsid w:val="00E922F5"/>
    <w:rsid w:val="00EB1F44"/>
    <w:rsid w:val="00EB654E"/>
    <w:rsid w:val="00EC0022"/>
    <w:rsid w:val="00ED6C33"/>
    <w:rsid w:val="00EE5EFE"/>
    <w:rsid w:val="00F02124"/>
    <w:rsid w:val="00F04149"/>
    <w:rsid w:val="00F11B1A"/>
    <w:rsid w:val="00F11C95"/>
    <w:rsid w:val="00F13919"/>
    <w:rsid w:val="00F20B81"/>
    <w:rsid w:val="00F24CDB"/>
    <w:rsid w:val="00F25F1B"/>
    <w:rsid w:val="00F26459"/>
    <w:rsid w:val="00F26EAE"/>
    <w:rsid w:val="00F27EB3"/>
    <w:rsid w:val="00F32575"/>
    <w:rsid w:val="00F338FB"/>
    <w:rsid w:val="00F44F8D"/>
    <w:rsid w:val="00F53B44"/>
    <w:rsid w:val="00F571B8"/>
    <w:rsid w:val="00F61D40"/>
    <w:rsid w:val="00F633DE"/>
    <w:rsid w:val="00F71D03"/>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 w:type="paragraph" w:styleId="Bildetekst">
    <w:name w:val="caption"/>
    <w:basedOn w:val="Normal"/>
    <w:next w:val="Normal"/>
    <w:uiPriority w:val="35"/>
    <w:unhideWhenUsed/>
    <w:qFormat/>
    <w:rsid w:val="00102E5B"/>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326636689">
      <w:bodyDiv w:val="1"/>
      <w:marLeft w:val="0"/>
      <w:marRight w:val="0"/>
      <w:marTop w:val="0"/>
      <w:marBottom w:val="0"/>
      <w:divBdr>
        <w:top w:val="none" w:sz="0" w:space="0" w:color="auto"/>
        <w:left w:val="none" w:sz="0" w:space="0" w:color="auto"/>
        <w:bottom w:val="none" w:sz="0" w:space="0" w:color="auto"/>
        <w:right w:val="none" w:sz="0" w:space="0" w:color="auto"/>
      </w:divBdr>
    </w:div>
    <w:div w:id="446042227">
      <w:bodyDiv w:val="1"/>
      <w:marLeft w:val="0"/>
      <w:marRight w:val="0"/>
      <w:marTop w:val="0"/>
      <w:marBottom w:val="0"/>
      <w:divBdr>
        <w:top w:val="none" w:sz="0" w:space="0" w:color="auto"/>
        <w:left w:val="none" w:sz="0" w:space="0" w:color="auto"/>
        <w:bottom w:val="none" w:sz="0" w:space="0" w:color="auto"/>
        <w:right w:val="none" w:sz="0" w:space="0" w:color="auto"/>
      </w:divBdr>
    </w:div>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105612210">
      <w:bodyDiv w:val="1"/>
      <w:marLeft w:val="0"/>
      <w:marRight w:val="0"/>
      <w:marTop w:val="0"/>
      <w:marBottom w:val="0"/>
      <w:divBdr>
        <w:top w:val="none" w:sz="0" w:space="0" w:color="auto"/>
        <w:left w:val="none" w:sz="0" w:space="0" w:color="auto"/>
        <w:bottom w:val="none" w:sz="0" w:space="0" w:color="auto"/>
        <w:right w:val="none" w:sz="0" w:space="0" w:color="auto"/>
      </w:divBdr>
    </w:div>
    <w:div w:id="112573464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ristian\Documents\GitHub\MasterThesis\Essay\The%20Real%20Time%20Web.docx" TargetMode="External"/><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jpeg"/></Relationships>
</file>

<file path=word/_rels/footnotes.xml.rels><?xml version="1.0" encoding="UTF-8" standalone="yes"?>
<Relationships xmlns="http://schemas.openxmlformats.org/package/2006/relationships"><Relationship Id="rId3" Type="http://schemas.openxmlformats.org/officeDocument/2006/relationships/hyperlink" Target="http://nodejs.org/" TargetMode="External"/><Relationship Id="rId2" Type="http://schemas.openxmlformats.org/officeDocument/2006/relationships/hyperlink" Target="http://signalr.net/" TargetMode="External"/><Relationship Id="rId1" Type="http://schemas.openxmlformats.org/officeDocument/2006/relationships/hyperlink" Target="http://www.nbim.no" TargetMode="External"/><Relationship Id="rId4" Type="http://schemas.openxmlformats.org/officeDocument/2006/relationships/hyperlink" Target="http://socke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0825EF7-49B3-400B-A1D8-6B18ECADD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3626</TotalTime>
  <Pages>16</Pages>
  <Words>5817</Words>
  <Characters>30832</Characters>
  <Application>Microsoft Office Word</Application>
  <DocSecurity>0</DocSecurity>
  <Lines>256</Lines>
  <Paragraphs>73</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36576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55</cp:revision>
  <cp:lastPrinted>2013-01-30T15:30:00Z</cp:lastPrinted>
  <dcterms:created xsi:type="dcterms:W3CDTF">2013-01-25T07:34:00Z</dcterms:created>
  <dcterms:modified xsi:type="dcterms:W3CDTF">2013-02-02T14:37:00Z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