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eastAsiaTheme="minorHAnsi" w:cstheme="minorBidi"/>
          <w:b w:val="0"/>
          <w:bCs w:val="0"/>
          <w:sz w:val="22"/>
          <w:szCs w:val="22"/>
          <w:lang w:val="en-US"/>
        </w:rPr>
        <w:id w:val="34705605"/>
        <w:docPartObj>
          <w:docPartGallery w:val="Cover Pages"/>
          <w:docPartUnique/>
        </w:docPartObj>
      </w:sdtPr>
      <w:sdtContent>
        <w:p w:rsidR="00F11C95" w:rsidRPr="00EC0022" w:rsidRDefault="002058DB" w:rsidP="00FA03AA">
          <w:pPr>
            <w:pStyle w:val="Overskrift1"/>
            <w:numPr>
              <w:ilvl w:val="0"/>
              <w:numId w:val="0"/>
            </w:numPr>
            <w:rPr>
              <w:lang w:val="en-US"/>
            </w:rPr>
          </w:pPr>
          <w:r w:rsidRPr="002058DB">
            <w:rPr>
              <w:noProof/>
              <w:lang w:val="en-US" w:eastAsia="nb-NO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-19.1pt;margin-top:239.65pt;width:489pt;height:30.75pt;z-index:251662336;mso-position-horizontal-relative:text;mso-position-vertical-relative:text" filled="f" stroked="f">
                <v:textbox style="mso-next-textbox:#_x0000_s1028">
                  <w:txbxContent>
                    <w:p w:rsidR="00EC0022" w:rsidRPr="00F11C95" w:rsidRDefault="00EC0022">
                      <w:pPr>
                        <w:rPr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sz w:val="36"/>
                          <w:szCs w:val="36"/>
                          <w:lang w:val="en-US"/>
                        </w:rPr>
                        <w:t>Is WebSockets</w:t>
                      </w:r>
                      <w:r w:rsidRPr="00F11C95">
                        <w:rPr>
                          <w:sz w:val="36"/>
                          <w:szCs w:val="36"/>
                          <w:lang w:val="en-US"/>
                        </w:rPr>
                        <w:t xml:space="preserve"> the future of the World Wide Web</w:t>
                      </w:r>
                      <w:r>
                        <w:rPr>
                          <w:sz w:val="36"/>
                          <w:szCs w:val="36"/>
                          <w:lang w:val="en-US"/>
                        </w:rPr>
                        <w:t>?</w:t>
                      </w:r>
                    </w:p>
                  </w:txbxContent>
                </v:textbox>
              </v:shape>
            </w:pict>
          </w:r>
          <w:r w:rsidRPr="002058DB">
            <w:rPr>
              <w:noProof/>
              <w:lang w:val="en-US" w:eastAsia="nb-NO"/>
            </w:rPr>
            <w:pict>
              <v:shape id="_x0000_s1027" type="#_x0000_t202" style="position:absolute;margin-left:-19.1pt;margin-top:184.9pt;width:489pt;height:41.25pt;z-index:251661312;mso-position-horizontal-relative:text;mso-position-vertical-relative:text" filled="f" stroked="f">
                <v:textbox style="mso-next-textbox:#_x0000_s1027">
                  <w:txbxContent>
                    <w:p w:rsidR="00EC0022" w:rsidRPr="00243036" w:rsidRDefault="00EC0022">
                      <w:pPr>
                        <w:rPr>
                          <w:sz w:val="72"/>
                          <w:szCs w:val="72"/>
                        </w:rPr>
                      </w:pPr>
                      <w:r w:rsidRPr="00243036">
                        <w:rPr>
                          <w:sz w:val="72"/>
                          <w:szCs w:val="72"/>
                        </w:rPr>
                        <w:t>The Real Time Web</w:t>
                      </w:r>
                    </w:p>
                  </w:txbxContent>
                </v:textbox>
              </v:shape>
            </w:pict>
          </w:r>
          <w:r w:rsidRPr="002058DB">
            <w:rPr>
              <w:noProof/>
              <w:lang w:val="en-US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6" type="#_x0000_t75" style="position:absolute;margin-left:-43.1pt;margin-top:-39.1pt;width:535.5pt;height:743.15pt;z-index:-251656192;mso-position-horizontal-relative:text;mso-position-vertical-relative:text">
                <v:imagedata r:id="rId8" o:title=""/>
              </v:shape>
              <o:OLEObject Type="Embed" ProgID="AcroExch.Document.7" ShapeID="_x0000_s1026" DrawAspect="Content" ObjectID="_1420608012" r:id="rId9"/>
            </w:pict>
          </w:r>
        </w:p>
        <w:p w:rsidR="00F11C95" w:rsidRPr="00EC0022" w:rsidRDefault="002058DB">
          <w:pPr>
            <w:rPr>
              <w:lang w:val="en-US"/>
            </w:rPr>
            <w:sectPr w:rsidR="00F11C95" w:rsidRPr="00EC0022" w:rsidSect="00F11C95">
              <w:footerReference w:type="default" r:id="rId10"/>
              <w:pgSz w:w="11906" w:h="16838"/>
              <w:pgMar w:top="1417" w:right="1417" w:bottom="1417" w:left="1417" w:header="708" w:footer="708" w:gutter="0"/>
              <w:cols w:space="708"/>
              <w:titlePg/>
              <w:docGrid w:linePitch="360"/>
            </w:sectPr>
          </w:pPr>
          <w:r w:rsidRPr="002058DB">
            <w:rPr>
              <w:noProof/>
              <w:lang w:val="en-US" w:eastAsia="nb-NO"/>
            </w:rPr>
            <w:pict>
              <v:shape id="_x0000_s1029" type="#_x0000_t202" style="position:absolute;margin-left:-19.1pt;margin-top:258.6pt;width:253.5pt;height:38.25pt;z-index:251663360" filled="f" stroked="f">
                <v:textbox style="mso-next-textbox:#_x0000_s1029">
                  <w:txbxContent>
                    <w:p w:rsidR="00EC0022" w:rsidRPr="00243036" w:rsidRDefault="00EC002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Kristian Johannessen</w:t>
                      </w:r>
                      <w:r>
                        <w:rPr>
                          <w:sz w:val="28"/>
                          <w:szCs w:val="28"/>
                        </w:rPr>
                        <w:br/>
                      </w:r>
                      <w:r w:rsidRPr="00243036">
                        <w:rPr>
                          <w:sz w:val="28"/>
                          <w:szCs w:val="28"/>
                        </w:rPr>
                        <w:t>1.4.2013</w:t>
                      </w:r>
                    </w:p>
                  </w:txbxContent>
                </v:textbox>
              </v:shape>
            </w:pict>
          </w:r>
          <w:r w:rsidR="00F11C95" w:rsidRPr="00EC0022">
            <w:rPr>
              <w:lang w:val="en-US"/>
            </w:rPr>
            <w:br w:type="page"/>
          </w:r>
        </w:p>
      </w:sdtContent>
    </w:sdt>
    <w:p w:rsidR="00F965D3" w:rsidRPr="00EC0022" w:rsidRDefault="00015D0E" w:rsidP="00015D0E">
      <w:pPr>
        <w:pStyle w:val="Overskrift1"/>
        <w:numPr>
          <w:ilvl w:val="0"/>
          <w:numId w:val="0"/>
        </w:numPr>
        <w:rPr>
          <w:lang w:val="en-US"/>
        </w:rPr>
      </w:pPr>
      <w:bookmarkStart w:id="0" w:name="_Toc346781683"/>
      <w:r w:rsidRPr="00EC0022">
        <w:rPr>
          <w:lang w:val="en-US"/>
        </w:rPr>
        <w:lastRenderedPageBreak/>
        <w:t>Abstract</w:t>
      </w:r>
      <w:bookmarkEnd w:id="0"/>
      <w:r w:rsidRPr="00EC0022">
        <w:rPr>
          <w:lang w:val="en-US"/>
        </w:rPr>
        <w:t xml:space="preserve"> </w:t>
      </w:r>
    </w:p>
    <w:p w:rsidR="00F965D3" w:rsidRPr="00EC0022" w:rsidRDefault="00F965D3" w:rsidP="00F965D3">
      <w:pPr>
        <w:rPr>
          <w:rFonts w:eastAsiaTheme="majorEastAsia" w:cstheme="majorBidi"/>
          <w:sz w:val="36"/>
          <w:szCs w:val="28"/>
          <w:lang w:val="en-US"/>
        </w:rPr>
      </w:pPr>
      <w:r w:rsidRPr="00EC0022">
        <w:rPr>
          <w:lang w:val="en-US"/>
        </w:rPr>
        <w:br w:type="page"/>
      </w:r>
    </w:p>
    <w:sdt>
      <w:sdtPr>
        <w:rPr>
          <w:rFonts w:eastAsiaTheme="minorHAnsi" w:cstheme="minorBidi"/>
          <w:b w:val="0"/>
          <w:bCs w:val="0"/>
          <w:sz w:val="22"/>
          <w:szCs w:val="22"/>
          <w:lang w:val="en-US"/>
        </w:rPr>
        <w:id w:val="15157140"/>
        <w:docPartObj>
          <w:docPartGallery w:val="Table of Contents"/>
          <w:docPartUnique/>
        </w:docPartObj>
      </w:sdtPr>
      <w:sdtContent>
        <w:p w:rsidR="00F965D3" w:rsidRPr="00EC0022" w:rsidRDefault="007A7391" w:rsidP="00F965D3">
          <w:pPr>
            <w:pStyle w:val="Overskriftforinnholdsfortegnelse"/>
            <w:tabs>
              <w:tab w:val="clear" w:pos="357"/>
            </w:tabs>
            <w:ind w:left="0" w:firstLine="0"/>
            <w:rPr>
              <w:lang w:val="en-US"/>
            </w:rPr>
          </w:pPr>
          <w:r w:rsidRPr="00EC0022">
            <w:rPr>
              <w:lang w:val="en-US"/>
            </w:rPr>
            <w:t>Contents</w:t>
          </w:r>
        </w:p>
        <w:p w:rsidR="0050745F" w:rsidRPr="00EC0022" w:rsidRDefault="002058DB">
          <w:pPr>
            <w:pStyle w:val="INN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val="en-US" w:eastAsia="nb-NO"/>
            </w:rPr>
          </w:pPr>
          <w:r w:rsidRPr="00EC0022">
            <w:rPr>
              <w:rFonts w:cs="Times New Roman"/>
              <w:lang w:val="en-US"/>
            </w:rPr>
            <w:fldChar w:fldCharType="begin"/>
          </w:r>
          <w:r w:rsidR="00F965D3" w:rsidRPr="00EC0022">
            <w:rPr>
              <w:rFonts w:cs="Times New Roman"/>
              <w:lang w:val="en-US"/>
            </w:rPr>
            <w:instrText xml:space="preserve"> TOC \o "1-3" \h \z \u </w:instrText>
          </w:r>
          <w:r w:rsidRPr="00EC0022">
            <w:rPr>
              <w:rFonts w:cs="Times New Roman"/>
              <w:lang w:val="en-US"/>
            </w:rPr>
            <w:fldChar w:fldCharType="separate"/>
          </w:r>
          <w:hyperlink w:anchor="_Toc346781683" w:history="1">
            <w:r w:rsidR="0050745F" w:rsidRPr="00EC0022">
              <w:rPr>
                <w:rStyle w:val="Hyperkobling"/>
                <w:noProof/>
                <w:lang w:val="en-US"/>
              </w:rPr>
              <w:t>Abstract</w:t>
            </w:r>
            <w:r w:rsidR="0050745F" w:rsidRPr="00EC0022">
              <w:rPr>
                <w:noProof/>
                <w:webHidden/>
                <w:lang w:val="en-US"/>
              </w:rPr>
              <w:tab/>
            </w:r>
            <w:r w:rsidRPr="00EC0022">
              <w:rPr>
                <w:noProof/>
                <w:webHidden/>
                <w:lang w:val="en-US"/>
              </w:rPr>
              <w:fldChar w:fldCharType="begin"/>
            </w:r>
            <w:r w:rsidR="0050745F" w:rsidRPr="00EC0022">
              <w:rPr>
                <w:noProof/>
                <w:webHidden/>
                <w:lang w:val="en-US"/>
              </w:rPr>
              <w:instrText xml:space="preserve"> PAGEREF _Toc346781683 \h </w:instrText>
            </w:r>
            <w:r w:rsidRPr="00EC0022">
              <w:rPr>
                <w:noProof/>
                <w:webHidden/>
                <w:lang w:val="en-US"/>
              </w:rPr>
            </w:r>
            <w:r w:rsidRPr="00EC0022">
              <w:rPr>
                <w:noProof/>
                <w:webHidden/>
                <w:lang w:val="en-US"/>
              </w:rPr>
              <w:fldChar w:fldCharType="separate"/>
            </w:r>
            <w:r w:rsidR="0050745F" w:rsidRPr="00EC0022">
              <w:rPr>
                <w:noProof/>
                <w:webHidden/>
                <w:lang w:val="en-US"/>
              </w:rPr>
              <w:t>i</w:t>
            </w:r>
            <w:r w:rsidRPr="00EC0022">
              <w:rPr>
                <w:noProof/>
                <w:webHidden/>
                <w:lang w:val="en-US"/>
              </w:rPr>
              <w:fldChar w:fldCharType="end"/>
            </w:r>
          </w:hyperlink>
        </w:p>
        <w:p w:rsidR="0050745F" w:rsidRPr="00EC0022" w:rsidRDefault="002058DB">
          <w:pPr>
            <w:pStyle w:val="INN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en-US" w:eastAsia="nb-NO"/>
            </w:rPr>
          </w:pPr>
          <w:hyperlink w:anchor="_Toc346781684" w:history="1">
            <w:r w:rsidR="0050745F" w:rsidRPr="00EC0022">
              <w:rPr>
                <w:rStyle w:val="Hyperkobling"/>
                <w:rFonts w:asciiTheme="majorHAnsi" w:hAnsiTheme="majorHAnsi"/>
                <w:noProof/>
                <w:lang w:val="en-US"/>
              </w:rPr>
              <w:t>1</w:t>
            </w:r>
            <w:r w:rsidR="0050745F" w:rsidRPr="00EC0022">
              <w:rPr>
                <w:rFonts w:asciiTheme="minorHAnsi" w:eastAsiaTheme="minorEastAsia" w:hAnsiTheme="minorHAnsi"/>
                <w:noProof/>
                <w:lang w:val="en-US" w:eastAsia="nb-NO"/>
              </w:rPr>
              <w:tab/>
            </w:r>
            <w:r w:rsidR="0050745F" w:rsidRPr="00EC0022">
              <w:rPr>
                <w:rStyle w:val="Hyperkobling"/>
                <w:noProof/>
                <w:lang w:val="en-US"/>
              </w:rPr>
              <w:t>Introduction</w:t>
            </w:r>
            <w:r w:rsidR="0050745F" w:rsidRPr="00EC0022">
              <w:rPr>
                <w:noProof/>
                <w:webHidden/>
                <w:lang w:val="en-US"/>
              </w:rPr>
              <w:tab/>
            </w:r>
            <w:r w:rsidRPr="00EC0022">
              <w:rPr>
                <w:noProof/>
                <w:webHidden/>
                <w:lang w:val="en-US"/>
              </w:rPr>
              <w:fldChar w:fldCharType="begin"/>
            </w:r>
            <w:r w:rsidR="0050745F" w:rsidRPr="00EC0022">
              <w:rPr>
                <w:noProof/>
                <w:webHidden/>
                <w:lang w:val="en-US"/>
              </w:rPr>
              <w:instrText xml:space="preserve"> PAGEREF _Toc346781684 \h </w:instrText>
            </w:r>
            <w:r w:rsidRPr="00EC0022">
              <w:rPr>
                <w:noProof/>
                <w:webHidden/>
                <w:lang w:val="en-US"/>
              </w:rPr>
            </w:r>
            <w:r w:rsidRPr="00EC0022">
              <w:rPr>
                <w:noProof/>
                <w:webHidden/>
                <w:lang w:val="en-US"/>
              </w:rPr>
              <w:fldChar w:fldCharType="separate"/>
            </w:r>
            <w:r w:rsidR="0050745F" w:rsidRPr="00EC0022">
              <w:rPr>
                <w:noProof/>
                <w:webHidden/>
                <w:lang w:val="en-US"/>
              </w:rPr>
              <w:t>1</w:t>
            </w:r>
            <w:r w:rsidRPr="00EC0022">
              <w:rPr>
                <w:noProof/>
                <w:webHidden/>
                <w:lang w:val="en-US"/>
              </w:rPr>
              <w:fldChar w:fldCharType="end"/>
            </w:r>
          </w:hyperlink>
        </w:p>
        <w:p w:rsidR="0050745F" w:rsidRPr="00EC0022" w:rsidRDefault="002058DB">
          <w:pPr>
            <w:pStyle w:val="INN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en-US" w:eastAsia="nb-NO"/>
            </w:rPr>
          </w:pPr>
          <w:hyperlink w:anchor="_Toc346781685" w:history="1">
            <w:r w:rsidR="0050745F" w:rsidRPr="00EC0022">
              <w:rPr>
                <w:rStyle w:val="Hyperkobling"/>
                <w:rFonts w:asciiTheme="majorHAnsi" w:hAnsiTheme="majorHAnsi"/>
                <w:noProof/>
                <w:lang w:val="en-US"/>
              </w:rPr>
              <w:t>1.1</w:t>
            </w:r>
            <w:r w:rsidR="0050745F" w:rsidRPr="00EC0022">
              <w:rPr>
                <w:rFonts w:asciiTheme="minorHAnsi" w:eastAsiaTheme="minorEastAsia" w:hAnsiTheme="minorHAnsi"/>
                <w:noProof/>
                <w:lang w:val="en-US" w:eastAsia="nb-NO"/>
              </w:rPr>
              <w:tab/>
            </w:r>
            <w:r w:rsidR="0050745F" w:rsidRPr="00EC0022">
              <w:rPr>
                <w:rStyle w:val="Hyperkobling"/>
                <w:noProof/>
                <w:lang w:val="en-US"/>
              </w:rPr>
              <w:t>HTTP 1.0</w:t>
            </w:r>
            <w:r w:rsidR="0050745F" w:rsidRPr="00EC0022">
              <w:rPr>
                <w:noProof/>
                <w:webHidden/>
                <w:lang w:val="en-US"/>
              </w:rPr>
              <w:tab/>
            </w:r>
            <w:r w:rsidRPr="00EC0022">
              <w:rPr>
                <w:noProof/>
                <w:webHidden/>
                <w:lang w:val="en-US"/>
              </w:rPr>
              <w:fldChar w:fldCharType="begin"/>
            </w:r>
            <w:r w:rsidR="0050745F" w:rsidRPr="00EC0022">
              <w:rPr>
                <w:noProof/>
                <w:webHidden/>
                <w:lang w:val="en-US"/>
              </w:rPr>
              <w:instrText xml:space="preserve"> PAGEREF _Toc346781685 \h </w:instrText>
            </w:r>
            <w:r w:rsidRPr="00EC0022">
              <w:rPr>
                <w:noProof/>
                <w:webHidden/>
                <w:lang w:val="en-US"/>
              </w:rPr>
            </w:r>
            <w:r w:rsidRPr="00EC0022">
              <w:rPr>
                <w:noProof/>
                <w:webHidden/>
                <w:lang w:val="en-US"/>
              </w:rPr>
              <w:fldChar w:fldCharType="separate"/>
            </w:r>
            <w:r w:rsidR="0050745F" w:rsidRPr="00EC0022">
              <w:rPr>
                <w:noProof/>
                <w:webHidden/>
                <w:lang w:val="en-US"/>
              </w:rPr>
              <w:t>1</w:t>
            </w:r>
            <w:r w:rsidRPr="00EC0022">
              <w:rPr>
                <w:noProof/>
                <w:webHidden/>
                <w:lang w:val="en-US"/>
              </w:rPr>
              <w:fldChar w:fldCharType="end"/>
            </w:r>
          </w:hyperlink>
        </w:p>
        <w:p w:rsidR="0050745F" w:rsidRPr="00EC0022" w:rsidRDefault="002058DB">
          <w:pPr>
            <w:pStyle w:val="INN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en-US" w:eastAsia="nb-NO"/>
            </w:rPr>
          </w:pPr>
          <w:hyperlink w:anchor="_Toc346781686" w:history="1">
            <w:r w:rsidR="0050745F" w:rsidRPr="00EC0022">
              <w:rPr>
                <w:rStyle w:val="Hyperkobling"/>
                <w:rFonts w:asciiTheme="majorHAnsi" w:hAnsiTheme="majorHAnsi"/>
                <w:noProof/>
                <w:lang w:val="en-US"/>
              </w:rPr>
              <w:t>1.2</w:t>
            </w:r>
            <w:r w:rsidR="0050745F" w:rsidRPr="00EC0022">
              <w:rPr>
                <w:rFonts w:asciiTheme="minorHAnsi" w:eastAsiaTheme="minorEastAsia" w:hAnsiTheme="minorHAnsi"/>
                <w:noProof/>
                <w:lang w:val="en-US" w:eastAsia="nb-NO"/>
              </w:rPr>
              <w:tab/>
            </w:r>
            <w:r w:rsidR="0050745F" w:rsidRPr="00EC0022">
              <w:rPr>
                <w:rStyle w:val="Hyperkobling"/>
                <w:noProof/>
                <w:lang w:val="en-US"/>
              </w:rPr>
              <w:t>HTTP 1.1</w:t>
            </w:r>
            <w:r w:rsidR="0050745F" w:rsidRPr="00EC0022">
              <w:rPr>
                <w:noProof/>
                <w:webHidden/>
                <w:lang w:val="en-US"/>
              </w:rPr>
              <w:tab/>
            </w:r>
            <w:r w:rsidRPr="00EC0022">
              <w:rPr>
                <w:noProof/>
                <w:webHidden/>
                <w:lang w:val="en-US"/>
              </w:rPr>
              <w:fldChar w:fldCharType="begin"/>
            </w:r>
            <w:r w:rsidR="0050745F" w:rsidRPr="00EC0022">
              <w:rPr>
                <w:noProof/>
                <w:webHidden/>
                <w:lang w:val="en-US"/>
              </w:rPr>
              <w:instrText xml:space="preserve"> PAGEREF _Toc346781686 \h </w:instrText>
            </w:r>
            <w:r w:rsidRPr="00EC0022">
              <w:rPr>
                <w:noProof/>
                <w:webHidden/>
                <w:lang w:val="en-US"/>
              </w:rPr>
            </w:r>
            <w:r w:rsidRPr="00EC0022">
              <w:rPr>
                <w:noProof/>
                <w:webHidden/>
                <w:lang w:val="en-US"/>
              </w:rPr>
              <w:fldChar w:fldCharType="separate"/>
            </w:r>
            <w:r w:rsidR="0050745F" w:rsidRPr="00EC0022">
              <w:rPr>
                <w:noProof/>
                <w:webHidden/>
                <w:lang w:val="en-US"/>
              </w:rPr>
              <w:t>1</w:t>
            </w:r>
            <w:r w:rsidRPr="00EC0022">
              <w:rPr>
                <w:noProof/>
                <w:webHidden/>
                <w:lang w:val="en-US"/>
              </w:rPr>
              <w:fldChar w:fldCharType="end"/>
            </w:r>
          </w:hyperlink>
        </w:p>
        <w:p w:rsidR="0050745F" w:rsidRPr="00EC0022" w:rsidRDefault="002058DB">
          <w:pPr>
            <w:pStyle w:val="INN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en-US" w:eastAsia="nb-NO"/>
            </w:rPr>
          </w:pPr>
          <w:hyperlink w:anchor="_Toc346781687" w:history="1">
            <w:r w:rsidR="0050745F" w:rsidRPr="00EC0022">
              <w:rPr>
                <w:rStyle w:val="Hyperkobling"/>
                <w:rFonts w:asciiTheme="majorHAnsi" w:hAnsiTheme="majorHAnsi"/>
                <w:noProof/>
                <w:lang w:val="en-US"/>
              </w:rPr>
              <w:t>2</w:t>
            </w:r>
            <w:r w:rsidR="0050745F" w:rsidRPr="00EC0022">
              <w:rPr>
                <w:rFonts w:asciiTheme="minorHAnsi" w:eastAsiaTheme="minorEastAsia" w:hAnsiTheme="minorHAnsi"/>
                <w:noProof/>
                <w:lang w:val="en-US" w:eastAsia="nb-NO"/>
              </w:rPr>
              <w:tab/>
            </w:r>
            <w:r w:rsidR="0050745F" w:rsidRPr="00EC0022">
              <w:rPr>
                <w:rStyle w:val="Hyperkobling"/>
                <w:noProof/>
                <w:lang w:val="en-US"/>
              </w:rPr>
              <w:t>The Real Time Web with HTTP</w:t>
            </w:r>
            <w:r w:rsidR="0050745F" w:rsidRPr="00EC0022">
              <w:rPr>
                <w:noProof/>
                <w:webHidden/>
                <w:lang w:val="en-US"/>
              </w:rPr>
              <w:tab/>
            </w:r>
            <w:r w:rsidRPr="00EC0022">
              <w:rPr>
                <w:noProof/>
                <w:webHidden/>
                <w:lang w:val="en-US"/>
              </w:rPr>
              <w:fldChar w:fldCharType="begin"/>
            </w:r>
            <w:r w:rsidR="0050745F" w:rsidRPr="00EC0022">
              <w:rPr>
                <w:noProof/>
                <w:webHidden/>
                <w:lang w:val="en-US"/>
              </w:rPr>
              <w:instrText xml:space="preserve"> PAGEREF _Toc346781687 \h </w:instrText>
            </w:r>
            <w:r w:rsidRPr="00EC0022">
              <w:rPr>
                <w:noProof/>
                <w:webHidden/>
                <w:lang w:val="en-US"/>
              </w:rPr>
            </w:r>
            <w:r w:rsidRPr="00EC0022">
              <w:rPr>
                <w:noProof/>
                <w:webHidden/>
                <w:lang w:val="en-US"/>
              </w:rPr>
              <w:fldChar w:fldCharType="separate"/>
            </w:r>
            <w:r w:rsidR="0050745F" w:rsidRPr="00EC0022">
              <w:rPr>
                <w:noProof/>
                <w:webHidden/>
                <w:lang w:val="en-US"/>
              </w:rPr>
              <w:t>1</w:t>
            </w:r>
            <w:r w:rsidRPr="00EC0022">
              <w:rPr>
                <w:noProof/>
                <w:webHidden/>
                <w:lang w:val="en-US"/>
              </w:rPr>
              <w:fldChar w:fldCharType="end"/>
            </w:r>
          </w:hyperlink>
        </w:p>
        <w:p w:rsidR="0050745F" w:rsidRPr="00EC0022" w:rsidRDefault="002058DB">
          <w:pPr>
            <w:pStyle w:val="INN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en-US" w:eastAsia="nb-NO"/>
            </w:rPr>
          </w:pPr>
          <w:hyperlink w:anchor="_Toc346781688" w:history="1">
            <w:r w:rsidR="0050745F" w:rsidRPr="00EC0022">
              <w:rPr>
                <w:rStyle w:val="Hyperkobling"/>
                <w:rFonts w:asciiTheme="majorHAnsi" w:hAnsiTheme="majorHAnsi"/>
                <w:noProof/>
                <w:lang w:val="en-US"/>
              </w:rPr>
              <w:t>2.1</w:t>
            </w:r>
            <w:r w:rsidR="0050745F" w:rsidRPr="00EC0022">
              <w:rPr>
                <w:rFonts w:asciiTheme="minorHAnsi" w:eastAsiaTheme="minorEastAsia" w:hAnsiTheme="minorHAnsi"/>
                <w:noProof/>
                <w:lang w:val="en-US" w:eastAsia="nb-NO"/>
              </w:rPr>
              <w:tab/>
            </w:r>
            <w:r w:rsidR="0050745F" w:rsidRPr="00EC0022">
              <w:rPr>
                <w:rStyle w:val="Hyperkobling"/>
                <w:noProof/>
                <w:lang w:val="en-US"/>
              </w:rPr>
              <w:t>Polling</w:t>
            </w:r>
            <w:r w:rsidR="0050745F" w:rsidRPr="00EC0022">
              <w:rPr>
                <w:noProof/>
                <w:webHidden/>
                <w:lang w:val="en-US"/>
              </w:rPr>
              <w:tab/>
            </w:r>
            <w:r w:rsidRPr="00EC0022">
              <w:rPr>
                <w:noProof/>
                <w:webHidden/>
                <w:lang w:val="en-US"/>
              </w:rPr>
              <w:fldChar w:fldCharType="begin"/>
            </w:r>
            <w:r w:rsidR="0050745F" w:rsidRPr="00EC0022">
              <w:rPr>
                <w:noProof/>
                <w:webHidden/>
                <w:lang w:val="en-US"/>
              </w:rPr>
              <w:instrText xml:space="preserve"> PAGEREF _Toc346781688 \h </w:instrText>
            </w:r>
            <w:r w:rsidRPr="00EC0022">
              <w:rPr>
                <w:noProof/>
                <w:webHidden/>
                <w:lang w:val="en-US"/>
              </w:rPr>
            </w:r>
            <w:r w:rsidRPr="00EC0022">
              <w:rPr>
                <w:noProof/>
                <w:webHidden/>
                <w:lang w:val="en-US"/>
              </w:rPr>
              <w:fldChar w:fldCharType="separate"/>
            </w:r>
            <w:r w:rsidR="0050745F" w:rsidRPr="00EC0022">
              <w:rPr>
                <w:noProof/>
                <w:webHidden/>
                <w:lang w:val="en-US"/>
              </w:rPr>
              <w:t>2</w:t>
            </w:r>
            <w:r w:rsidRPr="00EC0022">
              <w:rPr>
                <w:noProof/>
                <w:webHidden/>
                <w:lang w:val="en-US"/>
              </w:rPr>
              <w:fldChar w:fldCharType="end"/>
            </w:r>
          </w:hyperlink>
        </w:p>
        <w:p w:rsidR="0050745F" w:rsidRPr="00EC0022" w:rsidRDefault="002058DB">
          <w:pPr>
            <w:pStyle w:val="INN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en-US" w:eastAsia="nb-NO"/>
            </w:rPr>
          </w:pPr>
          <w:hyperlink w:anchor="_Toc346781689" w:history="1">
            <w:r w:rsidR="0050745F" w:rsidRPr="00EC0022">
              <w:rPr>
                <w:rStyle w:val="Hyperkobling"/>
                <w:rFonts w:asciiTheme="majorHAnsi" w:hAnsiTheme="majorHAnsi"/>
                <w:noProof/>
                <w:lang w:val="en-US"/>
              </w:rPr>
              <w:t>2.2</w:t>
            </w:r>
            <w:r w:rsidR="0050745F" w:rsidRPr="00EC0022">
              <w:rPr>
                <w:rFonts w:asciiTheme="minorHAnsi" w:eastAsiaTheme="minorEastAsia" w:hAnsiTheme="minorHAnsi"/>
                <w:noProof/>
                <w:lang w:val="en-US" w:eastAsia="nb-NO"/>
              </w:rPr>
              <w:tab/>
            </w:r>
            <w:r w:rsidR="0050745F" w:rsidRPr="00EC0022">
              <w:rPr>
                <w:rStyle w:val="Hyperkobling"/>
                <w:noProof/>
                <w:lang w:val="en-US"/>
              </w:rPr>
              <w:t>Long-Polling</w:t>
            </w:r>
            <w:r w:rsidR="0050745F" w:rsidRPr="00EC0022">
              <w:rPr>
                <w:noProof/>
                <w:webHidden/>
                <w:lang w:val="en-US"/>
              </w:rPr>
              <w:tab/>
            </w:r>
            <w:r w:rsidRPr="00EC0022">
              <w:rPr>
                <w:noProof/>
                <w:webHidden/>
                <w:lang w:val="en-US"/>
              </w:rPr>
              <w:fldChar w:fldCharType="begin"/>
            </w:r>
            <w:r w:rsidR="0050745F" w:rsidRPr="00EC0022">
              <w:rPr>
                <w:noProof/>
                <w:webHidden/>
                <w:lang w:val="en-US"/>
              </w:rPr>
              <w:instrText xml:space="preserve"> PAGEREF _Toc346781689 \h </w:instrText>
            </w:r>
            <w:r w:rsidRPr="00EC0022">
              <w:rPr>
                <w:noProof/>
                <w:webHidden/>
                <w:lang w:val="en-US"/>
              </w:rPr>
            </w:r>
            <w:r w:rsidRPr="00EC0022">
              <w:rPr>
                <w:noProof/>
                <w:webHidden/>
                <w:lang w:val="en-US"/>
              </w:rPr>
              <w:fldChar w:fldCharType="separate"/>
            </w:r>
            <w:r w:rsidR="0050745F" w:rsidRPr="00EC0022">
              <w:rPr>
                <w:noProof/>
                <w:webHidden/>
                <w:lang w:val="en-US"/>
              </w:rPr>
              <w:t>2</w:t>
            </w:r>
            <w:r w:rsidRPr="00EC0022">
              <w:rPr>
                <w:noProof/>
                <w:webHidden/>
                <w:lang w:val="en-US"/>
              </w:rPr>
              <w:fldChar w:fldCharType="end"/>
            </w:r>
          </w:hyperlink>
        </w:p>
        <w:p w:rsidR="0050745F" w:rsidRPr="00EC0022" w:rsidRDefault="002058DB">
          <w:pPr>
            <w:pStyle w:val="INN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en-US" w:eastAsia="nb-NO"/>
            </w:rPr>
          </w:pPr>
          <w:hyperlink w:anchor="_Toc346781690" w:history="1">
            <w:r w:rsidR="0050745F" w:rsidRPr="00EC0022">
              <w:rPr>
                <w:rStyle w:val="Hyperkobling"/>
                <w:rFonts w:asciiTheme="majorHAnsi" w:hAnsiTheme="majorHAnsi"/>
                <w:noProof/>
                <w:lang w:val="en-US"/>
              </w:rPr>
              <w:t>2.3</w:t>
            </w:r>
            <w:r w:rsidR="0050745F" w:rsidRPr="00EC0022">
              <w:rPr>
                <w:rFonts w:asciiTheme="minorHAnsi" w:eastAsiaTheme="minorEastAsia" w:hAnsiTheme="minorHAnsi"/>
                <w:noProof/>
                <w:lang w:val="en-US" w:eastAsia="nb-NO"/>
              </w:rPr>
              <w:tab/>
            </w:r>
            <w:r w:rsidR="0050745F" w:rsidRPr="00EC0022">
              <w:rPr>
                <w:rStyle w:val="Hyperkobling"/>
                <w:noProof/>
                <w:lang w:val="en-US"/>
              </w:rPr>
              <w:t>HTTP Streaming (Forever Frame)</w:t>
            </w:r>
            <w:r w:rsidR="0050745F" w:rsidRPr="00EC0022">
              <w:rPr>
                <w:noProof/>
                <w:webHidden/>
                <w:lang w:val="en-US"/>
              </w:rPr>
              <w:tab/>
            </w:r>
            <w:r w:rsidRPr="00EC0022">
              <w:rPr>
                <w:noProof/>
                <w:webHidden/>
                <w:lang w:val="en-US"/>
              </w:rPr>
              <w:fldChar w:fldCharType="begin"/>
            </w:r>
            <w:r w:rsidR="0050745F" w:rsidRPr="00EC0022">
              <w:rPr>
                <w:noProof/>
                <w:webHidden/>
                <w:lang w:val="en-US"/>
              </w:rPr>
              <w:instrText xml:space="preserve"> PAGEREF _Toc346781690 \h </w:instrText>
            </w:r>
            <w:r w:rsidRPr="00EC0022">
              <w:rPr>
                <w:noProof/>
                <w:webHidden/>
                <w:lang w:val="en-US"/>
              </w:rPr>
            </w:r>
            <w:r w:rsidRPr="00EC0022">
              <w:rPr>
                <w:noProof/>
                <w:webHidden/>
                <w:lang w:val="en-US"/>
              </w:rPr>
              <w:fldChar w:fldCharType="separate"/>
            </w:r>
            <w:r w:rsidR="0050745F" w:rsidRPr="00EC0022">
              <w:rPr>
                <w:noProof/>
                <w:webHidden/>
                <w:lang w:val="en-US"/>
              </w:rPr>
              <w:t>2</w:t>
            </w:r>
            <w:r w:rsidRPr="00EC0022">
              <w:rPr>
                <w:noProof/>
                <w:webHidden/>
                <w:lang w:val="en-US"/>
              </w:rPr>
              <w:fldChar w:fldCharType="end"/>
            </w:r>
          </w:hyperlink>
        </w:p>
        <w:p w:rsidR="0050745F" w:rsidRPr="00EC0022" w:rsidRDefault="002058DB">
          <w:pPr>
            <w:pStyle w:val="INN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en-US" w:eastAsia="nb-NO"/>
            </w:rPr>
          </w:pPr>
          <w:hyperlink w:anchor="_Toc346781691" w:history="1">
            <w:r w:rsidR="0050745F" w:rsidRPr="00EC0022">
              <w:rPr>
                <w:rStyle w:val="Hyperkobling"/>
                <w:rFonts w:asciiTheme="majorHAnsi" w:hAnsiTheme="majorHAnsi"/>
                <w:noProof/>
                <w:lang w:val="en-US"/>
              </w:rPr>
              <w:t>2.4</w:t>
            </w:r>
            <w:r w:rsidR="0050745F" w:rsidRPr="00EC0022">
              <w:rPr>
                <w:rFonts w:asciiTheme="minorHAnsi" w:eastAsiaTheme="minorEastAsia" w:hAnsiTheme="minorHAnsi"/>
                <w:noProof/>
                <w:lang w:val="en-US" w:eastAsia="nb-NO"/>
              </w:rPr>
              <w:tab/>
            </w:r>
            <w:r w:rsidR="0050745F" w:rsidRPr="00EC0022">
              <w:rPr>
                <w:rStyle w:val="Hyperkobling"/>
                <w:noProof/>
                <w:lang w:val="en-US"/>
              </w:rPr>
              <w:t>Server-Sent Events</w:t>
            </w:r>
            <w:r w:rsidR="0050745F" w:rsidRPr="00EC0022">
              <w:rPr>
                <w:noProof/>
                <w:webHidden/>
                <w:lang w:val="en-US"/>
              </w:rPr>
              <w:tab/>
            </w:r>
            <w:r w:rsidRPr="00EC0022">
              <w:rPr>
                <w:noProof/>
                <w:webHidden/>
                <w:lang w:val="en-US"/>
              </w:rPr>
              <w:fldChar w:fldCharType="begin"/>
            </w:r>
            <w:r w:rsidR="0050745F" w:rsidRPr="00EC0022">
              <w:rPr>
                <w:noProof/>
                <w:webHidden/>
                <w:lang w:val="en-US"/>
              </w:rPr>
              <w:instrText xml:space="preserve"> PAGEREF _Toc346781691 \h </w:instrText>
            </w:r>
            <w:r w:rsidRPr="00EC0022">
              <w:rPr>
                <w:noProof/>
                <w:webHidden/>
                <w:lang w:val="en-US"/>
              </w:rPr>
            </w:r>
            <w:r w:rsidRPr="00EC0022">
              <w:rPr>
                <w:noProof/>
                <w:webHidden/>
                <w:lang w:val="en-US"/>
              </w:rPr>
              <w:fldChar w:fldCharType="separate"/>
            </w:r>
            <w:r w:rsidR="0050745F" w:rsidRPr="00EC0022">
              <w:rPr>
                <w:noProof/>
                <w:webHidden/>
                <w:lang w:val="en-US"/>
              </w:rPr>
              <w:t>2</w:t>
            </w:r>
            <w:r w:rsidRPr="00EC0022">
              <w:rPr>
                <w:noProof/>
                <w:webHidden/>
                <w:lang w:val="en-US"/>
              </w:rPr>
              <w:fldChar w:fldCharType="end"/>
            </w:r>
          </w:hyperlink>
        </w:p>
        <w:p w:rsidR="0050745F" w:rsidRPr="00EC0022" w:rsidRDefault="002058DB">
          <w:pPr>
            <w:pStyle w:val="INN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en-US" w:eastAsia="nb-NO"/>
            </w:rPr>
          </w:pPr>
          <w:hyperlink w:anchor="_Toc346781692" w:history="1">
            <w:r w:rsidR="0050745F" w:rsidRPr="00EC0022">
              <w:rPr>
                <w:rStyle w:val="Hyperkobling"/>
                <w:rFonts w:asciiTheme="majorHAnsi" w:hAnsiTheme="majorHAnsi"/>
                <w:noProof/>
                <w:lang w:val="en-US"/>
              </w:rPr>
              <w:t>3</w:t>
            </w:r>
            <w:r w:rsidR="0050745F" w:rsidRPr="00EC0022">
              <w:rPr>
                <w:rFonts w:asciiTheme="minorHAnsi" w:eastAsiaTheme="minorEastAsia" w:hAnsiTheme="minorHAnsi"/>
                <w:noProof/>
                <w:lang w:val="en-US" w:eastAsia="nb-NO"/>
              </w:rPr>
              <w:tab/>
            </w:r>
            <w:r w:rsidR="0050745F" w:rsidRPr="00EC0022">
              <w:rPr>
                <w:rStyle w:val="Hyperkobling"/>
                <w:noProof/>
                <w:lang w:val="en-US"/>
              </w:rPr>
              <w:t>WebSockets</w:t>
            </w:r>
            <w:r w:rsidR="0050745F" w:rsidRPr="00EC0022">
              <w:rPr>
                <w:noProof/>
                <w:webHidden/>
                <w:lang w:val="en-US"/>
              </w:rPr>
              <w:tab/>
            </w:r>
            <w:r w:rsidRPr="00EC0022">
              <w:rPr>
                <w:noProof/>
                <w:webHidden/>
                <w:lang w:val="en-US"/>
              </w:rPr>
              <w:fldChar w:fldCharType="begin"/>
            </w:r>
            <w:r w:rsidR="0050745F" w:rsidRPr="00EC0022">
              <w:rPr>
                <w:noProof/>
                <w:webHidden/>
                <w:lang w:val="en-US"/>
              </w:rPr>
              <w:instrText xml:space="preserve"> PAGEREF _Toc346781692 \h </w:instrText>
            </w:r>
            <w:r w:rsidRPr="00EC0022">
              <w:rPr>
                <w:noProof/>
                <w:webHidden/>
                <w:lang w:val="en-US"/>
              </w:rPr>
            </w:r>
            <w:r w:rsidRPr="00EC0022">
              <w:rPr>
                <w:noProof/>
                <w:webHidden/>
                <w:lang w:val="en-US"/>
              </w:rPr>
              <w:fldChar w:fldCharType="separate"/>
            </w:r>
            <w:r w:rsidR="0050745F" w:rsidRPr="00EC0022">
              <w:rPr>
                <w:noProof/>
                <w:webHidden/>
                <w:lang w:val="en-US"/>
              </w:rPr>
              <w:t>3</w:t>
            </w:r>
            <w:r w:rsidRPr="00EC0022">
              <w:rPr>
                <w:noProof/>
                <w:webHidden/>
                <w:lang w:val="en-US"/>
              </w:rPr>
              <w:fldChar w:fldCharType="end"/>
            </w:r>
          </w:hyperlink>
        </w:p>
        <w:p w:rsidR="0050745F" w:rsidRPr="00EC0022" w:rsidRDefault="002058DB">
          <w:pPr>
            <w:pStyle w:val="INN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en-US" w:eastAsia="nb-NO"/>
            </w:rPr>
          </w:pPr>
          <w:hyperlink w:anchor="_Toc346781693" w:history="1">
            <w:r w:rsidR="0050745F" w:rsidRPr="00EC0022">
              <w:rPr>
                <w:rStyle w:val="Hyperkobling"/>
                <w:rFonts w:asciiTheme="majorHAnsi" w:hAnsiTheme="majorHAnsi"/>
                <w:noProof/>
                <w:lang w:val="en-US"/>
              </w:rPr>
              <w:t>3.1</w:t>
            </w:r>
            <w:r w:rsidR="0050745F" w:rsidRPr="00EC0022">
              <w:rPr>
                <w:rFonts w:asciiTheme="minorHAnsi" w:eastAsiaTheme="minorEastAsia" w:hAnsiTheme="minorHAnsi"/>
                <w:noProof/>
                <w:lang w:val="en-US" w:eastAsia="nb-NO"/>
              </w:rPr>
              <w:tab/>
            </w:r>
            <w:r w:rsidR="0050745F" w:rsidRPr="00EC0022">
              <w:rPr>
                <w:rStyle w:val="Hyperkobling"/>
                <w:noProof/>
                <w:lang w:val="en-US"/>
              </w:rPr>
              <w:t>The protocol</w:t>
            </w:r>
            <w:r w:rsidR="0050745F" w:rsidRPr="00EC0022">
              <w:rPr>
                <w:noProof/>
                <w:webHidden/>
                <w:lang w:val="en-US"/>
              </w:rPr>
              <w:tab/>
            </w:r>
            <w:r w:rsidRPr="00EC0022">
              <w:rPr>
                <w:noProof/>
                <w:webHidden/>
                <w:lang w:val="en-US"/>
              </w:rPr>
              <w:fldChar w:fldCharType="begin"/>
            </w:r>
            <w:r w:rsidR="0050745F" w:rsidRPr="00EC0022">
              <w:rPr>
                <w:noProof/>
                <w:webHidden/>
                <w:lang w:val="en-US"/>
              </w:rPr>
              <w:instrText xml:space="preserve"> PAGEREF _Toc346781693 \h </w:instrText>
            </w:r>
            <w:r w:rsidRPr="00EC0022">
              <w:rPr>
                <w:noProof/>
                <w:webHidden/>
                <w:lang w:val="en-US"/>
              </w:rPr>
            </w:r>
            <w:r w:rsidRPr="00EC0022">
              <w:rPr>
                <w:noProof/>
                <w:webHidden/>
                <w:lang w:val="en-US"/>
              </w:rPr>
              <w:fldChar w:fldCharType="separate"/>
            </w:r>
            <w:r w:rsidR="0050745F" w:rsidRPr="00EC0022">
              <w:rPr>
                <w:noProof/>
                <w:webHidden/>
                <w:lang w:val="en-US"/>
              </w:rPr>
              <w:t>3</w:t>
            </w:r>
            <w:r w:rsidRPr="00EC0022">
              <w:rPr>
                <w:noProof/>
                <w:webHidden/>
                <w:lang w:val="en-US"/>
              </w:rPr>
              <w:fldChar w:fldCharType="end"/>
            </w:r>
          </w:hyperlink>
        </w:p>
        <w:p w:rsidR="0050745F" w:rsidRPr="00EC0022" w:rsidRDefault="002058DB">
          <w:pPr>
            <w:pStyle w:val="INN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en-US" w:eastAsia="nb-NO"/>
            </w:rPr>
          </w:pPr>
          <w:hyperlink w:anchor="_Toc346781694" w:history="1">
            <w:r w:rsidR="0050745F" w:rsidRPr="00EC0022">
              <w:rPr>
                <w:rStyle w:val="Hyperkobling"/>
                <w:rFonts w:asciiTheme="majorHAnsi" w:hAnsiTheme="majorHAnsi"/>
                <w:noProof/>
                <w:lang w:val="en-US"/>
              </w:rPr>
              <w:t>3.2</w:t>
            </w:r>
            <w:r w:rsidR="0050745F" w:rsidRPr="00EC0022">
              <w:rPr>
                <w:rFonts w:asciiTheme="minorHAnsi" w:eastAsiaTheme="minorEastAsia" w:hAnsiTheme="minorHAnsi"/>
                <w:noProof/>
                <w:lang w:val="en-US" w:eastAsia="nb-NO"/>
              </w:rPr>
              <w:tab/>
            </w:r>
            <w:r w:rsidR="0050745F" w:rsidRPr="00EC0022">
              <w:rPr>
                <w:rStyle w:val="Hyperkobling"/>
                <w:noProof/>
                <w:lang w:val="en-US"/>
              </w:rPr>
              <w:t>The API</w:t>
            </w:r>
            <w:r w:rsidR="0050745F" w:rsidRPr="00EC0022">
              <w:rPr>
                <w:noProof/>
                <w:webHidden/>
                <w:lang w:val="en-US"/>
              </w:rPr>
              <w:tab/>
            </w:r>
            <w:r w:rsidRPr="00EC0022">
              <w:rPr>
                <w:noProof/>
                <w:webHidden/>
                <w:lang w:val="en-US"/>
              </w:rPr>
              <w:fldChar w:fldCharType="begin"/>
            </w:r>
            <w:r w:rsidR="0050745F" w:rsidRPr="00EC0022">
              <w:rPr>
                <w:noProof/>
                <w:webHidden/>
                <w:lang w:val="en-US"/>
              </w:rPr>
              <w:instrText xml:space="preserve"> PAGEREF _Toc346781694 \h </w:instrText>
            </w:r>
            <w:r w:rsidRPr="00EC0022">
              <w:rPr>
                <w:noProof/>
                <w:webHidden/>
                <w:lang w:val="en-US"/>
              </w:rPr>
            </w:r>
            <w:r w:rsidRPr="00EC0022">
              <w:rPr>
                <w:noProof/>
                <w:webHidden/>
                <w:lang w:val="en-US"/>
              </w:rPr>
              <w:fldChar w:fldCharType="separate"/>
            </w:r>
            <w:r w:rsidR="0050745F" w:rsidRPr="00EC0022">
              <w:rPr>
                <w:noProof/>
                <w:webHidden/>
                <w:lang w:val="en-US"/>
              </w:rPr>
              <w:t>3</w:t>
            </w:r>
            <w:r w:rsidRPr="00EC0022">
              <w:rPr>
                <w:noProof/>
                <w:webHidden/>
                <w:lang w:val="en-US"/>
              </w:rPr>
              <w:fldChar w:fldCharType="end"/>
            </w:r>
          </w:hyperlink>
        </w:p>
        <w:p w:rsidR="0050745F" w:rsidRPr="00EC0022" w:rsidRDefault="002058DB">
          <w:pPr>
            <w:pStyle w:val="INN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en-US" w:eastAsia="nb-NO"/>
            </w:rPr>
          </w:pPr>
          <w:hyperlink w:anchor="_Toc346781695" w:history="1">
            <w:r w:rsidR="0050745F" w:rsidRPr="00EC0022">
              <w:rPr>
                <w:rStyle w:val="Hyperkobling"/>
                <w:rFonts w:asciiTheme="majorHAnsi" w:hAnsiTheme="majorHAnsi"/>
                <w:noProof/>
                <w:lang w:val="en-US"/>
              </w:rPr>
              <w:t>4</w:t>
            </w:r>
            <w:r w:rsidR="0050745F" w:rsidRPr="00EC0022">
              <w:rPr>
                <w:rFonts w:asciiTheme="minorHAnsi" w:eastAsiaTheme="minorEastAsia" w:hAnsiTheme="minorHAnsi"/>
                <w:noProof/>
                <w:lang w:val="en-US" w:eastAsia="nb-NO"/>
              </w:rPr>
              <w:tab/>
            </w:r>
            <w:r w:rsidR="0050745F" w:rsidRPr="00EC0022">
              <w:rPr>
                <w:rStyle w:val="Hyperkobling"/>
                <w:noProof/>
                <w:lang w:val="en-US"/>
              </w:rPr>
              <w:t>Discussion</w:t>
            </w:r>
            <w:r w:rsidR="0050745F" w:rsidRPr="00EC0022">
              <w:rPr>
                <w:noProof/>
                <w:webHidden/>
                <w:lang w:val="en-US"/>
              </w:rPr>
              <w:tab/>
            </w:r>
            <w:r w:rsidRPr="00EC0022">
              <w:rPr>
                <w:noProof/>
                <w:webHidden/>
                <w:lang w:val="en-US"/>
              </w:rPr>
              <w:fldChar w:fldCharType="begin"/>
            </w:r>
            <w:r w:rsidR="0050745F" w:rsidRPr="00EC0022">
              <w:rPr>
                <w:noProof/>
                <w:webHidden/>
                <w:lang w:val="en-US"/>
              </w:rPr>
              <w:instrText xml:space="preserve"> PAGEREF _Toc346781695 \h </w:instrText>
            </w:r>
            <w:r w:rsidRPr="00EC0022">
              <w:rPr>
                <w:noProof/>
                <w:webHidden/>
                <w:lang w:val="en-US"/>
              </w:rPr>
            </w:r>
            <w:r w:rsidRPr="00EC0022">
              <w:rPr>
                <w:noProof/>
                <w:webHidden/>
                <w:lang w:val="en-US"/>
              </w:rPr>
              <w:fldChar w:fldCharType="separate"/>
            </w:r>
            <w:r w:rsidR="0050745F" w:rsidRPr="00EC0022">
              <w:rPr>
                <w:noProof/>
                <w:webHidden/>
                <w:lang w:val="en-US"/>
              </w:rPr>
              <w:t>3</w:t>
            </w:r>
            <w:r w:rsidRPr="00EC0022">
              <w:rPr>
                <w:noProof/>
                <w:webHidden/>
                <w:lang w:val="en-US"/>
              </w:rPr>
              <w:fldChar w:fldCharType="end"/>
            </w:r>
          </w:hyperlink>
        </w:p>
        <w:p w:rsidR="0050745F" w:rsidRPr="00EC0022" w:rsidRDefault="002058DB">
          <w:pPr>
            <w:pStyle w:val="INN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en-US" w:eastAsia="nb-NO"/>
            </w:rPr>
          </w:pPr>
          <w:hyperlink w:anchor="_Toc346781696" w:history="1">
            <w:r w:rsidR="0050745F" w:rsidRPr="00EC0022">
              <w:rPr>
                <w:rStyle w:val="Hyperkobling"/>
                <w:rFonts w:asciiTheme="majorHAnsi" w:hAnsiTheme="majorHAnsi"/>
                <w:noProof/>
                <w:lang w:val="en-US"/>
              </w:rPr>
              <w:t>4.1</w:t>
            </w:r>
            <w:r w:rsidR="0050745F" w:rsidRPr="00EC0022">
              <w:rPr>
                <w:rFonts w:asciiTheme="minorHAnsi" w:eastAsiaTheme="minorEastAsia" w:hAnsiTheme="minorHAnsi"/>
                <w:noProof/>
                <w:lang w:val="en-US" w:eastAsia="nb-NO"/>
              </w:rPr>
              <w:tab/>
            </w:r>
            <w:r w:rsidR="0050745F" w:rsidRPr="00EC0022">
              <w:rPr>
                <w:rStyle w:val="Hyperkobling"/>
                <w:noProof/>
                <w:lang w:val="en-US"/>
              </w:rPr>
              <w:t>HTTP was never designed for real time web</w:t>
            </w:r>
            <w:r w:rsidR="0050745F" w:rsidRPr="00EC0022">
              <w:rPr>
                <w:noProof/>
                <w:webHidden/>
                <w:lang w:val="en-US"/>
              </w:rPr>
              <w:tab/>
            </w:r>
            <w:r w:rsidRPr="00EC0022">
              <w:rPr>
                <w:noProof/>
                <w:webHidden/>
                <w:lang w:val="en-US"/>
              </w:rPr>
              <w:fldChar w:fldCharType="begin"/>
            </w:r>
            <w:r w:rsidR="0050745F" w:rsidRPr="00EC0022">
              <w:rPr>
                <w:noProof/>
                <w:webHidden/>
                <w:lang w:val="en-US"/>
              </w:rPr>
              <w:instrText xml:space="preserve"> PAGEREF _Toc346781696 \h </w:instrText>
            </w:r>
            <w:r w:rsidRPr="00EC0022">
              <w:rPr>
                <w:noProof/>
                <w:webHidden/>
                <w:lang w:val="en-US"/>
              </w:rPr>
            </w:r>
            <w:r w:rsidRPr="00EC0022">
              <w:rPr>
                <w:noProof/>
                <w:webHidden/>
                <w:lang w:val="en-US"/>
              </w:rPr>
              <w:fldChar w:fldCharType="separate"/>
            </w:r>
            <w:r w:rsidR="0050745F" w:rsidRPr="00EC0022">
              <w:rPr>
                <w:noProof/>
                <w:webHidden/>
                <w:lang w:val="en-US"/>
              </w:rPr>
              <w:t>3</w:t>
            </w:r>
            <w:r w:rsidRPr="00EC0022">
              <w:rPr>
                <w:noProof/>
                <w:webHidden/>
                <w:lang w:val="en-US"/>
              </w:rPr>
              <w:fldChar w:fldCharType="end"/>
            </w:r>
          </w:hyperlink>
        </w:p>
        <w:p w:rsidR="0050745F" w:rsidRPr="00EC0022" w:rsidRDefault="002058DB">
          <w:pPr>
            <w:pStyle w:val="INN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en-US" w:eastAsia="nb-NO"/>
            </w:rPr>
          </w:pPr>
          <w:hyperlink w:anchor="_Toc346781697" w:history="1">
            <w:r w:rsidR="0050745F" w:rsidRPr="00EC0022">
              <w:rPr>
                <w:rStyle w:val="Hyperkobling"/>
                <w:rFonts w:asciiTheme="majorHAnsi" w:hAnsiTheme="majorHAnsi"/>
                <w:noProof/>
                <w:lang w:val="en-US"/>
              </w:rPr>
              <w:t>5</w:t>
            </w:r>
            <w:r w:rsidR="0050745F" w:rsidRPr="00EC0022">
              <w:rPr>
                <w:rFonts w:asciiTheme="minorHAnsi" w:eastAsiaTheme="minorEastAsia" w:hAnsiTheme="minorHAnsi"/>
                <w:noProof/>
                <w:lang w:val="en-US" w:eastAsia="nb-NO"/>
              </w:rPr>
              <w:tab/>
            </w:r>
            <w:r w:rsidR="0050745F" w:rsidRPr="00EC0022">
              <w:rPr>
                <w:rStyle w:val="Hyperkobling"/>
                <w:noProof/>
                <w:lang w:val="en-US"/>
              </w:rPr>
              <w:t>Conclusion</w:t>
            </w:r>
            <w:r w:rsidR="0050745F" w:rsidRPr="00EC0022">
              <w:rPr>
                <w:noProof/>
                <w:webHidden/>
                <w:lang w:val="en-US"/>
              </w:rPr>
              <w:tab/>
            </w:r>
            <w:r w:rsidRPr="00EC0022">
              <w:rPr>
                <w:noProof/>
                <w:webHidden/>
                <w:lang w:val="en-US"/>
              </w:rPr>
              <w:fldChar w:fldCharType="begin"/>
            </w:r>
            <w:r w:rsidR="0050745F" w:rsidRPr="00EC0022">
              <w:rPr>
                <w:noProof/>
                <w:webHidden/>
                <w:lang w:val="en-US"/>
              </w:rPr>
              <w:instrText xml:space="preserve"> PAGEREF _Toc346781697 \h </w:instrText>
            </w:r>
            <w:r w:rsidRPr="00EC0022">
              <w:rPr>
                <w:noProof/>
                <w:webHidden/>
                <w:lang w:val="en-US"/>
              </w:rPr>
            </w:r>
            <w:r w:rsidRPr="00EC0022">
              <w:rPr>
                <w:noProof/>
                <w:webHidden/>
                <w:lang w:val="en-US"/>
              </w:rPr>
              <w:fldChar w:fldCharType="separate"/>
            </w:r>
            <w:r w:rsidR="0050745F" w:rsidRPr="00EC0022">
              <w:rPr>
                <w:noProof/>
                <w:webHidden/>
                <w:lang w:val="en-US"/>
              </w:rPr>
              <w:t>3</w:t>
            </w:r>
            <w:r w:rsidRPr="00EC0022">
              <w:rPr>
                <w:noProof/>
                <w:webHidden/>
                <w:lang w:val="en-US"/>
              </w:rPr>
              <w:fldChar w:fldCharType="end"/>
            </w:r>
          </w:hyperlink>
        </w:p>
        <w:p w:rsidR="00F965D3" w:rsidRPr="00EC0022" w:rsidRDefault="002058DB">
          <w:pPr>
            <w:rPr>
              <w:lang w:val="en-US"/>
            </w:rPr>
          </w:pPr>
          <w:r w:rsidRPr="00EC0022">
            <w:rPr>
              <w:rFonts w:cs="Times New Roman"/>
              <w:lang w:val="en-US"/>
            </w:rPr>
            <w:fldChar w:fldCharType="end"/>
          </w:r>
        </w:p>
      </w:sdtContent>
    </w:sdt>
    <w:p w:rsidR="00F11C95" w:rsidRPr="00EC0022" w:rsidRDefault="00F11C95" w:rsidP="00F965D3">
      <w:pPr>
        <w:rPr>
          <w:lang w:val="en-US"/>
        </w:rPr>
      </w:pPr>
      <w:r w:rsidRPr="00EC0022">
        <w:rPr>
          <w:lang w:val="en-US"/>
        </w:rPr>
        <w:br w:type="page"/>
      </w:r>
    </w:p>
    <w:p w:rsidR="00F11C95" w:rsidRPr="00EC0022" w:rsidRDefault="00F11C95" w:rsidP="00AD270A">
      <w:pPr>
        <w:pStyle w:val="Overskrift1"/>
        <w:numPr>
          <w:ilvl w:val="0"/>
          <w:numId w:val="0"/>
        </w:numPr>
        <w:ind w:left="357"/>
        <w:rPr>
          <w:lang w:val="en-US"/>
        </w:rPr>
        <w:sectPr w:rsidR="00F11C95" w:rsidRPr="00EC0022" w:rsidSect="00F11C95">
          <w:pgSz w:w="11906" w:h="16838"/>
          <w:pgMar w:top="1417" w:right="1417" w:bottom="1417" w:left="1417" w:header="708" w:footer="708" w:gutter="0"/>
          <w:pgNumType w:fmt="lowerRoman" w:start="1"/>
          <w:cols w:space="708"/>
          <w:docGrid w:linePitch="360"/>
        </w:sectPr>
      </w:pPr>
    </w:p>
    <w:p w:rsidR="00AD270A" w:rsidRDefault="00015D0E" w:rsidP="00015D0E">
      <w:pPr>
        <w:pStyle w:val="Overskrift1"/>
        <w:rPr>
          <w:lang w:val="en-US"/>
        </w:rPr>
      </w:pPr>
      <w:bookmarkStart w:id="1" w:name="_Toc346781684"/>
      <w:r w:rsidRPr="00EC0022">
        <w:rPr>
          <w:lang w:val="en-US"/>
        </w:rPr>
        <w:lastRenderedPageBreak/>
        <w:t>Introduction</w:t>
      </w:r>
      <w:bookmarkEnd w:id="1"/>
      <w:r w:rsidR="009A6999" w:rsidRPr="00EC0022">
        <w:rPr>
          <w:lang w:val="en-US"/>
        </w:rPr>
        <w:t xml:space="preserve"> </w:t>
      </w:r>
    </w:p>
    <w:p w:rsidR="00D12881" w:rsidRPr="00D12881" w:rsidRDefault="00D12881" w:rsidP="00D12881">
      <w:pPr>
        <w:rPr>
          <w:lang w:val="en-US"/>
        </w:rPr>
      </w:pPr>
      <w:r>
        <w:rPr>
          <w:lang w:val="en-US"/>
        </w:rPr>
        <w:t>The World Wide Web has been available to the masses</w:t>
      </w:r>
      <w:r w:rsidR="00215ACF">
        <w:rPr>
          <w:lang w:val="en-US"/>
        </w:rPr>
        <w:t xml:space="preserve"> for 20 years</w:t>
      </w:r>
      <w:r>
        <w:rPr>
          <w:lang w:val="en-US"/>
        </w:rPr>
        <w:t xml:space="preserve"> [history of the web]</w:t>
      </w:r>
      <w:r w:rsidR="00215ACF">
        <w:rPr>
          <w:lang w:val="en-US"/>
        </w:rPr>
        <w:t>, and is still considered as a young technology. In the mid 90s, people even thought that the World Wide Web was just some fashion and that it would slowly die out [internett er en flopp!]. Those peoples believes are probably not the same today as the Web 2.0 is powering the World Wide Web into a new era. But the web today is a long way away from what it was 20 years, or even 10 years ago, and those are the aspects I will be addressing in this essay.</w:t>
      </w:r>
    </w:p>
    <w:p w:rsidR="009A6999" w:rsidRDefault="009A6999" w:rsidP="009A6999">
      <w:pPr>
        <w:pStyle w:val="Overskrift2"/>
        <w:rPr>
          <w:lang w:val="en-US"/>
        </w:rPr>
      </w:pPr>
      <w:bookmarkStart w:id="2" w:name="_Toc346781685"/>
      <w:r w:rsidRPr="00EC0022">
        <w:rPr>
          <w:lang w:val="en-US"/>
        </w:rPr>
        <w:t>HTTP 1.0</w:t>
      </w:r>
      <w:bookmarkEnd w:id="2"/>
    </w:p>
    <w:p w:rsidR="00215ACF" w:rsidRPr="00215ACF" w:rsidRDefault="00215ACF" w:rsidP="00215ACF">
      <w:pPr>
        <w:rPr>
          <w:lang w:val="en-US"/>
        </w:rPr>
      </w:pPr>
    </w:p>
    <w:p w:rsidR="0048561E" w:rsidRPr="00215ACF" w:rsidRDefault="0048561E" w:rsidP="0048561E">
      <w:pPr>
        <w:pStyle w:val="Listeavsnitt"/>
        <w:numPr>
          <w:ilvl w:val="0"/>
          <w:numId w:val="9"/>
        </w:numPr>
        <w:rPr>
          <w:color w:val="FF0000"/>
        </w:rPr>
      </w:pPr>
      <w:r w:rsidRPr="00215ACF">
        <w:rPr>
          <w:color w:val="FF0000"/>
        </w:rPr>
        <w:t>http 1.0 kom i internettets barndom</w:t>
      </w:r>
    </w:p>
    <w:p w:rsidR="0048561E" w:rsidRPr="00EC0022" w:rsidRDefault="0048561E" w:rsidP="0048561E">
      <w:pPr>
        <w:pStyle w:val="Listeavsnitt"/>
        <w:numPr>
          <w:ilvl w:val="0"/>
          <w:numId w:val="9"/>
        </w:numPr>
        <w:rPr>
          <w:color w:val="FF0000"/>
        </w:rPr>
      </w:pPr>
      <w:r w:rsidRPr="00EC0022">
        <w:rPr>
          <w:color w:val="FF0000"/>
        </w:rPr>
        <w:t>Nettsider var i stor grad tekstbaserte</w:t>
      </w:r>
      <w:r w:rsidR="00EC0022" w:rsidRPr="00EC0022">
        <w:rPr>
          <w:color w:val="FF0000"/>
        </w:rPr>
        <w:t>,</w:t>
      </w:r>
      <w:r w:rsidR="00EC0022">
        <w:rPr>
          <w:color w:val="FF0000"/>
        </w:rPr>
        <w:t xml:space="preserve"> eller hadde i det minste ikke mye objekter i seg</w:t>
      </w:r>
    </w:p>
    <w:p w:rsidR="0048561E" w:rsidRPr="00EC0022" w:rsidRDefault="0048561E" w:rsidP="0048561E">
      <w:pPr>
        <w:pStyle w:val="Listeavsnitt"/>
        <w:numPr>
          <w:ilvl w:val="1"/>
          <w:numId w:val="9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Grunnet mye bruk av forskere osv</w:t>
      </w:r>
    </w:p>
    <w:p w:rsidR="0048561E" w:rsidRPr="00EC0022" w:rsidRDefault="0048561E" w:rsidP="0048561E">
      <w:pPr>
        <w:pStyle w:val="Listeavsnitt"/>
        <w:numPr>
          <w:ilvl w:val="0"/>
          <w:numId w:val="9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 xml:space="preserve">Flere og flere begynte dog med bilder og annet innhold for å dekorere. </w:t>
      </w:r>
    </w:p>
    <w:p w:rsidR="0048561E" w:rsidRPr="00EC0022" w:rsidRDefault="0048561E" w:rsidP="0048561E">
      <w:pPr>
        <w:pStyle w:val="Listeavsnitt"/>
        <w:numPr>
          <w:ilvl w:val="0"/>
          <w:numId w:val="9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CSS fantes ikke på denne tiden</w:t>
      </w:r>
    </w:p>
    <w:p w:rsidR="0048561E" w:rsidRPr="00EC0022" w:rsidRDefault="0048561E" w:rsidP="0048561E">
      <w:pPr>
        <w:pStyle w:val="Listeavsnitt"/>
        <w:numPr>
          <w:ilvl w:val="0"/>
          <w:numId w:val="9"/>
        </w:numPr>
        <w:rPr>
          <w:color w:val="FF0000"/>
        </w:rPr>
      </w:pPr>
      <w:r w:rsidRPr="00EC0022">
        <w:rPr>
          <w:color w:val="FF0000"/>
        </w:rPr>
        <w:t>Videre var ikke http 1.0 designet for å håndtere mange objekter i et html dokument</w:t>
      </w:r>
      <w:r w:rsidR="00EC0022" w:rsidRPr="00EC0022">
        <w:rPr>
          <w:color w:val="FF0000"/>
        </w:rPr>
        <w:t>[</w:t>
      </w:r>
      <w:r w:rsidR="00EC0022">
        <w:rPr>
          <w:color w:val="FF0000"/>
        </w:rPr>
        <w:t>Network performance tingen]</w:t>
      </w:r>
    </w:p>
    <w:p w:rsidR="00AB066D" w:rsidRPr="00EC0022" w:rsidRDefault="0048561E" w:rsidP="00AB066D">
      <w:pPr>
        <w:pStyle w:val="Listeavsnitt"/>
        <w:numPr>
          <w:ilvl w:val="0"/>
          <w:numId w:val="9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http 1.0 gjorde én tcp request (med åpning og lukking) pr. objekt</w:t>
      </w:r>
    </w:p>
    <w:p w:rsidR="00AB066D" w:rsidRPr="00EC0022" w:rsidRDefault="00AB066D" w:rsidP="00AB066D">
      <w:pPr>
        <w:pStyle w:val="Listeavsnitt"/>
        <w:numPr>
          <w:ilvl w:val="1"/>
          <w:numId w:val="9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Hadde derfor ofte flere TCP connections oppe (på dial up!)</w:t>
      </w:r>
    </w:p>
    <w:p w:rsidR="009A6999" w:rsidRPr="00EC0022" w:rsidRDefault="00F02124" w:rsidP="00F02124">
      <w:pPr>
        <w:pStyle w:val="Listeavsnitt"/>
        <w:numPr>
          <w:ilvl w:val="1"/>
          <w:numId w:val="9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 xml:space="preserve">Trengte en forbedring  </w:t>
      </w:r>
    </w:p>
    <w:p w:rsidR="00F02124" w:rsidRPr="00EC0022" w:rsidRDefault="009A6999" w:rsidP="009A6999">
      <w:pPr>
        <w:pStyle w:val="Overskrift2"/>
        <w:rPr>
          <w:lang w:val="en-US"/>
        </w:rPr>
      </w:pPr>
      <w:bookmarkStart w:id="3" w:name="_Toc346781686"/>
      <w:r w:rsidRPr="00EC0022">
        <w:rPr>
          <w:lang w:val="en-US"/>
        </w:rPr>
        <w:t>HTTP</w:t>
      </w:r>
      <w:r w:rsidR="00F02124" w:rsidRPr="00EC0022">
        <w:rPr>
          <w:lang w:val="en-US"/>
        </w:rPr>
        <w:t xml:space="preserve"> 1.1</w:t>
      </w:r>
      <w:bookmarkEnd w:id="3"/>
      <w:r w:rsidR="00F02124" w:rsidRPr="00EC0022">
        <w:rPr>
          <w:lang w:val="en-US"/>
        </w:rPr>
        <w:t xml:space="preserve"> </w:t>
      </w:r>
    </w:p>
    <w:p w:rsidR="00F02124" w:rsidRPr="00EC0022" w:rsidRDefault="00AB066D" w:rsidP="00F02124">
      <w:pPr>
        <w:pStyle w:val="Listeavsnitt"/>
        <w:numPr>
          <w:ilvl w:val="0"/>
          <w:numId w:val="9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 xml:space="preserve">Bruker persistent connections </w:t>
      </w:r>
    </w:p>
    <w:p w:rsidR="00AB066D" w:rsidRPr="00EC0022" w:rsidRDefault="00AB066D" w:rsidP="00F02124">
      <w:pPr>
        <w:pStyle w:val="Listeavsnitt"/>
        <w:numPr>
          <w:ilvl w:val="0"/>
          <w:numId w:val="9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http 1.1 design goals fra Network performance tingen side 2</w:t>
      </w:r>
    </w:p>
    <w:p w:rsidR="00AB066D" w:rsidRPr="00EC0022" w:rsidRDefault="00AB066D" w:rsidP="00F02124">
      <w:pPr>
        <w:pStyle w:val="Listeavsnitt"/>
        <w:numPr>
          <w:ilvl w:val="0"/>
          <w:numId w:val="9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Lar flere objekter hentes ned med en og samme TCP request før den lukkes</w:t>
      </w:r>
    </w:p>
    <w:p w:rsidR="00AB066D" w:rsidRPr="00EC0022" w:rsidRDefault="00AB066D" w:rsidP="00F02124">
      <w:pPr>
        <w:pStyle w:val="Listeavsnitt"/>
        <w:numPr>
          <w:ilvl w:val="0"/>
          <w:numId w:val="9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 xml:space="preserve">1.1 har mulighet for å motta deler av et objekt, lagre det i cache og så fortsette der den slapp ved f.eks disconnect. </w:t>
      </w:r>
    </w:p>
    <w:p w:rsidR="00F53B44" w:rsidRPr="00EC0022" w:rsidRDefault="00F53B44" w:rsidP="00F53B44">
      <w:pPr>
        <w:pStyle w:val="Listeavsnitt"/>
        <w:numPr>
          <w:ilvl w:val="1"/>
          <w:numId w:val="9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Chuncked encoding (se the forever-frame technique og ref til protokollen)</w:t>
      </w:r>
    </w:p>
    <w:p w:rsidR="00AB066D" w:rsidRPr="00EC0022" w:rsidRDefault="00AB066D" w:rsidP="00F02124">
      <w:pPr>
        <w:pStyle w:val="Listeavsnitt"/>
        <w:numPr>
          <w:ilvl w:val="0"/>
          <w:numId w:val="9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Introduserte upgrade request headeren for å gi mulighet til å oppgradere til en tenkt fremtidig oppgradering. Meget fremtidsrettet og smart! Handshake WebSockets</w:t>
      </w:r>
      <w:r w:rsidR="00EC0022">
        <w:rPr>
          <w:color w:val="FF0000"/>
          <w:lang w:val="en-US"/>
        </w:rPr>
        <w:t xml:space="preserve"> [key differences]</w:t>
      </w:r>
    </w:p>
    <w:p w:rsidR="00AB066D" w:rsidRPr="00EC0022" w:rsidRDefault="00AB066D" w:rsidP="00F02124">
      <w:pPr>
        <w:pStyle w:val="Listeavsnitt"/>
        <w:numPr>
          <w:ilvl w:val="0"/>
          <w:numId w:val="9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Vise til den artikkelen som indikerer at 1.1 var et relativt stor steg opp.</w:t>
      </w:r>
    </w:p>
    <w:p w:rsidR="00AB066D" w:rsidRPr="00EC0022" w:rsidRDefault="00AB066D" w:rsidP="00F02124">
      <w:pPr>
        <w:pStyle w:val="Listeavsnitt"/>
        <w:numPr>
          <w:ilvl w:val="0"/>
          <w:numId w:val="9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Men ikke så stort som neste</w:t>
      </w:r>
    </w:p>
    <w:p w:rsidR="00015D0E" w:rsidRPr="00EC0022" w:rsidRDefault="00015D0E" w:rsidP="00015D0E">
      <w:pPr>
        <w:rPr>
          <w:color w:val="FF0000"/>
          <w:lang w:val="en-US"/>
        </w:rPr>
      </w:pPr>
      <w:r w:rsidRPr="00EC0022">
        <w:rPr>
          <w:rFonts w:cs="Times New Roman"/>
          <w:color w:val="FF0000"/>
          <w:lang w:val="en-US"/>
        </w:rPr>
        <w:t>Forklare om html 1.0</w:t>
      </w:r>
      <w:r w:rsidRPr="00EC0022">
        <w:rPr>
          <w:color w:val="FF0000"/>
          <w:lang w:val="en-US"/>
        </w:rPr>
        <w:t xml:space="preserve"> og 1.1, samt AJAX teknologier som kom i forhold til å hente data. Få frem problemstillingen rundt om Websockets er det nye bra og kule.</w:t>
      </w:r>
    </w:p>
    <w:p w:rsidR="0031441A" w:rsidRPr="00EC0022" w:rsidRDefault="0031441A" w:rsidP="00015D0E">
      <w:pPr>
        <w:rPr>
          <w:color w:val="FF0000"/>
          <w:lang w:val="en-US"/>
        </w:rPr>
      </w:pPr>
    </w:p>
    <w:p w:rsidR="0031441A" w:rsidRPr="00EC0022" w:rsidRDefault="0031441A" w:rsidP="00015D0E">
      <w:pPr>
        <w:rPr>
          <w:color w:val="FF0000"/>
          <w:lang w:val="en-US"/>
        </w:rPr>
      </w:pPr>
      <w:r w:rsidRPr="00EC0022">
        <w:rPr>
          <w:color w:val="FF0000"/>
          <w:lang w:val="en-US"/>
        </w:rPr>
        <w:t>Bør fokusere en del på begrensningene i http. Få frem at alle de andre benytter http. Undersøk om du finner noe mer i forhold til store datamengder. Store datamengder er dog ikke aktuelt for real time apper uansett..</w:t>
      </w:r>
    </w:p>
    <w:p w:rsidR="00015D0E" w:rsidRPr="00EC0022" w:rsidRDefault="00015D0E" w:rsidP="00015D0E">
      <w:pPr>
        <w:pStyle w:val="Overskrift1"/>
        <w:rPr>
          <w:lang w:val="en-US"/>
        </w:rPr>
      </w:pPr>
      <w:bookmarkStart w:id="4" w:name="_Toc346781687"/>
      <w:r w:rsidRPr="00EC0022">
        <w:rPr>
          <w:lang w:val="en-US"/>
        </w:rPr>
        <w:lastRenderedPageBreak/>
        <w:t xml:space="preserve">The </w:t>
      </w:r>
      <w:r w:rsidR="0048561E" w:rsidRPr="00EC0022">
        <w:rPr>
          <w:lang w:val="en-US"/>
        </w:rPr>
        <w:t>Real Time Web with HTTP</w:t>
      </w:r>
      <w:bookmarkEnd w:id="4"/>
    </w:p>
    <w:p w:rsidR="00FA03AA" w:rsidRPr="00EC0022" w:rsidRDefault="00FA03AA" w:rsidP="00FA03AA">
      <w:pPr>
        <w:pStyle w:val="Listeavsnitt"/>
        <w:numPr>
          <w:ilvl w:val="0"/>
          <w:numId w:val="10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Hva vil real time web si?</w:t>
      </w:r>
    </w:p>
    <w:p w:rsidR="00FA03AA" w:rsidRPr="00EC0022" w:rsidRDefault="00E922F5" w:rsidP="00FA03AA">
      <w:pPr>
        <w:pStyle w:val="Listeavsnitt"/>
        <w:numPr>
          <w:ilvl w:val="0"/>
          <w:numId w:val="10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Oppdatert innhold til alle klienter med en gang de skjer.</w:t>
      </w:r>
    </w:p>
    <w:p w:rsidR="00E922F5" w:rsidRPr="00EC0022" w:rsidRDefault="00E922F5" w:rsidP="00FA03AA">
      <w:pPr>
        <w:pStyle w:val="Listeavsnitt"/>
        <w:numPr>
          <w:ilvl w:val="0"/>
          <w:numId w:val="10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Steg en: AJAX</w:t>
      </w:r>
    </w:p>
    <w:p w:rsidR="00E922F5" w:rsidRPr="00EC0022" w:rsidRDefault="00E922F5" w:rsidP="00E922F5">
      <w:pPr>
        <w:pStyle w:val="Listeavsnitt"/>
        <w:numPr>
          <w:ilvl w:val="1"/>
          <w:numId w:val="10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Gjorde at man kunne oppdatere innhold uten å laste en hel side på nytt</w:t>
      </w:r>
    </w:p>
    <w:p w:rsidR="00E922F5" w:rsidRPr="00EC0022" w:rsidRDefault="00E922F5" w:rsidP="00E922F5">
      <w:pPr>
        <w:pStyle w:val="Listeavsnitt"/>
        <w:numPr>
          <w:ilvl w:val="0"/>
          <w:numId w:val="10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Applikasjoner som drar nytte av (er nærmest avhenig av) Real Time: Aksjetikkere, auksjonshus, Facebook, Twitter osv..</w:t>
      </w:r>
    </w:p>
    <w:p w:rsidR="00E922F5" w:rsidRPr="00EC0022" w:rsidRDefault="00E922F5" w:rsidP="00E922F5">
      <w:pPr>
        <w:pStyle w:val="Listeavsnitt"/>
        <w:numPr>
          <w:ilvl w:val="0"/>
          <w:numId w:val="10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Http ble ikke designet for realtime, men det finnes diverse måter å oppnå det (nesten)</w:t>
      </w:r>
    </w:p>
    <w:p w:rsidR="00015D0E" w:rsidRPr="00EC0022" w:rsidRDefault="00015D0E" w:rsidP="00015D0E">
      <w:pPr>
        <w:pStyle w:val="Overskrift2"/>
        <w:rPr>
          <w:lang w:val="en-US"/>
        </w:rPr>
      </w:pPr>
      <w:bookmarkStart w:id="5" w:name="_Toc346781688"/>
      <w:r w:rsidRPr="00EC0022">
        <w:rPr>
          <w:lang w:val="en-US"/>
        </w:rPr>
        <w:t>Polling</w:t>
      </w:r>
      <w:bookmarkEnd w:id="5"/>
    </w:p>
    <w:p w:rsidR="00A43B4D" w:rsidRPr="00D12881" w:rsidRDefault="00A43B4D" w:rsidP="00A43B4D">
      <w:pPr>
        <w:pStyle w:val="Listeavsnitt"/>
        <w:numPr>
          <w:ilvl w:val="0"/>
          <w:numId w:val="11"/>
        </w:numPr>
        <w:rPr>
          <w:color w:val="FF0000"/>
        </w:rPr>
      </w:pPr>
      <w:r w:rsidRPr="00EC0022">
        <w:rPr>
          <w:color w:val="FF0000"/>
          <w:lang w:val="en-US"/>
        </w:rPr>
        <w:t xml:space="preserve">Enkleste form for å hente data. Foregår ved at klienten gjør en request etter ny data. </w:t>
      </w:r>
      <w:r w:rsidRPr="00D12881">
        <w:rPr>
          <w:color w:val="FF0000"/>
        </w:rPr>
        <w:t>Serveren svarer med en gang enten med ny data eller en tom request</w:t>
      </w:r>
      <w:r w:rsidR="00D12881" w:rsidRPr="00D12881">
        <w:rPr>
          <w:color w:val="FF0000"/>
        </w:rPr>
        <w:t xml:space="preserve"> [</w:t>
      </w:r>
      <w:r w:rsidR="00D12881">
        <w:rPr>
          <w:color w:val="FF0000"/>
        </w:rPr>
        <w:t>Stream updates with...]</w:t>
      </w:r>
      <w:r w:rsidRPr="00D12881">
        <w:rPr>
          <w:color w:val="FF0000"/>
        </w:rPr>
        <w:t>.</w:t>
      </w:r>
    </w:p>
    <w:p w:rsidR="00A43B4D" w:rsidRPr="00EC0022" w:rsidRDefault="00A43B4D" w:rsidP="00A43B4D">
      <w:pPr>
        <w:pStyle w:val="Listeavsnitt"/>
        <w:numPr>
          <w:ilvl w:val="0"/>
          <w:numId w:val="11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 xml:space="preserve">Kan benyttes til real time, men er oftest siste fallback instans. </w:t>
      </w:r>
    </w:p>
    <w:p w:rsidR="00A43B4D" w:rsidRPr="00EC0022" w:rsidRDefault="00A43B4D" w:rsidP="00A43B4D">
      <w:pPr>
        <w:pStyle w:val="Listeavsnitt"/>
        <w:numPr>
          <w:ilvl w:val="0"/>
          <w:numId w:val="11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Må gjøres ved et høyt intervall hvis det er ukjent når ny data ankommer.</w:t>
      </w:r>
    </w:p>
    <w:p w:rsidR="00A43B4D" w:rsidRPr="00EC0022" w:rsidRDefault="00A43B4D" w:rsidP="00A43B4D">
      <w:pPr>
        <w:pStyle w:val="Listeavsnitt"/>
        <w:numPr>
          <w:ilvl w:val="0"/>
          <w:numId w:val="11"/>
        </w:numPr>
        <w:rPr>
          <w:color w:val="FF0000"/>
          <w:lang w:val="en-US"/>
        </w:rPr>
      </w:pPr>
      <w:r w:rsidRPr="00D12881">
        <w:rPr>
          <w:color w:val="FF0000"/>
        </w:rPr>
        <w:t xml:space="preserve">Nyttig i applikasjoner hvor man vet i hvilket intervall man får nye data. </w:t>
      </w:r>
      <w:r w:rsidRPr="00EC0022">
        <w:rPr>
          <w:color w:val="FF0000"/>
          <w:lang w:val="en-US"/>
        </w:rPr>
        <w:t>En værapplikasjon for eksempel.</w:t>
      </w:r>
    </w:p>
    <w:p w:rsidR="00015D0E" w:rsidRPr="00EC0022" w:rsidRDefault="00015D0E" w:rsidP="00015D0E">
      <w:pPr>
        <w:pStyle w:val="Overskrift2"/>
        <w:rPr>
          <w:lang w:val="en-US"/>
        </w:rPr>
      </w:pPr>
      <w:bookmarkStart w:id="6" w:name="_Toc346781689"/>
      <w:r w:rsidRPr="00EC0022">
        <w:rPr>
          <w:lang w:val="en-US"/>
        </w:rPr>
        <w:t>Long-Polling</w:t>
      </w:r>
      <w:bookmarkEnd w:id="6"/>
      <w:r w:rsidR="00A43B4D" w:rsidRPr="00EC0022">
        <w:rPr>
          <w:lang w:val="en-US"/>
        </w:rPr>
        <w:t xml:space="preserve"> </w:t>
      </w:r>
    </w:p>
    <w:p w:rsidR="00A43B4D" w:rsidRPr="00EC0022" w:rsidRDefault="00A43B4D" w:rsidP="00A43B4D">
      <w:pPr>
        <w:pStyle w:val="Listeavsnitt"/>
        <w:numPr>
          <w:ilvl w:val="0"/>
          <w:numId w:val="12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 xml:space="preserve">Ha long-polling og Streaming under COMET? Evt til 2. utkast </w:t>
      </w:r>
    </w:p>
    <w:p w:rsidR="00A43B4D" w:rsidRPr="00EC0022" w:rsidRDefault="00A43B4D" w:rsidP="00A43B4D">
      <w:pPr>
        <w:pStyle w:val="Listeavsnitt"/>
        <w:numPr>
          <w:ilvl w:val="0"/>
          <w:numId w:val="12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Som polling, men drar nytte av keep-alive muligheten i http 1.1</w:t>
      </w:r>
    </w:p>
    <w:p w:rsidR="00A43B4D" w:rsidRPr="00EC0022" w:rsidRDefault="00A43B4D" w:rsidP="00A43B4D">
      <w:pPr>
        <w:pStyle w:val="Listeavsnitt"/>
        <w:numPr>
          <w:ilvl w:val="0"/>
          <w:numId w:val="12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Hvis det ikke er noen ny data, holdes connectionen åpen til den</w:t>
      </w:r>
    </w:p>
    <w:p w:rsidR="00A43B4D" w:rsidRPr="00EC0022" w:rsidRDefault="00A43B4D" w:rsidP="00A43B4D">
      <w:pPr>
        <w:pStyle w:val="Listeavsnitt"/>
        <w:numPr>
          <w:ilvl w:val="1"/>
          <w:numId w:val="12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Timer ut. Klienten blir da bedt om å koble seg på igjen av serveren</w:t>
      </w:r>
    </w:p>
    <w:p w:rsidR="00A43B4D" w:rsidRPr="00EC0022" w:rsidRDefault="00A43B4D" w:rsidP="00A43B4D">
      <w:pPr>
        <w:pStyle w:val="Listeavsnitt"/>
        <w:numPr>
          <w:ilvl w:val="1"/>
          <w:numId w:val="12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Det er data som så sendes over connectionen.</w:t>
      </w:r>
    </w:p>
    <w:p w:rsidR="00A43B4D" w:rsidRPr="00EC0022" w:rsidRDefault="00A43B4D" w:rsidP="00A43B4D">
      <w:pPr>
        <w:pStyle w:val="Listeavsnitt"/>
        <w:numPr>
          <w:ilvl w:val="0"/>
          <w:numId w:val="12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Bruker mer server ressurser</w:t>
      </w:r>
    </w:p>
    <w:p w:rsidR="00A43B4D" w:rsidRPr="00D12881" w:rsidRDefault="00A43B4D" w:rsidP="00A43B4D">
      <w:pPr>
        <w:pStyle w:val="Listeavsnitt"/>
        <w:numPr>
          <w:ilvl w:val="0"/>
          <w:numId w:val="12"/>
        </w:numPr>
        <w:rPr>
          <w:color w:val="FF0000"/>
        </w:rPr>
      </w:pPr>
      <w:r w:rsidRPr="00D12881">
        <w:rPr>
          <w:color w:val="FF0000"/>
        </w:rPr>
        <w:t>Hvis data oppdateres hyppig er det ikke stor forskjell på long-polling og vanlig polling siden serveren aldri får tid til å holde på en request</w:t>
      </w:r>
      <w:r w:rsidR="00D12881" w:rsidRPr="00D12881">
        <w:rPr>
          <w:color w:val="FF0000"/>
        </w:rPr>
        <w:t xml:space="preserve"> [</w:t>
      </w:r>
      <w:r w:rsidR="00D12881">
        <w:rPr>
          <w:color w:val="FF0000"/>
        </w:rPr>
        <w:t>Html web sockets: quantum]</w:t>
      </w:r>
      <w:r w:rsidRPr="00D12881">
        <w:rPr>
          <w:color w:val="FF0000"/>
        </w:rPr>
        <w:t>.</w:t>
      </w:r>
    </w:p>
    <w:p w:rsidR="0048561E" w:rsidRPr="00EC0022" w:rsidRDefault="0048561E" w:rsidP="0048561E">
      <w:pPr>
        <w:pStyle w:val="Overskrift2"/>
        <w:rPr>
          <w:lang w:val="en-US"/>
        </w:rPr>
      </w:pPr>
      <w:bookmarkStart w:id="7" w:name="_Toc346781690"/>
      <w:r w:rsidRPr="00EC0022">
        <w:rPr>
          <w:lang w:val="en-US"/>
        </w:rPr>
        <w:t>HTTP Streaming (Forever Frame)</w:t>
      </w:r>
      <w:bookmarkEnd w:id="7"/>
    </w:p>
    <w:p w:rsidR="00C20879" w:rsidRPr="00EC0022" w:rsidRDefault="00D12881" w:rsidP="00430823">
      <w:pPr>
        <w:pStyle w:val="Listeavsnitt"/>
        <w:numPr>
          <w:ilvl w:val="0"/>
          <w:numId w:val="13"/>
        </w:numPr>
        <w:rPr>
          <w:color w:val="FF0000"/>
          <w:lang w:val="en-US"/>
        </w:rPr>
      </w:pPr>
      <w:r>
        <w:rPr>
          <w:color w:val="FF0000"/>
          <w:lang w:val="en-US"/>
        </w:rPr>
        <w:t>Gammelt - Netscape 1992 [</w:t>
      </w:r>
      <w:r w:rsidR="00C20879" w:rsidRPr="00EC0022">
        <w:rPr>
          <w:color w:val="FF0000"/>
          <w:lang w:val="en-US"/>
        </w:rPr>
        <w:t>A comparison of push and pull tech for ajax]</w:t>
      </w:r>
    </w:p>
    <w:p w:rsidR="00C20879" w:rsidRPr="00EC0022" w:rsidRDefault="00C20879" w:rsidP="00430823">
      <w:pPr>
        <w:pStyle w:val="Listeavsnitt"/>
        <w:numPr>
          <w:ilvl w:val="0"/>
          <w:numId w:val="13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Page streaming</w:t>
      </w:r>
    </w:p>
    <w:p w:rsidR="00C20879" w:rsidRPr="00EC0022" w:rsidRDefault="00C20879" w:rsidP="00C20879">
      <w:pPr>
        <w:pStyle w:val="Listeavsnitt"/>
        <w:numPr>
          <w:ilvl w:val="1"/>
          <w:numId w:val="13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Streamer innhold i en lengelevende TCP connection.</w:t>
      </w:r>
    </w:p>
    <w:p w:rsidR="00C20879" w:rsidRPr="00EC0022" w:rsidRDefault="00C20879" w:rsidP="00C20879">
      <w:pPr>
        <w:pStyle w:val="Listeavsnitt"/>
        <w:numPr>
          <w:ilvl w:val="1"/>
          <w:numId w:val="13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Serveren sender til klienten når en tilstandsendring oppstår.</w:t>
      </w:r>
    </w:p>
    <w:p w:rsidR="00C20879" w:rsidRPr="00EC0022" w:rsidRDefault="00C20879" w:rsidP="00C20879">
      <w:pPr>
        <w:pStyle w:val="Listeavsnitt"/>
        <w:numPr>
          <w:ilvl w:val="1"/>
          <w:numId w:val="13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Browseren må oppdatere innhold samtidig som den lytter etter flere endringer.</w:t>
      </w:r>
    </w:p>
    <w:p w:rsidR="00E85446" w:rsidRPr="00EC0022" w:rsidRDefault="00E85446" w:rsidP="00E85446">
      <w:pPr>
        <w:pStyle w:val="Listeavsnitt"/>
        <w:numPr>
          <w:ilvl w:val="0"/>
          <w:numId w:val="13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Service streaming</w:t>
      </w:r>
    </w:p>
    <w:p w:rsidR="00E85446" w:rsidRPr="00EC0022" w:rsidRDefault="00E85446" w:rsidP="00E85446">
      <w:pPr>
        <w:pStyle w:val="Listeavsnitt"/>
        <w:numPr>
          <w:ilvl w:val="1"/>
          <w:numId w:val="13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En XMLHttpRequest som holdes åpen.</w:t>
      </w:r>
    </w:p>
    <w:p w:rsidR="00E85446" w:rsidRPr="00EC0022" w:rsidRDefault="00E85446" w:rsidP="00E85446">
      <w:pPr>
        <w:pStyle w:val="Listeavsnitt"/>
        <w:numPr>
          <w:ilvl w:val="1"/>
          <w:numId w:val="13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Mer fleksibilitet i forhold til lengde på connection og hvor ofte nye requests skal gjøres.</w:t>
      </w:r>
    </w:p>
    <w:p w:rsidR="00430823" w:rsidRPr="00EC0022" w:rsidRDefault="00C20879" w:rsidP="00430823">
      <w:pPr>
        <w:pStyle w:val="Listeavsnitt"/>
        <w:numPr>
          <w:ilvl w:val="0"/>
          <w:numId w:val="13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Mest vanlig er å benytte en</w:t>
      </w:r>
      <w:r w:rsidR="00430823" w:rsidRPr="00EC0022">
        <w:rPr>
          <w:color w:val="FF0000"/>
          <w:lang w:val="en-US"/>
        </w:rPr>
        <w:t xml:space="preserve"> iFrame for å simulere server push via en åpen TCP connection</w:t>
      </w:r>
    </w:p>
    <w:p w:rsidR="007A7391" w:rsidRPr="00EC0022" w:rsidRDefault="007A7391" w:rsidP="00430823">
      <w:pPr>
        <w:pStyle w:val="Listeavsnitt"/>
        <w:numPr>
          <w:ilvl w:val="0"/>
          <w:numId w:val="13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Kalles en forever frame fordi det er en iframe som er uendelig lang grunnet bruk av chuncked encoding (implisitt uendelig).</w:t>
      </w:r>
    </w:p>
    <w:p w:rsidR="00430823" w:rsidRPr="00EC0022" w:rsidRDefault="00430823" w:rsidP="00430823">
      <w:pPr>
        <w:pStyle w:val="Listeavsnitt"/>
        <w:numPr>
          <w:ilvl w:val="0"/>
          <w:numId w:val="13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Fjerner mye overhead ved å drive å sette opp og ta ned TCP connections hele tiden</w:t>
      </w:r>
    </w:p>
    <w:p w:rsidR="00430823" w:rsidRPr="00EC0022" w:rsidRDefault="00430823" w:rsidP="00430823">
      <w:pPr>
        <w:pStyle w:val="Listeavsnitt"/>
        <w:numPr>
          <w:ilvl w:val="0"/>
          <w:numId w:val="13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Scripts som sendes til en iFrame utføres umiddelbart.</w:t>
      </w:r>
    </w:p>
    <w:p w:rsidR="007A7391" w:rsidRPr="00EC0022" w:rsidRDefault="007A7391" w:rsidP="00430823">
      <w:pPr>
        <w:pStyle w:val="Listeavsnitt"/>
        <w:numPr>
          <w:ilvl w:val="0"/>
          <w:numId w:val="13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Man må håndtere flushing sånn at innholdet ikke blir veldig stort.</w:t>
      </w:r>
    </w:p>
    <w:p w:rsidR="007A7391" w:rsidRPr="00EC0022" w:rsidRDefault="007A7391" w:rsidP="00EC0022">
      <w:pPr>
        <w:pStyle w:val="Listeavsnitt"/>
        <w:rPr>
          <w:lang w:val="en-US"/>
        </w:rPr>
      </w:pPr>
    </w:p>
    <w:p w:rsidR="00015D0E" w:rsidRPr="00EC0022" w:rsidRDefault="00015D0E" w:rsidP="00015D0E">
      <w:pPr>
        <w:pStyle w:val="Overskrift2"/>
        <w:rPr>
          <w:lang w:val="en-US"/>
        </w:rPr>
      </w:pPr>
      <w:bookmarkStart w:id="8" w:name="_Toc346781691"/>
      <w:r w:rsidRPr="00EC0022">
        <w:rPr>
          <w:lang w:val="en-US"/>
        </w:rPr>
        <w:lastRenderedPageBreak/>
        <w:t>Server-Sent Events</w:t>
      </w:r>
      <w:bookmarkEnd w:id="8"/>
    </w:p>
    <w:p w:rsidR="007A7391" w:rsidRPr="00EC0022" w:rsidRDefault="007A7391" w:rsidP="007A7391">
      <w:pPr>
        <w:pStyle w:val="Listeavsnitt"/>
        <w:numPr>
          <w:ilvl w:val="0"/>
          <w:numId w:val="14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Beveger oss over i W</w:t>
      </w:r>
      <w:r w:rsidR="00903DF7" w:rsidRPr="00EC0022">
        <w:rPr>
          <w:color w:val="FF0000"/>
          <w:lang w:val="en-US"/>
        </w:rPr>
        <w:t>eb 2.0 land - HTML5</w:t>
      </w:r>
    </w:p>
    <w:p w:rsidR="00E85446" w:rsidRPr="00EC0022" w:rsidRDefault="000B27CE" w:rsidP="007A7391">
      <w:pPr>
        <w:pStyle w:val="Listeavsnitt"/>
        <w:numPr>
          <w:ilvl w:val="0"/>
          <w:numId w:val="14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Gir serveren mulighet til å sende data til klienten uten</w:t>
      </w:r>
      <w:r w:rsidR="00E03B8B" w:rsidRPr="00EC0022">
        <w:rPr>
          <w:color w:val="FF0000"/>
          <w:lang w:val="en-US"/>
        </w:rPr>
        <w:t xml:space="preserve"> at klienten har gjort en request.</w:t>
      </w:r>
    </w:p>
    <w:p w:rsidR="00E03B8B" w:rsidRPr="00EC0022" w:rsidRDefault="00E03B8B" w:rsidP="007A7391">
      <w:pPr>
        <w:pStyle w:val="Listeavsnitt"/>
        <w:numPr>
          <w:ilvl w:val="0"/>
          <w:numId w:val="14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Benytter Http 1.1.</w:t>
      </w:r>
    </w:p>
    <w:p w:rsidR="00E03B8B" w:rsidRPr="00EC0022" w:rsidRDefault="00E03B8B" w:rsidP="007A7391">
      <w:pPr>
        <w:pStyle w:val="Listeavsnitt"/>
        <w:numPr>
          <w:ilvl w:val="0"/>
          <w:numId w:val="14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Få inn i en diskusjon under konklusjonen eller websockets avsnittet (eller eget?) hvordan SSE kanskje er bedre i de tilfellene du egentlig ikke trenger en toveis kanal.</w:t>
      </w:r>
    </w:p>
    <w:p w:rsidR="00C375C4" w:rsidRPr="00EC0022" w:rsidRDefault="00C375C4" w:rsidP="007A7391">
      <w:pPr>
        <w:pStyle w:val="Listeavsnitt"/>
        <w:numPr>
          <w:ilvl w:val="0"/>
          <w:numId w:val="14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Tilbys et eget API gjennom HTML5</w:t>
      </w:r>
    </w:p>
    <w:p w:rsidR="00E03B8B" w:rsidRPr="00EC0022" w:rsidRDefault="009A6999" w:rsidP="007A7391">
      <w:pPr>
        <w:pStyle w:val="Listeavsnitt"/>
        <w:numPr>
          <w:ilvl w:val="0"/>
          <w:numId w:val="14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 xml:space="preserve">Har automatisk reconnect. Når connectionen er lukket, vil browseren koble seg til igjen etter en viss tid (3 sekunder er standard). </w:t>
      </w:r>
    </w:p>
    <w:p w:rsidR="009A6999" w:rsidRPr="00EC0022" w:rsidRDefault="009A6999" w:rsidP="007A7391">
      <w:pPr>
        <w:pStyle w:val="Listeavsnitt"/>
        <w:numPr>
          <w:ilvl w:val="0"/>
          <w:numId w:val="14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Man kan også spesifisere at klienten ikke skal koble seg på igjen med Http response 204 [http://dev.w3.org/html5/eventsource]</w:t>
      </w:r>
    </w:p>
    <w:p w:rsidR="009A6999" w:rsidRPr="00EC0022" w:rsidRDefault="009A6999" w:rsidP="007A7391">
      <w:pPr>
        <w:pStyle w:val="Listeavsnitt"/>
        <w:numPr>
          <w:ilvl w:val="0"/>
          <w:numId w:val="14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Håndterer beskjeder fra serveren med events i browseren. Kan lage egne av disse, noe som gir stor fleksibilitet.</w:t>
      </w:r>
    </w:p>
    <w:p w:rsidR="009A6999" w:rsidRPr="00EC0022" w:rsidRDefault="009A6999" w:rsidP="007A7391">
      <w:pPr>
        <w:pStyle w:val="Listeavsnitt"/>
        <w:numPr>
          <w:ilvl w:val="0"/>
          <w:numId w:val="14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Kan sette ID på hvert event.</w:t>
      </w:r>
    </w:p>
    <w:p w:rsidR="009A6999" w:rsidRPr="00EC0022" w:rsidRDefault="009A6999" w:rsidP="009A6999">
      <w:pPr>
        <w:pStyle w:val="Listeavsnitt"/>
        <w:numPr>
          <w:ilvl w:val="1"/>
          <w:numId w:val="14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Lar browseren benytte Http header "Last-Event-ID" for å koble seg på igjen og fullføre forrige handling [http://www.html5rocks.com/en/tutorials/eventsource/basics/]</w:t>
      </w:r>
    </w:p>
    <w:p w:rsidR="009A6999" w:rsidRPr="00EC0022" w:rsidRDefault="00A47BB2" w:rsidP="009A6999">
      <w:pPr>
        <w:pStyle w:val="Listeavsnitt"/>
        <w:numPr>
          <w:ilvl w:val="0"/>
          <w:numId w:val="14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Stor ulempe: proxy'er og brannmurer kan buffere responsen (siden den er så lang), noe som skaper latency [http://www.websocket.org/quantum.html]</w:t>
      </w:r>
    </w:p>
    <w:p w:rsidR="00015D0E" w:rsidRPr="00EC0022" w:rsidRDefault="00015D0E" w:rsidP="00015D0E">
      <w:pPr>
        <w:pStyle w:val="Overskrift1"/>
        <w:rPr>
          <w:lang w:val="en-US"/>
        </w:rPr>
      </w:pPr>
      <w:bookmarkStart w:id="9" w:name="_Toc346781692"/>
      <w:r w:rsidRPr="00EC0022">
        <w:rPr>
          <w:lang w:val="en-US"/>
        </w:rPr>
        <w:t>WebSockets</w:t>
      </w:r>
      <w:bookmarkEnd w:id="9"/>
    </w:p>
    <w:p w:rsidR="0050745F" w:rsidRPr="00EC0022" w:rsidRDefault="000A7C95" w:rsidP="000A7C95">
      <w:pPr>
        <w:pStyle w:val="Listeavsnitt"/>
        <w:numPr>
          <w:ilvl w:val="0"/>
          <w:numId w:val="16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TCP basert</w:t>
      </w:r>
    </w:p>
    <w:p w:rsidR="000A7C95" w:rsidRPr="00EC0022" w:rsidRDefault="000A7C95" w:rsidP="000A7C95">
      <w:pPr>
        <w:pStyle w:val="Listeavsnitt"/>
        <w:numPr>
          <w:ilvl w:val="0"/>
          <w:numId w:val="16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Full-duplex på en og samme connection</w:t>
      </w:r>
    </w:p>
    <w:p w:rsidR="00015D0E" w:rsidRPr="00EC0022" w:rsidRDefault="00903DF7" w:rsidP="00015D0E">
      <w:pPr>
        <w:pStyle w:val="Overskrift2"/>
        <w:rPr>
          <w:lang w:val="en-US"/>
        </w:rPr>
      </w:pPr>
      <w:bookmarkStart w:id="10" w:name="_Toc346781693"/>
      <w:r w:rsidRPr="00EC0022">
        <w:rPr>
          <w:lang w:val="en-US"/>
        </w:rPr>
        <w:t>The protocol</w:t>
      </w:r>
      <w:bookmarkEnd w:id="10"/>
    </w:p>
    <w:p w:rsidR="000A7C95" w:rsidRPr="00EC0022" w:rsidRDefault="000A7C95" w:rsidP="00A47BB2">
      <w:pPr>
        <w:pStyle w:val="Listeavsnitt"/>
        <w:numPr>
          <w:ilvl w:val="0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Ble laget fordi HTTP ikke er egnet for full-duplex [http://datatracker.ietf.org/doc/rfc6455/?include_text=1]</w:t>
      </w:r>
    </w:p>
    <w:p w:rsidR="000A7C95" w:rsidRPr="00EC0022" w:rsidRDefault="000A7C95" w:rsidP="000A7C95">
      <w:pPr>
        <w:pStyle w:val="Listeavsnitt"/>
        <w:numPr>
          <w:ilvl w:val="1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Mye overhead i HTTP-headere</w:t>
      </w:r>
    </w:p>
    <w:p w:rsidR="000A7C95" w:rsidRPr="00EC0022" w:rsidRDefault="000A7C95" w:rsidP="000A7C95">
      <w:pPr>
        <w:pStyle w:val="Listeavsnitt"/>
        <w:numPr>
          <w:ilvl w:val="1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Måtte kanskje benytte flere TCP-connections</w:t>
      </w:r>
    </w:p>
    <w:p w:rsidR="000A7C95" w:rsidRPr="00EC0022" w:rsidRDefault="000A7C95" w:rsidP="000A7C95">
      <w:pPr>
        <w:pStyle w:val="Listeavsnitt"/>
        <w:numPr>
          <w:ilvl w:val="1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Tidligere nevnte teknologier holder ikke mål</w:t>
      </w:r>
    </w:p>
    <w:p w:rsidR="00EC0022" w:rsidRPr="00EC0022" w:rsidRDefault="00EC0022" w:rsidP="000A7C95">
      <w:pPr>
        <w:pStyle w:val="Listeavsnitt"/>
        <w:numPr>
          <w:ilvl w:val="1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Mottatt data kunne være utadert pga latency allerede ved mottak</w:t>
      </w:r>
    </w:p>
    <w:p w:rsidR="00A231C3" w:rsidRPr="00EC0022" w:rsidRDefault="00A231C3" w:rsidP="00A231C3">
      <w:pPr>
        <w:pStyle w:val="Listeavsnitt"/>
        <w:numPr>
          <w:ilvl w:val="0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Skal være minimal - ønsker ikke overhead!</w:t>
      </w:r>
    </w:p>
    <w:p w:rsidR="00A231C3" w:rsidRPr="00EC0022" w:rsidRDefault="00A231C3" w:rsidP="00A231C3">
      <w:pPr>
        <w:pStyle w:val="HTML-forhndsformatert"/>
        <w:spacing w:line="288" w:lineRule="atLeast"/>
        <w:rPr>
          <w:color w:val="FF0000"/>
          <w:lang w:val="en-US"/>
        </w:rPr>
      </w:pPr>
      <w:r w:rsidRPr="00EC0022">
        <w:rPr>
          <w:color w:val="FF0000"/>
          <w:lang w:val="en-US"/>
        </w:rPr>
        <w:t>"Basically it is intended to</w:t>
      </w:r>
    </w:p>
    <w:p w:rsidR="00A231C3" w:rsidRPr="00A231C3" w:rsidRDefault="00A231C3" w:rsidP="00A231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8" w:lineRule="atLeast"/>
        <w:rPr>
          <w:rFonts w:ascii="Courier New" w:eastAsia="Times New Roman" w:hAnsi="Courier New" w:cs="Courier New"/>
          <w:color w:val="FF0000"/>
          <w:sz w:val="20"/>
          <w:szCs w:val="20"/>
          <w:lang w:val="en-US" w:eastAsia="nb-NO"/>
        </w:rPr>
      </w:pPr>
      <w:r w:rsidRPr="00A231C3">
        <w:rPr>
          <w:rFonts w:ascii="Courier New" w:eastAsia="Times New Roman" w:hAnsi="Courier New" w:cs="Courier New"/>
          <w:color w:val="FF0000"/>
          <w:sz w:val="20"/>
          <w:szCs w:val="20"/>
          <w:lang w:val="en-US" w:eastAsia="nb-NO"/>
        </w:rPr>
        <w:t xml:space="preserve">   be as close to just exposing raw TCP to script as possible given the</w:t>
      </w:r>
    </w:p>
    <w:p w:rsidR="00A231C3" w:rsidRPr="00A231C3" w:rsidRDefault="00A231C3" w:rsidP="00A231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8" w:lineRule="atLeast"/>
        <w:rPr>
          <w:rFonts w:ascii="Courier New" w:eastAsia="Times New Roman" w:hAnsi="Courier New" w:cs="Courier New"/>
          <w:color w:val="FF0000"/>
          <w:sz w:val="20"/>
          <w:szCs w:val="20"/>
          <w:lang w:val="en-US" w:eastAsia="nb-NO"/>
        </w:rPr>
      </w:pPr>
      <w:r w:rsidRPr="00A231C3">
        <w:rPr>
          <w:rFonts w:ascii="Courier New" w:eastAsia="Times New Roman" w:hAnsi="Courier New" w:cs="Courier New"/>
          <w:color w:val="FF0000"/>
          <w:sz w:val="20"/>
          <w:szCs w:val="20"/>
          <w:lang w:val="en-US" w:eastAsia="nb-NO"/>
        </w:rPr>
        <w:t xml:space="preserve">   constraints of the Web.</w:t>
      </w:r>
      <w:r w:rsidRPr="00EC0022">
        <w:rPr>
          <w:rFonts w:ascii="Courier New" w:eastAsia="Times New Roman" w:hAnsi="Courier New" w:cs="Courier New"/>
          <w:color w:val="FF0000"/>
          <w:sz w:val="20"/>
          <w:szCs w:val="20"/>
          <w:lang w:val="en-US" w:eastAsia="nb-NO"/>
        </w:rPr>
        <w:t>"</w:t>
      </w:r>
    </w:p>
    <w:p w:rsidR="00A231C3" w:rsidRPr="00EC0022" w:rsidRDefault="00A231C3" w:rsidP="00A231C3">
      <w:pPr>
        <w:pStyle w:val="Listeavsnitt"/>
        <w:numPr>
          <w:ilvl w:val="0"/>
          <w:numId w:val="15"/>
        </w:numPr>
        <w:rPr>
          <w:color w:val="FF0000"/>
          <w:lang w:val="en-US"/>
        </w:rPr>
      </w:pPr>
    </w:p>
    <w:p w:rsidR="00A47BB2" w:rsidRPr="00EC0022" w:rsidRDefault="000A7C95" w:rsidP="00A47BB2">
      <w:pPr>
        <w:pStyle w:val="Listeavsnitt"/>
        <w:numPr>
          <w:ilvl w:val="0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Designet for å være bakoverkompatibel - dyktig design av http 1.1 med upgrade header!</w:t>
      </w:r>
    </w:p>
    <w:p w:rsidR="000A7C95" w:rsidRPr="00EC0022" w:rsidRDefault="000A7C95" w:rsidP="00A47BB2">
      <w:pPr>
        <w:pStyle w:val="Listeavsnitt"/>
        <w:numPr>
          <w:ilvl w:val="0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Handshake</w:t>
      </w:r>
    </w:p>
    <w:p w:rsidR="000A7C95" w:rsidRPr="00EC0022" w:rsidRDefault="000A7C95" w:rsidP="000A7C95">
      <w:pPr>
        <w:pStyle w:val="Listeavsnitt"/>
        <w:numPr>
          <w:ilvl w:val="1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Hente figurer</w:t>
      </w:r>
    </w:p>
    <w:p w:rsidR="000A7C95" w:rsidRPr="00EC0022" w:rsidRDefault="000A7C95" w:rsidP="000A7C95">
      <w:pPr>
        <w:pStyle w:val="Listeavsnitt"/>
        <w:numPr>
          <w:ilvl w:val="1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Klienten ber om å oppgradere til WS</w:t>
      </w:r>
    </w:p>
    <w:p w:rsidR="000A7C95" w:rsidRPr="00EC0022" w:rsidRDefault="000A7C95" w:rsidP="000A7C95">
      <w:pPr>
        <w:pStyle w:val="Listeavsnitt"/>
        <w:numPr>
          <w:ilvl w:val="1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Hvis serveren sier ja, bryter HTTP connectionen ned og WS tar over på samme TCP/IP connection</w:t>
      </w:r>
    </w:p>
    <w:p w:rsidR="000A7C95" w:rsidRPr="00EC0022" w:rsidRDefault="000A7C95" w:rsidP="000A7C95">
      <w:pPr>
        <w:pStyle w:val="Listeavsnitt"/>
        <w:numPr>
          <w:ilvl w:val="0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Benytter samme porter som HTTP og HTTPS (80 og 443)</w:t>
      </w:r>
    </w:p>
    <w:p w:rsidR="000A7C95" w:rsidRDefault="000A7C95" w:rsidP="000A7C95">
      <w:pPr>
        <w:pStyle w:val="Listeavsnitt"/>
        <w:numPr>
          <w:ilvl w:val="0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Kan sende både binærdata og tekst</w:t>
      </w:r>
    </w:p>
    <w:p w:rsidR="00D12881" w:rsidRPr="00D12881" w:rsidRDefault="00D12881" w:rsidP="000A7C95">
      <w:pPr>
        <w:pStyle w:val="Listeavsnitt"/>
        <w:numPr>
          <w:ilvl w:val="0"/>
          <w:numId w:val="15"/>
        </w:numPr>
        <w:rPr>
          <w:color w:val="FF0000"/>
        </w:rPr>
      </w:pPr>
      <w:r w:rsidRPr="00D12881">
        <w:rPr>
          <w:color w:val="FF0000"/>
        </w:rPr>
        <w:lastRenderedPageBreak/>
        <w:t>Skaper er "tunnel" gjennom b</w:t>
      </w:r>
      <w:r>
        <w:rPr>
          <w:color w:val="FF0000"/>
        </w:rPr>
        <w:t>rannmurer og proxier sånn at data ikke blir bufferet [ws.org]</w:t>
      </w:r>
    </w:p>
    <w:p w:rsidR="000A7C95" w:rsidRPr="00EC0022" w:rsidRDefault="00A231C3" w:rsidP="000A7C95">
      <w:pPr>
        <w:pStyle w:val="Listeavsnitt"/>
        <w:numPr>
          <w:ilvl w:val="0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Frames</w:t>
      </w:r>
    </w:p>
    <w:p w:rsidR="00A231C3" w:rsidRPr="00EC0022" w:rsidRDefault="00A231C3" w:rsidP="00A231C3">
      <w:pPr>
        <w:pStyle w:val="Listeavsnitt"/>
        <w:numPr>
          <w:ilvl w:val="1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Kan sendes full-duplex begge veier samtidig</w:t>
      </w:r>
    </w:p>
    <w:p w:rsidR="00A231C3" w:rsidRPr="00EC0022" w:rsidRDefault="00A231C3" w:rsidP="00A231C3">
      <w:pPr>
        <w:pStyle w:val="Listeavsnitt"/>
        <w:numPr>
          <w:ilvl w:val="1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Har bare 2 bytes med kontrolldata i motsetning til HTTP-resonser som kan være flere 100 [http://www.websocket.org/quantum.html]</w:t>
      </w:r>
    </w:p>
    <w:p w:rsidR="00A231C3" w:rsidRPr="00EC0022" w:rsidRDefault="00A231C3" w:rsidP="00A231C3">
      <w:pPr>
        <w:pStyle w:val="Listeavsnitt"/>
        <w:numPr>
          <w:ilvl w:val="0"/>
          <w:numId w:val="15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Definerer en ny type URI: ws:// og wss://</w:t>
      </w:r>
    </w:p>
    <w:p w:rsidR="00015D0E" w:rsidRPr="00EC0022" w:rsidRDefault="00903DF7" w:rsidP="00015D0E">
      <w:pPr>
        <w:pStyle w:val="Overskrift2"/>
        <w:rPr>
          <w:lang w:val="en-US"/>
        </w:rPr>
      </w:pPr>
      <w:bookmarkStart w:id="11" w:name="_Toc346781694"/>
      <w:r w:rsidRPr="00EC0022">
        <w:rPr>
          <w:lang w:val="en-US"/>
        </w:rPr>
        <w:t>The API</w:t>
      </w:r>
      <w:bookmarkEnd w:id="11"/>
    </w:p>
    <w:p w:rsidR="00C375C4" w:rsidRPr="00EC0022" w:rsidRDefault="00C375C4" w:rsidP="00C375C4">
      <w:pPr>
        <w:pStyle w:val="Listeavsnitt"/>
        <w:numPr>
          <w:ilvl w:val="0"/>
          <w:numId w:val="17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Slik som SSE er det definert et eget API</w:t>
      </w:r>
    </w:p>
    <w:p w:rsidR="00C375C4" w:rsidRPr="00EC0022" w:rsidRDefault="00C375C4" w:rsidP="00C375C4">
      <w:pPr>
        <w:pStyle w:val="Listeavsnitt"/>
        <w:numPr>
          <w:ilvl w:val="0"/>
          <w:numId w:val="17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Har diverse events og metoder for enkel tilkobling og frakobling</w:t>
      </w:r>
    </w:p>
    <w:p w:rsidR="00C375C4" w:rsidRPr="00EC0022" w:rsidRDefault="00C375C4" w:rsidP="00C375C4">
      <w:pPr>
        <w:pStyle w:val="Listeavsnitt"/>
        <w:numPr>
          <w:ilvl w:val="0"/>
          <w:numId w:val="17"/>
        </w:numPr>
        <w:rPr>
          <w:color w:val="FF0000"/>
          <w:lang w:val="en-US"/>
        </w:rPr>
      </w:pPr>
      <w:r w:rsidRPr="00EC0022">
        <w:rPr>
          <w:color w:val="FF0000"/>
          <w:lang w:val="en-US"/>
        </w:rPr>
        <w:t>Ser ikke ut til å støtte custom events på samme måte som SSE</w:t>
      </w:r>
    </w:p>
    <w:p w:rsidR="009A6999" w:rsidRPr="00EC0022" w:rsidRDefault="009A6999" w:rsidP="009A6999">
      <w:pPr>
        <w:pStyle w:val="Overskrift1"/>
        <w:rPr>
          <w:lang w:val="en-US"/>
        </w:rPr>
      </w:pPr>
      <w:bookmarkStart w:id="12" w:name="_Toc346781695"/>
      <w:r w:rsidRPr="00EC0022">
        <w:rPr>
          <w:lang w:val="en-US"/>
        </w:rPr>
        <w:t>Discussion</w:t>
      </w:r>
      <w:bookmarkEnd w:id="12"/>
    </w:p>
    <w:p w:rsidR="00903DF7" w:rsidRPr="00EC0022" w:rsidRDefault="00903DF7" w:rsidP="00903DF7">
      <w:pPr>
        <w:rPr>
          <w:lang w:val="en-US"/>
        </w:rPr>
      </w:pPr>
      <w:r w:rsidRPr="00EC0022">
        <w:rPr>
          <w:lang w:val="en-US"/>
        </w:rPr>
        <w:t>Blabla bla</w:t>
      </w:r>
    </w:p>
    <w:p w:rsidR="00903DF7" w:rsidRPr="00EC0022" w:rsidRDefault="00903DF7" w:rsidP="00903DF7">
      <w:pPr>
        <w:pStyle w:val="Overskrift2"/>
        <w:rPr>
          <w:lang w:val="en-US"/>
        </w:rPr>
      </w:pPr>
      <w:bookmarkStart w:id="13" w:name="_Toc346781696"/>
      <w:r w:rsidRPr="00EC0022">
        <w:rPr>
          <w:lang w:val="en-US"/>
        </w:rPr>
        <w:t>HTTP was never designed for real time web</w:t>
      </w:r>
      <w:bookmarkEnd w:id="13"/>
    </w:p>
    <w:p w:rsidR="00015D0E" w:rsidRPr="00EC0022" w:rsidRDefault="00015D0E" w:rsidP="00015D0E">
      <w:pPr>
        <w:pStyle w:val="Overskrift1"/>
        <w:rPr>
          <w:lang w:val="en-US"/>
        </w:rPr>
      </w:pPr>
      <w:bookmarkStart w:id="14" w:name="_Toc346781697"/>
      <w:r w:rsidRPr="00EC0022">
        <w:rPr>
          <w:lang w:val="en-US"/>
        </w:rPr>
        <w:t>Conclusion</w:t>
      </w:r>
      <w:bookmarkEnd w:id="14"/>
    </w:p>
    <w:sectPr w:rsidR="00015D0E" w:rsidRPr="00EC0022" w:rsidSect="00F11C95"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6487E" w:rsidRDefault="0086487E" w:rsidP="00F11C95">
      <w:pPr>
        <w:spacing w:after="0" w:line="240" w:lineRule="auto"/>
      </w:pPr>
      <w:r>
        <w:separator/>
      </w:r>
    </w:p>
  </w:endnote>
  <w:endnote w:type="continuationSeparator" w:id="0">
    <w:p w:rsidR="0086487E" w:rsidRDefault="0086487E" w:rsidP="00F11C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4705607"/>
      <w:docPartObj>
        <w:docPartGallery w:val="Page Numbers (Bottom of Page)"/>
        <w:docPartUnique/>
      </w:docPartObj>
    </w:sdtPr>
    <w:sdtContent>
      <w:p w:rsidR="00EC0022" w:rsidRDefault="002058DB">
        <w:pPr>
          <w:pStyle w:val="Bunntekst"/>
          <w:jc w:val="center"/>
        </w:pPr>
        <w:fldSimple w:instr=" PAGE   \* MERGEFORMAT ">
          <w:r w:rsidR="00D0563E">
            <w:rPr>
              <w:noProof/>
            </w:rPr>
            <w:t>1</w:t>
          </w:r>
        </w:fldSimple>
      </w:p>
    </w:sdtContent>
  </w:sdt>
  <w:p w:rsidR="00EC0022" w:rsidRDefault="00EC0022">
    <w:pPr>
      <w:pStyle w:val="Bunnteks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6487E" w:rsidRDefault="0086487E" w:rsidP="00F11C95">
      <w:pPr>
        <w:spacing w:after="0" w:line="240" w:lineRule="auto"/>
      </w:pPr>
      <w:r>
        <w:separator/>
      </w:r>
    </w:p>
  </w:footnote>
  <w:footnote w:type="continuationSeparator" w:id="0">
    <w:p w:rsidR="0086487E" w:rsidRDefault="0086487E" w:rsidP="00F11C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FA37E2"/>
    <w:multiLevelType w:val="multilevel"/>
    <w:tmpl w:val="8F4AAD34"/>
    <w:styleLink w:val="RapportMal1"/>
    <w:lvl w:ilvl="0">
      <w:start w:val="1"/>
      <w:numFmt w:val="decimal"/>
      <w:pStyle w:val="Overskrift1"/>
      <w:lvlText w:val="%1"/>
      <w:lvlJc w:val="left"/>
      <w:pPr>
        <w:tabs>
          <w:tab w:val="num" w:pos="357"/>
        </w:tabs>
        <w:ind w:left="357" w:hanging="357"/>
      </w:pPr>
      <w:rPr>
        <w:rFonts w:asciiTheme="majorHAnsi" w:hAnsiTheme="majorHAnsi" w:hint="default"/>
        <w:strike w:val="0"/>
        <w:dstrike w:val="0"/>
        <w:sz w:val="36"/>
      </w:rPr>
    </w:lvl>
    <w:lvl w:ilvl="1">
      <w:start w:val="1"/>
      <w:numFmt w:val="decimal"/>
      <w:pStyle w:val="Overskrift2"/>
      <w:lvlText w:val="%1.%2"/>
      <w:lvlJc w:val="left"/>
      <w:pPr>
        <w:ind w:left="357" w:hanging="357"/>
      </w:pPr>
      <w:rPr>
        <w:rFonts w:asciiTheme="majorHAnsi" w:hAnsiTheme="majorHAnsi" w:hint="default"/>
        <w:sz w:val="32"/>
      </w:rPr>
    </w:lvl>
    <w:lvl w:ilvl="2">
      <w:start w:val="1"/>
      <w:numFmt w:val="decimal"/>
      <w:pStyle w:val="Overskrift3"/>
      <w:suff w:val="space"/>
      <w:lvlText w:val="%1.%2.%3"/>
      <w:lvlJc w:val="left"/>
      <w:pPr>
        <w:ind w:left="357" w:hanging="357"/>
      </w:pPr>
      <w:rPr>
        <w:rFonts w:asciiTheme="majorHAnsi" w:hAnsiTheme="majorHAnsi" w:hint="default"/>
        <w:sz w:val="28"/>
      </w:rPr>
    </w:lvl>
    <w:lvl w:ilvl="3">
      <w:start w:val="1"/>
      <w:numFmt w:val="decimal"/>
      <w:pStyle w:val="Overskrift4"/>
      <w:suff w:val="space"/>
      <w:lvlText w:val="%1.%2.%3.%4"/>
      <w:lvlJc w:val="left"/>
      <w:pPr>
        <w:ind w:left="357" w:hanging="357"/>
      </w:pPr>
      <w:rPr>
        <w:rFonts w:asciiTheme="majorHAnsi" w:hAnsiTheme="majorHAnsi" w:hint="default"/>
        <w:b/>
        <w:i w:val="0"/>
        <w:sz w:val="24"/>
      </w:rPr>
    </w:lvl>
    <w:lvl w:ilvl="4">
      <w:start w:val="1"/>
      <w:numFmt w:val="decimal"/>
      <w:pStyle w:val="Overskrift5"/>
      <w:suff w:val="space"/>
      <w:lvlText w:val="%1.%2.%3.%4.%5"/>
      <w:lvlJc w:val="left"/>
      <w:pPr>
        <w:ind w:left="357" w:hanging="357"/>
      </w:pPr>
      <w:rPr>
        <w:rFonts w:hint="default"/>
        <w:b w:val="0"/>
        <w:i/>
        <w:sz w:val="24"/>
      </w:rPr>
    </w:lvl>
    <w:lvl w:ilvl="5">
      <w:start w:val="1"/>
      <w:numFmt w:val="lowerRoman"/>
      <w:lvlText w:val="(%6)"/>
      <w:lvlJc w:val="left"/>
      <w:pPr>
        <w:tabs>
          <w:tab w:val="num" w:pos="2142"/>
        </w:tabs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499"/>
        </w:tabs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56"/>
        </w:tabs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13"/>
        </w:tabs>
        <w:ind w:left="3213" w:hanging="357"/>
      </w:pPr>
      <w:rPr>
        <w:rFonts w:hint="default"/>
      </w:rPr>
    </w:lvl>
  </w:abstractNum>
  <w:abstractNum w:abstractNumId="1">
    <w:nsid w:val="10891CA9"/>
    <w:multiLevelType w:val="hybridMultilevel"/>
    <w:tmpl w:val="7FC4E1EE"/>
    <w:lvl w:ilvl="0" w:tplc="0414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40005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>
    <w:nsid w:val="216A2546"/>
    <w:multiLevelType w:val="hybridMultilevel"/>
    <w:tmpl w:val="2CC83FB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79B2EBC"/>
    <w:multiLevelType w:val="hybridMultilevel"/>
    <w:tmpl w:val="26DE9D5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A6706C"/>
    <w:multiLevelType w:val="hybridMultilevel"/>
    <w:tmpl w:val="7A1E5A0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06E02BA"/>
    <w:multiLevelType w:val="hybridMultilevel"/>
    <w:tmpl w:val="A68CC1B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28C0BA7"/>
    <w:multiLevelType w:val="hybridMultilevel"/>
    <w:tmpl w:val="93D8605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6E65B92"/>
    <w:multiLevelType w:val="hybridMultilevel"/>
    <w:tmpl w:val="6E4837FA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21B4C3A"/>
    <w:multiLevelType w:val="hybridMultilevel"/>
    <w:tmpl w:val="475C17C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42B6094"/>
    <w:multiLevelType w:val="multilevel"/>
    <w:tmpl w:val="0414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B2A3FE9"/>
    <w:multiLevelType w:val="hybridMultilevel"/>
    <w:tmpl w:val="FF56090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1"/>
  </w:num>
  <w:num w:numId="10">
    <w:abstractNumId w:val="6"/>
  </w:num>
  <w:num w:numId="11">
    <w:abstractNumId w:val="10"/>
  </w:num>
  <w:num w:numId="12">
    <w:abstractNumId w:val="8"/>
  </w:num>
  <w:num w:numId="13">
    <w:abstractNumId w:val="7"/>
  </w:num>
  <w:num w:numId="14">
    <w:abstractNumId w:val="5"/>
  </w:num>
  <w:num w:numId="15">
    <w:abstractNumId w:val="2"/>
  </w:num>
  <w:num w:numId="16">
    <w:abstractNumId w:val="4"/>
  </w:num>
  <w:num w:numId="17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ttachedTemplate r:id="rId1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76027"/>
    <w:rsid w:val="000148D8"/>
    <w:rsid w:val="00015D0E"/>
    <w:rsid w:val="00035756"/>
    <w:rsid w:val="000464DB"/>
    <w:rsid w:val="00050546"/>
    <w:rsid w:val="000539AE"/>
    <w:rsid w:val="000771AF"/>
    <w:rsid w:val="00090DAF"/>
    <w:rsid w:val="000A7C95"/>
    <w:rsid w:val="000B1A7A"/>
    <w:rsid w:val="000B27CE"/>
    <w:rsid w:val="000B6EB1"/>
    <w:rsid w:val="000C1A6D"/>
    <w:rsid w:val="000E3E7A"/>
    <w:rsid w:val="00113A75"/>
    <w:rsid w:val="00117061"/>
    <w:rsid w:val="001272C9"/>
    <w:rsid w:val="0017113D"/>
    <w:rsid w:val="001738DC"/>
    <w:rsid w:val="00181CC1"/>
    <w:rsid w:val="00182C2C"/>
    <w:rsid w:val="0019290B"/>
    <w:rsid w:val="00197FC1"/>
    <w:rsid w:val="001D5DA5"/>
    <w:rsid w:val="001E3466"/>
    <w:rsid w:val="001F7615"/>
    <w:rsid w:val="002058DB"/>
    <w:rsid w:val="00214D27"/>
    <w:rsid w:val="00215ACF"/>
    <w:rsid w:val="00220D2A"/>
    <w:rsid w:val="002247C6"/>
    <w:rsid w:val="00232965"/>
    <w:rsid w:val="002442B0"/>
    <w:rsid w:val="002468EB"/>
    <w:rsid w:val="00246A8B"/>
    <w:rsid w:val="002650F1"/>
    <w:rsid w:val="0027244A"/>
    <w:rsid w:val="002864F9"/>
    <w:rsid w:val="00291165"/>
    <w:rsid w:val="002B3419"/>
    <w:rsid w:val="002B3C3D"/>
    <w:rsid w:val="002C418B"/>
    <w:rsid w:val="002C4F6F"/>
    <w:rsid w:val="002C5FA9"/>
    <w:rsid w:val="002D3E5D"/>
    <w:rsid w:val="002D7A7C"/>
    <w:rsid w:val="0031441A"/>
    <w:rsid w:val="00317E04"/>
    <w:rsid w:val="00322D76"/>
    <w:rsid w:val="00336347"/>
    <w:rsid w:val="003444C5"/>
    <w:rsid w:val="00353F50"/>
    <w:rsid w:val="00364CD5"/>
    <w:rsid w:val="00370574"/>
    <w:rsid w:val="00371464"/>
    <w:rsid w:val="00375BF6"/>
    <w:rsid w:val="00382FB3"/>
    <w:rsid w:val="00385694"/>
    <w:rsid w:val="00396278"/>
    <w:rsid w:val="0039657F"/>
    <w:rsid w:val="003A2115"/>
    <w:rsid w:val="003B4342"/>
    <w:rsid w:val="003B6A40"/>
    <w:rsid w:val="003C4A08"/>
    <w:rsid w:val="003C5F22"/>
    <w:rsid w:val="003D5F05"/>
    <w:rsid w:val="003D7C8B"/>
    <w:rsid w:val="003E190F"/>
    <w:rsid w:val="004040EA"/>
    <w:rsid w:val="0042160D"/>
    <w:rsid w:val="00430823"/>
    <w:rsid w:val="004354FF"/>
    <w:rsid w:val="00436078"/>
    <w:rsid w:val="00436095"/>
    <w:rsid w:val="00444BE3"/>
    <w:rsid w:val="00452989"/>
    <w:rsid w:val="00455B7C"/>
    <w:rsid w:val="004638F8"/>
    <w:rsid w:val="00473F0A"/>
    <w:rsid w:val="00475BED"/>
    <w:rsid w:val="0048561E"/>
    <w:rsid w:val="004876CE"/>
    <w:rsid w:val="00492616"/>
    <w:rsid w:val="004B079F"/>
    <w:rsid w:val="004B1BA2"/>
    <w:rsid w:val="004B6346"/>
    <w:rsid w:val="004D1957"/>
    <w:rsid w:val="004D76AB"/>
    <w:rsid w:val="004E47FA"/>
    <w:rsid w:val="004F3A3B"/>
    <w:rsid w:val="0050152B"/>
    <w:rsid w:val="0050745F"/>
    <w:rsid w:val="00507DD0"/>
    <w:rsid w:val="005168C1"/>
    <w:rsid w:val="00551035"/>
    <w:rsid w:val="0055319B"/>
    <w:rsid w:val="00555031"/>
    <w:rsid w:val="005633D7"/>
    <w:rsid w:val="0056502F"/>
    <w:rsid w:val="00565E6B"/>
    <w:rsid w:val="005736E1"/>
    <w:rsid w:val="00575064"/>
    <w:rsid w:val="00586D78"/>
    <w:rsid w:val="0059729A"/>
    <w:rsid w:val="00597BF7"/>
    <w:rsid w:val="005A09CE"/>
    <w:rsid w:val="005B0783"/>
    <w:rsid w:val="005B48F2"/>
    <w:rsid w:val="005C0524"/>
    <w:rsid w:val="005D054F"/>
    <w:rsid w:val="00614632"/>
    <w:rsid w:val="00617D87"/>
    <w:rsid w:val="006316CF"/>
    <w:rsid w:val="00632DAB"/>
    <w:rsid w:val="00633634"/>
    <w:rsid w:val="006352D9"/>
    <w:rsid w:val="00641DBB"/>
    <w:rsid w:val="00643EF5"/>
    <w:rsid w:val="0064758F"/>
    <w:rsid w:val="006574BD"/>
    <w:rsid w:val="006616FC"/>
    <w:rsid w:val="00676A8C"/>
    <w:rsid w:val="006844AF"/>
    <w:rsid w:val="006859B0"/>
    <w:rsid w:val="006865D8"/>
    <w:rsid w:val="00694958"/>
    <w:rsid w:val="006B5E8F"/>
    <w:rsid w:val="006E334B"/>
    <w:rsid w:val="006F4DE9"/>
    <w:rsid w:val="0071101D"/>
    <w:rsid w:val="00713D7E"/>
    <w:rsid w:val="0071608D"/>
    <w:rsid w:val="00721649"/>
    <w:rsid w:val="0072196C"/>
    <w:rsid w:val="00721B12"/>
    <w:rsid w:val="0073243F"/>
    <w:rsid w:val="007333D3"/>
    <w:rsid w:val="00760D14"/>
    <w:rsid w:val="007623B1"/>
    <w:rsid w:val="00762B78"/>
    <w:rsid w:val="007700BF"/>
    <w:rsid w:val="00771277"/>
    <w:rsid w:val="007807AB"/>
    <w:rsid w:val="00783B14"/>
    <w:rsid w:val="00791824"/>
    <w:rsid w:val="007A50EF"/>
    <w:rsid w:val="007A697E"/>
    <w:rsid w:val="007A7391"/>
    <w:rsid w:val="007A7EA2"/>
    <w:rsid w:val="007B423E"/>
    <w:rsid w:val="007C7927"/>
    <w:rsid w:val="007F778B"/>
    <w:rsid w:val="00811FA5"/>
    <w:rsid w:val="00816F01"/>
    <w:rsid w:val="00822E82"/>
    <w:rsid w:val="008270F8"/>
    <w:rsid w:val="0085020F"/>
    <w:rsid w:val="00853206"/>
    <w:rsid w:val="00854ABB"/>
    <w:rsid w:val="0085786C"/>
    <w:rsid w:val="008635B8"/>
    <w:rsid w:val="0086487E"/>
    <w:rsid w:val="00867846"/>
    <w:rsid w:val="00872942"/>
    <w:rsid w:val="00881B9D"/>
    <w:rsid w:val="008A69CA"/>
    <w:rsid w:val="008B3B46"/>
    <w:rsid w:val="008B71C9"/>
    <w:rsid w:val="008B7CF2"/>
    <w:rsid w:val="008E18CA"/>
    <w:rsid w:val="008F16F3"/>
    <w:rsid w:val="00903DF7"/>
    <w:rsid w:val="00915866"/>
    <w:rsid w:val="009373E1"/>
    <w:rsid w:val="00941587"/>
    <w:rsid w:val="00942FBB"/>
    <w:rsid w:val="0094788C"/>
    <w:rsid w:val="00956190"/>
    <w:rsid w:val="00956E3B"/>
    <w:rsid w:val="00957845"/>
    <w:rsid w:val="009579BB"/>
    <w:rsid w:val="0096331A"/>
    <w:rsid w:val="00966E4B"/>
    <w:rsid w:val="009727ED"/>
    <w:rsid w:val="00976AC2"/>
    <w:rsid w:val="00977CA6"/>
    <w:rsid w:val="00984418"/>
    <w:rsid w:val="009975F3"/>
    <w:rsid w:val="009A6999"/>
    <w:rsid w:val="009C3E8C"/>
    <w:rsid w:val="009D2C6A"/>
    <w:rsid w:val="009D468D"/>
    <w:rsid w:val="009E06C8"/>
    <w:rsid w:val="009E19E2"/>
    <w:rsid w:val="009E218C"/>
    <w:rsid w:val="009E2462"/>
    <w:rsid w:val="009F0EF3"/>
    <w:rsid w:val="00A11279"/>
    <w:rsid w:val="00A231C3"/>
    <w:rsid w:val="00A37C17"/>
    <w:rsid w:val="00A43B4D"/>
    <w:rsid w:val="00A47BB2"/>
    <w:rsid w:val="00A62768"/>
    <w:rsid w:val="00A72B86"/>
    <w:rsid w:val="00A81D87"/>
    <w:rsid w:val="00AA0BB2"/>
    <w:rsid w:val="00AA62E8"/>
    <w:rsid w:val="00AA7AF7"/>
    <w:rsid w:val="00AB0406"/>
    <w:rsid w:val="00AB066D"/>
    <w:rsid w:val="00AC3181"/>
    <w:rsid w:val="00AD270A"/>
    <w:rsid w:val="00AD3FAA"/>
    <w:rsid w:val="00AE432E"/>
    <w:rsid w:val="00AE6ADF"/>
    <w:rsid w:val="00B21C2A"/>
    <w:rsid w:val="00B65812"/>
    <w:rsid w:val="00B93ACE"/>
    <w:rsid w:val="00B9644C"/>
    <w:rsid w:val="00BA0470"/>
    <w:rsid w:val="00BB3A27"/>
    <w:rsid w:val="00BB7339"/>
    <w:rsid w:val="00BC032F"/>
    <w:rsid w:val="00BE28C8"/>
    <w:rsid w:val="00C07C09"/>
    <w:rsid w:val="00C14162"/>
    <w:rsid w:val="00C176F0"/>
    <w:rsid w:val="00C20879"/>
    <w:rsid w:val="00C247F3"/>
    <w:rsid w:val="00C271E3"/>
    <w:rsid w:val="00C375C4"/>
    <w:rsid w:val="00C543B3"/>
    <w:rsid w:val="00C64BAE"/>
    <w:rsid w:val="00C81BE9"/>
    <w:rsid w:val="00C83E82"/>
    <w:rsid w:val="00CB6E11"/>
    <w:rsid w:val="00CC4DBF"/>
    <w:rsid w:val="00D0563E"/>
    <w:rsid w:val="00D12881"/>
    <w:rsid w:val="00D24D8B"/>
    <w:rsid w:val="00D30C54"/>
    <w:rsid w:val="00D35F68"/>
    <w:rsid w:val="00D35FA4"/>
    <w:rsid w:val="00D3643E"/>
    <w:rsid w:val="00D37F46"/>
    <w:rsid w:val="00D434F5"/>
    <w:rsid w:val="00D70812"/>
    <w:rsid w:val="00D73F10"/>
    <w:rsid w:val="00D76027"/>
    <w:rsid w:val="00D81BDF"/>
    <w:rsid w:val="00DA7AC0"/>
    <w:rsid w:val="00DC2062"/>
    <w:rsid w:val="00DC2437"/>
    <w:rsid w:val="00DC5015"/>
    <w:rsid w:val="00DD5C9A"/>
    <w:rsid w:val="00DE2AC5"/>
    <w:rsid w:val="00DF3504"/>
    <w:rsid w:val="00E0366B"/>
    <w:rsid w:val="00E03B8B"/>
    <w:rsid w:val="00E03E99"/>
    <w:rsid w:val="00E041BB"/>
    <w:rsid w:val="00E10A45"/>
    <w:rsid w:val="00E16BC8"/>
    <w:rsid w:val="00E638AF"/>
    <w:rsid w:val="00E65CAB"/>
    <w:rsid w:val="00E76B01"/>
    <w:rsid w:val="00E85446"/>
    <w:rsid w:val="00E922F5"/>
    <w:rsid w:val="00EB1F44"/>
    <w:rsid w:val="00EB654E"/>
    <w:rsid w:val="00EC0022"/>
    <w:rsid w:val="00ED6C33"/>
    <w:rsid w:val="00EE5EFE"/>
    <w:rsid w:val="00F02124"/>
    <w:rsid w:val="00F04149"/>
    <w:rsid w:val="00F11B1A"/>
    <w:rsid w:val="00F11C95"/>
    <w:rsid w:val="00F20B81"/>
    <w:rsid w:val="00F25F1B"/>
    <w:rsid w:val="00F26459"/>
    <w:rsid w:val="00F32575"/>
    <w:rsid w:val="00F338FB"/>
    <w:rsid w:val="00F53B44"/>
    <w:rsid w:val="00F571B8"/>
    <w:rsid w:val="00F61D40"/>
    <w:rsid w:val="00F633DE"/>
    <w:rsid w:val="00F73AF9"/>
    <w:rsid w:val="00F74006"/>
    <w:rsid w:val="00F80329"/>
    <w:rsid w:val="00F818CE"/>
    <w:rsid w:val="00F91532"/>
    <w:rsid w:val="00F92FA0"/>
    <w:rsid w:val="00F965D3"/>
    <w:rsid w:val="00FA03AA"/>
    <w:rsid w:val="00FA3EA6"/>
    <w:rsid w:val="00FA7893"/>
    <w:rsid w:val="00FD1451"/>
    <w:rsid w:val="00FD45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16FC"/>
    <w:rPr>
      <w:rFonts w:ascii="Times New Roman" w:hAnsi="Times New Roman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6616FC"/>
    <w:pPr>
      <w:keepNext/>
      <w:keepLines/>
      <w:numPr>
        <w:numId w:val="8"/>
      </w:numPr>
      <w:spacing w:before="480" w:after="0"/>
      <w:outlineLvl w:val="0"/>
    </w:pPr>
    <w:rPr>
      <w:rFonts w:eastAsiaTheme="majorEastAsia" w:cstheme="majorBidi"/>
      <w:b/>
      <w:bCs/>
      <w:sz w:val="36"/>
      <w:szCs w:val="28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6616FC"/>
    <w:pPr>
      <w:keepNext/>
      <w:keepLines/>
      <w:numPr>
        <w:ilvl w:val="1"/>
        <w:numId w:val="8"/>
      </w:numPr>
      <w:spacing w:before="200" w:after="0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6616FC"/>
    <w:pPr>
      <w:keepNext/>
      <w:keepLines/>
      <w:numPr>
        <w:ilvl w:val="2"/>
        <w:numId w:val="8"/>
      </w:numPr>
      <w:spacing w:before="200" w:after="0"/>
      <w:outlineLvl w:val="2"/>
    </w:pPr>
    <w:rPr>
      <w:rFonts w:eastAsiaTheme="majorEastAsia" w:cstheme="majorBidi"/>
      <w:b/>
      <w:bCs/>
      <w:sz w:val="28"/>
    </w:rPr>
  </w:style>
  <w:style w:type="paragraph" w:styleId="Overskrift4">
    <w:name w:val="heading 4"/>
    <w:basedOn w:val="Normal"/>
    <w:next w:val="Normal"/>
    <w:link w:val="Overskrift4Tegn"/>
    <w:uiPriority w:val="9"/>
    <w:unhideWhenUsed/>
    <w:qFormat/>
    <w:rsid w:val="006616FC"/>
    <w:pPr>
      <w:keepNext/>
      <w:keepLines/>
      <w:numPr>
        <w:ilvl w:val="3"/>
        <w:numId w:val="8"/>
      </w:numPr>
      <w:spacing w:before="200" w:after="0"/>
      <w:outlineLvl w:val="3"/>
    </w:pPr>
    <w:rPr>
      <w:rFonts w:eastAsiaTheme="majorEastAsia" w:cstheme="majorBidi"/>
      <w:b/>
      <w:bCs/>
      <w:iCs/>
      <w:color w:val="000000" w:themeColor="text1"/>
      <w:sz w:val="24"/>
    </w:rPr>
  </w:style>
  <w:style w:type="paragraph" w:styleId="Overskrift5">
    <w:name w:val="heading 5"/>
    <w:basedOn w:val="Normal"/>
    <w:next w:val="Normal"/>
    <w:link w:val="Overskrift5Tegn"/>
    <w:uiPriority w:val="9"/>
    <w:unhideWhenUsed/>
    <w:qFormat/>
    <w:rsid w:val="006616FC"/>
    <w:pPr>
      <w:keepNext/>
      <w:keepLines/>
      <w:numPr>
        <w:ilvl w:val="4"/>
        <w:numId w:val="8"/>
      </w:numPr>
      <w:spacing w:before="200" w:after="0"/>
      <w:outlineLvl w:val="4"/>
    </w:pPr>
    <w:rPr>
      <w:rFonts w:eastAsiaTheme="majorEastAsia" w:cstheme="majorBidi"/>
      <w:i/>
      <w:sz w:val="24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numbering" w:customStyle="1" w:styleId="RapportMal1">
    <w:name w:val="RapportMal1"/>
    <w:uiPriority w:val="99"/>
    <w:rsid w:val="00AD270A"/>
    <w:pPr>
      <w:numPr>
        <w:numId w:val="1"/>
      </w:numPr>
    </w:pPr>
  </w:style>
  <w:style w:type="character" w:customStyle="1" w:styleId="Overskrift1Tegn">
    <w:name w:val="Overskrift 1 Tegn"/>
    <w:basedOn w:val="Standardskriftforavsnitt"/>
    <w:link w:val="Overskrift1"/>
    <w:uiPriority w:val="9"/>
    <w:rsid w:val="009F0EF3"/>
    <w:rPr>
      <w:rFonts w:ascii="Times New Roman" w:eastAsiaTheme="majorEastAsia" w:hAnsi="Times New Roman" w:cstheme="majorBidi"/>
      <w:b/>
      <w:bCs/>
      <w:sz w:val="36"/>
      <w:szCs w:val="28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9F0EF3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Overskrift3Tegn">
    <w:name w:val="Overskrift 3 Tegn"/>
    <w:basedOn w:val="Standardskriftforavsnitt"/>
    <w:link w:val="Overskrift3"/>
    <w:uiPriority w:val="9"/>
    <w:rsid w:val="009F0EF3"/>
    <w:rPr>
      <w:rFonts w:ascii="Times New Roman" w:eastAsiaTheme="majorEastAsia" w:hAnsi="Times New Roman" w:cstheme="majorBidi"/>
      <w:b/>
      <w:bCs/>
      <w:sz w:val="28"/>
    </w:rPr>
  </w:style>
  <w:style w:type="character" w:customStyle="1" w:styleId="Overskrift4Tegn">
    <w:name w:val="Overskrift 4 Tegn"/>
    <w:basedOn w:val="Standardskriftforavsnitt"/>
    <w:link w:val="Overskrift4"/>
    <w:uiPriority w:val="9"/>
    <w:rsid w:val="006616FC"/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character" w:customStyle="1" w:styleId="Overskrift5Tegn">
    <w:name w:val="Overskrift 5 Tegn"/>
    <w:basedOn w:val="Standardskriftforavsnitt"/>
    <w:link w:val="Overskrift5"/>
    <w:uiPriority w:val="9"/>
    <w:rsid w:val="006616FC"/>
    <w:rPr>
      <w:rFonts w:ascii="Times New Roman" w:eastAsiaTheme="majorEastAsia" w:hAnsi="Times New Roman" w:cstheme="majorBidi"/>
      <w:i/>
      <w:sz w:val="24"/>
    </w:rPr>
  </w:style>
  <w:style w:type="paragraph" w:styleId="Topptekst">
    <w:name w:val="header"/>
    <w:basedOn w:val="Normal"/>
    <w:link w:val="TopptekstTegn"/>
    <w:uiPriority w:val="99"/>
    <w:semiHidden/>
    <w:unhideWhenUsed/>
    <w:rsid w:val="00F11C9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TopptekstTegn">
    <w:name w:val="Topptekst Tegn"/>
    <w:basedOn w:val="Standardskriftforavsnitt"/>
    <w:link w:val="Topptekst"/>
    <w:uiPriority w:val="99"/>
    <w:semiHidden/>
    <w:rsid w:val="00F11C95"/>
    <w:rPr>
      <w:rFonts w:ascii="Times New Roman" w:hAnsi="Times New Roman"/>
    </w:rPr>
  </w:style>
  <w:style w:type="paragraph" w:styleId="Bunntekst">
    <w:name w:val="footer"/>
    <w:basedOn w:val="Normal"/>
    <w:link w:val="BunntekstTegn"/>
    <w:uiPriority w:val="99"/>
    <w:unhideWhenUsed/>
    <w:rsid w:val="00F11C9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BunntekstTegn">
    <w:name w:val="Bunntekst Tegn"/>
    <w:basedOn w:val="Standardskriftforavsnitt"/>
    <w:link w:val="Bunntekst"/>
    <w:uiPriority w:val="99"/>
    <w:rsid w:val="00F11C95"/>
    <w:rPr>
      <w:rFonts w:ascii="Times New Roman" w:hAnsi="Times New Roman"/>
    </w:rPr>
  </w:style>
  <w:style w:type="paragraph" w:styleId="INNH1">
    <w:name w:val="toc 1"/>
    <w:basedOn w:val="Normal"/>
    <w:next w:val="Normal"/>
    <w:autoRedefine/>
    <w:uiPriority w:val="39"/>
    <w:unhideWhenUsed/>
    <w:rsid w:val="00F965D3"/>
    <w:pPr>
      <w:spacing w:after="100"/>
    </w:pPr>
  </w:style>
  <w:style w:type="paragraph" w:styleId="INNH2">
    <w:name w:val="toc 2"/>
    <w:basedOn w:val="Normal"/>
    <w:next w:val="Normal"/>
    <w:autoRedefine/>
    <w:uiPriority w:val="39"/>
    <w:unhideWhenUsed/>
    <w:rsid w:val="00F965D3"/>
    <w:pPr>
      <w:spacing w:after="100"/>
      <w:ind w:left="220"/>
    </w:pPr>
  </w:style>
  <w:style w:type="character" w:styleId="Hyperkobling">
    <w:name w:val="Hyperlink"/>
    <w:basedOn w:val="Standardskriftforavsnitt"/>
    <w:uiPriority w:val="99"/>
    <w:unhideWhenUsed/>
    <w:rsid w:val="00F965D3"/>
    <w:rPr>
      <w:color w:val="0000FF" w:themeColor="hyperlink"/>
      <w:u w:val="single"/>
    </w:rPr>
  </w:style>
  <w:style w:type="paragraph" w:styleId="Overskriftforinnholdsfortegnelse">
    <w:name w:val="TOC Heading"/>
    <w:basedOn w:val="Overskrift1"/>
    <w:next w:val="Normal"/>
    <w:uiPriority w:val="39"/>
    <w:semiHidden/>
    <w:unhideWhenUsed/>
    <w:qFormat/>
    <w:rsid w:val="00F965D3"/>
    <w:pPr>
      <w:numPr>
        <w:numId w:val="0"/>
      </w:numPr>
      <w:tabs>
        <w:tab w:val="num" w:pos="357"/>
      </w:tabs>
      <w:ind w:left="357" w:hanging="357"/>
      <w:outlineLvl w:val="9"/>
    </w:pPr>
  </w:style>
  <w:style w:type="paragraph" w:styleId="Bobletekst">
    <w:name w:val="Balloon Text"/>
    <w:basedOn w:val="Normal"/>
    <w:link w:val="BobletekstTegn"/>
    <w:uiPriority w:val="99"/>
    <w:semiHidden/>
    <w:unhideWhenUsed/>
    <w:rsid w:val="00F965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bletekstTegn">
    <w:name w:val="Bobletekst Tegn"/>
    <w:basedOn w:val="Standardskriftforavsnitt"/>
    <w:link w:val="Bobletekst"/>
    <w:uiPriority w:val="99"/>
    <w:semiHidden/>
    <w:rsid w:val="00F965D3"/>
    <w:rPr>
      <w:rFonts w:ascii="Tahoma" w:hAnsi="Tahoma" w:cs="Tahoma"/>
      <w:sz w:val="16"/>
      <w:szCs w:val="16"/>
    </w:rPr>
  </w:style>
  <w:style w:type="paragraph" w:styleId="Listeavsnitt">
    <w:name w:val="List Paragraph"/>
    <w:basedOn w:val="Normal"/>
    <w:uiPriority w:val="34"/>
    <w:qFormat/>
    <w:rsid w:val="0048561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0745F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nb-NO"/>
    </w:rPr>
  </w:style>
  <w:style w:type="paragraph" w:styleId="HTML-forhndsformatert">
    <w:name w:val="HTML Preformatted"/>
    <w:basedOn w:val="Normal"/>
    <w:link w:val="HTML-forhndsformatertTegn"/>
    <w:uiPriority w:val="99"/>
    <w:semiHidden/>
    <w:unhideWhenUsed/>
    <w:rsid w:val="00A231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nb-NO"/>
    </w:rPr>
  </w:style>
  <w:style w:type="character" w:customStyle="1" w:styleId="HTML-forhndsformatertTegn">
    <w:name w:val="HTML-forhåndsformatert Tegn"/>
    <w:basedOn w:val="Standardskriftforavsnitt"/>
    <w:link w:val="HTML-forhndsformatert"/>
    <w:uiPriority w:val="99"/>
    <w:semiHidden/>
    <w:rsid w:val="00A231C3"/>
    <w:rPr>
      <w:rFonts w:ascii="Courier New" w:eastAsia="Times New Roman" w:hAnsi="Courier New" w:cs="Courier New"/>
      <w:sz w:val="20"/>
      <w:szCs w:val="20"/>
      <w:lang w:eastAsia="nb-NO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390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ristian\Documents\Kristian\Skole\UiO\Master\Rapportmal1MedForsideOgSidetall.dotx" TargetMode="Externa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4B81C19-6839-42B2-AE09-F9D3553A58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Rapportmal1MedForsideOgSidetall.dotx</Template>
  <TotalTime>2</TotalTime>
  <Pages>7</Pages>
  <Words>1289</Words>
  <Characters>6837</Characters>
  <Application>Microsoft Office Word</Application>
  <DocSecurity>0</DocSecurity>
  <Lines>56</Lines>
  <Paragraphs>16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Kristian</dc:creator>
  <cp:lastModifiedBy>Kristian</cp:lastModifiedBy>
  <cp:revision>2</cp:revision>
  <dcterms:created xsi:type="dcterms:W3CDTF">2013-01-25T07:34:00Z</dcterms:created>
  <dcterms:modified xsi:type="dcterms:W3CDTF">2013-01-25T07:34:00Z</dcterms:modified>
</cp:coreProperties>
</file>